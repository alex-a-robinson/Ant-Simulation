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2C1E" w:rsidRDefault="00C62842" w:rsidP="00C62842">
      <w:pPr>
        <w:pStyle w:val="Title"/>
      </w:pPr>
      <w:r>
        <w:t>Testing</w:t>
      </w:r>
    </w:p>
    <w:sdt>
      <w:sdtPr>
        <w:rPr>
          <w:rFonts w:asciiTheme="minorHAnsi" w:eastAsiaTheme="minorHAnsi" w:hAnsiTheme="minorHAnsi" w:cstheme="minorBidi"/>
          <w:color w:val="auto"/>
          <w:sz w:val="22"/>
          <w:szCs w:val="22"/>
          <w:lang w:val="en-GB"/>
        </w:rPr>
        <w:id w:val="-246111393"/>
        <w:docPartObj>
          <w:docPartGallery w:val="Table of Contents"/>
          <w:docPartUnique/>
        </w:docPartObj>
      </w:sdtPr>
      <w:sdtEndPr>
        <w:rPr>
          <w:b/>
          <w:bCs/>
          <w:noProof/>
        </w:rPr>
      </w:sdtEndPr>
      <w:sdtContent>
        <w:p w:rsidR="008146BC" w:rsidRDefault="008146BC">
          <w:pPr>
            <w:pStyle w:val="TOCHeading"/>
          </w:pPr>
          <w:r>
            <w:t>Contents</w:t>
          </w:r>
        </w:p>
        <w:p w:rsidR="00456AEF" w:rsidRDefault="008146B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79732398" w:history="1">
            <w:r w:rsidR="00456AEF" w:rsidRPr="002F4287">
              <w:rPr>
                <w:rStyle w:val="Hyperlink"/>
                <w:noProof/>
              </w:rPr>
              <w:t>Test Plan</w:t>
            </w:r>
            <w:r w:rsidR="00456AEF">
              <w:rPr>
                <w:noProof/>
                <w:webHidden/>
              </w:rPr>
              <w:tab/>
            </w:r>
            <w:r w:rsidR="00456AEF">
              <w:rPr>
                <w:noProof/>
                <w:webHidden/>
              </w:rPr>
              <w:fldChar w:fldCharType="begin"/>
            </w:r>
            <w:r w:rsidR="00456AEF">
              <w:rPr>
                <w:noProof/>
                <w:webHidden/>
              </w:rPr>
              <w:instrText xml:space="preserve"> PAGEREF _Toc379732398 \h </w:instrText>
            </w:r>
            <w:r w:rsidR="00456AEF">
              <w:rPr>
                <w:noProof/>
                <w:webHidden/>
              </w:rPr>
            </w:r>
            <w:r w:rsidR="00456AEF">
              <w:rPr>
                <w:noProof/>
                <w:webHidden/>
              </w:rPr>
              <w:fldChar w:fldCharType="separate"/>
            </w:r>
            <w:r w:rsidR="00456AEF">
              <w:rPr>
                <w:noProof/>
                <w:webHidden/>
              </w:rPr>
              <w:t>1</w:t>
            </w:r>
            <w:r w:rsidR="00456AEF">
              <w:rPr>
                <w:noProof/>
                <w:webHidden/>
              </w:rPr>
              <w:fldChar w:fldCharType="end"/>
            </w:r>
          </w:hyperlink>
        </w:p>
        <w:p w:rsidR="00456AEF" w:rsidRDefault="002B550D">
          <w:pPr>
            <w:pStyle w:val="TOC1"/>
            <w:tabs>
              <w:tab w:val="right" w:leader="dot" w:pos="9016"/>
            </w:tabs>
            <w:rPr>
              <w:rFonts w:eastAsiaTheme="minorEastAsia"/>
              <w:noProof/>
              <w:lang w:eastAsia="en-GB"/>
            </w:rPr>
          </w:pPr>
          <w:hyperlink w:anchor="_Toc379732399" w:history="1">
            <w:r w:rsidR="00456AEF" w:rsidRPr="002F4287">
              <w:rPr>
                <w:rStyle w:val="Hyperlink"/>
                <w:noProof/>
              </w:rPr>
              <w:t>Test data</w:t>
            </w:r>
            <w:r w:rsidR="00456AEF">
              <w:rPr>
                <w:noProof/>
                <w:webHidden/>
              </w:rPr>
              <w:tab/>
            </w:r>
            <w:r w:rsidR="00456AEF">
              <w:rPr>
                <w:noProof/>
                <w:webHidden/>
              </w:rPr>
              <w:fldChar w:fldCharType="begin"/>
            </w:r>
            <w:r w:rsidR="00456AEF">
              <w:rPr>
                <w:noProof/>
                <w:webHidden/>
              </w:rPr>
              <w:instrText xml:space="preserve"> PAGEREF _Toc379732399 \h </w:instrText>
            </w:r>
            <w:r w:rsidR="00456AEF">
              <w:rPr>
                <w:noProof/>
                <w:webHidden/>
              </w:rPr>
            </w:r>
            <w:r w:rsidR="00456AEF">
              <w:rPr>
                <w:noProof/>
                <w:webHidden/>
              </w:rPr>
              <w:fldChar w:fldCharType="separate"/>
            </w:r>
            <w:r w:rsidR="00456AEF">
              <w:rPr>
                <w:noProof/>
                <w:webHidden/>
              </w:rPr>
              <w:t>2</w:t>
            </w:r>
            <w:r w:rsidR="00456AEF">
              <w:rPr>
                <w:noProof/>
                <w:webHidden/>
              </w:rPr>
              <w:fldChar w:fldCharType="end"/>
            </w:r>
          </w:hyperlink>
        </w:p>
        <w:p w:rsidR="00456AEF" w:rsidRDefault="002B550D">
          <w:pPr>
            <w:pStyle w:val="TOC2"/>
            <w:tabs>
              <w:tab w:val="right" w:leader="dot" w:pos="9016"/>
            </w:tabs>
            <w:rPr>
              <w:rFonts w:eastAsiaTheme="minorEastAsia"/>
              <w:noProof/>
              <w:lang w:eastAsia="en-GB"/>
            </w:rPr>
          </w:pPr>
          <w:hyperlink w:anchor="_Toc379732400" w:history="1">
            <w:r w:rsidR="00456AEF" w:rsidRPr="002F4287">
              <w:rPr>
                <w:rStyle w:val="Hyperlink"/>
                <w:noProof/>
              </w:rPr>
              <w:t>Utilities.js unit tests</w:t>
            </w:r>
            <w:r w:rsidR="00456AEF">
              <w:rPr>
                <w:noProof/>
                <w:webHidden/>
              </w:rPr>
              <w:tab/>
            </w:r>
            <w:r w:rsidR="00456AEF">
              <w:rPr>
                <w:noProof/>
                <w:webHidden/>
              </w:rPr>
              <w:fldChar w:fldCharType="begin"/>
            </w:r>
            <w:r w:rsidR="00456AEF">
              <w:rPr>
                <w:noProof/>
                <w:webHidden/>
              </w:rPr>
              <w:instrText xml:space="preserve"> PAGEREF _Toc379732400 \h </w:instrText>
            </w:r>
            <w:r w:rsidR="00456AEF">
              <w:rPr>
                <w:noProof/>
                <w:webHidden/>
              </w:rPr>
            </w:r>
            <w:r w:rsidR="00456AEF">
              <w:rPr>
                <w:noProof/>
                <w:webHidden/>
              </w:rPr>
              <w:fldChar w:fldCharType="separate"/>
            </w:r>
            <w:r w:rsidR="00456AEF">
              <w:rPr>
                <w:noProof/>
                <w:webHidden/>
              </w:rPr>
              <w:t>3</w:t>
            </w:r>
            <w:r w:rsidR="00456AEF">
              <w:rPr>
                <w:noProof/>
                <w:webHidden/>
              </w:rPr>
              <w:fldChar w:fldCharType="end"/>
            </w:r>
          </w:hyperlink>
        </w:p>
        <w:p w:rsidR="00456AEF" w:rsidRDefault="002B550D">
          <w:pPr>
            <w:pStyle w:val="TOC3"/>
            <w:tabs>
              <w:tab w:val="right" w:leader="dot" w:pos="9016"/>
            </w:tabs>
            <w:rPr>
              <w:rFonts w:eastAsiaTheme="minorEastAsia"/>
              <w:noProof/>
              <w:lang w:eastAsia="en-GB"/>
            </w:rPr>
          </w:pPr>
          <w:hyperlink w:anchor="_Toc379732401" w:history="1">
            <w:r w:rsidR="00456AEF" w:rsidRPr="002F4287">
              <w:rPr>
                <w:rStyle w:val="Hyperlink"/>
                <w:noProof/>
                <w:lang w:eastAsia="en-GB"/>
              </w:rPr>
              <w:t xml:space="preserve">utilities.js </w:t>
            </w:r>
            <w:r w:rsidR="00456AEF" w:rsidRPr="002F4287">
              <w:rPr>
                <w:rStyle w:val="Hyperlink"/>
                <w:noProof/>
              </w:rPr>
              <w:t>unit tests – Evidence</w:t>
            </w:r>
            <w:r w:rsidR="00456AEF">
              <w:rPr>
                <w:noProof/>
                <w:webHidden/>
              </w:rPr>
              <w:tab/>
            </w:r>
            <w:r w:rsidR="00456AEF">
              <w:rPr>
                <w:noProof/>
                <w:webHidden/>
              </w:rPr>
              <w:fldChar w:fldCharType="begin"/>
            </w:r>
            <w:r w:rsidR="00456AEF">
              <w:rPr>
                <w:noProof/>
                <w:webHidden/>
              </w:rPr>
              <w:instrText xml:space="preserve"> PAGEREF _Toc379732401 \h </w:instrText>
            </w:r>
            <w:r w:rsidR="00456AEF">
              <w:rPr>
                <w:noProof/>
                <w:webHidden/>
              </w:rPr>
            </w:r>
            <w:r w:rsidR="00456AEF">
              <w:rPr>
                <w:noProof/>
                <w:webHidden/>
              </w:rPr>
              <w:fldChar w:fldCharType="separate"/>
            </w:r>
            <w:r w:rsidR="00456AEF">
              <w:rPr>
                <w:noProof/>
                <w:webHidden/>
              </w:rPr>
              <w:t>7</w:t>
            </w:r>
            <w:r w:rsidR="00456AEF">
              <w:rPr>
                <w:noProof/>
                <w:webHidden/>
              </w:rPr>
              <w:fldChar w:fldCharType="end"/>
            </w:r>
          </w:hyperlink>
        </w:p>
        <w:p w:rsidR="00456AEF" w:rsidRDefault="002B550D">
          <w:pPr>
            <w:pStyle w:val="TOC3"/>
            <w:tabs>
              <w:tab w:val="right" w:leader="dot" w:pos="9016"/>
            </w:tabs>
            <w:rPr>
              <w:rFonts w:eastAsiaTheme="minorEastAsia"/>
              <w:noProof/>
              <w:lang w:eastAsia="en-GB"/>
            </w:rPr>
          </w:pPr>
          <w:hyperlink w:anchor="_Toc379732402" w:history="1">
            <w:r w:rsidR="00456AEF">
              <w:rPr>
                <w:noProof/>
                <w:webHidden/>
              </w:rPr>
              <w:tab/>
            </w:r>
            <w:r w:rsidR="00456AEF">
              <w:rPr>
                <w:noProof/>
                <w:webHidden/>
              </w:rPr>
              <w:fldChar w:fldCharType="begin"/>
            </w:r>
            <w:r w:rsidR="00456AEF">
              <w:rPr>
                <w:noProof/>
                <w:webHidden/>
              </w:rPr>
              <w:instrText xml:space="preserve"> PAGEREF _Toc379732402 \h </w:instrText>
            </w:r>
            <w:r w:rsidR="00456AEF">
              <w:rPr>
                <w:noProof/>
                <w:webHidden/>
              </w:rPr>
            </w:r>
            <w:r w:rsidR="00456AEF">
              <w:rPr>
                <w:noProof/>
                <w:webHidden/>
              </w:rPr>
              <w:fldChar w:fldCharType="separate"/>
            </w:r>
            <w:r w:rsidR="00456AEF">
              <w:rPr>
                <w:noProof/>
                <w:webHidden/>
              </w:rPr>
              <w:t>9</w:t>
            </w:r>
            <w:r w:rsidR="00456AEF">
              <w:rPr>
                <w:noProof/>
                <w:webHidden/>
              </w:rPr>
              <w:fldChar w:fldCharType="end"/>
            </w:r>
          </w:hyperlink>
        </w:p>
        <w:p w:rsidR="00456AEF" w:rsidRDefault="002B550D">
          <w:pPr>
            <w:pStyle w:val="TOC3"/>
            <w:tabs>
              <w:tab w:val="right" w:leader="dot" w:pos="9016"/>
            </w:tabs>
            <w:rPr>
              <w:rFonts w:eastAsiaTheme="minorEastAsia"/>
              <w:noProof/>
              <w:lang w:eastAsia="en-GB"/>
            </w:rPr>
          </w:pPr>
          <w:hyperlink w:anchor="_Toc379732403" w:history="1">
            <w:r w:rsidR="00456AEF">
              <w:rPr>
                <w:noProof/>
                <w:webHidden/>
              </w:rPr>
              <w:tab/>
            </w:r>
            <w:r w:rsidR="00456AEF">
              <w:rPr>
                <w:noProof/>
                <w:webHidden/>
              </w:rPr>
              <w:fldChar w:fldCharType="begin"/>
            </w:r>
            <w:r w:rsidR="00456AEF">
              <w:rPr>
                <w:noProof/>
                <w:webHidden/>
              </w:rPr>
              <w:instrText xml:space="preserve"> PAGEREF _Toc379732403 \h </w:instrText>
            </w:r>
            <w:r w:rsidR="00456AEF">
              <w:rPr>
                <w:noProof/>
                <w:webHidden/>
              </w:rPr>
            </w:r>
            <w:r w:rsidR="00456AEF">
              <w:rPr>
                <w:noProof/>
                <w:webHidden/>
              </w:rPr>
              <w:fldChar w:fldCharType="separate"/>
            </w:r>
            <w:r w:rsidR="00456AEF">
              <w:rPr>
                <w:noProof/>
                <w:webHidden/>
              </w:rPr>
              <w:t>10</w:t>
            </w:r>
            <w:r w:rsidR="00456AEF">
              <w:rPr>
                <w:noProof/>
                <w:webHidden/>
              </w:rPr>
              <w:fldChar w:fldCharType="end"/>
            </w:r>
          </w:hyperlink>
        </w:p>
        <w:p w:rsidR="00456AEF" w:rsidRDefault="002B550D">
          <w:pPr>
            <w:pStyle w:val="TOC3"/>
            <w:tabs>
              <w:tab w:val="right" w:leader="dot" w:pos="9016"/>
            </w:tabs>
            <w:rPr>
              <w:rFonts w:eastAsiaTheme="minorEastAsia"/>
              <w:noProof/>
              <w:lang w:eastAsia="en-GB"/>
            </w:rPr>
          </w:pPr>
          <w:hyperlink w:anchor="_Toc379732404" w:history="1">
            <w:r w:rsidR="00456AEF" w:rsidRPr="002F4287">
              <w:rPr>
                <w:rStyle w:val="Hyperlink"/>
                <w:noProof/>
              </w:rPr>
              <w:t>utilities.js unit tests – Failed tests</w:t>
            </w:r>
            <w:r w:rsidR="00456AEF">
              <w:rPr>
                <w:noProof/>
                <w:webHidden/>
              </w:rPr>
              <w:tab/>
            </w:r>
            <w:r w:rsidR="00456AEF">
              <w:rPr>
                <w:noProof/>
                <w:webHidden/>
              </w:rPr>
              <w:fldChar w:fldCharType="begin"/>
            </w:r>
            <w:r w:rsidR="00456AEF">
              <w:rPr>
                <w:noProof/>
                <w:webHidden/>
              </w:rPr>
              <w:instrText xml:space="preserve"> PAGEREF _Toc379732404 \h </w:instrText>
            </w:r>
            <w:r w:rsidR="00456AEF">
              <w:rPr>
                <w:noProof/>
                <w:webHidden/>
              </w:rPr>
            </w:r>
            <w:r w:rsidR="00456AEF">
              <w:rPr>
                <w:noProof/>
                <w:webHidden/>
              </w:rPr>
              <w:fldChar w:fldCharType="separate"/>
            </w:r>
            <w:r w:rsidR="00456AEF">
              <w:rPr>
                <w:noProof/>
                <w:webHidden/>
              </w:rPr>
              <w:t>11</w:t>
            </w:r>
            <w:r w:rsidR="00456AEF">
              <w:rPr>
                <w:noProof/>
                <w:webHidden/>
              </w:rPr>
              <w:fldChar w:fldCharType="end"/>
            </w:r>
          </w:hyperlink>
        </w:p>
        <w:p w:rsidR="00456AEF" w:rsidRDefault="002B550D">
          <w:pPr>
            <w:pStyle w:val="TOC2"/>
            <w:tabs>
              <w:tab w:val="right" w:leader="dot" w:pos="9016"/>
            </w:tabs>
            <w:rPr>
              <w:rFonts w:eastAsiaTheme="minorEastAsia"/>
              <w:noProof/>
              <w:lang w:eastAsia="en-GB"/>
            </w:rPr>
          </w:pPr>
          <w:hyperlink w:anchor="_Toc379732405" w:history="1">
            <w:r w:rsidR="00456AEF" w:rsidRPr="002F4287">
              <w:rPr>
                <w:rStyle w:val="Hyperlink"/>
                <w:noProof/>
              </w:rPr>
              <w:t>Ant.js – unit tests</w:t>
            </w:r>
            <w:r w:rsidR="00456AEF">
              <w:rPr>
                <w:noProof/>
                <w:webHidden/>
              </w:rPr>
              <w:tab/>
            </w:r>
            <w:r w:rsidR="00456AEF">
              <w:rPr>
                <w:noProof/>
                <w:webHidden/>
              </w:rPr>
              <w:fldChar w:fldCharType="begin"/>
            </w:r>
            <w:r w:rsidR="00456AEF">
              <w:rPr>
                <w:noProof/>
                <w:webHidden/>
              </w:rPr>
              <w:instrText xml:space="preserve"> PAGEREF _Toc379732405 \h </w:instrText>
            </w:r>
            <w:r w:rsidR="00456AEF">
              <w:rPr>
                <w:noProof/>
                <w:webHidden/>
              </w:rPr>
            </w:r>
            <w:r w:rsidR="00456AEF">
              <w:rPr>
                <w:noProof/>
                <w:webHidden/>
              </w:rPr>
              <w:fldChar w:fldCharType="separate"/>
            </w:r>
            <w:r w:rsidR="00456AEF">
              <w:rPr>
                <w:noProof/>
                <w:webHidden/>
              </w:rPr>
              <w:t>12</w:t>
            </w:r>
            <w:r w:rsidR="00456AEF">
              <w:rPr>
                <w:noProof/>
                <w:webHidden/>
              </w:rPr>
              <w:fldChar w:fldCharType="end"/>
            </w:r>
          </w:hyperlink>
        </w:p>
        <w:p w:rsidR="00456AEF" w:rsidRDefault="002B550D">
          <w:pPr>
            <w:pStyle w:val="TOC3"/>
            <w:tabs>
              <w:tab w:val="right" w:leader="dot" w:pos="9016"/>
            </w:tabs>
            <w:rPr>
              <w:rFonts w:eastAsiaTheme="minorEastAsia"/>
              <w:noProof/>
              <w:lang w:eastAsia="en-GB"/>
            </w:rPr>
          </w:pPr>
          <w:hyperlink w:anchor="_Toc379732406" w:history="1">
            <w:r w:rsidR="00456AEF" w:rsidRPr="002F4287">
              <w:rPr>
                <w:rStyle w:val="Hyperlink"/>
                <w:noProof/>
              </w:rPr>
              <w:t>Ant.js unit tests – Failed tests</w:t>
            </w:r>
            <w:r w:rsidR="00456AEF">
              <w:rPr>
                <w:noProof/>
                <w:webHidden/>
              </w:rPr>
              <w:tab/>
            </w:r>
            <w:r w:rsidR="00456AEF">
              <w:rPr>
                <w:noProof/>
                <w:webHidden/>
              </w:rPr>
              <w:fldChar w:fldCharType="begin"/>
            </w:r>
            <w:r w:rsidR="00456AEF">
              <w:rPr>
                <w:noProof/>
                <w:webHidden/>
              </w:rPr>
              <w:instrText xml:space="preserve"> PAGEREF _Toc379732406 \h </w:instrText>
            </w:r>
            <w:r w:rsidR="00456AEF">
              <w:rPr>
                <w:noProof/>
                <w:webHidden/>
              </w:rPr>
            </w:r>
            <w:r w:rsidR="00456AEF">
              <w:rPr>
                <w:noProof/>
                <w:webHidden/>
              </w:rPr>
              <w:fldChar w:fldCharType="separate"/>
            </w:r>
            <w:r w:rsidR="00456AEF">
              <w:rPr>
                <w:noProof/>
                <w:webHidden/>
              </w:rPr>
              <w:t>14</w:t>
            </w:r>
            <w:r w:rsidR="00456AEF">
              <w:rPr>
                <w:noProof/>
                <w:webHidden/>
              </w:rPr>
              <w:fldChar w:fldCharType="end"/>
            </w:r>
          </w:hyperlink>
        </w:p>
        <w:p w:rsidR="00456AEF" w:rsidRDefault="002B550D">
          <w:pPr>
            <w:pStyle w:val="TOC3"/>
            <w:tabs>
              <w:tab w:val="right" w:leader="dot" w:pos="9016"/>
            </w:tabs>
            <w:rPr>
              <w:rFonts w:eastAsiaTheme="minorEastAsia"/>
              <w:noProof/>
              <w:lang w:eastAsia="en-GB"/>
            </w:rPr>
          </w:pPr>
          <w:hyperlink w:anchor="_Toc379732407" w:history="1">
            <w:r w:rsidR="00456AEF" w:rsidRPr="002F4287">
              <w:rPr>
                <w:rStyle w:val="Hyperlink"/>
                <w:i/>
                <w:iCs/>
                <w:noProof/>
              </w:rPr>
              <w:t xml:space="preserve">Test </w:t>
            </w:r>
            <w:r w:rsidR="00456AEF" w:rsidRPr="002F4287">
              <w:rPr>
                <w:rStyle w:val="Hyperlink"/>
                <w:b/>
                <w:i/>
                <w:iCs/>
                <w:noProof/>
              </w:rPr>
              <w:t>16</w:t>
            </w:r>
            <w:r w:rsidR="00456AEF">
              <w:rPr>
                <w:noProof/>
                <w:webHidden/>
              </w:rPr>
              <w:tab/>
            </w:r>
            <w:r w:rsidR="00456AEF">
              <w:rPr>
                <w:noProof/>
                <w:webHidden/>
              </w:rPr>
              <w:fldChar w:fldCharType="begin"/>
            </w:r>
            <w:r w:rsidR="00456AEF">
              <w:rPr>
                <w:noProof/>
                <w:webHidden/>
              </w:rPr>
              <w:instrText xml:space="preserve"> PAGEREF _Toc379732407 \h </w:instrText>
            </w:r>
            <w:r w:rsidR="00456AEF">
              <w:rPr>
                <w:noProof/>
                <w:webHidden/>
              </w:rPr>
            </w:r>
            <w:r w:rsidR="00456AEF">
              <w:rPr>
                <w:noProof/>
                <w:webHidden/>
              </w:rPr>
              <w:fldChar w:fldCharType="separate"/>
            </w:r>
            <w:r w:rsidR="00456AEF">
              <w:rPr>
                <w:noProof/>
                <w:webHidden/>
              </w:rPr>
              <w:t>14</w:t>
            </w:r>
            <w:r w:rsidR="00456AEF">
              <w:rPr>
                <w:noProof/>
                <w:webHidden/>
              </w:rPr>
              <w:fldChar w:fldCharType="end"/>
            </w:r>
          </w:hyperlink>
        </w:p>
        <w:p w:rsidR="00456AEF" w:rsidRDefault="002B550D">
          <w:pPr>
            <w:pStyle w:val="TOC2"/>
            <w:tabs>
              <w:tab w:val="right" w:leader="dot" w:pos="9016"/>
            </w:tabs>
            <w:rPr>
              <w:rFonts w:eastAsiaTheme="minorEastAsia"/>
              <w:noProof/>
              <w:lang w:eastAsia="en-GB"/>
            </w:rPr>
          </w:pPr>
          <w:hyperlink w:anchor="_Toc379732408" w:history="1">
            <w:r w:rsidR="00456AEF" w:rsidRPr="002F4287">
              <w:rPr>
                <w:rStyle w:val="Hyperlink"/>
                <w:noProof/>
              </w:rPr>
              <w:t>Nest.js tests</w:t>
            </w:r>
            <w:r w:rsidR="00456AEF">
              <w:rPr>
                <w:noProof/>
                <w:webHidden/>
              </w:rPr>
              <w:tab/>
            </w:r>
            <w:r w:rsidR="00456AEF">
              <w:rPr>
                <w:noProof/>
                <w:webHidden/>
              </w:rPr>
              <w:fldChar w:fldCharType="begin"/>
            </w:r>
            <w:r w:rsidR="00456AEF">
              <w:rPr>
                <w:noProof/>
                <w:webHidden/>
              </w:rPr>
              <w:instrText xml:space="preserve"> PAGEREF _Toc379732408 \h </w:instrText>
            </w:r>
            <w:r w:rsidR="00456AEF">
              <w:rPr>
                <w:noProof/>
                <w:webHidden/>
              </w:rPr>
            </w:r>
            <w:r w:rsidR="00456AEF">
              <w:rPr>
                <w:noProof/>
                <w:webHidden/>
              </w:rPr>
              <w:fldChar w:fldCharType="separate"/>
            </w:r>
            <w:r w:rsidR="00456AEF">
              <w:rPr>
                <w:noProof/>
                <w:webHidden/>
              </w:rPr>
              <w:t>15</w:t>
            </w:r>
            <w:r w:rsidR="00456AEF">
              <w:rPr>
                <w:noProof/>
                <w:webHidden/>
              </w:rPr>
              <w:fldChar w:fldCharType="end"/>
            </w:r>
          </w:hyperlink>
        </w:p>
        <w:p w:rsidR="00456AEF" w:rsidRDefault="002B550D">
          <w:pPr>
            <w:pStyle w:val="TOC2"/>
            <w:tabs>
              <w:tab w:val="right" w:leader="dot" w:pos="9016"/>
            </w:tabs>
            <w:rPr>
              <w:rFonts w:eastAsiaTheme="minorEastAsia"/>
              <w:noProof/>
              <w:lang w:eastAsia="en-GB"/>
            </w:rPr>
          </w:pPr>
          <w:hyperlink w:anchor="_Toc379732409" w:history="1">
            <w:r w:rsidR="00456AEF" w:rsidRPr="002F4287">
              <w:rPr>
                <w:rStyle w:val="Hyperlink"/>
                <w:noProof/>
              </w:rPr>
              <w:t>Worker.js tests</w:t>
            </w:r>
            <w:r w:rsidR="00456AEF">
              <w:rPr>
                <w:noProof/>
                <w:webHidden/>
              </w:rPr>
              <w:tab/>
            </w:r>
            <w:r w:rsidR="00456AEF">
              <w:rPr>
                <w:noProof/>
                <w:webHidden/>
              </w:rPr>
              <w:fldChar w:fldCharType="begin"/>
            </w:r>
            <w:r w:rsidR="00456AEF">
              <w:rPr>
                <w:noProof/>
                <w:webHidden/>
              </w:rPr>
              <w:instrText xml:space="preserve"> PAGEREF _Toc379732409 \h </w:instrText>
            </w:r>
            <w:r w:rsidR="00456AEF">
              <w:rPr>
                <w:noProof/>
                <w:webHidden/>
              </w:rPr>
            </w:r>
            <w:r w:rsidR="00456AEF">
              <w:rPr>
                <w:noProof/>
                <w:webHidden/>
              </w:rPr>
              <w:fldChar w:fldCharType="separate"/>
            </w:r>
            <w:r w:rsidR="00456AEF">
              <w:rPr>
                <w:noProof/>
                <w:webHidden/>
              </w:rPr>
              <w:t>15</w:t>
            </w:r>
            <w:r w:rsidR="00456AEF">
              <w:rPr>
                <w:noProof/>
                <w:webHidden/>
              </w:rPr>
              <w:fldChar w:fldCharType="end"/>
            </w:r>
          </w:hyperlink>
        </w:p>
        <w:p w:rsidR="00456AEF" w:rsidRDefault="002B550D">
          <w:pPr>
            <w:pStyle w:val="TOC2"/>
            <w:tabs>
              <w:tab w:val="right" w:leader="dot" w:pos="9016"/>
            </w:tabs>
            <w:rPr>
              <w:rFonts w:eastAsiaTheme="minorEastAsia"/>
              <w:noProof/>
              <w:lang w:eastAsia="en-GB"/>
            </w:rPr>
          </w:pPr>
          <w:hyperlink w:anchor="_Toc379732410" w:history="1">
            <w:r w:rsidR="00456AEF" w:rsidRPr="002F4287">
              <w:rPr>
                <w:rStyle w:val="Hyperlink"/>
                <w:noProof/>
              </w:rPr>
              <w:t>Soldier.js tests</w:t>
            </w:r>
            <w:r w:rsidR="00456AEF">
              <w:rPr>
                <w:noProof/>
                <w:webHidden/>
              </w:rPr>
              <w:tab/>
            </w:r>
            <w:r w:rsidR="00456AEF">
              <w:rPr>
                <w:noProof/>
                <w:webHidden/>
              </w:rPr>
              <w:fldChar w:fldCharType="begin"/>
            </w:r>
            <w:r w:rsidR="00456AEF">
              <w:rPr>
                <w:noProof/>
                <w:webHidden/>
              </w:rPr>
              <w:instrText xml:space="preserve"> PAGEREF _Toc379732410 \h </w:instrText>
            </w:r>
            <w:r w:rsidR="00456AEF">
              <w:rPr>
                <w:noProof/>
                <w:webHidden/>
              </w:rPr>
            </w:r>
            <w:r w:rsidR="00456AEF">
              <w:rPr>
                <w:noProof/>
                <w:webHidden/>
              </w:rPr>
              <w:fldChar w:fldCharType="separate"/>
            </w:r>
            <w:r w:rsidR="00456AEF">
              <w:rPr>
                <w:noProof/>
                <w:webHidden/>
              </w:rPr>
              <w:t>16</w:t>
            </w:r>
            <w:r w:rsidR="00456AEF">
              <w:rPr>
                <w:noProof/>
                <w:webHidden/>
              </w:rPr>
              <w:fldChar w:fldCharType="end"/>
            </w:r>
          </w:hyperlink>
        </w:p>
        <w:p w:rsidR="00456AEF" w:rsidRDefault="002B550D">
          <w:pPr>
            <w:pStyle w:val="TOC2"/>
            <w:tabs>
              <w:tab w:val="right" w:leader="dot" w:pos="9016"/>
            </w:tabs>
            <w:rPr>
              <w:rFonts w:eastAsiaTheme="minorEastAsia"/>
              <w:noProof/>
              <w:lang w:eastAsia="en-GB"/>
            </w:rPr>
          </w:pPr>
          <w:hyperlink w:anchor="_Toc379732411" w:history="1">
            <w:r w:rsidR="00456AEF" w:rsidRPr="002F4287">
              <w:rPr>
                <w:rStyle w:val="Hyperlink"/>
                <w:noProof/>
              </w:rPr>
              <w:t>Compatibility tests</w:t>
            </w:r>
            <w:r w:rsidR="00456AEF">
              <w:rPr>
                <w:noProof/>
                <w:webHidden/>
              </w:rPr>
              <w:tab/>
            </w:r>
            <w:r w:rsidR="00456AEF">
              <w:rPr>
                <w:noProof/>
                <w:webHidden/>
              </w:rPr>
              <w:fldChar w:fldCharType="begin"/>
            </w:r>
            <w:r w:rsidR="00456AEF">
              <w:rPr>
                <w:noProof/>
                <w:webHidden/>
              </w:rPr>
              <w:instrText xml:space="preserve"> PAGEREF _Toc379732411 \h </w:instrText>
            </w:r>
            <w:r w:rsidR="00456AEF">
              <w:rPr>
                <w:noProof/>
                <w:webHidden/>
              </w:rPr>
            </w:r>
            <w:r w:rsidR="00456AEF">
              <w:rPr>
                <w:noProof/>
                <w:webHidden/>
              </w:rPr>
              <w:fldChar w:fldCharType="separate"/>
            </w:r>
            <w:r w:rsidR="00456AEF">
              <w:rPr>
                <w:noProof/>
                <w:webHidden/>
              </w:rPr>
              <w:t>17</w:t>
            </w:r>
            <w:r w:rsidR="00456AEF">
              <w:rPr>
                <w:noProof/>
                <w:webHidden/>
              </w:rPr>
              <w:fldChar w:fldCharType="end"/>
            </w:r>
          </w:hyperlink>
        </w:p>
        <w:p w:rsidR="00456AEF" w:rsidRDefault="002B550D">
          <w:pPr>
            <w:pStyle w:val="TOC2"/>
            <w:tabs>
              <w:tab w:val="right" w:leader="dot" w:pos="9016"/>
            </w:tabs>
            <w:rPr>
              <w:rFonts w:eastAsiaTheme="minorEastAsia"/>
              <w:noProof/>
              <w:lang w:eastAsia="en-GB"/>
            </w:rPr>
          </w:pPr>
          <w:hyperlink w:anchor="_Toc379732412" w:history="1">
            <w:r w:rsidR="00456AEF" w:rsidRPr="002F4287">
              <w:rPr>
                <w:rStyle w:val="Hyperlink"/>
                <w:noProof/>
              </w:rPr>
              <w:t>Stress tests</w:t>
            </w:r>
            <w:r w:rsidR="00456AEF">
              <w:rPr>
                <w:noProof/>
                <w:webHidden/>
              </w:rPr>
              <w:tab/>
            </w:r>
            <w:r w:rsidR="00456AEF">
              <w:rPr>
                <w:noProof/>
                <w:webHidden/>
              </w:rPr>
              <w:fldChar w:fldCharType="begin"/>
            </w:r>
            <w:r w:rsidR="00456AEF">
              <w:rPr>
                <w:noProof/>
                <w:webHidden/>
              </w:rPr>
              <w:instrText xml:space="preserve"> PAGEREF _Toc379732412 \h </w:instrText>
            </w:r>
            <w:r w:rsidR="00456AEF">
              <w:rPr>
                <w:noProof/>
                <w:webHidden/>
              </w:rPr>
            </w:r>
            <w:r w:rsidR="00456AEF">
              <w:rPr>
                <w:noProof/>
                <w:webHidden/>
              </w:rPr>
              <w:fldChar w:fldCharType="separate"/>
            </w:r>
            <w:r w:rsidR="00456AEF">
              <w:rPr>
                <w:noProof/>
                <w:webHidden/>
              </w:rPr>
              <w:t>22</w:t>
            </w:r>
            <w:r w:rsidR="00456AEF">
              <w:rPr>
                <w:noProof/>
                <w:webHidden/>
              </w:rPr>
              <w:fldChar w:fldCharType="end"/>
            </w:r>
          </w:hyperlink>
        </w:p>
        <w:p w:rsidR="00456AEF" w:rsidRDefault="002B550D">
          <w:pPr>
            <w:pStyle w:val="TOC2"/>
            <w:tabs>
              <w:tab w:val="right" w:leader="dot" w:pos="9016"/>
            </w:tabs>
            <w:rPr>
              <w:rFonts w:eastAsiaTheme="minorEastAsia"/>
              <w:noProof/>
              <w:lang w:eastAsia="en-GB"/>
            </w:rPr>
          </w:pPr>
          <w:hyperlink w:anchor="_Toc379732413" w:history="1">
            <w:r w:rsidR="00456AEF" w:rsidRPr="002F4287">
              <w:rPr>
                <w:rStyle w:val="Hyperlink"/>
                <w:noProof/>
              </w:rPr>
              <w:t>User interface functional testing</w:t>
            </w:r>
            <w:r w:rsidR="00456AEF">
              <w:rPr>
                <w:noProof/>
                <w:webHidden/>
              </w:rPr>
              <w:tab/>
            </w:r>
            <w:r w:rsidR="00456AEF">
              <w:rPr>
                <w:noProof/>
                <w:webHidden/>
              </w:rPr>
              <w:fldChar w:fldCharType="begin"/>
            </w:r>
            <w:r w:rsidR="00456AEF">
              <w:rPr>
                <w:noProof/>
                <w:webHidden/>
              </w:rPr>
              <w:instrText xml:space="preserve"> PAGEREF _Toc379732413 \h </w:instrText>
            </w:r>
            <w:r w:rsidR="00456AEF">
              <w:rPr>
                <w:noProof/>
                <w:webHidden/>
              </w:rPr>
            </w:r>
            <w:r w:rsidR="00456AEF">
              <w:rPr>
                <w:noProof/>
                <w:webHidden/>
              </w:rPr>
              <w:fldChar w:fldCharType="separate"/>
            </w:r>
            <w:r w:rsidR="00456AEF">
              <w:rPr>
                <w:noProof/>
                <w:webHidden/>
              </w:rPr>
              <w:t>25</w:t>
            </w:r>
            <w:r w:rsidR="00456AEF">
              <w:rPr>
                <w:noProof/>
                <w:webHidden/>
              </w:rPr>
              <w:fldChar w:fldCharType="end"/>
            </w:r>
          </w:hyperlink>
        </w:p>
        <w:p w:rsidR="00456AEF" w:rsidRDefault="002B550D">
          <w:pPr>
            <w:pStyle w:val="TOC2"/>
            <w:tabs>
              <w:tab w:val="right" w:leader="dot" w:pos="9016"/>
            </w:tabs>
            <w:rPr>
              <w:rFonts w:eastAsiaTheme="minorEastAsia"/>
              <w:noProof/>
              <w:lang w:eastAsia="en-GB"/>
            </w:rPr>
          </w:pPr>
          <w:hyperlink w:anchor="_Toc379732414" w:history="1">
            <w:r w:rsidR="00456AEF" w:rsidRPr="002F4287">
              <w:rPr>
                <w:rStyle w:val="Hyperlink"/>
                <w:noProof/>
              </w:rPr>
              <w:t>Biological tests</w:t>
            </w:r>
            <w:r w:rsidR="00456AEF">
              <w:rPr>
                <w:noProof/>
                <w:webHidden/>
              </w:rPr>
              <w:tab/>
            </w:r>
            <w:r w:rsidR="00456AEF">
              <w:rPr>
                <w:noProof/>
                <w:webHidden/>
              </w:rPr>
              <w:fldChar w:fldCharType="begin"/>
            </w:r>
            <w:r w:rsidR="00456AEF">
              <w:rPr>
                <w:noProof/>
                <w:webHidden/>
              </w:rPr>
              <w:instrText xml:space="preserve"> PAGEREF _Toc379732414 \h </w:instrText>
            </w:r>
            <w:r w:rsidR="00456AEF">
              <w:rPr>
                <w:noProof/>
                <w:webHidden/>
              </w:rPr>
            </w:r>
            <w:r w:rsidR="00456AEF">
              <w:rPr>
                <w:noProof/>
                <w:webHidden/>
              </w:rPr>
              <w:fldChar w:fldCharType="separate"/>
            </w:r>
            <w:r w:rsidR="00456AEF">
              <w:rPr>
                <w:noProof/>
                <w:webHidden/>
              </w:rPr>
              <w:t>31</w:t>
            </w:r>
            <w:r w:rsidR="00456AEF">
              <w:rPr>
                <w:noProof/>
                <w:webHidden/>
              </w:rPr>
              <w:fldChar w:fldCharType="end"/>
            </w:r>
          </w:hyperlink>
        </w:p>
        <w:p w:rsidR="00456AEF" w:rsidRDefault="002B550D">
          <w:pPr>
            <w:pStyle w:val="TOC3"/>
            <w:tabs>
              <w:tab w:val="right" w:leader="dot" w:pos="9016"/>
            </w:tabs>
            <w:rPr>
              <w:rFonts w:eastAsiaTheme="minorEastAsia"/>
              <w:noProof/>
              <w:lang w:eastAsia="en-GB"/>
            </w:rPr>
          </w:pPr>
          <w:hyperlink w:anchor="_Toc379732415" w:history="1">
            <w:r w:rsidR="00456AEF" w:rsidRPr="002F4287">
              <w:rPr>
                <w:rStyle w:val="Hyperlink"/>
                <w:noProof/>
              </w:rPr>
              <w:t>Pheromones</w:t>
            </w:r>
            <w:r w:rsidR="00456AEF">
              <w:rPr>
                <w:noProof/>
                <w:webHidden/>
              </w:rPr>
              <w:tab/>
            </w:r>
            <w:r w:rsidR="00456AEF">
              <w:rPr>
                <w:noProof/>
                <w:webHidden/>
              </w:rPr>
              <w:fldChar w:fldCharType="begin"/>
            </w:r>
            <w:r w:rsidR="00456AEF">
              <w:rPr>
                <w:noProof/>
                <w:webHidden/>
              </w:rPr>
              <w:instrText xml:space="preserve"> PAGEREF _Toc379732415 \h </w:instrText>
            </w:r>
            <w:r w:rsidR="00456AEF">
              <w:rPr>
                <w:noProof/>
                <w:webHidden/>
              </w:rPr>
            </w:r>
            <w:r w:rsidR="00456AEF">
              <w:rPr>
                <w:noProof/>
                <w:webHidden/>
              </w:rPr>
              <w:fldChar w:fldCharType="separate"/>
            </w:r>
            <w:r w:rsidR="00456AEF">
              <w:rPr>
                <w:noProof/>
                <w:webHidden/>
              </w:rPr>
              <w:t>31</w:t>
            </w:r>
            <w:r w:rsidR="00456AEF">
              <w:rPr>
                <w:noProof/>
                <w:webHidden/>
              </w:rPr>
              <w:fldChar w:fldCharType="end"/>
            </w:r>
          </w:hyperlink>
        </w:p>
        <w:p w:rsidR="00456AEF" w:rsidRDefault="002B550D">
          <w:pPr>
            <w:pStyle w:val="TOC3"/>
            <w:tabs>
              <w:tab w:val="right" w:leader="dot" w:pos="9016"/>
            </w:tabs>
            <w:rPr>
              <w:rFonts w:eastAsiaTheme="minorEastAsia"/>
              <w:noProof/>
              <w:lang w:eastAsia="en-GB"/>
            </w:rPr>
          </w:pPr>
          <w:hyperlink w:anchor="_Toc379732416" w:history="1">
            <w:r w:rsidR="00456AEF" w:rsidRPr="002F4287">
              <w:rPr>
                <w:rStyle w:val="Hyperlink"/>
                <w:noProof/>
              </w:rPr>
              <w:t>Searching for food</w:t>
            </w:r>
            <w:r w:rsidR="00456AEF">
              <w:rPr>
                <w:noProof/>
                <w:webHidden/>
              </w:rPr>
              <w:tab/>
            </w:r>
            <w:r w:rsidR="00456AEF">
              <w:rPr>
                <w:noProof/>
                <w:webHidden/>
              </w:rPr>
              <w:fldChar w:fldCharType="begin"/>
            </w:r>
            <w:r w:rsidR="00456AEF">
              <w:rPr>
                <w:noProof/>
                <w:webHidden/>
              </w:rPr>
              <w:instrText xml:space="preserve"> PAGEREF _Toc379732416 \h </w:instrText>
            </w:r>
            <w:r w:rsidR="00456AEF">
              <w:rPr>
                <w:noProof/>
                <w:webHidden/>
              </w:rPr>
            </w:r>
            <w:r w:rsidR="00456AEF">
              <w:rPr>
                <w:noProof/>
                <w:webHidden/>
              </w:rPr>
              <w:fldChar w:fldCharType="separate"/>
            </w:r>
            <w:r w:rsidR="00456AEF">
              <w:rPr>
                <w:noProof/>
                <w:webHidden/>
              </w:rPr>
              <w:t>31</w:t>
            </w:r>
            <w:r w:rsidR="00456AEF">
              <w:rPr>
                <w:noProof/>
                <w:webHidden/>
              </w:rPr>
              <w:fldChar w:fldCharType="end"/>
            </w:r>
          </w:hyperlink>
        </w:p>
        <w:p w:rsidR="00456AEF" w:rsidRDefault="002B550D">
          <w:pPr>
            <w:pStyle w:val="TOC3"/>
            <w:tabs>
              <w:tab w:val="right" w:leader="dot" w:pos="9016"/>
            </w:tabs>
            <w:rPr>
              <w:rFonts w:eastAsiaTheme="minorEastAsia"/>
              <w:noProof/>
              <w:lang w:eastAsia="en-GB"/>
            </w:rPr>
          </w:pPr>
          <w:hyperlink w:anchor="_Toc379732417" w:history="1">
            <w:r w:rsidR="00456AEF" w:rsidRPr="002F4287">
              <w:rPr>
                <w:rStyle w:val="Hyperlink"/>
                <w:noProof/>
              </w:rPr>
              <w:t>Trial patterns</w:t>
            </w:r>
            <w:r w:rsidR="00456AEF">
              <w:rPr>
                <w:noProof/>
                <w:webHidden/>
              </w:rPr>
              <w:tab/>
            </w:r>
            <w:r w:rsidR="00456AEF">
              <w:rPr>
                <w:noProof/>
                <w:webHidden/>
              </w:rPr>
              <w:fldChar w:fldCharType="begin"/>
            </w:r>
            <w:r w:rsidR="00456AEF">
              <w:rPr>
                <w:noProof/>
                <w:webHidden/>
              </w:rPr>
              <w:instrText xml:space="preserve"> PAGEREF _Toc379732417 \h </w:instrText>
            </w:r>
            <w:r w:rsidR="00456AEF">
              <w:rPr>
                <w:noProof/>
                <w:webHidden/>
              </w:rPr>
            </w:r>
            <w:r w:rsidR="00456AEF">
              <w:rPr>
                <w:noProof/>
                <w:webHidden/>
              </w:rPr>
              <w:fldChar w:fldCharType="separate"/>
            </w:r>
            <w:r w:rsidR="00456AEF">
              <w:rPr>
                <w:noProof/>
                <w:webHidden/>
              </w:rPr>
              <w:t>32</w:t>
            </w:r>
            <w:r w:rsidR="00456AEF">
              <w:rPr>
                <w:noProof/>
                <w:webHidden/>
              </w:rPr>
              <w:fldChar w:fldCharType="end"/>
            </w:r>
          </w:hyperlink>
        </w:p>
        <w:p w:rsidR="008146BC" w:rsidRDefault="008146BC">
          <w:r>
            <w:rPr>
              <w:b/>
              <w:bCs/>
              <w:noProof/>
            </w:rPr>
            <w:fldChar w:fldCharType="end"/>
          </w:r>
        </w:p>
      </w:sdtContent>
    </w:sdt>
    <w:p w:rsidR="00E90ACD" w:rsidRDefault="00E90ACD" w:rsidP="00E90ACD"/>
    <w:p w:rsidR="00E90ACD" w:rsidRDefault="00E90ACD" w:rsidP="00E90ACD">
      <w:pPr>
        <w:pStyle w:val="Heading1"/>
      </w:pPr>
      <w:bookmarkStart w:id="0" w:name="_Toc379732398"/>
      <w:r>
        <w:t>Test Plan</w:t>
      </w:r>
      <w:bookmarkEnd w:id="0"/>
    </w:p>
    <w:p w:rsidR="00E90ACD" w:rsidRDefault="003D5BEF" w:rsidP="003D5BEF">
      <w:pPr>
        <w:pStyle w:val="ListParagraph"/>
        <w:numPr>
          <w:ilvl w:val="0"/>
          <w:numId w:val="1"/>
        </w:numPr>
      </w:pPr>
      <w:r>
        <w:t>Black box unit testing</w:t>
      </w:r>
      <w:r w:rsidR="000559F3">
        <w:t xml:space="preserve"> (test driven development)</w:t>
      </w:r>
    </w:p>
    <w:p w:rsidR="003D5BEF" w:rsidRDefault="003D5BEF" w:rsidP="003D5BEF">
      <w:pPr>
        <w:pStyle w:val="ListParagraph"/>
        <w:numPr>
          <w:ilvl w:val="0"/>
          <w:numId w:val="1"/>
        </w:numPr>
      </w:pPr>
      <w:r>
        <w:t>White box testing</w:t>
      </w:r>
    </w:p>
    <w:p w:rsidR="003D5BEF" w:rsidRDefault="003D5BEF" w:rsidP="003D5BEF">
      <w:pPr>
        <w:pStyle w:val="ListParagraph"/>
        <w:numPr>
          <w:ilvl w:val="0"/>
          <w:numId w:val="1"/>
        </w:numPr>
      </w:pPr>
      <w:r>
        <w:t>Integration tests</w:t>
      </w:r>
    </w:p>
    <w:p w:rsidR="003D5BEF" w:rsidRDefault="003D5BEF" w:rsidP="003D5BEF">
      <w:pPr>
        <w:pStyle w:val="ListParagraph"/>
        <w:numPr>
          <w:ilvl w:val="0"/>
          <w:numId w:val="1"/>
        </w:numPr>
      </w:pPr>
      <w:r>
        <w:t>State that erroneous data does not occur due to sliders</w:t>
      </w:r>
    </w:p>
    <w:p w:rsidR="003D5BEF" w:rsidRDefault="003D5BEF" w:rsidP="003D5BEF">
      <w:pPr>
        <w:pStyle w:val="ListParagraph"/>
        <w:numPr>
          <w:ilvl w:val="0"/>
          <w:numId w:val="1"/>
        </w:numPr>
      </w:pPr>
      <w:r>
        <w:t>Start that extreme data does not occur due to being a simulation</w:t>
      </w:r>
    </w:p>
    <w:p w:rsidR="00283B9C" w:rsidRDefault="00283B9C" w:rsidP="00283B9C">
      <w:r>
        <w:t>Utilities is unit tested as it contains functions which perform a function on the input i.e. more mathematical.</w:t>
      </w:r>
    </w:p>
    <w:p w:rsidR="00283B9C" w:rsidRDefault="00283B9C" w:rsidP="00283B9C">
      <w:r>
        <w:t>Ant is unit tested as it is the basis of the worker, queen and soldier classes.</w:t>
      </w:r>
    </w:p>
    <w:p w:rsidR="00283B9C" w:rsidRDefault="00283B9C" w:rsidP="00283B9C">
      <w:r>
        <w:t>The rest of the code is not unit tested as it contains mostly logic.</w:t>
      </w:r>
    </w:p>
    <w:p w:rsidR="00422195" w:rsidRPr="002B550D" w:rsidRDefault="003D5BEF" w:rsidP="003D5BEF">
      <w:r w:rsidRPr="002B550D">
        <w:rPr>
          <w:i/>
        </w:rPr>
        <w:lastRenderedPageBreak/>
        <w:t>Note</w:t>
      </w:r>
      <w:r w:rsidRPr="002B550D">
        <w:t>: evidence for tests is found at the test id</w:t>
      </w:r>
      <w:r w:rsidR="00EA275F" w:rsidRPr="002B550D">
        <w:t xml:space="preserve"> </w:t>
      </w:r>
      <w:r w:rsidR="00EA275F" w:rsidRPr="002B550D">
        <w:rPr>
          <w:highlight w:val="yellow"/>
        </w:rPr>
        <w:t>(where is test code?)</w:t>
      </w:r>
    </w:p>
    <w:p w:rsidR="00D92742" w:rsidRPr="002B550D" w:rsidRDefault="00D92742" w:rsidP="003D5BEF">
      <w:r w:rsidRPr="002B550D">
        <w:rPr>
          <w:i/>
        </w:rPr>
        <w:t>Note</w:t>
      </w:r>
      <w:r w:rsidRPr="002B550D">
        <w:t xml:space="preserve">: </w:t>
      </w:r>
      <w:r w:rsidR="002B550D" w:rsidRPr="002B550D">
        <w:t>Omitted</w:t>
      </w:r>
      <w:r w:rsidR="00283B9C" w:rsidRPr="002B550D">
        <w:t xml:space="preserve"> screen shots to reduce document size.</w:t>
      </w:r>
    </w:p>
    <w:p w:rsidR="00EF632D" w:rsidRPr="002B550D" w:rsidRDefault="00EF632D" w:rsidP="003D5BEF">
      <w:r w:rsidRPr="002B550D">
        <w:rPr>
          <w:i/>
        </w:rPr>
        <w:t>Note</w:t>
      </w:r>
      <w:r w:rsidRPr="002B550D">
        <w:t xml:space="preserve">: Evidence for many tests </w:t>
      </w:r>
      <w:r w:rsidR="002B550D" w:rsidRPr="002B550D">
        <w:t>are</w:t>
      </w:r>
      <w:r w:rsidRPr="002B550D">
        <w:t xml:space="preserve"> written coded test cases and console outputs.</w:t>
      </w:r>
    </w:p>
    <w:p w:rsidR="00EA275F" w:rsidRDefault="00E90ACD" w:rsidP="00EA275F">
      <w:pPr>
        <w:pStyle w:val="Heading1"/>
      </w:pPr>
      <w:bookmarkStart w:id="1" w:name="_Toc379732399"/>
      <w:r>
        <w:t>Test data</w:t>
      </w:r>
      <w:bookmarkEnd w:id="1"/>
    </w:p>
    <w:p w:rsidR="00EA275F" w:rsidRPr="00EA275F" w:rsidRDefault="00EA275F" w:rsidP="00EA275F">
      <w:pPr>
        <w:rPr>
          <w:rFonts w:asciiTheme="majorHAnsi" w:eastAsiaTheme="majorEastAsia" w:hAnsiTheme="majorHAnsi" w:cstheme="majorBidi"/>
          <w:color w:val="2E74B5" w:themeColor="accent1" w:themeShade="BF"/>
          <w:sz w:val="32"/>
          <w:szCs w:val="32"/>
        </w:rPr>
        <w:sectPr w:rsidR="00EA275F" w:rsidRPr="00EA275F">
          <w:pgSz w:w="11906" w:h="16838"/>
          <w:pgMar w:top="1440" w:right="1440" w:bottom="1440" w:left="1440" w:header="708" w:footer="708" w:gutter="0"/>
          <w:cols w:space="708"/>
          <w:docGrid w:linePitch="360"/>
        </w:sectPr>
      </w:pPr>
    </w:p>
    <w:p w:rsidR="00E90ACD" w:rsidRDefault="00E90ACD" w:rsidP="00EA275F">
      <w:pPr>
        <w:pStyle w:val="Heading1"/>
      </w:pPr>
    </w:p>
    <w:p w:rsidR="003D5BEF" w:rsidRPr="00EA275F" w:rsidRDefault="004848E2" w:rsidP="00EA275F">
      <w:pPr>
        <w:pStyle w:val="Heading2"/>
        <w:rPr>
          <w:b/>
        </w:rPr>
      </w:pPr>
      <w:bookmarkStart w:id="2" w:name="_Toc379732400"/>
      <w:r w:rsidRPr="004848E2">
        <w:t>Utilities</w:t>
      </w:r>
      <w:r>
        <w:t xml:space="preserve">.js </w:t>
      </w:r>
      <w:r w:rsidR="004336F1">
        <w:t>unit tests</w:t>
      </w:r>
      <w:bookmarkEnd w:id="2"/>
    </w:p>
    <w:tbl>
      <w:tblPr>
        <w:tblStyle w:val="PlainTable1"/>
        <w:tblW w:w="0" w:type="auto"/>
        <w:tblLook w:val="04A0" w:firstRow="1" w:lastRow="0" w:firstColumn="1" w:lastColumn="0" w:noHBand="0" w:noVBand="1"/>
      </w:tblPr>
      <w:tblGrid>
        <w:gridCol w:w="601"/>
        <w:gridCol w:w="1747"/>
        <w:gridCol w:w="2626"/>
        <w:gridCol w:w="2297"/>
        <w:gridCol w:w="2154"/>
        <w:gridCol w:w="3115"/>
        <w:gridCol w:w="1634"/>
      </w:tblGrid>
      <w:tr w:rsidR="006C63D9" w:rsidRPr="00B64877" w:rsidTr="0083148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Test</w:t>
            </w:r>
          </w:p>
        </w:tc>
        <w:tc>
          <w:tcPr>
            <w:tcW w:w="0" w:type="auto"/>
            <w:vAlign w:val="center"/>
            <w:hideMark/>
          </w:tcPr>
          <w:p w:rsidR="00B64877" w:rsidRPr="00B64877" w:rsidRDefault="00B64877" w:rsidP="0083148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Function</w:t>
            </w:r>
          </w:p>
        </w:tc>
        <w:tc>
          <w:tcPr>
            <w:tcW w:w="0" w:type="auto"/>
            <w:vAlign w:val="center"/>
            <w:hideMark/>
          </w:tcPr>
          <w:p w:rsidR="00B64877" w:rsidRPr="00B64877" w:rsidRDefault="00B64877" w:rsidP="0083148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Reason</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Input</w:t>
            </w:r>
          </w:p>
        </w:tc>
        <w:tc>
          <w:tcPr>
            <w:tcW w:w="0" w:type="auto"/>
            <w:hideMark/>
          </w:tcPr>
          <w:p w:rsidR="00B64877" w:rsidRPr="00B64877" w:rsidRDefault="00B64877" w:rsidP="00850C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Expected</w:t>
            </w:r>
          </w:p>
        </w:tc>
        <w:tc>
          <w:tcPr>
            <w:tcW w:w="0" w:type="auto"/>
            <w:hideMark/>
          </w:tcPr>
          <w:p w:rsidR="00B64877" w:rsidRPr="00B64877" w:rsidRDefault="00B64877" w:rsidP="00B6487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Result</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validateDirection</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Returns an angle in the range 0 ≤ θ &lt; 2π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1π</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 -</w:t>
            </w:r>
            <w:r w:rsidRPr="00B64877">
              <w:rPr>
                <w:rFonts w:ascii="Calibri" w:eastAsia="Times New Roman" w:hAnsi="Calibri" w:cs="Calibri"/>
                <w:color w:val="000000"/>
                <w:lang w:eastAsia="en-GB"/>
              </w:rPr>
              <w:t xml:space="preserve"> Negative value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angleTo</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angle to get from coord to target</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theme="minorHAnsi"/>
                <w:color w:val="000000"/>
                <w:lang w:eastAsia="en-GB"/>
              </w:rPr>
              <w:t>½ π</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7, y : 7}</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Coordinate on top of ant i.e. navigating to its own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target : {x : 5,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π/2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 i.e. going off map to get to position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8, y : 8}, target : {x : 1, y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3π/4</w:t>
            </w:r>
          </w:p>
        </w:tc>
        <w:tc>
          <w:tcPr>
            <w:tcW w:w="0" w:type="auto"/>
            <w:hideMark/>
          </w:tcPr>
          <w:p w:rsidR="00B64877" w:rsidRPr="00B64877" w:rsidRDefault="001C6612"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C00000"/>
                <w:lang w:eastAsia="en-GB"/>
              </w:rPr>
            </w:pPr>
            <w:r w:rsidRPr="001C6612">
              <w:rPr>
                <w:rFonts w:ascii="Calibri" w:eastAsia="Times New Roman" w:hAnsi="Calibri" w:cs="Calibri"/>
                <w:b/>
                <w:bCs/>
                <w:color w:val="C00000"/>
                <w:lang w:eastAsia="en-GB"/>
              </w:rPr>
              <w:t>FAIL</w:t>
            </w:r>
            <w:r w:rsidR="00B64877" w:rsidRPr="00B64877">
              <w:rPr>
                <w:rFonts w:ascii="Calibri" w:eastAsia="Times New Roman" w:hAnsi="Calibri" w:cs="Calibri"/>
                <w:b/>
                <w:color w:val="C00000"/>
                <w:lang w:eastAsia="en-GB"/>
              </w:rPr>
              <w:t xml:space="preserve"> </w:t>
            </w:r>
            <w:r w:rsidR="00B64877" w:rsidRPr="00B64877">
              <w:rPr>
                <w:rFonts w:ascii="Calibri" w:eastAsia="Times New Roman" w:hAnsi="Calibri" w:cs="Calibri"/>
                <w:color w:val="C00000"/>
                <w:lang w:eastAsia="en-GB"/>
              </w:rPr>
              <w:t xml:space="preserve">- </w:t>
            </w:r>
            <w:r w:rsidR="00B64877" w:rsidRPr="001C6612">
              <w:rPr>
                <w:rFonts w:ascii="Calibri" w:eastAsia="Times New Roman" w:hAnsi="Calibri" w:cs="Calibri"/>
                <w:color w:val="C00000"/>
                <w:lang w:eastAsia="en-GB"/>
              </w:rPr>
              <w:t>revised</w:t>
            </w:r>
            <w:r w:rsidR="00B64877" w:rsidRPr="00B64877">
              <w:rPr>
                <w:rFonts w:ascii="Calibri" w:eastAsia="Times New Roman" w:hAnsi="Calibri" w:cs="Calibri"/>
                <w:color w:val="C00000"/>
                <w:lang w:eastAsia="en-GB"/>
              </w:rPr>
              <w:t xml:space="preserve"> and passed with function update</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wrapped direction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7, y : 8}, target : {x : 3,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3.38657</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boundary</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warped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x and y boundaries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10,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X-axis boundary only</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10, y :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4}</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Y-axis boundary only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10}</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0}</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13</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clone</w:t>
            </w:r>
          </w:p>
        </w:tc>
        <w:tc>
          <w:tcPr>
            <w:tcW w:w="0" w:type="auto"/>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an exact clone of an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 [1, 2, 3], b : {c : 4, d : '5'}, e : {f : {g : 6}}, h : [['end', 'of', </w:t>
            </w:r>
            <w:r w:rsidRPr="00B64877">
              <w:rPr>
                <w:rFonts w:ascii="Calibri" w:eastAsia="Times New Roman" w:hAnsi="Calibri" w:cs="Calibri"/>
                <w:color w:val="000000"/>
                <w:lang w:eastAsia="en-GB"/>
              </w:rPr>
              <w:lastRenderedPageBreak/>
              <w:t>['object']]]}</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{a : [1, 2, 3], b : {c : 4, d : '5'}, e : {f : {g : 6}}, h : [['end', 'of', ['object']]]}</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14</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64877">
              <w:rPr>
                <w:rFonts w:ascii="Calibri" w:eastAsia="Times New Roman" w:hAnsi="Calibri" w:cs="Calibri"/>
                <w:color w:val="000000"/>
                <w:lang w:eastAsia="en-GB"/>
              </w:rPr>
              <w:t>roduces a copy of the object i.e. not by reference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let b = {a : 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1} != b</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coordToIndex</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index for a specific coordinate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{x : 5,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17</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distance</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distance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Both the wrapped distance and the regular distance are the same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0, y : 0}, coord2 : {x : 0, y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coord1 : {x : -2, y : 1}, coord2 : {x : 1, y : 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19</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getBlock</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Boundary -</w:t>
            </w:r>
            <w:r w:rsidRPr="00B64877">
              <w:rPr>
                <w:rFonts w:ascii="Calibri" w:eastAsia="Times New Roman" w:hAnsi="Calibri" w:cs="Calibri"/>
                <w:color w:val="000000"/>
                <w:lang w:eastAsia="en-GB"/>
              </w:rPr>
              <w:t xml:space="preserve"> 0 size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0, height : 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single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3, height : 3}</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7 wide and 7 tall block centred at {x : 5, y : 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Typical - </w:t>
            </w:r>
            <w:r w:rsidRPr="00B64877">
              <w:rPr>
                <w:rFonts w:ascii="Calibri" w:eastAsia="Times New Roman" w:hAnsi="Calibri" w:cs="Calibri"/>
                <w:color w:val="000000"/>
                <w:lang w:eastAsia="en-GB"/>
              </w:rPr>
              <w:t>Non square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5, y : 5}, size : {width : 1, height : 3}</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7 tall block centred at {x : 5, y : 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22</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block of cells the correct position</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1, y : 3}, size : {width : 2, height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5 wide and 5 tall block centred at {x : 1, y : 3} which wraps to the other side of the map</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004336F1">
              <w:rPr>
                <w:rFonts w:ascii="Calibri" w:eastAsia="Times New Roman" w:hAnsi="Calibri" w:cs="Calibri"/>
                <w:color w:val="000000"/>
                <w:lang w:eastAsia="en-GB"/>
              </w:rPr>
              <w:t>W</w:t>
            </w:r>
            <w:r w:rsidRPr="00B64877">
              <w:rPr>
                <w:rFonts w:ascii="Calibri" w:eastAsia="Times New Roman" w:hAnsi="Calibri" w:cs="Calibri"/>
                <w:color w:val="000000"/>
                <w:lang w:eastAsia="en-GB"/>
              </w:rPr>
              <w:t>rapped in all quadrants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0, y : 0}, size : {width : 1, height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3 wide and 3 tall block centred at {x : 0, y : 0} which wraps to every corner of the map</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getCellCoord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cell for a particular coordinate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7.2, y : 3.6}</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7, y : 3}</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B64877">
              <w:rPr>
                <w:rFonts w:ascii="Calibri" w:eastAsia="Times New Roman" w:hAnsi="Calibri" w:cs="Calibri"/>
                <w:b/>
                <w:color w:val="C00000"/>
                <w:lang w:eastAsia="en-GB"/>
              </w:rPr>
              <w:t xml:space="preserve">FAILED - </w:t>
            </w:r>
            <w:r w:rsidR="001C6612" w:rsidRPr="001C6612">
              <w:rPr>
                <w:rFonts w:ascii="Calibri" w:eastAsia="Times New Roman" w:hAnsi="Calibri" w:cs="Calibri"/>
                <w:color w:val="C00000"/>
                <w:lang w:eastAsia="en-GB"/>
              </w:rPr>
              <w:t>revised</w:t>
            </w:r>
            <w:r w:rsidRPr="00B64877">
              <w:rPr>
                <w:rFonts w:ascii="Calibri" w:eastAsia="Times New Roman" w:hAnsi="Calibri" w:cs="Calibri"/>
                <w:color w:val="C00000"/>
                <w:lang w:eastAsia="en-GB"/>
              </w:rPr>
              <w:t xml:space="preserve"> and passed with function </w:t>
            </w:r>
            <w:r w:rsidRPr="00B64877">
              <w:rPr>
                <w:rFonts w:ascii="Calibri" w:eastAsia="Times New Roman" w:hAnsi="Calibri" w:cs="Calibri"/>
                <w:color w:val="C00000"/>
                <w:lang w:eastAsia="en-GB"/>
              </w:rPr>
              <w:lastRenderedPageBreak/>
              <w:t>update</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25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getSector</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of correct radius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w:t>
            </w:r>
            <w:r>
              <w:rPr>
                <w:rFonts w:ascii="Calibri" w:eastAsia="Times New Roman" w:hAnsi="Calibri" w:cs="Calibri"/>
                <w:color w:val="000000"/>
                <w:lang w:eastAsia="en-GB"/>
              </w:rPr>
              <w:t>: 15, direction : 0, angle : 2π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15 centred at {x : 25, y : 25}</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w:t>
            </w:r>
            <w:r>
              <w:rPr>
                <w:rFonts w:ascii="Calibri" w:eastAsia="Times New Roman" w:hAnsi="Calibri" w:cs="Calibri"/>
                <w:color w:val="000000"/>
                <w:lang w:eastAsia="en-GB"/>
              </w:rPr>
              <w:t>: 6, direction : 0, angle : 2π</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circle of radius 6 centred at {x : 25, y : 25}</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at the correct angle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0, angle : </w:t>
            </w:r>
            <w:r>
              <w:rPr>
                <w:rFonts w:ascii="Calibri" w:eastAsia="Times New Roman" w:hAnsi="Calibri" w:cs="Calibri"/>
                <w:color w:val="000000"/>
                <w:lang w:eastAsia="en-GB"/>
              </w:rPr>
              <w:t>π</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i.e. a semi-circle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28</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coord : {x : 25, y : 25}, radius : 15, direction : 0,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29</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sector in correct direction</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downwards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30</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coord : {x : 25, y : 25</w:t>
            </w:r>
            <w:r>
              <w:rPr>
                <w:rFonts w:ascii="Calibri" w:eastAsia="Times New Roman" w:hAnsi="Calibri" w:cs="Calibri"/>
                <w:color w:val="000000"/>
                <w:lang w:eastAsia="en-GB"/>
              </w:rPr>
              <w:t>}, radius : 15, direction : 6π</w:t>
            </w:r>
            <w:r w:rsidRPr="00B64877">
              <w:rPr>
                <w:rFonts w:ascii="Calibri" w:eastAsia="Times New Roman" w:hAnsi="Calibri" w:cs="Calibri"/>
                <w:color w:val="000000"/>
                <w:lang w:eastAsia="en-GB"/>
              </w:rPr>
              <w:t xml:space="preserve">/ 4,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 xml:space="preserve"> /4</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the 4th and 3rd quadrants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31</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coord : {x : 25, y : 25}, radius : 15, direction : 3.657, angle :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A sector of radius 15 centred at {x : 25, y : 25} with an angle of </w:t>
            </w:r>
            <w:r>
              <w:rPr>
                <w:rFonts w:ascii="Calibri" w:eastAsia="Times New Roman" w:hAnsi="Calibri" w:cs="Calibri"/>
                <w:color w:val="000000"/>
                <w:lang w:eastAsia="en-GB"/>
              </w:rPr>
              <w:t>π</w:t>
            </w:r>
            <w:r w:rsidRPr="00B64877">
              <w:rPr>
                <w:rFonts w:ascii="Calibri" w:eastAsia="Times New Roman" w:hAnsi="Calibri" w:cs="Calibri"/>
                <w:color w:val="000000"/>
                <w:lang w:eastAsia="en-GB"/>
              </w:rPr>
              <w:t>/4 pointing along the centre line of 3.657 radians</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32</w:t>
            </w:r>
          </w:p>
        </w:tc>
        <w:tc>
          <w:tcPr>
            <w:tcW w:w="0" w:type="auto"/>
            <w:vMerge w:val="restart"/>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indexToCoord</w:t>
            </w:r>
          </w:p>
        </w:tc>
        <w:tc>
          <w:tcPr>
            <w:tcW w:w="0" w:type="auto"/>
            <w:vMerge w:val="restart"/>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the correct coordinate from a specific index</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25</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5, y : 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33</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0, y : 0}</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34</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randColour</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w:t>
            </w:r>
            <w:r w:rsidRPr="00B64877">
              <w:rPr>
                <w:rFonts w:ascii="Calibri" w:eastAsia="Times New Roman" w:hAnsi="Calibri" w:cs="Calibri"/>
                <w:color w:val="000000"/>
                <w:lang w:eastAsia="en-GB"/>
              </w:rPr>
              <w:t>enerates random colours (run 3 times)</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N/A</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HEX colour</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35</w:t>
            </w:r>
          </w:p>
        </w:tc>
        <w:tc>
          <w:tcPr>
            <w:tcW w:w="0" w:type="auto"/>
            <w:vMerge w:val="restart"/>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randFloat</w:t>
            </w:r>
          </w:p>
        </w:tc>
        <w:tc>
          <w:tcPr>
            <w:tcW w:w="0" w:type="auto"/>
            <w:vMerge w:val="restart"/>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 xml:space="preserve">eturns a value within a </w:t>
            </w:r>
            <w:r w:rsidRPr="00B64877">
              <w:rPr>
                <w:rFonts w:ascii="Calibri" w:eastAsia="Times New Roman" w:hAnsi="Calibri" w:cs="Calibri"/>
                <w:color w:val="000000"/>
                <w:lang w:eastAsia="en-GB"/>
              </w:rPr>
              <w:lastRenderedPageBreak/>
              <w:t>specific range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lastRenderedPageBreak/>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-1, max : 1}</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-1 to 1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36</w:t>
            </w:r>
          </w:p>
        </w:tc>
        <w:tc>
          <w:tcPr>
            <w:tcW w:w="0" w:type="auto"/>
            <w:vMerge/>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-0.1, max : 0.1}</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-0.1 to 0.1 inclusive</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lastRenderedPageBreak/>
              <w:t>37</w:t>
            </w:r>
          </w:p>
        </w:tc>
        <w:tc>
          <w:tcPr>
            <w:tcW w:w="0" w:type="auto"/>
            <w:vMerge/>
            <w:vAlign w:val="center"/>
            <w:hideMark/>
          </w:tcPr>
          <w:p w:rsidR="00B64877" w:rsidRPr="00B64877" w:rsidRDefault="00B64877"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B64877" w:rsidRPr="00B64877" w:rsidRDefault="00B64877"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2}</w:t>
            </w:r>
          </w:p>
        </w:tc>
        <w:tc>
          <w:tcPr>
            <w:tcW w:w="0" w:type="auto"/>
            <w:hideMark/>
          </w:tcPr>
          <w:p w:rsidR="00B64877" w:rsidRPr="00B64877" w:rsidRDefault="00B64877"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2 inclusive</w:t>
            </w:r>
          </w:p>
        </w:tc>
        <w:tc>
          <w:tcPr>
            <w:tcW w:w="0" w:type="auto"/>
            <w:hideMark/>
          </w:tcPr>
          <w:p w:rsidR="00B64877" w:rsidRPr="00B64877" w:rsidRDefault="00B64877"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38</w:t>
            </w:r>
          </w:p>
        </w:tc>
        <w:tc>
          <w:tcPr>
            <w:tcW w:w="0" w:type="auto"/>
            <w:vMerge w:val="restart"/>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randInt</w:t>
            </w:r>
          </w:p>
        </w:tc>
        <w:tc>
          <w:tcPr>
            <w:tcW w:w="0" w:type="auto"/>
            <w:vMerge w:val="restart"/>
            <w:vAlign w:val="center"/>
            <w:hideMark/>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value within a specific range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100}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In range 0 to 100 inclusive</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39</w:t>
            </w:r>
          </w:p>
        </w:tc>
        <w:tc>
          <w:tcPr>
            <w:tcW w:w="0" w:type="auto"/>
            <w:vMerge/>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hideMark/>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 xml:space="preserve">Boundary - </w:t>
            </w:r>
            <w:r w:rsidRPr="00B64877">
              <w:rPr>
                <w:rFonts w:ascii="Calibri" w:eastAsia="Times New Roman" w:hAnsi="Calibri" w:cs="Calibri"/>
                <w:color w:val="000000"/>
                <w:lang w:eastAsia="en-GB"/>
              </w:rPr>
              <w:t>No range of values</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0, max : 0}</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0</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40</w:t>
            </w:r>
          </w:p>
        </w:tc>
        <w:tc>
          <w:tcPr>
            <w:tcW w:w="0" w:type="auto"/>
            <w:vMerge/>
            <w:vAlign w:val="center"/>
            <w:hideMark/>
          </w:tcPr>
          <w:p w:rsidR="00831481" w:rsidRPr="00B64877" w:rsidRDefault="00831481"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vMerge/>
            <w:vAlign w:val="center"/>
          </w:tcPr>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p w:rsidR="00831481" w:rsidRPr="00B64877" w:rsidRDefault="00831481"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 xml:space="preserve"> </w:t>
            </w:r>
          </w:p>
        </w:tc>
        <w:tc>
          <w:tcPr>
            <w:tcW w:w="0" w:type="auto"/>
            <w:hideMark/>
          </w:tcPr>
          <w:p w:rsidR="00831481" w:rsidRPr="00B64877" w:rsidRDefault="00831481"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{min : -20, max : 20}</w:t>
            </w:r>
          </w:p>
        </w:tc>
        <w:tc>
          <w:tcPr>
            <w:tcW w:w="0" w:type="auto"/>
            <w:hideMark/>
          </w:tcPr>
          <w:p w:rsidR="00831481" w:rsidRPr="00B64877" w:rsidRDefault="00831481"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color w:val="000000"/>
                <w:lang w:eastAsia="en-GB"/>
              </w:rPr>
              <w:t>In range -20 to 20 inclusive</w:t>
            </w:r>
          </w:p>
        </w:tc>
        <w:tc>
          <w:tcPr>
            <w:tcW w:w="0" w:type="auto"/>
          </w:tcPr>
          <w:p w:rsidR="00831481" w:rsidRPr="00B64877" w:rsidRDefault="00831481">
            <w:pPr>
              <w:cnfStyle w:val="000000000000" w:firstRow="0" w:lastRow="0" w:firstColumn="0" w:lastColumn="0" w:oddVBand="0" w:evenVBand="0" w:oddHBand="0" w:evenHBand="0" w:firstRowFirstColumn="0" w:firstRowLastColumn="0" w:lastRowFirstColumn="0" w:lastRowLastColumn="0"/>
            </w:pPr>
            <w:r w:rsidRPr="00B64877">
              <w:rPr>
                <w:rFonts w:ascii="Calibri" w:eastAsia="Times New Roman" w:hAnsi="Calibri" w:cs="Calibri"/>
                <w:b/>
                <w:color w:val="000000"/>
                <w:lang w:eastAsia="en-GB"/>
              </w:rPr>
              <w:t>PASS</w:t>
            </w:r>
          </w:p>
        </w:tc>
      </w:tr>
      <w:tr w:rsidR="006C63D9" w:rsidRPr="00B64877" w:rsidTr="0083148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31481" w:rsidRPr="00B64877" w:rsidRDefault="00831481"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41</w:t>
            </w:r>
          </w:p>
        </w:tc>
        <w:tc>
          <w:tcPr>
            <w:tcW w:w="0" w:type="auto"/>
            <w:vAlign w:val="center"/>
            <w:hideMark/>
          </w:tcPr>
          <w:p w:rsidR="00831481" w:rsidRPr="00B64877" w:rsidRDefault="00831481" w:rsidP="0083148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randProperty</w:t>
            </w:r>
          </w:p>
        </w:tc>
        <w:tc>
          <w:tcPr>
            <w:tcW w:w="0" w:type="auto"/>
            <w:vAlign w:val="center"/>
          </w:tcPr>
          <w:p w:rsidR="00831481" w:rsidRPr="00B64877" w:rsidRDefault="00831481" w:rsidP="008314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w:t>
            </w:r>
            <w:r w:rsidRPr="00B64877">
              <w:rPr>
                <w:rFonts w:ascii="Calibri" w:eastAsia="Times New Roman" w:hAnsi="Calibri" w:cs="Calibri"/>
                <w:color w:val="000000"/>
                <w:lang w:eastAsia="en-GB"/>
              </w:rPr>
              <w:t>eturns a random pro</w:t>
            </w:r>
            <w:r w:rsidR="006C63D9">
              <w:rPr>
                <w:rFonts w:ascii="Calibri" w:eastAsia="Times New Roman" w:hAnsi="Calibri" w:cs="Calibri"/>
                <w:color w:val="000000"/>
                <w:lang w:eastAsia="en-GB"/>
              </w:rPr>
              <w:t>perty from an object literal (ra</w:t>
            </w:r>
            <w:r w:rsidRPr="00B64877">
              <w:rPr>
                <w:rFonts w:ascii="Calibri" w:eastAsia="Times New Roman" w:hAnsi="Calibri" w:cs="Calibri"/>
                <w:color w:val="000000"/>
                <w:lang w:eastAsia="en-GB"/>
              </w:rPr>
              <w:t>n 3 times</w:t>
            </w:r>
            <w:r w:rsidR="006C63D9">
              <w:rPr>
                <w:rFonts w:ascii="Calibri" w:eastAsia="Times New Roman" w:hAnsi="Calibri" w:cs="Calibri"/>
                <w:color w:val="000000"/>
                <w:lang w:eastAsia="en-GB"/>
              </w:rPr>
              <w:t xml:space="preserve"> to show not the same each time</w:t>
            </w:r>
            <w:bookmarkStart w:id="3" w:name="_GoBack"/>
            <w:bookmarkEnd w:id="3"/>
            <w:r w:rsidRPr="00B64877">
              <w:rPr>
                <w:rFonts w:ascii="Calibri" w:eastAsia="Times New Roman" w:hAnsi="Calibri" w:cs="Calibri"/>
                <w:color w:val="000000"/>
                <w:lang w:eastAsia="en-GB"/>
              </w:rPr>
              <w:t>)</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{a : 0, b : 1, c : 2}</w:t>
            </w:r>
          </w:p>
        </w:tc>
        <w:tc>
          <w:tcPr>
            <w:tcW w:w="0" w:type="auto"/>
            <w:hideMark/>
          </w:tcPr>
          <w:p w:rsidR="00831481" w:rsidRPr="00B64877" w:rsidRDefault="00831481" w:rsidP="00850C62">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either 'a', 'b' or 'c' (random each time)</w:t>
            </w:r>
          </w:p>
        </w:tc>
        <w:tc>
          <w:tcPr>
            <w:tcW w:w="0" w:type="auto"/>
            <w:hideMark/>
          </w:tcPr>
          <w:p w:rsidR="00831481" w:rsidRPr="00B64877" w:rsidRDefault="00831481" w:rsidP="00B6487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r w:rsidR="006C63D9" w:rsidRPr="00B64877" w:rsidTr="00831481">
        <w:trPr>
          <w:trHeight w:val="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877" w:rsidRPr="00B64877" w:rsidRDefault="00B64877" w:rsidP="00831481">
            <w:pPr>
              <w:jc w:val="center"/>
              <w:rPr>
                <w:rFonts w:ascii="Calibri" w:eastAsia="Times New Roman" w:hAnsi="Calibri" w:cs="Calibri"/>
                <w:color w:val="000000"/>
                <w:lang w:eastAsia="en-GB"/>
              </w:rPr>
            </w:pPr>
            <w:r w:rsidRPr="00B64877">
              <w:rPr>
                <w:rFonts w:ascii="Calibri" w:eastAsia="Times New Roman" w:hAnsi="Calibri" w:cs="Calibri"/>
                <w:color w:val="000000"/>
                <w:lang w:eastAsia="en-GB"/>
              </w:rPr>
              <w:t>42</w:t>
            </w:r>
          </w:p>
        </w:tc>
        <w:tc>
          <w:tcPr>
            <w:tcW w:w="0" w:type="auto"/>
            <w:vAlign w:val="center"/>
            <w:hideMark/>
          </w:tcPr>
          <w:p w:rsidR="00B64877" w:rsidRPr="00B64877" w:rsidRDefault="00B64877" w:rsidP="0083148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scaleCoord</w:t>
            </w:r>
          </w:p>
        </w:tc>
        <w:tc>
          <w:tcPr>
            <w:tcW w:w="0" w:type="auto"/>
            <w:vAlign w:val="center"/>
            <w:hideMark/>
          </w:tcPr>
          <w:p w:rsidR="00B64877" w:rsidRPr="00B64877" w:rsidRDefault="00B64877" w:rsidP="0083148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w:t>
            </w:r>
            <w:r w:rsidRPr="00B64877">
              <w:rPr>
                <w:rFonts w:ascii="Calibri" w:eastAsia="Times New Roman" w:hAnsi="Calibri" w:cs="Calibri"/>
                <w:color w:val="000000"/>
                <w:lang w:eastAsia="en-GB"/>
              </w:rPr>
              <w:t>cales coordinates correctly</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n-GB"/>
              </w:rPr>
            </w:pPr>
            <w:r w:rsidRPr="00B64877">
              <w:rPr>
                <w:rFonts w:ascii="Calibri" w:eastAsia="Times New Roman" w:hAnsi="Calibri" w:cs="Calibri"/>
                <w:b/>
                <w:bCs/>
                <w:color w:val="000000"/>
                <w:lang w:eastAsia="en-GB"/>
              </w:rPr>
              <w:t>Typical</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4, y : 2}</w:t>
            </w:r>
          </w:p>
        </w:tc>
        <w:tc>
          <w:tcPr>
            <w:tcW w:w="0" w:type="auto"/>
            <w:hideMark/>
          </w:tcPr>
          <w:p w:rsidR="00B64877" w:rsidRPr="00B64877" w:rsidRDefault="00B64877" w:rsidP="00850C62">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64877">
              <w:rPr>
                <w:rFonts w:ascii="Calibri" w:eastAsia="Times New Roman" w:hAnsi="Calibri" w:cs="Calibri"/>
                <w:color w:val="000000"/>
                <w:lang w:eastAsia="en-GB"/>
              </w:rPr>
              <w:t>{x : 23, y : 12}</w:t>
            </w:r>
          </w:p>
        </w:tc>
        <w:tc>
          <w:tcPr>
            <w:tcW w:w="0" w:type="auto"/>
            <w:hideMark/>
          </w:tcPr>
          <w:p w:rsidR="00B64877" w:rsidRPr="00B64877" w:rsidRDefault="00B64877" w:rsidP="00B6487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B64877">
              <w:rPr>
                <w:rFonts w:ascii="Calibri" w:eastAsia="Times New Roman" w:hAnsi="Calibri" w:cs="Calibri"/>
                <w:b/>
                <w:color w:val="000000"/>
                <w:lang w:eastAsia="en-GB"/>
              </w:rPr>
              <w:t>PASS</w:t>
            </w:r>
          </w:p>
        </w:tc>
      </w:tr>
    </w:tbl>
    <w:p w:rsidR="00B26B39" w:rsidRDefault="00B26B39" w:rsidP="00BF564F">
      <w:pPr>
        <w:pStyle w:val="Heading3"/>
      </w:pPr>
    </w:p>
    <w:p w:rsidR="00B26B39" w:rsidRDefault="00B26B39" w:rsidP="00B26B39">
      <w:pPr>
        <w:rPr>
          <w:rFonts w:asciiTheme="majorHAnsi" w:eastAsiaTheme="majorEastAsia" w:hAnsiTheme="majorHAnsi" w:cstheme="majorBidi"/>
          <w:color w:val="1F4D78" w:themeColor="accent1" w:themeShade="7F"/>
          <w:sz w:val="24"/>
          <w:szCs w:val="24"/>
        </w:rPr>
      </w:pPr>
      <w:r>
        <w:br w:type="page"/>
      </w:r>
    </w:p>
    <w:p w:rsidR="00BF564F" w:rsidRDefault="00610B52" w:rsidP="00BF564F">
      <w:pPr>
        <w:pStyle w:val="Heading3"/>
      </w:pPr>
      <w:bookmarkStart w:id="4" w:name="_Toc379732401"/>
      <w:r>
        <w:rPr>
          <w:noProof/>
          <w:lang w:eastAsia="en-GB"/>
        </w:rPr>
        <w:lastRenderedPageBreak/>
        <w:drawing>
          <wp:anchor distT="0" distB="0" distL="114300" distR="114300" simplePos="0" relativeHeight="251624448" behindDoc="0" locked="0" layoutInCell="1" allowOverlap="1" wp14:anchorId="0DBCCCD9" wp14:editId="1F0B65FE">
            <wp:simplePos x="0" y="0"/>
            <wp:positionH relativeFrom="margin">
              <wp:align>left</wp:align>
            </wp:positionH>
            <wp:positionV relativeFrom="paragraph">
              <wp:posOffset>271144</wp:posOffset>
            </wp:positionV>
            <wp:extent cx="8510905" cy="5457825"/>
            <wp:effectExtent l="0" t="0" r="0" b="0"/>
            <wp:wrapTopAndBottom/>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14:sizeRelV relativeFrom="margin">
              <wp14:pctHeight>0</wp14:pctHeight>
            </wp14:sizeRelV>
          </wp:anchor>
        </w:drawing>
      </w:r>
      <w:r w:rsidR="004848E2" w:rsidRPr="004848E2">
        <w:rPr>
          <w:noProof/>
          <w:lang w:eastAsia="en-GB"/>
        </w:rPr>
        <w:t>utilities</w:t>
      </w:r>
      <w:r w:rsidR="004848E2">
        <w:rPr>
          <w:noProof/>
          <w:lang w:eastAsia="en-GB"/>
        </w:rPr>
        <w:t xml:space="preserve">.js </w:t>
      </w:r>
      <w:r w:rsidR="00422195">
        <w:t xml:space="preserve">unit </w:t>
      </w:r>
      <w:r w:rsidR="00BF564F">
        <w:t>test</w:t>
      </w:r>
      <w:r w:rsidR="00422195">
        <w:t xml:space="preserve">s </w:t>
      </w:r>
      <w:r w:rsidR="003068FE">
        <w:t>–</w:t>
      </w:r>
      <w:r w:rsidR="00422195">
        <w:t xml:space="preserve"> E</w:t>
      </w:r>
      <w:r w:rsidR="00BF564F">
        <w:t>vidence</w:t>
      </w:r>
      <w:bookmarkEnd w:id="4"/>
    </w:p>
    <w:p w:rsidR="003068FE" w:rsidRPr="003068FE" w:rsidRDefault="00610B52" w:rsidP="003068FE">
      <w:r w:rsidRPr="009B4677">
        <w:rPr>
          <w:noProof/>
          <w:sz w:val="21"/>
          <w:szCs w:val="21"/>
          <w:lang w:eastAsia="en-GB"/>
        </w:rPr>
        <w:lastRenderedPageBreak/>
        <w:drawing>
          <wp:anchor distT="0" distB="0" distL="114300" distR="114300" simplePos="0" relativeHeight="251626496" behindDoc="0" locked="0" layoutInCell="1" allowOverlap="1">
            <wp:simplePos x="0" y="0"/>
            <wp:positionH relativeFrom="column">
              <wp:posOffset>0</wp:posOffset>
            </wp:positionH>
            <wp:positionV relativeFrom="paragraph">
              <wp:posOffset>257175</wp:posOffset>
            </wp:positionV>
            <wp:extent cx="8863330" cy="5186680"/>
            <wp:effectExtent l="0" t="0" r="0" b="0"/>
            <wp:wrapSquare wrapText="bothSides"/>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p>
    <w:p w:rsidR="005C1252" w:rsidRDefault="009B4677" w:rsidP="00422195">
      <w:pPr>
        <w:pStyle w:val="Heading3"/>
      </w:pPr>
      <w:bookmarkStart w:id="5" w:name="_Toc379732402"/>
      <w:r>
        <w:rPr>
          <w:noProof/>
          <w:lang w:eastAsia="en-GB"/>
        </w:rPr>
        <w:lastRenderedPageBreak/>
        <w:drawing>
          <wp:anchor distT="0" distB="0" distL="114300" distR="114300" simplePos="0" relativeHeight="251628544" behindDoc="0" locked="0" layoutInCell="1" allowOverlap="1">
            <wp:simplePos x="0" y="0"/>
            <wp:positionH relativeFrom="margin">
              <wp:posOffset>0</wp:posOffset>
            </wp:positionH>
            <wp:positionV relativeFrom="paragraph">
              <wp:posOffset>0</wp:posOffset>
            </wp:positionV>
            <wp:extent cx="8382000" cy="5572125"/>
            <wp:effectExtent l="38100" t="0" r="19050" b="0"/>
            <wp:wrapSquare wrapText="bothSides"/>
            <wp:docPr id="65"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bookmarkEnd w:id="5"/>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5C1252" w:rsidRDefault="005C1252"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422195">
      <w:pPr>
        <w:pStyle w:val="Heading3"/>
      </w:pPr>
    </w:p>
    <w:p w:rsidR="009B4677" w:rsidRDefault="009B4677" w:rsidP="009B4677">
      <w:pPr>
        <w:rPr>
          <w:rFonts w:asciiTheme="majorHAnsi" w:eastAsiaTheme="majorEastAsia" w:hAnsiTheme="majorHAnsi" w:cstheme="majorBidi"/>
          <w:color w:val="1F4D78" w:themeColor="accent1" w:themeShade="7F"/>
          <w:sz w:val="24"/>
          <w:szCs w:val="24"/>
        </w:rPr>
      </w:pPr>
      <w:r>
        <w:br w:type="page"/>
      </w:r>
    </w:p>
    <w:bookmarkStart w:id="6" w:name="_Toc379732403"/>
    <w:p w:rsidR="009B4677" w:rsidRDefault="00522B6B" w:rsidP="00422195">
      <w:pPr>
        <w:pStyle w:val="Heading3"/>
      </w:pPr>
      <w:r>
        <w:rPr>
          <w:noProof/>
          <w:lang w:eastAsia="en-GB"/>
        </w:rPr>
        <w:lastRenderedPageBreak/>
        <mc:AlternateContent>
          <mc:Choice Requires="wpg">
            <w:drawing>
              <wp:anchor distT="0" distB="0" distL="114300" distR="114300" simplePos="0" relativeHeight="251663360" behindDoc="0" locked="0" layoutInCell="1" allowOverlap="1" wp14:anchorId="0BA9BCC1" wp14:editId="09BAFE2D">
                <wp:simplePos x="0" y="0"/>
                <wp:positionH relativeFrom="column">
                  <wp:posOffset>2405848</wp:posOffset>
                </wp:positionH>
                <wp:positionV relativeFrom="paragraph">
                  <wp:posOffset>-629189</wp:posOffset>
                </wp:positionV>
                <wp:extent cx="4546120" cy="4546120"/>
                <wp:effectExtent l="0" t="0" r="26035" b="26035"/>
                <wp:wrapNone/>
                <wp:docPr id="199" name="Group 199"/>
                <wp:cNvGraphicFramePr/>
                <a:graphic xmlns:a="http://schemas.openxmlformats.org/drawingml/2006/main">
                  <a:graphicData uri="http://schemas.microsoft.com/office/word/2010/wordprocessingGroup">
                    <wpg:wgp>
                      <wpg:cNvGrpSpPr/>
                      <wpg:grpSpPr>
                        <a:xfrm>
                          <a:off x="0" y="0"/>
                          <a:ext cx="4546120" cy="4546120"/>
                          <a:chOff x="0" y="0"/>
                          <a:chExt cx="4986020" cy="4986020"/>
                        </a:xfrm>
                      </wpg:grpSpPr>
                      <wps:wsp>
                        <wps:cNvPr id="3" name="Rectangle 3" descr="C:\Dropbox\projects\Ant-Simulation\tests\misc_tools\getSector - returns correct angle 2 (protractor).png"/>
                        <wps:cNvSpPr/>
                        <wps:spPr>
                          <a:xfrm>
                            <a:off x="0" y="0"/>
                            <a:ext cx="4986020" cy="4986020"/>
                          </a:xfrm>
                          <a:prstGeom prst="rect">
                            <a:avLst/>
                          </a:prstGeom>
                          <a:blipFill>
                            <a:blip r:embed="rId22">
                              <a:extLst>
                                <a:ext uri="{28A0092B-C50C-407E-A947-70E740481C1C}">
                                  <a14:useLocalDpi xmlns:a14="http://schemas.microsoft.com/office/drawing/2010/main" val="0"/>
                                </a:ext>
                              </a:extLst>
                            </a:blip>
                            <a:srcRect/>
                            <a:stretch>
                              <a:fillRect t="-1000" b="-1000"/>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4" name="Text Box 2"/>
                        <wps:cNvSpPr txBox="1">
                          <a:spLocks noChangeArrowheads="1"/>
                        </wps:cNvSpPr>
                        <wps:spPr bwMode="auto">
                          <a:xfrm>
                            <a:off x="86264" y="94891"/>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BA9BCC1" id="Group 199" o:spid="_x0000_s1026" style="position:absolute;margin-left:189.45pt;margin-top:-49.55pt;width:357.95pt;height:357.95pt;z-index:251663360;mso-width-relative:margin;mso-height-relative:margin" coordsize="49860,49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">
                <v:rect id="Rectangle 3" o:spid="_x0000_s1027" style="position:absolute;width:49860;height:49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apMAA&#10;AADaAAAADwAAAGRycy9kb3ducmV2LnhtbESPS2sCMRSF9wX/Q7iCu5qxgsholFLQ2qV2Fi4vk+tk&#10;2uRmmGQe/ntTELo8nMfH2e5HZ0VPbag9K1jMMxDEpdc1VwqK78PrGkSIyBqtZ1JwpwD73eRli7n2&#10;A5+pv8RKpBEOOSowMTa5lKE05DDMfUOcvJtvHcYk20rqFoc07qx8y7KVdFhzIhhs6MNQ+XvpXIJ0&#10;8tP29+K6/vmKplsVh+MwWKVm0/F9AyLSGP/Dz/ZJK1jC35V0A+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DmapMAAAADaAAAADwAAAAAAAAAAAAAAAACYAgAAZHJzL2Rvd25y&#10;ZXYueG1sUEsFBgAAAAAEAAQA9QAAAIUDAAAAAA==&#10;" strokecolor="white [3201]" strokeweight="1pt">
                  <v:fill r:id="rId23" o:title="getSector - returns correct angle 2 (protractor)" recolor="t" rotate="t" type="frame"/>
                </v:rect>
                <v:shapetype id="_x0000_t202" coordsize="21600,21600" o:spt="202" path="m,l,21600r21600,l21600,xe">
                  <v:stroke joinstyle="miter"/>
                  <v:path gradientshapeok="t" o:connecttype="rect"/>
                </v:shapetype>
                <v:shape id="Text Box 2" o:spid="_x0000_s1028" type="#_x0000_t202" style="position:absolute;left:862;top:948;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j8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ZG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4mPxQAAANsAAAAPAAAAAAAAAAAAAAAAAJgCAABkcnMv&#10;ZG93bnJldi54bWxQSwUGAAAAAAQABAD1AAAAigMAAAAA&#10;">
                  <v:textbox>
                    <w:txbxContent>
                      <w:p w:rsidR="003F4759" w:rsidRDefault="003F4759" w:rsidP="00522B6B">
                        <w:r>
                          <w:t>Test 28</w:t>
                        </w:r>
                      </w:p>
                    </w:txbxContent>
                  </v:textbox>
                </v:shape>
              </v:group>
            </w:pict>
          </mc:Fallback>
        </mc:AlternateContent>
      </w:r>
      <w:r>
        <w:rPr>
          <w:noProof/>
          <w:lang w:eastAsia="en-GB"/>
        </w:rPr>
        <mc:AlternateContent>
          <mc:Choice Requires="wpg">
            <w:drawing>
              <wp:anchor distT="0" distB="0" distL="114300" distR="114300" simplePos="0" relativeHeight="251645952" behindDoc="0" locked="0" layoutInCell="1" allowOverlap="1" wp14:anchorId="65B5B174" wp14:editId="06659652">
                <wp:simplePos x="0" y="0"/>
                <wp:positionH relativeFrom="margin">
                  <wp:align>left</wp:align>
                </wp:positionH>
                <wp:positionV relativeFrom="paragraph">
                  <wp:posOffset>-569415</wp:posOffset>
                </wp:positionV>
                <wp:extent cx="2208362" cy="2208362"/>
                <wp:effectExtent l="0" t="0" r="20955" b="20955"/>
                <wp:wrapNone/>
                <wp:docPr id="196" name="Group 196"/>
                <wp:cNvGraphicFramePr/>
                <a:graphic xmlns:a="http://schemas.openxmlformats.org/drawingml/2006/main">
                  <a:graphicData uri="http://schemas.microsoft.com/office/word/2010/wordprocessingGroup">
                    <wpg:wgp>
                      <wpg:cNvGrpSpPr/>
                      <wpg:grpSpPr>
                        <a:xfrm>
                          <a:off x="0" y="0"/>
                          <a:ext cx="2208362" cy="2208362"/>
                          <a:chOff x="0" y="0"/>
                          <a:chExt cx="2467155" cy="2467155"/>
                        </a:xfrm>
                      </wpg:grpSpPr>
                      <wps:wsp>
                        <wps:cNvPr id="87" name="Rectangle 87" descr="C:\Dropbox\projects\Ant-Simulation\tests\misc_tools\getSector - returns correct radius 1.PNG"/>
                        <wps:cNvSpPr/>
                        <wps:spPr>
                          <a:xfrm>
                            <a:off x="0" y="0"/>
                            <a:ext cx="2467155" cy="2467155"/>
                          </a:xfrm>
                          <a:prstGeom prst="rect">
                            <a:avLst/>
                          </a:prstGeom>
                          <a:blipFill>
                            <a:blip r:embed="rId24">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17" name="Text Box 2"/>
                        <wps:cNvSpPr txBox="1">
                          <a:spLocks noChangeArrowheads="1"/>
                        </wps:cNvSpPr>
                        <wps:spPr bwMode="auto">
                          <a:xfrm>
                            <a:off x="60385" y="43133"/>
                            <a:ext cx="689610" cy="267335"/>
                          </a:xfrm>
                          <a:prstGeom prst="rect">
                            <a:avLst/>
                          </a:prstGeom>
                          <a:solidFill>
                            <a:srgbClr val="FFFFFF"/>
                          </a:solidFill>
                          <a:ln w="9525">
                            <a:solidFill>
                              <a:srgbClr val="000000"/>
                            </a:solidFill>
                            <a:miter lim="800000"/>
                            <a:headEnd/>
                            <a:tailEnd/>
                          </a:ln>
                        </wps:spPr>
                        <wps:txbx>
                          <w:txbxContent>
                            <w:p w:rsidR="004B4D2C" w:rsidRDefault="004B4D2C">
                              <w:r>
                                <w:t>Test 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5B5B174" id="Group 196" o:spid="_x0000_s1029" style="position:absolute;margin-left:0;margin-top:-44.85pt;width:173.9pt;height:173.9pt;z-index:251645952;mso-position-horizontal:left;mso-position-horizontal-relative:margin;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">
                <v:rect id="Rectangle 87" o:spid="_x0000_s1030"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3gMQA&#10;AADbAAAADwAAAGRycy9kb3ducmV2LnhtbESPUWvCMBSF3wX/Q7jC3mw6J1vpjCKCbHtwON0PuDS3&#10;TVlzU5LMdv9+EQQfD+ec73BWm9F24kI+tI4VPGY5COLK6ZYbBd/n/bwAESKyxs4xKfijAJv1dLLC&#10;UruBv+hyio1IEA4lKjAx9qWUoTJkMWSuJ05e7bzFmKRvpPY4JLjt5CLPn6XFltOCwZ52hqqf069V&#10;8LYcDr62xtfF+fP4sdtXcfkUlHqYjdtXEJHGeA/f2u9aQfEC1y/p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t4DEAAAA2wAAAA8AAAAAAAAAAAAAAAAAmAIAAGRycy9k&#10;b3ducmV2LnhtbFBLBQYAAAAABAAEAPUAAACJAwAAAAA=&#10;" strokecolor="white [3201]" strokeweight="1pt">
                  <v:fill r:id="rId25" o:title="getSector - returns correct radius 1" recolor="t" rotate="t" type="frame"/>
                </v:rect>
                <v:shape id="Text Box 2" o:spid="_x0000_s1031"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3F4759" w:rsidRDefault="003F4759">
                        <w:r>
                          <w:t>Test 25</w:t>
                        </w:r>
                      </w:p>
                    </w:txbxContent>
                  </v:textbox>
                </v:shape>
                <w10:wrap anchorx="margin"/>
              </v:group>
            </w:pict>
          </mc:Fallback>
        </mc:AlternateContent>
      </w:r>
      <w:bookmarkEnd w:id="6"/>
    </w:p>
    <w:p w:rsidR="00522B6B" w:rsidRPr="00C167DB" w:rsidRDefault="00522B6B" w:rsidP="00C167DB">
      <w:pPr>
        <w:rPr>
          <w:rFonts w:asciiTheme="majorHAnsi" w:eastAsiaTheme="majorEastAsia" w:hAnsiTheme="majorHAnsi" w:cstheme="majorBidi"/>
          <w:color w:val="1F4D78" w:themeColor="accent1" w:themeShade="7F"/>
          <w:sz w:val="24"/>
          <w:szCs w:val="24"/>
        </w:rPr>
      </w:pPr>
      <w:r>
        <w:rPr>
          <w:noProof/>
          <w:lang w:eastAsia="en-GB"/>
        </w:rPr>
        <mc:AlternateContent>
          <mc:Choice Requires="wpg">
            <w:drawing>
              <wp:anchor distT="0" distB="0" distL="114300" distR="114300" simplePos="0" relativeHeight="251678720" behindDoc="0" locked="0" layoutInCell="1" allowOverlap="1">
                <wp:simplePos x="0" y="0"/>
                <wp:positionH relativeFrom="column">
                  <wp:posOffset>7203057</wp:posOffset>
                </wp:positionH>
                <wp:positionV relativeFrom="paragraph">
                  <wp:posOffset>1412480</wp:posOffset>
                </wp:positionV>
                <wp:extent cx="2352675" cy="2352675"/>
                <wp:effectExtent l="0" t="0" r="28575" b="28575"/>
                <wp:wrapNone/>
                <wp:docPr id="203" name="Group 203"/>
                <wp:cNvGraphicFramePr/>
                <a:graphic xmlns:a="http://schemas.openxmlformats.org/drawingml/2006/main">
                  <a:graphicData uri="http://schemas.microsoft.com/office/word/2010/wordprocessingGroup">
                    <wpg:wgp>
                      <wpg:cNvGrpSpPr/>
                      <wpg:grpSpPr>
                        <a:xfrm>
                          <a:off x="0" y="0"/>
                          <a:ext cx="2352675" cy="2352675"/>
                          <a:chOff x="0" y="0"/>
                          <a:chExt cx="2352675" cy="2352675"/>
                        </a:xfrm>
                      </wpg:grpSpPr>
                      <wps:wsp>
                        <wps:cNvPr id="195" name="Rectangle 195" descr="C:\Dropbox\projects\Ant-Simulation\tests\misc_tools\getSector - returns correct direction 3.png"/>
                        <wps:cNvSpPr/>
                        <wps:spPr>
                          <a:xfrm>
                            <a:off x="0" y="0"/>
                            <a:ext cx="2352675" cy="2352675"/>
                          </a:xfrm>
                          <a:prstGeom prst="rect">
                            <a:avLst/>
                          </a:prstGeom>
                          <a:blipFill>
                            <a:blip r:embed="rId26">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202" name="Text Box 2"/>
                        <wps:cNvSpPr txBox="1">
                          <a:spLocks noChangeArrowheads="1"/>
                        </wps:cNvSpPr>
                        <wps:spPr bwMode="auto">
                          <a:xfrm>
                            <a:off x="60385" y="77637"/>
                            <a:ext cx="634005" cy="245779"/>
                          </a:xfrm>
                          <a:prstGeom prst="rect">
                            <a:avLst/>
                          </a:prstGeom>
                          <a:solidFill>
                            <a:srgbClr val="FFFFFF"/>
                          </a:solidFill>
                          <a:ln w="9525">
                            <a:solidFill>
                              <a:srgbClr val="000000"/>
                            </a:solidFill>
                            <a:miter lim="800000"/>
                            <a:headEnd/>
                            <a:tailEnd/>
                          </a:ln>
                        </wps:spPr>
                        <wps:txbx>
                          <w:txbxContent>
                            <w:p w:rsidR="004B4D2C" w:rsidRDefault="004B4D2C" w:rsidP="00522B6B">
                              <w:r>
                                <w:t>Test 31</w:t>
                              </w:r>
                            </w:p>
                          </w:txbxContent>
                        </wps:txbx>
                        <wps:bodyPr rot="0" vert="horz" wrap="square" lIns="91440" tIns="45720" rIns="91440" bIns="45720" anchor="t" anchorCtr="0">
                          <a:noAutofit/>
                        </wps:bodyPr>
                      </wps:wsp>
                    </wpg:wgp>
                  </a:graphicData>
                </a:graphic>
              </wp:anchor>
            </w:drawing>
          </mc:Choice>
          <mc:Fallback xmlns:w15="http://schemas.microsoft.com/office/word/2012/wordml">
            <w:pict>
              <v:group id="Group 203" o:spid="_x0000_s1032" style="position:absolute;margin-left:567.15pt;margin-top:111.2pt;width:185.25pt;height:185.25pt;z-index:251678720" coordsize="23526,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">
                <v:rect id="Rectangle 195" o:spid="_x0000_s1033" style="position:absolute;width:23526;height:23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BFcMA&#10;AADcAAAADwAAAGRycy9kb3ducmV2LnhtbERPS2sCMRC+F/ofwhR6q9laKroaRXxQRT34AD0Om3F3&#10;6WayJFG3/74RBG/z8T1nMGpMJa7kfGlZwWcrAUGcWV1yruCwn390QfiArLGyTAr+yMNo+PoywFTb&#10;G2/pugu5iCHsU1RQhFCnUvqsIIO+ZWviyJ2tMxgidLnUDm8x3FSynSQdabDk2FBgTZOCst/dxShw&#10;m3nl/XIm15f19PSz2h4X5fhLqfe3ZtwHEagJT/HDvdBxfu8b7s/EC+Tw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LBFcMAAADcAAAADwAAAAAAAAAAAAAAAACYAgAAZHJzL2Rv&#10;d25yZXYueG1sUEsFBgAAAAAEAAQA9QAAAIgDAAAAAA==&#10;" strokecolor="white [3201]" strokeweight="1pt">
                  <v:fill r:id="rId27" o:title="getSector - returns correct direction 3" recolor="t" rotate="t" type="frame"/>
                </v:rect>
                <v:shape id="Text Box 2" o:spid="_x0000_s1034" type="#_x0000_t202" style="position:absolute;left:603;top:776;width:634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mtsYA&#10;AADcAAAADwAAAGRycy9kb3ducmV2LnhtbESPW2vCQBSE3wv+h+UIvpS6MS1eoqsUoUXfvJT29ZA9&#10;JsHs2XR3G+O/d4WCj8PMfMMsVp2pRUvOV5YVjIYJCOLc6ooLBV/Hj5cpCB+QNdaWScGVPKyWvacF&#10;ZtpeeE/tIRQiQthnqKAMocmk9HlJBv3QNsTRO1lnMETpCqkdXiLc1DJNkrE0WHFcKLGhdUn5+fBn&#10;FEzfNu2P377uvvPxqZ6F50n7+euUGvS79zmIQF14hP/bG60gTVK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tmtsYAAADcAAAADwAAAAAAAAAAAAAAAACYAgAAZHJz&#10;L2Rvd25yZXYueG1sUEsFBgAAAAAEAAQA9QAAAIsDAAAAAA==&#10;">
                  <v:textbox>
                    <w:txbxContent>
                      <w:p w:rsidR="003F4759" w:rsidRDefault="003F4759" w:rsidP="00522B6B">
                        <w:r>
                          <w:t>Test 31</w:t>
                        </w:r>
                      </w:p>
                    </w:txbxContent>
                  </v:textbox>
                </v:shape>
              </v:group>
            </w:pict>
          </mc:Fallback>
        </mc:AlternateContent>
      </w:r>
      <w:r>
        <w:rPr>
          <w:noProof/>
          <w:lang w:eastAsia="en-GB"/>
        </w:rPr>
        <mc:AlternateContent>
          <mc:Choice Requires="wpg">
            <w:drawing>
              <wp:anchor distT="0" distB="0" distL="114300" distR="114300" simplePos="0" relativeHeight="251673600" behindDoc="0" locked="0" layoutInCell="1" allowOverlap="1" wp14:anchorId="77212DD4" wp14:editId="4EE81227">
                <wp:simplePos x="0" y="0"/>
                <wp:positionH relativeFrom="column">
                  <wp:posOffset>4727251</wp:posOffset>
                </wp:positionH>
                <wp:positionV relativeFrom="paragraph">
                  <wp:posOffset>3809521</wp:posOffset>
                </wp:positionV>
                <wp:extent cx="2268747" cy="2268747"/>
                <wp:effectExtent l="0" t="0" r="17780" b="17780"/>
                <wp:wrapNone/>
                <wp:docPr id="201" name="Group 201"/>
                <wp:cNvGraphicFramePr/>
                <a:graphic xmlns:a="http://schemas.openxmlformats.org/drawingml/2006/main">
                  <a:graphicData uri="http://schemas.microsoft.com/office/word/2010/wordprocessingGroup">
                    <wpg:wgp>
                      <wpg:cNvGrpSpPr/>
                      <wpg:grpSpPr>
                        <a:xfrm>
                          <a:off x="0" y="0"/>
                          <a:ext cx="2268747" cy="2268747"/>
                          <a:chOff x="0" y="0"/>
                          <a:chExt cx="2467155" cy="2467155"/>
                        </a:xfrm>
                      </wpg:grpSpPr>
                      <wps:wsp>
                        <wps:cNvPr id="192" name="Rectangle 192" descr="C:\Dropbox\projects\Ant-Simulation\tests\misc_tools\getSector - returns correct direction 2.png"/>
                        <wps:cNvSpPr/>
                        <wps:spPr>
                          <a:xfrm>
                            <a:off x="0" y="0"/>
                            <a:ext cx="2467155" cy="2467155"/>
                          </a:xfrm>
                          <a:prstGeom prst="rect">
                            <a:avLst/>
                          </a:prstGeom>
                          <a:blipFill>
                            <a:blip r:embed="rId28">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4" name="Text Box 2"/>
                        <wps:cNvSpPr txBox="1">
                          <a:spLocks noChangeArrowheads="1"/>
                        </wps:cNvSpPr>
                        <wps:spPr bwMode="auto">
                          <a:xfrm>
                            <a:off x="60385" y="43132"/>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7212DD4" id="Group 201" o:spid="_x0000_s1035" style="position:absolute;margin-left:372.2pt;margin-top:299.95pt;width:178.65pt;height:178.65pt;z-index:251673600;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">
                <v:rect id="Rectangle 192" o:spid="_x0000_s1036"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UTMIA&#10;AADcAAAADwAAAGRycy9kb3ducmV2LnhtbERP32vCMBB+F/wfwgl707Q+iO2MMoYDGTicbu9Hcmu7&#10;JZfaZLX+94sw8O0+vp+32gzOip660HhWkM8yEMTam4YrBR+nl+kSRIjIBq1nUnClAJv1eLTC0vgL&#10;v1N/jJVIIRxKVFDH2JZSBl2TwzDzLXHivnznMCbYVdJ0eEnhzsp5li2kw4ZTQ40tPdekf46/TkFB&#10;h7zo9Vu+X35q+7r9XljenZV6mAxPjyAiDfEu/nfvTJpfzOH2TLp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lRMwgAAANwAAAAPAAAAAAAAAAAAAAAAAJgCAABkcnMvZG93&#10;bnJldi54bWxQSwUGAAAAAAQABAD1AAAAhwMAAAAA&#10;" strokecolor="white [3201]" strokeweight="1pt">
                  <v:fill r:id="rId29" o:title="getSector - returns correct direction 2" recolor="t" rotate="t" type="frame"/>
                </v:rect>
                <v:shape id="Text Box 2" o:spid="_x0000_s1037" type="#_x0000_t202" style="position:absolute;left:603;top:431;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vosMA&#10;AADcAAAADwAAAGRycy9kb3ducmV2LnhtbERPS2sCMRC+F/wPYQQvpWZ9YHVrFBFa9FYf2OuwGXcX&#10;N5M1iev675uC0Nt8fM+ZL1tTiYacLy0rGPQTEMSZ1SXnCo6Hz7cpCB+QNVaWScGDPCwXnZc5ptre&#10;eUfNPuQihrBPUUERQp1K6bOCDPq+rYkjd7bOYIjQ5VI7vMdwU8lhkkykwZJjQ4E1rQvKLvubUTAd&#10;b5ofvx19n7LJuZqF1/fm6+qU6nXb1QeIQG34Fz/dGx3nz8bw90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GvosMAAADcAAAADwAAAAAAAAAAAAAAAACYAgAAZHJzL2Rv&#10;d25yZXYueG1sUEsFBgAAAAAEAAQA9QAAAIgDAAAAAA==&#10;">
                  <v:textbox>
                    <w:txbxContent>
                      <w:p w:rsidR="003F4759" w:rsidRDefault="003F4759" w:rsidP="00522B6B">
                        <w:r>
                          <w:t>Test 30</w:t>
                        </w:r>
                      </w:p>
                    </w:txbxContent>
                  </v:textbox>
                </v:shape>
              </v:group>
            </w:pict>
          </mc:Fallback>
        </mc:AlternateContent>
      </w:r>
      <w:r>
        <w:rPr>
          <w:noProof/>
          <w:lang w:eastAsia="en-GB"/>
        </w:rPr>
        <mc:AlternateContent>
          <mc:Choice Requires="wpg">
            <w:drawing>
              <wp:anchor distT="0" distB="0" distL="114300" distR="114300" simplePos="0" relativeHeight="251670528" behindDoc="0" locked="0" layoutInCell="1" allowOverlap="1" wp14:anchorId="72E83954" wp14:editId="51EC4007">
                <wp:simplePos x="0" y="0"/>
                <wp:positionH relativeFrom="column">
                  <wp:posOffset>2372180</wp:posOffset>
                </wp:positionH>
                <wp:positionV relativeFrom="paragraph">
                  <wp:posOffset>3846477</wp:posOffset>
                </wp:positionV>
                <wp:extent cx="2216989" cy="2216989"/>
                <wp:effectExtent l="0" t="0" r="12065" b="12065"/>
                <wp:wrapNone/>
                <wp:docPr id="200" name="Group 200"/>
                <wp:cNvGraphicFramePr/>
                <a:graphic xmlns:a="http://schemas.openxmlformats.org/drawingml/2006/main">
                  <a:graphicData uri="http://schemas.microsoft.com/office/word/2010/wordprocessingGroup">
                    <wpg:wgp>
                      <wpg:cNvGrpSpPr/>
                      <wpg:grpSpPr>
                        <a:xfrm>
                          <a:off x="0" y="0"/>
                          <a:ext cx="2216989" cy="2216989"/>
                          <a:chOff x="0" y="0"/>
                          <a:chExt cx="2467155" cy="2467155"/>
                        </a:xfrm>
                      </wpg:grpSpPr>
                      <wps:wsp>
                        <wps:cNvPr id="95" name="Rectangle 95" descr="C:\Dropbox\projects\Ant-Simulation\tests\misc_tools\getSector - returns correct direction 1.png"/>
                        <wps:cNvSpPr/>
                        <wps:spPr>
                          <a:xfrm>
                            <a:off x="0" y="0"/>
                            <a:ext cx="2467155" cy="2467155"/>
                          </a:xfrm>
                          <a:prstGeom prst="rect">
                            <a:avLst/>
                          </a:prstGeom>
                          <a:blipFill>
                            <a:blip r:embed="rId30">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193" name="Text Box 2"/>
                        <wps:cNvSpPr txBox="1">
                          <a:spLocks noChangeArrowheads="1"/>
                        </wps:cNvSpPr>
                        <wps:spPr bwMode="auto">
                          <a:xfrm>
                            <a:off x="51758" y="60385"/>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2E83954" id="Group 200" o:spid="_x0000_s1038" style="position:absolute;margin-left:186.8pt;margin-top:302.85pt;width:174.55pt;height:174.55pt;z-index:251670528;mso-width-relative:margin;mso-height-relative:margin" coordsize="24671,2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">
                <v:rect id="Rectangle 95" o:spid="_x0000_s1039" style="position:absolute;width:24671;height:24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i7asMA&#10;AADbAAAADwAAAGRycy9kb3ducmV2LnhtbESP3YrCMBSE74V9h3AWvLPpCopbjbIs6w8qyFbx+tAc&#10;22JzUpqo9e2NIHg5zMw3zGTWmkpcqXGlZQVfUQyCOLO65FzBYT/vjUA4j6yxskwK7uRgNv3oTDDR&#10;9sb/dE19LgKEXYIKCu/rREqXFWTQRbYmDt7JNgZ9kE0udYO3ADeV7MfxUBosOSwUWNNvQdk5vRgF&#10;tVscN3a93O7yv+PWnRekKb0o1f1sf8YgPLX+HX61V1rB9wCeX8IP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i7asMAAADbAAAADwAAAAAAAAAAAAAAAACYAgAAZHJzL2Rv&#10;d25yZXYueG1sUEsFBgAAAAAEAAQA9QAAAIgDAAAAAA==&#10;" strokecolor="white [3201]" strokeweight="1pt">
                  <v:fill r:id="rId31" o:title="getSector - returns correct direction 1" recolor="t" rotate="t" type="frame"/>
                </v:rect>
                <v:shape id="Text Box 2" o:spid="_x0000_s1040" type="#_x0000_t202" style="position:absolute;left:517;top:603;width:689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31sMA&#10;AADcAAAADwAAAGRycy9kb3ducmV2LnhtbERPS2sCMRC+C/6HMIIXqVm1WN0apQgt9uYLex024+7i&#10;ZrJN4rr+e1MoeJuP7zmLVWsq0ZDzpWUFo2ECgjizuuRcwfHw+TID4QOyxsoyKbiTh9Wy21lgqu2N&#10;d9TsQy5iCPsUFRQh1KmUPivIoB/amjhyZ+sMhghdLrXDWww3lRwnyVQaLDk2FFjTuqDssr8aBbPX&#10;TfPjvyfbUzY9V/MweGu+fp1S/V778Q4iUBue4n/3Rsf58wn8PR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31sMAAADcAAAADwAAAAAAAAAAAAAAAACYAgAAZHJzL2Rv&#10;d25yZXYueG1sUEsFBgAAAAAEAAQA9QAAAIgDAAAAAA==&#10;">
                  <v:textbox>
                    <w:txbxContent>
                      <w:p w:rsidR="003F4759" w:rsidRDefault="003F4759" w:rsidP="00522B6B">
                        <w:r>
                          <w:t>Test 29</w:t>
                        </w:r>
                      </w:p>
                    </w:txbxContent>
                  </v:textbox>
                </v:shape>
              </v:group>
            </w:pict>
          </mc:Fallback>
        </mc:AlternateContent>
      </w:r>
      <w:r>
        <w:rPr>
          <w:noProof/>
          <w:lang w:eastAsia="en-GB"/>
        </w:rPr>
        <mc:AlternateContent>
          <mc:Choice Requires="wpg">
            <w:drawing>
              <wp:anchor distT="0" distB="0" distL="114300" distR="114300" simplePos="0" relativeHeight="251656192" behindDoc="0" locked="0" layoutInCell="1" allowOverlap="1" wp14:anchorId="6F6137C3" wp14:editId="7FA53144">
                <wp:simplePos x="0" y="0"/>
                <wp:positionH relativeFrom="margin">
                  <wp:align>left</wp:align>
                </wp:positionH>
                <wp:positionV relativeFrom="paragraph">
                  <wp:posOffset>3827240</wp:posOffset>
                </wp:positionV>
                <wp:extent cx="2207895" cy="2207895"/>
                <wp:effectExtent l="0" t="0" r="20955" b="20955"/>
                <wp:wrapNone/>
                <wp:docPr id="198" name="Group 198"/>
                <wp:cNvGraphicFramePr/>
                <a:graphic xmlns:a="http://schemas.openxmlformats.org/drawingml/2006/main">
                  <a:graphicData uri="http://schemas.microsoft.com/office/word/2010/wordprocessingGroup">
                    <wpg:wgp>
                      <wpg:cNvGrpSpPr/>
                      <wpg:grpSpPr>
                        <a:xfrm>
                          <a:off x="0" y="0"/>
                          <a:ext cx="2207895" cy="2207895"/>
                          <a:chOff x="0" y="0"/>
                          <a:chExt cx="2501660" cy="2501660"/>
                        </a:xfrm>
                      </wpg:grpSpPr>
                      <wps:wsp>
                        <wps:cNvPr id="90" name="Rectangle 90" descr="C:\Dropbox\projects\Ant-Simulation\tests\misc_tools\getSector - returns correct angle 1.PNG"/>
                        <wps:cNvSpPr/>
                        <wps:spPr>
                          <a:xfrm>
                            <a:off x="0" y="0"/>
                            <a:ext cx="2501660" cy="2501660"/>
                          </a:xfrm>
                          <a:prstGeom prst="rect">
                            <a:avLst/>
                          </a:prstGeom>
                          <a:blipFill>
                            <a:blip r:embed="rId32">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91" name="Text Box 2"/>
                        <wps:cNvSpPr txBox="1">
                          <a:spLocks noChangeArrowheads="1"/>
                        </wps:cNvSpPr>
                        <wps:spPr bwMode="auto">
                          <a:xfrm>
                            <a:off x="60385" y="34506"/>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F6137C3" id="Group 198" o:spid="_x0000_s1041" style="position:absolute;margin-left:0;margin-top:301.35pt;width:173.85pt;height:173.85pt;z-index:251656192;mso-position-horizontal:left;mso-position-horizontal-relative:margin;mso-width-relative:margin;mso-height-relative:margin" coordsize="25016,2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">
                <v:rect id="Rectangle 90" o:spid="_x0000_s1042" style="position:absolute;width:25016;height:25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Ht8IA&#10;AADbAAAADwAAAGRycy9kb3ducmV2LnhtbERPy2rCQBTdF/yH4Qpuik7U4iM6ilgEKYViFN1eM9ck&#10;mLkTM1ONf+8sCl0eznu+bEwp7lS7wrKCfi8CQZxaXXCm4LDfdCcgnEfWWFomBU9ysFy03uYYa/vg&#10;Hd0Tn4kQwi5GBbn3VSylS3My6Hq2Ig7cxdYGfYB1JnWNjxBuSjmIopE0WHBoyLGidU7pNfk1CvbH&#10;4e3rvD59/rx/PMudGX+PE0yV6rSb1QyEp8b/i//cW61gGtaH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ce3wgAAANsAAAAPAAAAAAAAAAAAAAAAAJgCAABkcnMvZG93&#10;bnJldi54bWxQSwUGAAAAAAQABAD1AAAAhwMAAAAA&#10;" strokecolor="white [3201]" strokeweight="1pt">
                  <v:fill r:id="rId33" o:title="getSector - returns correct angle 1" recolor="t" rotate="t" type="frame"/>
                </v:rect>
                <v:shape id="Text Box 2" o:spid="_x0000_s1043" type="#_x0000_t202" style="position:absolute;left:603;top:345;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qF8QA&#10;AADbAAAADwAAAGRycy9kb3ducmV2LnhtbESPT2sCMRTE7wW/Q3hCL6VmrWJ1axQRFHvzH/b62Dx3&#10;FzcvaxLX7bdvCoLHYWZ+w0znralEQ86XlhX0ewkI4szqknMFx8PqfQzCB2SNlWVS8Ese5rPOyxRT&#10;be+8o2YfchEh7FNUUIRQp1L6rCCDvmdr4uidrTMYonS51A7vEW4q+ZEkI2mw5LhQYE3LgrLL/mYU&#10;jIeb5sd/D7anbHSuJuHts1lfnVKv3XbxBSJQG57hR3ujFUz68P8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KhfEAAAA2wAAAA8AAAAAAAAAAAAAAAAAmAIAAGRycy9k&#10;b3ducmV2LnhtbFBLBQYAAAAABAAEAPUAAACJAwAAAAA=&#10;">
                  <v:textbox>
                    <w:txbxContent>
                      <w:p w:rsidR="003F4759" w:rsidRDefault="003F4759" w:rsidP="00522B6B">
                        <w:r>
                          <w:t>Test 27</w:t>
                        </w:r>
                      </w:p>
                    </w:txbxContent>
                  </v:textbox>
                </v:shape>
                <w10:wrap anchorx="margin"/>
              </v:group>
            </w:pict>
          </mc:Fallback>
        </mc:AlternateContent>
      </w:r>
      <w:r>
        <w:rPr>
          <w:noProof/>
          <w:lang w:eastAsia="en-GB"/>
        </w:rPr>
        <mc:AlternateContent>
          <mc:Choice Requires="wpg">
            <w:drawing>
              <wp:anchor distT="0" distB="0" distL="114300" distR="114300" simplePos="0" relativeHeight="251651072" behindDoc="0" locked="0" layoutInCell="1" allowOverlap="1" wp14:anchorId="7F600099" wp14:editId="2103FA60">
                <wp:simplePos x="0" y="0"/>
                <wp:positionH relativeFrom="margin">
                  <wp:align>left</wp:align>
                </wp:positionH>
                <wp:positionV relativeFrom="paragraph">
                  <wp:posOffset>1558518</wp:posOffset>
                </wp:positionV>
                <wp:extent cx="2208362" cy="2208362"/>
                <wp:effectExtent l="0" t="0" r="20955" b="20955"/>
                <wp:wrapNone/>
                <wp:docPr id="197" name="Group 197"/>
                <wp:cNvGraphicFramePr/>
                <a:graphic xmlns:a="http://schemas.openxmlformats.org/drawingml/2006/main">
                  <a:graphicData uri="http://schemas.microsoft.com/office/word/2010/wordprocessingGroup">
                    <wpg:wgp>
                      <wpg:cNvGrpSpPr/>
                      <wpg:grpSpPr>
                        <a:xfrm>
                          <a:off x="0" y="0"/>
                          <a:ext cx="2208362" cy="2208362"/>
                          <a:chOff x="0" y="0"/>
                          <a:chExt cx="2484407" cy="2484407"/>
                        </a:xfrm>
                      </wpg:grpSpPr>
                      <wps:wsp>
                        <wps:cNvPr id="88" name="Rectangle 88" descr="C:\Dropbox\projects\Ant-Simulation\tests\misc_tools\getSector - returns correct radius 2.PNG"/>
                        <wps:cNvSpPr/>
                        <wps:spPr>
                          <a:xfrm>
                            <a:off x="0" y="0"/>
                            <a:ext cx="2484407" cy="2484407"/>
                          </a:xfrm>
                          <a:prstGeom prst="rect">
                            <a:avLst/>
                          </a:prstGeom>
                          <a:blipFill>
                            <a:blip r:embed="rId34">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89" name="Text Box 2"/>
                        <wps:cNvSpPr txBox="1">
                          <a:spLocks noChangeArrowheads="1"/>
                        </wps:cNvSpPr>
                        <wps:spPr bwMode="auto">
                          <a:xfrm>
                            <a:off x="51758" y="69012"/>
                            <a:ext cx="689610" cy="267335"/>
                          </a:xfrm>
                          <a:prstGeom prst="rect">
                            <a:avLst/>
                          </a:prstGeom>
                          <a:solidFill>
                            <a:srgbClr val="FFFFFF"/>
                          </a:solidFill>
                          <a:ln w="9525">
                            <a:solidFill>
                              <a:srgbClr val="000000"/>
                            </a:solidFill>
                            <a:miter lim="800000"/>
                            <a:headEnd/>
                            <a:tailEnd/>
                          </a:ln>
                        </wps:spPr>
                        <wps:txbx>
                          <w:txbxContent>
                            <w:p w:rsidR="004B4D2C" w:rsidRDefault="004B4D2C" w:rsidP="00522B6B">
                              <w:r>
                                <w:t>Test 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F600099" id="Group 197" o:spid="_x0000_s1044" style="position:absolute;margin-left:0;margin-top:122.7pt;width:173.9pt;height:173.9pt;z-index:251651072;mso-position-horizontal:left;mso-position-horizontal-relative:margin;mso-width-relative:margin;mso-height-relative:margin" coordsize="24844,2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">
                <v:rect id="Rectangle 88" o:spid="_x0000_s1045" style="position:absolute;width:24844;height:24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oOacIA&#10;AADbAAAADwAAAGRycy9kb3ducmV2LnhtbERPXWvCMBR9F/Yfwh34pqkbTKnG0skGggycE329NHdp&#10;1+ama2Lt/v3yIPh4ON+rbLCN6KnzlWMFs2kCgrhwumKj4Pj1PlmA8AFZY+OYFPyRh2z9MFphqt2V&#10;P6k/BCNiCPsUFZQhtKmUvijJop+6ljhy366zGCLsjNQdXmO4beRTkrxIixXHhhJb2pRU1IeLVZDX&#10;m9N83/98/JrZq+l3b+e82D8rNX4c8iWIQEO4i2/urVawiGPj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g5pwgAAANsAAAAPAAAAAAAAAAAAAAAAAJgCAABkcnMvZG93&#10;bnJldi54bWxQSwUGAAAAAAQABAD1AAAAhwMAAAAA&#10;" strokecolor="white [3201]" strokeweight="1pt">
                  <v:fill r:id="rId35" o:title="getSector - returns correct radius 2" recolor="t" rotate="t" type="frame"/>
                </v:rect>
                <v:shape id="Text Box 2" o:spid="_x0000_s1046" type="#_x0000_t202" style="position:absolute;left:517;top:690;width:6896;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rsidR="003F4759" w:rsidRDefault="003F4759" w:rsidP="00522B6B">
                        <w:r>
                          <w:t>Test 26</w:t>
                        </w:r>
                      </w:p>
                    </w:txbxContent>
                  </v:textbox>
                </v:shape>
                <w10:wrap anchorx="margin"/>
              </v:group>
            </w:pict>
          </mc:Fallback>
        </mc:AlternateContent>
      </w:r>
      <w:r>
        <w:br w:type="page"/>
      </w:r>
    </w:p>
    <w:p w:rsidR="005C1252" w:rsidRDefault="004848E2" w:rsidP="009B4677">
      <w:pPr>
        <w:pStyle w:val="Heading3"/>
      </w:pPr>
      <w:bookmarkStart w:id="7" w:name="_Toc379732404"/>
      <w:r>
        <w:lastRenderedPageBreak/>
        <w:t>u</w:t>
      </w:r>
      <w:r w:rsidRPr="004848E2">
        <w:t>tilities</w:t>
      </w:r>
      <w:r>
        <w:t xml:space="preserve">.js </w:t>
      </w:r>
      <w:r w:rsidR="00422195">
        <w:t>unit tests – Failed tests</w:t>
      </w:r>
      <w:bookmarkEnd w:id="7"/>
    </w:p>
    <w:p w:rsidR="00422195" w:rsidRDefault="00422195" w:rsidP="00422195">
      <w:pPr>
        <w:pStyle w:val="Heading4"/>
      </w:pPr>
      <w:r w:rsidRPr="00422195">
        <w:t xml:space="preserve">Test </w:t>
      </w:r>
      <w:r w:rsidRPr="007B4458">
        <w:rPr>
          <w:b/>
        </w:rPr>
        <w:t>7</w:t>
      </w:r>
    </w:p>
    <w:p w:rsidR="004A1A5B" w:rsidRDefault="00422195" w:rsidP="004A1A5B">
      <w:pPr>
        <w:rPr>
          <w:rFonts w:cstheme="minorHAnsi"/>
        </w:rPr>
      </w:pPr>
      <w:r w:rsidRPr="004A1A5B">
        <w:rPr>
          <w:rFonts w:cstheme="minorHAnsi"/>
        </w:rPr>
        <w:t xml:space="preserve">Test </w:t>
      </w:r>
      <w:r w:rsidRPr="007B4458">
        <w:rPr>
          <w:rFonts w:cstheme="minorHAnsi"/>
          <w:b/>
        </w:rPr>
        <w:t>7</w:t>
      </w:r>
      <w:r w:rsidRPr="004A1A5B">
        <w:rPr>
          <w:rFonts w:cstheme="minorHAnsi"/>
        </w:rPr>
        <w:t xml:space="preserve"> </w:t>
      </w:r>
      <w:r w:rsidR="004A1A5B" w:rsidRPr="004A1A5B">
        <w:rPr>
          <w:rFonts w:cstheme="minorHAnsi"/>
        </w:rPr>
        <w:t xml:space="preserve">failed as </w:t>
      </w:r>
      <w:r w:rsidR="004A1A5B" w:rsidRPr="004A1A5B">
        <w:rPr>
          <w:rStyle w:val="InlinecodeChar0"/>
        </w:rPr>
        <w:t>angleTo</w:t>
      </w:r>
      <w:r w:rsidR="004A1A5B" w:rsidRPr="004A1A5B">
        <w:rPr>
          <w:rFonts w:cstheme="minorHAnsi"/>
        </w:rPr>
        <w:t xml:space="preserve"> did not pick the angle which would lead to the shortest path to the target coordinate. The correct angle would have pointed of the map, as the wrapped distance was shorter than the normal distance.</w:t>
      </w:r>
      <w:r w:rsidR="004A1A5B">
        <w:rPr>
          <w:rFonts w:cstheme="minorHAnsi"/>
        </w:rPr>
        <w:t xml:space="preserve"> This was because </w:t>
      </w:r>
      <w:r w:rsidR="004A1A5B" w:rsidRPr="004A1A5B">
        <w:rPr>
          <w:rStyle w:val="InlinecodeChar0"/>
        </w:rPr>
        <w:t>angleTo</w:t>
      </w:r>
      <w:r w:rsidR="004A1A5B">
        <w:rPr>
          <w:rFonts w:cstheme="minorHAnsi"/>
        </w:rPr>
        <w:t xml:space="preserve"> did not take wrapped directions into account in its original form:</w:t>
      </w:r>
    </w:p>
    <w:p w:rsidR="004A1A5B" w:rsidRPr="00FD1903" w:rsidRDefault="004A1A5B" w:rsidP="004A1A5B">
      <w:pPr>
        <w:pStyle w:val="Code"/>
        <w:rPr>
          <w:sz w:val="18"/>
          <w:szCs w:val="18"/>
        </w:rPr>
      </w:pPr>
      <w:r w:rsidRPr="00FD1903">
        <w:rPr>
          <w:b/>
          <w:sz w:val="18"/>
          <w:szCs w:val="18"/>
        </w:rPr>
        <w:t>function</w:t>
      </w:r>
      <w:r w:rsidRPr="00FD1903">
        <w:rPr>
          <w:sz w:val="18"/>
          <w:szCs w:val="18"/>
        </w:rPr>
        <w:t xml:space="preserve"> angleTo(coord, target) {</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dx = target.x - coord.x;</w:t>
      </w:r>
    </w:p>
    <w:p w:rsidR="004A1A5B" w:rsidRPr="00FD1903" w:rsidRDefault="004A1A5B" w:rsidP="004A1A5B">
      <w:pPr>
        <w:pStyle w:val="Code"/>
        <w:rPr>
          <w:sz w:val="18"/>
          <w:szCs w:val="18"/>
        </w:rPr>
      </w:pPr>
      <w:r w:rsidRPr="00FD1903">
        <w:rPr>
          <w:sz w:val="18"/>
          <w:szCs w:val="18"/>
        </w:rPr>
        <w:t xml:space="preserve">    </w:t>
      </w:r>
      <w:r w:rsidRPr="00FD1903">
        <w:rPr>
          <w:b/>
          <w:sz w:val="18"/>
          <w:szCs w:val="18"/>
        </w:rPr>
        <w:t>var</w:t>
      </w:r>
      <w:r w:rsidRPr="00FD1903">
        <w:rPr>
          <w:sz w:val="18"/>
          <w:szCs w:val="18"/>
        </w:rPr>
        <w:t xml:space="preserve"> dy = target.y - coord.y;</w:t>
      </w:r>
    </w:p>
    <w:p w:rsidR="004A1A5B" w:rsidRPr="00FD1903" w:rsidRDefault="004A1A5B" w:rsidP="004A1A5B">
      <w:pPr>
        <w:pStyle w:val="Code"/>
        <w:rPr>
          <w:sz w:val="18"/>
          <w:szCs w:val="18"/>
        </w:rPr>
      </w:pPr>
      <w:r w:rsidRPr="00FD1903">
        <w:rPr>
          <w:sz w:val="18"/>
          <w:szCs w:val="18"/>
        </w:rPr>
        <w:tab/>
      </w:r>
      <w:r w:rsidRPr="00FD1903">
        <w:rPr>
          <w:sz w:val="18"/>
          <w:szCs w:val="18"/>
        </w:rPr>
        <w:tab/>
      </w:r>
    </w:p>
    <w:p w:rsidR="004A1A5B" w:rsidRPr="00FD1903" w:rsidRDefault="004A1A5B" w:rsidP="004A1A5B">
      <w:pPr>
        <w:pStyle w:val="Code"/>
        <w:rPr>
          <w:sz w:val="18"/>
          <w:szCs w:val="18"/>
        </w:rPr>
      </w:pPr>
      <w:r w:rsidRPr="00FD1903">
        <w:rPr>
          <w:sz w:val="18"/>
          <w:szCs w:val="18"/>
        </w:rPr>
        <w:t xml:space="preserve">    </w:t>
      </w:r>
      <w:r w:rsidRPr="00FD1903">
        <w:rPr>
          <w:b/>
          <w:sz w:val="18"/>
          <w:szCs w:val="18"/>
        </w:rPr>
        <w:t>return</w:t>
      </w:r>
      <w:r w:rsidRPr="00FD1903">
        <w:rPr>
          <w:sz w:val="18"/>
          <w:szCs w:val="18"/>
        </w:rPr>
        <w:t xml:space="preserve"> </w:t>
      </w:r>
      <w:r w:rsidR="00FD1903">
        <w:rPr>
          <w:rStyle w:val="nb"/>
          <w:rFonts w:eastAsiaTheme="majorEastAsia"/>
          <w:color w:val="0086B3"/>
          <w:sz w:val="18"/>
          <w:szCs w:val="18"/>
        </w:rPr>
        <w:t>Math</w:t>
      </w:r>
      <w:r w:rsidRPr="00FD1903">
        <w:rPr>
          <w:sz w:val="18"/>
          <w:szCs w:val="18"/>
        </w:rPr>
        <w:t xml:space="preserve">.atan2(dy, dx) + </w:t>
      </w:r>
      <w:r w:rsidR="00FD1903" w:rsidRPr="00FD1903">
        <w:rPr>
          <w:rStyle w:val="nb"/>
          <w:rFonts w:eastAsiaTheme="majorEastAsia"/>
          <w:color w:val="0086B3"/>
          <w:sz w:val="18"/>
          <w:szCs w:val="18"/>
        </w:rPr>
        <w:t>Math</w:t>
      </w:r>
      <w:r w:rsidRPr="00FD1903">
        <w:rPr>
          <w:sz w:val="18"/>
          <w:szCs w:val="18"/>
        </w:rPr>
        <w:t>.PI/2;</w:t>
      </w:r>
    </w:p>
    <w:p w:rsidR="004A1A5B" w:rsidRPr="00FD1903" w:rsidRDefault="004A1A5B" w:rsidP="004A1A5B">
      <w:pPr>
        <w:pStyle w:val="Code"/>
        <w:rPr>
          <w:sz w:val="18"/>
          <w:szCs w:val="18"/>
        </w:rPr>
      </w:pPr>
      <w:r w:rsidRPr="00FD1903">
        <w:rPr>
          <w:sz w:val="18"/>
          <w:szCs w:val="18"/>
        </w:rPr>
        <w:t>}</w:t>
      </w:r>
    </w:p>
    <w:p w:rsidR="00BF564F" w:rsidRDefault="00BF564F" w:rsidP="00BF564F"/>
    <w:p w:rsidR="00FD1903" w:rsidRDefault="004A1A5B" w:rsidP="00FD1903">
      <w:r>
        <w:t xml:space="preserve">The new function takes into account wrapping around the map to get the angle of the shortest path. It uses a similar algorithm to the one in the </w:t>
      </w:r>
      <w:r w:rsidRPr="004A1A5B">
        <w:rPr>
          <w:rStyle w:val="InlinecodeChar0"/>
        </w:rPr>
        <w:t>distance</w:t>
      </w:r>
      <w:r>
        <w:rPr>
          <w:rStyle w:val="InlinecodeChar0"/>
        </w:rPr>
        <w:t xml:space="preserve"> </w:t>
      </w:r>
      <w:r w:rsidR="00FD1903">
        <w:t>function.</w:t>
      </w:r>
    </w:p>
    <w:p w:rsidR="00FD1903" w:rsidRPr="00FD1903" w:rsidRDefault="00FD1903" w:rsidP="00FD1903">
      <w:pPr>
        <w:rPr>
          <w:rStyle w:val="kd"/>
        </w:rPr>
      </w:pPr>
    </w:p>
    <w:p w:rsidR="004A1A5B" w:rsidRDefault="004A1A5B" w:rsidP="00FD1903">
      <w:pPr>
        <w:pStyle w:val="Code"/>
      </w:pPr>
      <w:r>
        <w:rPr>
          <w:rStyle w:val="kd"/>
          <w:b/>
          <w:bCs/>
          <w:sz w:val="18"/>
          <w:szCs w:val="18"/>
        </w:rPr>
        <w:t>function</w:t>
      </w:r>
      <w:r>
        <w:t xml:space="preserve"> </w:t>
      </w:r>
      <w:r>
        <w:rPr>
          <w:rStyle w:val="nx"/>
          <w:rFonts w:eastAsiaTheme="majorEastAsia"/>
          <w:sz w:val="18"/>
          <w:szCs w:val="18"/>
        </w:rPr>
        <w:t>angleTo</w:t>
      </w:r>
      <w:r>
        <w:rPr>
          <w:rStyle w:val="p"/>
          <w:sz w:val="18"/>
          <w:szCs w:val="18"/>
        </w:rPr>
        <w:t>(</w:t>
      </w:r>
      <w:r>
        <w:rPr>
          <w:rStyle w:val="nx"/>
          <w:rFonts w:eastAsiaTheme="majorEastAsia"/>
          <w:sz w:val="18"/>
          <w:szCs w:val="18"/>
        </w:rPr>
        <w:t>coord</w:t>
      </w:r>
      <w:r>
        <w:rPr>
          <w:rStyle w:val="p"/>
          <w:sz w:val="18"/>
          <w:szCs w:val="18"/>
        </w:rPr>
        <w:t>,</w:t>
      </w:r>
      <w:r>
        <w:t xml:space="preserve"> </w:t>
      </w:r>
      <w:r>
        <w:rPr>
          <w:rStyle w:val="nx"/>
          <w:rFonts w:eastAsiaTheme="majorEastAsia"/>
          <w:sz w:val="18"/>
          <w:szCs w:val="18"/>
        </w:rPr>
        <w:t>target</w:t>
      </w:r>
      <w:r>
        <w:rPr>
          <w:rStyle w:val="p"/>
          <w:sz w:val="18"/>
          <w:szCs w:val="18"/>
        </w:rPr>
        <w:t>)</w:t>
      </w:r>
      <w:r>
        <w:t xml:space="preserve"> </w:t>
      </w:r>
      <w:r>
        <w:rPr>
          <w:rStyle w:val="p"/>
          <w:sz w:val="18"/>
          <w:szCs w:val="18"/>
        </w:rPr>
        <w:t>{</w:t>
      </w: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dx</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width</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x</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x</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if</w:t>
      </w:r>
      <w:r>
        <w:t xml:space="preserve"> </w:t>
      </w:r>
      <w:r>
        <w:rPr>
          <w:rStyle w:val="p"/>
          <w:sz w:val="18"/>
          <w:szCs w:val="18"/>
        </w:rPr>
        <w:t>(</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o"/>
          <w:b/>
          <w:bCs/>
          <w:sz w:val="18"/>
          <w:szCs w:val="18"/>
        </w:rPr>
        <w:t>&gt;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abs</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r>
        <w:t xml:space="preserve"> </w:t>
      </w:r>
      <w:r>
        <w:rPr>
          <w:rStyle w:val="k"/>
          <w:rFonts w:eastAsiaTheme="majorEastAsia"/>
          <w:b/>
          <w:bCs/>
          <w:sz w:val="18"/>
          <w:szCs w:val="18"/>
        </w:rPr>
        <w:t>else</w:t>
      </w:r>
      <w:r>
        <w:t xml:space="preserve"> </w:t>
      </w:r>
      <w:r>
        <w:rPr>
          <w:rStyle w:val="p"/>
          <w:sz w:val="18"/>
          <w:szCs w:val="18"/>
        </w:rPr>
        <w:t>{</w:t>
      </w:r>
    </w:p>
    <w:p w:rsidR="004A1A5B" w:rsidRDefault="004A1A5B" w:rsidP="00FD1903">
      <w:pPr>
        <w:pStyle w:val="Code"/>
      </w:pPr>
      <w:r>
        <w:t>        </w:t>
      </w:r>
      <w:r>
        <w:rPr>
          <w:rStyle w:val="nx"/>
          <w:rFonts w:eastAsiaTheme="majorEastAsia"/>
          <w:sz w:val="18"/>
          <w:szCs w:val="18"/>
        </w:rPr>
        <w:t>dy</w:t>
      </w:r>
      <w:r>
        <w:t xml:space="preserve"> </w:t>
      </w:r>
      <w:r>
        <w:rPr>
          <w:rStyle w:val="o"/>
          <w:b/>
          <w:bCs/>
          <w:sz w:val="18"/>
          <w:szCs w:val="18"/>
        </w:rPr>
        <w:t>=</w:t>
      </w:r>
      <w:r>
        <w:t xml:space="preserve"> </w:t>
      </w:r>
      <w:r>
        <w:rPr>
          <w:rStyle w:val="nx"/>
          <w:rFonts w:eastAsiaTheme="majorEastAsia"/>
          <w:sz w:val="18"/>
          <w:szCs w:val="18"/>
        </w:rPr>
        <w:t>GRID_SIZE</w:t>
      </w:r>
      <w:r>
        <w:rPr>
          <w:rStyle w:val="p"/>
          <w:sz w:val="18"/>
          <w:szCs w:val="18"/>
        </w:rPr>
        <w:t>.</w:t>
      </w:r>
      <w:r>
        <w:rPr>
          <w:rStyle w:val="nx"/>
          <w:rFonts w:eastAsiaTheme="majorEastAsia"/>
          <w:sz w:val="18"/>
          <w:szCs w:val="18"/>
        </w:rPr>
        <w:t>height</w:t>
      </w:r>
      <w:r>
        <w:t xml:space="preserve"> </w:t>
      </w:r>
      <w:r>
        <w:rPr>
          <w:rStyle w:val="o"/>
          <w:b/>
          <w:bCs/>
          <w:sz w:val="18"/>
          <w:szCs w:val="18"/>
        </w:rPr>
        <w:t>-</w:t>
      </w:r>
      <w:r>
        <w:t xml:space="preserve"> </w:t>
      </w:r>
      <w:r>
        <w:rPr>
          <w:rStyle w:val="p"/>
          <w:sz w:val="18"/>
          <w:szCs w:val="18"/>
        </w:rPr>
        <w:t>(</w:t>
      </w:r>
      <w:r>
        <w:rPr>
          <w:rStyle w:val="nx"/>
          <w:rFonts w:eastAsiaTheme="majorEastAsia"/>
          <w:sz w:val="18"/>
          <w:szCs w:val="18"/>
        </w:rPr>
        <w:t>target</w:t>
      </w:r>
      <w:r>
        <w:rPr>
          <w:rStyle w:val="p"/>
          <w:sz w:val="18"/>
          <w:szCs w:val="18"/>
        </w:rPr>
        <w:t>.</w:t>
      </w:r>
      <w:r>
        <w:rPr>
          <w:rStyle w:val="nx"/>
          <w:rFonts w:eastAsiaTheme="majorEastAsia"/>
          <w:sz w:val="18"/>
          <w:szCs w:val="18"/>
        </w:rPr>
        <w:t>y</w:t>
      </w:r>
      <w:r>
        <w:t xml:space="preserve"> </w:t>
      </w:r>
      <w:r>
        <w:rPr>
          <w:rStyle w:val="o"/>
          <w:b/>
          <w:bCs/>
          <w:sz w:val="18"/>
          <w:szCs w:val="18"/>
        </w:rPr>
        <w:t>-</w:t>
      </w:r>
      <w:r>
        <w:t xml:space="preserve"> </w:t>
      </w:r>
      <w:r>
        <w:rPr>
          <w:rStyle w:val="nx"/>
          <w:rFonts w:eastAsiaTheme="majorEastAsia"/>
          <w:sz w:val="18"/>
          <w:szCs w:val="18"/>
        </w:rPr>
        <w:t>coord</w:t>
      </w:r>
      <w:r>
        <w:rPr>
          <w:rStyle w:val="p"/>
          <w:sz w:val="18"/>
          <w:szCs w:val="18"/>
        </w:rPr>
        <w:t>.</w:t>
      </w:r>
      <w:r>
        <w:rPr>
          <w:rStyle w:val="nx"/>
          <w:rFonts w:eastAsiaTheme="majorEastAsia"/>
          <w:sz w:val="18"/>
          <w:szCs w:val="18"/>
        </w:rPr>
        <w:t>y</w:t>
      </w:r>
      <w:r>
        <w:rPr>
          <w:rStyle w:val="p"/>
          <w:sz w:val="18"/>
          <w:szCs w:val="18"/>
        </w:rPr>
        <w:t>);</w:t>
      </w:r>
    </w:p>
    <w:p w:rsidR="004A1A5B" w:rsidRDefault="004A1A5B" w:rsidP="00FD1903">
      <w:pPr>
        <w:pStyle w:val="Code"/>
      </w:pPr>
      <w:r>
        <w:t>    </w:t>
      </w:r>
      <w:r>
        <w:rPr>
          <w:rStyle w:val="p"/>
          <w:sz w:val="18"/>
          <w:szCs w:val="18"/>
        </w:rPr>
        <w:t>}</w:t>
      </w:r>
    </w:p>
    <w:p w:rsidR="004A1A5B" w:rsidRDefault="004A1A5B" w:rsidP="00FD1903">
      <w:pPr>
        <w:pStyle w:val="Code"/>
      </w:pPr>
    </w:p>
    <w:p w:rsidR="004A1A5B" w:rsidRDefault="004A1A5B" w:rsidP="00FD1903">
      <w:pPr>
        <w:pStyle w:val="Code"/>
      </w:pPr>
      <w:r>
        <w:t>    </w:t>
      </w:r>
      <w:r>
        <w:rPr>
          <w:rStyle w:val="k"/>
          <w:rFonts w:eastAsiaTheme="majorEastAsia"/>
          <w:b/>
          <w:bCs/>
          <w:sz w:val="18"/>
          <w:szCs w:val="18"/>
        </w:rPr>
        <w:t>return</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atan2</w:t>
      </w:r>
      <w:r>
        <w:rPr>
          <w:rStyle w:val="p"/>
          <w:sz w:val="18"/>
          <w:szCs w:val="18"/>
        </w:rPr>
        <w:t>(</w:t>
      </w:r>
      <w:r>
        <w:rPr>
          <w:rStyle w:val="nx"/>
          <w:rFonts w:eastAsiaTheme="majorEastAsia"/>
          <w:sz w:val="18"/>
          <w:szCs w:val="18"/>
        </w:rPr>
        <w:t>dy</w:t>
      </w:r>
      <w:r>
        <w:rPr>
          <w:rStyle w:val="p"/>
          <w:sz w:val="18"/>
          <w:szCs w:val="18"/>
        </w:rPr>
        <w:t>,</w:t>
      </w:r>
      <w:r>
        <w:t xml:space="preserve"> </w:t>
      </w:r>
      <w:r>
        <w:rPr>
          <w:rStyle w:val="nx"/>
          <w:rFonts w:eastAsiaTheme="majorEastAsia"/>
          <w:sz w:val="18"/>
          <w:szCs w:val="18"/>
        </w:rPr>
        <w:t>dx</w:t>
      </w:r>
      <w:r>
        <w:rPr>
          <w:rStyle w:val="p"/>
          <w:sz w:val="18"/>
          <w:szCs w:val="18"/>
        </w:rPr>
        <w:t>)</w:t>
      </w:r>
      <w:r>
        <w:t xml:space="preserve"> </w:t>
      </w:r>
      <w:r>
        <w:rPr>
          <w:rStyle w:val="o"/>
          <w:b/>
          <w:bCs/>
          <w:sz w:val="18"/>
          <w:szCs w:val="18"/>
        </w:rPr>
        <w:t>+</w:t>
      </w:r>
      <w:r>
        <w:t xml:space="preserve"> </w:t>
      </w:r>
      <w:r>
        <w:rPr>
          <w:rStyle w:val="nb"/>
          <w:rFonts w:eastAsiaTheme="majorEastAsia"/>
          <w:color w:val="0086B3"/>
          <w:sz w:val="18"/>
          <w:szCs w:val="18"/>
        </w:rPr>
        <w:t>Math</w:t>
      </w:r>
      <w:r>
        <w:rPr>
          <w:rStyle w:val="p"/>
          <w:sz w:val="18"/>
          <w:szCs w:val="18"/>
        </w:rPr>
        <w:t>.</w:t>
      </w:r>
      <w:r>
        <w:rPr>
          <w:rStyle w:val="nx"/>
          <w:rFonts w:eastAsiaTheme="majorEastAsia"/>
          <w:sz w:val="18"/>
          <w:szCs w:val="18"/>
        </w:rPr>
        <w:t>PI</w:t>
      </w:r>
      <w:r>
        <w:t xml:space="preserve"> </w:t>
      </w:r>
      <w:r>
        <w:rPr>
          <w:rStyle w:val="o"/>
          <w:b/>
          <w:bCs/>
          <w:sz w:val="18"/>
          <w:szCs w:val="18"/>
        </w:rPr>
        <w:t>/</w:t>
      </w:r>
      <w:r>
        <w:t xml:space="preserve"> </w:t>
      </w:r>
      <w:r>
        <w:rPr>
          <w:rStyle w:val="mi"/>
          <w:color w:val="009999"/>
          <w:sz w:val="18"/>
          <w:szCs w:val="18"/>
        </w:rPr>
        <w:t>2</w:t>
      </w:r>
      <w:r w:rsidR="00FD1903">
        <w:rPr>
          <w:rStyle w:val="p"/>
          <w:sz w:val="18"/>
          <w:szCs w:val="18"/>
        </w:rPr>
        <w:t>;</w:t>
      </w:r>
      <w:r>
        <w:rPr>
          <w:rStyle w:val="c1"/>
          <w:i/>
          <w:iCs/>
          <w:color w:val="999988"/>
          <w:sz w:val="18"/>
          <w:szCs w:val="18"/>
        </w:rPr>
        <w:t xml:space="preserve"> </w:t>
      </w:r>
    </w:p>
    <w:p w:rsidR="004A1A5B" w:rsidRDefault="004A1A5B" w:rsidP="00FD1903">
      <w:pPr>
        <w:pStyle w:val="Code"/>
      </w:pPr>
      <w:r>
        <w:rPr>
          <w:rStyle w:val="p"/>
          <w:sz w:val="18"/>
          <w:szCs w:val="18"/>
        </w:rPr>
        <w:t>}</w:t>
      </w:r>
    </w:p>
    <w:p w:rsidR="004A1A5B" w:rsidRDefault="004A1A5B" w:rsidP="004A1A5B">
      <w:pPr>
        <w:rPr>
          <w:rFonts w:ascii="Consolas" w:eastAsiaTheme="majorEastAsia" w:hAnsi="Consolas" w:cs="Consolas"/>
          <w:noProof/>
          <w:color w:val="333333"/>
          <w:sz w:val="18"/>
          <w:szCs w:val="18"/>
          <w:bdr w:val="single" w:sz="6" w:space="0" w:color="DDDDDD" w:frame="1"/>
        </w:rPr>
      </w:pPr>
    </w:p>
    <w:p w:rsidR="007B4458" w:rsidRDefault="007B4458" w:rsidP="007B4458">
      <w:pPr>
        <w:pStyle w:val="Heading4"/>
      </w:pPr>
      <w:r w:rsidRPr="007B4458">
        <w:t>Test</w:t>
      </w:r>
      <w:r>
        <w:t xml:space="preserve"> </w:t>
      </w:r>
      <w:r w:rsidRPr="007B4458">
        <w:rPr>
          <w:b/>
        </w:rPr>
        <w:t>24</w:t>
      </w:r>
    </w:p>
    <w:p w:rsidR="007B4458" w:rsidRPr="007B4458" w:rsidRDefault="007B4458" w:rsidP="007B4458">
      <w:r>
        <w:t xml:space="preserve">Test </w:t>
      </w:r>
      <w:r w:rsidRPr="007B4458">
        <w:rPr>
          <w:b/>
        </w:rPr>
        <w:t>24</w:t>
      </w:r>
      <w:r>
        <w:rPr>
          <w:b/>
        </w:rPr>
        <w:t xml:space="preserve"> </w:t>
      </w:r>
      <w:r>
        <w:t xml:space="preserve">originally failed due to the </w:t>
      </w:r>
      <w:r w:rsidRPr="007B4458">
        <w:rPr>
          <w:rStyle w:val="InlinecodeChar0"/>
        </w:rPr>
        <w:t>getCellCoord</w:t>
      </w:r>
      <w:r>
        <w:rPr>
          <w:rFonts w:ascii="Calibri" w:eastAsia="Times New Roman" w:hAnsi="Calibri" w:cs="Calibri"/>
          <w:color w:val="000000"/>
          <w:lang w:eastAsia="en-GB"/>
        </w:rPr>
        <w:t xml:space="preserve"> function using </w:t>
      </w:r>
      <w:r w:rsidRPr="007B4458">
        <w:rPr>
          <w:rStyle w:val="InlinecodeChar0"/>
          <w:color w:val="0086B3"/>
        </w:rPr>
        <w:t>Math</w:t>
      </w:r>
      <w:r w:rsidRPr="007B4458">
        <w:rPr>
          <w:rStyle w:val="InlinecodeChar0"/>
        </w:rPr>
        <w:t>.round</w:t>
      </w:r>
      <w:r>
        <w:rPr>
          <w:rFonts w:ascii="Calibri" w:eastAsia="Times New Roman" w:hAnsi="Calibri" w:cs="Calibri"/>
          <w:color w:val="000000"/>
          <w:lang w:eastAsia="en-GB"/>
        </w:rPr>
        <w:t xml:space="preserve"> rather than </w:t>
      </w:r>
      <w:r w:rsidRPr="007B4458">
        <w:rPr>
          <w:rStyle w:val="InlinecodeChar0"/>
          <w:color w:val="0086B3"/>
        </w:rPr>
        <w:t>Math</w:t>
      </w:r>
      <w:r w:rsidRPr="007B4458">
        <w:rPr>
          <w:rStyle w:val="InlinecodeChar0"/>
        </w:rPr>
        <w:t>.floor</w:t>
      </w:r>
      <w:r>
        <w:rPr>
          <w:rFonts w:ascii="Calibri" w:eastAsia="Times New Roman" w:hAnsi="Calibri" w:cs="Calibri"/>
          <w:color w:val="000000"/>
          <w:lang w:eastAsia="en-GB"/>
        </w:rPr>
        <w:t xml:space="preserve"> in its operations, this meant that if the fractional part of x or y was 0.5 or greater the function would be out by one cell.</w:t>
      </w:r>
    </w:p>
    <w:p w:rsidR="007B4458" w:rsidRPr="004A1A5B" w:rsidRDefault="007B4458" w:rsidP="004A1A5B">
      <w:pPr>
        <w:rPr>
          <w:rFonts w:ascii="Consolas" w:eastAsiaTheme="majorEastAsia" w:hAnsi="Consolas" w:cs="Consolas"/>
          <w:noProof/>
          <w:color w:val="333333"/>
          <w:sz w:val="18"/>
          <w:szCs w:val="18"/>
          <w:bdr w:val="single" w:sz="6" w:space="0" w:color="DDDDDD" w:frame="1"/>
        </w:rPr>
      </w:pPr>
    </w:p>
    <w:p w:rsidR="004336F1" w:rsidRDefault="004336F1" w:rsidP="004336F1">
      <w:pPr>
        <w:pStyle w:val="Heading2"/>
      </w:pPr>
      <w:bookmarkStart w:id="8" w:name="_Toc379732405"/>
      <w:r>
        <w:t>Ant</w:t>
      </w:r>
      <w:r w:rsidR="00FC3909">
        <w:t>.js</w:t>
      </w:r>
      <w:r>
        <w:t xml:space="preserve"> – unit tests</w:t>
      </w:r>
      <w:bookmarkEnd w:id="8"/>
    </w:p>
    <w:tbl>
      <w:tblPr>
        <w:tblStyle w:val="PlainTable1"/>
        <w:tblW w:w="5002" w:type="pct"/>
        <w:tblLayout w:type="fixed"/>
        <w:tblLook w:val="04A0" w:firstRow="1" w:lastRow="0" w:firstColumn="1" w:lastColumn="0" w:noHBand="0" w:noVBand="1"/>
      </w:tblPr>
      <w:tblGrid>
        <w:gridCol w:w="612"/>
        <w:gridCol w:w="1835"/>
        <w:gridCol w:w="2161"/>
        <w:gridCol w:w="2306"/>
        <w:gridCol w:w="2306"/>
        <w:gridCol w:w="3312"/>
        <w:gridCol w:w="1648"/>
      </w:tblGrid>
      <w:tr w:rsidR="00691B58" w:rsidRPr="00FB0423" w:rsidTr="00E501C9">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hideMark/>
          </w:tcPr>
          <w:p w:rsidR="00FB0423" w:rsidRPr="00FB0423" w:rsidRDefault="00FB0423" w:rsidP="001C66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762" w:type="pct"/>
            <w:hideMark/>
          </w:tcPr>
          <w:p w:rsidR="00FB0423" w:rsidRPr="00FB0423" w:rsidRDefault="00FB0423" w:rsidP="00691B5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813"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1" w:type="pct"/>
            <w:hideMark/>
          </w:tcPr>
          <w:p w:rsidR="00FB0423" w:rsidRPr="00FB0423" w:rsidRDefault="00FB0423" w:rsidP="00FB042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Ant.scan</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ants within viewing distance to ant.itemsInView.ants</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ants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0 i.e. cannot see any ants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ants within viewing distance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this.itemsInView.ants.length = 4</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3</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val="restart"/>
            <w:hideMark/>
          </w:tcPr>
          <w:p w:rsidR="00FB0423" w:rsidRPr="00FB0423" w:rsidRDefault="00D64A3F" w:rsidP="00553BE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 xml:space="preserve">dds food </w:t>
            </w:r>
            <w:r w:rsidR="00553BEF">
              <w:rPr>
                <w:rFonts w:ascii="Calibri" w:eastAsia="Times New Roman" w:hAnsi="Calibri" w:cs="Calibri"/>
                <w:color w:val="000000"/>
                <w:lang w:eastAsia="en-GB"/>
              </w:rPr>
              <w:t>in</w:t>
            </w:r>
            <w:r w:rsidR="00FB0423" w:rsidRPr="00FB0423">
              <w:rPr>
                <w:rFonts w:ascii="Calibri" w:eastAsia="Times New Roman" w:hAnsi="Calibri" w:cs="Calibri"/>
                <w:color w:val="000000"/>
                <w:lang w:eastAsia="en-GB"/>
              </w:rPr>
              <w:t xml:space="preserve"> viewing distance to ant.itemsInView.food</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food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0 i.e. cannot see any food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pieces of food in view</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this.itemsInView.food.length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Ant.secrete</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pheromone of correct concentration</w:t>
            </w: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to start</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Adding pheromone</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 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0.9 i.e. 0.4 + 0.5</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7</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Not adding pheromones as different species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a different species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0.5</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1C6612"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1C6612">
              <w:rPr>
                <w:rFonts w:ascii="Calibri" w:eastAsia="Times New Roman" w:hAnsi="Calibri" w:cs="Calibri"/>
                <w:b/>
                <w:color w:val="000000"/>
                <w:lang w:eastAsia="en-GB"/>
              </w:rPr>
              <w:t>Typical</w:t>
            </w:r>
            <w:r w:rsidR="00FB0423" w:rsidRPr="00FB0423">
              <w:rPr>
                <w:rFonts w:ascii="Calibri" w:eastAsia="Times New Roman" w:hAnsi="Calibri" w:cs="Calibri"/>
                <w:b/>
                <w:color w:val="000000"/>
                <w:lang w:eastAsia="en-GB"/>
              </w:rPr>
              <w:t xml:space="preserve"> - </w:t>
            </w:r>
            <w:r w:rsidR="00FB0423" w:rsidRPr="00FB0423">
              <w:rPr>
                <w:rFonts w:ascii="Calibri" w:eastAsia="Times New Roman" w:hAnsi="Calibri" w:cs="Calibri"/>
                <w:color w:val="000000"/>
                <w:lang w:eastAsia="en-GB"/>
              </w:rPr>
              <w:t>Doesn’t exceed MAX_PHEROMONE_CONCENRATION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pheromone of the same species</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new pheromones of concentration 1</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9</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Ant.atNest</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is on nest or not</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not on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lastRenderedPageBreak/>
              <w:t>10</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On the nest</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11</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Ant.seeNest</w:t>
            </w:r>
          </w:p>
        </w:tc>
        <w:tc>
          <w:tcPr>
            <w:tcW w:w="762" w:type="pct"/>
            <w:vMerge w:val="restart"/>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 see nest when in 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Cannot see the nest</w:t>
            </w:r>
          </w:p>
        </w:tc>
        <w:tc>
          <w:tcPr>
            <w:tcW w:w="1168" w:type="pct"/>
            <w:hideMark/>
          </w:tcPr>
          <w:p w:rsidR="00FB0423" w:rsidRPr="00FB0423" w:rsidRDefault="00FB0423" w:rsidP="00FB042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FALSE</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12</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Nest within view</w:t>
            </w:r>
          </w:p>
        </w:tc>
        <w:tc>
          <w:tcPr>
            <w:tcW w:w="1168" w:type="pct"/>
            <w:hideMark/>
          </w:tcPr>
          <w:p w:rsidR="00FB0423" w:rsidRPr="00FB0423" w:rsidRDefault="00FB0423" w:rsidP="00FB042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TRUE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553BEF"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13</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Ant.smell</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dds all pheromones within range to pheromonesInRange</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rang</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0 i.e. cannot smell any pheromones in view</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14</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 xml:space="preserve">Typical - </w:t>
            </w:r>
            <w:r w:rsidRPr="00FB0423">
              <w:rPr>
                <w:rFonts w:ascii="Calibri" w:eastAsia="Times New Roman" w:hAnsi="Calibri" w:cs="Calibri"/>
                <w:color w:val="000000"/>
                <w:lang w:eastAsia="en-GB"/>
              </w:rPr>
              <w:t xml:space="preserve">Shouldn't read pheromone </w:t>
            </w:r>
            <w:r w:rsidR="001C6612" w:rsidRPr="00FB0423">
              <w:rPr>
                <w:rFonts w:ascii="Calibri" w:eastAsia="Times New Roman" w:hAnsi="Calibri" w:cs="Calibri"/>
                <w:color w:val="000000"/>
                <w:lang w:eastAsia="en-GB"/>
              </w:rPr>
              <w:t>it’s</w:t>
            </w:r>
            <w:r w:rsidRPr="00FB0423">
              <w:rPr>
                <w:rFonts w:ascii="Calibri" w:eastAsia="Times New Roman" w:hAnsi="Calibri" w:cs="Calibri"/>
                <w:color w:val="000000"/>
                <w:lang w:eastAsia="en-GB"/>
              </w:rPr>
              <w:t xml:space="preserve"> on</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 xml:space="preserve">4 Pheromones in range with one </w:t>
            </w:r>
            <w:r w:rsidR="001C6612" w:rsidRPr="00FB0423">
              <w:rPr>
                <w:rFonts w:ascii="Calibri" w:eastAsia="Times New Roman" w:hAnsi="Calibri" w:cs="Calibri"/>
                <w:color w:val="000000"/>
                <w:lang w:eastAsia="en-GB"/>
              </w:rPr>
              <w:t>on top</w:t>
            </w:r>
            <w:r w:rsidRPr="00FB0423">
              <w:rPr>
                <w:rFonts w:ascii="Calibri" w:eastAsia="Times New Roman" w:hAnsi="Calibri" w:cs="Calibri"/>
                <w:color w:val="000000"/>
                <w:lang w:eastAsia="en-GB"/>
              </w:rPr>
              <w:t xml:space="preserve"> of the ant</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this.pheromonesInRange.length = 3</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15</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Ant.takeFood</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w:t>
            </w:r>
            <w:r w:rsidR="00FB0423" w:rsidRPr="00FB0423">
              <w:rPr>
                <w:rFonts w:ascii="Calibri" w:eastAsia="Times New Roman" w:hAnsi="Calibri" w:cs="Calibri"/>
                <w:color w:val="000000"/>
                <w:lang w:eastAsia="en-GB"/>
              </w:rPr>
              <w:t>akes correct amount of food</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void(0) i.e. No food</w:t>
            </w:r>
          </w:p>
        </w:tc>
        <w:tc>
          <w:tcPr>
            <w:tcW w:w="1168" w:type="pct"/>
            <w:hideMark/>
          </w:tcPr>
          <w:p w:rsidR="00FB0423" w:rsidRPr="00FB0423" w:rsidRDefault="00FB0423" w:rsidP="00FB042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0</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16</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piece of food of amount 3</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After three runs of Ant.takeFood food = void(0)</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C00000"/>
                <w:lang w:eastAsia="en-GB"/>
              </w:rPr>
            </w:pPr>
            <w:r w:rsidRPr="00FB0423">
              <w:rPr>
                <w:rFonts w:ascii="Calibri" w:eastAsia="Times New Roman" w:hAnsi="Calibri" w:cs="Calibri"/>
                <w:b/>
                <w:color w:val="C00000"/>
                <w:lang w:eastAsia="en-GB"/>
              </w:rPr>
              <w:t xml:space="preserve">FAIL - </w:t>
            </w:r>
            <w:r w:rsidRPr="00FB0423">
              <w:rPr>
                <w:rFonts w:ascii="Calibri" w:eastAsia="Times New Roman" w:hAnsi="Calibri" w:cs="Calibri"/>
                <w:color w:val="C00000"/>
                <w:lang w:eastAsia="en-GB"/>
              </w:rPr>
              <w:t>PASSED after re writing function</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17</w:t>
            </w:r>
          </w:p>
        </w:tc>
        <w:tc>
          <w:tcPr>
            <w:tcW w:w="647" w:type="pct"/>
            <w:vMerge w:val="restart"/>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Ant.wonder</w:t>
            </w:r>
          </w:p>
        </w:tc>
        <w:tc>
          <w:tcPr>
            <w:tcW w:w="762" w:type="pct"/>
            <w:vMerge w:val="restart"/>
            <w:hideMark/>
          </w:tcPr>
          <w:p w:rsidR="00FB0423" w:rsidRPr="00FB0423" w:rsidRDefault="00D64A3F"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w:t>
            </w:r>
            <w:r w:rsidR="00FB0423" w:rsidRPr="00FB0423">
              <w:rPr>
                <w:rFonts w:ascii="Calibri" w:eastAsia="Times New Roman" w:hAnsi="Calibri" w:cs="Calibri"/>
                <w:color w:val="000000"/>
                <w:lang w:eastAsia="en-GB"/>
              </w:rPr>
              <w:t>nt picks correct direction given some amount of pheromones</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No pheromones in view</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this.direction === this.prioritizeDirection</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18</w:t>
            </w:r>
          </w:p>
        </w:tc>
        <w:tc>
          <w:tcPr>
            <w:tcW w:w="647" w:type="pct"/>
            <w:vMerge/>
            <w:hideMark/>
          </w:tcPr>
          <w:p w:rsidR="00FB0423" w:rsidRPr="00FB0423" w:rsidRDefault="00FB0423" w:rsidP="001C66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 single pheromone</w:t>
            </w:r>
          </w:p>
        </w:tc>
        <w:tc>
          <w:tcPr>
            <w:tcW w:w="1168"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at the pheromone</w:t>
            </w:r>
          </w:p>
        </w:tc>
        <w:tc>
          <w:tcPr>
            <w:tcW w:w="581" w:type="pct"/>
            <w:hideMark/>
          </w:tcPr>
          <w:p w:rsidR="00FB0423" w:rsidRPr="00FB0423" w:rsidRDefault="00FB0423" w:rsidP="00FB042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r w:rsidR="00691B58" w:rsidRPr="00FB0423" w:rsidTr="006176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FB0423" w:rsidRPr="00FB0423" w:rsidRDefault="00FB0423" w:rsidP="001C6612">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19</w:t>
            </w:r>
          </w:p>
        </w:tc>
        <w:tc>
          <w:tcPr>
            <w:tcW w:w="647" w:type="pct"/>
            <w:vMerge/>
            <w:hideMark/>
          </w:tcPr>
          <w:p w:rsidR="00FB0423" w:rsidRPr="00FB0423" w:rsidRDefault="00FB0423" w:rsidP="001C66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2" w:type="pct"/>
            <w:vMerge/>
            <w:hideMark/>
          </w:tcPr>
          <w:p w:rsidR="00FB0423" w:rsidRPr="00FB0423" w:rsidRDefault="00FB0423" w:rsidP="00691B5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Typical</w:t>
            </w:r>
          </w:p>
        </w:tc>
        <w:tc>
          <w:tcPr>
            <w:tcW w:w="813"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Multiple pheromones</w:t>
            </w:r>
          </w:p>
        </w:tc>
        <w:tc>
          <w:tcPr>
            <w:tcW w:w="1168"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Ant is pointing slightly upwards to the right</w:t>
            </w:r>
          </w:p>
        </w:tc>
        <w:tc>
          <w:tcPr>
            <w:tcW w:w="581" w:type="pct"/>
            <w:hideMark/>
          </w:tcPr>
          <w:p w:rsidR="00FB0423" w:rsidRPr="00FB0423" w:rsidRDefault="00FB0423" w:rsidP="00FB042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B0423">
              <w:rPr>
                <w:rFonts w:ascii="Calibri" w:eastAsia="Times New Roman" w:hAnsi="Calibri" w:cs="Calibri"/>
                <w:b/>
                <w:color w:val="000000"/>
                <w:lang w:eastAsia="en-GB"/>
              </w:rPr>
              <w:t>PASS</w:t>
            </w:r>
          </w:p>
        </w:tc>
      </w:tr>
    </w:tbl>
    <w:p w:rsidR="004336F1" w:rsidRDefault="004B4D2C" w:rsidP="004336F1">
      <w:pPr>
        <w:rPr>
          <w:rStyle w:val="Heading3Char"/>
        </w:rPr>
      </w:pPr>
      <w:r w:rsidRPr="004B4D2C">
        <w:rPr>
          <w:rStyle w:val="Heading3Char"/>
        </w:rPr>
        <w:lastRenderedPageBreak/>
        <mc:AlternateContent>
          <mc:Choice Requires="wpg">
            <w:drawing>
              <wp:anchor distT="0" distB="0" distL="114300" distR="114300" simplePos="0" relativeHeight="251688960" behindDoc="0" locked="0" layoutInCell="1" allowOverlap="1" wp14:anchorId="5FD9BBF8" wp14:editId="3F0D12B4">
                <wp:simplePos x="0" y="0"/>
                <wp:positionH relativeFrom="margin">
                  <wp:align>center</wp:align>
                </wp:positionH>
                <wp:positionV relativeFrom="paragraph">
                  <wp:posOffset>258660</wp:posOffset>
                </wp:positionV>
                <wp:extent cx="2371725" cy="2389505"/>
                <wp:effectExtent l="0" t="0" r="9525" b="0"/>
                <wp:wrapTopAndBottom/>
                <wp:docPr id="11" name="Group 11"/>
                <wp:cNvGraphicFramePr/>
                <a:graphic xmlns:a="http://schemas.openxmlformats.org/drawingml/2006/main">
                  <a:graphicData uri="http://schemas.microsoft.com/office/word/2010/wordprocessingGroup">
                    <wpg:wgp>
                      <wpg:cNvGrpSpPr/>
                      <wpg:grpSpPr>
                        <a:xfrm>
                          <a:off x="0" y="0"/>
                          <a:ext cx="2371725" cy="2389505"/>
                          <a:chOff x="0" y="0"/>
                          <a:chExt cx="2371725" cy="2389505"/>
                        </a:xfrm>
                      </wpg:grpSpPr>
                      <pic:pic xmlns:pic="http://schemas.openxmlformats.org/drawingml/2006/picture">
                        <pic:nvPicPr>
                          <pic:cNvPr id="4" name="Picture 4" descr="C:\Dropbox\projects\Ant-Simulation\app\tests\Ant\Ant.wonder - test ant follows pheromones 2.PNG"/>
                          <pic:cNvPicPr>
                            <a:picLocks noChangeAspect="1"/>
                          </pic:cNvPicPr>
                        </pic:nvPicPr>
                        <pic:blipFill rotWithShape="1">
                          <a:blip r:embed="rId36">
                            <a:extLst>
                              <a:ext uri="{28A0092B-C50C-407E-A947-70E740481C1C}">
                                <a14:useLocalDpi xmlns:a14="http://schemas.microsoft.com/office/drawing/2010/main" val="0"/>
                              </a:ext>
                            </a:extLst>
                          </a:blip>
                          <a:srcRect l="31426" t="31426" r="31801" b="31801"/>
                          <a:stretch/>
                        </pic:blipFill>
                        <pic:spPr bwMode="auto">
                          <a:xfrm>
                            <a:off x="0" y="0"/>
                            <a:ext cx="2371725" cy="2389505"/>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86264" y="60385"/>
                            <a:ext cx="612140" cy="310515"/>
                          </a:xfrm>
                          <a:prstGeom prst="rect">
                            <a:avLst/>
                          </a:prstGeom>
                          <a:solidFill>
                            <a:srgbClr val="FFFFFF"/>
                          </a:solidFill>
                          <a:ln w="9525">
                            <a:solidFill>
                              <a:srgbClr val="000000"/>
                            </a:solidFill>
                            <a:miter lim="800000"/>
                            <a:headEnd/>
                            <a:tailEnd/>
                          </a:ln>
                        </wps:spPr>
                        <wps:txbx>
                          <w:txbxContent>
                            <w:p w:rsidR="004B4D2C" w:rsidRDefault="004B4D2C" w:rsidP="00FC3909">
                              <w:r>
                                <w:t>Test 18</w:t>
                              </w:r>
                            </w:p>
                          </w:txbxContent>
                        </wps:txbx>
                        <wps:bodyPr rot="0" vert="horz" wrap="square" lIns="91440" tIns="45720" rIns="91440" bIns="45720" anchor="t" anchorCtr="0">
                          <a:noAutofit/>
                        </wps:bodyPr>
                      </wps:wsp>
                    </wpg:wgp>
                  </a:graphicData>
                </a:graphic>
              </wp:anchor>
            </w:drawing>
          </mc:Choice>
          <mc:Fallback>
            <w:pict>
              <v:group id="Group 11" o:spid="_x0000_s1047" style="position:absolute;margin-left:0;margin-top:20.35pt;width:186.75pt;height:188.15pt;z-index:251688960;mso-position-horizontal:center;mso-position-horizontal-relative:margin" coordsize="23717,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48" type="#_x0000_t75" style="position:absolute;width:23717;height:23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DKkbEAAAA2gAAAA8AAABkcnMvZG93bnJldi54bWxEj9FqwkAURN+F/sNyC32RuqkUkdRNqAVt&#10;RX0w7QdcstckNns37K4m/n23IPg4zMwZZpEPphUXcr6xrOBlkoAgLq1uuFLw8716noPwAVlja5kU&#10;XMlDnj2MFphq2/OBLkWoRISwT1FBHUKXSunLmgz6ie2Io3e0zmCI0lVSO+wj3LRymiQzabDhuFBj&#10;Rx81lb/F2SjAzfi6X7pV79eb8vN8Wm531Dulnh6H9zcQgYZwD9/aX1rBK/xfiTd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DKkbEAAAA2gAAAA8AAAAAAAAAAAAAAAAA&#10;nwIAAGRycy9kb3ducmV2LnhtbFBLBQYAAAAABAAEAPcAAACQAwAAAAA=&#10;">
                  <v:imagedata r:id="rId37" o:title="Ant.wonder - test ant follows pheromones 2" croptop="20595f" cropbottom="20841f" cropleft="20595f" cropright="20841f"/>
                  <v:path arrowok="t"/>
                </v:shape>
                <v:shapetype id="_x0000_t202" coordsize="21600,21600" o:spt="202" path="m,l,21600r21600,l21600,xe">
                  <v:stroke joinstyle="miter"/>
                  <v:path gradientshapeok="t" o:connecttype="rect"/>
                </v:shapetype>
                <v:shape id="Text Box 2" o:spid="_x0000_s1049" type="#_x0000_t202" style="position:absolute;left:862;top:603;width:6122;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4B4D2C" w:rsidRDefault="004B4D2C" w:rsidP="00FC3909">
                        <w:r>
                          <w:t>Test 18</w:t>
                        </w:r>
                      </w:p>
                    </w:txbxContent>
                  </v:textbox>
                </v:shape>
                <w10:wrap type="topAndBottom" anchorx="margin"/>
              </v:group>
            </w:pict>
          </mc:Fallback>
        </mc:AlternateContent>
      </w:r>
      <w:r w:rsidRPr="004B4D2C">
        <w:rPr>
          <w:rStyle w:val="Heading3Char"/>
        </w:rPr>
        <mc:AlternateContent>
          <mc:Choice Requires="wpg">
            <w:drawing>
              <wp:anchor distT="0" distB="0" distL="114300" distR="114300" simplePos="0" relativeHeight="251692032" behindDoc="0" locked="0" layoutInCell="1" allowOverlap="1" wp14:anchorId="33B59644" wp14:editId="58528F36">
                <wp:simplePos x="0" y="0"/>
                <wp:positionH relativeFrom="margin">
                  <wp:align>right</wp:align>
                </wp:positionH>
                <wp:positionV relativeFrom="paragraph">
                  <wp:posOffset>353551</wp:posOffset>
                </wp:positionV>
                <wp:extent cx="2456180" cy="2363470"/>
                <wp:effectExtent l="0" t="0" r="1270" b="0"/>
                <wp:wrapTopAndBottom/>
                <wp:docPr id="10" name="Group 10"/>
                <wp:cNvGraphicFramePr/>
                <a:graphic xmlns:a="http://schemas.openxmlformats.org/drawingml/2006/main">
                  <a:graphicData uri="http://schemas.microsoft.com/office/word/2010/wordprocessingGroup">
                    <wpg:wgp>
                      <wpg:cNvGrpSpPr/>
                      <wpg:grpSpPr>
                        <a:xfrm>
                          <a:off x="0" y="0"/>
                          <a:ext cx="2456180" cy="2363470"/>
                          <a:chOff x="0" y="0"/>
                          <a:chExt cx="2456180" cy="2363470"/>
                        </a:xfrm>
                      </wpg:grpSpPr>
                      <pic:pic xmlns:pic="http://schemas.openxmlformats.org/drawingml/2006/picture">
                        <pic:nvPicPr>
                          <pic:cNvPr id="5" name="Picture 5" descr="C:\Dropbox\projects\Ant-Simulation\app\tests\Ant\Ant.wonder - test ant follows pheromones 3.PNG"/>
                          <pic:cNvPicPr>
                            <a:picLocks noChangeAspect="1"/>
                          </pic:cNvPicPr>
                        </pic:nvPicPr>
                        <pic:blipFill rotWithShape="1">
                          <a:blip r:embed="rId38">
                            <a:extLst>
                              <a:ext uri="{28A0092B-C50C-407E-A947-70E740481C1C}">
                                <a14:useLocalDpi xmlns:a14="http://schemas.microsoft.com/office/drawing/2010/main" val="0"/>
                              </a:ext>
                            </a:extLst>
                          </a:blip>
                          <a:srcRect l="23395" t="30056" r="32089" b="27259"/>
                          <a:stretch/>
                        </pic:blipFill>
                        <pic:spPr bwMode="auto">
                          <a:xfrm>
                            <a:off x="0" y="0"/>
                            <a:ext cx="2456180" cy="2363470"/>
                          </a:xfrm>
                          <a:prstGeom prst="rect">
                            <a:avLst/>
                          </a:prstGeom>
                          <a:noFill/>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51759" y="86265"/>
                            <a:ext cx="612140" cy="310515"/>
                          </a:xfrm>
                          <a:prstGeom prst="rect">
                            <a:avLst/>
                          </a:prstGeom>
                          <a:solidFill>
                            <a:srgbClr val="FFFFFF"/>
                          </a:solidFill>
                          <a:ln w="9525">
                            <a:solidFill>
                              <a:srgbClr val="000000"/>
                            </a:solidFill>
                            <a:miter lim="800000"/>
                            <a:headEnd/>
                            <a:tailEnd/>
                          </a:ln>
                        </wps:spPr>
                        <wps:txbx>
                          <w:txbxContent>
                            <w:p w:rsidR="004B4D2C" w:rsidRDefault="004B4D2C" w:rsidP="00FC3909">
                              <w:r>
                                <w:t>Test 19</w:t>
                              </w:r>
                            </w:p>
                          </w:txbxContent>
                        </wps:txbx>
                        <wps:bodyPr rot="0" vert="horz" wrap="square" lIns="91440" tIns="45720" rIns="91440" bIns="45720" anchor="t" anchorCtr="0">
                          <a:noAutofit/>
                        </wps:bodyPr>
                      </wps:wsp>
                    </wpg:wgp>
                  </a:graphicData>
                </a:graphic>
              </wp:anchor>
            </w:drawing>
          </mc:Choice>
          <mc:Fallback>
            <w:pict>
              <v:group id="Group 10" o:spid="_x0000_s1050" style="position:absolute;margin-left:142.2pt;margin-top:27.85pt;width:193.4pt;height:186.1pt;z-index:251692032;mso-position-horizontal:right;mso-position-horizontal-relative:margin" coordsize="24561,23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">
                <v:shape id="Picture 5" o:spid="_x0000_s1051" type="#_x0000_t75" style="position:absolute;width:24561;height:23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rZaDCAAAA2gAAAA8AAABkcnMvZG93bnJldi54bWxEj0FrwkAUhO+C/2F5grdmY8VSoqsUwTY3&#10;Me2h3p7ZZxKafRuzW13/vSsIHoeZ+YZZrIJpxZl611hWMElSEMSl1Q1XCn6+Ny/vIJxH1thaJgVX&#10;crBaDgcLzLS98I7Oha9EhLDLUEHtfZdJ6cqaDLrEdsTRO9reoI+yr6Tu8RLhppWvafomDTYcF2rs&#10;aF1T+Vf8GwXh9Fl8nbRhMwnb/LqvftvpIVdqPAofcxCegn+GH+1cK5jB/Uq8AX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K2WgwgAAANoAAAAPAAAAAAAAAAAAAAAAAJ8C&#10;AABkcnMvZG93bnJldi54bWxQSwUGAAAAAAQABAD3AAAAjgMAAAAA&#10;">
                  <v:imagedata r:id="rId39" o:title="Ant.wonder - test ant follows pheromones 3" croptop="19698f" cropbottom="17864f" cropleft="15332f" cropright="21030f"/>
                  <v:path arrowok="t"/>
                </v:shape>
                <v:shape id="Text Box 2" o:spid="_x0000_s1052" type="#_x0000_t202" style="position:absolute;left:517;top:862;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4B4D2C" w:rsidRDefault="004B4D2C" w:rsidP="00FC3909">
                        <w:r>
                          <w:t>Test 19</w:t>
                        </w:r>
                      </w:p>
                    </w:txbxContent>
                  </v:textbox>
                </v:shape>
                <w10:wrap type="topAndBottom" anchorx="margin"/>
              </v:group>
            </w:pict>
          </mc:Fallback>
        </mc:AlternateContent>
      </w:r>
      <w:r w:rsidRPr="004B4D2C">
        <w:rPr>
          <w:rStyle w:val="Heading3Char"/>
        </w:rPr>
        <mc:AlternateContent>
          <mc:Choice Requires="wpg">
            <w:drawing>
              <wp:anchor distT="0" distB="0" distL="114300" distR="114300" simplePos="0" relativeHeight="251685888" behindDoc="0" locked="0" layoutInCell="1" allowOverlap="1" wp14:anchorId="5C59BFF7" wp14:editId="7A263FD1">
                <wp:simplePos x="0" y="0"/>
                <wp:positionH relativeFrom="margin">
                  <wp:align>left</wp:align>
                </wp:positionH>
                <wp:positionV relativeFrom="paragraph">
                  <wp:posOffset>309558</wp:posOffset>
                </wp:positionV>
                <wp:extent cx="2640965" cy="2320290"/>
                <wp:effectExtent l="0" t="0" r="6985" b="3810"/>
                <wp:wrapTopAndBottom/>
                <wp:docPr id="12" name="Group 12"/>
                <wp:cNvGraphicFramePr/>
                <a:graphic xmlns:a="http://schemas.openxmlformats.org/drawingml/2006/main">
                  <a:graphicData uri="http://schemas.microsoft.com/office/word/2010/wordprocessingGroup">
                    <wpg:wgp>
                      <wpg:cNvGrpSpPr/>
                      <wpg:grpSpPr>
                        <a:xfrm>
                          <a:off x="0" y="0"/>
                          <a:ext cx="2640965" cy="2320290"/>
                          <a:chOff x="0" y="0"/>
                          <a:chExt cx="2640965" cy="2320290"/>
                        </a:xfrm>
                      </wpg:grpSpPr>
                      <pic:pic xmlns:pic="http://schemas.openxmlformats.org/drawingml/2006/picture">
                        <pic:nvPicPr>
                          <pic:cNvPr id="2" name="Picture 2" descr="C:\Dropbox\projects\Ant-Simulation\app\tests\Ant\Ant.wonder - test ant follows pheromones 1.PNG"/>
                          <pic:cNvPicPr>
                            <a:picLocks noChangeAspect="1"/>
                          </pic:cNvPicPr>
                        </pic:nvPicPr>
                        <pic:blipFill rotWithShape="1">
                          <a:blip r:embed="rId40">
                            <a:extLst>
                              <a:ext uri="{28A0092B-C50C-407E-A947-70E740481C1C}">
                                <a14:useLocalDpi xmlns:a14="http://schemas.microsoft.com/office/drawing/2010/main" val="0"/>
                              </a:ext>
                            </a:extLst>
                          </a:blip>
                          <a:srcRect l="37014" t="30205" r="23424" b="42872"/>
                          <a:stretch/>
                        </pic:blipFill>
                        <pic:spPr bwMode="auto">
                          <a:xfrm>
                            <a:off x="0" y="0"/>
                            <a:ext cx="2640965" cy="2320290"/>
                          </a:xfrm>
                          <a:prstGeom prst="rect">
                            <a:avLst/>
                          </a:prstGeom>
                          <a:noFill/>
                          <a:ln>
                            <a:noFill/>
                          </a:ln>
                          <a:extLst>
                            <a:ext uri="{53640926-AAD7-44D8-BBD7-CCE9431645EC}">
                              <a14:shadowObscured xmlns:a14="http://schemas.microsoft.com/office/drawing/2010/main"/>
                            </a:ext>
                          </a:extLst>
                        </pic:spPr>
                      </pic:pic>
                      <wps:wsp>
                        <wps:cNvPr id="7" name="Text Box 2"/>
                        <wps:cNvSpPr txBox="1">
                          <a:spLocks noChangeArrowheads="1"/>
                        </wps:cNvSpPr>
                        <wps:spPr bwMode="auto">
                          <a:xfrm>
                            <a:off x="77637" y="51759"/>
                            <a:ext cx="612140" cy="310515"/>
                          </a:xfrm>
                          <a:prstGeom prst="rect">
                            <a:avLst/>
                          </a:prstGeom>
                          <a:solidFill>
                            <a:srgbClr val="FFFFFF"/>
                          </a:solidFill>
                          <a:ln w="9525">
                            <a:solidFill>
                              <a:srgbClr val="000000"/>
                            </a:solidFill>
                            <a:miter lim="800000"/>
                            <a:headEnd/>
                            <a:tailEnd/>
                          </a:ln>
                        </wps:spPr>
                        <wps:txbx>
                          <w:txbxContent>
                            <w:p w:rsidR="004B4D2C" w:rsidRDefault="004B4D2C">
                              <w:r>
                                <w:t>Test 17</w:t>
                              </w:r>
                            </w:p>
                          </w:txbxContent>
                        </wps:txbx>
                        <wps:bodyPr rot="0" vert="horz" wrap="square" lIns="91440" tIns="45720" rIns="91440" bIns="45720" anchor="t" anchorCtr="0">
                          <a:noAutofit/>
                        </wps:bodyPr>
                      </wps:wsp>
                    </wpg:wgp>
                  </a:graphicData>
                </a:graphic>
              </wp:anchor>
            </w:drawing>
          </mc:Choice>
          <mc:Fallback>
            <w:pict>
              <v:group id="Group 12" o:spid="_x0000_s1053" style="position:absolute;margin-left:0;margin-top:24.35pt;width:207.95pt;height:182.7pt;z-index:251685888;mso-position-horizontal:left;mso-position-horizontal-relative:margin" coordsize="26409,2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">
                <v:shape id="Picture 2" o:spid="_x0000_s1054" type="#_x0000_t75" style="position:absolute;width:26409;height:23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FaDBAAAA2gAAAA8AAABkcnMvZG93bnJldi54bWxEj0GLwjAUhO/C/ofwFrxpuiIqXVORRUHx&#10;pAb2+miebWnzUpqo1V9vFhY8DjPzDbNc9bYRN+p85VjB1zgBQZw7U3GhQJ+3owUIH5ANNo5JwYM8&#10;rLKPwRJT4+58pNspFCJC2KeooAyhTaX0eUkW/di1xNG7uM5iiLIrpOnwHuG2kZMkmUmLFceFElv6&#10;KSmvT1eroG63u/3miYeL/j1aPZ9qu0at1PCzX3+DCNSHd/i/vTMKJvB3Jd4Amb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WnFaDBAAAA2gAAAA8AAAAAAAAAAAAAAAAAnwIA&#10;AGRycy9kb3ducmV2LnhtbFBLBQYAAAAABAAEAPcAAACNAwAAAAA=&#10;">
                  <v:imagedata r:id="rId41" o:title="Ant.wonder - test ant follows pheromones 1" croptop="19795f" cropbottom="28097f" cropleft="24257f" cropright="15351f"/>
                  <v:path arrowok="t"/>
                </v:shape>
                <v:shape id="Text Box 2" o:spid="_x0000_s1055" type="#_x0000_t202" style="position:absolute;left:776;top:517;width:612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4B4D2C" w:rsidRDefault="004B4D2C">
                        <w:r>
                          <w:t>Test 17</w:t>
                        </w:r>
                      </w:p>
                    </w:txbxContent>
                  </v:textbox>
                </v:shape>
                <w10:wrap type="topAndBottom" anchorx="margin"/>
              </v:group>
            </w:pict>
          </mc:Fallback>
        </mc:AlternateContent>
      </w:r>
      <w:r w:rsidRPr="004B4D2C">
        <w:rPr>
          <w:rStyle w:val="Heading3Char"/>
        </w:rPr>
        <w:t>A</w:t>
      </w:r>
      <w:r w:rsidRPr="00FC3909">
        <w:rPr>
          <w:rStyle w:val="Heading3Char"/>
        </w:rPr>
        <w:t xml:space="preserve">nt.js unit test </w:t>
      </w:r>
      <w:r>
        <w:rPr>
          <w:rStyle w:val="Heading3Char"/>
        </w:rPr>
        <w:t>–</w:t>
      </w:r>
      <w:r w:rsidRPr="00FC3909">
        <w:rPr>
          <w:rStyle w:val="Heading3Char"/>
        </w:rPr>
        <w:t xml:space="preserve"> Evidence</w:t>
      </w:r>
      <w:r w:rsidRPr="004B4D2C">
        <w:rPr>
          <w:rStyle w:val="Heading3Char"/>
        </w:rPr>
        <w:t xml:space="preserve"> </w:t>
      </w:r>
    </w:p>
    <w:p w:rsidR="00FC3909" w:rsidRDefault="00FC3909" w:rsidP="004336F1">
      <w:pPr>
        <w:rPr>
          <w:rStyle w:val="Heading3Char"/>
        </w:rPr>
      </w:pPr>
    </w:p>
    <w:p w:rsidR="00FC3909" w:rsidRDefault="00FC3909" w:rsidP="00FC3909">
      <w:pPr>
        <w:pStyle w:val="Heading3"/>
      </w:pPr>
      <w:bookmarkStart w:id="9" w:name="_Toc379732406"/>
      <w:r>
        <w:t>Ant.js unit tests – Failed tests</w:t>
      </w:r>
      <w:bookmarkEnd w:id="9"/>
    </w:p>
    <w:p w:rsidR="00FC3909" w:rsidRDefault="00FC3909" w:rsidP="00FC3909">
      <w:pPr>
        <w:pStyle w:val="Heading4"/>
        <w:rPr>
          <w:rStyle w:val="Heading3Char"/>
          <w:b/>
        </w:rPr>
      </w:pPr>
      <w:bookmarkStart w:id="10" w:name="_Toc379732407"/>
      <w:r>
        <w:rPr>
          <w:rStyle w:val="Heading3Char"/>
        </w:rPr>
        <w:t xml:space="preserve">Test </w:t>
      </w:r>
      <w:r w:rsidRPr="00FC3909">
        <w:rPr>
          <w:rStyle w:val="Heading3Char"/>
          <w:b/>
        </w:rPr>
        <w:t>16</w:t>
      </w:r>
      <w:bookmarkEnd w:id="10"/>
    </w:p>
    <w:p w:rsidR="00FC3909" w:rsidRDefault="00FC3909" w:rsidP="00FC3909">
      <w:r>
        <w:t xml:space="preserve">Test 16 failed originally due to an error in the </w:t>
      </w:r>
      <w:r w:rsidRPr="00FC3909">
        <w:rPr>
          <w:rStyle w:val="InlinecodeChar0"/>
        </w:rPr>
        <w:t>Ant.takeFood</w:t>
      </w:r>
      <w:r>
        <w:t xml:space="preserve"> function.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FC3909" w:rsidRPr="00FC3909" w:rsidRDefault="00FC3909" w:rsidP="00FC3909">
      <w:pPr>
        <w:pStyle w:val="Code"/>
        <w:rPr>
          <w:sz w:val="18"/>
        </w:rPr>
      </w:pPr>
      <w:r w:rsidRPr="00FC3909">
        <w:rPr>
          <w:sz w:val="18"/>
        </w:rPr>
        <w:t xml:space="preserve">    food.removeFromMap(); </w:t>
      </w:r>
    </w:p>
    <w:p w:rsidR="00FC3909" w:rsidRDefault="00FC3909" w:rsidP="00FC3909"/>
    <w:p w:rsidR="00FC3909" w:rsidRDefault="00FC3909" w:rsidP="00FC3909">
      <w:r>
        <w:t>There was a missing not in the stamen which meant that the food would be removed after one piece of food was taken. Here is the fixed version:</w:t>
      </w:r>
    </w:p>
    <w:p w:rsidR="00FC3909" w:rsidRPr="00FC3909" w:rsidRDefault="00FC3909" w:rsidP="00FC3909">
      <w:pPr>
        <w:pStyle w:val="Code"/>
        <w:rPr>
          <w:sz w:val="18"/>
        </w:rPr>
      </w:pPr>
      <w:r w:rsidRPr="00FC3909">
        <w:rPr>
          <w:b/>
          <w:sz w:val="18"/>
        </w:rPr>
        <w:t>if</w:t>
      </w:r>
      <w:r w:rsidRPr="00FC3909">
        <w:rPr>
          <w:sz w:val="18"/>
        </w:rPr>
        <w:t xml:space="preserve"> (</w:t>
      </w:r>
      <w:r w:rsidRPr="00FC3909">
        <w:rPr>
          <w:b/>
          <w:sz w:val="18"/>
        </w:rPr>
        <w:t>!this</w:t>
      </w:r>
      <w:r w:rsidRPr="00FC3909">
        <w:rPr>
          <w:sz w:val="18"/>
        </w:rPr>
        <w:t>.isFood(food))</w:t>
      </w:r>
    </w:p>
    <w:p w:rsidR="00594C6E" w:rsidRDefault="00FC3909" w:rsidP="00FC3909">
      <w:pPr>
        <w:pStyle w:val="Code"/>
        <w:rPr>
          <w:sz w:val="18"/>
        </w:rPr>
      </w:pPr>
      <w:r w:rsidRPr="00FC3909">
        <w:rPr>
          <w:sz w:val="18"/>
        </w:rPr>
        <w:t xml:space="preserve">    food.removeFromMap();</w:t>
      </w:r>
    </w:p>
    <w:p w:rsidR="009A1E42" w:rsidRDefault="00594C6E" w:rsidP="009A1E42">
      <w:pPr>
        <w:pStyle w:val="Heading2"/>
      </w:pPr>
      <w:r>
        <w:lastRenderedPageBreak/>
        <w:br w:type="page"/>
      </w:r>
    </w:p>
    <w:p w:rsidR="00BD7F5F" w:rsidRDefault="00BD7F5F" w:rsidP="009A1E42">
      <w:pPr>
        <w:pStyle w:val="Heading2"/>
      </w:pPr>
      <w:bookmarkStart w:id="11" w:name="_Toc379732408"/>
      <w:r>
        <w:lastRenderedPageBreak/>
        <w:t>Nest.js tests</w:t>
      </w:r>
      <w:bookmarkEnd w:id="11"/>
    </w:p>
    <w:tbl>
      <w:tblPr>
        <w:tblStyle w:val="PlainTable1"/>
        <w:tblW w:w="5002" w:type="pct"/>
        <w:tblLayout w:type="fixed"/>
        <w:tblLook w:val="04A0" w:firstRow="1" w:lastRow="0" w:firstColumn="1" w:lastColumn="0" w:noHBand="0" w:noVBand="1"/>
      </w:tblPr>
      <w:tblGrid>
        <w:gridCol w:w="613"/>
        <w:gridCol w:w="1835"/>
        <w:gridCol w:w="1582"/>
        <w:gridCol w:w="2164"/>
        <w:gridCol w:w="3032"/>
        <w:gridCol w:w="3312"/>
        <w:gridCol w:w="1642"/>
      </w:tblGrid>
      <w:tr w:rsidR="00BD7F5F" w:rsidRPr="00FB0423" w:rsidTr="005575FF">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BD7F5F" w:rsidRPr="00FB0423" w:rsidRDefault="00BD7F5F" w:rsidP="003F4759">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47"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Function</w:t>
            </w:r>
          </w:p>
        </w:tc>
        <w:tc>
          <w:tcPr>
            <w:tcW w:w="558" w:type="pct"/>
            <w:vAlign w:val="center"/>
            <w:hideMark/>
          </w:tcPr>
          <w:p w:rsidR="00BD7F5F" w:rsidRPr="00FB0423" w:rsidRDefault="00BD7F5F" w:rsidP="009F6E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763"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1069"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168" w:type="pct"/>
            <w:hideMark/>
          </w:tcPr>
          <w:p w:rsidR="00BD7F5F" w:rsidRPr="00FB0423"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580" w:type="pct"/>
            <w:hideMark/>
          </w:tcPr>
          <w:p w:rsidR="00BD7F5F" w:rsidRPr="009F6EEA" w:rsidRDefault="00BD7F5F" w:rsidP="003F475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9F6EEA" w:rsidRPr="00FB0423" w:rsidTr="005575F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47"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Nest.reproduce</w:t>
            </w:r>
          </w:p>
        </w:tc>
        <w:tc>
          <w:tcPr>
            <w:tcW w:w="558" w:type="pct"/>
            <w:vMerge w:val="restart"/>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w:t>
            </w:r>
            <w:r w:rsidRPr="00BD7F5F">
              <w:rPr>
                <w:rFonts w:ascii="Calibri" w:eastAsia="Times New Roman" w:hAnsi="Calibri" w:cs="Calibri"/>
                <w:color w:val="000000"/>
                <w:lang w:eastAsia="en-GB"/>
              </w:rPr>
              <w:t>roduces the correct probabilities</w:t>
            </w:r>
          </w:p>
        </w:tc>
        <w:tc>
          <w:tcPr>
            <w:tcW w:w="763"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probability = 1, worker and queen probabilities =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BD7F5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O</w:t>
            </w:r>
            <w:r>
              <w:rPr>
                <w:rFonts w:ascii="Calibri" w:eastAsia="Times New Roman" w:hAnsi="Calibri" w:cs="Calibri"/>
                <w:color w:val="000000"/>
                <w:lang w:eastAsia="en-GB"/>
              </w:rPr>
              <w:t>nly soldier ants produced.</w:t>
            </w:r>
          </w:p>
        </w:tc>
        <w:tc>
          <w:tcPr>
            <w:tcW w:w="580"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5575FF">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47"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1069" w:type="pct"/>
          </w:tcPr>
          <w:p w:rsidR="009F6EEA" w:rsidRPr="00BD7F5F"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1</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A 1/3 chance of each type of ant</w:t>
            </w:r>
          </w:p>
        </w:tc>
        <w:tc>
          <w:tcPr>
            <w:tcW w:w="580" w:type="pct"/>
          </w:tcPr>
          <w:p w:rsidR="009F6EEA" w:rsidRPr="009F6EEA" w:rsidRDefault="009F6EEA" w:rsidP="003F475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9F6EEA" w:rsidRPr="00FB0423" w:rsidTr="005575F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9F6EEA" w:rsidP="003F4759">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47"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558" w:type="pct"/>
            <w:vMerge/>
            <w:vAlign w:val="center"/>
          </w:tcPr>
          <w:p w:rsidR="009F6EEA" w:rsidRPr="00BD7F5F" w:rsidRDefault="009F6EEA" w:rsidP="009F6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763"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b/>
                <w:color w:val="000000"/>
                <w:lang w:eastAsia="en-GB"/>
              </w:rPr>
              <w:t>Boundary</w:t>
            </w:r>
            <w:r w:rsidRPr="003F4759">
              <w:rPr>
                <w:rFonts w:ascii="Calibri" w:eastAsia="Times New Roman" w:hAnsi="Calibri" w:cs="Calibri"/>
                <w:color w:val="000000"/>
                <w:lang w:eastAsia="en-GB"/>
              </w:rPr>
              <w:t xml:space="preserve"> </w:t>
            </w:r>
            <w:r>
              <w:rPr>
                <w:rFonts w:ascii="Calibri" w:eastAsia="Times New Roman" w:hAnsi="Calibri" w:cs="Calibri"/>
                <w:color w:val="000000"/>
                <w:lang w:eastAsia="en-GB"/>
              </w:rPr>
              <w:t>– sum will be 0 therefore dividing by 0 should produce null.</w:t>
            </w:r>
          </w:p>
        </w:tc>
        <w:tc>
          <w:tcPr>
            <w:tcW w:w="1069" w:type="pct"/>
          </w:tcPr>
          <w:p w:rsidR="009F6EEA" w:rsidRPr="00BD7F5F"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Soldier, Worker and Queen probabilities are all 0</w:t>
            </w:r>
            <w:r>
              <w:rPr>
                <w:rFonts w:ascii="Calibri" w:eastAsia="Times New Roman" w:hAnsi="Calibri" w:cs="Calibri"/>
                <w:color w:val="000000"/>
                <w:lang w:eastAsia="en-GB"/>
              </w:rPr>
              <w:t>. Run 10,000 times to check probabilities.</w:t>
            </w:r>
          </w:p>
        </w:tc>
        <w:tc>
          <w:tcPr>
            <w:tcW w:w="1168" w:type="pct"/>
          </w:tcPr>
          <w:p w:rsidR="009F6EEA" w:rsidRPr="00BD7F5F"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D7F5F">
              <w:rPr>
                <w:rFonts w:ascii="Calibri" w:eastAsia="Times New Roman" w:hAnsi="Calibri" w:cs="Calibri"/>
                <w:color w:val="000000"/>
                <w:lang w:eastAsia="en-GB"/>
              </w:rPr>
              <w:t>No ants created</w:t>
            </w:r>
          </w:p>
        </w:tc>
        <w:tc>
          <w:tcPr>
            <w:tcW w:w="580" w:type="pct"/>
          </w:tcPr>
          <w:p w:rsidR="009F6EEA" w:rsidRPr="009F6EEA" w:rsidRDefault="009F6EEA" w:rsidP="003F475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bl>
    <w:p w:rsidR="00BD7F5F" w:rsidRPr="00BD7F5F" w:rsidRDefault="00BD7F5F" w:rsidP="00BD7F5F"/>
    <w:p w:rsidR="009F6EEA" w:rsidRDefault="009F6EEA" w:rsidP="00F90E32">
      <w:pPr>
        <w:pStyle w:val="Heading2"/>
      </w:pPr>
      <w:bookmarkStart w:id="12" w:name="_Toc379732409"/>
      <w:r>
        <w:t>Worker.js tests</w:t>
      </w:r>
      <w:bookmarkEnd w:id="12"/>
    </w:p>
    <w:tbl>
      <w:tblPr>
        <w:tblStyle w:val="PlainTable1"/>
        <w:tblW w:w="5002" w:type="pct"/>
        <w:tblLayout w:type="fixed"/>
        <w:tblLook w:val="04A0" w:firstRow="1" w:lastRow="0" w:firstColumn="1" w:lastColumn="0" w:noHBand="0" w:noVBand="1"/>
      </w:tblPr>
      <w:tblGrid>
        <w:gridCol w:w="613"/>
        <w:gridCol w:w="1256"/>
        <w:gridCol w:w="2450"/>
        <w:gridCol w:w="1007"/>
        <w:gridCol w:w="1730"/>
        <w:gridCol w:w="6194"/>
        <w:gridCol w:w="930"/>
      </w:tblGrid>
      <w:tr w:rsidR="00850C62" w:rsidRPr="00FB0423" w:rsidTr="00850C6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hideMark/>
          </w:tcPr>
          <w:p w:rsidR="009F6EEA" w:rsidRPr="00FB0423" w:rsidRDefault="009F6EEA" w:rsidP="002B550D">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443" w:type="pct"/>
            <w:vAlign w:val="center"/>
            <w:hideMark/>
          </w:tcPr>
          <w:p w:rsidR="009F6EEA" w:rsidRPr="00FB0423" w:rsidRDefault="009F6EEA"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F6EEA" w:rsidRPr="00FB0423" w:rsidRDefault="009F6EEA"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610"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2184" w:type="pct"/>
            <w:hideMark/>
          </w:tcPr>
          <w:p w:rsidR="009F6EEA" w:rsidRPr="00FB0423"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9" w:type="pct"/>
            <w:hideMark/>
          </w:tcPr>
          <w:p w:rsidR="009F6EEA" w:rsidRPr="009F6EEA" w:rsidRDefault="009F6EEA"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443" w:type="pct"/>
            <w:vAlign w:val="center"/>
          </w:tcPr>
          <w:p w:rsidR="009F6EEA" w:rsidRPr="00FB0423" w:rsidRDefault="009F6EEA"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Searching for food.</w:t>
            </w:r>
          </w:p>
        </w:tc>
        <w:tc>
          <w:tcPr>
            <w:tcW w:w="864" w:type="pct"/>
            <w:vAlign w:val="center"/>
          </w:tcPr>
          <w:p w:rsidR="009F6EEA" w:rsidRPr="00FB0423" w:rsidRDefault="009F6EEA"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Tests an ant will search for food according to the algorithm </w:t>
            </w:r>
            <w:r w:rsidRPr="009F6EEA">
              <w:rPr>
                <w:rFonts w:ascii="Calibri" w:eastAsia="Times New Roman" w:hAnsi="Calibri" w:cs="Calibri"/>
                <w:color w:val="000000"/>
                <w:highlight w:val="yellow"/>
                <w:lang w:eastAsia="en-GB"/>
              </w:rPr>
              <w:t>X</w:t>
            </w:r>
          </w:p>
        </w:tc>
        <w:tc>
          <w:tcPr>
            <w:tcW w:w="355" w:type="pct"/>
          </w:tcPr>
          <w:p w:rsidR="009F6EEA" w:rsidRPr="009F6EEA" w:rsidRDefault="009F6EEA"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piece of food on the map.</w:t>
            </w:r>
          </w:p>
        </w:tc>
        <w:tc>
          <w:tcPr>
            <w:tcW w:w="2184" w:type="pct"/>
          </w:tcPr>
          <w:p w:rsidR="009F6EEA" w:rsidRPr="00FB0423" w:rsidRDefault="009F6EEA"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scanning its surroundings and interpreting the items in view for food targets. When it spots food, its goal updates to getting food.</w:t>
            </w:r>
          </w:p>
        </w:tc>
        <w:tc>
          <w:tcPr>
            <w:tcW w:w="329" w:type="pct"/>
          </w:tcPr>
          <w:p w:rsidR="009F6EEA" w:rsidRPr="009F6EEA" w:rsidRDefault="009F6EEA"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PASS</w:t>
            </w:r>
          </w:p>
        </w:tc>
      </w:tr>
      <w:tr w:rsidR="00850C62" w:rsidRPr="00FB0423" w:rsidTr="00850C62">
        <w:trPr>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443" w:type="pct"/>
            <w:vAlign w:val="center"/>
          </w:tcPr>
          <w:p w:rsidR="009F6EEA" w:rsidRPr="00FB0423" w:rsidRDefault="009F6EEA"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Retrieving food.</w:t>
            </w:r>
          </w:p>
        </w:tc>
        <w:tc>
          <w:tcPr>
            <w:tcW w:w="864" w:type="pct"/>
            <w:vAlign w:val="center"/>
          </w:tcPr>
          <w:p w:rsidR="009F6EEA" w:rsidRPr="00FB0423" w:rsidRDefault="009F6EEA"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retrieve food which it has targeted correctly.</w:t>
            </w:r>
          </w:p>
        </w:tc>
        <w:tc>
          <w:tcPr>
            <w:tcW w:w="355" w:type="pct"/>
          </w:tcPr>
          <w:p w:rsidR="009F6EEA" w:rsidRPr="009F6EEA" w:rsidRDefault="009F6EEA"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9F6EEA">
              <w:rPr>
                <w:rFonts w:ascii="Calibri" w:eastAsia="Times New Roman" w:hAnsi="Calibri" w:cs="Calibri"/>
                <w:b/>
                <w:color w:val="000000"/>
                <w:lang w:eastAsia="en-GB"/>
              </w:rPr>
              <w:t>Typical</w:t>
            </w:r>
          </w:p>
        </w:tc>
        <w:tc>
          <w:tcPr>
            <w:tcW w:w="610" w:type="pct"/>
          </w:tcPr>
          <w:p w:rsidR="009F6EEA" w:rsidRPr="00FB0423" w:rsidRDefault="009F6EEA"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facing a single piece of food which is in viewing distance.</w:t>
            </w:r>
          </w:p>
        </w:tc>
        <w:tc>
          <w:tcPr>
            <w:tcW w:w="2184" w:type="pct"/>
          </w:tcPr>
          <w:p w:rsidR="009F6EEA" w:rsidRPr="00FB0423" w:rsidRDefault="00EF632D"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 xml:space="preserve">The ant will move towards the food until it is on top of it. The ant will determine how to best use the food i.e. eat or carry. The ant will carry out the action associated with its choice. A single piece of food </w:t>
            </w:r>
            <w:r w:rsidR="00E426CF">
              <w:rPr>
                <w:rFonts w:ascii="Calibri" w:eastAsia="Times New Roman" w:hAnsi="Calibri" w:cs="Calibri"/>
                <w:color w:val="000000"/>
                <w:lang w:eastAsia="en-GB"/>
              </w:rPr>
              <w:t>should</w:t>
            </w:r>
            <w:r>
              <w:rPr>
                <w:rFonts w:ascii="Calibri" w:eastAsia="Times New Roman" w:hAnsi="Calibri" w:cs="Calibri"/>
                <w:color w:val="000000"/>
                <w:lang w:eastAsia="en-GB"/>
              </w:rPr>
              <w:t xml:space="preserve"> be removed from the food source and either added to the ants carrying amount or added to its health.</w:t>
            </w:r>
          </w:p>
        </w:tc>
        <w:tc>
          <w:tcPr>
            <w:tcW w:w="329" w:type="pct"/>
          </w:tcPr>
          <w:p w:rsidR="009F6EEA" w:rsidRPr="009F6EEA" w:rsidRDefault="00EF632D"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850C62" w:rsidRPr="00FB0423" w:rsidTr="00850C6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 w:type="pct"/>
          </w:tcPr>
          <w:p w:rsidR="009F6EEA" w:rsidRPr="00FB0423" w:rsidRDefault="00850C62"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443" w:type="pct"/>
            <w:vAlign w:val="center"/>
          </w:tcPr>
          <w:p w:rsidR="009F6EEA" w:rsidRPr="00FB0423" w:rsidRDefault="00E426C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Dropping food.</w:t>
            </w:r>
          </w:p>
        </w:tc>
        <w:tc>
          <w:tcPr>
            <w:tcW w:w="864" w:type="pct"/>
            <w:vAlign w:val="center"/>
          </w:tcPr>
          <w:p w:rsidR="009F6EEA" w:rsidRPr="00FB0423" w:rsidRDefault="00E426C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drop food to its own nest.</w:t>
            </w:r>
          </w:p>
        </w:tc>
        <w:tc>
          <w:tcPr>
            <w:tcW w:w="355" w:type="pct"/>
          </w:tcPr>
          <w:p w:rsidR="009F6EEA" w:rsidRPr="00E426CF" w:rsidRDefault="00E426C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E426CF">
              <w:rPr>
                <w:rFonts w:ascii="Calibri" w:eastAsia="Times New Roman" w:hAnsi="Calibri" w:cs="Calibri"/>
                <w:b/>
                <w:color w:val="000000"/>
                <w:lang w:eastAsia="en-GB"/>
              </w:rPr>
              <w:t>Typical</w:t>
            </w:r>
          </w:p>
        </w:tc>
        <w:tc>
          <w:tcPr>
            <w:tcW w:w="610"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An ant carrying 3 pieces of food and a nest of the same species.</w:t>
            </w:r>
          </w:p>
        </w:tc>
        <w:tc>
          <w:tcPr>
            <w:tcW w:w="2184" w:type="pct"/>
          </w:tcPr>
          <w:p w:rsidR="009F6EEA" w:rsidRPr="00FB0423" w:rsidRDefault="00E426C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to wonder around until it sees the nest. Then move directly towards the nest. Upon reaching the nest, spend 3 ticks until all food is gone. The ant’s goal will then update to finding food. All the while pheromones are being laid.</w:t>
            </w:r>
          </w:p>
        </w:tc>
        <w:tc>
          <w:tcPr>
            <w:tcW w:w="329" w:type="pct"/>
          </w:tcPr>
          <w:p w:rsidR="009F6EEA" w:rsidRPr="009F6EEA" w:rsidRDefault="00E426C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9927C6" w:rsidRDefault="009927C6" w:rsidP="00BD7F5F"/>
    <w:p w:rsidR="009927C6" w:rsidRDefault="009927C6" w:rsidP="009927C6">
      <w:pPr>
        <w:pStyle w:val="Heading2"/>
      </w:pPr>
      <w:bookmarkStart w:id="13" w:name="_Toc379732410"/>
      <w:r>
        <w:lastRenderedPageBreak/>
        <w:t>Soldier.js tests</w:t>
      </w:r>
      <w:bookmarkEnd w:id="13"/>
    </w:p>
    <w:tbl>
      <w:tblPr>
        <w:tblStyle w:val="PlainTable1"/>
        <w:tblW w:w="5000" w:type="pct"/>
        <w:tblLayout w:type="fixed"/>
        <w:tblLook w:val="04A0" w:firstRow="1" w:lastRow="0" w:firstColumn="1" w:lastColumn="0" w:noHBand="0" w:noVBand="1"/>
      </w:tblPr>
      <w:tblGrid>
        <w:gridCol w:w="610"/>
        <w:gridCol w:w="1548"/>
        <w:gridCol w:w="2449"/>
        <w:gridCol w:w="1006"/>
        <w:gridCol w:w="2741"/>
        <w:gridCol w:w="4896"/>
        <w:gridCol w:w="924"/>
      </w:tblGrid>
      <w:tr w:rsidR="005575FF" w:rsidRPr="00FB0423" w:rsidTr="00DB45F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9927C6" w:rsidRPr="00FB0423" w:rsidRDefault="009927C6" w:rsidP="002B550D">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546" w:type="pct"/>
            <w:vAlign w:val="center"/>
            <w:hideMark/>
          </w:tcPr>
          <w:p w:rsidR="009927C6" w:rsidRPr="00FB0423" w:rsidRDefault="009927C6"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Action</w:t>
            </w:r>
          </w:p>
        </w:tc>
        <w:tc>
          <w:tcPr>
            <w:tcW w:w="864" w:type="pct"/>
            <w:vAlign w:val="center"/>
            <w:hideMark/>
          </w:tcPr>
          <w:p w:rsidR="009927C6" w:rsidRPr="00FB0423" w:rsidRDefault="009927C6" w:rsidP="002B550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355"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Reason</w:t>
            </w:r>
          </w:p>
        </w:tc>
        <w:tc>
          <w:tcPr>
            <w:tcW w:w="967"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Input</w:t>
            </w:r>
          </w:p>
        </w:tc>
        <w:tc>
          <w:tcPr>
            <w:tcW w:w="1727" w:type="pct"/>
            <w:hideMark/>
          </w:tcPr>
          <w:p w:rsidR="009927C6" w:rsidRPr="00FB0423"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326" w:type="pct"/>
            <w:hideMark/>
          </w:tcPr>
          <w:p w:rsidR="009927C6" w:rsidRPr="009F6EEA" w:rsidRDefault="009927C6" w:rsidP="002B550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F6EEA">
              <w:rPr>
                <w:rFonts w:ascii="Calibri" w:eastAsia="Times New Roman" w:hAnsi="Calibri" w:cs="Calibri"/>
                <w:color w:val="000000"/>
                <w:lang w:eastAsia="en-GB"/>
              </w:rPr>
              <w:t>Result</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546" w:type="pct"/>
            <w:vAlign w:val="center"/>
          </w:tcPr>
          <w:p w:rsidR="009927C6" w:rsidRDefault="009927C6" w:rsidP="009927C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its nest.</w:t>
            </w:r>
          </w:p>
        </w:tc>
        <w:tc>
          <w:tcPr>
            <w:tcW w:w="864" w:type="pct"/>
            <w:vAlign w:val="center"/>
          </w:tcPr>
          <w:p w:rsidR="009927C6" w:rsidRPr="00FB0423"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its nests correctly.</w:t>
            </w:r>
          </w:p>
        </w:tc>
        <w:tc>
          <w:tcPr>
            <w:tcW w:w="355"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its nest.</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its nest, when it finds its nest it will move certain distance away, stop and start turning around.</w:t>
            </w:r>
          </w:p>
        </w:tc>
        <w:tc>
          <w:tcPr>
            <w:tcW w:w="326"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9927C6">
              <w:rPr>
                <w:rFonts w:ascii="Calibri" w:eastAsia="Times New Roman" w:hAnsi="Calibri" w:cs="Calibri"/>
                <w:b/>
                <w:color w:val="000000"/>
                <w:lang w:eastAsia="en-GB"/>
              </w:rPr>
              <w:t>PASS</w:t>
            </w:r>
          </w:p>
        </w:tc>
      </w:tr>
      <w:tr w:rsidR="005575FF"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546" w:type="pct"/>
            <w:vAlign w:val="center"/>
          </w:tcPr>
          <w:p w:rsidR="009927C6" w:rsidRDefault="009927C6"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Guarding food.</w:t>
            </w:r>
          </w:p>
        </w:tc>
        <w:tc>
          <w:tcPr>
            <w:tcW w:w="864" w:type="pct"/>
            <w:vAlign w:val="center"/>
          </w:tcPr>
          <w:p w:rsidR="009927C6" w:rsidRPr="00FB0423" w:rsidRDefault="009927C6"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guard food correctly</w:t>
            </w:r>
          </w:p>
        </w:tc>
        <w:tc>
          <w:tcPr>
            <w:tcW w:w="355" w:type="pct"/>
          </w:tcPr>
          <w:p w:rsidR="009927C6" w:rsidRPr="00FB0423" w:rsidRDefault="009927C6"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source of food.</w:t>
            </w:r>
          </w:p>
        </w:tc>
        <w:tc>
          <w:tcPr>
            <w:tcW w:w="1727" w:type="pct"/>
          </w:tcPr>
          <w:p w:rsidR="009927C6" w:rsidRPr="00FB0423" w:rsidRDefault="009927C6"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ant will search for the food. When the ant sees the food, it will stop and start turning around.</w:t>
            </w:r>
          </w:p>
        </w:tc>
        <w:tc>
          <w:tcPr>
            <w:tcW w:w="326" w:type="pct"/>
          </w:tcPr>
          <w:p w:rsidR="009927C6" w:rsidRPr="009927C6" w:rsidRDefault="009927C6"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5575FF"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9927C6" w:rsidRPr="00FB0423" w:rsidRDefault="009927C6"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546" w:type="pct"/>
            <w:vAlign w:val="center"/>
          </w:tcPr>
          <w:p w:rsidR="009927C6"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Attacking other ants</w:t>
            </w:r>
          </w:p>
        </w:tc>
        <w:tc>
          <w:tcPr>
            <w:tcW w:w="864" w:type="pct"/>
            <w:vAlign w:val="center"/>
          </w:tcPr>
          <w:p w:rsidR="009927C6" w:rsidRPr="00FB0423" w:rsidRDefault="009927C6"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Tests an ant will attack ants it has targeted correctly.</w:t>
            </w:r>
          </w:p>
        </w:tc>
        <w:tc>
          <w:tcPr>
            <w:tcW w:w="355" w:type="pct"/>
          </w:tcPr>
          <w:p w:rsidR="009927C6" w:rsidRPr="00FB0423"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b/>
                <w:color w:val="000000"/>
                <w:lang w:eastAsia="en-GB"/>
              </w:rPr>
              <w:t>Typical</w:t>
            </w:r>
          </w:p>
        </w:tc>
        <w:tc>
          <w:tcPr>
            <w:tcW w:w="96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 single soldier ant and a single worker ant of different species.</w:t>
            </w:r>
          </w:p>
        </w:tc>
        <w:tc>
          <w:tcPr>
            <w:tcW w:w="1727" w:type="pct"/>
          </w:tcPr>
          <w:p w:rsidR="009927C6" w:rsidRPr="00FB0423" w:rsidRDefault="009927C6"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[For solider ant only]The ant will wonder around, when it sees the other ant it will target the ant. When the ant is targeted it will begin to follow the ant until it is range to attack. The ant will then attack the other ant reducing its health until death. This will continue to happen until the other ant is dead.</w:t>
            </w:r>
          </w:p>
        </w:tc>
        <w:tc>
          <w:tcPr>
            <w:tcW w:w="326" w:type="pct"/>
          </w:tcPr>
          <w:p w:rsidR="009927C6" w:rsidRPr="009927C6" w:rsidRDefault="009927C6"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546" w:type="pct"/>
            <w:vMerge w:val="restart"/>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Soldier.soldiersInView</w:t>
            </w:r>
          </w:p>
        </w:tc>
        <w:tc>
          <w:tcPr>
            <w:tcW w:w="864" w:type="pct"/>
            <w:vMerge w:val="restart"/>
            <w:vAlign w:val="center"/>
          </w:tcPr>
          <w:p w:rsidR="005575FF" w:rsidRPr="00FB0423"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returns true when there are soldiers in view</w:t>
            </w:r>
          </w:p>
        </w:tc>
        <w:tc>
          <w:tcPr>
            <w:tcW w:w="355" w:type="pct"/>
          </w:tcPr>
          <w:p w:rsidR="005575FF" w:rsidRP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No ants in view</w:t>
            </w:r>
          </w:p>
        </w:tc>
        <w:tc>
          <w:tcPr>
            <w:tcW w:w="172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false</w:t>
            </w:r>
            <w:r>
              <w:rPr>
                <w:rFonts w:ascii="Calibri" w:eastAsia="Times New Roman" w:hAnsi="Calibri" w:cs="Calibri"/>
                <w:color w:val="000000"/>
                <w:lang w:eastAsia="en-GB"/>
              </w:rPr>
              <w:t xml:space="preserve"> </w:t>
            </w:r>
            <w:r w:rsidRPr="005575FF">
              <w:rPr>
                <w:rFonts w:ascii="Calibri" w:eastAsia="Times New Roman" w:hAnsi="Calibri" w:cs="Calibri"/>
                <w:color w:val="000000"/>
                <w:lang w:eastAsia="en-GB"/>
              </w:rPr>
              <w:t>i.e. no soldiers in view</w:t>
            </w:r>
          </w:p>
        </w:tc>
        <w:tc>
          <w:tcPr>
            <w:tcW w:w="326" w:type="pct"/>
          </w:tcPr>
          <w:p w:rsidR="005575FF" w:rsidRPr="009927C6"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2B550D">
            <w:pPr>
              <w:jc w:val="center"/>
              <w:rPr>
                <w:rFonts w:ascii="Calibri" w:eastAsia="Times New Roman" w:hAnsi="Calibri" w:cs="Calibri"/>
                <w:color w:val="000000"/>
                <w:lang w:eastAsia="en-GB"/>
              </w:rPr>
            </w:pP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Multiple ants within viewing distance which are both workers and soldiers</w:t>
            </w:r>
          </w:p>
        </w:tc>
        <w:tc>
          <w:tcPr>
            <w:tcW w:w="172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2B550D">
            <w:pPr>
              <w:jc w:val="center"/>
              <w:rPr>
                <w:rFonts w:ascii="Calibri" w:eastAsia="Times New Roman" w:hAnsi="Calibri" w:cs="Calibri"/>
                <w:color w:val="000000"/>
                <w:lang w:eastAsia="en-GB"/>
              </w:rPr>
            </w:pPr>
          </w:p>
        </w:tc>
        <w:tc>
          <w:tcPr>
            <w:tcW w:w="546" w:type="pct"/>
            <w:vMerge/>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not a soldier</w:t>
            </w:r>
          </w:p>
        </w:tc>
        <w:tc>
          <w:tcPr>
            <w:tcW w:w="1727" w:type="pct"/>
          </w:tcPr>
          <w:p w:rsidR="005575FF" w:rsidRPr="005575FF"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returns false</w:t>
            </w:r>
          </w:p>
        </w:tc>
        <w:tc>
          <w:tcPr>
            <w:tcW w:w="326" w:type="pct"/>
          </w:tcPr>
          <w:p w:rsidR="005575FF"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Default="005575FF" w:rsidP="002B550D">
            <w:pPr>
              <w:jc w:val="center"/>
              <w:rPr>
                <w:rFonts w:ascii="Calibri" w:eastAsia="Times New Roman" w:hAnsi="Calibri" w:cs="Calibri"/>
                <w:color w:val="000000"/>
                <w:lang w:eastAsia="en-GB"/>
              </w:rPr>
            </w:pP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9927C6"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5575FF">
              <w:rPr>
                <w:rFonts w:ascii="Calibri" w:eastAsia="Times New Roman" w:hAnsi="Calibri" w:cs="Calibri"/>
                <w:b/>
                <w:color w:val="000000"/>
                <w:lang w:eastAsia="en-GB"/>
              </w:rPr>
              <w:t>Typical</w:t>
            </w:r>
          </w:p>
        </w:tc>
        <w:tc>
          <w:tcPr>
            <w:tcW w:w="96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single ant within viewing distance which is a soldier</w:t>
            </w:r>
          </w:p>
        </w:tc>
        <w:tc>
          <w:tcPr>
            <w:tcW w:w="1727" w:type="pct"/>
          </w:tcPr>
          <w:p w:rsidR="005575FF" w:rsidRPr="005575FF"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546" w:type="pct"/>
            <w:vMerge/>
            <w:vAlign w:val="center"/>
          </w:tcPr>
          <w:p w:rsidR="005575FF"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864" w:type="pct"/>
            <w:vMerge w:val="restart"/>
            <w:vAlign w:val="center"/>
          </w:tcPr>
          <w:p w:rsidR="005575FF" w:rsidRPr="00FB0423" w:rsidRDefault="005575FF" w:rsidP="002B550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927C6">
              <w:rPr>
                <w:rFonts w:ascii="Calibri" w:eastAsia="Times New Roman" w:hAnsi="Calibri" w:cs="Calibri"/>
                <w:color w:val="000000"/>
                <w:lang w:eastAsia="en-GB"/>
              </w:rPr>
              <w:t>Test that soldier in view correctly determines if there are friendly (i.e. of same species) ants in view</w:t>
            </w:r>
          </w:p>
        </w:tc>
        <w:tc>
          <w:tcPr>
            <w:tcW w:w="355" w:type="pct"/>
          </w:tcPr>
          <w:p w:rsidR="005575FF" w:rsidRPr="00FB0423"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solider ant of the same species</w:t>
            </w:r>
          </w:p>
        </w:tc>
        <w:tc>
          <w:tcPr>
            <w:tcW w:w="1727" w:type="pct"/>
          </w:tcPr>
          <w:p w:rsidR="005575FF" w:rsidRPr="00FB0423" w:rsidRDefault="005575FF" w:rsidP="00DB45FA">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true</w:t>
            </w:r>
          </w:p>
        </w:tc>
        <w:tc>
          <w:tcPr>
            <w:tcW w:w="326" w:type="pct"/>
          </w:tcPr>
          <w:p w:rsidR="005575FF" w:rsidRPr="009927C6" w:rsidRDefault="005575FF" w:rsidP="002B550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DB45FA" w:rsidRPr="00FB0423" w:rsidTr="00DB45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5575FF" w:rsidRPr="00FB0423" w:rsidRDefault="005575FF" w:rsidP="002B550D">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546" w:type="pct"/>
            <w:vMerge/>
            <w:vAlign w:val="center"/>
          </w:tcPr>
          <w:p w:rsidR="005575FF"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864" w:type="pct"/>
            <w:vMerge/>
            <w:vAlign w:val="center"/>
          </w:tcPr>
          <w:p w:rsidR="005575FF" w:rsidRPr="00FB0423" w:rsidRDefault="005575FF" w:rsidP="002B550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355" w:type="pct"/>
          </w:tcPr>
          <w:p w:rsidR="005575FF" w:rsidRPr="00FB0423"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b/>
                <w:color w:val="000000"/>
                <w:lang w:eastAsia="en-GB"/>
              </w:rPr>
              <w:t>Typical</w:t>
            </w:r>
          </w:p>
        </w:tc>
        <w:tc>
          <w:tcPr>
            <w:tcW w:w="96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A soldier ant of a different species</w:t>
            </w:r>
          </w:p>
        </w:tc>
        <w:tc>
          <w:tcPr>
            <w:tcW w:w="1727" w:type="pct"/>
          </w:tcPr>
          <w:p w:rsidR="005575FF" w:rsidRPr="00FB0423" w:rsidRDefault="005575FF" w:rsidP="00DB45FA">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5575FF">
              <w:rPr>
                <w:rFonts w:ascii="Calibri" w:eastAsia="Times New Roman" w:hAnsi="Calibri" w:cs="Calibri"/>
                <w:color w:val="000000"/>
                <w:lang w:eastAsia="en-GB"/>
              </w:rPr>
              <w:t>returns false</w:t>
            </w:r>
          </w:p>
        </w:tc>
        <w:tc>
          <w:tcPr>
            <w:tcW w:w="326" w:type="pct"/>
          </w:tcPr>
          <w:p w:rsidR="005575FF" w:rsidRPr="009927C6" w:rsidRDefault="005575FF" w:rsidP="002B550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BD7F5F" w:rsidRDefault="00BD7F5F" w:rsidP="00BD7F5F">
      <w:pPr>
        <w:rPr>
          <w:rFonts w:asciiTheme="majorHAnsi" w:eastAsiaTheme="majorEastAsia" w:hAnsiTheme="majorHAnsi" w:cstheme="majorBidi"/>
          <w:color w:val="2E74B5" w:themeColor="accent1" w:themeShade="BF"/>
          <w:sz w:val="26"/>
          <w:szCs w:val="26"/>
        </w:rPr>
      </w:pPr>
      <w:r>
        <w:br w:type="page"/>
      </w:r>
    </w:p>
    <w:p w:rsidR="009A1E42" w:rsidRDefault="009A1E42" w:rsidP="009A1E42">
      <w:pPr>
        <w:pStyle w:val="Heading2"/>
      </w:pPr>
      <w:bookmarkStart w:id="14" w:name="_Toc379732411"/>
      <w:r>
        <w:lastRenderedPageBreak/>
        <w:t>Compatibility tests</w:t>
      </w:r>
      <w:bookmarkEnd w:id="14"/>
    </w:p>
    <w:p w:rsidR="009A1E42" w:rsidRDefault="009A1E42" w:rsidP="009A1E42">
      <w:r>
        <w:t xml:space="preserve">The tool has been tested on multiple web browsers on multiple operating systems to check its compatibility. This is necessary as the tool may be set for homework and the pupils need to be able to use it at home. </w:t>
      </w:r>
    </w:p>
    <w:p w:rsidR="009A1E42" w:rsidRDefault="009A1E42" w:rsidP="009A1E42">
      <w:pPr>
        <w:rPr>
          <w:b/>
        </w:rPr>
      </w:pPr>
      <w:r w:rsidRPr="009A1E42">
        <w:rPr>
          <w:b/>
        </w:rPr>
        <w:t>Note: The canvas HTML 5 element which is used to display the simulation is the same in all browsers which support it for its main features. The use of the canvas element in the simulation is specifically designed to only use the core features of the canvas so that support can be guaranteed by browsers which have an implementation of the canvas element.</w:t>
      </w:r>
    </w:p>
    <w:tbl>
      <w:tblPr>
        <w:tblStyle w:val="PlainTable1"/>
        <w:tblW w:w="5015" w:type="pct"/>
        <w:tblLook w:val="04A0" w:firstRow="1" w:lastRow="0" w:firstColumn="1" w:lastColumn="0" w:noHBand="0" w:noVBand="1"/>
      </w:tblPr>
      <w:tblGrid>
        <w:gridCol w:w="600"/>
        <w:gridCol w:w="1263"/>
        <w:gridCol w:w="1256"/>
        <w:gridCol w:w="10206"/>
        <w:gridCol w:w="1141"/>
      </w:tblGrid>
      <w:tr w:rsidR="008A613F" w:rsidRPr="009A1E42" w:rsidTr="002A47F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4" w:type="pct"/>
          </w:tcPr>
          <w:p w:rsidR="006C06D5" w:rsidRPr="009A1E42" w:rsidRDefault="006C06D5" w:rsidP="008A613F">
            <w:pPr>
              <w:jc w:val="center"/>
            </w:pPr>
            <w:r w:rsidRPr="009A1E42">
              <w:t>Test</w:t>
            </w:r>
          </w:p>
        </w:tc>
        <w:tc>
          <w:tcPr>
            <w:tcW w:w="453" w:type="pct"/>
          </w:tcPr>
          <w:p w:rsidR="006C06D5" w:rsidRPr="006C06D5"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6C06D5">
              <w:t>Description</w:t>
            </w:r>
          </w:p>
        </w:tc>
        <w:tc>
          <w:tcPr>
            <w:tcW w:w="655"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Reason</w:t>
            </w:r>
          </w:p>
        </w:tc>
        <w:tc>
          <w:tcPr>
            <w:tcW w:w="3347"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Evidence</w:t>
            </w:r>
          </w:p>
        </w:tc>
        <w:tc>
          <w:tcPr>
            <w:tcW w:w="290" w:type="pct"/>
          </w:tcPr>
          <w:p w:rsidR="006C06D5" w:rsidRPr="009A1E42" w:rsidRDefault="006C06D5" w:rsidP="008A613F">
            <w:pPr>
              <w:jc w:val="center"/>
              <w:cnfStyle w:val="100000000000" w:firstRow="1" w:lastRow="0" w:firstColumn="0" w:lastColumn="0" w:oddVBand="0" w:evenVBand="0" w:oddHBand="0" w:evenHBand="0" w:firstRowFirstColumn="0" w:firstRowLastColumn="0" w:lastRowFirstColumn="0" w:lastRowLastColumn="0"/>
            </w:pPr>
            <w:r w:rsidRPr="009A1E42">
              <w:t>Result</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t>1</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Chrome – Windows 8</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Chrome being the most popular browser and windows 8 being a popular operating systems.</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4560" behindDoc="0" locked="0" layoutInCell="1" allowOverlap="1" wp14:anchorId="18E5898A" wp14:editId="38DA4388">
                  <wp:simplePos x="0" y="0"/>
                  <wp:positionH relativeFrom="column">
                    <wp:posOffset>-16510</wp:posOffset>
                  </wp:positionH>
                  <wp:positionV relativeFrom="paragraph">
                    <wp:posOffset>2540</wp:posOffset>
                  </wp:positionV>
                  <wp:extent cx="5996305" cy="3976370"/>
                  <wp:effectExtent l="0" t="0" r="4445" b="5080"/>
                  <wp:wrapSquare wrapText="bothSides"/>
                  <wp:docPr id="36" name="Picture 36" descr="C:\Dropbox\projects\Ant-Simulation\app\tests\Browser compatibility\win8_chrome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ropbox\projects\Ant-Simulation\app\tests\Browser compatibility\win8_chrome_27.0.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820" r="8633" b="38418"/>
                          <a:stretch/>
                        </pic:blipFill>
                        <pic:spPr bwMode="auto">
                          <a:xfrm>
                            <a:off x="0" y="0"/>
                            <a:ext cx="5996305" cy="3976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FA7005"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rsidRPr="009A1E42">
              <w:lastRenderedPageBreak/>
              <w:t>2</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Firefox – Windows 8</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t>Firefox is also a popular web browser and windows 8 being a popular operating systems.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14:anchorId="57F71CE0" wp14:editId="3E1BB137">
                  <wp:extent cx="6320309" cy="4589253"/>
                  <wp:effectExtent l="0" t="0" r="4445" b="1905"/>
                  <wp:docPr id="37" name="Picture 37" descr="C:\Dropbox\projects\Ant-Simulation\app\tests\Browser compatibility\win8_firefox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ropbox\projects\Ant-Simulation\app\tests\Browser compatibility\win8_firefox_20.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071" r="8781" b="29814"/>
                          <a:stretch/>
                        </pic:blipFill>
                        <pic:spPr bwMode="auto">
                          <a:xfrm>
                            <a:off x="0" y="0"/>
                            <a:ext cx="6349870" cy="4610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r>
              <w:rPr>
                <w:b/>
              </w:rPr>
              <w:t xml:space="preserve"> – </w:t>
            </w:r>
            <w:r w:rsidRPr="008A613F">
              <w:t xml:space="preserve">The slider input html element is not supported in Firefox and so the inputs are text boxes rather </w:t>
            </w:r>
            <w:r w:rsidR="006A6951" w:rsidRPr="008A613F">
              <w:t>than</w:t>
            </w:r>
            <w:r w:rsidRPr="008A613F">
              <w:t xml:space="preserve"> sliders.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Pr="009A1E42" w:rsidRDefault="006C06D5" w:rsidP="008A613F">
            <w:pPr>
              <w:jc w:val="center"/>
            </w:pPr>
            <w:r>
              <w:lastRenderedPageBreak/>
              <w:t>3</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Safari – IOS (iPad)</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Safari is the default browser on IOS and so properly most used. The iPad is one of the only portable devices which the simulation can run on smoothly, phones are not powerful enough.</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sidRPr="008A613F">
              <w:rPr>
                <w:noProof/>
                <w:lang w:eastAsia="en-GB"/>
              </w:rPr>
              <w:drawing>
                <wp:inline distT="0" distB="0" distL="0" distR="0" wp14:anchorId="57314F27" wp14:editId="19B65C8B">
                  <wp:extent cx="6341966" cy="4321834"/>
                  <wp:effectExtent l="0" t="0" r="1905" b="2540"/>
                  <wp:docPr id="38" name="Picture 38" descr="C:\Dropbox\projects\Ant-Simulation\app\tests\Browser compatibility\ios_iPad-3rd_5.1_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ropbox\projects\Ant-Simulation\app\tests\Browser compatibility\ios_iPad-3rd_5.1_portrait.jpg"/>
                          <pic:cNvPicPr>
                            <a:picLocks noChangeAspect="1" noChangeArrowheads="1"/>
                          </pic:cNvPicPr>
                        </pic:nvPicPr>
                        <pic:blipFill rotWithShape="1">
                          <a:blip r:embed="rId44">
                            <a:extLst>
                              <a:ext uri="{28A0092B-C50C-407E-A947-70E740481C1C}">
                                <a14:useLocalDpi xmlns:a14="http://schemas.microsoft.com/office/drawing/2010/main" val="0"/>
                              </a:ext>
                            </a:extLst>
                          </a:blip>
                          <a:srcRect b="39699"/>
                          <a:stretch/>
                        </pic:blipFill>
                        <pic:spPr bwMode="auto">
                          <a:xfrm>
                            <a:off x="0" y="0"/>
                            <a:ext cx="6387436" cy="4352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r w:rsidR="008A613F" w:rsidTr="008A613F">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4</w:t>
            </w:r>
          </w:p>
        </w:tc>
        <w:tc>
          <w:tcPr>
            <w:tcW w:w="453"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 Ubuntu</w:t>
            </w:r>
          </w:p>
        </w:tc>
        <w:tc>
          <w:tcPr>
            <w:tcW w:w="655" w:type="pct"/>
            <w:vAlign w:val="center"/>
          </w:tcPr>
          <w:p w:rsidR="006C06D5" w:rsidRPr="006C06D5" w:rsidRDefault="006C06D5" w:rsidP="008A613F">
            <w:pPr>
              <w:jc w:val="center"/>
              <w:cnfStyle w:val="000000000000" w:firstRow="0" w:lastRow="0" w:firstColumn="0" w:lastColumn="0" w:oddVBand="0" w:evenVBand="0" w:oddHBand="0" w:evenHBand="0" w:firstRowFirstColumn="0" w:firstRowLastColumn="0" w:lastRowFirstColumn="0" w:lastRowLastColumn="0"/>
            </w:pPr>
            <w:r w:rsidRPr="006C06D5">
              <w:t>Chrome being the most popular browser and Ubuntu being the most popular Linux distribution this test is likely to catch the small number of people who use a Linux OS.</w:t>
            </w:r>
          </w:p>
        </w:tc>
        <w:tc>
          <w:tcPr>
            <w:tcW w:w="3347" w:type="pct"/>
          </w:tcPr>
          <w:p w:rsidR="006C06D5" w:rsidRPr="006C06D5" w:rsidRDefault="008A613F" w:rsidP="009A1E42">
            <w:pPr>
              <w:cnfStyle w:val="000000000000" w:firstRow="0" w:lastRow="0" w:firstColumn="0" w:lastColumn="0" w:oddVBand="0" w:evenVBand="0" w:oddHBand="0" w:evenHBand="0" w:firstRowFirstColumn="0" w:firstRowLastColumn="0" w:lastRowFirstColumn="0" w:lastRowLastColumn="0"/>
            </w:pPr>
            <w:r w:rsidRPr="008A613F">
              <w:rPr>
                <w:noProof/>
                <w:lang w:eastAsia="en-GB"/>
              </w:rPr>
              <w:drawing>
                <wp:inline distT="0" distB="0" distL="0" distR="0">
                  <wp:extent cx="6055725" cy="5874589"/>
                  <wp:effectExtent l="0" t="0" r="2540" b="0"/>
                  <wp:docPr id="39" name="Picture 39" descr="C:\Users\0x\Downloads\140203-162615-begly.github.io-9871292\140203-165738-chrome-32.0.1700.102-ubuntu-12.04-lts-41d660b1228e545dbe8d57c4dfd6b8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x\Downloads\140203-162615-begly.github.io-9871292\140203-165738-chrome-32.0.1700.102-ubuntu-12.04-lts-41d660b1228e545dbe8d57c4dfd6b8d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0018" t="3167" r="9101" b="35968"/>
                          <a:stretch/>
                        </pic:blipFill>
                        <pic:spPr bwMode="auto">
                          <a:xfrm>
                            <a:off x="0" y="0"/>
                            <a:ext cx="6085051" cy="59030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000000" w:firstRow="0" w:lastRow="0" w:firstColumn="0" w:lastColumn="0" w:oddVBand="0" w:evenVBand="0" w:oddHBand="0" w:evenHBand="0" w:firstRowFirstColumn="0" w:firstRowLastColumn="0" w:lastRowFirstColumn="0" w:lastRowLastColumn="0"/>
              <w:rPr>
                <w:b/>
              </w:rPr>
            </w:pPr>
            <w:r w:rsidRPr="008A613F">
              <w:rPr>
                <w:b/>
              </w:rPr>
              <w:t>PASS</w:t>
            </w:r>
          </w:p>
        </w:tc>
      </w:tr>
      <w:tr w:rsidR="00FA7005" w:rsidTr="008A61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vAlign w:val="center"/>
          </w:tcPr>
          <w:p w:rsidR="006C06D5" w:rsidRDefault="008A613F" w:rsidP="008A613F">
            <w:pPr>
              <w:jc w:val="center"/>
            </w:pPr>
            <w:r>
              <w:lastRenderedPageBreak/>
              <w:t>5</w:t>
            </w:r>
          </w:p>
        </w:tc>
        <w:tc>
          <w:tcPr>
            <w:tcW w:w="453"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rsidRPr="006C06D5">
              <w:t xml:space="preserve">Safari </w:t>
            </w:r>
            <w:r>
              <w:t>–</w:t>
            </w:r>
            <w:r w:rsidRPr="006C06D5">
              <w:t xml:space="preserve"> OS</w:t>
            </w:r>
            <w:r>
              <w:t xml:space="preserve"> X</w:t>
            </w:r>
          </w:p>
        </w:tc>
        <w:tc>
          <w:tcPr>
            <w:tcW w:w="655" w:type="pct"/>
            <w:vAlign w:val="center"/>
          </w:tcPr>
          <w:p w:rsidR="006C06D5" w:rsidRPr="006C06D5" w:rsidRDefault="006C06D5" w:rsidP="008A613F">
            <w:pPr>
              <w:jc w:val="center"/>
              <w:cnfStyle w:val="000000100000" w:firstRow="0" w:lastRow="0" w:firstColumn="0" w:lastColumn="0" w:oddVBand="0" w:evenVBand="0" w:oddHBand="1" w:evenHBand="0" w:firstRowFirstColumn="0" w:firstRowLastColumn="0" w:lastRowFirstColumn="0" w:lastRowLastColumn="0"/>
            </w:pPr>
            <w:r>
              <w:t xml:space="preserve">Safari is the default browser on OS X and therefore </w:t>
            </w:r>
            <w:r w:rsidR="008A613F">
              <w:t>probably one of</w:t>
            </w:r>
            <w:r>
              <w:t xml:space="preserve"> the most popular.</w:t>
            </w:r>
          </w:p>
        </w:tc>
        <w:tc>
          <w:tcPr>
            <w:tcW w:w="3347" w:type="pct"/>
          </w:tcPr>
          <w:p w:rsidR="006C06D5" w:rsidRPr="006C06D5" w:rsidRDefault="008A613F" w:rsidP="009A1E42">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AD5C45A" wp14:editId="25DA9E78">
                  <wp:extent cx="6340405" cy="3709359"/>
                  <wp:effectExtent l="0" t="0" r="3810" b="5715"/>
                  <wp:docPr id="34" name="Picture 34" descr="C:\Users\0x\Downloads\140203-162615-begly.github.io-9871292\140203-165115-safari-5.1.7-mac-os-x-10.7-8c5186b2a1e265bb6967357aab5963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x\Downloads\140203-162615-begly.github.io-9871292\140203-165115-safari-5.1.7-mac-os-x-10.7-8c5186b2a1e265bb6967357aab5963fc.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31099"/>
                          <a:stretch/>
                        </pic:blipFill>
                        <pic:spPr bwMode="auto">
                          <a:xfrm>
                            <a:off x="0" y="0"/>
                            <a:ext cx="6363699" cy="3722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0" w:type="pct"/>
            <w:vAlign w:val="center"/>
          </w:tcPr>
          <w:p w:rsidR="006C06D5" w:rsidRPr="008A613F" w:rsidRDefault="008A613F" w:rsidP="008A613F">
            <w:pPr>
              <w:jc w:val="center"/>
              <w:cnfStyle w:val="000000100000" w:firstRow="0" w:lastRow="0" w:firstColumn="0" w:lastColumn="0" w:oddVBand="0" w:evenVBand="0" w:oddHBand="1" w:evenHBand="0" w:firstRowFirstColumn="0" w:firstRowLastColumn="0" w:lastRowFirstColumn="0" w:lastRowLastColumn="0"/>
              <w:rPr>
                <w:b/>
              </w:rPr>
            </w:pPr>
            <w:r w:rsidRPr="008A613F">
              <w:rPr>
                <w:b/>
              </w:rPr>
              <w:t>PASS</w:t>
            </w:r>
          </w:p>
        </w:tc>
      </w:tr>
    </w:tbl>
    <w:p w:rsidR="009A1E42" w:rsidRPr="009A1E42" w:rsidRDefault="009A1E42" w:rsidP="009A1E42">
      <w:pPr>
        <w:rPr>
          <w:b/>
        </w:rPr>
      </w:pPr>
    </w:p>
    <w:p w:rsidR="009A1E42" w:rsidRDefault="009A1E42" w:rsidP="009A1E42"/>
    <w:p w:rsidR="008A613F" w:rsidRDefault="008A613F" w:rsidP="009A1E42"/>
    <w:p w:rsidR="009A1E42" w:rsidRPr="009A1E42" w:rsidRDefault="008A613F" w:rsidP="009A1E42">
      <w:r>
        <w:br w:type="page"/>
      </w:r>
    </w:p>
    <w:p w:rsidR="00FC3909" w:rsidRDefault="00594C6E" w:rsidP="00594C6E">
      <w:pPr>
        <w:pStyle w:val="Heading2"/>
      </w:pPr>
      <w:bookmarkStart w:id="15" w:name="_Toc379732412"/>
      <w:r>
        <w:lastRenderedPageBreak/>
        <w:t>Stress tests</w:t>
      </w:r>
      <w:bookmarkEnd w:id="15"/>
    </w:p>
    <w:p w:rsidR="005D01E7" w:rsidRDefault="00594C6E" w:rsidP="00B5099D">
      <w:pPr>
        <w:jc w:val="both"/>
      </w:pPr>
      <w:r>
        <w:t xml:space="preserve">The simulation went through a series of stress tests to see how well it copes with </w:t>
      </w:r>
      <w:r w:rsidR="005D01E7">
        <w:t>large</w:t>
      </w:r>
      <w:r>
        <w:t xml:space="preserve"> numbers of ants</w:t>
      </w:r>
      <w:r w:rsidR="005D01E7">
        <w:t>. Ants where picked as the independent variable as the number of ants is the primary contribution to the time complexity of the algorithm.</w:t>
      </w:r>
      <w:r w:rsidR="00FA0E18">
        <w:t xml:space="preserve"> Only worker ants are used as they act as a good average complexity (as queen ants require less processing then worker ants and </w:t>
      </w:r>
      <w:r w:rsidR="00402B74">
        <w:t>soldier</w:t>
      </w:r>
      <w:r w:rsidR="00FA0E18">
        <w:t xml:space="preserve"> ants require more processing then worker ants).</w:t>
      </w:r>
    </w:p>
    <w:p w:rsidR="005D01E7" w:rsidRDefault="005D01E7" w:rsidP="005D01E7">
      <w:pPr>
        <w:pStyle w:val="Heading4"/>
      </w:pPr>
      <w:r>
        <w:t>Setup</w:t>
      </w:r>
    </w:p>
    <w:p w:rsidR="005D01E7" w:rsidRDefault="005D01E7" w:rsidP="00B5099D">
      <w:pPr>
        <w:jc w:val="both"/>
      </w:pPr>
      <w:r>
        <w:t xml:space="preserve">The simulation was set with a </w:t>
      </w:r>
      <w:r w:rsidRPr="005D01E7">
        <w:rPr>
          <w:rStyle w:val="InlinecodeChar0"/>
        </w:rPr>
        <w:t>GRID_SIZE</w:t>
      </w:r>
      <w:r>
        <w:t xml:space="preserve"> of 250x250.</w:t>
      </w:r>
      <w:r w:rsidR="00706BFD">
        <w:t xml:space="preserve"> The simulation was slightly modified so that an exact number of ants would be created at</w:t>
      </w:r>
      <w:r w:rsidR="00402B74">
        <w:t xml:space="preserve"> random positions at</w:t>
      </w:r>
      <w:r w:rsidR="00706BFD">
        <w:t xml:space="preserve"> the start of the simulation rather </w:t>
      </w:r>
      <w:r w:rsidR="00402B74">
        <w:t>than</w:t>
      </w:r>
      <w:r w:rsidR="00706BFD">
        <w:t xml:space="preserve"> having to wait for multiple nests to produce enough ants.</w:t>
      </w:r>
    </w:p>
    <w:p w:rsidR="005D01E7" w:rsidRDefault="005D01E7" w:rsidP="00B5099D">
      <w:pPr>
        <w:jc w:val="both"/>
      </w:pPr>
      <w:r>
        <w:t>The simulati</w:t>
      </w:r>
      <w:r w:rsidR="00FA0E18">
        <w:t>on was run on chrome 32 on the windows 7 operating system. The hardware was a school computer similar to the ones used in the biology department and thus a good representation of the performance to be expected when the simulation is used.</w:t>
      </w:r>
    </w:p>
    <w:p w:rsidR="00DF530B" w:rsidRDefault="00DF530B" w:rsidP="00DF530B">
      <w:pPr>
        <w:pStyle w:val="Heading4"/>
      </w:pPr>
      <w:r>
        <w:t>Frame rate and usability</w:t>
      </w:r>
    </w:p>
    <w:p w:rsidR="00DF530B" w:rsidRPr="00DF530B" w:rsidRDefault="00DF530B" w:rsidP="00B5099D">
      <w:pPr>
        <w:jc w:val="both"/>
      </w:pPr>
      <w:r>
        <w:t>The frame rate in the simulation will not be noticeable until it gets extremely low e.g. &lt; 2 fps. This is because the frame rate is the same as the tick time, thus meaning higher frame rates will mean the simulation runs faster and lower frame rates means the simulation runs slower. This is done to increase performance of the simulation so that it can run as fast as possible so the user can see how the change of characteristics affect the ant’s behaviour faster.</w:t>
      </w:r>
    </w:p>
    <w:p w:rsidR="00594C6E" w:rsidRPr="00594C6E" w:rsidRDefault="005D01E7" w:rsidP="005D01E7">
      <w:pPr>
        <w:pStyle w:val="Heading4"/>
      </w:pPr>
      <w:r>
        <w:t xml:space="preserve">Results </w:t>
      </w:r>
    </w:p>
    <w:tbl>
      <w:tblPr>
        <w:tblStyle w:val="PlainTable1"/>
        <w:tblW w:w="5000" w:type="pct"/>
        <w:tblLook w:val="04A0" w:firstRow="1" w:lastRow="0" w:firstColumn="1" w:lastColumn="0" w:noHBand="0" w:noVBand="1"/>
      </w:tblPr>
      <w:tblGrid>
        <w:gridCol w:w="868"/>
        <w:gridCol w:w="1721"/>
        <w:gridCol w:w="8212"/>
        <w:gridCol w:w="2160"/>
        <w:gridCol w:w="1213"/>
      </w:tblGrid>
      <w:tr w:rsidR="00FA0E18" w:rsidRPr="00FB0423" w:rsidTr="006A695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hideMark/>
          </w:tcPr>
          <w:p w:rsidR="00594C6E" w:rsidRPr="00FB0423" w:rsidRDefault="00594C6E" w:rsidP="00BE6E6C">
            <w:pPr>
              <w:jc w:val="center"/>
              <w:rPr>
                <w:rFonts w:ascii="Calibri" w:eastAsia="Times New Roman" w:hAnsi="Calibri" w:cs="Calibri"/>
                <w:color w:val="000000"/>
                <w:lang w:eastAsia="en-GB"/>
              </w:rPr>
            </w:pPr>
            <w:r w:rsidRPr="00FB0423">
              <w:rPr>
                <w:rFonts w:ascii="Calibri" w:eastAsia="Times New Roman" w:hAnsi="Calibri" w:cs="Calibri"/>
                <w:color w:val="000000"/>
                <w:lang w:eastAsia="en-GB"/>
              </w:rPr>
              <w:t>Test</w:t>
            </w:r>
          </w:p>
        </w:tc>
        <w:tc>
          <w:tcPr>
            <w:tcW w:w="607" w:type="pct"/>
            <w:hideMark/>
          </w:tcPr>
          <w:p w:rsidR="00594C6E" w:rsidRPr="00FB0423" w:rsidRDefault="00594C6E"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Tests</w:t>
            </w:r>
          </w:p>
        </w:tc>
        <w:tc>
          <w:tcPr>
            <w:tcW w:w="2896" w:type="pct"/>
            <w:hideMark/>
          </w:tcPr>
          <w:p w:rsidR="00594C6E" w:rsidRPr="00FB0423" w:rsidRDefault="005D01E7"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Reason</w:t>
            </w:r>
          </w:p>
        </w:tc>
        <w:tc>
          <w:tcPr>
            <w:tcW w:w="762"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Expected</w:t>
            </w:r>
          </w:p>
        </w:tc>
        <w:tc>
          <w:tcPr>
            <w:tcW w:w="428" w:type="pct"/>
            <w:hideMark/>
          </w:tcPr>
          <w:p w:rsidR="00594C6E" w:rsidRPr="00FB0423" w:rsidRDefault="00594C6E"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B0423">
              <w:rPr>
                <w:rFonts w:ascii="Calibri" w:eastAsia="Times New Roman" w:hAnsi="Calibri" w:cs="Calibri"/>
                <w:color w:val="000000"/>
                <w:lang w:eastAsia="en-GB"/>
              </w:rPr>
              <w:t>Result</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 ant</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The starting number of ants on the simulation.</w:t>
            </w:r>
            <w:r w:rsidR="00DF530B">
              <w:rPr>
                <w:rFonts w:ascii="Calibri" w:eastAsia="Times New Roman" w:hAnsi="Calibri" w:cs="Calibri"/>
                <w:color w:val="000000"/>
                <w:lang w:eastAsia="en-GB"/>
              </w:rPr>
              <w:t xml:space="preserve"> This is certain to happen in every simulation.</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A small nest of ants (&lt;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very nearly happen every simulation run.</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smooth frame rate</w:t>
            </w:r>
            <w:r w:rsidR="00FA0E18">
              <w:rPr>
                <w:rFonts w:ascii="Calibri" w:eastAsia="Times New Roman" w:hAnsi="Calibri" w:cs="Calibri"/>
                <w:color w:val="000000"/>
                <w:lang w:eastAsia="en-GB"/>
              </w:rPr>
              <w:t xml:space="preserve"> (&gt; 60fps)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medially sized nests (&gt; 20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will happen in simulations left on few about 2 minutes</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Smooth frame rate</w:t>
            </w:r>
            <w:r w:rsidR="00FA0E18">
              <w:rPr>
                <w:rFonts w:ascii="Calibri" w:eastAsia="Times New Roman" w:hAnsi="Calibri" w:cs="Calibri"/>
                <w:color w:val="000000"/>
                <w:lang w:eastAsia="en-GB"/>
              </w:rPr>
              <w:t xml:space="preserve"> (&gt; 30fps)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large nests (&gt; 80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not likely to happen to most users.</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Useable frame rate</w:t>
            </w:r>
            <w:r w:rsidR="00FA0E18">
              <w:rPr>
                <w:rFonts w:ascii="Calibri" w:eastAsia="Times New Roman" w:hAnsi="Calibri" w:cs="Calibri"/>
                <w:color w:val="000000"/>
                <w:lang w:eastAsia="en-GB"/>
              </w:rPr>
              <w:t xml:space="preserve"> (&gt; 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607" w:type="pct"/>
          </w:tcPr>
          <w:p w:rsidR="00594C6E" w:rsidRPr="00FA0E18" w:rsidRDefault="00594C6E"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 ants</w:t>
            </w:r>
          </w:p>
        </w:tc>
        <w:tc>
          <w:tcPr>
            <w:tcW w:w="2896" w:type="pct"/>
          </w:tcPr>
          <w:p w:rsidR="00594C6E" w:rsidRPr="00FA0E18" w:rsidRDefault="005D01E7"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Multiple very large nests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200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may not happen atoll in most simulations, no matter how long they are left on for due to the characteristics chosen and either ants dying out due to being out competed for food or lack of food.</w:t>
            </w:r>
          </w:p>
        </w:tc>
        <w:tc>
          <w:tcPr>
            <w:tcW w:w="762" w:type="pct"/>
          </w:tcPr>
          <w:p w:rsidR="00594C6E" w:rsidRPr="00FA0E18" w:rsidRDefault="00594C6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Very choppy frame rate</w:t>
            </w:r>
            <w:r w:rsidR="00FA0E18">
              <w:rPr>
                <w:rFonts w:ascii="Calibri" w:eastAsia="Times New Roman" w:hAnsi="Calibri" w:cs="Calibri"/>
                <w:color w:val="000000"/>
                <w:lang w:eastAsia="en-GB"/>
              </w:rPr>
              <w:t xml:space="preserve"> (&gt; 0.25fps)</w:t>
            </w:r>
          </w:p>
        </w:tc>
        <w:tc>
          <w:tcPr>
            <w:tcW w:w="428" w:type="pct"/>
          </w:tcPr>
          <w:p w:rsidR="00594C6E" w:rsidRPr="00FA0E18" w:rsidRDefault="005D01E7"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r w:rsidR="00FA0E18" w:rsidRPr="00FB0423" w:rsidTr="006A6951">
        <w:trPr>
          <w:trHeight w:val="20"/>
        </w:trPr>
        <w:tc>
          <w:tcPr>
            <w:cnfStyle w:val="001000000000" w:firstRow="0" w:lastRow="0" w:firstColumn="1" w:lastColumn="0" w:oddVBand="0" w:evenVBand="0" w:oddHBand="0" w:evenHBand="0" w:firstRowFirstColumn="0" w:firstRowLastColumn="0" w:lastRowFirstColumn="0" w:lastRowLastColumn="0"/>
            <w:tcW w:w="306" w:type="pct"/>
          </w:tcPr>
          <w:p w:rsidR="00594C6E" w:rsidRPr="00FB0423" w:rsidRDefault="00594C6E" w:rsidP="00594C6E">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607" w:type="pct"/>
          </w:tcPr>
          <w:p w:rsidR="00594C6E" w:rsidRPr="00FA0E18" w:rsidRDefault="00594C6E"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100000 ants</w:t>
            </w:r>
          </w:p>
        </w:tc>
        <w:tc>
          <w:tcPr>
            <w:tcW w:w="2896" w:type="pct"/>
          </w:tcPr>
          <w:p w:rsidR="00594C6E" w:rsidRPr="00FA0E18" w:rsidRDefault="005D01E7"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Many multiples of extremely large colonies of ants (&gt;</w:t>
            </w:r>
            <w:r w:rsidR="00FA0E18">
              <w:rPr>
                <w:rFonts w:ascii="Calibri" w:eastAsia="Times New Roman" w:hAnsi="Calibri" w:cs="Calibri"/>
                <w:color w:val="000000"/>
                <w:lang w:eastAsia="en-GB"/>
              </w:rPr>
              <w:t xml:space="preserve"> </w:t>
            </w:r>
            <w:r w:rsidRPr="00FA0E18">
              <w:rPr>
                <w:rFonts w:ascii="Calibri" w:eastAsia="Times New Roman" w:hAnsi="Calibri" w:cs="Calibri"/>
                <w:color w:val="000000"/>
                <w:lang w:eastAsia="en-GB"/>
              </w:rPr>
              <w:t>5000 ants</w:t>
            </w:r>
            <w:r w:rsidR="00FA0E18">
              <w:rPr>
                <w:rFonts w:ascii="Calibri" w:eastAsia="Times New Roman" w:hAnsi="Calibri" w:cs="Calibri"/>
                <w:color w:val="000000"/>
                <w:lang w:eastAsia="en-GB"/>
              </w:rPr>
              <w:t xml:space="preserve"> per nest</w:t>
            </w:r>
            <w:r w:rsidRPr="00FA0E18">
              <w:rPr>
                <w:rFonts w:ascii="Calibri" w:eastAsia="Times New Roman" w:hAnsi="Calibri" w:cs="Calibri"/>
                <w:color w:val="000000"/>
                <w:lang w:eastAsia="en-GB"/>
              </w:rPr>
              <w:t>)</w:t>
            </w:r>
            <w:r w:rsidR="00DF530B">
              <w:rPr>
                <w:rFonts w:ascii="Calibri" w:eastAsia="Times New Roman" w:hAnsi="Calibri" w:cs="Calibri"/>
                <w:color w:val="000000"/>
                <w:lang w:eastAsia="en-GB"/>
              </w:rPr>
              <w:t>. This is extremely unlikely to occur as it would require a significant amount of time to get the simulation to this point as well as an extremely large map and large food source.</w:t>
            </w:r>
          </w:p>
        </w:tc>
        <w:tc>
          <w:tcPr>
            <w:tcW w:w="762" w:type="pct"/>
          </w:tcPr>
          <w:p w:rsidR="00594C6E" w:rsidRPr="00FA0E18" w:rsidRDefault="00594C6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FA0E18">
              <w:rPr>
                <w:rFonts w:ascii="Calibri" w:eastAsia="Times New Roman" w:hAnsi="Calibri" w:cs="Calibri"/>
                <w:color w:val="000000"/>
                <w:lang w:eastAsia="en-GB"/>
              </w:rPr>
              <w:t>Unusable</w:t>
            </w:r>
            <w:r w:rsidR="00FA0E18">
              <w:rPr>
                <w:rFonts w:ascii="Calibri" w:eastAsia="Times New Roman" w:hAnsi="Calibri" w:cs="Calibri"/>
                <w:color w:val="000000"/>
                <w:lang w:eastAsia="en-GB"/>
              </w:rPr>
              <w:t xml:space="preserve"> (&lt; 0.25fps)</w:t>
            </w:r>
          </w:p>
        </w:tc>
        <w:tc>
          <w:tcPr>
            <w:tcW w:w="428" w:type="pct"/>
          </w:tcPr>
          <w:p w:rsidR="00594C6E" w:rsidRPr="00FA0E18" w:rsidRDefault="005D01E7"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sidRPr="00FA0E18">
              <w:rPr>
                <w:rFonts w:ascii="Calibri" w:eastAsia="Times New Roman" w:hAnsi="Calibri" w:cs="Calibri"/>
                <w:b/>
                <w:color w:val="000000"/>
                <w:lang w:eastAsia="en-GB"/>
              </w:rPr>
              <w:t>PASS</w:t>
            </w:r>
          </w:p>
        </w:tc>
      </w:tr>
    </w:tbl>
    <w:p w:rsidR="00594C6E" w:rsidRDefault="00594C6E" w:rsidP="00594C6E"/>
    <w:p w:rsidR="005D01E7" w:rsidRDefault="00581035" w:rsidP="005D01E7">
      <w:pPr>
        <w:pStyle w:val="Heading4"/>
      </w:pPr>
      <w:r>
        <w:rPr>
          <w:noProof/>
          <w:lang w:eastAsia="en-GB"/>
        </w:rPr>
        <w:lastRenderedPageBreak/>
        <mc:AlternateContent>
          <mc:Choice Requires="wps">
            <w:drawing>
              <wp:anchor distT="0" distB="0" distL="114300" distR="114300" simplePos="0" relativeHeight="251700224" behindDoc="0" locked="0" layoutInCell="1" allowOverlap="1" wp14:anchorId="300BC6C7" wp14:editId="4ED59962">
                <wp:simplePos x="0" y="0"/>
                <wp:positionH relativeFrom="column">
                  <wp:posOffset>-448945</wp:posOffset>
                </wp:positionH>
                <wp:positionV relativeFrom="paragraph">
                  <wp:posOffset>3333115</wp:posOffset>
                </wp:positionV>
                <wp:extent cx="30702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a:effectLst/>
                      </wps:spPr>
                      <wps:txbx>
                        <w:txbxContent>
                          <w:p w:rsidR="004B4D2C" w:rsidRDefault="004B4D2C" w:rsidP="00581035">
                            <w:pPr>
                              <w:pStyle w:val="Caption"/>
                              <w:rPr>
                                <w:noProof/>
                              </w:rPr>
                            </w:pPr>
                            <w:r>
                              <w:t xml:space="preserve">Test </w:t>
                            </w:r>
                            <w:fldSimple w:instr=" SEQ Test \* ARABIC ">
                              <w:r>
                                <w:rPr>
                                  <w:noProof/>
                                </w:rPr>
                                <w:t>1</w:t>
                              </w:r>
                            </w:fldSimple>
                            <w:r>
                              <w:t>- 1 ant (200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00BC6C7" id="Text Box 1" o:spid="_x0000_s1056" type="#_x0000_t202" style="position:absolute;margin-left:-35.35pt;margin-top:262.45pt;width:241.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" stroked="f">
                <v:textbox style="mso-fit-shape-to-text:t" inset="0,0,0,0">
                  <w:txbxContent>
                    <w:p w:rsidR="003F4759" w:rsidRDefault="003F4759" w:rsidP="00581035">
                      <w:pPr>
                        <w:pStyle w:val="Caption"/>
                        <w:rPr>
                          <w:noProof/>
                        </w:rPr>
                      </w:pPr>
                      <w:r>
                        <w:t xml:space="preserve">Test </w:t>
                      </w:r>
                      <w:fldSimple w:instr=" SEQ Test \* ARABIC ">
                        <w:r>
                          <w:rPr>
                            <w:noProof/>
                          </w:rPr>
                          <w:t>1</w:t>
                        </w:r>
                      </w:fldSimple>
                      <w:r>
                        <w:t>- 1 ant (200 fps)</w:t>
                      </w:r>
                    </w:p>
                  </w:txbxContent>
                </v:textbox>
                <w10:wrap type="square"/>
              </v:shape>
            </w:pict>
          </mc:Fallback>
        </mc:AlternateContent>
      </w:r>
      <w:r>
        <w:rPr>
          <w:noProof/>
          <w:lang w:eastAsia="en-GB"/>
        </w:rPr>
        <w:drawing>
          <wp:anchor distT="0" distB="0" distL="114300" distR="114300" simplePos="0" relativeHeight="251694080" behindDoc="0" locked="0" layoutInCell="1" allowOverlap="1" wp14:anchorId="46EBED80" wp14:editId="6403120D">
            <wp:simplePos x="0" y="0"/>
            <wp:positionH relativeFrom="margin">
              <wp:posOffset>-448945</wp:posOffset>
            </wp:positionH>
            <wp:positionV relativeFrom="paragraph">
              <wp:posOffset>249555</wp:posOffset>
            </wp:positionV>
            <wp:extent cx="3070225" cy="3026410"/>
            <wp:effectExtent l="0" t="0" r="0" b="2540"/>
            <wp:wrapSquare wrapText="bothSides"/>
            <wp:docPr id="22" name="Picture 22" descr="C:\Dropbox\projects\Ant-Simulation\app\tests\stress\1 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ropbox\projects\Ant-Simulation\app\tests\stress\1 ant.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8497" t="16491" r="16809" b="9754"/>
                    <a:stretch/>
                  </pic:blipFill>
                  <pic:spPr bwMode="auto">
                    <a:xfrm>
                      <a:off x="0" y="0"/>
                      <a:ext cx="3070225" cy="3026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2272" behindDoc="0" locked="0" layoutInCell="1" allowOverlap="1" wp14:anchorId="47CBD29B" wp14:editId="715B64BD">
                <wp:simplePos x="0" y="0"/>
                <wp:positionH relativeFrom="column">
                  <wp:posOffset>2673350</wp:posOffset>
                </wp:positionH>
                <wp:positionV relativeFrom="paragraph">
                  <wp:posOffset>3342640</wp:posOffset>
                </wp:positionV>
                <wp:extent cx="30765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a:effectLst/>
                      </wps:spPr>
                      <wps:txbx>
                        <w:txbxContent>
                          <w:p w:rsidR="004B4D2C" w:rsidRDefault="004B4D2C" w:rsidP="0058103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7CBD29B" id="Text Box 28" o:spid="_x0000_s1057" type="#_x0000_t202" style="position:absolute;margin-left:210.5pt;margin-top:263.2pt;width:242.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JsNQIAAHUEAAAOAAAAZHJzL2Uyb0RvYy54bWysVFFv2jAQfp+0/2D5fQSooFN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" stroked="f">
                <v:textbox style="mso-fit-shape-to-text:t" inset="0,0,0,0">
                  <w:txbxContent>
                    <w:p w:rsidR="003F4759" w:rsidRDefault="003F4759" w:rsidP="00581035">
                      <w:pPr>
                        <w:pStyle w:val="Caption"/>
                        <w:rPr>
                          <w:noProof/>
                        </w:rPr>
                      </w:pPr>
                      <w:r>
                        <w:t xml:space="preserve">Test </w:t>
                      </w:r>
                      <w:fldSimple w:instr=" SEQ Test \* ARABIC ">
                        <w:r>
                          <w:rPr>
                            <w:noProof/>
                          </w:rPr>
                          <w:t>2</w:t>
                        </w:r>
                      </w:fldSimple>
                      <w:r>
                        <w:t xml:space="preserve"> - </w:t>
                      </w:r>
                      <w:r w:rsidRPr="006208CB">
                        <w:t>1</w:t>
                      </w:r>
                      <w:r>
                        <w:t>0</w:t>
                      </w:r>
                      <w:r w:rsidRPr="006208CB">
                        <w:t xml:space="preserve"> ant</w:t>
                      </w:r>
                      <w:r>
                        <w:t>s (100 fps)</w:t>
                      </w:r>
                    </w:p>
                  </w:txbxContent>
                </v:textbox>
                <w10:wrap type="topAndBottom"/>
              </v:shape>
            </w:pict>
          </mc:Fallback>
        </mc:AlternateContent>
      </w:r>
      <w:r>
        <w:rPr>
          <w:noProof/>
          <w:lang w:eastAsia="en-GB"/>
        </w:rPr>
        <w:drawing>
          <wp:anchor distT="0" distB="0" distL="114300" distR="114300" simplePos="0" relativeHeight="251693056" behindDoc="0" locked="0" layoutInCell="1" allowOverlap="1" wp14:anchorId="099AC906" wp14:editId="121EA913">
            <wp:simplePos x="0" y="0"/>
            <wp:positionH relativeFrom="page">
              <wp:posOffset>3588254</wp:posOffset>
            </wp:positionH>
            <wp:positionV relativeFrom="paragraph">
              <wp:posOffset>224107</wp:posOffset>
            </wp:positionV>
            <wp:extent cx="3076575" cy="3061970"/>
            <wp:effectExtent l="0" t="0" r="9525" b="5080"/>
            <wp:wrapTopAndBottom/>
            <wp:docPr id="23" name="Picture 23" descr="C:\Dropbox\projects\Ant-Simulation\app\tests\stress\1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ropbox\projects\Ant-Simulation\app\tests\stress\10 ant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0283" t="13677" r="15249" b="12064"/>
                    <a:stretch/>
                  </pic:blipFill>
                  <pic:spPr bwMode="auto">
                    <a:xfrm>
                      <a:off x="0" y="0"/>
                      <a:ext cx="3076575" cy="306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4320" behindDoc="0" locked="0" layoutInCell="1" allowOverlap="1" wp14:anchorId="40F6C2A0" wp14:editId="55953E4E">
                <wp:simplePos x="0" y="0"/>
                <wp:positionH relativeFrom="column">
                  <wp:posOffset>5794375</wp:posOffset>
                </wp:positionH>
                <wp:positionV relativeFrom="paragraph">
                  <wp:posOffset>3342640</wp:posOffset>
                </wp:positionV>
                <wp:extent cx="30689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a:effectLst/>
                      </wps:spPr>
                      <wps:txbx>
                        <w:txbxContent>
                          <w:p w:rsidR="004B4D2C" w:rsidRDefault="004B4D2C" w:rsidP="00581035">
                            <w:pPr>
                              <w:pStyle w:val="Caption"/>
                              <w:rPr>
                                <w:noProof/>
                              </w:rPr>
                            </w:pPr>
                            <w:r>
                              <w:t xml:space="preserve">Test </w:t>
                            </w:r>
                            <w:fldSimple w:instr=" SEQ Test \* ARABIC ">
                              <w:r>
                                <w:rPr>
                                  <w:noProof/>
                                </w:rPr>
                                <w:t>3</w:t>
                              </w:r>
                            </w:fldSimple>
                            <w:r>
                              <w:t xml:space="preserve"> - 100 ants (40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0F6C2A0" id="Text Box 29" o:spid="_x0000_s1058" type="#_x0000_t202" style="position:absolute;margin-left:456.25pt;margin-top:263.2pt;width:241.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NCNgIAAHU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" stroked="f">
                <v:textbox style="mso-fit-shape-to-text:t" inset="0,0,0,0">
                  <w:txbxContent>
                    <w:p w:rsidR="003F4759" w:rsidRDefault="003F4759" w:rsidP="00581035">
                      <w:pPr>
                        <w:pStyle w:val="Caption"/>
                        <w:rPr>
                          <w:noProof/>
                        </w:rPr>
                      </w:pPr>
                      <w:r>
                        <w:t xml:space="preserve">Test </w:t>
                      </w:r>
                      <w:fldSimple w:instr=" SEQ Test \* ARABIC ">
                        <w:r>
                          <w:rPr>
                            <w:noProof/>
                          </w:rPr>
                          <w:t>3</w:t>
                        </w:r>
                      </w:fldSimple>
                      <w:r>
                        <w:t xml:space="preserve"> - 100 ants (40 fps)</w:t>
                      </w:r>
                    </w:p>
                  </w:txbxContent>
                </v:textbox>
                <w10:wrap type="square"/>
              </v:shape>
            </w:pict>
          </mc:Fallback>
        </mc:AlternateContent>
      </w:r>
      <w:r>
        <w:rPr>
          <w:noProof/>
          <w:lang w:eastAsia="en-GB"/>
        </w:rPr>
        <w:drawing>
          <wp:anchor distT="0" distB="0" distL="114300" distR="114300" simplePos="0" relativeHeight="251695104" behindDoc="0" locked="0" layoutInCell="1" allowOverlap="1" wp14:anchorId="3D48F2BA" wp14:editId="3294A595">
            <wp:simplePos x="0" y="0"/>
            <wp:positionH relativeFrom="margin">
              <wp:align>right</wp:align>
            </wp:positionH>
            <wp:positionV relativeFrom="paragraph">
              <wp:posOffset>231991</wp:posOffset>
            </wp:positionV>
            <wp:extent cx="3068955" cy="3053715"/>
            <wp:effectExtent l="0" t="0" r="0" b="0"/>
            <wp:wrapSquare wrapText="bothSides"/>
            <wp:docPr id="24" name="Picture 24" descr="C:\Dropbox\projects\Ant-Simulation\app\tests\stress\100 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ropbox\projects\Ant-Simulation\app\tests\stress\100 ants.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5693" t="8719" r="19701" b="17063"/>
                    <a:stretch/>
                  </pic:blipFill>
                  <pic:spPr bwMode="auto">
                    <a:xfrm>
                      <a:off x="0" y="0"/>
                      <a:ext cx="3068955" cy="3053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1E7">
        <w:t xml:space="preserve">Stress tests </w:t>
      </w:r>
      <w:r w:rsidR="00FA0E18">
        <w:t>–</w:t>
      </w:r>
      <w:r w:rsidR="005D01E7">
        <w:t xml:space="preserve"> Evidence</w:t>
      </w:r>
    </w:p>
    <w:p w:rsidR="00402B74" w:rsidRDefault="00402B74" w:rsidP="00FA0E18"/>
    <w:p w:rsidR="00563800" w:rsidRDefault="00563800" w:rsidP="00FA0E18"/>
    <w:p w:rsidR="00563800" w:rsidRDefault="00563800" w:rsidP="00FA0E18"/>
    <w:p w:rsidR="00563800" w:rsidRDefault="00563800" w:rsidP="00FA0E18"/>
    <w:p w:rsidR="00563800" w:rsidRDefault="00563800" w:rsidP="00FA0E18">
      <w:r>
        <w:rPr>
          <w:noProof/>
          <w:lang w:eastAsia="en-GB"/>
        </w:rPr>
        <mc:AlternateContent>
          <mc:Choice Requires="wpg">
            <w:drawing>
              <wp:anchor distT="0" distB="0" distL="114300" distR="114300" simplePos="0" relativeHeight="251707392" behindDoc="0" locked="0" layoutInCell="1" allowOverlap="1" wp14:anchorId="464D94E3" wp14:editId="2955ACDF">
                <wp:simplePos x="0" y="0"/>
                <wp:positionH relativeFrom="column">
                  <wp:posOffset>635</wp:posOffset>
                </wp:positionH>
                <wp:positionV relativeFrom="paragraph">
                  <wp:posOffset>-635</wp:posOffset>
                </wp:positionV>
                <wp:extent cx="2967355" cy="3294380"/>
                <wp:effectExtent l="0" t="0" r="4445" b="1270"/>
                <wp:wrapNone/>
                <wp:docPr id="40" name="Group 40"/>
                <wp:cNvGraphicFramePr/>
                <a:graphic xmlns:a="http://schemas.openxmlformats.org/drawingml/2006/main">
                  <a:graphicData uri="http://schemas.microsoft.com/office/word/2010/wordprocessingGroup">
                    <wpg:wgp>
                      <wpg:cNvGrpSpPr/>
                      <wpg:grpSpPr>
                        <a:xfrm>
                          <a:off x="0" y="0"/>
                          <a:ext cx="2967355" cy="3294380"/>
                          <a:chOff x="0" y="0"/>
                          <a:chExt cx="2967355" cy="3294380"/>
                        </a:xfrm>
                      </wpg:grpSpPr>
                      <pic:pic xmlns:pic="http://schemas.openxmlformats.org/drawingml/2006/picture">
                        <pic:nvPicPr>
                          <pic:cNvPr id="25" name="Picture 25" descr="C:\Dropbox\projects\Ant-Simulation\app\tests\stress\1000 ants.PNG"/>
                          <pic:cNvPicPr>
                            <a:picLocks noChangeAspect="1"/>
                          </pic:cNvPicPr>
                        </pic:nvPicPr>
                        <pic:blipFill rotWithShape="1">
                          <a:blip r:embed="rId50">
                            <a:extLst>
                              <a:ext uri="{28A0092B-C50C-407E-A947-70E740481C1C}">
                                <a14:useLocalDpi xmlns:a14="http://schemas.microsoft.com/office/drawing/2010/main" val="0"/>
                              </a:ext>
                            </a:extLst>
                          </a:blip>
                          <a:srcRect l="14057" t="7296" r="11738" b="18499"/>
                          <a:stretch/>
                        </pic:blipFill>
                        <pic:spPr bwMode="auto">
                          <a:xfrm>
                            <a:off x="0" y="0"/>
                            <a:ext cx="2967355" cy="296735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3027680"/>
                            <a:ext cx="2967355" cy="266700"/>
                          </a:xfrm>
                          <a:prstGeom prst="rect">
                            <a:avLst/>
                          </a:prstGeom>
                          <a:solidFill>
                            <a:prstClr val="white"/>
                          </a:solidFill>
                          <a:ln>
                            <a:noFill/>
                          </a:ln>
                          <a:effectLst/>
                        </wps:spPr>
                        <wps:txbx>
                          <w:txbxContent>
                            <w:p w:rsidR="004B4D2C" w:rsidRPr="00EB3097" w:rsidRDefault="004B4D2C" w:rsidP="00581035">
                              <w:pPr>
                                <w:pStyle w:val="Caption"/>
                                <w:rPr>
                                  <w:noProof/>
                                </w:rPr>
                              </w:pPr>
                              <w:r>
                                <w:t xml:space="preserve">Test </w:t>
                              </w:r>
                              <w:fldSimple w:instr=" SEQ Test \* ARABIC ">
                                <w:r>
                                  <w:rPr>
                                    <w:noProof/>
                                  </w:rPr>
                                  <w:t>4</w:t>
                                </w:r>
                              </w:fldSimple>
                              <w:r w:rsidRPr="003B3022">
                                <w:t xml:space="preserve"> - 10</w:t>
                              </w:r>
                              <w:r>
                                <w:t>00 ants (8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464D94E3" id="Group 40" o:spid="_x0000_s1059" style="position:absolute;margin-left:.05pt;margin-top:-.05pt;width:233.65pt;height:259.4pt;z-index:251707392" coordsize="29673,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">
                <v:shape id="Picture 25" o:spid="_x0000_s1060" type="#_x0000_t75" style="position:absolute;width:29673;height:29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Gp3BAAAA2wAAAA8AAABkcnMvZG93bnJldi54bWxEj0GLwjAUhO8L/ofwBG+atqJI11gWQfBq&#10;FdTbo3nblm1eSpPW+u+NIOxxmJlvmG02mkYM1LnasoJ4EYEgLqyuuVRwOR/mGxDOI2tsLJOCJznI&#10;dpOvLabaPvhEQ+5LESDsUlRQed+mUrqiIoNuYVvi4P3azqAPsiul7vAR4KaRSRStpcGaw0KFLe0r&#10;Kv7y3ig43fJ6NfR3eb7Gyz7ZN1q3vVdqNh1/vkF4Gv1/+NM+agXJCt5fwg+Qu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kGp3BAAAA2wAAAA8AAAAAAAAAAAAAAAAAnwIA&#10;AGRycy9kb3ducmV2LnhtbFBLBQYAAAAABAAEAPcAAACNAwAAAAA=&#10;">
                  <v:imagedata r:id="rId51" o:title="1000 ants" croptop="4782f" cropbottom="12124f" cropleft="9212f" cropright="7693f"/>
                  <v:path arrowok="t"/>
                </v:shape>
                <v:shape id="Text Box 30" o:spid="_x0000_s1061" type="#_x0000_t202" style="position:absolute;top:30276;width:296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3F4759" w:rsidRPr="00EB3097" w:rsidRDefault="003F4759" w:rsidP="00581035">
                        <w:pPr>
                          <w:pStyle w:val="Caption"/>
                          <w:rPr>
                            <w:noProof/>
                          </w:rPr>
                        </w:pPr>
                        <w:r>
                          <w:t xml:space="preserve">Test </w:t>
                        </w:r>
                        <w:fldSimple w:instr=" SEQ Test \* ARABIC ">
                          <w:r>
                            <w:rPr>
                              <w:noProof/>
                            </w:rPr>
                            <w:t>4</w:t>
                          </w:r>
                        </w:fldSimple>
                        <w:r w:rsidRPr="003B3022">
                          <w:t xml:space="preserve"> - 10</w:t>
                        </w:r>
                        <w:r>
                          <w:t>00 ants (8 fps)</w:t>
                        </w:r>
                      </w:p>
                    </w:txbxContent>
                  </v:textbox>
                </v:shape>
              </v:group>
            </w:pict>
          </mc:Fallback>
        </mc:AlternateContent>
      </w:r>
      <w:r>
        <w:rPr>
          <w:noProof/>
          <w:lang w:eastAsia="en-GB"/>
        </w:rPr>
        <mc:AlternateContent>
          <mc:Choice Requires="wpg">
            <w:drawing>
              <wp:anchor distT="0" distB="0" distL="114300" distR="114300" simplePos="0" relativeHeight="251710464" behindDoc="0" locked="0" layoutInCell="1" allowOverlap="1" wp14:anchorId="56D5A9C6" wp14:editId="5DDEE4B3">
                <wp:simplePos x="0" y="0"/>
                <wp:positionH relativeFrom="column">
                  <wp:posOffset>3018155</wp:posOffset>
                </wp:positionH>
                <wp:positionV relativeFrom="paragraph">
                  <wp:posOffset>-635</wp:posOffset>
                </wp:positionV>
                <wp:extent cx="2988945" cy="3302635"/>
                <wp:effectExtent l="0" t="0" r="1905" b="0"/>
                <wp:wrapNone/>
                <wp:docPr id="41" name="Group 41"/>
                <wp:cNvGraphicFramePr/>
                <a:graphic xmlns:a="http://schemas.openxmlformats.org/drawingml/2006/main">
                  <a:graphicData uri="http://schemas.microsoft.com/office/word/2010/wordprocessingGroup">
                    <wpg:wgp>
                      <wpg:cNvGrpSpPr/>
                      <wpg:grpSpPr>
                        <a:xfrm>
                          <a:off x="0" y="0"/>
                          <a:ext cx="2988945" cy="3302635"/>
                          <a:chOff x="0" y="0"/>
                          <a:chExt cx="2988945" cy="3302635"/>
                        </a:xfrm>
                      </wpg:grpSpPr>
                      <pic:pic xmlns:pic="http://schemas.openxmlformats.org/drawingml/2006/picture">
                        <pic:nvPicPr>
                          <pic:cNvPr id="26" name="Picture 26" descr="C:\Dropbox\projects\Ant-Simulation\app\tests\stress\10000 ants.PNG"/>
                          <pic:cNvPicPr>
                            <a:picLocks noChangeAspect="1"/>
                          </pic:cNvPicPr>
                        </pic:nvPicPr>
                        <pic:blipFill rotWithShape="1">
                          <a:blip r:embed="rId52">
                            <a:extLst>
                              <a:ext uri="{28A0092B-C50C-407E-A947-70E740481C1C}">
                                <a14:useLocalDpi xmlns:a14="http://schemas.microsoft.com/office/drawing/2010/main" val="0"/>
                              </a:ext>
                            </a:extLst>
                          </a:blip>
                          <a:srcRect l="9575" t="4635" r="15954" b="20668"/>
                          <a:stretch/>
                        </pic:blipFill>
                        <pic:spPr bwMode="auto">
                          <a:xfrm>
                            <a:off x="0" y="0"/>
                            <a:ext cx="2988945" cy="298196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035935"/>
                            <a:ext cx="2988945" cy="266700"/>
                          </a:xfrm>
                          <a:prstGeom prst="rect">
                            <a:avLst/>
                          </a:prstGeom>
                          <a:solidFill>
                            <a:prstClr val="white"/>
                          </a:solidFill>
                          <a:ln>
                            <a:noFill/>
                          </a:ln>
                          <a:effectLst/>
                        </wps:spPr>
                        <wps:txbx>
                          <w:txbxContent>
                            <w:p w:rsidR="004B4D2C" w:rsidRPr="000F5075" w:rsidRDefault="004B4D2C" w:rsidP="00581035">
                              <w:pPr>
                                <w:pStyle w:val="Caption"/>
                                <w:rPr>
                                  <w:noProof/>
                                </w:rPr>
                              </w:pPr>
                              <w:r>
                                <w:t xml:space="preserve">Test </w:t>
                              </w:r>
                              <w:fldSimple w:instr=" SEQ Test \* ARABIC ">
                                <w:r>
                                  <w:rPr>
                                    <w:noProof/>
                                  </w:rPr>
                                  <w:t>5</w:t>
                                </w:r>
                              </w:fldSimple>
                              <w:r w:rsidRPr="00D97068">
                                <w:t xml:space="preserve"> - 10</w:t>
                              </w:r>
                              <w:r>
                                <w:t>000 ants (1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56D5A9C6" id="Group 41" o:spid="_x0000_s1062" style="position:absolute;margin-left:237.65pt;margin-top:-.05pt;width:235.35pt;height:260.05pt;z-index:251710464" coordsize="29889,3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">
                <v:shape id="Picture 26" o:spid="_x0000_s1063" type="#_x0000_t75" style="position:absolute;width:29889;height:29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l6y/AAAA2wAAAA8AAABkcnMvZG93bnJldi54bWxEj80KwjAQhO+C7xBW8KapHkSqsVhBKJ78&#10;w/ParG2x2ZQman17Iwgeh5n5hlkmnanFk1pXWVYwGUcgiHOrKy4UnE/b0RyE88gaa8uk4E0OklW/&#10;t8RY2xcf6Hn0hQgQdjEqKL1vYildXpJBN7YNcfButjXog2wLqVt8Bbip5TSKZtJgxWGhxIY2JeX3&#10;48MomOv0kttzuuUuu10P+6LeZZuJUsNBt16A8NT5f/jXzrSC6Qy+X8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Jm5esvwAAANsAAAAPAAAAAAAAAAAAAAAAAJ8CAABk&#10;cnMvZG93bnJldi54bWxQSwUGAAAAAAQABAD3AAAAiwMAAAAA&#10;">
                  <v:imagedata r:id="rId53" o:title="10000 ants" croptop="3038f" cropbottom="13545f" cropleft="6275f" cropright="10456f"/>
                  <v:path arrowok="t"/>
                </v:shape>
                <v:shape id="Text Box 31" o:spid="_x0000_s1064" type="#_x0000_t202" style="position:absolute;top:30359;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3F4759" w:rsidRPr="000F5075" w:rsidRDefault="003F4759" w:rsidP="00581035">
                        <w:pPr>
                          <w:pStyle w:val="Caption"/>
                          <w:rPr>
                            <w:noProof/>
                          </w:rPr>
                        </w:pPr>
                        <w:r>
                          <w:t xml:space="preserve">Test </w:t>
                        </w:r>
                        <w:fldSimple w:instr=" SEQ Test \* ARABIC ">
                          <w:r>
                            <w:rPr>
                              <w:noProof/>
                            </w:rPr>
                            <w:t>5</w:t>
                          </w:r>
                        </w:fldSimple>
                        <w:r w:rsidRPr="00D97068">
                          <w:t xml:space="preserve"> - 10</w:t>
                        </w:r>
                        <w:r>
                          <w:t>000 ants (1 fps)</w:t>
                        </w:r>
                      </w:p>
                    </w:txbxContent>
                  </v:textbox>
                </v:shape>
              </v:group>
            </w:pict>
          </mc:Fallback>
        </mc:AlternateContent>
      </w:r>
      <w:r>
        <w:rPr>
          <w:noProof/>
          <w:lang w:eastAsia="en-GB"/>
        </w:rPr>
        <mc:AlternateContent>
          <mc:Choice Requires="wpg">
            <w:drawing>
              <wp:anchor distT="0" distB="0" distL="114300" distR="114300" simplePos="0" relativeHeight="251713536" behindDoc="0" locked="0" layoutInCell="1" allowOverlap="1" wp14:anchorId="4AF883B7" wp14:editId="3AE1D168">
                <wp:simplePos x="0" y="0"/>
                <wp:positionH relativeFrom="column">
                  <wp:posOffset>6063866</wp:posOffset>
                </wp:positionH>
                <wp:positionV relativeFrom="paragraph">
                  <wp:posOffset>144</wp:posOffset>
                </wp:positionV>
                <wp:extent cx="2988945" cy="3294380"/>
                <wp:effectExtent l="0" t="0" r="1905" b="1270"/>
                <wp:wrapTopAndBottom/>
                <wp:docPr id="42" name="Group 42"/>
                <wp:cNvGraphicFramePr/>
                <a:graphic xmlns:a="http://schemas.openxmlformats.org/drawingml/2006/main">
                  <a:graphicData uri="http://schemas.microsoft.com/office/word/2010/wordprocessingGroup">
                    <wpg:wgp>
                      <wpg:cNvGrpSpPr/>
                      <wpg:grpSpPr>
                        <a:xfrm>
                          <a:off x="0" y="0"/>
                          <a:ext cx="2988945" cy="3294380"/>
                          <a:chOff x="0" y="0"/>
                          <a:chExt cx="2988945" cy="3294380"/>
                        </a:xfrm>
                      </wpg:grpSpPr>
                      <pic:pic xmlns:pic="http://schemas.openxmlformats.org/drawingml/2006/picture">
                        <pic:nvPicPr>
                          <pic:cNvPr id="27" name="Picture 27" descr="C:\Dropbox\projects\Ant-Simulation\app\tests\stress\100000 ants.PNG"/>
                          <pic:cNvPicPr>
                            <a:picLocks noChangeAspect="1"/>
                          </pic:cNvPicPr>
                        </pic:nvPicPr>
                        <pic:blipFill rotWithShape="1">
                          <a:blip r:embed="rId54">
                            <a:extLst>
                              <a:ext uri="{28A0092B-C50C-407E-A947-70E740481C1C}">
                                <a14:useLocalDpi xmlns:a14="http://schemas.microsoft.com/office/drawing/2010/main" val="0"/>
                              </a:ext>
                            </a:extLst>
                          </a:blip>
                          <a:srcRect l="6914" t="7651" r="18617" b="17966"/>
                          <a:stretch/>
                        </pic:blipFill>
                        <pic:spPr bwMode="auto">
                          <a:xfrm>
                            <a:off x="0" y="0"/>
                            <a:ext cx="2988945" cy="2974340"/>
                          </a:xfrm>
                          <a:prstGeom prst="rect">
                            <a:avLst/>
                          </a:prstGeom>
                          <a:noFill/>
                          <a:ln>
                            <a:noFill/>
                          </a:ln>
                          <a:extLst>
                            <a:ext uri="{53640926-AAD7-44D8-BBD7-CCE9431645EC}">
                              <a14:shadowObscured xmlns:a14="http://schemas.microsoft.com/office/drawing/2010/main"/>
                            </a:ext>
                          </a:extLst>
                        </pic:spPr>
                      </pic:pic>
                      <wps:wsp>
                        <wps:cNvPr id="32" name="Text Box 32"/>
                        <wps:cNvSpPr txBox="1"/>
                        <wps:spPr>
                          <a:xfrm>
                            <a:off x="0" y="3027680"/>
                            <a:ext cx="2988945" cy="266700"/>
                          </a:xfrm>
                          <a:prstGeom prst="rect">
                            <a:avLst/>
                          </a:prstGeom>
                          <a:solidFill>
                            <a:prstClr val="white"/>
                          </a:solidFill>
                          <a:ln>
                            <a:noFill/>
                          </a:ln>
                          <a:effectLst/>
                        </wps:spPr>
                        <wps:txbx>
                          <w:txbxContent>
                            <w:p w:rsidR="004B4D2C" w:rsidRPr="00B15C9E" w:rsidRDefault="004B4D2C" w:rsidP="00581035">
                              <w:pPr>
                                <w:pStyle w:val="Caption"/>
                                <w:rPr>
                                  <w:noProof/>
                                </w:rPr>
                              </w:pPr>
                              <w:r>
                                <w:t xml:space="preserve">Test </w:t>
                              </w:r>
                              <w:fldSimple w:instr=" SEQ Test \* ARABIC ">
                                <w:r>
                                  <w:rPr>
                                    <w:noProof/>
                                  </w:rPr>
                                  <w:t>6</w:t>
                                </w:r>
                              </w:fldSimple>
                              <w:r w:rsidRPr="00111E09">
                                <w:t xml:space="preserve"> - 100</w:t>
                              </w:r>
                              <w:r>
                                <w:t>000 ants (N/A fps)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4AF883B7" id="Group 42" o:spid="_x0000_s1065" style="position:absolute;margin-left:477.45pt;margin-top:0;width:235.35pt;height:259.4pt;z-index:251713536" coordsize="29889,3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">
                <v:shape id="Picture 27" o:spid="_x0000_s1066" type="#_x0000_t75" style="position:absolute;width:29889;height:29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umHEAAAA2wAAAA8AAABkcnMvZG93bnJldi54bWxEj81qwzAQhO+FvoPYQG+NbFPS4kQJoWDo&#10;oRTqFpLcFmtjm1grI8k/ffsqEMhxmJlvmM1uNp0YyfnWsoJ0mYAgrqxuuVbw+1M8v4HwAVljZ5kU&#10;/JGH3fbxYYO5thN/01iGWkQI+xwVNCH0uZS+asigX9qeOHpn6wyGKF0ttcMpwk0nsyRZSYMtx4UG&#10;e3pvqLqUg1Fw9KeiHL8Ol+wwDZ8vLh1SW5BST4t5vwYRaA738K39oRVkr3D9En+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eumHEAAAA2wAAAA8AAAAAAAAAAAAAAAAA&#10;nwIAAGRycy9kb3ducmV2LnhtbFBLBQYAAAAABAAEAPcAAACQAwAAAAA=&#10;">
                  <v:imagedata r:id="rId55" o:title="100000 ants" croptop="5014f" cropbottom="11774f" cropleft="4531f" cropright="12201f"/>
                  <v:path arrowok="t"/>
                </v:shape>
                <v:shape id="Text Box 32" o:spid="_x0000_s1067" type="#_x0000_t202" style="position:absolute;top:30276;width:2988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3F4759" w:rsidRPr="00B15C9E" w:rsidRDefault="003F4759" w:rsidP="00581035">
                        <w:pPr>
                          <w:pStyle w:val="Caption"/>
                          <w:rPr>
                            <w:noProof/>
                          </w:rPr>
                        </w:pPr>
                        <w:r>
                          <w:t xml:space="preserve">Test </w:t>
                        </w:r>
                        <w:fldSimple w:instr=" SEQ Test \* ARABIC ">
                          <w:r>
                            <w:rPr>
                              <w:noProof/>
                            </w:rPr>
                            <w:t>6</w:t>
                          </w:r>
                        </w:fldSimple>
                        <w:r w:rsidRPr="00111E09">
                          <w:t xml:space="preserve"> - 100</w:t>
                        </w:r>
                        <w:r>
                          <w:t>000 ants (N/A fps)</w:t>
                        </w:r>
                      </w:p>
                    </w:txbxContent>
                  </v:textbox>
                </v:shape>
                <w10:wrap type="topAndBottom"/>
              </v:group>
            </w:pict>
          </mc:Fallback>
        </mc:AlternateContent>
      </w:r>
    </w:p>
    <w:p w:rsidR="00563800" w:rsidRDefault="00563800" w:rsidP="00FA0E18"/>
    <w:p w:rsidR="006A6951" w:rsidRDefault="006A6951" w:rsidP="00FA0E18">
      <w:r>
        <w:br w:type="page"/>
      </w:r>
    </w:p>
    <w:p w:rsidR="006A6951" w:rsidRPr="006A6951" w:rsidRDefault="006A6951" w:rsidP="003B7715">
      <w:pPr>
        <w:pStyle w:val="Heading2"/>
      </w:pPr>
      <w:bookmarkStart w:id="16" w:name="_Toc379732413"/>
      <w:r>
        <w:lastRenderedPageBreak/>
        <w:t>User interface functional testing</w:t>
      </w:r>
      <w:bookmarkEnd w:id="16"/>
    </w:p>
    <w:tbl>
      <w:tblPr>
        <w:tblStyle w:val="PlainTable1"/>
        <w:tblW w:w="5000" w:type="pct"/>
        <w:tblLook w:val="04A0" w:firstRow="1" w:lastRow="0" w:firstColumn="1" w:lastColumn="0" w:noHBand="0" w:noVBand="1"/>
      </w:tblPr>
      <w:tblGrid>
        <w:gridCol w:w="610"/>
        <w:gridCol w:w="3419"/>
        <w:gridCol w:w="2738"/>
        <w:gridCol w:w="6608"/>
        <w:gridCol w:w="799"/>
      </w:tblGrid>
      <w:tr w:rsidR="00D72B39" w:rsidRPr="006A6951" w:rsidTr="003B771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hideMark/>
          </w:tcPr>
          <w:p w:rsidR="00D72B39" w:rsidRPr="006A6951" w:rsidRDefault="00D72B39" w:rsidP="00BE6E6C">
            <w:pPr>
              <w:jc w:val="center"/>
              <w:rPr>
                <w:rFonts w:ascii="Calibri" w:eastAsia="Times New Roman" w:hAnsi="Calibri" w:cs="Calibri"/>
                <w:color w:val="000000"/>
                <w:lang w:eastAsia="en-GB"/>
              </w:rPr>
            </w:pPr>
            <w:r w:rsidRPr="006A6951">
              <w:rPr>
                <w:rFonts w:ascii="Calibri" w:eastAsia="Times New Roman" w:hAnsi="Calibri" w:cs="Calibri"/>
                <w:color w:val="000000"/>
                <w:lang w:eastAsia="en-GB"/>
              </w:rPr>
              <w:t>Test</w:t>
            </w:r>
          </w:p>
        </w:tc>
        <w:tc>
          <w:tcPr>
            <w:tcW w:w="1206" w:type="pct"/>
            <w:hideMark/>
          </w:tcPr>
          <w:p w:rsidR="00D72B39" w:rsidRPr="006A6951" w:rsidRDefault="00D72B39" w:rsidP="00BE6E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Tests</w:t>
            </w:r>
          </w:p>
        </w:tc>
        <w:tc>
          <w:tcPr>
            <w:tcW w:w="966"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Method</w:t>
            </w:r>
          </w:p>
        </w:tc>
        <w:tc>
          <w:tcPr>
            <w:tcW w:w="2331" w:type="pct"/>
            <w:hideMark/>
          </w:tcPr>
          <w:p w:rsidR="00D72B39" w:rsidRPr="006A6951" w:rsidRDefault="00D72B39" w:rsidP="00B5099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Expected</w:t>
            </w:r>
          </w:p>
        </w:tc>
        <w:tc>
          <w:tcPr>
            <w:tcW w:w="282" w:type="pct"/>
            <w:hideMark/>
          </w:tcPr>
          <w:p w:rsidR="00D72B39" w:rsidRPr="006A6951" w:rsidRDefault="00D72B39" w:rsidP="00BE6E6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6A6951">
              <w:rPr>
                <w:rFonts w:ascii="Calibri" w:eastAsia="Times New Roman" w:hAnsi="Calibri" w:cs="Calibri"/>
                <w:color w:val="000000"/>
                <w:lang w:eastAsia="en-GB"/>
              </w:rPr>
              <w:t>Result</w:t>
            </w:r>
          </w:p>
        </w:tc>
      </w:tr>
      <w:tr w:rsidR="003751EE" w:rsidRPr="006A6951" w:rsidTr="003B7715">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5" w:type="pct"/>
          </w:tcPr>
          <w:p w:rsidR="003751EE" w:rsidRPr="006A6951"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206" w:type="pct"/>
            <w:vMerge w:val="restart"/>
            <w:vAlign w:val="center"/>
          </w:tcPr>
          <w:p w:rsidR="003751EE" w:rsidRPr="006A6951" w:rsidRDefault="003751EE"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run button starts and stops the simulation.</w:t>
            </w:r>
          </w:p>
        </w:tc>
        <w:tc>
          <w:tcPr>
            <w:tcW w:w="966"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pause button and then press the run button.</w:t>
            </w:r>
          </w:p>
        </w:tc>
        <w:tc>
          <w:tcPr>
            <w:tcW w:w="2331" w:type="pct"/>
            <w:vMerge w:val="restart"/>
          </w:tcPr>
          <w:p w:rsidR="003751EE" w:rsidRPr="006A6951" w:rsidRDefault="003751EE"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When pause button pressed simulation stops and the pause button will change to a run button. When the run button is pressed the simulation starts from the place it left off and the run button changes back into a pause button.</w:t>
            </w:r>
          </w:p>
        </w:tc>
        <w:tc>
          <w:tcPr>
            <w:tcW w:w="282" w:type="pct"/>
          </w:tcPr>
          <w:p w:rsidR="003751EE" w:rsidRPr="006A6951" w:rsidRDefault="003751EE"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3751EE"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3751EE" w:rsidRDefault="003751EE"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206" w:type="pct"/>
            <w:vMerge/>
            <w:vAlign w:val="center"/>
          </w:tcPr>
          <w:p w:rsidR="003751EE" w:rsidRDefault="003751EE"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space bar.</w:t>
            </w:r>
          </w:p>
        </w:tc>
        <w:tc>
          <w:tcPr>
            <w:tcW w:w="2331" w:type="pct"/>
            <w:vMerge/>
          </w:tcPr>
          <w:p w:rsidR="003751EE" w:rsidRDefault="003751EE"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3751EE" w:rsidRDefault="003751EE"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step button steps the simulation forwarded a single tick.</w:t>
            </w:r>
          </w:p>
        </w:tc>
        <w:tc>
          <w:tcPr>
            <w:tcW w:w="966" w:type="pct"/>
          </w:tcPr>
          <w:p w:rsidR="000C0644" w:rsidRPr="006A6951" w:rsidRDefault="000C0644" w:rsidP="000C064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step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All ants to go through a single update cycle i.e. do a single action such as pick up a piece of food or attack an ant. All ants (apart from those collecting food) will move an amount equal to their species speed characteristic.</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“s”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206" w:type="pct"/>
            <w:vMerge w:val="restart"/>
            <w:vAlign w:val="center"/>
          </w:tcPr>
          <w:p w:rsidR="000C0644" w:rsidRPr="006A6951" w:rsidRDefault="000C0644"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restart button restarts the simulation.</w:t>
            </w:r>
          </w:p>
        </w:tc>
        <w:tc>
          <w:tcPr>
            <w:tcW w:w="966"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restart button.</w:t>
            </w:r>
          </w:p>
        </w:tc>
        <w:tc>
          <w:tcPr>
            <w:tcW w:w="2331" w:type="pct"/>
            <w:vMerge w:val="restart"/>
          </w:tcPr>
          <w:p w:rsidR="000C0644" w:rsidRPr="006A6951" w:rsidRDefault="000C0644"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simulation restarts, keeping all characteristics for the starting species the same.</w:t>
            </w:r>
          </w:p>
        </w:tc>
        <w:tc>
          <w:tcPr>
            <w:tcW w:w="282" w:type="pct"/>
          </w:tcPr>
          <w:p w:rsidR="000C0644" w:rsidRPr="006A6951" w:rsidRDefault="000C0644"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Pr="006A6951" w:rsidRDefault="000C0644"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206" w:type="pct"/>
            <w:vMerge/>
            <w:vAlign w:val="center"/>
          </w:tcPr>
          <w:p w:rsidR="000C0644" w:rsidRPr="006A6951" w:rsidRDefault="000C0644" w:rsidP="0047174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966"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 key</w:t>
            </w:r>
            <w:r w:rsidR="00E855F2">
              <w:rPr>
                <w:rFonts w:ascii="Calibri" w:eastAsia="Times New Roman" w:hAnsi="Calibri" w:cs="Calibri"/>
                <w:color w:val="000000"/>
                <w:lang w:eastAsia="en-GB"/>
              </w:rPr>
              <w:t>.</w:t>
            </w:r>
          </w:p>
        </w:tc>
        <w:tc>
          <w:tcPr>
            <w:tcW w:w="2331" w:type="pct"/>
            <w:vMerge/>
          </w:tcPr>
          <w:p w:rsidR="000C0644" w:rsidRPr="006A6951" w:rsidRDefault="000C0644"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p>
        </w:tc>
        <w:tc>
          <w:tcPr>
            <w:tcW w:w="282" w:type="pct"/>
          </w:tcPr>
          <w:p w:rsidR="000C0644" w:rsidRPr="006A6951" w:rsidRDefault="000C0644"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206" w:type="pct"/>
            <w:vAlign w:val="center"/>
          </w:tcPr>
          <w:p w:rsidR="000C0644" w:rsidRPr="006A6951" w:rsidRDefault="00E855F2" w:rsidP="0047174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Species data selection.</w:t>
            </w:r>
          </w:p>
        </w:tc>
        <w:tc>
          <w:tcPr>
            <w:tcW w:w="966" w:type="pct"/>
          </w:tcPr>
          <w:p w:rsidR="000C0644" w:rsidRPr="006A6951" w:rsidRDefault="00E855F2"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on the species from the species panel.</w:t>
            </w:r>
            <w:r w:rsidR="00BE6E6C">
              <w:rPr>
                <w:rFonts w:ascii="Calibri" w:eastAsia="Times New Roman" w:hAnsi="Calibri" w:cs="Calibri"/>
                <w:color w:val="000000"/>
                <w:lang w:eastAsia="en-GB"/>
              </w:rPr>
              <w:t xml:space="preserve"> (Selecting species 46)</w:t>
            </w:r>
          </w:p>
        </w:tc>
        <w:tc>
          <w:tcPr>
            <w:tcW w:w="2331" w:type="pct"/>
          </w:tcPr>
          <w:p w:rsidR="000C0644" w:rsidRPr="006A6951" w:rsidRDefault="00471746"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Map to centre on the first nest in the spices. The selected species to be highlighted in the species data panel. The characteristics of the selected species to appear in the characterises panel.</w:t>
            </w:r>
          </w:p>
        </w:tc>
        <w:tc>
          <w:tcPr>
            <w:tcW w:w="282" w:type="pct"/>
          </w:tcPr>
          <w:p w:rsidR="000C0644" w:rsidRPr="006A6951" w:rsidRDefault="00471746"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206" w:type="pct"/>
          </w:tcPr>
          <w:p w:rsidR="000C0644" w:rsidRPr="006A6951" w:rsidRDefault="00BE6E6C"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Expanding species data</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BE6E6C"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expands showing</w:t>
            </w:r>
            <w:r w:rsidR="00EC1FA3">
              <w:rPr>
                <w:rFonts w:ascii="Calibri" w:eastAsia="Times New Roman" w:hAnsi="Calibri" w:cs="Calibri"/>
                <w:color w:val="000000"/>
                <w:lang w:eastAsia="en-GB"/>
              </w:rPr>
              <w:t xml:space="preserve"> the species colour, number of ants, number of nests and amount of food.</w:t>
            </w:r>
          </w:p>
        </w:tc>
        <w:tc>
          <w:tcPr>
            <w:tcW w:w="282" w:type="pct"/>
          </w:tcPr>
          <w:p w:rsidR="000C0644" w:rsidRPr="006A6951" w:rsidRDefault="00EC1FA3"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206" w:type="pct"/>
          </w:tcPr>
          <w:p w:rsidR="000C0644" w:rsidRPr="006A6951" w:rsidRDefault="00BE6E6C"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Contracting species data</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w:t>
            </w:r>
            <w:r w:rsidR="00BE6E6C">
              <w:rPr>
                <w:rFonts w:ascii="Calibri" w:eastAsia="Times New Roman" w:hAnsi="Calibri" w:cs="Calibri"/>
                <w:color w:val="000000"/>
                <w:lang w:eastAsia="en-GB"/>
              </w:rPr>
              <w:t xml:space="preserve"> the – button of species 87</w:t>
            </w:r>
          </w:p>
        </w:tc>
        <w:tc>
          <w:tcPr>
            <w:tcW w:w="2331" w:type="pct"/>
          </w:tcPr>
          <w:p w:rsidR="000C0644" w:rsidRPr="006A6951" w:rsidRDefault="00EC1FA3"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Data about the species colour, number of ants, number of nests and amount of food to be hidden.</w:t>
            </w:r>
          </w:p>
        </w:tc>
        <w:tc>
          <w:tcPr>
            <w:tcW w:w="282" w:type="pct"/>
          </w:tcPr>
          <w:p w:rsidR="000C0644" w:rsidRPr="006A6951" w:rsidRDefault="00EC1FA3"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Pan around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Click and drag mouse on simulation.</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move under the mouse until mouse is released.</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arrow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206" w:type="pct"/>
            <w:vMerge w:val="restart"/>
          </w:tcPr>
          <w:p w:rsidR="007C427A"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Zoom into simulation</w:t>
            </w:r>
          </w:p>
        </w:tc>
        <w:tc>
          <w:tcPr>
            <w:tcW w:w="966"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Scroll mouse wheel.</w:t>
            </w:r>
          </w:p>
        </w:tc>
        <w:tc>
          <w:tcPr>
            <w:tcW w:w="2331" w:type="pct"/>
            <w:vMerge w:val="restart"/>
          </w:tcPr>
          <w:p w:rsidR="007C427A"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Simulation to either zoom or zoom out depending on direction of scroll/+ or – key.</w:t>
            </w:r>
          </w:p>
        </w:tc>
        <w:tc>
          <w:tcPr>
            <w:tcW w:w="282" w:type="pct"/>
          </w:tcPr>
          <w:p w:rsidR="007C427A"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7C427A"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7C427A" w:rsidRDefault="007C427A"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206" w:type="pct"/>
            <w:vMerge/>
          </w:tcPr>
          <w:p w:rsidR="007C427A" w:rsidRPr="006A6951" w:rsidRDefault="007C427A"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966"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 and – keys.</w:t>
            </w:r>
          </w:p>
        </w:tc>
        <w:tc>
          <w:tcPr>
            <w:tcW w:w="2331" w:type="pct"/>
            <w:vMerge/>
          </w:tcPr>
          <w:p w:rsidR="007C427A" w:rsidRPr="006A6951" w:rsidRDefault="007C427A"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p>
        </w:tc>
        <w:tc>
          <w:tcPr>
            <w:tcW w:w="282" w:type="pct"/>
          </w:tcPr>
          <w:p w:rsidR="007C427A" w:rsidRPr="006A6951" w:rsidRDefault="007C427A"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14</w:t>
            </w:r>
          </w:p>
        </w:tc>
        <w:tc>
          <w:tcPr>
            <w:tcW w:w="1206" w:type="pct"/>
          </w:tcPr>
          <w:p w:rsidR="000C0644" w:rsidRPr="006A6951" w:rsidRDefault="007C427A"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random button randomizes the selected species characteristics.</w:t>
            </w:r>
          </w:p>
        </w:tc>
        <w:tc>
          <w:tcPr>
            <w:tcW w:w="966"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Pressing the random button.</w:t>
            </w:r>
          </w:p>
        </w:tc>
        <w:tc>
          <w:tcPr>
            <w:tcW w:w="2331" w:type="pct"/>
          </w:tcPr>
          <w:p w:rsidR="000C0644" w:rsidRPr="006A6951" w:rsidRDefault="007C427A"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be changed to random values.</w:t>
            </w:r>
            <w:r w:rsidR="003B7715">
              <w:rPr>
                <w:rFonts w:ascii="Calibri" w:eastAsia="Times New Roman" w:hAnsi="Calibri" w:cs="Calibri"/>
                <w:color w:val="000000"/>
                <w:lang w:eastAsia="en-GB"/>
              </w:rPr>
              <w:t xml:space="preserve"> The update button to highlight. And the ants health to change.</w:t>
            </w:r>
          </w:p>
        </w:tc>
        <w:tc>
          <w:tcPr>
            <w:tcW w:w="282" w:type="pct"/>
          </w:tcPr>
          <w:p w:rsidR="000C0644" w:rsidRPr="006A6951" w:rsidRDefault="007C427A"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206" w:type="pct"/>
          </w:tcPr>
          <w:p w:rsidR="000C0644" w:rsidRPr="006A6951" w:rsidRDefault="003B7715" w:rsidP="00BE6E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reset button resets selected species characteristics to default values.</w:t>
            </w:r>
          </w:p>
        </w:tc>
        <w:tc>
          <w:tcPr>
            <w:tcW w:w="966"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reset button.</w:t>
            </w:r>
          </w:p>
        </w:tc>
        <w:tc>
          <w:tcPr>
            <w:tcW w:w="2331" w:type="pct"/>
          </w:tcPr>
          <w:p w:rsidR="000C0644" w:rsidRPr="006A6951" w:rsidRDefault="003B7715" w:rsidP="00B5099D">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characteristics of the selected species to change to the default values. The update button to highlight. And the ants health to change.</w:t>
            </w:r>
          </w:p>
        </w:tc>
        <w:tc>
          <w:tcPr>
            <w:tcW w:w="282" w:type="pct"/>
          </w:tcPr>
          <w:p w:rsidR="000C0644" w:rsidRPr="006A6951" w:rsidRDefault="003B7715" w:rsidP="00BE6E6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r w:rsidR="000C0644" w:rsidRPr="006A6951" w:rsidTr="003B7715">
        <w:trPr>
          <w:trHeight w:val="20"/>
        </w:trPr>
        <w:tc>
          <w:tcPr>
            <w:cnfStyle w:val="001000000000" w:firstRow="0" w:lastRow="0" w:firstColumn="1" w:lastColumn="0" w:oddVBand="0" w:evenVBand="0" w:oddHBand="0" w:evenHBand="0" w:firstRowFirstColumn="0" w:firstRowLastColumn="0" w:lastRowFirstColumn="0" w:lastRowLastColumn="0"/>
            <w:tcW w:w="215" w:type="pct"/>
          </w:tcPr>
          <w:p w:rsidR="000C0644" w:rsidRDefault="00E855F2" w:rsidP="00BE6E6C">
            <w:pPr>
              <w:jc w:val="center"/>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206" w:type="pct"/>
          </w:tcPr>
          <w:p w:rsidR="000C0644" w:rsidRPr="006A6951" w:rsidRDefault="003B7715" w:rsidP="00BE6E6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pushes the changed value to the simulation.</w:t>
            </w:r>
          </w:p>
        </w:tc>
        <w:tc>
          <w:tcPr>
            <w:tcW w:w="966"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Press the update button.</w:t>
            </w:r>
          </w:p>
        </w:tc>
        <w:tc>
          <w:tcPr>
            <w:tcW w:w="2331" w:type="pct"/>
          </w:tcPr>
          <w:p w:rsidR="000C0644" w:rsidRPr="006A6951" w:rsidRDefault="003B7715" w:rsidP="00B5099D">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eastAsia="Times New Roman" w:hAnsi="Calibri" w:cs="Calibri"/>
                <w:color w:val="000000"/>
                <w:lang w:eastAsia="en-GB"/>
              </w:rPr>
              <w:t>The update button to return to its normal colour. The species in the simulation value to be updated.</w:t>
            </w:r>
          </w:p>
        </w:tc>
        <w:tc>
          <w:tcPr>
            <w:tcW w:w="282" w:type="pct"/>
          </w:tcPr>
          <w:p w:rsidR="000C0644" w:rsidRPr="006A6951" w:rsidRDefault="003B7715" w:rsidP="00BE6E6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lang w:eastAsia="en-GB"/>
              </w:rPr>
            </w:pPr>
            <w:r>
              <w:rPr>
                <w:rFonts w:ascii="Calibri" w:eastAsia="Times New Roman" w:hAnsi="Calibri" w:cs="Calibri"/>
                <w:b/>
                <w:color w:val="000000"/>
                <w:lang w:eastAsia="en-GB"/>
              </w:rPr>
              <w:t>PASS</w:t>
            </w:r>
          </w:p>
        </w:tc>
      </w:tr>
    </w:tbl>
    <w:p w:rsidR="00D72B39" w:rsidRDefault="00D72B39" w:rsidP="00FA0E18"/>
    <w:p w:rsidR="00D72B39" w:rsidRDefault="00D72B39" w:rsidP="00D72B39"/>
    <w:p w:rsidR="00D72B39" w:rsidRDefault="000C0644" w:rsidP="00FA0E18">
      <w:r>
        <w:rPr>
          <w:noProof/>
          <w:lang w:eastAsia="en-GB"/>
        </w:rPr>
        <mc:AlternateContent>
          <mc:Choice Requires="wps">
            <w:drawing>
              <wp:anchor distT="0" distB="0" distL="114300" distR="114300" simplePos="0" relativeHeight="251762688" behindDoc="0" locked="0" layoutInCell="1" allowOverlap="1" wp14:anchorId="08786A0E" wp14:editId="0E89475F">
                <wp:simplePos x="0" y="0"/>
                <wp:positionH relativeFrom="column">
                  <wp:posOffset>6038215</wp:posOffset>
                </wp:positionH>
                <wp:positionV relativeFrom="paragraph">
                  <wp:posOffset>5790565</wp:posOffset>
                </wp:positionV>
                <wp:extent cx="286893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a:effectLst/>
                      </wps:spPr>
                      <wps:txbx>
                        <w:txbxContent>
                          <w:p w:rsidR="004B4D2C" w:rsidRPr="008A0FDC" w:rsidRDefault="004B4D2C" w:rsidP="000C0644">
                            <w:pPr>
                              <w:pStyle w:val="Caption"/>
                              <w:rPr>
                                <w:noProof/>
                              </w:rPr>
                            </w:pPr>
                            <w:r>
                              <w:t>Test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8786A0E" id="Text Box 84" o:spid="_x0000_s1068" type="#_x0000_t202" style="position:absolute;margin-left:475.45pt;margin-top:455.95pt;width:225.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" stroked="f">
                <v:textbox style="mso-fit-shape-to-text:t" inset="0,0,0,0">
                  <w:txbxContent>
                    <w:p w:rsidR="003F4759" w:rsidRPr="008A0FDC" w:rsidRDefault="003F4759" w:rsidP="000C0644">
                      <w:pPr>
                        <w:pStyle w:val="Caption"/>
                        <w:rPr>
                          <w:noProof/>
                        </w:rPr>
                      </w:pPr>
                      <w:r>
                        <w:t>Test 5</w:t>
                      </w:r>
                    </w:p>
                  </w:txbxContent>
                </v:textbox>
              </v:shape>
            </w:pict>
          </mc:Fallback>
        </mc:AlternateContent>
      </w:r>
      <w:r>
        <w:rPr>
          <w:noProof/>
          <w:lang w:eastAsia="en-GB"/>
        </w:rPr>
        <mc:AlternateContent>
          <mc:Choice Requires="wpg">
            <w:drawing>
              <wp:anchor distT="0" distB="0" distL="114300" distR="114300" simplePos="0" relativeHeight="251760640" behindDoc="0" locked="0" layoutInCell="1" allowOverlap="1">
                <wp:simplePos x="0" y="0"/>
                <wp:positionH relativeFrom="column">
                  <wp:posOffset>6038491</wp:posOffset>
                </wp:positionH>
                <wp:positionV relativeFrom="paragraph">
                  <wp:posOffset>-370936</wp:posOffset>
                </wp:positionV>
                <wp:extent cx="2868930" cy="6104686"/>
                <wp:effectExtent l="0" t="0" r="7620" b="0"/>
                <wp:wrapNone/>
                <wp:docPr id="83" name="Group 83"/>
                <wp:cNvGraphicFramePr/>
                <a:graphic xmlns:a="http://schemas.openxmlformats.org/drawingml/2006/main">
                  <a:graphicData uri="http://schemas.microsoft.com/office/word/2010/wordprocessingGroup">
                    <wpg:wgp>
                      <wpg:cNvGrpSpPr/>
                      <wpg:grpSpPr>
                        <a:xfrm>
                          <a:off x="0" y="0"/>
                          <a:ext cx="2868930" cy="6104686"/>
                          <a:chOff x="0" y="0"/>
                          <a:chExt cx="2868930" cy="6104686"/>
                        </a:xfrm>
                      </wpg:grpSpPr>
                      <wpg:grpSp>
                        <wpg:cNvPr id="82" name="Group 82"/>
                        <wpg:cNvGrpSpPr/>
                        <wpg:grpSpPr>
                          <a:xfrm>
                            <a:off x="0" y="0"/>
                            <a:ext cx="2868930" cy="3035935"/>
                            <a:chOff x="0" y="0"/>
                            <a:chExt cx="2868930" cy="3035935"/>
                          </a:xfrm>
                        </wpg:grpSpPr>
                        <pic:pic xmlns:pic="http://schemas.openxmlformats.org/drawingml/2006/picture">
                          <pic:nvPicPr>
                            <pic:cNvPr id="75" name="Picture 75" descr="C:\Dropbox\projects\Ant-Simulation\app\tests\inputs\restart button\pre restart 2.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8930" cy="3035935"/>
                            </a:xfrm>
                            <a:prstGeom prst="rect">
                              <a:avLst/>
                            </a:prstGeom>
                            <a:noFill/>
                            <a:ln>
                              <a:noFill/>
                            </a:ln>
                          </pic:spPr>
                        </pic:pic>
                        <wps:wsp>
                          <wps:cNvPr id="78" name="Text Box 78"/>
                          <wps:cNvSpPr txBox="1"/>
                          <wps:spPr>
                            <a:xfrm>
                              <a:off x="94890" y="103517"/>
                              <a:ext cx="828136"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0C0644">
                                <w:r>
                                  <w:t>Pre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 name="Group 81"/>
                        <wpg:cNvGrpSpPr/>
                        <wpg:grpSpPr>
                          <a:xfrm>
                            <a:off x="189781" y="3269411"/>
                            <a:ext cx="2652395" cy="2835275"/>
                            <a:chOff x="0" y="0"/>
                            <a:chExt cx="2652395" cy="2835275"/>
                          </a:xfrm>
                        </wpg:grpSpPr>
                        <pic:pic xmlns:pic="http://schemas.openxmlformats.org/drawingml/2006/picture">
                          <pic:nvPicPr>
                            <pic:cNvPr id="76" name="Picture 76" descr="C:\Dropbox\projects\Ant-Simulation\app\tests\inputs\restart button\r key pressed.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2395" cy="2835275"/>
                            </a:xfrm>
                            <a:prstGeom prst="rect">
                              <a:avLst/>
                            </a:prstGeom>
                            <a:noFill/>
                            <a:ln>
                              <a:noFill/>
                            </a:ln>
                          </pic:spPr>
                        </pic:pic>
                        <wps:wsp>
                          <wps:cNvPr id="80" name="Text Box 80"/>
                          <wps:cNvSpPr txBox="1"/>
                          <wps:spPr>
                            <a:xfrm>
                              <a:off x="1578634" y="103517"/>
                              <a:ext cx="879894"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0C0644">
                                <w:r>
                                  <w:t>Post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5="http://schemas.microsoft.com/office/word/2012/wordml">
            <w:pict>
              <v:group id="Group 83" o:spid="_x0000_s1069" style="position:absolute;margin-left:475.45pt;margin-top:-29.2pt;width:225.9pt;height:480.7pt;z-index:251760640" coordsize="28689,6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">
                <v:group id="Group 82" o:spid="_x0000_s1070" style="position:absolute;width:28689;height:30359" coordsize="28689,30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Picture 75" o:spid="_x0000_s1071" type="#_x0000_t75" style="position:absolute;width:28689;height:30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vddHDAAAA2wAAAA8AAABkcnMvZG93bnJldi54bWxEj0+LwjAUxO+C3yE8YW+a6uJWqlFEEdaL&#10;6z88P5pnW9q8lCba7rc3Cwseh5n5DbNYdaYST2pcYVnBeBSBIE6tLjhTcL3shjMQziNrrCyTgl9y&#10;sFr2ewtMtG35RM+zz0SAsEtQQe59nUjp0pwMupGtiYN3t41BH2STSd1gG+CmkpMo+pIGCw4LOda0&#10;ySktzw+j4HKQsZXZZ12WP/v2eDPX+3YWKfUx6NZzEJ46/w7/t7+1gngKf1/C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C910cMAAADbAAAADwAAAAAAAAAAAAAAAACf&#10;AgAAZHJzL2Rvd25yZXYueG1sUEsFBgAAAAAEAAQA9wAAAI8DAAAAAA==&#10;">
                    <v:imagedata r:id="rId58" o:title="pre restart 2"/>
                    <v:path arrowok="t"/>
                  </v:shape>
                  <v:shape id="Text Box 78" o:spid="_x0000_s1072" type="#_x0000_t202" style="position:absolute;left:948;top:1035;width:8282;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6CxL8A&#10;AADbAAAADwAAAGRycy9kb3ducmV2LnhtbERPTWsCMRC9F/ofwhR6q1l7sNvVKCpaCp60pedhMybB&#10;zWRJ0nX775uD4PHxvher0XdioJhcYAXTSQWCuA3asVHw/bV/qUGkjKyxC0wK/ijBavn4sMBGhysf&#10;aThlI0oIpwYV2Jz7RsrUWvKYJqEnLtw5RI+5wGikjngt4b6Tr1U1kx4dlwaLPW0ttZfTr1ew25h3&#10;09YY7a7Wzg3jz/lgPpR6fhrXcxCZxnwX39yfWsFbGVu+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oLEvwAAANsAAAAPAAAAAAAAAAAAAAAAAJgCAABkcnMvZG93bnJl&#10;di54bWxQSwUGAAAAAAQABAD1AAAAhAMAAAAA&#10;" fillcolor="white [3201]" strokeweight=".5pt">
                    <v:textbox>
                      <w:txbxContent>
                        <w:p w:rsidR="003F4759" w:rsidRDefault="003F4759" w:rsidP="000C0644">
                          <w:r>
                            <w:t>Pre restart</w:t>
                          </w:r>
                        </w:p>
                      </w:txbxContent>
                    </v:textbox>
                  </v:shape>
                </v:group>
                <v:group id="Group 81" o:spid="_x0000_s1073" style="position:absolute;left:1897;top:32694;width:26524;height:28352" coordsize="26523,28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76" o:spid="_x0000_s1074" type="#_x0000_t75" style="position:absolute;width:26523;height:28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RHJzDAAAA2wAAAA8AAABkcnMvZG93bnJldi54bWxEj0trwzAQhO+F/AexhV5KIyeQB26UEPKA&#10;XOs8zou1tUyslSMpjvPvq0Khx2FmvmEWq942oiMfascKRsMMBHHpdM2VgtNx/zEHESKyxsYxKXhS&#10;gNVy8LLAXLsHf1FXxEokCIccFZgY21zKUBqyGIauJU7et/MWY5K+ktrjI8FtI8dZNpUWa04LBlva&#10;GCqvxd0quHrc3p6uON8CX/bdu7lMdvexUm+v/foTRKQ+/of/2getYDaF3y/pB8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tEcnMMAAADbAAAADwAAAAAAAAAAAAAAAACf&#10;AgAAZHJzL2Rvd25yZXYueG1sUEsFBgAAAAAEAAQA9wAAAI8DAAAAAA==&#10;">
                    <v:imagedata r:id="rId59" o:title="r key pressed"/>
                    <v:path arrowok="t"/>
                  </v:shape>
                  <v:shape id="Text Box 80" o:spid="_x0000_s1075" type="#_x0000_t202" style="position:absolute;left:15786;top:1035;width:8799;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3F4759" w:rsidRDefault="003F4759" w:rsidP="000C0644">
                          <w:r>
                            <w:t>Post restart</w:t>
                          </w:r>
                        </w:p>
                      </w:txbxContent>
                    </v:textbox>
                  </v:shape>
                </v:group>
              </v:group>
            </w:pict>
          </mc:Fallback>
        </mc:AlternateContent>
      </w:r>
      <w:r w:rsidR="00D72B39">
        <w:rPr>
          <w:noProof/>
          <w:lang w:eastAsia="en-GB"/>
        </w:rPr>
        <mc:AlternateContent>
          <mc:Choice Requires="wpg">
            <w:drawing>
              <wp:anchor distT="0" distB="0" distL="114300" distR="114300" simplePos="0" relativeHeight="251739136" behindDoc="0" locked="0" layoutInCell="1" allowOverlap="1" wp14:anchorId="26DD57AF" wp14:editId="1479A13B">
                <wp:simplePos x="0" y="0"/>
                <wp:positionH relativeFrom="margin">
                  <wp:posOffset>-215660</wp:posOffset>
                </wp:positionH>
                <wp:positionV relativeFrom="paragraph">
                  <wp:posOffset>-431321</wp:posOffset>
                </wp:positionV>
                <wp:extent cx="5836241" cy="3347049"/>
                <wp:effectExtent l="0" t="0" r="0" b="6350"/>
                <wp:wrapNone/>
                <wp:docPr id="64" name="Group 64"/>
                <wp:cNvGraphicFramePr/>
                <a:graphic xmlns:a="http://schemas.openxmlformats.org/drawingml/2006/main">
                  <a:graphicData uri="http://schemas.microsoft.com/office/word/2010/wordprocessingGroup">
                    <wpg:wgp>
                      <wpg:cNvGrpSpPr/>
                      <wpg:grpSpPr>
                        <a:xfrm>
                          <a:off x="0" y="0"/>
                          <a:ext cx="5836241" cy="3347049"/>
                          <a:chOff x="0" y="0"/>
                          <a:chExt cx="6931696" cy="3975735"/>
                        </a:xfrm>
                      </wpg:grpSpPr>
                      <wps:wsp>
                        <wps:cNvPr id="58" name="Text Box 58"/>
                        <wps:cNvSpPr txBox="1"/>
                        <wps:spPr>
                          <a:xfrm>
                            <a:off x="0" y="3709035"/>
                            <a:ext cx="6931660" cy="266700"/>
                          </a:xfrm>
                          <a:prstGeom prst="rect">
                            <a:avLst/>
                          </a:prstGeom>
                          <a:solidFill>
                            <a:prstClr val="white"/>
                          </a:solidFill>
                          <a:ln>
                            <a:noFill/>
                          </a:ln>
                          <a:effectLst/>
                        </wps:spPr>
                        <wps:txbx>
                          <w:txbxContent>
                            <w:p w:rsidR="004B4D2C" w:rsidRPr="009048B9" w:rsidRDefault="004B4D2C" w:rsidP="00D72B39">
                              <w:pPr>
                                <w:pStyle w:val="Caption"/>
                                <w:rPr>
                                  <w:noProof/>
                                </w:rPr>
                              </w:pPr>
                              <w:r>
                                <w:t>Test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3" name="Group 63"/>
                        <wpg:cNvGrpSpPr/>
                        <wpg:grpSpPr>
                          <a:xfrm>
                            <a:off x="0" y="0"/>
                            <a:ext cx="6931696" cy="3648710"/>
                            <a:chOff x="0" y="0"/>
                            <a:chExt cx="6931696" cy="3648710"/>
                          </a:xfrm>
                        </wpg:grpSpPr>
                        <wpg:grpSp>
                          <wpg:cNvPr id="62" name="Group 62"/>
                          <wpg:cNvGrpSpPr/>
                          <wpg:grpSpPr>
                            <a:xfrm>
                              <a:off x="0" y="0"/>
                              <a:ext cx="6931696" cy="3648710"/>
                              <a:chOff x="0" y="0"/>
                              <a:chExt cx="6931696" cy="3648710"/>
                            </a:xfrm>
                          </wpg:grpSpPr>
                          <wpg:grpSp>
                            <wpg:cNvPr id="57" name="Group 57"/>
                            <wpg:cNvGrpSpPr/>
                            <wpg:grpSpPr>
                              <a:xfrm>
                                <a:off x="0" y="0"/>
                                <a:ext cx="6931696" cy="3648710"/>
                                <a:chOff x="0" y="0"/>
                                <a:chExt cx="6931696" cy="3648710"/>
                              </a:xfrm>
                            </wpg:grpSpPr>
                            <pic:pic xmlns:pic="http://schemas.openxmlformats.org/drawingml/2006/picture">
                              <pic:nvPicPr>
                                <pic:cNvPr id="55" name="Picture 55" descr="C:\Dropbox\projects\Ant-Simulation\app\tests\inputs\run button\pause pressed.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7255" cy="3648710"/>
                                </a:xfrm>
                                <a:prstGeom prst="rect">
                                  <a:avLst/>
                                </a:prstGeom>
                                <a:noFill/>
                                <a:ln>
                                  <a:noFill/>
                                </a:ln>
                              </pic:spPr>
                            </pic:pic>
                            <pic:pic xmlns:pic="http://schemas.openxmlformats.org/drawingml/2006/picture">
                              <pic:nvPicPr>
                                <pic:cNvPr id="56" name="Picture 56" descr="C:\Dropbox\projects\Ant-Simulation\app\tests\inputs\run button\run pressed.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510951" y="0"/>
                                  <a:ext cx="3420745" cy="3631565"/>
                                </a:xfrm>
                                <a:prstGeom prst="rect">
                                  <a:avLst/>
                                </a:prstGeom>
                                <a:noFill/>
                                <a:ln>
                                  <a:noFill/>
                                </a:ln>
                              </pic:spPr>
                            </pic:pic>
                          </wpg:grpSp>
                          <wps:wsp>
                            <wps:cNvPr id="59" name="Text Box 59"/>
                            <wps:cNvSpPr txBox="1"/>
                            <wps:spPr>
                              <a:xfrm>
                                <a:off x="86254" y="68999"/>
                                <a:ext cx="1225179"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
                                    <w:t>Pause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 name="Text Box 61"/>
                          <wps:cNvSpPr txBox="1"/>
                          <wps:spPr>
                            <a:xfrm>
                              <a:off x="3587862" y="86233"/>
                              <a:ext cx="1125107"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D72B39">
                                <w:r>
                                  <w:t>Run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6DD57AF" id="Group 64" o:spid="_x0000_s1076" style="position:absolute;margin-left:-17pt;margin-top:-33.95pt;width:459.55pt;height:263.55pt;z-index:251739136;mso-position-horizontal-relative:margin;mso-width-relative:margin;mso-height-relative:margin" coordsize="69316,3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">
                <v:shape id="Text Box 58" o:spid="_x0000_s1077" type="#_x0000_t202" style="position:absolute;top:37090;width:693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3F4759" w:rsidRPr="009048B9" w:rsidRDefault="003F4759" w:rsidP="00D72B39">
                        <w:pPr>
                          <w:pStyle w:val="Caption"/>
                          <w:rPr>
                            <w:noProof/>
                          </w:rPr>
                        </w:pPr>
                        <w:r>
                          <w:t>Test 1</w:t>
                        </w:r>
                      </w:p>
                    </w:txbxContent>
                  </v:textbox>
                </v:shape>
                <v:group id="Group 63" o:spid="_x0000_s1078"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2" o:spid="_x0000_s1079"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57" o:spid="_x0000_s1080" style="position:absolute;width:69316;height:36487" coordsize="69316,36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Picture 55" o:spid="_x0000_s1081" type="#_x0000_t75" style="position:absolute;width:34372;height:36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BrjDAAAA2wAAAA8AAABkcnMvZG93bnJldi54bWxEj0FrwkAUhO8F/8PyhN7qpoGIpK4SCgYL&#10;XkxF8PaafSbB7NuQXU3sr+8KQo/DzHzDLNejacWNetdYVvA+i0AQl1Y3XCk4fG/eFiCcR9bYWiYF&#10;d3KwXk1elphqO/CeboWvRICwS1FB7X2XSunKmgy6me2Ig3e2vUEfZF9J3eMQ4KaVcRTNpcGGw0KN&#10;HX3WVF6Kq1EQsc8X3Smn3/iYZD/J13XnYlLqdTpmHyA8jf4//GxvtYIkgceX8AP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wGuMMAAADbAAAADwAAAAAAAAAAAAAAAACf&#10;AgAAZHJzL2Rvd25yZXYueG1sUEsFBgAAAAAEAAQA9wAAAI8DAAAAAA==&#10;">
                        <v:imagedata r:id="rId62" o:title="pause pressed"/>
                        <v:path arrowok="t"/>
                      </v:shape>
                      <v:shape id="Picture 56" o:spid="_x0000_s1082" type="#_x0000_t75" style="position:absolute;left:35109;width:34207;height:36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YMnEAAAA2wAAAA8AAABkcnMvZG93bnJldi54bWxEj0FrwkAUhO8F/8PyBC9FN61UJLqKbRE8&#10;eGnag94e2ecmmH2bZLcm/ntXEDwOM98Ms1z3thIXan3pWMHbJAFBnDtdslHw97sdz0H4gKyxckwK&#10;ruRhvRq8LDHVruMfumTBiFjCPkUFRQh1KqXPC7LoJ64mjt7JtRZDlK2RusUulttKvifJTFosOS4U&#10;WNNXQfk5+7cKPrKyqfeb71c+mWbfTT+b48GgUqNhv1mACNSHZ/hB73TkZnD/En+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XYMnEAAAA2wAAAA8AAAAAAAAAAAAAAAAA&#10;nwIAAGRycy9kb3ducmV2LnhtbFBLBQYAAAAABAAEAPcAAACQAwAAAAA=&#10;">
                        <v:imagedata r:id="rId63" o:title="run pressed"/>
                        <v:path arrowok="t"/>
                      </v:shape>
                    </v:group>
                    <v:shape id="Text Box 59" o:spid="_x0000_s1083" type="#_x0000_t202" style="position:absolute;left:862;top:689;width:1225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3F4759" w:rsidRDefault="003F4759">
                            <w:r>
                              <w:t>Pause pressed</w:t>
                            </w:r>
                          </w:p>
                        </w:txbxContent>
                      </v:textbox>
                    </v:shape>
                  </v:group>
                  <v:shape id="Text Box 61" o:spid="_x0000_s1084" type="#_x0000_t202" style="position:absolute;left:35878;top:862;width:11251;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3F4759" w:rsidRDefault="003F4759" w:rsidP="00D72B39">
                          <w:r>
                            <w:t>Run pressed</w:t>
                          </w:r>
                        </w:p>
                      </w:txbxContent>
                    </v:textbox>
                  </v:shape>
                </v:group>
                <w10:wrap anchorx="margin"/>
              </v:group>
            </w:pict>
          </mc:Fallback>
        </mc:AlternateContent>
      </w:r>
    </w:p>
    <w:p w:rsidR="00BE6E6C" w:rsidRDefault="003751EE" w:rsidP="00D72B39">
      <w:r>
        <w:rPr>
          <w:noProof/>
          <w:lang w:eastAsia="en-GB"/>
        </w:rPr>
        <mc:AlternateContent>
          <mc:Choice Requires="wpg">
            <w:drawing>
              <wp:anchor distT="0" distB="0" distL="114300" distR="114300" simplePos="0" relativeHeight="251751424" behindDoc="0" locked="0" layoutInCell="1" allowOverlap="1" wp14:anchorId="24EF8B83" wp14:editId="14C7D7AA">
                <wp:simplePos x="0" y="0"/>
                <wp:positionH relativeFrom="column">
                  <wp:posOffset>0</wp:posOffset>
                </wp:positionH>
                <wp:positionV relativeFrom="paragraph">
                  <wp:posOffset>2612725</wp:posOffset>
                </wp:positionV>
                <wp:extent cx="5470956" cy="3155950"/>
                <wp:effectExtent l="0" t="0" r="0" b="6350"/>
                <wp:wrapNone/>
                <wp:docPr id="74" name="Group 74"/>
                <wp:cNvGraphicFramePr/>
                <a:graphic xmlns:a="http://schemas.openxmlformats.org/drawingml/2006/main">
                  <a:graphicData uri="http://schemas.microsoft.com/office/word/2010/wordprocessingGroup">
                    <wpg:wgp>
                      <wpg:cNvGrpSpPr/>
                      <wpg:grpSpPr>
                        <a:xfrm>
                          <a:off x="0" y="0"/>
                          <a:ext cx="5470956" cy="3155950"/>
                          <a:chOff x="0" y="0"/>
                          <a:chExt cx="5470956" cy="3155950"/>
                        </a:xfrm>
                      </wpg:grpSpPr>
                      <wpg:grpSp>
                        <wpg:cNvPr id="72" name="Group 72"/>
                        <wpg:cNvGrpSpPr/>
                        <wpg:grpSpPr>
                          <a:xfrm>
                            <a:off x="0" y="0"/>
                            <a:ext cx="5470956" cy="2833107"/>
                            <a:chOff x="0" y="0"/>
                            <a:chExt cx="5470956" cy="2833107"/>
                          </a:xfrm>
                        </wpg:grpSpPr>
                        <wpg:grpSp>
                          <wpg:cNvPr id="71" name="Group 71"/>
                          <wpg:cNvGrpSpPr/>
                          <wpg:grpSpPr>
                            <a:xfrm>
                              <a:off x="0" y="0"/>
                              <a:ext cx="2644140" cy="2813685"/>
                              <a:chOff x="0" y="0"/>
                              <a:chExt cx="2644140" cy="2813685"/>
                            </a:xfrm>
                          </wpg:grpSpPr>
                          <pic:pic xmlns:pic="http://schemas.openxmlformats.org/drawingml/2006/picture">
                            <pic:nvPicPr>
                              <pic:cNvPr id="67" name="Picture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44140" cy="2813685"/>
                              </a:xfrm>
                              <a:prstGeom prst="rect">
                                <a:avLst/>
                              </a:prstGeom>
                              <a:noFill/>
                              <a:ln>
                                <a:noFill/>
                              </a:ln>
                            </pic:spPr>
                          </pic:pic>
                          <wps:wsp>
                            <wps:cNvPr id="68" name="Text Box 68"/>
                            <wps:cNvSpPr txBox="1"/>
                            <wps:spPr>
                              <a:xfrm>
                                <a:off x="120771" y="103517"/>
                                <a:ext cx="69873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3751EE">
                                  <w:r>
                                    <w:t>Pre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2812211" y="8627"/>
                              <a:ext cx="2658745" cy="2824480"/>
                              <a:chOff x="0" y="0"/>
                              <a:chExt cx="2658745" cy="2824480"/>
                            </a:xfrm>
                          </wpg:grpSpPr>
                          <pic:pic xmlns:pic="http://schemas.openxmlformats.org/drawingml/2006/picture">
                            <pic:nvPicPr>
                              <pic:cNvPr id="66" name="Picture 6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658745" cy="2824480"/>
                              </a:xfrm>
                              <a:prstGeom prst="rect">
                                <a:avLst/>
                              </a:prstGeom>
                              <a:noFill/>
                              <a:ln>
                                <a:noFill/>
                              </a:ln>
                            </pic:spPr>
                          </pic:pic>
                          <wps:wsp>
                            <wps:cNvPr id="69" name="Text Box 69"/>
                            <wps:cNvSpPr txBox="1"/>
                            <wps:spPr>
                              <a:xfrm>
                                <a:off x="69012" y="94890"/>
                                <a:ext cx="767751"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3751EE">
                                  <w:r>
                                    <w:t>Post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 name="Text Box 73"/>
                        <wps:cNvSpPr txBox="1"/>
                        <wps:spPr>
                          <a:xfrm>
                            <a:off x="0" y="2889250"/>
                            <a:ext cx="5469890" cy="266700"/>
                          </a:xfrm>
                          <a:prstGeom prst="rect">
                            <a:avLst/>
                          </a:prstGeom>
                          <a:solidFill>
                            <a:prstClr val="white"/>
                          </a:solidFill>
                          <a:ln>
                            <a:noFill/>
                          </a:ln>
                          <a:effectLst/>
                        </wps:spPr>
                        <wps:txbx>
                          <w:txbxContent>
                            <w:p w:rsidR="004B4D2C" w:rsidRPr="00C51FA1" w:rsidRDefault="004B4D2C" w:rsidP="003751EE">
                              <w:pPr>
                                <w:pStyle w:val="Caption"/>
                                <w:rPr>
                                  <w:noProof/>
                                </w:rPr>
                              </w:pPr>
                              <w:r>
                                <w:t>Test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24EF8B83" id="Group 74" o:spid="_x0000_s1085" style="position:absolute;margin-left:0;margin-top:205.75pt;width:430.8pt;height:248.5pt;z-index:251751424" coordsize="54709,315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">
                <v:group id="Group 72" o:spid="_x0000_s1086" style="position:absolute;width:54709;height:28331" coordsize="54709,28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oup 71" o:spid="_x0000_s1087" style="position:absolute;width:26441;height:28136" coordsize="26441,28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Picture 67" o:spid="_x0000_s1088" type="#_x0000_t75" style="position:absolute;width:26441;height:28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JpzDAAAA2wAAAA8AAABkcnMvZG93bnJldi54bWxEj0FrwkAUhO+C/2F5Qi9FNxVqJbqKCkEv&#10;go3i+Zl9JsHs2zS7NfHfd4WCx2FmvmHmy85U4k6NKy0r+BhFIIgzq0vOFZyOyXAKwnlkjZVlUvAg&#10;B8tFvzfHWNuWv+me+lwECLsYFRTe17GULivIoBvZmjh4V9sY9EE2udQNtgFuKjmOook0WHJYKLCm&#10;TUHZLf01CqhqLzo5TPfJeb3dZ58mff+xD6XeBt1qBsJT51/h//ZOK5h8wfNL+AF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H4mnMMAAADbAAAADwAAAAAAAAAAAAAAAACf&#10;AgAAZHJzL2Rvd25yZXYueG1sUEsFBgAAAAAEAAQA9wAAAI8DAAAAAA==&#10;">
                      <v:imagedata r:id="rId66" o:title=""/>
                      <v:path arrowok="t"/>
                    </v:shape>
                    <v:shape id="Text Box 68" o:spid="_x0000_s1089" type="#_x0000_t202" style="position:absolute;left:1207;top:1035;width:6988;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rsidR="003F4759" w:rsidRDefault="003F4759" w:rsidP="003751EE">
                            <w:r>
                              <w:t>Pre step</w:t>
                            </w:r>
                          </w:p>
                        </w:txbxContent>
                      </v:textbox>
                    </v:shape>
                  </v:group>
                  <v:group id="Group 70" o:spid="_x0000_s1090" style="position:absolute;left:28122;top:86;width:26587;height:28245" coordsize="26587,28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Picture 66" o:spid="_x0000_s1091" type="#_x0000_t75" style="position:absolute;width:26587;height:28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dmBrEAAAA2wAAAA8AAABkcnMvZG93bnJldi54bWxEj0FrwkAUhO+C/2F5Qi+im/aQSnQVkQoW&#10;D6Lx4u2x+0yC2bcxu2raX98VCh6HmfmGmS06W4s7tb5yrOB9nIAg1s5UXCg45uvRBIQPyAZrx6Tg&#10;hzws5v3eDDPjHryn+yEUIkLYZ6igDKHJpPS6JIt+7Bri6J1dazFE2RbStPiIcFvLjyRJpcWK40KJ&#10;Da1K0pfDzSqgXOffX796uDOncN1vV591utkq9TbollMQgbrwCv+3N0ZBmsLzS/wB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dmBrEAAAA2wAAAA8AAAAAAAAAAAAAAAAA&#10;nwIAAGRycy9kb3ducmV2LnhtbFBLBQYAAAAABAAEAPcAAACQAwAAAAA=&#10;">
                      <v:imagedata r:id="rId67" o:title=""/>
                      <v:path arrowok="t"/>
                    </v:shape>
                    <v:shape id="Text Box 69" o:spid="_x0000_s1092" type="#_x0000_t202" style="position:absolute;left:690;top:948;width:7677;height:2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xgsEA&#10;AADbAAAADwAAAGRycy9kb3ducmV2LnhtbESPQWsCMRSE74X+h/AKvdWsPci6GkWLLYKn2uL5sXkm&#10;wc3LkqTr9t83gtDjMDPfMMv16DsxUEwusILppAJB3Abt2Cj4/np/qUGkjKyxC0wKfinBevX4sMRG&#10;hyt/0nDMRhQIpwYV2Jz7RsrUWvKYJqEnLt45RI+5yGikjngtcN/J16qaSY+Oy4LFnt4stZfjj1ew&#10;25q5aWuMdldr54bxdD6YD6Wen8bNAkSmMf+H7+29VjCbw+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sYLBAAAA2wAAAA8AAAAAAAAAAAAAAAAAmAIAAGRycy9kb3du&#10;cmV2LnhtbFBLBQYAAAAABAAEAPUAAACGAwAAAAA=&#10;" fillcolor="white [3201]" strokeweight=".5pt">
                      <v:textbox>
                        <w:txbxContent>
                          <w:p w:rsidR="003F4759" w:rsidRDefault="003F4759" w:rsidP="003751EE">
                            <w:r>
                              <w:t>Post step</w:t>
                            </w:r>
                          </w:p>
                        </w:txbxContent>
                      </v:textbox>
                    </v:shape>
                  </v:group>
                </v:group>
                <v:shape id="Text Box 73" o:spid="_x0000_s1093" type="#_x0000_t202" style="position:absolute;top:28892;width:546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3F4759" w:rsidRPr="00C51FA1" w:rsidRDefault="003F4759" w:rsidP="003751EE">
                        <w:pPr>
                          <w:pStyle w:val="Caption"/>
                          <w:rPr>
                            <w:noProof/>
                          </w:rPr>
                        </w:pPr>
                        <w:r>
                          <w:t>Test 3</w:t>
                        </w:r>
                      </w:p>
                    </w:txbxContent>
                  </v:textbox>
                </v:shape>
              </v:group>
            </w:pict>
          </mc:Fallback>
        </mc:AlternateContent>
      </w:r>
      <w:r w:rsidR="00D72B39">
        <w:br w:type="page"/>
      </w:r>
    </w:p>
    <w:p w:rsidR="003B7715" w:rsidRDefault="00BE6E6C">
      <w:pPr>
        <w:sectPr w:rsidR="003B7715" w:rsidSect="00EA275F">
          <w:pgSz w:w="16838" w:h="11906" w:orient="landscape"/>
          <w:pgMar w:top="1440" w:right="1440" w:bottom="1440" w:left="1440" w:header="708" w:footer="708" w:gutter="0"/>
          <w:cols w:space="708"/>
          <w:docGrid w:linePitch="360"/>
        </w:sectPr>
      </w:pPr>
      <w:r>
        <w:rPr>
          <w:noProof/>
          <w:lang w:eastAsia="en-GB"/>
        </w:rPr>
        <w:lastRenderedPageBreak/>
        <mc:AlternateContent>
          <mc:Choice Requires="wps">
            <w:drawing>
              <wp:anchor distT="0" distB="0" distL="114300" distR="114300" simplePos="0" relativeHeight="251773952" behindDoc="0" locked="0" layoutInCell="1" allowOverlap="1" wp14:anchorId="636BE282" wp14:editId="3CDD7848">
                <wp:simplePos x="0" y="0"/>
                <wp:positionH relativeFrom="column">
                  <wp:posOffset>-422275</wp:posOffset>
                </wp:positionH>
                <wp:positionV relativeFrom="paragraph">
                  <wp:posOffset>3688715</wp:posOffset>
                </wp:positionV>
                <wp:extent cx="9897745"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9897745" cy="635"/>
                        </a:xfrm>
                        <a:prstGeom prst="rect">
                          <a:avLst/>
                        </a:prstGeom>
                        <a:solidFill>
                          <a:prstClr val="white"/>
                        </a:solidFill>
                        <a:ln>
                          <a:noFill/>
                        </a:ln>
                        <a:effectLst/>
                      </wps:spPr>
                      <wps:txbx>
                        <w:txbxContent>
                          <w:p w:rsidR="004B4D2C" w:rsidRPr="00633633" w:rsidRDefault="004B4D2C" w:rsidP="00BE6E6C">
                            <w:pPr>
                              <w:pStyle w:val="Caption"/>
                              <w:rPr>
                                <w:noProof/>
                              </w:rPr>
                            </w:pPr>
                            <w:r>
                              <w:t xml:space="preserve">Test </w:t>
                            </w:r>
                            <w:fldSimple w:instr=" SEQ Test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36BE282" id="Text Box 211" o:spid="_x0000_s1094" type="#_x0000_t202" style="position:absolute;margin-left:-33.25pt;margin-top:290.45pt;width:779.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" stroked="f">
                <v:textbox style="mso-fit-shape-to-text:t" inset="0,0,0,0">
                  <w:txbxContent>
                    <w:p w:rsidR="003F4759" w:rsidRPr="00633633" w:rsidRDefault="003F4759" w:rsidP="00BE6E6C">
                      <w:pPr>
                        <w:pStyle w:val="Caption"/>
                        <w:rPr>
                          <w:noProof/>
                        </w:rPr>
                      </w:pPr>
                      <w:r>
                        <w:t xml:space="preserve">Test </w:t>
                      </w:r>
                      <w:fldSimple w:instr=" SEQ Test \* ARABIC ">
                        <w:r>
                          <w:rPr>
                            <w:noProof/>
                          </w:rPr>
                          <w:t>7</w:t>
                        </w:r>
                      </w:fldSimple>
                    </w:p>
                  </w:txbxContent>
                </v:textbox>
              </v:shape>
            </w:pict>
          </mc:Fallback>
        </mc:AlternateContent>
      </w:r>
      <w:r>
        <w:rPr>
          <w:noProof/>
          <w:lang w:eastAsia="en-GB"/>
        </w:rPr>
        <mc:AlternateContent>
          <mc:Choice Requires="wpg">
            <w:drawing>
              <wp:anchor distT="0" distB="0" distL="114300" distR="114300" simplePos="0" relativeHeight="251771904" behindDoc="0" locked="0" layoutInCell="1" allowOverlap="1" wp14:anchorId="175C40F1" wp14:editId="49342EC6">
                <wp:simplePos x="0" y="0"/>
                <wp:positionH relativeFrom="column">
                  <wp:posOffset>-422694</wp:posOffset>
                </wp:positionH>
                <wp:positionV relativeFrom="paragraph">
                  <wp:posOffset>-491706</wp:posOffset>
                </wp:positionV>
                <wp:extent cx="9898164" cy="4123055"/>
                <wp:effectExtent l="0" t="0" r="8255" b="0"/>
                <wp:wrapNone/>
                <wp:docPr id="210" name="Group 210"/>
                <wp:cNvGraphicFramePr/>
                <a:graphic xmlns:a="http://schemas.openxmlformats.org/drawingml/2006/main">
                  <a:graphicData uri="http://schemas.microsoft.com/office/word/2010/wordprocessingGroup">
                    <wpg:wgp>
                      <wpg:cNvGrpSpPr/>
                      <wpg:grpSpPr>
                        <a:xfrm>
                          <a:off x="0" y="0"/>
                          <a:ext cx="9898164" cy="4123055"/>
                          <a:chOff x="0" y="0"/>
                          <a:chExt cx="9898164" cy="4123055"/>
                        </a:xfrm>
                      </wpg:grpSpPr>
                      <wpg:grpSp>
                        <wpg:cNvPr id="207" name="Group 207"/>
                        <wpg:cNvGrpSpPr/>
                        <wpg:grpSpPr>
                          <a:xfrm>
                            <a:off x="0" y="0"/>
                            <a:ext cx="4937125" cy="4123055"/>
                            <a:chOff x="0" y="0"/>
                            <a:chExt cx="4937125" cy="4123055"/>
                          </a:xfrm>
                        </wpg:grpSpPr>
                        <pic:pic xmlns:pic="http://schemas.openxmlformats.org/drawingml/2006/picture">
                          <pic:nvPicPr>
                            <pic:cNvPr id="93" name="Picture 93" descr="C:\Dropbox\projects\Ant-Simulation\app\tests\inputs\species selection\species 1 selected.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37125" cy="4123055"/>
                            </a:xfrm>
                            <a:prstGeom prst="rect">
                              <a:avLst/>
                            </a:prstGeom>
                            <a:noFill/>
                            <a:ln>
                              <a:noFill/>
                            </a:ln>
                          </pic:spPr>
                        </pic:pic>
                        <wps:wsp>
                          <wps:cNvPr id="205" name="Text Box 205"/>
                          <wps:cNvSpPr txBox="1"/>
                          <wps:spPr>
                            <a:xfrm>
                              <a:off x="129396" y="69012"/>
                              <a:ext cx="940279"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BE6E6C">
                                <w:r>
                                  <w:t>Pre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9" name="Group 209"/>
                        <wpg:cNvGrpSpPr/>
                        <wpg:grpSpPr>
                          <a:xfrm>
                            <a:off x="4994694" y="0"/>
                            <a:ext cx="4903470" cy="4095115"/>
                            <a:chOff x="0" y="0"/>
                            <a:chExt cx="4903470" cy="4095115"/>
                          </a:xfrm>
                        </wpg:grpSpPr>
                        <pic:pic xmlns:pic="http://schemas.openxmlformats.org/drawingml/2006/picture">
                          <pic:nvPicPr>
                            <pic:cNvPr id="204" name="Picture 204" descr="C:\Dropbox\projects\Ant-Simulation\app\tests\inputs\species selection\species 46 selected.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3470" cy="4095115"/>
                            </a:xfrm>
                            <a:prstGeom prst="rect">
                              <a:avLst/>
                            </a:prstGeom>
                            <a:noFill/>
                            <a:ln>
                              <a:noFill/>
                            </a:ln>
                          </pic:spPr>
                        </pic:pic>
                        <wps:wsp>
                          <wps:cNvPr id="206" name="Text Box 206"/>
                          <wps:cNvSpPr txBox="1"/>
                          <wps:spPr>
                            <a:xfrm>
                              <a:off x="112143" y="69012"/>
                              <a:ext cx="1777042" cy="267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4D2C" w:rsidRDefault="004B4D2C" w:rsidP="00BE6E6C">
                                <w:r>
                                  <w:t>Post selection of species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5="http://schemas.microsoft.com/office/word/2012/wordml">
            <w:pict>
              <v:group w14:anchorId="175C40F1" id="Group 210" o:spid="_x0000_s1095" style="position:absolute;margin-left:-33.3pt;margin-top:-38.7pt;width:779.4pt;height:324.65pt;z-index:251771904" coordsize="98981,41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">
                <v:group id="Group 207" o:spid="_x0000_s1096" style="position:absolute;width:49371;height:41230" coordsize="49371,41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Picture 93" o:spid="_x0000_s1097" type="#_x0000_t75" style="position:absolute;width:49371;height:41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SV67EAAAA2wAAAA8AAABkcnMvZG93bnJldi54bWxEj0GLwjAUhO8L/ofwBC+Lpmth0WoUERYE&#10;kaIrSm+P5tkWm5fSRK3/3ggLexxm5htmvuxMLe7Uusqygq9RBII4t7riQsHx92c4AeE8ssbaMil4&#10;koPlovcxx0TbB+/pfvCFCBB2CSoovW8SKV1ekkE3sg1x8C62NeiDbAupW3wEuKnlOIq+pcGKw0KJ&#10;Da1Lyq+Hm1GQZft4lx7TNNOn8fYz0/FpQmelBv1uNQPhqfP/4b/2RiuYxvD+En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SV67EAAAA2wAAAA8AAAAAAAAAAAAAAAAA&#10;nwIAAGRycy9kb3ducmV2LnhtbFBLBQYAAAAABAAEAPcAAACQAwAAAAA=&#10;">
                    <v:imagedata r:id="rId70" o:title="species 1 selected"/>
                    <v:path arrowok="t"/>
                  </v:shape>
                  <v:shape id="Text Box 205" o:spid="_x0000_s1098" type="#_x0000_t202" style="position:absolute;left:1293;top:690;width:9403;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NtcIA&#10;AADcAAAADwAAAGRycy9kb3ducmV2LnhtbESPQWsCMRSE74X+h/AK3mq2g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U21wgAAANwAAAAPAAAAAAAAAAAAAAAAAJgCAABkcnMvZG93&#10;bnJldi54bWxQSwUGAAAAAAQABAD1AAAAhwMAAAAA&#10;" fillcolor="white [3201]" strokeweight=".5pt">
                    <v:textbox>
                      <w:txbxContent>
                        <w:p w:rsidR="003F4759" w:rsidRDefault="003F4759" w:rsidP="00BE6E6C">
                          <w:r>
                            <w:t>Pre selection</w:t>
                          </w:r>
                        </w:p>
                      </w:txbxContent>
                    </v:textbox>
                  </v:shape>
                </v:group>
                <v:group id="Group 209" o:spid="_x0000_s1099" style="position:absolute;left:49946;width:49035;height:40951" coordsize="49034,40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Picture 204" o:spid="_x0000_s1100" type="#_x0000_t75" style="position:absolute;width:49034;height:40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yo/m/AAAA3AAAAA8AAABkcnMvZG93bnJldi54bWxEj0+LwjAUxO/CfofwhL3Z1CIiXaOIi+xe&#10;/Xd/Nm+bYvNSkmi7394IgsdhZn7DLNeDbcWdfGgcK5hmOQjiyumGawWn426yABEissbWMSn4pwDr&#10;1cdoiaV2Pe/pfoi1SBAOJSowMXallKEyZDFkriNO3p/zFmOSvpbaY5/gtpVFns+lxYbTgsGOtoaq&#10;6+FmFVTfs/PQy4J+2E+Rrnp/2Vqj1Od42HyBiDTEd/jV/tUKinwGzzPpCMjV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sqP5vwAAANwAAAAPAAAAAAAAAAAAAAAAAJ8CAABk&#10;cnMvZG93bnJldi54bWxQSwUGAAAAAAQABAD3AAAAiwMAAAAA&#10;">
                    <v:imagedata r:id="rId71" o:title="species 46 selected"/>
                    <v:path arrowok="t"/>
                  </v:shape>
                  <v:shape id="Text Box 206" o:spid="_x0000_s1101" type="#_x0000_t202" style="position:absolute;left:1121;top:690;width:17770;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3F4759" w:rsidRDefault="003F4759" w:rsidP="00BE6E6C">
                          <w:r>
                            <w:t>Post selection of species 46</w:t>
                          </w:r>
                        </w:p>
                      </w:txbxContent>
                    </v:textbox>
                  </v:shape>
                </v:group>
              </v:group>
            </w:pict>
          </mc:Fallback>
        </mc:AlternateContent>
      </w:r>
      <w:r>
        <w:br w:type="page"/>
      </w:r>
    </w:p>
    <w:p w:rsidR="00BE6E6C" w:rsidRDefault="003B7715">
      <w:r>
        <w:rPr>
          <w:noProof/>
          <w:lang w:eastAsia="en-GB"/>
        </w:rPr>
        <w:lastRenderedPageBreak/>
        <mc:AlternateContent>
          <mc:Choice Requires="wps">
            <w:drawing>
              <wp:anchor distT="0" distB="0" distL="114300" distR="114300" simplePos="0" relativeHeight="251793408" behindDoc="0" locked="0" layoutInCell="1" allowOverlap="1" wp14:anchorId="02E6D21D" wp14:editId="6C1762F9">
                <wp:simplePos x="0" y="0"/>
                <wp:positionH relativeFrom="column">
                  <wp:posOffset>1509395</wp:posOffset>
                </wp:positionH>
                <wp:positionV relativeFrom="paragraph">
                  <wp:posOffset>8916670</wp:posOffset>
                </wp:positionV>
                <wp:extent cx="4804410"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a:effectLst/>
                      </wps:spPr>
                      <wps:txbx>
                        <w:txbxContent>
                          <w:p w:rsidR="004B4D2C" w:rsidRPr="00436DF0" w:rsidRDefault="004B4D2C" w:rsidP="003B7715">
                            <w:pPr>
                              <w:pStyle w:val="Caption"/>
                              <w:rPr>
                                <w:noProof/>
                              </w:rPr>
                            </w:pPr>
                            <w:r>
                              <w:t>Test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2E6D21D" id="Text Box 229" o:spid="_x0000_s1102" type="#_x0000_t202" style="position:absolute;margin-left:118.85pt;margin-top:702.1pt;width:378.3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" stroked="f">
                <v:textbox style="mso-fit-shape-to-text:t" inset="0,0,0,0">
                  <w:txbxContent>
                    <w:p w:rsidR="003F4759" w:rsidRPr="00436DF0" w:rsidRDefault="003F4759" w:rsidP="003B7715">
                      <w:pPr>
                        <w:pStyle w:val="Caption"/>
                        <w:rPr>
                          <w:noProof/>
                        </w:rPr>
                      </w:pPr>
                      <w:r>
                        <w:t>Test 14</w:t>
                      </w:r>
                    </w:p>
                  </w:txbxContent>
                </v:textbox>
              </v:shape>
            </w:pict>
          </mc:Fallback>
        </mc:AlternateContent>
      </w:r>
      <w:r>
        <w:rPr>
          <w:noProof/>
          <w:lang w:eastAsia="en-GB"/>
        </w:rPr>
        <mc:AlternateContent>
          <mc:Choice Requires="wpg">
            <w:drawing>
              <wp:anchor distT="0" distB="0" distL="114300" distR="114300" simplePos="0" relativeHeight="251791360" behindDoc="0" locked="0" layoutInCell="1" allowOverlap="1">
                <wp:simplePos x="0" y="0"/>
                <wp:positionH relativeFrom="column">
                  <wp:posOffset>1509623</wp:posOffset>
                </wp:positionH>
                <wp:positionV relativeFrom="paragraph">
                  <wp:posOffset>-284672</wp:posOffset>
                </wp:positionV>
                <wp:extent cx="4804853" cy="9144192"/>
                <wp:effectExtent l="0" t="0" r="0" b="0"/>
                <wp:wrapNone/>
                <wp:docPr id="228" name="Group 228"/>
                <wp:cNvGraphicFramePr/>
                <a:graphic xmlns:a="http://schemas.openxmlformats.org/drawingml/2006/main">
                  <a:graphicData uri="http://schemas.microsoft.com/office/word/2010/wordprocessingGroup">
                    <wpg:wgp>
                      <wpg:cNvGrpSpPr/>
                      <wpg:grpSpPr>
                        <a:xfrm>
                          <a:off x="0" y="0"/>
                          <a:ext cx="4798868" cy="9144192"/>
                          <a:chOff x="0" y="0"/>
                          <a:chExt cx="4798868" cy="9144192"/>
                        </a:xfrm>
                      </wpg:grpSpPr>
                      <wpg:grpSp>
                        <wpg:cNvPr id="226" name="Group 226"/>
                        <wpg:cNvGrpSpPr/>
                        <wpg:grpSpPr>
                          <a:xfrm>
                            <a:off x="0" y="25880"/>
                            <a:ext cx="2338070" cy="9103378"/>
                            <a:chOff x="0" y="0"/>
                            <a:chExt cx="2338070" cy="9103378"/>
                          </a:xfrm>
                        </wpg:grpSpPr>
                        <pic:pic xmlns:pic="http://schemas.openxmlformats.org/drawingml/2006/picture">
                          <pic:nvPicPr>
                            <pic:cNvPr id="222" name="Picture 22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bwMode="auto">
                            <a:xfrm>
                              <a:off x="0" y="273726"/>
                              <a:ext cx="2338070" cy="8829652"/>
                            </a:xfrm>
                            <a:prstGeom prst="rect">
                              <a:avLst/>
                            </a:prstGeom>
                            <a:noFill/>
                            <a:ln>
                              <a:noFill/>
                            </a:ln>
                          </pic:spPr>
                        </pic:pic>
                        <wps:wsp>
                          <wps:cNvPr id="224" name="Text Box 2"/>
                          <wps:cNvSpPr txBox="1">
                            <a:spLocks noChangeArrowheads="1"/>
                          </wps:cNvSpPr>
                          <wps:spPr bwMode="auto">
                            <a:xfrm>
                              <a:off x="17252" y="0"/>
                              <a:ext cx="862330" cy="258445"/>
                            </a:xfrm>
                            <a:prstGeom prst="rect">
                              <a:avLst/>
                            </a:prstGeom>
                            <a:solidFill>
                              <a:srgbClr val="FFFFFF"/>
                            </a:solidFill>
                            <a:ln w="9525">
                              <a:solidFill>
                                <a:srgbClr val="000000"/>
                              </a:solidFill>
                              <a:miter lim="800000"/>
                              <a:headEnd/>
                              <a:tailEnd/>
                            </a:ln>
                          </wps:spPr>
                          <wps:txbx>
                            <w:txbxContent>
                              <w:p w:rsidR="004B4D2C" w:rsidRDefault="004B4D2C">
                                <w:r>
                                  <w:t>Pre random</w:t>
                                </w:r>
                              </w:p>
                            </w:txbxContent>
                          </wps:txbx>
                          <wps:bodyPr rot="0" vert="horz" wrap="square" lIns="91440" tIns="45720" rIns="91440" bIns="45720" anchor="t" anchorCtr="0">
                            <a:noAutofit/>
                          </wps:bodyPr>
                        </wps:wsp>
                      </wpg:grpSp>
                      <wpg:grpSp>
                        <wpg:cNvPr id="227" name="Group 227"/>
                        <wpg:cNvGrpSpPr/>
                        <wpg:grpSpPr>
                          <a:xfrm>
                            <a:off x="2464513" y="0"/>
                            <a:ext cx="2334355" cy="9144192"/>
                            <a:chOff x="5985" y="0"/>
                            <a:chExt cx="2334355" cy="9144192"/>
                          </a:xfrm>
                        </wpg:grpSpPr>
                        <pic:pic xmlns:pic="http://schemas.openxmlformats.org/drawingml/2006/picture">
                          <pic:nvPicPr>
                            <pic:cNvPr id="223" name="Picture 2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bwMode="auto">
                            <a:xfrm>
                              <a:off x="5985" y="284672"/>
                              <a:ext cx="2334355" cy="8859520"/>
                            </a:xfrm>
                            <a:prstGeom prst="rect">
                              <a:avLst/>
                            </a:prstGeom>
                            <a:noFill/>
                            <a:ln>
                              <a:noFill/>
                            </a:ln>
                          </pic:spPr>
                        </pic:pic>
                        <wps:wsp>
                          <wps:cNvPr id="225" name="Text Box 2"/>
                          <wps:cNvSpPr txBox="1">
                            <a:spLocks noChangeArrowheads="1"/>
                          </wps:cNvSpPr>
                          <wps:spPr bwMode="auto">
                            <a:xfrm>
                              <a:off x="17253" y="0"/>
                              <a:ext cx="957532" cy="258445"/>
                            </a:xfrm>
                            <a:prstGeom prst="rect">
                              <a:avLst/>
                            </a:prstGeom>
                            <a:solidFill>
                              <a:srgbClr val="FFFFFF"/>
                            </a:solidFill>
                            <a:ln w="9525">
                              <a:solidFill>
                                <a:srgbClr val="000000"/>
                              </a:solidFill>
                              <a:miter lim="800000"/>
                              <a:headEnd/>
                              <a:tailEnd/>
                            </a:ln>
                          </wps:spPr>
                          <wps:txbx>
                            <w:txbxContent>
                              <w:p w:rsidR="004B4D2C" w:rsidRDefault="004B4D2C" w:rsidP="003B7715">
                                <w:r>
                                  <w:t>Post random</w:t>
                                </w:r>
                              </w:p>
                            </w:txbxContent>
                          </wps:txbx>
                          <wps:bodyPr rot="0" vert="horz" wrap="square" lIns="91440" tIns="45720" rIns="91440" bIns="45720" anchor="t" anchorCtr="0">
                            <a:noAutofit/>
                          </wps:bodyPr>
                        </wps:wsp>
                      </wpg:grpSp>
                    </wpg:wgp>
                  </a:graphicData>
                </a:graphic>
              </wp:anchor>
            </w:drawing>
          </mc:Choice>
          <mc:Fallback xmlns:w15="http://schemas.microsoft.com/office/word/2012/wordml">
            <w:pict>
              <v:group id="Group 228" o:spid="_x0000_s1103" style="position:absolute;margin-left:118.85pt;margin-top:-22.4pt;width:378.35pt;height:10in;z-index:251791360" coordsize="47988,914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">
                <v:group id="Group 226" o:spid="_x0000_s1104" style="position:absolute;top:258;width:23380;height:91034" coordsize="23380,9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Picture 222" o:spid="_x0000_s1105" type="#_x0000_t75" style="position:absolute;top:2737;width:23380;height:8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AJnPFAAAA3AAAAA8AAABkcnMvZG93bnJldi54bWxEj0FrwkAUhO8F/8PyBG914x7SEl1FFKEI&#10;Hpq2ordH9pkEs29DdqvRX+8KhR6HmfmGmS1624gLdb52rGEyTkAQF87UXGr4/tq8voPwAdlg45g0&#10;3MjDYj54mWFm3JU/6ZKHUkQI+ww1VCG0mZS+qMiiH7uWOHon11kMUXalNB1eI9w2UiVJKi3WHBcq&#10;bGlVUXHOf62Geq3y+1u6C+qWbou1P7rD/sdpPRr2yymIQH34D/+1P4wGpRQ8z8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wCZzxQAAANwAAAAPAAAAAAAAAAAAAAAA&#10;AJ8CAABkcnMvZG93bnJldi54bWxQSwUGAAAAAAQABAD3AAAAkQMAAAAA&#10;">
                    <v:imagedata r:id="rId74" o:title=""/>
                    <v:path arrowok="t"/>
                  </v:shape>
                  <v:shape id="Text Box 2" o:spid="_x0000_s1106" type="#_x0000_t202" style="position:absolute;left:172;width:862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HOcUA&#10;AADcAAAADwAAAGRycy9kb3ducmV2LnhtbESPQWvCQBSE70L/w/IKvYhuGkVt6iql0KI3m4q9PrLP&#10;JDT7Nt3dxvjvXUHwOMzMN8xy3ZtGdOR8bVnB8zgBQVxYXXOpYP/9MVqA8AFZY2OZFJzJw3r1MFhi&#10;pu2Jv6jLQykihH2GCqoQ2kxKX1Rk0I9tSxy9o3UGQ5SulNrhKcJNI9MkmUmDNceFClt6r6j4zf+N&#10;gsV00/347WR3KGbH5iUM593nn1Pq6bF/ewURqA/38K290QrSdA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wc5xQAAANwAAAAPAAAAAAAAAAAAAAAAAJgCAABkcnMv&#10;ZG93bnJldi54bWxQSwUGAAAAAAQABAD1AAAAigMAAAAA&#10;">
                    <v:textbox>
                      <w:txbxContent>
                        <w:p w:rsidR="003F4759" w:rsidRDefault="003F4759">
                          <w:r>
                            <w:t>Pre random</w:t>
                          </w:r>
                        </w:p>
                      </w:txbxContent>
                    </v:textbox>
                  </v:shape>
                </v:group>
                <v:group id="Group 227" o:spid="_x0000_s1107" style="position:absolute;left:24645;width:23343;height:91441" coordorigin="59" coordsize="23343,91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shape id="Picture 223" o:spid="_x0000_s1108" type="#_x0000_t75" style="position:absolute;left:59;top:2846;width:23344;height:88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zWjDAAAA3AAAAA8AAABkcnMvZG93bnJldi54bWxEj8FqwzAQRO+B/oPYQm+xXAdKcK2EklDw&#10;tWlCfVysjeXEWhlLjt1+fVUo5DjMzBum2M62EzcafOtYwXOSgiCunW65UXD8fF+uQfiArLFzTAq+&#10;ycN287AoMNdu4g+6HUIjIoR9jgpMCH0upa8NWfSJ64mjd3aDxRDl0Eg94BThtpNZmr5Iiy3HBYM9&#10;7QzV18NoFVj9Ve3GPV1+zqfVSLNxld+XSj09zm+vIALN4R7+b5daQZat4O9MPAJ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rNaMMAAADcAAAADwAAAAAAAAAAAAAAAACf&#10;AgAAZHJzL2Rvd25yZXYueG1sUEsFBgAAAAAEAAQA9wAAAI8DAAAAAA==&#10;">
                    <v:imagedata r:id="rId75" o:title=""/>
                    <v:path arrowok="t"/>
                  </v:shape>
                  <v:shape id="Text Box 2" o:spid="_x0000_s1109" type="#_x0000_t202" style="position:absolute;left:172;width:957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iosYA&#10;AADcAAAADwAAAGRycy9kb3ducmV2LnhtbESPQWvCQBSE70L/w/IKXopuTFu1qauIYLG3VqW9PrLP&#10;JJh9G3fXGP+9Wyh4HGbmG2a26EwtWnK+sqxgNExAEOdWV1wo2O/WgykIH5A11pZJwZU8LOYPvRlm&#10;2l74m9ptKESEsM9QQRlCk0np85IM+qFtiKN3sM5giNIVUju8RLipZZokY2mw4rhQYkOrkvLj9mwU&#10;TF827a//fP76yceH+i08TdqPk1Oq/9gt30EE6sI9/N/eaAVp+g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eiosYAAADcAAAADwAAAAAAAAAAAAAAAACYAgAAZHJz&#10;L2Rvd25yZXYueG1sUEsFBgAAAAAEAAQA9QAAAIsDAAAAAA==&#10;">
                    <v:textbox>
                      <w:txbxContent>
                        <w:p w:rsidR="003F4759" w:rsidRDefault="003F4759" w:rsidP="003B7715">
                          <w:r>
                            <w:t>Post random</w:t>
                          </w:r>
                        </w:p>
                      </w:txbxContent>
                    </v:textbox>
                  </v:shape>
                </v:group>
              </v:group>
            </w:pict>
          </mc:Fallback>
        </mc:AlternateContent>
      </w:r>
      <w:r>
        <w:rPr>
          <w:noProof/>
          <w:lang w:eastAsia="en-GB"/>
        </w:rPr>
        <mc:AlternateContent>
          <mc:Choice Requires="wpg">
            <w:drawing>
              <wp:anchor distT="0" distB="0" distL="114300" distR="114300" simplePos="0" relativeHeight="251782144" behindDoc="0" locked="0" layoutInCell="1" allowOverlap="1" wp14:anchorId="35E82CCF" wp14:editId="270BE469">
                <wp:simplePos x="0" y="0"/>
                <wp:positionH relativeFrom="column">
                  <wp:posOffset>-595199</wp:posOffset>
                </wp:positionH>
                <wp:positionV relativeFrom="page">
                  <wp:posOffset>3950478</wp:posOffset>
                </wp:positionV>
                <wp:extent cx="1915160" cy="1819275"/>
                <wp:effectExtent l="0" t="0" r="8890" b="9525"/>
                <wp:wrapTopAndBottom/>
                <wp:docPr id="221" name="Group 221"/>
                <wp:cNvGraphicFramePr/>
                <a:graphic xmlns:a="http://schemas.openxmlformats.org/drawingml/2006/main">
                  <a:graphicData uri="http://schemas.microsoft.com/office/word/2010/wordprocessingGroup">
                    <wpg:wgp>
                      <wpg:cNvGrpSpPr/>
                      <wpg:grpSpPr>
                        <a:xfrm>
                          <a:off x="0" y="0"/>
                          <a:ext cx="1915160" cy="1819275"/>
                          <a:chOff x="0" y="0"/>
                          <a:chExt cx="1915160" cy="1819275"/>
                        </a:xfrm>
                      </wpg:grpSpPr>
                      <pic:pic xmlns:pic="http://schemas.openxmlformats.org/drawingml/2006/picture">
                        <pic:nvPicPr>
                          <pic:cNvPr id="214" name="Picture 214" descr="C:\Dropbox\projects\Ant-Simulation\app\tests\inputs\species data expansion\unexpanded.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5160" cy="1492250"/>
                          </a:xfrm>
                          <a:prstGeom prst="rect">
                            <a:avLst/>
                          </a:prstGeom>
                          <a:noFill/>
                          <a:ln>
                            <a:noFill/>
                          </a:ln>
                        </pic:spPr>
                      </pic:pic>
                      <wps:wsp>
                        <wps:cNvPr id="219" name="Text Box 219"/>
                        <wps:cNvSpPr txBox="1"/>
                        <wps:spPr>
                          <a:xfrm>
                            <a:off x="0" y="1552575"/>
                            <a:ext cx="1915160" cy="266700"/>
                          </a:xfrm>
                          <a:prstGeom prst="rect">
                            <a:avLst/>
                          </a:prstGeom>
                          <a:solidFill>
                            <a:prstClr val="white"/>
                          </a:solidFill>
                          <a:ln>
                            <a:noFill/>
                          </a:ln>
                          <a:effectLst/>
                        </wps:spPr>
                        <wps:txbx>
                          <w:txbxContent>
                            <w:p w:rsidR="004B4D2C" w:rsidRPr="009B3798" w:rsidRDefault="004B4D2C" w:rsidP="00EC1FA3">
                              <w:pPr>
                                <w:pStyle w:val="Caption"/>
                                <w:rPr>
                                  <w:noProof/>
                                </w:rPr>
                              </w:pPr>
                              <w:r>
                                <w:t>Test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5E82CCF" id="Group 221" o:spid="_x0000_s1110" style="position:absolute;margin-left:-46.85pt;margin-top:311.05pt;width:150.8pt;height:143.25pt;z-index:251782144;mso-position-vertical-relative:page;mso-width-relative:margin;mso-height-relative:margin" coordsize="19151,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">
                <v:shape id="Picture 214" o:spid="_x0000_s1111" type="#_x0000_t75" style="position:absolute;width:19151;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oP0bDAAAA3AAAAA8AAABkcnMvZG93bnJldi54bWxEj09rwkAUxO9Cv8PyCt7MxiAi0VWkIPZk&#10;Ne3B4yP7mj9m34bdbYzfvlsoeBxm5jfMZjeaTgzkfGNZwTxJQRCXVjdcKfj6PMxWIHxA1thZJgUP&#10;8rDbvkw2mGt75wsNRahEhLDPUUEdQp9L6cuaDPrE9sTR+7bOYIjSVVI7vEe46WSWpktpsOG4UGNP&#10;bzWVt+LHKCjs/vjh2st5PMn25tJMXlsalJq+jvs1iEBjeIb/2+9aQTZfwN+ZeATk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g/RsMAAADcAAAADwAAAAAAAAAAAAAAAACf&#10;AgAAZHJzL2Rvd25yZXYueG1sUEsFBgAAAAAEAAQA9wAAAI8DAAAAAA==&#10;">
                  <v:imagedata r:id="rId77" o:title="unexpanded"/>
                  <v:path arrowok="t"/>
                </v:shape>
                <v:shape id="Text Box 219" o:spid="_x0000_s1112" type="#_x0000_t202" style="position:absolute;top:15525;width:191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3SsYA&#10;AADcAAAADwAAAGRycy9kb3ducmV2LnhtbESPQWsCMRSE74X+h/AKXopmtSK6NYpIhdaLdOvF22Pz&#10;3Gy7eVmSrG7/fVMQPA4z8w2zXPe2ERfyoXasYDzKQBCXTtdcKTh+7YZzECEia2wck4JfCrBePT4s&#10;Mdfuyp90KWIlEoRDjgpMjG0uZSgNWQwj1xIn7+y8xZikr6T2eE1w28hJls2kxZrTgsGWtobKn6Kz&#10;Cg7T08E8d+e3/Wb64j+O3Xb2XRVKDZ76zSuISH28h2/td61gMl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B3SsYAAADcAAAADwAAAAAAAAAAAAAAAACYAgAAZHJz&#10;L2Rvd25yZXYueG1sUEsFBgAAAAAEAAQA9QAAAIsDAAAAAA==&#10;" stroked="f">
                  <v:textbox style="mso-fit-shape-to-text:t" inset="0,0,0,0">
                    <w:txbxContent>
                      <w:p w:rsidR="003F4759" w:rsidRPr="009B3798" w:rsidRDefault="003F4759" w:rsidP="00EC1FA3">
                        <w:pPr>
                          <w:pStyle w:val="Caption"/>
                          <w:rPr>
                            <w:noProof/>
                          </w:rPr>
                        </w:pPr>
                        <w:r>
                          <w:t>Test 9</w:t>
                        </w:r>
                      </w:p>
                    </w:txbxContent>
                  </v:textbox>
                </v:shape>
                <w10:wrap type="topAndBottom" anchory="page"/>
              </v:group>
            </w:pict>
          </mc:Fallback>
        </mc:AlternateContent>
      </w:r>
      <w:r>
        <w:rPr>
          <w:noProof/>
          <w:lang w:eastAsia="en-GB"/>
        </w:rPr>
        <mc:AlternateContent>
          <mc:Choice Requires="wpg">
            <w:drawing>
              <wp:anchor distT="0" distB="0" distL="114300" distR="114300" simplePos="0" relativeHeight="251779072" behindDoc="0" locked="0" layoutInCell="1" allowOverlap="1" wp14:anchorId="0E464725" wp14:editId="3924165B">
                <wp:simplePos x="0" y="0"/>
                <wp:positionH relativeFrom="column">
                  <wp:posOffset>-568828</wp:posOffset>
                </wp:positionH>
                <wp:positionV relativeFrom="margin">
                  <wp:align>top</wp:align>
                </wp:positionV>
                <wp:extent cx="1906270" cy="2880360"/>
                <wp:effectExtent l="0" t="0" r="0" b="0"/>
                <wp:wrapTopAndBottom/>
                <wp:docPr id="220" name="Group 220"/>
                <wp:cNvGraphicFramePr/>
                <a:graphic xmlns:a="http://schemas.openxmlformats.org/drawingml/2006/main">
                  <a:graphicData uri="http://schemas.microsoft.com/office/word/2010/wordprocessingGroup">
                    <wpg:wgp>
                      <wpg:cNvGrpSpPr/>
                      <wpg:grpSpPr>
                        <a:xfrm>
                          <a:off x="0" y="0"/>
                          <a:ext cx="1906270" cy="2880360"/>
                          <a:chOff x="0" y="0"/>
                          <a:chExt cx="1906270" cy="2880360"/>
                        </a:xfrm>
                      </wpg:grpSpPr>
                      <pic:pic xmlns:pic="http://schemas.openxmlformats.org/drawingml/2006/picture">
                        <pic:nvPicPr>
                          <pic:cNvPr id="215" name="Picture 215" descr="C:\Dropbox\projects\Ant-Simulation\app\tests\inputs\species data expansion\1 contracted.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6270" cy="2553335"/>
                          </a:xfrm>
                          <a:prstGeom prst="rect">
                            <a:avLst/>
                          </a:prstGeom>
                          <a:noFill/>
                          <a:ln>
                            <a:noFill/>
                          </a:ln>
                        </pic:spPr>
                      </pic:pic>
                      <wps:wsp>
                        <wps:cNvPr id="218" name="Text Box 218"/>
                        <wps:cNvSpPr txBox="1"/>
                        <wps:spPr>
                          <a:xfrm>
                            <a:off x="0" y="2613660"/>
                            <a:ext cx="1906270" cy="266700"/>
                          </a:xfrm>
                          <a:prstGeom prst="rect">
                            <a:avLst/>
                          </a:prstGeom>
                          <a:solidFill>
                            <a:prstClr val="white"/>
                          </a:solidFill>
                          <a:ln>
                            <a:noFill/>
                          </a:ln>
                          <a:effectLst/>
                        </wps:spPr>
                        <wps:txbx>
                          <w:txbxContent>
                            <w:p w:rsidR="004B4D2C" w:rsidRPr="00D20691" w:rsidRDefault="004B4D2C" w:rsidP="00EC1FA3">
                              <w:pPr>
                                <w:pStyle w:val="Caption"/>
                                <w:rPr>
                                  <w:noProof/>
                                </w:rPr>
                              </w:pPr>
                              <w:r>
                                <w:t>Test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E464725" id="Group 220" o:spid="_x0000_s1113" style="position:absolute;margin-left:-44.8pt;margin-top:0;width:150.1pt;height:226.8pt;z-index:251779072;mso-position-vertical:top;mso-position-vertical-relative:margin;mso-width-relative:margin;mso-height-relative:margin" coordsize="19062,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">
                <v:shape id="Picture 215" o:spid="_x0000_s1114" type="#_x0000_t75" style="position:absolute;width:19062;height:25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xsFLDAAAA3AAAAA8AAABkcnMvZG93bnJldi54bWxEj0FrwkAUhO8F/8PyBG91YyCNpK4ikVqv&#10;Rj14e2Rfk7TZtyG7TdJ/3xUKPQ4z8w2z2U2mFQP1rrGsYLWMQBCXVjdcKbhe3p7XIJxH1thaJgU/&#10;5GC3nT1tMNN25DMNha9EgLDLUEHtfZdJ6cqaDLql7YiD92F7gz7IvpK6xzHATSvjKHqRBhsOCzV2&#10;lNdUfhXfRsHtFFORpu/RMTmg+bxjzmVaKLWYT/tXEJ4m/x/+a5+0gniVwONMO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GwUsMAAADcAAAADwAAAAAAAAAAAAAAAACf&#10;AgAAZHJzL2Rvd25yZXYueG1sUEsFBgAAAAAEAAQA9wAAAI8DAAAAAA==&#10;">
                  <v:imagedata r:id="rId79" o:title="1 contracted"/>
                  <v:path arrowok="t"/>
                </v:shape>
                <v:shape id="Text Box 218" o:spid="_x0000_s1115" type="#_x0000_t202" style="position:absolute;top:26136;width:190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rsidR="003F4759" w:rsidRPr="00D20691" w:rsidRDefault="003F4759" w:rsidP="00EC1FA3">
                        <w:pPr>
                          <w:pStyle w:val="Caption"/>
                          <w:rPr>
                            <w:noProof/>
                          </w:rPr>
                        </w:pPr>
                        <w:r>
                          <w:t>Test 8</w:t>
                        </w:r>
                      </w:p>
                    </w:txbxContent>
                  </v:textbox>
                </v:shape>
                <w10:wrap type="topAndBottom" anchory="margin"/>
              </v:group>
            </w:pict>
          </mc:Fallback>
        </mc:AlternateContent>
      </w:r>
    </w:p>
    <w:p w:rsidR="00D72B39" w:rsidRDefault="00D72B39" w:rsidP="00D72B39"/>
    <w:p w:rsidR="003B7715" w:rsidRDefault="003B7715" w:rsidP="00FA0E18">
      <w:pPr>
        <w:sectPr w:rsidR="003B7715" w:rsidSect="003B7715">
          <w:pgSz w:w="11906" w:h="16838"/>
          <w:pgMar w:top="1440" w:right="1440" w:bottom="1440" w:left="1440" w:header="708" w:footer="708" w:gutter="0"/>
          <w:cols w:space="708"/>
          <w:docGrid w:linePitch="360"/>
        </w:sectPr>
      </w:pPr>
    </w:p>
    <w:p w:rsidR="008B57DD" w:rsidRDefault="008B57DD" w:rsidP="00FA0E18">
      <w:pPr>
        <w:sectPr w:rsidR="008B57DD" w:rsidSect="00EA275F">
          <w:pgSz w:w="16838" w:h="11906" w:orient="landscape"/>
          <w:pgMar w:top="1440" w:right="1440" w:bottom="1440" w:left="1440" w:header="708" w:footer="708" w:gutter="0"/>
          <w:cols w:space="708"/>
          <w:docGrid w:linePitch="360"/>
        </w:sectPr>
      </w:pPr>
    </w:p>
    <w:p w:rsidR="000C0644" w:rsidRDefault="000C0644" w:rsidP="00FA0E18"/>
    <w:p w:rsidR="000C0644" w:rsidRDefault="000C0644">
      <w:r>
        <w:br w:type="page"/>
      </w:r>
    </w:p>
    <w:p w:rsidR="00563800" w:rsidRDefault="00563800" w:rsidP="00FA0E18"/>
    <w:p w:rsidR="00FA0E18" w:rsidRDefault="00563800" w:rsidP="00E242F9">
      <w:pPr>
        <w:pStyle w:val="Heading2"/>
        <w:jc w:val="both"/>
      </w:pPr>
      <w:bookmarkStart w:id="17" w:name="_Toc379732414"/>
      <w:r>
        <w:t>Biological tests</w:t>
      </w:r>
      <w:bookmarkEnd w:id="17"/>
    </w:p>
    <w:p w:rsidR="008B57DD" w:rsidRDefault="00563800" w:rsidP="00E242F9">
      <w:pPr>
        <w:jc w:val="both"/>
      </w:pPr>
      <w:r>
        <w:t xml:space="preserve">The simulation is based on ants, the behaviour of the simulated ants is changed by altering a species characteristics. This behaviour can sometimes closely resemble real ants however it can be equally a long way of how real ant behave. For example by changing the antenna size characteristic to 0 will mean that ants can no longer smell pheromones. The behaviour of ants in this state will not model the behaviour of real ants (which can smell pheromones). This means that in order to test the biological trueness of the simulation would be to find the characteristics in the simulation which most closely match a real ant, this is very difficult as the simulation only has a limited range of </w:t>
      </w:r>
      <w:r w:rsidR="008B57DD">
        <w:t>characteristics to choose from while real ants have a much more complex system of genes.</w:t>
      </w:r>
    </w:p>
    <w:p w:rsidR="008B57DD" w:rsidRDefault="008B57DD" w:rsidP="00E242F9">
      <w:pPr>
        <w:jc w:val="both"/>
      </w:pPr>
      <w:r>
        <w:t>A comparison between real ants and the simulated ants will be used to compare how well the simulated ants model the real ants. Also approximations of behaviour will also be compared between the two.</w:t>
      </w:r>
    </w:p>
    <w:p w:rsidR="00E13FB4" w:rsidRDefault="00E13FB4" w:rsidP="002A47F8">
      <w:pPr>
        <w:pStyle w:val="Heading3"/>
      </w:pPr>
      <w:bookmarkStart w:id="18" w:name="_Toc379732415"/>
      <w:r>
        <w:t>Pheromones</w:t>
      </w:r>
      <w:bookmarkEnd w:id="18"/>
    </w:p>
    <w:p w:rsidR="00631C3F" w:rsidRDefault="00E242F9" w:rsidP="00E242F9">
      <w:pPr>
        <w:jc w:val="both"/>
      </w:pPr>
      <w:r>
        <w:rPr>
          <w:noProof/>
          <w:lang w:eastAsia="en-GB"/>
        </w:rPr>
        <w:drawing>
          <wp:anchor distT="0" distB="0" distL="114300" distR="114300" simplePos="0" relativeHeight="251715584" behindDoc="0" locked="0" layoutInCell="1" allowOverlap="1" wp14:anchorId="05131C42" wp14:editId="492FB404">
            <wp:simplePos x="0" y="0"/>
            <wp:positionH relativeFrom="margin">
              <wp:posOffset>2061426</wp:posOffset>
            </wp:positionH>
            <wp:positionV relativeFrom="paragraph">
              <wp:posOffset>923925</wp:posOffset>
            </wp:positionV>
            <wp:extent cx="3648075" cy="2820670"/>
            <wp:effectExtent l="0" t="0" r="9525" b="0"/>
            <wp:wrapTopAndBottom/>
            <wp:docPr id="43" name="Picture 43" descr="C:\Dropbox\projects\Ant-Simulation\app\tests\Biological\real\Ant pheromone trial si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ropbox\projects\Ant-Simulation\app\tests\Biological\real\Ant pheromone trial sing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48075"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6608" behindDoc="0" locked="0" layoutInCell="1" allowOverlap="1" wp14:anchorId="1694460D" wp14:editId="51500BF5">
            <wp:simplePos x="0" y="0"/>
            <wp:positionH relativeFrom="margin">
              <wp:align>left</wp:align>
            </wp:positionH>
            <wp:positionV relativeFrom="paragraph">
              <wp:posOffset>1371600</wp:posOffset>
            </wp:positionV>
            <wp:extent cx="2855595" cy="1958975"/>
            <wp:effectExtent l="0" t="8890" r="0" b="0"/>
            <wp:wrapTopAndBottom/>
            <wp:docPr id="44" name="Picture 44" descr="C:\Dropbox\projects\Ant-Simulation\app\tests\Biological\simulation\Ants following pheromon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ropbox\projects\Ant-Simulation\app\tests\Biological\simulation\Ants following pheromone exampl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285559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32C">
        <w:t xml:space="preserve">Pheromones laid by real ants are most concentrated where most ants have been as they cumulate. This is seen in the picture of real ants by the brighter yellow colour. This can be seen in the simulation by a darker colour pheromone. In videos, ants will tend to head in the direction which has the strongest concentration of pheromones. Again this is mirrored in the simulation (See tests 17, 18 and 19 in Ant.js unit tests). Real ants will also sometimes leave the trial to go off looking in a new direction. This is shown in the diagram of the simulation where the top right ants did not follow the stronger pheromone trial left by the ant in the centre left. And in the picture of real ants by the ant on the far left of the screen who left the trial in search for food. Finally pheromones in real life </w:t>
      </w:r>
      <w:r w:rsidR="001D646B">
        <w:t>evaporate</w:t>
      </w:r>
      <w:r w:rsidR="000A132C">
        <w:t xml:space="preserve"> over time, this is also </w:t>
      </w:r>
      <w:r w:rsidR="001D646B">
        <w:t>modelled</w:t>
      </w:r>
      <w:r w:rsidR="000A132C">
        <w:t xml:space="preserve"> in the simulation</w:t>
      </w:r>
      <w:r w:rsidR="001D646B">
        <w:t xml:space="preserve"> as pheromones concentration decrease as time increases.</w:t>
      </w:r>
    </w:p>
    <w:p w:rsidR="00631C3F" w:rsidRDefault="00631C3F" w:rsidP="00E242F9">
      <w:pPr>
        <w:pStyle w:val="Heading3"/>
        <w:jc w:val="both"/>
      </w:pPr>
      <w:bookmarkStart w:id="19" w:name="_Toc379732416"/>
      <w:r>
        <w:t>Searching for food</w:t>
      </w:r>
      <w:bookmarkEnd w:id="19"/>
    </w:p>
    <w:p w:rsidR="00DC09A0" w:rsidRDefault="00631C3F" w:rsidP="00E242F9">
      <w:pPr>
        <w:jc w:val="both"/>
      </w:pPr>
      <w:r>
        <w:t>Real ants walk randomly until an ant</w:t>
      </w:r>
      <w:r w:rsidR="00DC09A0">
        <w:t xml:space="preserve"> finds food, it then navigates back to the nest (depending on type of ant either following a pheromone, memory or randomly). Other ants then follow the trial left by the first ant to find the food, reinforcing the strength of the trial making it more popular. This can all also be seen in the simulated ants. </w:t>
      </w:r>
    </w:p>
    <w:p w:rsidR="00631C3F" w:rsidRDefault="00E242F9" w:rsidP="00E242F9">
      <w:pPr>
        <w:jc w:val="both"/>
      </w:pPr>
      <w:r>
        <w:rPr>
          <w:noProof/>
          <w:lang w:eastAsia="en-GB"/>
        </w:rPr>
        <w:lastRenderedPageBreak/>
        <w:drawing>
          <wp:anchor distT="0" distB="0" distL="114300" distR="114300" simplePos="0" relativeHeight="251718656" behindDoc="0" locked="0" layoutInCell="1" allowOverlap="1" wp14:anchorId="27359159" wp14:editId="4D15D36E">
            <wp:simplePos x="0" y="0"/>
            <wp:positionH relativeFrom="margin">
              <wp:align>left</wp:align>
            </wp:positionH>
            <wp:positionV relativeFrom="paragraph">
              <wp:posOffset>422275</wp:posOffset>
            </wp:positionV>
            <wp:extent cx="3498850" cy="3795395"/>
            <wp:effectExtent l="0" t="0" r="6350" b="0"/>
            <wp:wrapTopAndBottom/>
            <wp:docPr id="46" name="Picture 46" descr="C:\Dropbox\projects\Ant-Simulation\app\tests\Biological\simulation\Pheromones betwen nest and 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ropbox\projects\Ant-Simulation\app\tests\Biological\simulation\Pheromones betwen nest and foo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8850" cy="37953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725824" behindDoc="0" locked="0" layoutInCell="1" allowOverlap="1" wp14:anchorId="5EAB13B1" wp14:editId="641F688E">
                <wp:simplePos x="0" y="0"/>
                <wp:positionH relativeFrom="column">
                  <wp:posOffset>3656546</wp:posOffset>
                </wp:positionH>
                <wp:positionV relativeFrom="paragraph">
                  <wp:posOffset>684710</wp:posOffset>
                </wp:positionV>
                <wp:extent cx="2665730" cy="3139440"/>
                <wp:effectExtent l="0" t="0" r="1270" b="22860"/>
                <wp:wrapNone/>
                <wp:docPr id="51" name="Group 51"/>
                <wp:cNvGraphicFramePr/>
                <a:graphic xmlns:a="http://schemas.openxmlformats.org/drawingml/2006/main">
                  <a:graphicData uri="http://schemas.microsoft.com/office/word/2010/wordprocessingGroup">
                    <wpg:wgp>
                      <wpg:cNvGrpSpPr/>
                      <wpg:grpSpPr>
                        <a:xfrm>
                          <a:off x="0" y="0"/>
                          <a:ext cx="2665730" cy="3139440"/>
                          <a:chOff x="0" y="0"/>
                          <a:chExt cx="2665730" cy="3139931"/>
                        </a:xfrm>
                      </wpg:grpSpPr>
                      <wps:wsp>
                        <wps:cNvPr id="48" name="Text Box 2"/>
                        <wps:cNvSpPr txBox="1">
                          <a:spLocks noChangeArrowheads="1"/>
                        </wps:cNvSpPr>
                        <wps:spPr bwMode="auto">
                          <a:xfrm>
                            <a:off x="2139351" y="2872596"/>
                            <a:ext cx="508635" cy="267335"/>
                          </a:xfrm>
                          <a:prstGeom prst="rect">
                            <a:avLst/>
                          </a:prstGeom>
                          <a:solidFill>
                            <a:srgbClr val="FFFFFF"/>
                          </a:solidFill>
                          <a:ln w="9525">
                            <a:solidFill>
                              <a:srgbClr val="000000"/>
                            </a:solidFill>
                            <a:miter lim="800000"/>
                            <a:headEnd/>
                            <a:tailEnd/>
                          </a:ln>
                        </wps:spPr>
                        <wps:txbx>
                          <w:txbxContent>
                            <w:p w:rsidR="004B4D2C" w:rsidRDefault="004B4D2C">
                              <w:r>
                                <w:t>NEST</w:t>
                              </w:r>
                            </w:p>
                          </w:txbxContent>
                        </wps:txbx>
                        <wps:bodyPr rot="0" vert="horz" wrap="square" lIns="91440" tIns="45720" rIns="91440" bIns="45720" anchor="t" anchorCtr="0">
                          <a:noAutofit/>
                        </wps:bodyPr>
                      </wps:wsp>
                      <wpg:grpSp>
                        <wpg:cNvPr id="50" name="Group 50"/>
                        <wpg:cNvGrpSpPr/>
                        <wpg:grpSpPr>
                          <a:xfrm>
                            <a:off x="0" y="0"/>
                            <a:ext cx="2665730" cy="2829488"/>
                            <a:chOff x="0" y="0"/>
                            <a:chExt cx="2665730" cy="2829488"/>
                          </a:xfrm>
                        </wpg:grpSpPr>
                        <pic:pic xmlns:pic="http://schemas.openxmlformats.org/drawingml/2006/picture">
                          <pic:nvPicPr>
                            <pic:cNvPr id="47" name="Picture 47" descr="C:\Dropbox\projects\Ant-Simulation\app\tests\Biological\real\trailfigure280.jp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293298"/>
                              <a:ext cx="2665730" cy="2536190"/>
                            </a:xfrm>
                            <a:prstGeom prst="rect">
                              <a:avLst/>
                            </a:prstGeom>
                            <a:noFill/>
                            <a:ln>
                              <a:noFill/>
                            </a:ln>
                          </pic:spPr>
                        </pic:pic>
                        <wps:wsp>
                          <wps:cNvPr id="49" name="Text Box 2"/>
                          <wps:cNvSpPr txBox="1">
                            <a:spLocks noChangeArrowheads="1"/>
                          </wps:cNvSpPr>
                          <wps:spPr bwMode="auto">
                            <a:xfrm>
                              <a:off x="0" y="0"/>
                              <a:ext cx="551815" cy="267335"/>
                            </a:xfrm>
                            <a:prstGeom prst="rect">
                              <a:avLst/>
                            </a:prstGeom>
                            <a:solidFill>
                              <a:srgbClr val="FFFFFF"/>
                            </a:solidFill>
                            <a:ln w="9525">
                              <a:solidFill>
                                <a:srgbClr val="000000"/>
                              </a:solidFill>
                              <a:miter lim="800000"/>
                              <a:headEnd/>
                              <a:tailEnd/>
                            </a:ln>
                          </wps:spPr>
                          <wps:txbx>
                            <w:txbxContent>
                              <w:p w:rsidR="004B4D2C" w:rsidRDefault="004B4D2C" w:rsidP="00631C3F">
                                <w:pPr>
                                  <w:jc w:val="center"/>
                                </w:pPr>
                                <w:r>
                                  <w:t>FOOD</w:t>
                                </w:r>
                              </w:p>
                            </w:txbxContent>
                          </wps:txbx>
                          <wps:bodyPr rot="0" vert="horz" wrap="square" lIns="91440" tIns="45720" rIns="91440" bIns="45720" anchor="t" anchorCtr="0">
                            <a:noAutofit/>
                          </wps:bodyPr>
                        </wps:wsp>
                      </wpg:grpSp>
                    </wpg:wgp>
                  </a:graphicData>
                </a:graphic>
              </wp:anchor>
            </w:drawing>
          </mc:Choice>
          <mc:Fallback xmlns:w15="http://schemas.microsoft.com/office/word/2012/wordml">
            <w:pict>
              <v:group w14:anchorId="5EAB13B1" id="Group 51" o:spid="_x0000_s1116" style="position:absolute;left:0;text-align:left;margin-left:287.9pt;margin-top:53.9pt;width:209.9pt;height:247.2pt;z-index:251725824" coordsize="26657,3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">
                <v:shape id="Text Box 2" o:spid="_x0000_s1117" type="#_x0000_t202" style="position:absolute;left:21393;top:28725;width:508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3F4759" w:rsidRDefault="003F4759">
                        <w:r>
                          <w:t>NEST</w:t>
                        </w:r>
                      </w:p>
                    </w:txbxContent>
                  </v:textbox>
                </v:shape>
                <v:group id="Group 50" o:spid="_x0000_s1118" style="position:absolute;width:26657;height:28294" coordsize="26657,28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47" o:spid="_x0000_s1119" type="#_x0000_t75" style="position:absolute;top:2932;width:26657;height:25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wADDAAAA2wAAAA8AAABkcnMvZG93bnJldi54bWxEj09rwkAUxO8Fv8PyhN7qprZRia4ihULq&#10;KfEPXh/ZZxKafRuyW5N+e1cQPA4z8xtmtRlMI67UudqygvdJBIK4sLrmUsHx8P22AOE8ssbGMin4&#10;Jweb9ehlhYm2Ped03ftSBAi7BBVU3reJlK6oyKCb2JY4eBfbGfRBdqXUHfYBbho5jaKZNFhzWKiw&#10;pa+Kit/9n1EgdZxG+UeRzfC0621mzrH9OSv1Oh62SxCeBv8MP9qpVvA5h/uX8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bAAMMAAADbAAAADwAAAAAAAAAAAAAAAACf&#10;AgAAZHJzL2Rvd25yZXYueG1sUEsFBgAAAAAEAAQA9wAAAI8DAAAAAA==&#10;">
                    <v:imagedata r:id="rId84" o:title="trailfigure280"/>
                    <v:path arrowok="t"/>
                  </v:shape>
                  <v:shape id="Text Box 2" o:spid="_x0000_s1120" type="#_x0000_t202" style="position:absolute;width:5518;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3F4759" w:rsidRDefault="003F4759" w:rsidP="00631C3F">
                          <w:pPr>
                            <w:jc w:val="center"/>
                          </w:pPr>
                          <w:r>
                            <w:t>FOOD</w:t>
                          </w:r>
                        </w:p>
                      </w:txbxContent>
                    </v:textbox>
                  </v:shape>
                </v:group>
              </v:group>
            </w:pict>
          </mc:Fallback>
        </mc:AlternateContent>
      </w:r>
      <w:r w:rsidR="00DC09A0">
        <w:t>The screen shot shows a trial which leads from the nest to food. A similar looking trial is seen in the picture of real ants leading from the nest to food.</w:t>
      </w:r>
    </w:p>
    <w:p w:rsidR="003E18D5" w:rsidRDefault="003E18D5" w:rsidP="00E242F9">
      <w:pPr>
        <w:jc w:val="both"/>
      </w:pPr>
    </w:p>
    <w:p w:rsidR="00E242F9" w:rsidRDefault="00E242F9" w:rsidP="002A47F8">
      <w:pPr>
        <w:pStyle w:val="Heading3"/>
      </w:pPr>
      <w:bookmarkStart w:id="20" w:name="_Toc379732417"/>
      <w:r>
        <w:t>Trial patterns</w:t>
      </w:r>
      <w:bookmarkEnd w:id="20"/>
    </w:p>
    <w:p w:rsidR="003E18D5" w:rsidRDefault="003E18D5" w:rsidP="00E242F9">
      <w:pPr>
        <w:jc w:val="both"/>
      </w:pPr>
      <w:r>
        <w:rPr>
          <w:noProof/>
          <w:lang w:eastAsia="en-GB"/>
        </w:rPr>
        <w:drawing>
          <wp:anchor distT="0" distB="0" distL="114300" distR="114300" simplePos="0" relativeHeight="251726848" behindDoc="0" locked="0" layoutInCell="1" allowOverlap="1" wp14:anchorId="7E1AA7A1" wp14:editId="5F9DBA4F">
            <wp:simplePos x="0" y="0"/>
            <wp:positionH relativeFrom="column">
              <wp:posOffset>3139440</wp:posOffset>
            </wp:positionH>
            <wp:positionV relativeFrom="paragraph">
              <wp:posOffset>978535</wp:posOffset>
            </wp:positionV>
            <wp:extent cx="3152140" cy="3190240"/>
            <wp:effectExtent l="0" t="0" r="0" b="0"/>
            <wp:wrapTopAndBottom/>
            <wp:docPr id="53" name="Picture 53" descr="C:\Dropbox\projects\Ant-Simulation\app\tests\Biological\real\Ant pheromone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ropbox\projects\Ant-Simulation\app\tests\Biological\real\Ant pheromone patter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52140" cy="319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18D5">
        <w:rPr>
          <w:noProof/>
          <w:lang w:eastAsia="en-GB"/>
        </w:rPr>
        <w:drawing>
          <wp:anchor distT="0" distB="0" distL="114300" distR="114300" simplePos="0" relativeHeight="251727872" behindDoc="0" locked="0" layoutInCell="1" allowOverlap="1" wp14:anchorId="65439E31" wp14:editId="6E18AA72">
            <wp:simplePos x="0" y="0"/>
            <wp:positionH relativeFrom="margin">
              <wp:posOffset>0</wp:posOffset>
            </wp:positionH>
            <wp:positionV relativeFrom="paragraph">
              <wp:posOffset>4204264</wp:posOffset>
            </wp:positionV>
            <wp:extent cx="2943860" cy="3174365"/>
            <wp:effectExtent l="0" t="0" r="8890" b="6985"/>
            <wp:wrapTopAndBottom/>
            <wp:docPr id="52" name="Picture 52" descr="C:\Dropbox\projects\Ant-Simulation\app\tests\Biological\simulation\Food trial spreading o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ropbox\projects\Ant-Simulation\app\tests\Biological\simulation\Food trial spreading out 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3860" cy="31743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Real ant trials come into the nest from all directions, the main trials (strongest concentration pheromones) are roughly 70 degrees apart (to maximise spread to new food sources). This is very </w:t>
      </w:r>
      <w:r w:rsidR="00890578">
        <w:t>similar</w:t>
      </w:r>
      <w:r>
        <w:t xml:space="preserve"> to the simulation which has trials from all directions and the main trials are separated by</w:t>
      </w:r>
      <w:r w:rsidR="00890578">
        <w:t xml:space="preserve"> about 70 degrees also. The concentration of pheromones is also similar, although the scale of the simulation and the real pheromone trials of ants are different the pattern of most concentrated </w:t>
      </w:r>
      <w:r w:rsidR="00890578">
        <w:lastRenderedPageBreak/>
        <w:t xml:space="preserve">pheromones around the nest with roughly </w:t>
      </w:r>
      <w:r w:rsidR="003E2EF1">
        <w:t>straight</w:t>
      </w:r>
      <w:r w:rsidR="00890578">
        <w:t xml:space="preserve"> thin lines of high concentration </w:t>
      </w:r>
      <w:r w:rsidR="003E2EF1">
        <w:t>pheromones</w:t>
      </w:r>
      <w:r w:rsidR="00890578">
        <w:t xml:space="preserve"> leading off in multiple directions as well as a small number of </w:t>
      </w:r>
      <w:r w:rsidR="003E2EF1">
        <w:t>considerable</w:t>
      </w:r>
      <w:r w:rsidR="00890578">
        <w:t xml:space="preserve"> weaker </w:t>
      </w:r>
      <w:r w:rsidR="003E2EF1">
        <w:t>pheromones</w:t>
      </w:r>
      <w:r w:rsidR="00890578">
        <w:t xml:space="preserve"> from all directions</w:t>
      </w:r>
      <w:r w:rsidR="003E2EF1">
        <w:t xml:space="preserve"> can be seen in the real pheromones and the simulated.</w:t>
      </w:r>
    </w:p>
    <w:p w:rsidR="003E18D5" w:rsidRPr="00631C3F" w:rsidRDefault="003E18D5" w:rsidP="00631C3F"/>
    <w:sectPr w:rsidR="003E18D5" w:rsidRPr="00631C3F" w:rsidSect="008B57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85643C4"/>
    <w:multiLevelType w:val="hybridMultilevel"/>
    <w:tmpl w:val="03622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14AA"/>
    <w:rsid w:val="00035644"/>
    <w:rsid w:val="000559F3"/>
    <w:rsid w:val="000A132C"/>
    <w:rsid w:val="000C0644"/>
    <w:rsid w:val="00186B10"/>
    <w:rsid w:val="001C6612"/>
    <w:rsid w:val="001D646B"/>
    <w:rsid w:val="00253A7B"/>
    <w:rsid w:val="00262737"/>
    <w:rsid w:val="00283B9C"/>
    <w:rsid w:val="002A47F8"/>
    <w:rsid w:val="002B550D"/>
    <w:rsid w:val="002F0142"/>
    <w:rsid w:val="003068FE"/>
    <w:rsid w:val="003751EE"/>
    <w:rsid w:val="003B7715"/>
    <w:rsid w:val="003D5BEF"/>
    <w:rsid w:val="003E18D5"/>
    <w:rsid w:val="003E2EF1"/>
    <w:rsid w:val="003F4759"/>
    <w:rsid w:val="00402B74"/>
    <w:rsid w:val="00422195"/>
    <w:rsid w:val="004336F1"/>
    <w:rsid w:val="00456AEF"/>
    <w:rsid w:val="00465286"/>
    <w:rsid w:val="00471746"/>
    <w:rsid w:val="004848E2"/>
    <w:rsid w:val="004A1A5B"/>
    <w:rsid w:val="004B4D2C"/>
    <w:rsid w:val="004E14AA"/>
    <w:rsid w:val="004E3BAE"/>
    <w:rsid w:val="00522B6B"/>
    <w:rsid w:val="00553BEF"/>
    <w:rsid w:val="005575FF"/>
    <w:rsid w:val="00563800"/>
    <w:rsid w:val="005664C4"/>
    <w:rsid w:val="00581035"/>
    <w:rsid w:val="00594C6E"/>
    <w:rsid w:val="005C1252"/>
    <w:rsid w:val="005D01E7"/>
    <w:rsid w:val="005E1312"/>
    <w:rsid w:val="00610B52"/>
    <w:rsid w:val="00617662"/>
    <w:rsid w:val="00631C3F"/>
    <w:rsid w:val="00691B58"/>
    <w:rsid w:val="006A6951"/>
    <w:rsid w:val="006C06D5"/>
    <w:rsid w:val="006C50C8"/>
    <w:rsid w:val="006C63D9"/>
    <w:rsid w:val="00706BFD"/>
    <w:rsid w:val="007B0524"/>
    <w:rsid w:val="007B4458"/>
    <w:rsid w:val="007C427A"/>
    <w:rsid w:val="008146BC"/>
    <w:rsid w:val="00831481"/>
    <w:rsid w:val="00850C62"/>
    <w:rsid w:val="00890578"/>
    <w:rsid w:val="008975F9"/>
    <w:rsid w:val="008A613F"/>
    <w:rsid w:val="008B57DD"/>
    <w:rsid w:val="009927C6"/>
    <w:rsid w:val="009A1E42"/>
    <w:rsid w:val="009B4677"/>
    <w:rsid w:val="009F6EEA"/>
    <w:rsid w:val="00AE45B8"/>
    <w:rsid w:val="00B26B39"/>
    <w:rsid w:val="00B5099D"/>
    <w:rsid w:val="00B64877"/>
    <w:rsid w:val="00BD7F5F"/>
    <w:rsid w:val="00BE6E6C"/>
    <w:rsid w:val="00BF564F"/>
    <w:rsid w:val="00C167DB"/>
    <w:rsid w:val="00C62842"/>
    <w:rsid w:val="00C77375"/>
    <w:rsid w:val="00CA2C1E"/>
    <w:rsid w:val="00D10870"/>
    <w:rsid w:val="00D64A3F"/>
    <w:rsid w:val="00D72B39"/>
    <w:rsid w:val="00D915C0"/>
    <w:rsid w:val="00D92742"/>
    <w:rsid w:val="00DB45FA"/>
    <w:rsid w:val="00DC09A0"/>
    <w:rsid w:val="00DF530B"/>
    <w:rsid w:val="00E13FB4"/>
    <w:rsid w:val="00E242F9"/>
    <w:rsid w:val="00E426CF"/>
    <w:rsid w:val="00E501C9"/>
    <w:rsid w:val="00E855F2"/>
    <w:rsid w:val="00E90ACD"/>
    <w:rsid w:val="00EA275F"/>
    <w:rsid w:val="00EA63E1"/>
    <w:rsid w:val="00EC1FA3"/>
    <w:rsid w:val="00EF632D"/>
    <w:rsid w:val="00F702BE"/>
    <w:rsid w:val="00F90E32"/>
    <w:rsid w:val="00F971F7"/>
    <w:rsid w:val="00FA0E18"/>
    <w:rsid w:val="00FA7005"/>
    <w:rsid w:val="00FB0423"/>
    <w:rsid w:val="00FC3909"/>
    <w:rsid w:val="00FD1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0A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7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56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21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2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84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90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90A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D5BEF"/>
    <w:pPr>
      <w:ind w:left="720"/>
      <w:contextualSpacing/>
    </w:pPr>
  </w:style>
  <w:style w:type="table" w:customStyle="1" w:styleId="PlainTable1">
    <w:name w:val="Plain Table 1"/>
    <w:basedOn w:val="TableNormal"/>
    <w:uiPriority w:val="41"/>
    <w:rsid w:val="003D5BE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A275F"/>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2F0142"/>
    <w:rPr>
      <w:color w:val="808080"/>
    </w:rPr>
  </w:style>
  <w:style w:type="character" w:customStyle="1" w:styleId="Heading3Char">
    <w:name w:val="Heading 3 Char"/>
    <w:basedOn w:val="DefaultParagraphFont"/>
    <w:link w:val="Heading3"/>
    <w:uiPriority w:val="9"/>
    <w:rsid w:val="00BF564F"/>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4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22195"/>
    <w:rPr>
      <w:rFonts w:ascii="Courier New" w:eastAsia="Times New Roman" w:hAnsi="Courier New" w:cs="Courier New"/>
      <w:sz w:val="20"/>
      <w:szCs w:val="20"/>
      <w:lang w:eastAsia="en-GB"/>
    </w:rPr>
  </w:style>
  <w:style w:type="character" w:customStyle="1" w:styleId="nx">
    <w:name w:val="nx"/>
    <w:basedOn w:val="DefaultParagraphFont"/>
    <w:rsid w:val="00422195"/>
  </w:style>
  <w:style w:type="character" w:customStyle="1" w:styleId="p">
    <w:name w:val="p"/>
    <w:basedOn w:val="DefaultParagraphFont"/>
    <w:rsid w:val="00422195"/>
  </w:style>
  <w:style w:type="character" w:customStyle="1" w:styleId="o">
    <w:name w:val="o"/>
    <w:basedOn w:val="DefaultParagraphFont"/>
    <w:rsid w:val="00422195"/>
  </w:style>
  <w:style w:type="character" w:customStyle="1" w:styleId="kd">
    <w:name w:val="kd"/>
    <w:basedOn w:val="DefaultParagraphFont"/>
    <w:rsid w:val="00422195"/>
  </w:style>
  <w:style w:type="paragraph" w:customStyle="1" w:styleId="Code">
    <w:name w:val="Code"/>
    <w:basedOn w:val="Normal"/>
    <w:link w:val="CodeChar"/>
    <w:qFormat/>
    <w:rsid w:val="004A1A5B"/>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Heading4Char">
    <w:name w:val="Heading 4 Char"/>
    <w:basedOn w:val="DefaultParagraphFont"/>
    <w:link w:val="Heading4"/>
    <w:uiPriority w:val="9"/>
    <w:rsid w:val="00422195"/>
    <w:rPr>
      <w:rFonts w:asciiTheme="majorHAnsi" w:eastAsiaTheme="majorEastAsia" w:hAnsiTheme="majorHAnsi" w:cstheme="majorBidi"/>
      <w:i/>
      <w:iCs/>
      <w:color w:val="2E74B5" w:themeColor="accent1" w:themeShade="BF"/>
    </w:rPr>
  </w:style>
  <w:style w:type="character" w:customStyle="1" w:styleId="CodeChar">
    <w:name w:val="Code Char"/>
    <w:basedOn w:val="DefaultParagraphFont"/>
    <w:link w:val="Code"/>
    <w:rsid w:val="004A1A5B"/>
    <w:rPr>
      <w:rFonts w:ascii="Consolas" w:eastAsia="Times New Roman" w:hAnsi="Consolas" w:cs="Consolas"/>
      <w:noProof/>
      <w:color w:val="333333"/>
      <w:sz w:val="20"/>
      <w:szCs w:val="20"/>
      <w:shd w:val="clear" w:color="auto" w:fill="F8F8F8"/>
      <w:lang w:eastAsia="en-GB"/>
    </w:rPr>
  </w:style>
  <w:style w:type="character" w:styleId="HTMLCode">
    <w:name w:val="HTML Code"/>
    <w:basedOn w:val="DefaultParagraphFont"/>
    <w:uiPriority w:val="99"/>
    <w:semiHidden/>
    <w:unhideWhenUsed/>
    <w:rsid w:val="00422195"/>
    <w:rPr>
      <w:rFonts w:ascii="Courier New" w:eastAsia="Times New Roman" w:hAnsi="Courier New" w:cs="Courier New"/>
      <w:sz w:val="20"/>
      <w:szCs w:val="20"/>
    </w:rPr>
  </w:style>
  <w:style w:type="paragraph" w:customStyle="1" w:styleId="InlineCode">
    <w:name w:val="Inline Code"/>
    <w:basedOn w:val="Normal"/>
    <w:link w:val="InlineCodeChar"/>
    <w:rsid w:val="00422195"/>
    <w:rPr>
      <w:rFonts w:ascii="Consolas" w:hAnsi="Consolas" w:cs="Consolas"/>
      <w:color w:val="333333"/>
      <w:sz w:val="18"/>
      <w:szCs w:val="18"/>
      <w:shd w:val="clear" w:color="auto" w:fill="F8F8F8"/>
    </w:rPr>
  </w:style>
  <w:style w:type="character" w:customStyle="1" w:styleId="apple-converted-space">
    <w:name w:val="apple-converted-space"/>
    <w:basedOn w:val="DefaultParagraphFont"/>
    <w:rsid w:val="00422195"/>
  </w:style>
  <w:style w:type="character" w:customStyle="1" w:styleId="InlineCodeChar">
    <w:name w:val="Inline Code Char"/>
    <w:basedOn w:val="Heading3Char"/>
    <w:link w:val="InlineCode"/>
    <w:rsid w:val="00422195"/>
    <w:rPr>
      <w:rFonts w:ascii="Consolas" w:eastAsiaTheme="majorEastAsia" w:hAnsi="Consolas" w:cs="Consolas"/>
      <w:color w:val="333333"/>
      <w:sz w:val="18"/>
      <w:szCs w:val="18"/>
    </w:rPr>
  </w:style>
  <w:style w:type="paragraph" w:customStyle="1" w:styleId="Inlinecode0">
    <w:name w:val="Inline code"/>
    <w:basedOn w:val="Normal"/>
    <w:next w:val="Normal"/>
    <w:link w:val="InlinecodeChar0"/>
    <w:qFormat/>
    <w:rsid w:val="004A1A5B"/>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1">
    <w:name w:val="c1"/>
    <w:basedOn w:val="DefaultParagraphFont"/>
    <w:rsid w:val="004A1A5B"/>
  </w:style>
  <w:style w:type="character" w:customStyle="1" w:styleId="InlinecodeChar0">
    <w:name w:val="Inline code Char"/>
    <w:basedOn w:val="DefaultParagraphFont"/>
    <w:link w:val="Inlinecode0"/>
    <w:rsid w:val="004A1A5B"/>
    <w:rPr>
      <w:rFonts w:ascii="Consolas" w:eastAsiaTheme="majorEastAsia" w:hAnsi="Consolas" w:cs="Consolas"/>
      <w:noProof/>
      <w:color w:val="333333"/>
      <w:sz w:val="18"/>
      <w:szCs w:val="18"/>
      <w:bdr w:val="single" w:sz="6" w:space="0" w:color="DDDDDD" w:frame="1"/>
    </w:rPr>
  </w:style>
  <w:style w:type="character" w:customStyle="1" w:styleId="k">
    <w:name w:val="k"/>
    <w:basedOn w:val="DefaultParagraphFont"/>
    <w:rsid w:val="004A1A5B"/>
  </w:style>
  <w:style w:type="character" w:customStyle="1" w:styleId="nb">
    <w:name w:val="nb"/>
    <w:basedOn w:val="DefaultParagraphFont"/>
    <w:rsid w:val="004A1A5B"/>
  </w:style>
  <w:style w:type="character" w:customStyle="1" w:styleId="mi">
    <w:name w:val="mi"/>
    <w:basedOn w:val="DefaultParagraphFont"/>
    <w:rsid w:val="004A1A5B"/>
  </w:style>
  <w:style w:type="paragraph" w:styleId="NoSpacing">
    <w:name w:val="No Spacing"/>
    <w:uiPriority w:val="1"/>
    <w:qFormat/>
    <w:rsid w:val="007B4458"/>
    <w:pPr>
      <w:spacing w:after="0" w:line="240" w:lineRule="auto"/>
    </w:pPr>
  </w:style>
  <w:style w:type="paragraph" w:styleId="Caption">
    <w:name w:val="caption"/>
    <w:basedOn w:val="Normal"/>
    <w:next w:val="Normal"/>
    <w:uiPriority w:val="35"/>
    <w:unhideWhenUsed/>
    <w:qFormat/>
    <w:rsid w:val="00253A7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146BC"/>
    <w:pPr>
      <w:outlineLvl w:val="9"/>
    </w:pPr>
    <w:rPr>
      <w:lang w:val="en-US"/>
    </w:rPr>
  </w:style>
  <w:style w:type="paragraph" w:styleId="TOC1">
    <w:name w:val="toc 1"/>
    <w:basedOn w:val="Normal"/>
    <w:next w:val="Normal"/>
    <w:autoRedefine/>
    <w:uiPriority w:val="39"/>
    <w:unhideWhenUsed/>
    <w:rsid w:val="008146BC"/>
    <w:pPr>
      <w:spacing w:after="100"/>
    </w:pPr>
  </w:style>
  <w:style w:type="paragraph" w:styleId="TOC2">
    <w:name w:val="toc 2"/>
    <w:basedOn w:val="Normal"/>
    <w:next w:val="Normal"/>
    <w:autoRedefine/>
    <w:uiPriority w:val="39"/>
    <w:unhideWhenUsed/>
    <w:rsid w:val="008146BC"/>
    <w:pPr>
      <w:spacing w:after="100"/>
      <w:ind w:left="220"/>
    </w:pPr>
  </w:style>
  <w:style w:type="paragraph" w:styleId="TOC3">
    <w:name w:val="toc 3"/>
    <w:basedOn w:val="Normal"/>
    <w:next w:val="Normal"/>
    <w:autoRedefine/>
    <w:uiPriority w:val="39"/>
    <w:unhideWhenUsed/>
    <w:rsid w:val="008146BC"/>
    <w:pPr>
      <w:spacing w:after="100"/>
      <w:ind w:left="440"/>
    </w:pPr>
  </w:style>
  <w:style w:type="character" w:styleId="Hyperlink">
    <w:name w:val="Hyperlink"/>
    <w:basedOn w:val="DefaultParagraphFont"/>
    <w:uiPriority w:val="99"/>
    <w:unhideWhenUsed/>
    <w:rsid w:val="008146BC"/>
    <w:rPr>
      <w:color w:val="0563C1" w:themeColor="hyperlink"/>
      <w:u w:val="single"/>
    </w:rPr>
  </w:style>
  <w:style w:type="paragraph" w:styleId="BalloonText">
    <w:name w:val="Balloon Text"/>
    <w:basedOn w:val="Normal"/>
    <w:link w:val="BalloonTextChar"/>
    <w:uiPriority w:val="99"/>
    <w:semiHidden/>
    <w:unhideWhenUsed/>
    <w:rsid w:val="002B55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50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0A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7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56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219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2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84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90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90A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D5BEF"/>
    <w:pPr>
      <w:ind w:left="720"/>
      <w:contextualSpacing/>
    </w:pPr>
  </w:style>
  <w:style w:type="table" w:customStyle="1" w:styleId="PlainTable1">
    <w:name w:val="Plain Table 1"/>
    <w:basedOn w:val="TableNormal"/>
    <w:uiPriority w:val="41"/>
    <w:rsid w:val="003D5BE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A275F"/>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2F0142"/>
    <w:rPr>
      <w:color w:val="808080"/>
    </w:rPr>
  </w:style>
  <w:style w:type="character" w:customStyle="1" w:styleId="Heading3Char">
    <w:name w:val="Heading 3 Char"/>
    <w:basedOn w:val="DefaultParagraphFont"/>
    <w:link w:val="Heading3"/>
    <w:uiPriority w:val="9"/>
    <w:rsid w:val="00BF564F"/>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422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22195"/>
    <w:rPr>
      <w:rFonts w:ascii="Courier New" w:eastAsia="Times New Roman" w:hAnsi="Courier New" w:cs="Courier New"/>
      <w:sz w:val="20"/>
      <w:szCs w:val="20"/>
      <w:lang w:eastAsia="en-GB"/>
    </w:rPr>
  </w:style>
  <w:style w:type="character" w:customStyle="1" w:styleId="nx">
    <w:name w:val="nx"/>
    <w:basedOn w:val="DefaultParagraphFont"/>
    <w:rsid w:val="00422195"/>
  </w:style>
  <w:style w:type="character" w:customStyle="1" w:styleId="p">
    <w:name w:val="p"/>
    <w:basedOn w:val="DefaultParagraphFont"/>
    <w:rsid w:val="00422195"/>
  </w:style>
  <w:style w:type="character" w:customStyle="1" w:styleId="o">
    <w:name w:val="o"/>
    <w:basedOn w:val="DefaultParagraphFont"/>
    <w:rsid w:val="00422195"/>
  </w:style>
  <w:style w:type="character" w:customStyle="1" w:styleId="kd">
    <w:name w:val="kd"/>
    <w:basedOn w:val="DefaultParagraphFont"/>
    <w:rsid w:val="00422195"/>
  </w:style>
  <w:style w:type="paragraph" w:customStyle="1" w:styleId="Code">
    <w:name w:val="Code"/>
    <w:basedOn w:val="Normal"/>
    <w:link w:val="CodeChar"/>
    <w:qFormat/>
    <w:rsid w:val="004A1A5B"/>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pPr>
    <w:rPr>
      <w:rFonts w:ascii="Consolas" w:eastAsia="Times New Roman" w:hAnsi="Consolas" w:cs="Consolas"/>
      <w:noProof/>
      <w:color w:val="333333"/>
      <w:sz w:val="20"/>
      <w:szCs w:val="20"/>
      <w:lang w:eastAsia="en-GB"/>
    </w:rPr>
  </w:style>
  <w:style w:type="character" w:customStyle="1" w:styleId="Heading4Char">
    <w:name w:val="Heading 4 Char"/>
    <w:basedOn w:val="DefaultParagraphFont"/>
    <w:link w:val="Heading4"/>
    <w:uiPriority w:val="9"/>
    <w:rsid w:val="00422195"/>
    <w:rPr>
      <w:rFonts w:asciiTheme="majorHAnsi" w:eastAsiaTheme="majorEastAsia" w:hAnsiTheme="majorHAnsi" w:cstheme="majorBidi"/>
      <w:i/>
      <w:iCs/>
      <w:color w:val="2E74B5" w:themeColor="accent1" w:themeShade="BF"/>
    </w:rPr>
  </w:style>
  <w:style w:type="character" w:customStyle="1" w:styleId="CodeChar">
    <w:name w:val="Code Char"/>
    <w:basedOn w:val="DefaultParagraphFont"/>
    <w:link w:val="Code"/>
    <w:rsid w:val="004A1A5B"/>
    <w:rPr>
      <w:rFonts w:ascii="Consolas" w:eastAsia="Times New Roman" w:hAnsi="Consolas" w:cs="Consolas"/>
      <w:noProof/>
      <w:color w:val="333333"/>
      <w:sz w:val="20"/>
      <w:szCs w:val="20"/>
      <w:shd w:val="clear" w:color="auto" w:fill="F8F8F8"/>
      <w:lang w:eastAsia="en-GB"/>
    </w:rPr>
  </w:style>
  <w:style w:type="character" w:styleId="HTMLCode">
    <w:name w:val="HTML Code"/>
    <w:basedOn w:val="DefaultParagraphFont"/>
    <w:uiPriority w:val="99"/>
    <w:semiHidden/>
    <w:unhideWhenUsed/>
    <w:rsid w:val="00422195"/>
    <w:rPr>
      <w:rFonts w:ascii="Courier New" w:eastAsia="Times New Roman" w:hAnsi="Courier New" w:cs="Courier New"/>
      <w:sz w:val="20"/>
      <w:szCs w:val="20"/>
    </w:rPr>
  </w:style>
  <w:style w:type="paragraph" w:customStyle="1" w:styleId="InlineCode">
    <w:name w:val="Inline Code"/>
    <w:basedOn w:val="Normal"/>
    <w:link w:val="InlineCodeChar"/>
    <w:rsid w:val="00422195"/>
    <w:rPr>
      <w:rFonts w:ascii="Consolas" w:hAnsi="Consolas" w:cs="Consolas"/>
      <w:color w:val="333333"/>
      <w:sz w:val="18"/>
      <w:szCs w:val="18"/>
      <w:shd w:val="clear" w:color="auto" w:fill="F8F8F8"/>
    </w:rPr>
  </w:style>
  <w:style w:type="character" w:customStyle="1" w:styleId="apple-converted-space">
    <w:name w:val="apple-converted-space"/>
    <w:basedOn w:val="DefaultParagraphFont"/>
    <w:rsid w:val="00422195"/>
  </w:style>
  <w:style w:type="character" w:customStyle="1" w:styleId="InlineCodeChar">
    <w:name w:val="Inline Code Char"/>
    <w:basedOn w:val="Heading3Char"/>
    <w:link w:val="InlineCode"/>
    <w:rsid w:val="00422195"/>
    <w:rPr>
      <w:rFonts w:ascii="Consolas" w:eastAsiaTheme="majorEastAsia" w:hAnsi="Consolas" w:cs="Consolas"/>
      <w:color w:val="333333"/>
      <w:sz w:val="18"/>
      <w:szCs w:val="18"/>
    </w:rPr>
  </w:style>
  <w:style w:type="paragraph" w:customStyle="1" w:styleId="Inlinecode0">
    <w:name w:val="Inline code"/>
    <w:basedOn w:val="Normal"/>
    <w:next w:val="Normal"/>
    <w:link w:val="InlinecodeChar0"/>
    <w:qFormat/>
    <w:rsid w:val="004A1A5B"/>
    <w:rPr>
      <w:rFonts w:ascii="Consolas" w:eastAsiaTheme="majorEastAsia" w:hAnsi="Consolas" w:cs="Consolas"/>
      <w:noProof/>
      <w:color w:val="333333"/>
      <w:sz w:val="18"/>
      <w:szCs w:val="18"/>
      <w:bdr w:val="single" w:sz="6" w:space="0" w:color="DDDDDD" w:frame="1"/>
      <w:shd w:val="clear" w:color="auto" w:fill="F8F8F8"/>
    </w:rPr>
  </w:style>
  <w:style w:type="character" w:customStyle="1" w:styleId="c1">
    <w:name w:val="c1"/>
    <w:basedOn w:val="DefaultParagraphFont"/>
    <w:rsid w:val="004A1A5B"/>
  </w:style>
  <w:style w:type="character" w:customStyle="1" w:styleId="InlinecodeChar0">
    <w:name w:val="Inline code Char"/>
    <w:basedOn w:val="DefaultParagraphFont"/>
    <w:link w:val="Inlinecode0"/>
    <w:rsid w:val="004A1A5B"/>
    <w:rPr>
      <w:rFonts w:ascii="Consolas" w:eastAsiaTheme="majorEastAsia" w:hAnsi="Consolas" w:cs="Consolas"/>
      <w:noProof/>
      <w:color w:val="333333"/>
      <w:sz w:val="18"/>
      <w:szCs w:val="18"/>
      <w:bdr w:val="single" w:sz="6" w:space="0" w:color="DDDDDD" w:frame="1"/>
    </w:rPr>
  </w:style>
  <w:style w:type="character" w:customStyle="1" w:styleId="k">
    <w:name w:val="k"/>
    <w:basedOn w:val="DefaultParagraphFont"/>
    <w:rsid w:val="004A1A5B"/>
  </w:style>
  <w:style w:type="character" w:customStyle="1" w:styleId="nb">
    <w:name w:val="nb"/>
    <w:basedOn w:val="DefaultParagraphFont"/>
    <w:rsid w:val="004A1A5B"/>
  </w:style>
  <w:style w:type="character" w:customStyle="1" w:styleId="mi">
    <w:name w:val="mi"/>
    <w:basedOn w:val="DefaultParagraphFont"/>
    <w:rsid w:val="004A1A5B"/>
  </w:style>
  <w:style w:type="paragraph" w:styleId="NoSpacing">
    <w:name w:val="No Spacing"/>
    <w:uiPriority w:val="1"/>
    <w:qFormat/>
    <w:rsid w:val="007B4458"/>
    <w:pPr>
      <w:spacing w:after="0" w:line="240" w:lineRule="auto"/>
    </w:pPr>
  </w:style>
  <w:style w:type="paragraph" w:styleId="Caption">
    <w:name w:val="caption"/>
    <w:basedOn w:val="Normal"/>
    <w:next w:val="Normal"/>
    <w:uiPriority w:val="35"/>
    <w:unhideWhenUsed/>
    <w:qFormat/>
    <w:rsid w:val="00253A7B"/>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146BC"/>
    <w:pPr>
      <w:outlineLvl w:val="9"/>
    </w:pPr>
    <w:rPr>
      <w:lang w:val="en-US"/>
    </w:rPr>
  </w:style>
  <w:style w:type="paragraph" w:styleId="TOC1">
    <w:name w:val="toc 1"/>
    <w:basedOn w:val="Normal"/>
    <w:next w:val="Normal"/>
    <w:autoRedefine/>
    <w:uiPriority w:val="39"/>
    <w:unhideWhenUsed/>
    <w:rsid w:val="008146BC"/>
    <w:pPr>
      <w:spacing w:after="100"/>
    </w:pPr>
  </w:style>
  <w:style w:type="paragraph" w:styleId="TOC2">
    <w:name w:val="toc 2"/>
    <w:basedOn w:val="Normal"/>
    <w:next w:val="Normal"/>
    <w:autoRedefine/>
    <w:uiPriority w:val="39"/>
    <w:unhideWhenUsed/>
    <w:rsid w:val="008146BC"/>
    <w:pPr>
      <w:spacing w:after="100"/>
      <w:ind w:left="220"/>
    </w:pPr>
  </w:style>
  <w:style w:type="paragraph" w:styleId="TOC3">
    <w:name w:val="toc 3"/>
    <w:basedOn w:val="Normal"/>
    <w:next w:val="Normal"/>
    <w:autoRedefine/>
    <w:uiPriority w:val="39"/>
    <w:unhideWhenUsed/>
    <w:rsid w:val="008146BC"/>
    <w:pPr>
      <w:spacing w:after="100"/>
      <w:ind w:left="440"/>
    </w:pPr>
  </w:style>
  <w:style w:type="character" w:styleId="Hyperlink">
    <w:name w:val="Hyperlink"/>
    <w:basedOn w:val="DefaultParagraphFont"/>
    <w:uiPriority w:val="99"/>
    <w:unhideWhenUsed/>
    <w:rsid w:val="008146BC"/>
    <w:rPr>
      <w:color w:val="0563C1" w:themeColor="hyperlink"/>
      <w:u w:val="single"/>
    </w:rPr>
  </w:style>
  <w:style w:type="paragraph" w:styleId="BalloonText">
    <w:name w:val="Balloon Text"/>
    <w:basedOn w:val="Normal"/>
    <w:link w:val="BalloonTextChar"/>
    <w:uiPriority w:val="99"/>
    <w:semiHidden/>
    <w:unhideWhenUsed/>
    <w:rsid w:val="002B55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50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589516">
      <w:bodyDiv w:val="1"/>
      <w:marLeft w:val="0"/>
      <w:marRight w:val="0"/>
      <w:marTop w:val="0"/>
      <w:marBottom w:val="0"/>
      <w:divBdr>
        <w:top w:val="none" w:sz="0" w:space="0" w:color="auto"/>
        <w:left w:val="none" w:sz="0" w:space="0" w:color="auto"/>
        <w:bottom w:val="none" w:sz="0" w:space="0" w:color="auto"/>
        <w:right w:val="none" w:sz="0" w:space="0" w:color="auto"/>
      </w:divBdr>
      <w:divsChild>
        <w:div w:id="666978723">
          <w:marLeft w:val="0"/>
          <w:marRight w:val="0"/>
          <w:marTop w:val="0"/>
          <w:marBottom w:val="0"/>
          <w:divBdr>
            <w:top w:val="none" w:sz="0" w:space="0" w:color="auto"/>
            <w:left w:val="none" w:sz="0" w:space="0" w:color="auto"/>
            <w:bottom w:val="none" w:sz="0" w:space="0" w:color="auto"/>
            <w:right w:val="none" w:sz="0" w:space="0" w:color="auto"/>
          </w:divBdr>
        </w:div>
      </w:divsChild>
    </w:div>
    <w:div w:id="755246615">
      <w:bodyDiv w:val="1"/>
      <w:marLeft w:val="0"/>
      <w:marRight w:val="0"/>
      <w:marTop w:val="0"/>
      <w:marBottom w:val="0"/>
      <w:divBdr>
        <w:top w:val="none" w:sz="0" w:space="0" w:color="auto"/>
        <w:left w:val="none" w:sz="0" w:space="0" w:color="auto"/>
        <w:bottom w:val="none" w:sz="0" w:space="0" w:color="auto"/>
        <w:right w:val="none" w:sz="0" w:space="0" w:color="auto"/>
      </w:divBdr>
      <w:divsChild>
        <w:div w:id="684357379">
          <w:marLeft w:val="0"/>
          <w:marRight w:val="0"/>
          <w:marTop w:val="0"/>
          <w:marBottom w:val="0"/>
          <w:divBdr>
            <w:top w:val="none" w:sz="0" w:space="0" w:color="auto"/>
            <w:left w:val="none" w:sz="0" w:space="0" w:color="auto"/>
            <w:bottom w:val="none" w:sz="0" w:space="0" w:color="auto"/>
            <w:right w:val="none" w:sz="0" w:space="0" w:color="auto"/>
          </w:divBdr>
        </w:div>
        <w:div w:id="1471559513">
          <w:marLeft w:val="0"/>
          <w:marRight w:val="0"/>
          <w:marTop w:val="0"/>
          <w:marBottom w:val="0"/>
          <w:divBdr>
            <w:top w:val="none" w:sz="0" w:space="0" w:color="auto"/>
            <w:left w:val="none" w:sz="0" w:space="0" w:color="auto"/>
            <w:bottom w:val="none" w:sz="0" w:space="0" w:color="auto"/>
            <w:right w:val="none" w:sz="0" w:space="0" w:color="auto"/>
          </w:divBdr>
        </w:div>
        <w:div w:id="1569532354">
          <w:marLeft w:val="0"/>
          <w:marRight w:val="0"/>
          <w:marTop w:val="0"/>
          <w:marBottom w:val="0"/>
          <w:divBdr>
            <w:top w:val="none" w:sz="0" w:space="0" w:color="auto"/>
            <w:left w:val="none" w:sz="0" w:space="0" w:color="auto"/>
            <w:bottom w:val="none" w:sz="0" w:space="0" w:color="auto"/>
            <w:right w:val="none" w:sz="0" w:space="0" w:color="auto"/>
          </w:divBdr>
        </w:div>
        <w:div w:id="118186604">
          <w:marLeft w:val="0"/>
          <w:marRight w:val="0"/>
          <w:marTop w:val="0"/>
          <w:marBottom w:val="0"/>
          <w:divBdr>
            <w:top w:val="none" w:sz="0" w:space="0" w:color="auto"/>
            <w:left w:val="none" w:sz="0" w:space="0" w:color="auto"/>
            <w:bottom w:val="none" w:sz="0" w:space="0" w:color="auto"/>
            <w:right w:val="none" w:sz="0" w:space="0" w:color="auto"/>
          </w:divBdr>
        </w:div>
        <w:div w:id="1622880707">
          <w:marLeft w:val="0"/>
          <w:marRight w:val="0"/>
          <w:marTop w:val="0"/>
          <w:marBottom w:val="0"/>
          <w:divBdr>
            <w:top w:val="none" w:sz="0" w:space="0" w:color="auto"/>
            <w:left w:val="none" w:sz="0" w:space="0" w:color="auto"/>
            <w:bottom w:val="none" w:sz="0" w:space="0" w:color="auto"/>
            <w:right w:val="none" w:sz="0" w:space="0" w:color="auto"/>
          </w:divBdr>
        </w:div>
        <w:div w:id="358162665">
          <w:marLeft w:val="0"/>
          <w:marRight w:val="0"/>
          <w:marTop w:val="0"/>
          <w:marBottom w:val="0"/>
          <w:divBdr>
            <w:top w:val="none" w:sz="0" w:space="0" w:color="auto"/>
            <w:left w:val="none" w:sz="0" w:space="0" w:color="auto"/>
            <w:bottom w:val="none" w:sz="0" w:space="0" w:color="auto"/>
            <w:right w:val="none" w:sz="0" w:space="0" w:color="auto"/>
          </w:divBdr>
        </w:div>
        <w:div w:id="407461873">
          <w:marLeft w:val="0"/>
          <w:marRight w:val="0"/>
          <w:marTop w:val="0"/>
          <w:marBottom w:val="0"/>
          <w:divBdr>
            <w:top w:val="none" w:sz="0" w:space="0" w:color="auto"/>
            <w:left w:val="none" w:sz="0" w:space="0" w:color="auto"/>
            <w:bottom w:val="none" w:sz="0" w:space="0" w:color="auto"/>
            <w:right w:val="none" w:sz="0" w:space="0" w:color="auto"/>
          </w:divBdr>
        </w:div>
        <w:div w:id="873351665">
          <w:marLeft w:val="0"/>
          <w:marRight w:val="0"/>
          <w:marTop w:val="0"/>
          <w:marBottom w:val="0"/>
          <w:divBdr>
            <w:top w:val="none" w:sz="0" w:space="0" w:color="auto"/>
            <w:left w:val="none" w:sz="0" w:space="0" w:color="auto"/>
            <w:bottom w:val="none" w:sz="0" w:space="0" w:color="auto"/>
            <w:right w:val="none" w:sz="0" w:space="0" w:color="auto"/>
          </w:divBdr>
        </w:div>
        <w:div w:id="949825452">
          <w:marLeft w:val="0"/>
          <w:marRight w:val="0"/>
          <w:marTop w:val="0"/>
          <w:marBottom w:val="0"/>
          <w:divBdr>
            <w:top w:val="none" w:sz="0" w:space="0" w:color="auto"/>
            <w:left w:val="none" w:sz="0" w:space="0" w:color="auto"/>
            <w:bottom w:val="none" w:sz="0" w:space="0" w:color="auto"/>
            <w:right w:val="none" w:sz="0" w:space="0" w:color="auto"/>
          </w:divBdr>
        </w:div>
        <w:div w:id="1905526626">
          <w:marLeft w:val="0"/>
          <w:marRight w:val="0"/>
          <w:marTop w:val="0"/>
          <w:marBottom w:val="0"/>
          <w:divBdr>
            <w:top w:val="none" w:sz="0" w:space="0" w:color="auto"/>
            <w:left w:val="none" w:sz="0" w:space="0" w:color="auto"/>
            <w:bottom w:val="none" w:sz="0" w:space="0" w:color="auto"/>
            <w:right w:val="none" w:sz="0" w:space="0" w:color="auto"/>
          </w:divBdr>
        </w:div>
        <w:div w:id="1009871155">
          <w:marLeft w:val="0"/>
          <w:marRight w:val="0"/>
          <w:marTop w:val="0"/>
          <w:marBottom w:val="0"/>
          <w:divBdr>
            <w:top w:val="none" w:sz="0" w:space="0" w:color="auto"/>
            <w:left w:val="none" w:sz="0" w:space="0" w:color="auto"/>
            <w:bottom w:val="none" w:sz="0" w:space="0" w:color="auto"/>
            <w:right w:val="none" w:sz="0" w:space="0" w:color="auto"/>
          </w:divBdr>
        </w:div>
        <w:div w:id="19400536">
          <w:marLeft w:val="0"/>
          <w:marRight w:val="0"/>
          <w:marTop w:val="0"/>
          <w:marBottom w:val="0"/>
          <w:divBdr>
            <w:top w:val="none" w:sz="0" w:space="0" w:color="auto"/>
            <w:left w:val="none" w:sz="0" w:space="0" w:color="auto"/>
            <w:bottom w:val="none" w:sz="0" w:space="0" w:color="auto"/>
            <w:right w:val="none" w:sz="0" w:space="0" w:color="auto"/>
          </w:divBdr>
        </w:div>
        <w:div w:id="945697401">
          <w:marLeft w:val="0"/>
          <w:marRight w:val="0"/>
          <w:marTop w:val="0"/>
          <w:marBottom w:val="0"/>
          <w:divBdr>
            <w:top w:val="none" w:sz="0" w:space="0" w:color="auto"/>
            <w:left w:val="none" w:sz="0" w:space="0" w:color="auto"/>
            <w:bottom w:val="none" w:sz="0" w:space="0" w:color="auto"/>
            <w:right w:val="none" w:sz="0" w:space="0" w:color="auto"/>
          </w:divBdr>
        </w:div>
        <w:div w:id="1941333505">
          <w:marLeft w:val="0"/>
          <w:marRight w:val="0"/>
          <w:marTop w:val="0"/>
          <w:marBottom w:val="0"/>
          <w:divBdr>
            <w:top w:val="none" w:sz="0" w:space="0" w:color="auto"/>
            <w:left w:val="none" w:sz="0" w:space="0" w:color="auto"/>
            <w:bottom w:val="none" w:sz="0" w:space="0" w:color="auto"/>
            <w:right w:val="none" w:sz="0" w:space="0" w:color="auto"/>
          </w:divBdr>
        </w:div>
        <w:div w:id="1827168160">
          <w:marLeft w:val="0"/>
          <w:marRight w:val="0"/>
          <w:marTop w:val="0"/>
          <w:marBottom w:val="0"/>
          <w:divBdr>
            <w:top w:val="none" w:sz="0" w:space="0" w:color="auto"/>
            <w:left w:val="none" w:sz="0" w:space="0" w:color="auto"/>
            <w:bottom w:val="none" w:sz="0" w:space="0" w:color="auto"/>
            <w:right w:val="none" w:sz="0" w:space="0" w:color="auto"/>
          </w:divBdr>
        </w:div>
        <w:div w:id="261227563">
          <w:marLeft w:val="0"/>
          <w:marRight w:val="0"/>
          <w:marTop w:val="0"/>
          <w:marBottom w:val="0"/>
          <w:divBdr>
            <w:top w:val="none" w:sz="0" w:space="0" w:color="auto"/>
            <w:left w:val="none" w:sz="0" w:space="0" w:color="auto"/>
            <w:bottom w:val="none" w:sz="0" w:space="0" w:color="auto"/>
            <w:right w:val="none" w:sz="0" w:space="0" w:color="auto"/>
          </w:divBdr>
        </w:div>
        <w:div w:id="32004001">
          <w:marLeft w:val="0"/>
          <w:marRight w:val="0"/>
          <w:marTop w:val="0"/>
          <w:marBottom w:val="0"/>
          <w:divBdr>
            <w:top w:val="none" w:sz="0" w:space="0" w:color="auto"/>
            <w:left w:val="none" w:sz="0" w:space="0" w:color="auto"/>
            <w:bottom w:val="none" w:sz="0" w:space="0" w:color="auto"/>
            <w:right w:val="none" w:sz="0" w:space="0" w:color="auto"/>
          </w:divBdr>
        </w:div>
        <w:div w:id="1271818115">
          <w:marLeft w:val="0"/>
          <w:marRight w:val="0"/>
          <w:marTop w:val="0"/>
          <w:marBottom w:val="0"/>
          <w:divBdr>
            <w:top w:val="none" w:sz="0" w:space="0" w:color="auto"/>
            <w:left w:val="none" w:sz="0" w:space="0" w:color="auto"/>
            <w:bottom w:val="none" w:sz="0" w:space="0" w:color="auto"/>
            <w:right w:val="none" w:sz="0" w:space="0" w:color="auto"/>
          </w:divBdr>
        </w:div>
      </w:divsChild>
    </w:div>
    <w:div w:id="995189064">
      <w:bodyDiv w:val="1"/>
      <w:marLeft w:val="0"/>
      <w:marRight w:val="0"/>
      <w:marTop w:val="0"/>
      <w:marBottom w:val="0"/>
      <w:divBdr>
        <w:top w:val="none" w:sz="0" w:space="0" w:color="auto"/>
        <w:left w:val="none" w:sz="0" w:space="0" w:color="auto"/>
        <w:bottom w:val="none" w:sz="0" w:space="0" w:color="auto"/>
        <w:right w:val="none" w:sz="0" w:space="0" w:color="auto"/>
      </w:divBdr>
    </w:div>
    <w:div w:id="1071074778">
      <w:bodyDiv w:val="1"/>
      <w:marLeft w:val="0"/>
      <w:marRight w:val="0"/>
      <w:marTop w:val="0"/>
      <w:marBottom w:val="0"/>
      <w:divBdr>
        <w:top w:val="none" w:sz="0" w:space="0" w:color="auto"/>
        <w:left w:val="none" w:sz="0" w:space="0" w:color="auto"/>
        <w:bottom w:val="none" w:sz="0" w:space="0" w:color="auto"/>
        <w:right w:val="none" w:sz="0" w:space="0" w:color="auto"/>
      </w:divBdr>
    </w:div>
    <w:div w:id="1106536925">
      <w:bodyDiv w:val="1"/>
      <w:marLeft w:val="0"/>
      <w:marRight w:val="0"/>
      <w:marTop w:val="0"/>
      <w:marBottom w:val="0"/>
      <w:divBdr>
        <w:top w:val="none" w:sz="0" w:space="0" w:color="auto"/>
        <w:left w:val="none" w:sz="0" w:space="0" w:color="auto"/>
        <w:bottom w:val="none" w:sz="0" w:space="0" w:color="auto"/>
        <w:right w:val="none" w:sz="0" w:space="0" w:color="auto"/>
      </w:divBdr>
    </w:div>
    <w:div w:id="1288313869">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8741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2.xml"/><Relationship Id="rId18" Type="http://schemas.openxmlformats.org/officeDocument/2006/relationships/diagramLayout" Target="diagrams/layout3.xml"/><Relationship Id="rId26" Type="http://schemas.openxmlformats.org/officeDocument/2006/relationships/image" Target="media/image18.png"/><Relationship Id="rId39" Type="http://schemas.openxmlformats.org/officeDocument/2006/relationships/image" Target="media/image31.png"/><Relationship Id="rId21" Type="http://schemas.microsoft.com/office/2007/relationships/diagramDrawing" Target="diagrams/drawing3.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jpeg"/><Relationship Id="rId7" Type="http://schemas.openxmlformats.org/officeDocument/2006/relationships/diagramData" Target="diagrams/data1.xml"/><Relationship Id="rId71" Type="http://schemas.openxmlformats.org/officeDocument/2006/relationships/image" Target="media/image63.png"/><Relationship Id="rId2" Type="http://schemas.openxmlformats.org/officeDocument/2006/relationships/numbering" Target="numbering.xml"/><Relationship Id="rId16" Type="http://schemas.microsoft.com/office/2007/relationships/diagramDrawing" Target="diagrams/drawing2.xml"/><Relationship Id="rId29" Type="http://schemas.openxmlformats.org/officeDocument/2006/relationships/image" Target="media/image21.png"/><Relationship Id="rId11" Type="http://schemas.microsoft.com/office/2007/relationships/diagramDrawing" Target="diagrams/drawing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diagramQuickStyle" Target="diagrams/quickStyle3.xml"/><Relationship Id="rId4" Type="http://schemas.microsoft.com/office/2007/relationships/stylesWithEffects" Target="stylesWithEffect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diagramLayout" Target="diagrams/layout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diagramData" Target="diagrams/data3.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diagramColors" Target="diagrams/colors3.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Colors" Target="diagrams/colors2.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diagramColors" Target="diagrams/colors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ata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ata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5" Type="http://schemas.openxmlformats.org/officeDocument/2006/relationships/image" Target="../media/image11.png"/><Relationship Id="rId4" Type="http://schemas.openxmlformats.org/officeDocument/2006/relationships/image" Target="../media/image10.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7165C9-5733-4EA0-9A00-4CF866CC571F}" type="doc">
      <dgm:prSet loTypeId="urn:microsoft.com/office/officeart/2008/layout/PictureGrid" loCatId="picture" qsTypeId="urn:microsoft.com/office/officeart/2005/8/quickstyle/simple2" qsCatId="simple" csTypeId="urn:microsoft.com/office/officeart/2005/8/colors/accent1_2" csCatId="accent1" phldr="1"/>
      <dgm:spPr/>
    </dgm:pt>
    <dgm:pt modelId="{5E71841F-D58E-41CF-841D-EC9B514F1661}">
      <dgm:prSet phldrT="[Text]" custT="1"/>
      <dgm:spPr/>
      <dgm:t>
        <a:bodyPr/>
        <a:lstStyle/>
        <a:p>
          <a:r>
            <a:rPr lang="en-GB" sz="1050" b="0" i="1"/>
            <a:t>Test 4</a:t>
          </a:r>
        </a:p>
      </dgm:t>
    </dgm:pt>
    <dgm:pt modelId="{D73AEC00-AB0C-425E-912D-69499B8BA58F}" type="parTrans" cxnId="{9BD3F057-A21E-43DC-8709-3AA12B9C5516}">
      <dgm:prSet/>
      <dgm:spPr/>
      <dgm:t>
        <a:bodyPr/>
        <a:lstStyle/>
        <a:p>
          <a:endParaRPr lang="en-GB" sz="1050" b="0" i="1"/>
        </a:p>
      </dgm:t>
    </dgm:pt>
    <dgm:pt modelId="{72C6824A-4D2C-4AD8-A6D6-632A3480101B}" type="sibTrans" cxnId="{9BD3F057-A21E-43DC-8709-3AA12B9C5516}">
      <dgm:prSet/>
      <dgm:spPr/>
      <dgm:t>
        <a:bodyPr/>
        <a:lstStyle/>
        <a:p>
          <a:endParaRPr lang="en-GB" sz="1050" b="0" i="1"/>
        </a:p>
      </dgm:t>
    </dgm:pt>
    <dgm:pt modelId="{267D79A9-08F2-486A-8B9E-43EBDB6D18C1}">
      <dgm:prSet phldrT="[Text]" custT="1"/>
      <dgm:spPr/>
      <dgm:t>
        <a:bodyPr/>
        <a:lstStyle/>
        <a:p>
          <a:r>
            <a:rPr lang="en-GB" sz="1050" b="0" i="1"/>
            <a:t>Test 5</a:t>
          </a:r>
        </a:p>
      </dgm:t>
    </dgm:pt>
    <dgm:pt modelId="{D36FA6F5-73CC-4FCE-9307-628EF625CE9E}" type="parTrans" cxnId="{EF9A9F52-9328-44A1-99E2-28988E3DC2CF}">
      <dgm:prSet/>
      <dgm:spPr/>
      <dgm:t>
        <a:bodyPr/>
        <a:lstStyle/>
        <a:p>
          <a:endParaRPr lang="en-GB" sz="1050" b="0" i="1"/>
        </a:p>
      </dgm:t>
    </dgm:pt>
    <dgm:pt modelId="{28057861-50CB-4EC6-97AA-2528DFB88774}" type="sibTrans" cxnId="{EF9A9F52-9328-44A1-99E2-28988E3DC2CF}">
      <dgm:prSet/>
      <dgm:spPr/>
      <dgm:t>
        <a:bodyPr/>
        <a:lstStyle/>
        <a:p>
          <a:endParaRPr lang="en-GB" sz="1050" b="0" i="1"/>
        </a:p>
      </dgm:t>
    </dgm:pt>
    <dgm:pt modelId="{2EB740CC-746D-4816-86CE-7FAB5934357F}">
      <dgm:prSet phldrT="[Text]" custT="1"/>
      <dgm:spPr/>
      <dgm:t>
        <a:bodyPr/>
        <a:lstStyle/>
        <a:p>
          <a:r>
            <a:rPr lang="en-GB" sz="1050" b="0" i="1"/>
            <a:t>Test 6</a:t>
          </a:r>
        </a:p>
      </dgm:t>
    </dgm:pt>
    <dgm:pt modelId="{97B14489-51B9-4CA4-996B-38A0BA7572ED}" type="parTrans" cxnId="{8AC8353B-6223-4690-896E-68150FEEDE6E}">
      <dgm:prSet/>
      <dgm:spPr/>
      <dgm:t>
        <a:bodyPr/>
        <a:lstStyle/>
        <a:p>
          <a:endParaRPr lang="en-GB" sz="1050" b="0" i="1"/>
        </a:p>
      </dgm:t>
    </dgm:pt>
    <dgm:pt modelId="{9E876546-5086-4212-88B0-F81D7B52664A}" type="sibTrans" cxnId="{8AC8353B-6223-4690-896E-68150FEEDE6E}">
      <dgm:prSet/>
      <dgm:spPr/>
      <dgm:t>
        <a:bodyPr/>
        <a:lstStyle/>
        <a:p>
          <a:endParaRPr lang="en-GB" sz="1050" b="0" i="1"/>
        </a:p>
      </dgm:t>
    </dgm:pt>
    <dgm:pt modelId="{36285102-355C-4BF9-B2BF-DD7484A1AF34}">
      <dgm:prSet phldrT="[Text]" custT="1"/>
      <dgm:spPr/>
      <dgm:t>
        <a:bodyPr/>
        <a:lstStyle/>
        <a:p>
          <a:r>
            <a:rPr lang="en-GB" sz="1050" b="0" i="1"/>
            <a:t>Test 7 (Pass)</a:t>
          </a:r>
        </a:p>
      </dgm:t>
    </dgm:pt>
    <dgm:pt modelId="{B991DC0E-A930-4E4E-BEB9-01882CA70708}" type="parTrans" cxnId="{B6D0C75C-232D-40E9-ADEC-182FFF8ACE49}">
      <dgm:prSet/>
      <dgm:spPr/>
      <dgm:t>
        <a:bodyPr/>
        <a:lstStyle/>
        <a:p>
          <a:endParaRPr lang="en-GB" sz="1050" b="0" i="1"/>
        </a:p>
      </dgm:t>
    </dgm:pt>
    <dgm:pt modelId="{086A475D-4CD0-4A4A-88E8-E39FA953BD45}" type="sibTrans" cxnId="{B6D0C75C-232D-40E9-ADEC-182FFF8ACE49}">
      <dgm:prSet/>
      <dgm:spPr/>
      <dgm:t>
        <a:bodyPr/>
        <a:lstStyle/>
        <a:p>
          <a:endParaRPr lang="en-GB" sz="1050" b="0" i="1"/>
        </a:p>
      </dgm:t>
    </dgm:pt>
    <dgm:pt modelId="{6A5AC31C-AD9B-4D37-992E-B53C6EF74F5C}">
      <dgm:prSet phldrT="[Text]" custT="1"/>
      <dgm:spPr/>
      <dgm:t>
        <a:bodyPr/>
        <a:lstStyle/>
        <a:p>
          <a:r>
            <a:rPr lang="en-GB" sz="1050" b="0" i="1"/>
            <a:t>Test 7 </a:t>
          </a:r>
          <a:r>
            <a:rPr lang="en-GB" sz="1050" b="0" i="1">
              <a:solidFill>
                <a:srgbClr val="FF0000"/>
              </a:solidFill>
            </a:rPr>
            <a:t>(fail)</a:t>
          </a:r>
        </a:p>
      </dgm:t>
    </dgm:pt>
    <dgm:pt modelId="{8FBE0760-59CC-488F-877E-A042BBAF43B7}" type="parTrans" cxnId="{AD6AC57C-DA13-4F76-9D60-6257E7FA289E}">
      <dgm:prSet/>
      <dgm:spPr/>
      <dgm:t>
        <a:bodyPr/>
        <a:lstStyle/>
        <a:p>
          <a:endParaRPr lang="en-GB" sz="1050" b="0" i="1"/>
        </a:p>
      </dgm:t>
    </dgm:pt>
    <dgm:pt modelId="{2C17868D-FCE5-4945-8AC3-7E8361629920}" type="sibTrans" cxnId="{AD6AC57C-DA13-4F76-9D60-6257E7FA289E}">
      <dgm:prSet/>
      <dgm:spPr/>
      <dgm:t>
        <a:bodyPr/>
        <a:lstStyle/>
        <a:p>
          <a:endParaRPr lang="en-GB" sz="1050" b="0" i="1"/>
        </a:p>
      </dgm:t>
    </dgm:pt>
    <dgm:pt modelId="{D5521732-D9D2-4BA7-A092-F645D4F5324D}">
      <dgm:prSet phldrT="[Text]" custT="1"/>
      <dgm:spPr/>
      <dgm:t>
        <a:bodyPr/>
        <a:lstStyle/>
        <a:p>
          <a:r>
            <a:rPr lang="en-GB" sz="1050" b="0" i="1"/>
            <a:t>Test 8</a:t>
          </a:r>
        </a:p>
      </dgm:t>
    </dgm:pt>
    <dgm:pt modelId="{D0AFF8D3-6D7C-43AC-A749-D912E612F601}" type="parTrans" cxnId="{757126EB-F4A9-419F-9D38-674221509169}">
      <dgm:prSet/>
      <dgm:spPr/>
      <dgm:t>
        <a:bodyPr/>
        <a:lstStyle/>
        <a:p>
          <a:endParaRPr lang="en-GB" sz="1050" b="0" i="1"/>
        </a:p>
      </dgm:t>
    </dgm:pt>
    <dgm:pt modelId="{1128BFC9-92E9-4C0C-83C8-CF61EE7371C7}" type="sibTrans" cxnId="{757126EB-F4A9-419F-9D38-674221509169}">
      <dgm:prSet/>
      <dgm:spPr/>
      <dgm:t>
        <a:bodyPr/>
        <a:lstStyle/>
        <a:p>
          <a:endParaRPr lang="en-GB" sz="1050" b="0" i="1"/>
        </a:p>
      </dgm:t>
    </dgm:pt>
    <dgm:pt modelId="{CC4B43B9-72A9-4C86-B354-987AD7B41D8F}" type="pres">
      <dgm:prSet presAssocID="{3E7165C9-5733-4EA0-9A00-4CF866CC571F}" presName="Name0" presStyleCnt="0">
        <dgm:presLayoutVars>
          <dgm:dir/>
        </dgm:presLayoutVars>
      </dgm:prSet>
      <dgm:spPr/>
    </dgm:pt>
    <dgm:pt modelId="{9F15DDD0-70F9-481C-90FF-48B7952C6F6C}" type="pres">
      <dgm:prSet presAssocID="{5E71841F-D58E-41CF-841D-EC9B514F1661}" presName="composite" presStyleCnt="0"/>
      <dgm:spPr/>
    </dgm:pt>
    <dgm:pt modelId="{665C9320-B59D-42A4-9DBE-FAC978F7E3E8}" type="pres">
      <dgm:prSet presAssocID="{5E71841F-D58E-41CF-841D-EC9B514F1661}" presName="rect2" presStyleLbl="revTx" presStyleIdx="0" presStyleCnt="6">
        <dgm:presLayoutVars>
          <dgm:bulletEnabled val="1"/>
        </dgm:presLayoutVars>
      </dgm:prSet>
      <dgm:spPr/>
      <dgm:t>
        <a:bodyPr/>
        <a:lstStyle/>
        <a:p>
          <a:endParaRPr lang="en-GB"/>
        </a:p>
      </dgm:t>
    </dgm:pt>
    <dgm:pt modelId="{2A072CF9-C625-4C50-B8B9-17DEFD528457}" type="pres">
      <dgm:prSet presAssocID="{5E71841F-D58E-41CF-841D-EC9B514F1661}" presName="rect1" presStyleLbl="alignImgPlace1" presStyleIdx="0" presStyleCnt="6"/>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1.PNG"/>
        </a:ext>
      </dgm:extLst>
    </dgm:pt>
    <dgm:pt modelId="{ACE7A9CF-D322-4216-A1F5-82AFEA9B4290}" type="pres">
      <dgm:prSet presAssocID="{72C6824A-4D2C-4AD8-A6D6-632A3480101B}" presName="sibTrans" presStyleCnt="0"/>
      <dgm:spPr/>
    </dgm:pt>
    <dgm:pt modelId="{57398D28-7BBC-4C54-BE77-3306C487A341}" type="pres">
      <dgm:prSet presAssocID="{267D79A9-08F2-486A-8B9E-43EBDB6D18C1}" presName="composite" presStyleCnt="0"/>
      <dgm:spPr/>
    </dgm:pt>
    <dgm:pt modelId="{AA3FEE53-6B3D-44D0-8C0C-AB2C2FA46CCA}" type="pres">
      <dgm:prSet presAssocID="{267D79A9-08F2-486A-8B9E-43EBDB6D18C1}" presName="rect2" presStyleLbl="revTx" presStyleIdx="1" presStyleCnt="6">
        <dgm:presLayoutVars>
          <dgm:bulletEnabled val="1"/>
        </dgm:presLayoutVars>
      </dgm:prSet>
      <dgm:spPr/>
      <dgm:t>
        <a:bodyPr/>
        <a:lstStyle/>
        <a:p>
          <a:endParaRPr lang="en-GB"/>
        </a:p>
      </dgm:t>
    </dgm:pt>
    <dgm:pt modelId="{DE88358F-4753-4E1D-A523-23C115C5ACA0}" type="pres">
      <dgm:prSet presAssocID="{267D79A9-08F2-486A-8B9E-43EBDB6D18C1}" presName="rect1" presStyleLbl="alignImgPlace1" presStyleIdx="1" presStyleCnt="6"/>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2.PNG"/>
        </a:ext>
      </dgm:extLst>
    </dgm:pt>
    <dgm:pt modelId="{3A446195-D139-4D8B-B770-DA5721CAFDFF}" type="pres">
      <dgm:prSet presAssocID="{28057861-50CB-4EC6-97AA-2528DFB88774}" presName="sibTrans" presStyleCnt="0"/>
      <dgm:spPr/>
    </dgm:pt>
    <dgm:pt modelId="{933D2464-6326-4D7E-9571-CB34FDC7F6D8}" type="pres">
      <dgm:prSet presAssocID="{2EB740CC-746D-4816-86CE-7FAB5934357F}" presName="composite" presStyleCnt="0"/>
      <dgm:spPr/>
    </dgm:pt>
    <dgm:pt modelId="{9FFB6B7F-DFA9-4BE9-98D4-8FB66B228A43}" type="pres">
      <dgm:prSet presAssocID="{2EB740CC-746D-4816-86CE-7FAB5934357F}" presName="rect2" presStyleLbl="revTx" presStyleIdx="2" presStyleCnt="6">
        <dgm:presLayoutVars>
          <dgm:bulletEnabled val="1"/>
        </dgm:presLayoutVars>
      </dgm:prSet>
      <dgm:spPr/>
      <dgm:t>
        <a:bodyPr/>
        <a:lstStyle/>
        <a:p>
          <a:endParaRPr lang="en-GB"/>
        </a:p>
      </dgm:t>
    </dgm:pt>
    <dgm:pt modelId="{DE520053-88B0-4C5A-8E07-75B8850CB5AD}" type="pres">
      <dgm:prSet presAssocID="{2EB740CC-746D-4816-86CE-7FAB5934357F}" presName="rect1" presStyleLbl="alignImgPlace1" presStyleIdx="2" presStyleCnt="6"/>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9.png"/>
        </a:ext>
      </dgm:extLst>
    </dgm:pt>
    <dgm:pt modelId="{8640E3E5-26E1-4915-B25A-ACD75C791D7E}" type="pres">
      <dgm:prSet presAssocID="{9E876546-5086-4212-88B0-F81D7B52664A}" presName="sibTrans" presStyleCnt="0"/>
      <dgm:spPr/>
    </dgm:pt>
    <dgm:pt modelId="{6656F81E-1961-4EEB-8771-3CB129CA2C81}" type="pres">
      <dgm:prSet presAssocID="{36285102-355C-4BF9-B2BF-DD7484A1AF34}" presName="composite" presStyleCnt="0"/>
      <dgm:spPr/>
    </dgm:pt>
    <dgm:pt modelId="{602A4FED-181C-4D69-9EE2-D50743B81FFC}" type="pres">
      <dgm:prSet presAssocID="{36285102-355C-4BF9-B2BF-DD7484A1AF34}" presName="rect2" presStyleLbl="revTx" presStyleIdx="3" presStyleCnt="6">
        <dgm:presLayoutVars>
          <dgm:bulletEnabled val="1"/>
        </dgm:presLayoutVars>
      </dgm:prSet>
      <dgm:spPr/>
      <dgm:t>
        <a:bodyPr/>
        <a:lstStyle/>
        <a:p>
          <a:endParaRPr lang="en-GB"/>
        </a:p>
      </dgm:t>
    </dgm:pt>
    <dgm:pt modelId="{DC156D85-D328-4EF3-91B5-EFA4B5CDE30F}" type="pres">
      <dgm:prSet presAssocID="{36285102-355C-4BF9-B2BF-DD7484A1AF34}" presName="rect1" presStyleLbl="align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angleTo - returns correct angle 5.PNG"/>
        </a:ext>
      </dgm:extLst>
    </dgm:pt>
    <dgm:pt modelId="{ECAA8CA0-E63E-4892-A035-E0D348B5288D}" type="pres">
      <dgm:prSet presAssocID="{086A475D-4CD0-4A4A-88E8-E39FA953BD45}" presName="sibTrans" presStyleCnt="0"/>
      <dgm:spPr/>
    </dgm:pt>
    <dgm:pt modelId="{F634F1CF-81DF-4F83-948A-202D2D68F727}" type="pres">
      <dgm:prSet presAssocID="{6A5AC31C-AD9B-4D37-992E-B53C6EF74F5C}" presName="composite" presStyleCnt="0"/>
      <dgm:spPr/>
    </dgm:pt>
    <dgm:pt modelId="{FDF3435E-FD6A-4F9E-B3FA-AB0D43320BB9}" type="pres">
      <dgm:prSet presAssocID="{6A5AC31C-AD9B-4D37-992E-B53C6EF74F5C}" presName="rect2" presStyleLbl="revTx" presStyleIdx="4" presStyleCnt="6">
        <dgm:presLayoutVars>
          <dgm:bulletEnabled val="1"/>
        </dgm:presLayoutVars>
      </dgm:prSet>
      <dgm:spPr/>
      <dgm:t>
        <a:bodyPr/>
        <a:lstStyle/>
        <a:p>
          <a:endParaRPr lang="en-GB"/>
        </a:p>
      </dgm:t>
    </dgm:pt>
    <dgm:pt modelId="{EB5DBC05-C6E6-4D6F-9664-1736296B9654}" type="pres">
      <dgm:prSet presAssocID="{6A5AC31C-AD9B-4D37-992E-B53C6EF74F5C}" presName="rect1" presStyleLbl="alignImgPlace1" presStyleIdx="4" presStyleCnt="6"/>
      <dgm:spPr>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dgm:spPr>
      <dgm:extLst>
        <a:ext uri="{E40237B7-FDA0-4F09-8148-C483321AD2D9}">
          <dgm14:cNvPr xmlns:dgm14="http://schemas.microsoft.com/office/drawing/2010/diagram" id="0" name="" descr="C:\Dropbox\projects\Ant-Simulation\tests\misc_tools\angleTo - returns correct angle - FAIL.PNG"/>
        </a:ext>
      </dgm:extLst>
    </dgm:pt>
    <dgm:pt modelId="{C3A96D74-518D-4EEF-90BB-9D5F41F9FD19}" type="pres">
      <dgm:prSet presAssocID="{2C17868D-FCE5-4945-8AC3-7E8361629920}" presName="sibTrans" presStyleCnt="0"/>
      <dgm:spPr/>
    </dgm:pt>
    <dgm:pt modelId="{F61223A0-3A86-4185-B7BB-24BA47BD1F38}" type="pres">
      <dgm:prSet presAssocID="{D5521732-D9D2-4BA7-A092-F645D4F5324D}" presName="composite" presStyleCnt="0"/>
      <dgm:spPr/>
    </dgm:pt>
    <dgm:pt modelId="{8C7EF5AC-354E-4FCE-8E1C-504BC381530C}" type="pres">
      <dgm:prSet presAssocID="{D5521732-D9D2-4BA7-A092-F645D4F5324D}" presName="rect2" presStyleLbl="revTx" presStyleIdx="5" presStyleCnt="6">
        <dgm:presLayoutVars>
          <dgm:bulletEnabled val="1"/>
        </dgm:presLayoutVars>
      </dgm:prSet>
      <dgm:spPr/>
      <dgm:t>
        <a:bodyPr/>
        <a:lstStyle/>
        <a:p>
          <a:endParaRPr lang="en-GB"/>
        </a:p>
      </dgm:t>
    </dgm:pt>
    <dgm:pt modelId="{65B1F756-D707-4BB4-AA85-71A0DAA2515C}" type="pres">
      <dgm:prSet presAssocID="{D5521732-D9D2-4BA7-A092-F645D4F5324D}" presName="rect1" presStyleLbl="alignImgPlace1" presStyleIdx="5" presStyleCnt="6"/>
      <dgm:spPr>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angleTo - returns correct angle 6.PNG"/>
        </a:ext>
      </dgm:extLst>
    </dgm:pt>
  </dgm:ptLst>
  <dgm:cxnLst>
    <dgm:cxn modelId="{F94BD215-9998-46F0-911F-F0AA707BA786}" type="presOf" srcId="{36285102-355C-4BF9-B2BF-DD7484A1AF34}" destId="{602A4FED-181C-4D69-9EE2-D50743B81FFC}" srcOrd="0" destOrd="0" presId="urn:microsoft.com/office/officeart/2008/layout/PictureGrid"/>
    <dgm:cxn modelId="{8AC8353B-6223-4690-896E-68150FEEDE6E}" srcId="{3E7165C9-5733-4EA0-9A00-4CF866CC571F}" destId="{2EB740CC-746D-4816-86CE-7FAB5934357F}" srcOrd="2" destOrd="0" parTransId="{97B14489-51B9-4CA4-996B-38A0BA7572ED}" sibTransId="{9E876546-5086-4212-88B0-F81D7B52664A}"/>
    <dgm:cxn modelId="{57D80BE7-0C6D-4208-9BDB-BA404C211E43}" type="presOf" srcId="{6A5AC31C-AD9B-4D37-992E-B53C6EF74F5C}" destId="{FDF3435E-FD6A-4F9E-B3FA-AB0D43320BB9}" srcOrd="0" destOrd="0" presId="urn:microsoft.com/office/officeart/2008/layout/PictureGrid"/>
    <dgm:cxn modelId="{9BD3F057-A21E-43DC-8709-3AA12B9C5516}" srcId="{3E7165C9-5733-4EA0-9A00-4CF866CC571F}" destId="{5E71841F-D58E-41CF-841D-EC9B514F1661}" srcOrd="0" destOrd="0" parTransId="{D73AEC00-AB0C-425E-912D-69499B8BA58F}" sibTransId="{72C6824A-4D2C-4AD8-A6D6-632A3480101B}"/>
    <dgm:cxn modelId="{44BA40D6-AF82-4D56-973F-FE38DBB8424D}" type="presOf" srcId="{2EB740CC-746D-4816-86CE-7FAB5934357F}" destId="{9FFB6B7F-DFA9-4BE9-98D4-8FB66B228A43}" srcOrd="0" destOrd="0" presId="urn:microsoft.com/office/officeart/2008/layout/PictureGrid"/>
    <dgm:cxn modelId="{EF9A9F52-9328-44A1-99E2-28988E3DC2CF}" srcId="{3E7165C9-5733-4EA0-9A00-4CF866CC571F}" destId="{267D79A9-08F2-486A-8B9E-43EBDB6D18C1}" srcOrd="1" destOrd="0" parTransId="{D36FA6F5-73CC-4FCE-9307-628EF625CE9E}" sibTransId="{28057861-50CB-4EC6-97AA-2528DFB88774}"/>
    <dgm:cxn modelId="{B6D0C75C-232D-40E9-ADEC-182FFF8ACE49}" srcId="{3E7165C9-5733-4EA0-9A00-4CF866CC571F}" destId="{36285102-355C-4BF9-B2BF-DD7484A1AF34}" srcOrd="3" destOrd="0" parTransId="{B991DC0E-A930-4E4E-BEB9-01882CA70708}" sibTransId="{086A475D-4CD0-4A4A-88E8-E39FA953BD45}"/>
    <dgm:cxn modelId="{718988CE-B56D-47D5-91D0-A38E1E0CABFE}" type="presOf" srcId="{5E71841F-D58E-41CF-841D-EC9B514F1661}" destId="{665C9320-B59D-42A4-9DBE-FAC978F7E3E8}" srcOrd="0" destOrd="0" presId="urn:microsoft.com/office/officeart/2008/layout/PictureGrid"/>
    <dgm:cxn modelId="{82376A87-FFCE-4FDD-9E2C-95D64C3FD885}" type="presOf" srcId="{267D79A9-08F2-486A-8B9E-43EBDB6D18C1}" destId="{AA3FEE53-6B3D-44D0-8C0C-AB2C2FA46CCA}" srcOrd="0" destOrd="0" presId="urn:microsoft.com/office/officeart/2008/layout/PictureGrid"/>
    <dgm:cxn modelId="{757126EB-F4A9-419F-9D38-674221509169}" srcId="{3E7165C9-5733-4EA0-9A00-4CF866CC571F}" destId="{D5521732-D9D2-4BA7-A092-F645D4F5324D}" srcOrd="5" destOrd="0" parTransId="{D0AFF8D3-6D7C-43AC-A749-D912E612F601}" sibTransId="{1128BFC9-92E9-4C0C-83C8-CF61EE7371C7}"/>
    <dgm:cxn modelId="{E9A3CE3C-22B2-4BCD-8902-AA2FC6C4CC1A}" type="presOf" srcId="{3E7165C9-5733-4EA0-9A00-4CF866CC571F}" destId="{CC4B43B9-72A9-4C86-B354-987AD7B41D8F}" srcOrd="0" destOrd="0" presId="urn:microsoft.com/office/officeart/2008/layout/PictureGrid"/>
    <dgm:cxn modelId="{AD6AC57C-DA13-4F76-9D60-6257E7FA289E}" srcId="{3E7165C9-5733-4EA0-9A00-4CF866CC571F}" destId="{6A5AC31C-AD9B-4D37-992E-B53C6EF74F5C}" srcOrd="4" destOrd="0" parTransId="{8FBE0760-59CC-488F-877E-A042BBAF43B7}" sibTransId="{2C17868D-FCE5-4945-8AC3-7E8361629920}"/>
    <dgm:cxn modelId="{6754E147-372C-4DF7-9609-A741D947DCD6}" type="presOf" srcId="{D5521732-D9D2-4BA7-A092-F645D4F5324D}" destId="{8C7EF5AC-354E-4FCE-8E1C-504BC381530C}" srcOrd="0" destOrd="0" presId="urn:microsoft.com/office/officeart/2008/layout/PictureGrid"/>
    <dgm:cxn modelId="{4977DB65-9C92-4EB5-89EA-B7097ADD7CF3}" type="presParOf" srcId="{CC4B43B9-72A9-4C86-B354-987AD7B41D8F}" destId="{9F15DDD0-70F9-481C-90FF-48B7952C6F6C}" srcOrd="0" destOrd="0" presId="urn:microsoft.com/office/officeart/2008/layout/PictureGrid"/>
    <dgm:cxn modelId="{F2A7E93C-12F7-4B59-AF91-0B61C4AA5EF1}" type="presParOf" srcId="{9F15DDD0-70F9-481C-90FF-48B7952C6F6C}" destId="{665C9320-B59D-42A4-9DBE-FAC978F7E3E8}" srcOrd="0" destOrd="0" presId="urn:microsoft.com/office/officeart/2008/layout/PictureGrid"/>
    <dgm:cxn modelId="{5B2903A3-8FEB-4BF5-8393-E2188F8D5347}" type="presParOf" srcId="{9F15DDD0-70F9-481C-90FF-48B7952C6F6C}" destId="{2A072CF9-C625-4C50-B8B9-17DEFD528457}" srcOrd="1" destOrd="0" presId="urn:microsoft.com/office/officeart/2008/layout/PictureGrid"/>
    <dgm:cxn modelId="{D3DB5392-D366-41EB-A35A-C7E3A332F83D}" type="presParOf" srcId="{CC4B43B9-72A9-4C86-B354-987AD7B41D8F}" destId="{ACE7A9CF-D322-4216-A1F5-82AFEA9B4290}" srcOrd="1" destOrd="0" presId="urn:microsoft.com/office/officeart/2008/layout/PictureGrid"/>
    <dgm:cxn modelId="{0DF7D542-94B8-4CC0-8EF4-162911FC6A63}" type="presParOf" srcId="{CC4B43B9-72A9-4C86-B354-987AD7B41D8F}" destId="{57398D28-7BBC-4C54-BE77-3306C487A341}" srcOrd="2" destOrd="0" presId="urn:microsoft.com/office/officeart/2008/layout/PictureGrid"/>
    <dgm:cxn modelId="{62174964-21E4-4F6E-92EC-349B448A1716}" type="presParOf" srcId="{57398D28-7BBC-4C54-BE77-3306C487A341}" destId="{AA3FEE53-6B3D-44D0-8C0C-AB2C2FA46CCA}" srcOrd="0" destOrd="0" presId="urn:microsoft.com/office/officeart/2008/layout/PictureGrid"/>
    <dgm:cxn modelId="{8E6AB868-FB15-434B-8EA3-5DF2A5423960}" type="presParOf" srcId="{57398D28-7BBC-4C54-BE77-3306C487A341}" destId="{DE88358F-4753-4E1D-A523-23C115C5ACA0}" srcOrd="1" destOrd="0" presId="urn:microsoft.com/office/officeart/2008/layout/PictureGrid"/>
    <dgm:cxn modelId="{601916A2-A886-470D-8130-1210F1ABCFF9}" type="presParOf" srcId="{CC4B43B9-72A9-4C86-B354-987AD7B41D8F}" destId="{3A446195-D139-4D8B-B770-DA5721CAFDFF}" srcOrd="3" destOrd="0" presId="urn:microsoft.com/office/officeart/2008/layout/PictureGrid"/>
    <dgm:cxn modelId="{87D010B3-7683-4F24-8765-B31B2E6E6242}" type="presParOf" srcId="{CC4B43B9-72A9-4C86-B354-987AD7B41D8F}" destId="{933D2464-6326-4D7E-9571-CB34FDC7F6D8}" srcOrd="4" destOrd="0" presId="urn:microsoft.com/office/officeart/2008/layout/PictureGrid"/>
    <dgm:cxn modelId="{E6A7E86F-CD96-4018-90CF-44B041C8E0FE}" type="presParOf" srcId="{933D2464-6326-4D7E-9571-CB34FDC7F6D8}" destId="{9FFB6B7F-DFA9-4BE9-98D4-8FB66B228A43}" srcOrd="0" destOrd="0" presId="urn:microsoft.com/office/officeart/2008/layout/PictureGrid"/>
    <dgm:cxn modelId="{63CBD229-D630-477E-B5E8-21502D0D0346}" type="presParOf" srcId="{933D2464-6326-4D7E-9571-CB34FDC7F6D8}" destId="{DE520053-88B0-4C5A-8E07-75B8850CB5AD}" srcOrd="1" destOrd="0" presId="urn:microsoft.com/office/officeart/2008/layout/PictureGrid"/>
    <dgm:cxn modelId="{B5BF1100-8034-46C3-8D59-2DB0126769C8}" type="presParOf" srcId="{CC4B43B9-72A9-4C86-B354-987AD7B41D8F}" destId="{8640E3E5-26E1-4915-B25A-ACD75C791D7E}" srcOrd="5" destOrd="0" presId="urn:microsoft.com/office/officeart/2008/layout/PictureGrid"/>
    <dgm:cxn modelId="{85515D2D-85AD-4C29-B65E-A9977E7F3672}" type="presParOf" srcId="{CC4B43B9-72A9-4C86-B354-987AD7B41D8F}" destId="{6656F81E-1961-4EEB-8771-3CB129CA2C81}" srcOrd="6" destOrd="0" presId="urn:microsoft.com/office/officeart/2008/layout/PictureGrid"/>
    <dgm:cxn modelId="{787F5483-624F-48FA-8ED5-3BFC0B8CE822}" type="presParOf" srcId="{6656F81E-1961-4EEB-8771-3CB129CA2C81}" destId="{602A4FED-181C-4D69-9EE2-D50743B81FFC}" srcOrd="0" destOrd="0" presId="urn:microsoft.com/office/officeart/2008/layout/PictureGrid"/>
    <dgm:cxn modelId="{1BDFD8F5-F919-414A-95D9-34E6631FD193}" type="presParOf" srcId="{6656F81E-1961-4EEB-8771-3CB129CA2C81}" destId="{DC156D85-D328-4EF3-91B5-EFA4B5CDE30F}" srcOrd="1" destOrd="0" presId="urn:microsoft.com/office/officeart/2008/layout/PictureGrid"/>
    <dgm:cxn modelId="{FBB68D65-14D2-4CBB-9501-FE6668B9E7FF}" type="presParOf" srcId="{CC4B43B9-72A9-4C86-B354-987AD7B41D8F}" destId="{ECAA8CA0-E63E-4892-A035-E0D348B5288D}" srcOrd="7" destOrd="0" presId="urn:microsoft.com/office/officeart/2008/layout/PictureGrid"/>
    <dgm:cxn modelId="{67ECD542-78EC-4BC0-8848-BE90C7236C04}" type="presParOf" srcId="{CC4B43B9-72A9-4C86-B354-987AD7B41D8F}" destId="{F634F1CF-81DF-4F83-948A-202D2D68F727}" srcOrd="8" destOrd="0" presId="urn:microsoft.com/office/officeart/2008/layout/PictureGrid"/>
    <dgm:cxn modelId="{67B31F90-C37A-45FC-A367-05DEC129A313}" type="presParOf" srcId="{F634F1CF-81DF-4F83-948A-202D2D68F727}" destId="{FDF3435E-FD6A-4F9E-B3FA-AB0D43320BB9}" srcOrd="0" destOrd="0" presId="urn:microsoft.com/office/officeart/2008/layout/PictureGrid"/>
    <dgm:cxn modelId="{D3F89A4A-94DE-4821-B5D2-482D57D69A83}" type="presParOf" srcId="{F634F1CF-81DF-4F83-948A-202D2D68F727}" destId="{EB5DBC05-C6E6-4D6F-9664-1736296B9654}" srcOrd="1" destOrd="0" presId="urn:microsoft.com/office/officeart/2008/layout/PictureGrid"/>
    <dgm:cxn modelId="{0AFD8950-7FC0-427B-803B-FA137E12790A}" type="presParOf" srcId="{CC4B43B9-72A9-4C86-B354-987AD7B41D8F}" destId="{C3A96D74-518D-4EEF-90BB-9D5F41F9FD19}" srcOrd="9" destOrd="0" presId="urn:microsoft.com/office/officeart/2008/layout/PictureGrid"/>
    <dgm:cxn modelId="{2E10C8B8-5EAF-4487-A613-CA1A6B0DB0D8}" type="presParOf" srcId="{CC4B43B9-72A9-4C86-B354-987AD7B41D8F}" destId="{F61223A0-3A86-4185-B7BB-24BA47BD1F38}" srcOrd="10" destOrd="0" presId="urn:microsoft.com/office/officeart/2008/layout/PictureGrid"/>
    <dgm:cxn modelId="{EC44D448-EE0F-40BE-AAE6-D2E8CF9D65CF}" type="presParOf" srcId="{F61223A0-3A86-4185-B7BB-24BA47BD1F38}" destId="{8C7EF5AC-354E-4FCE-8E1C-504BC381530C}" srcOrd="0" destOrd="0" presId="urn:microsoft.com/office/officeart/2008/layout/PictureGrid"/>
    <dgm:cxn modelId="{2629F8EC-DCA7-4B0D-B235-061504E53659}" type="presParOf" srcId="{F61223A0-3A86-4185-B7BB-24BA47BD1F38}" destId="{65B1F756-D707-4BB4-AA85-71A0DAA2515C}" srcOrd="1" destOrd="0" presId="urn:microsoft.com/office/officeart/2008/layout/PictureGrid"/>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812616-FFFC-45EF-B32A-343FE4292A14}" type="doc">
      <dgm:prSet loTypeId="urn:microsoft.com/office/officeart/2008/layout/PictureGrid" loCatId="picture" qsTypeId="urn:microsoft.com/office/officeart/2005/8/quickstyle/simple1" qsCatId="simple" csTypeId="urn:microsoft.com/office/officeart/2005/8/colors/accent1_2" csCatId="accent1" phldr="1"/>
      <dgm:spPr/>
    </dgm:pt>
    <dgm:pt modelId="{485822E4-7C6D-4D5B-91C5-C8D40CE37FCD}">
      <dgm:prSet phldrT="[Text]" custT="1"/>
      <dgm:spPr/>
      <dgm:t>
        <a:bodyPr/>
        <a:lstStyle/>
        <a:p>
          <a:r>
            <a:rPr lang="en-GB" sz="1150" i="1">
              <a:latin typeface="+mn-lt"/>
            </a:rPr>
            <a:t>Test 19</a:t>
          </a:r>
        </a:p>
      </dgm:t>
    </dgm:pt>
    <dgm:pt modelId="{CFA00704-C2B7-4069-952C-CD4453F71B7D}" type="parTrans" cxnId="{B9EEEACE-8880-4D4C-8EC4-410D1EAB935A}">
      <dgm:prSet/>
      <dgm:spPr/>
      <dgm:t>
        <a:bodyPr/>
        <a:lstStyle/>
        <a:p>
          <a:endParaRPr lang="en-GB" sz="1150" i="1">
            <a:latin typeface="+mn-lt"/>
          </a:endParaRPr>
        </a:p>
      </dgm:t>
    </dgm:pt>
    <dgm:pt modelId="{90CCCB3B-4A8D-4FBC-9988-65BE06F41BD8}" type="sibTrans" cxnId="{B9EEEACE-8880-4D4C-8EC4-410D1EAB935A}">
      <dgm:prSet/>
      <dgm:spPr/>
      <dgm:t>
        <a:bodyPr/>
        <a:lstStyle/>
        <a:p>
          <a:endParaRPr lang="en-GB" sz="1150" i="1">
            <a:latin typeface="+mn-lt"/>
          </a:endParaRPr>
        </a:p>
      </dgm:t>
    </dgm:pt>
    <dgm:pt modelId="{58E5A8B5-DC2B-4682-A446-55F2D1E68185}">
      <dgm:prSet phldrT="[Text]" custT="1"/>
      <dgm:spPr/>
      <dgm:t>
        <a:bodyPr/>
        <a:lstStyle/>
        <a:p>
          <a:r>
            <a:rPr lang="en-GB" sz="1150" i="1">
              <a:latin typeface="+mn-lt"/>
            </a:rPr>
            <a:t>Test 23</a:t>
          </a:r>
        </a:p>
      </dgm:t>
    </dgm:pt>
    <dgm:pt modelId="{5778845A-9A5F-4B92-931D-392F192BA22F}" type="parTrans" cxnId="{312EB600-95AB-4201-899C-68A8CC580D08}">
      <dgm:prSet/>
      <dgm:spPr/>
      <dgm:t>
        <a:bodyPr/>
        <a:lstStyle/>
        <a:p>
          <a:endParaRPr lang="en-GB" sz="1150" i="1">
            <a:latin typeface="+mn-lt"/>
          </a:endParaRPr>
        </a:p>
      </dgm:t>
    </dgm:pt>
    <dgm:pt modelId="{AB252D4F-FBE0-4992-9E95-6D683B5F8A50}" type="sibTrans" cxnId="{312EB600-95AB-4201-899C-68A8CC580D08}">
      <dgm:prSet/>
      <dgm:spPr/>
      <dgm:t>
        <a:bodyPr/>
        <a:lstStyle/>
        <a:p>
          <a:endParaRPr lang="en-GB" sz="1150" i="1">
            <a:latin typeface="+mn-lt"/>
          </a:endParaRPr>
        </a:p>
      </dgm:t>
    </dgm:pt>
    <dgm:pt modelId="{B422F317-BCFE-4B4F-948B-820614370AAC}">
      <dgm:prSet phldrT="[Text]" custT="1"/>
      <dgm:spPr/>
      <dgm:t>
        <a:bodyPr/>
        <a:lstStyle/>
        <a:p>
          <a:r>
            <a:rPr lang="en-GB" sz="1150" i="1">
              <a:latin typeface="+mn-lt"/>
            </a:rPr>
            <a:t>Test 22</a:t>
          </a:r>
        </a:p>
      </dgm:t>
    </dgm:pt>
    <dgm:pt modelId="{237CB6DF-E888-44B9-80C5-0CA2284F3BF3}" type="parTrans" cxnId="{788D9A89-8C5B-4299-ABEA-3A46DFD0B6F1}">
      <dgm:prSet/>
      <dgm:spPr/>
      <dgm:t>
        <a:bodyPr/>
        <a:lstStyle/>
        <a:p>
          <a:endParaRPr lang="en-GB" sz="1150" i="1">
            <a:latin typeface="+mn-lt"/>
          </a:endParaRPr>
        </a:p>
      </dgm:t>
    </dgm:pt>
    <dgm:pt modelId="{5D660544-1382-4947-8554-C8AB62D5D325}" type="sibTrans" cxnId="{788D9A89-8C5B-4299-ABEA-3A46DFD0B6F1}">
      <dgm:prSet/>
      <dgm:spPr/>
      <dgm:t>
        <a:bodyPr/>
        <a:lstStyle/>
        <a:p>
          <a:endParaRPr lang="en-GB" sz="1150" i="1">
            <a:latin typeface="+mn-lt"/>
          </a:endParaRPr>
        </a:p>
      </dgm:t>
    </dgm:pt>
    <dgm:pt modelId="{5B15BB88-70D9-4755-9E74-D9D866FCEB5D}">
      <dgm:prSet phldrT="[Text]" custT="1"/>
      <dgm:spPr/>
      <dgm:t>
        <a:bodyPr/>
        <a:lstStyle/>
        <a:p>
          <a:r>
            <a:rPr lang="en-GB" sz="1150" i="1">
              <a:latin typeface="+mn-lt"/>
            </a:rPr>
            <a:t>Test 21</a:t>
          </a:r>
        </a:p>
      </dgm:t>
    </dgm:pt>
    <dgm:pt modelId="{C2105CC9-E032-41B3-966A-9FC00CEEFD39}" type="parTrans" cxnId="{A34050E8-D10C-47AA-AC4E-2EA0041E7DB5}">
      <dgm:prSet/>
      <dgm:spPr/>
      <dgm:t>
        <a:bodyPr/>
        <a:lstStyle/>
        <a:p>
          <a:endParaRPr lang="en-GB" sz="1150" i="1">
            <a:latin typeface="+mn-lt"/>
          </a:endParaRPr>
        </a:p>
      </dgm:t>
    </dgm:pt>
    <dgm:pt modelId="{36379A5C-7BA9-43EC-941C-D86A71BC2756}" type="sibTrans" cxnId="{A34050E8-D10C-47AA-AC4E-2EA0041E7DB5}">
      <dgm:prSet/>
      <dgm:spPr/>
      <dgm:t>
        <a:bodyPr/>
        <a:lstStyle/>
        <a:p>
          <a:endParaRPr lang="en-GB" sz="1150" i="1">
            <a:latin typeface="+mn-lt"/>
          </a:endParaRPr>
        </a:p>
      </dgm:t>
    </dgm:pt>
    <dgm:pt modelId="{46F3BF6C-59B2-446F-8122-F998BCF86824}">
      <dgm:prSet phldrT="[Text]" custT="1"/>
      <dgm:spPr/>
      <dgm:t>
        <a:bodyPr/>
        <a:lstStyle/>
        <a:p>
          <a:r>
            <a:rPr lang="en-GB" sz="1150" i="1">
              <a:latin typeface="+mn-lt"/>
            </a:rPr>
            <a:t>Test 20</a:t>
          </a:r>
        </a:p>
      </dgm:t>
    </dgm:pt>
    <dgm:pt modelId="{AABA1307-6663-48A3-922B-A1BF80C44235}" type="parTrans" cxnId="{B86356BE-6D80-4429-8E9F-1297C78FA87D}">
      <dgm:prSet/>
      <dgm:spPr/>
      <dgm:t>
        <a:bodyPr/>
        <a:lstStyle/>
        <a:p>
          <a:endParaRPr lang="en-GB" sz="1150" i="1">
            <a:latin typeface="+mn-lt"/>
          </a:endParaRPr>
        </a:p>
      </dgm:t>
    </dgm:pt>
    <dgm:pt modelId="{BCB05D68-9EA8-49F1-9810-FC403B26B537}" type="sibTrans" cxnId="{B86356BE-6D80-4429-8E9F-1297C78FA87D}">
      <dgm:prSet/>
      <dgm:spPr/>
      <dgm:t>
        <a:bodyPr/>
        <a:lstStyle/>
        <a:p>
          <a:endParaRPr lang="en-GB" sz="1150" i="1">
            <a:latin typeface="+mn-lt"/>
          </a:endParaRPr>
        </a:p>
      </dgm:t>
    </dgm:pt>
    <dgm:pt modelId="{6C21180E-02B9-4533-8240-571D4A448BFE}" type="pres">
      <dgm:prSet presAssocID="{2E812616-FFFC-45EF-B32A-343FE4292A14}" presName="Name0" presStyleCnt="0">
        <dgm:presLayoutVars>
          <dgm:dir/>
        </dgm:presLayoutVars>
      </dgm:prSet>
      <dgm:spPr/>
    </dgm:pt>
    <dgm:pt modelId="{FAD43BDF-580C-438F-8B30-9FFB59849E2E}" type="pres">
      <dgm:prSet presAssocID="{485822E4-7C6D-4D5B-91C5-C8D40CE37FCD}" presName="composite" presStyleCnt="0"/>
      <dgm:spPr/>
    </dgm:pt>
    <dgm:pt modelId="{A9D34B57-AA57-431C-9AC4-C3AF1CF0FFC6}" type="pres">
      <dgm:prSet presAssocID="{485822E4-7C6D-4D5B-91C5-C8D40CE37FCD}" presName="rect2" presStyleLbl="revTx" presStyleIdx="0" presStyleCnt="5">
        <dgm:presLayoutVars>
          <dgm:bulletEnabled val="1"/>
        </dgm:presLayoutVars>
      </dgm:prSet>
      <dgm:spPr/>
      <dgm:t>
        <a:bodyPr/>
        <a:lstStyle/>
        <a:p>
          <a:endParaRPr lang="en-GB"/>
        </a:p>
      </dgm:t>
    </dgm:pt>
    <dgm:pt modelId="{32434DCF-C377-4B54-ABCE-4AC6F56D2D0E}" type="pres">
      <dgm:prSet presAssocID="{485822E4-7C6D-4D5B-91C5-C8D40CE37FCD}" presName="rect1" presStyleLbl="alignImgPlace1" presStyleIdx="0" presStyleCnt="5"/>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dgm:spPr>
      <dgm:extLst>
        <a:ext uri="{E40237B7-FDA0-4F09-8148-C483321AD2D9}">
          <dgm14:cNvPr xmlns:dgm14="http://schemas.microsoft.com/office/drawing/2010/diagram" id="0" name="" descr="C:\Dropbox\projects\Ant-Simulation\tests\misc_tools\getBlock - returns correct size 1.PNG"/>
        </a:ext>
      </dgm:extLst>
    </dgm:pt>
    <dgm:pt modelId="{E03445EF-5744-41F1-9939-8844B2E9A74D}" type="pres">
      <dgm:prSet presAssocID="{90CCCB3B-4A8D-4FBC-9988-65BE06F41BD8}" presName="sibTrans" presStyleCnt="0"/>
      <dgm:spPr/>
    </dgm:pt>
    <dgm:pt modelId="{0D6F86E2-385D-4939-AF17-10CBF0997ACF}" type="pres">
      <dgm:prSet presAssocID="{46F3BF6C-59B2-446F-8122-F998BCF86824}" presName="composite" presStyleCnt="0"/>
      <dgm:spPr/>
    </dgm:pt>
    <dgm:pt modelId="{703DD878-9F52-40B6-8230-04DEF17DBA59}" type="pres">
      <dgm:prSet presAssocID="{46F3BF6C-59B2-446F-8122-F998BCF86824}" presName="rect2" presStyleLbl="revTx" presStyleIdx="1" presStyleCnt="5">
        <dgm:presLayoutVars>
          <dgm:bulletEnabled val="1"/>
        </dgm:presLayoutVars>
      </dgm:prSet>
      <dgm:spPr/>
      <dgm:t>
        <a:bodyPr/>
        <a:lstStyle/>
        <a:p>
          <a:endParaRPr lang="en-GB"/>
        </a:p>
      </dgm:t>
    </dgm:pt>
    <dgm:pt modelId="{B8BB59E0-586B-4ABE-A1EC-1608C3FFFAFB}" type="pres">
      <dgm:prSet presAssocID="{46F3BF6C-59B2-446F-8122-F998BCF86824}" presName="rect1" presStyleLbl="alignImgPlace1" presStyleIdx="1" presStyleCnt="5"/>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2.PNG"/>
        </a:ext>
      </dgm:extLst>
    </dgm:pt>
    <dgm:pt modelId="{0EB59255-E727-45BF-BE12-6F3C8BCBD0D3}" type="pres">
      <dgm:prSet presAssocID="{BCB05D68-9EA8-49F1-9810-FC403B26B537}" presName="sibTrans" presStyleCnt="0"/>
      <dgm:spPr/>
    </dgm:pt>
    <dgm:pt modelId="{5ED58CD9-B432-4D10-99F5-6850A18F3CD5}" type="pres">
      <dgm:prSet presAssocID="{5B15BB88-70D9-4755-9E74-D9D866FCEB5D}" presName="composite" presStyleCnt="0"/>
      <dgm:spPr/>
    </dgm:pt>
    <dgm:pt modelId="{0845D202-9DE2-4AF4-AB25-BCA14CB24473}" type="pres">
      <dgm:prSet presAssocID="{5B15BB88-70D9-4755-9E74-D9D866FCEB5D}" presName="rect2" presStyleLbl="revTx" presStyleIdx="2" presStyleCnt="5">
        <dgm:presLayoutVars>
          <dgm:bulletEnabled val="1"/>
        </dgm:presLayoutVars>
      </dgm:prSet>
      <dgm:spPr/>
      <dgm:t>
        <a:bodyPr/>
        <a:lstStyle/>
        <a:p>
          <a:endParaRPr lang="en-GB"/>
        </a:p>
      </dgm:t>
    </dgm:pt>
    <dgm:pt modelId="{966E1073-588C-4622-8ADD-526D50596165}" type="pres">
      <dgm:prSet presAssocID="{5B15BB88-70D9-4755-9E74-D9D866FCEB5D}" presName="rect1" presStyleLbl="alignImgPlac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size 3.PNG"/>
        </a:ext>
      </dgm:extLst>
    </dgm:pt>
    <dgm:pt modelId="{649BD9A8-7084-4C41-BBD7-8581BD424FC6}" type="pres">
      <dgm:prSet presAssocID="{36379A5C-7BA9-43EC-941C-D86A71BC2756}" presName="sibTrans" presStyleCnt="0"/>
      <dgm:spPr/>
    </dgm:pt>
    <dgm:pt modelId="{DE82EB1B-4844-47AA-98ED-7FED32822712}" type="pres">
      <dgm:prSet presAssocID="{B422F317-BCFE-4B4F-948B-820614370AAC}" presName="composite" presStyleCnt="0"/>
      <dgm:spPr/>
    </dgm:pt>
    <dgm:pt modelId="{104A71EF-1C29-446E-9403-87017706BBB0}" type="pres">
      <dgm:prSet presAssocID="{B422F317-BCFE-4B4F-948B-820614370AAC}" presName="rect2" presStyleLbl="revTx" presStyleIdx="3" presStyleCnt="5">
        <dgm:presLayoutVars>
          <dgm:bulletEnabled val="1"/>
        </dgm:presLayoutVars>
      </dgm:prSet>
      <dgm:spPr/>
      <dgm:t>
        <a:bodyPr/>
        <a:lstStyle/>
        <a:p>
          <a:endParaRPr lang="en-GB"/>
        </a:p>
      </dgm:t>
    </dgm:pt>
    <dgm:pt modelId="{C1797777-1A33-4062-8612-4CFDA570649E}" type="pres">
      <dgm:prSet presAssocID="{B422F317-BCFE-4B4F-948B-820614370AAC}" presName="rect1" presStyleLbl="alignImgPlace1" presStyleIdx="3" presStyleCnt="5"/>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extLst>
        <a:ext uri="{E40237B7-FDA0-4F09-8148-C483321AD2D9}">
          <dgm14:cNvPr xmlns:dgm14="http://schemas.microsoft.com/office/drawing/2010/diagram" id="0" name="" descr="C:\Dropbox\projects\Ant-Simulation\tests\misc_tools\getBlock - returns correct position 1.PNG"/>
        </a:ext>
      </dgm:extLst>
    </dgm:pt>
    <dgm:pt modelId="{21218FF9-5E73-4048-9B79-B51B735EAB99}" type="pres">
      <dgm:prSet presAssocID="{5D660544-1382-4947-8554-C8AB62D5D325}" presName="sibTrans" presStyleCnt="0"/>
      <dgm:spPr/>
    </dgm:pt>
    <dgm:pt modelId="{44A11AF4-E340-497E-A3B1-008EE40C7069}" type="pres">
      <dgm:prSet presAssocID="{58E5A8B5-DC2B-4682-A446-55F2D1E68185}" presName="composite" presStyleCnt="0"/>
      <dgm:spPr/>
    </dgm:pt>
    <dgm:pt modelId="{6E2779ED-60FF-4C8A-9C30-E7A0C096D45F}" type="pres">
      <dgm:prSet presAssocID="{58E5A8B5-DC2B-4682-A446-55F2D1E68185}" presName="rect2" presStyleLbl="revTx" presStyleIdx="4" presStyleCnt="5">
        <dgm:presLayoutVars>
          <dgm:bulletEnabled val="1"/>
        </dgm:presLayoutVars>
      </dgm:prSet>
      <dgm:spPr/>
      <dgm:t>
        <a:bodyPr/>
        <a:lstStyle/>
        <a:p>
          <a:endParaRPr lang="en-GB"/>
        </a:p>
      </dgm:t>
    </dgm:pt>
    <dgm:pt modelId="{4EFF4F41-E78C-425F-B6AE-C7643F814A24}" type="pres">
      <dgm:prSet presAssocID="{58E5A8B5-DC2B-4682-A446-55F2D1E68185}" presName="rect1" presStyleLbl="alignImgPlac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dgm:spPr>
      <dgm:extLst>
        <a:ext uri="{E40237B7-FDA0-4F09-8148-C483321AD2D9}">
          <dgm14:cNvPr xmlns:dgm14="http://schemas.microsoft.com/office/drawing/2010/diagram" id="0" name="" descr="C:\Dropbox\projects\Ant-Simulation\tests\misc_tools\getBlock - returns correct position 2.PNG"/>
        </a:ext>
      </dgm:extLst>
    </dgm:pt>
  </dgm:ptLst>
  <dgm:cxnLst>
    <dgm:cxn modelId="{1CD12D25-016D-4227-B0E4-D3A3B34F5461}" type="presOf" srcId="{58E5A8B5-DC2B-4682-A446-55F2D1E68185}" destId="{6E2779ED-60FF-4C8A-9C30-E7A0C096D45F}" srcOrd="0" destOrd="0" presId="urn:microsoft.com/office/officeart/2008/layout/PictureGrid"/>
    <dgm:cxn modelId="{B5415444-14D4-4E7B-9A38-34FD8FA302E7}" type="presOf" srcId="{5B15BB88-70D9-4755-9E74-D9D866FCEB5D}" destId="{0845D202-9DE2-4AF4-AB25-BCA14CB24473}" srcOrd="0" destOrd="0" presId="urn:microsoft.com/office/officeart/2008/layout/PictureGrid"/>
    <dgm:cxn modelId="{897CCB9C-E1B4-49FD-94E0-A764242CB1B3}" type="presOf" srcId="{485822E4-7C6D-4D5B-91C5-C8D40CE37FCD}" destId="{A9D34B57-AA57-431C-9AC4-C3AF1CF0FFC6}" srcOrd="0" destOrd="0" presId="urn:microsoft.com/office/officeart/2008/layout/PictureGrid"/>
    <dgm:cxn modelId="{287D4FF7-5FA3-4C8D-BF93-9A421253C492}" type="presOf" srcId="{2E812616-FFFC-45EF-B32A-343FE4292A14}" destId="{6C21180E-02B9-4533-8240-571D4A448BFE}" srcOrd="0" destOrd="0" presId="urn:microsoft.com/office/officeart/2008/layout/PictureGrid"/>
    <dgm:cxn modelId="{A34050E8-D10C-47AA-AC4E-2EA0041E7DB5}" srcId="{2E812616-FFFC-45EF-B32A-343FE4292A14}" destId="{5B15BB88-70D9-4755-9E74-D9D866FCEB5D}" srcOrd="2" destOrd="0" parTransId="{C2105CC9-E032-41B3-966A-9FC00CEEFD39}" sibTransId="{36379A5C-7BA9-43EC-941C-D86A71BC2756}"/>
    <dgm:cxn modelId="{B86356BE-6D80-4429-8E9F-1297C78FA87D}" srcId="{2E812616-FFFC-45EF-B32A-343FE4292A14}" destId="{46F3BF6C-59B2-446F-8122-F998BCF86824}" srcOrd="1" destOrd="0" parTransId="{AABA1307-6663-48A3-922B-A1BF80C44235}" sibTransId="{BCB05D68-9EA8-49F1-9810-FC403B26B537}"/>
    <dgm:cxn modelId="{276B1147-3424-4D47-A2A5-9E5D51C251A2}" type="presOf" srcId="{B422F317-BCFE-4B4F-948B-820614370AAC}" destId="{104A71EF-1C29-446E-9403-87017706BBB0}" srcOrd="0" destOrd="0" presId="urn:microsoft.com/office/officeart/2008/layout/PictureGrid"/>
    <dgm:cxn modelId="{2F9E3382-649D-4A13-BAA6-519B7B9B5C73}" type="presOf" srcId="{46F3BF6C-59B2-446F-8122-F998BCF86824}" destId="{703DD878-9F52-40B6-8230-04DEF17DBA59}" srcOrd="0" destOrd="0" presId="urn:microsoft.com/office/officeart/2008/layout/PictureGrid"/>
    <dgm:cxn modelId="{B9EEEACE-8880-4D4C-8EC4-410D1EAB935A}" srcId="{2E812616-FFFC-45EF-B32A-343FE4292A14}" destId="{485822E4-7C6D-4D5B-91C5-C8D40CE37FCD}" srcOrd="0" destOrd="0" parTransId="{CFA00704-C2B7-4069-952C-CD4453F71B7D}" sibTransId="{90CCCB3B-4A8D-4FBC-9988-65BE06F41BD8}"/>
    <dgm:cxn modelId="{312EB600-95AB-4201-899C-68A8CC580D08}" srcId="{2E812616-FFFC-45EF-B32A-343FE4292A14}" destId="{58E5A8B5-DC2B-4682-A446-55F2D1E68185}" srcOrd="4" destOrd="0" parTransId="{5778845A-9A5F-4B92-931D-392F192BA22F}" sibTransId="{AB252D4F-FBE0-4992-9E95-6D683B5F8A50}"/>
    <dgm:cxn modelId="{788D9A89-8C5B-4299-ABEA-3A46DFD0B6F1}" srcId="{2E812616-FFFC-45EF-B32A-343FE4292A14}" destId="{B422F317-BCFE-4B4F-948B-820614370AAC}" srcOrd="3" destOrd="0" parTransId="{237CB6DF-E888-44B9-80C5-0CA2284F3BF3}" sibTransId="{5D660544-1382-4947-8554-C8AB62D5D325}"/>
    <dgm:cxn modelId="{0F3D544D-ECB3-4E1E-9E72-C59879B1BAED}" type="presParOf" srcId="{6C21180E-02B9-4533-8240-571D4A448BFE}" destId="{FAD43BDF-580C-438F-8B30-9FFB59849E2E}" srcOrd="0" destOrd="0" presId="urn:microsoft.com/office/officeart/2008/layout/PictureGrid"/>
    <dgm:cxn modelId="{9AC609DA-5B6C-4376-9731-3A7F9B230C9C}" type="presParOf" srcId="{FAD43BDF-580C-438F-8B30-9FFB59849E2E}" destId="{A9D34B57-AA57-431C-9AC4-C3AF1CF0FFC6}" srcOrd="0" destOrd="0" presId="urn:microsoft.com/office/officeart/2008/layout/PictureGrid"/>
    <dgm:cxn modelId="{F0DCA31A-4588-4594-B9E9-3B67396692BC}" type="presParOf" srcId="{FAD43BDF-580C-438F-8B30-9FFB59849E2E}" destId="{32434DCF-C377-4B54-ABCE-4AC6F56D2D0E}" srcOrd="1" destOrd="0" presId="urn:microsoft.com/office/officeart/2008/layout/PictureGrid"/>
    <dgm:cxn modelId="{03A2B04D-429B-42F6-90D1-6E8DEEA467FC}" type="presParOf" srcId="{6C21180E-02B9-4533-8240-571D4A448BFE}" destId="{E03445EF-5744-41F1-9939-8844B2E9A74D}" srcOrd="1" destOrd="0" presId="urn:microsoft.com/office/officeart/2008/layout/PictureGrid"/>
    <dgm:cxn modelId="{0A2EAE11-0074-49E7-B277-56415EDC39D3}" type="presParOf" srcId="{6C21180E-02B9-4533-8240-571D4A448BFE}" destId="{0D6F86E2-385D-4939-AF17-10CBF0997ACF}" srcOrd="2" destOrd="0" presId="urn:microsoft.com/office/officeart/2008/layout/PictureGrid"/>
    <dgm:cxn modelId="{A0DEB357-1687-4FEA-AD71-7076D3ABD160}" type="presParOf" srcId="{0D6F86E2-385D-4939-AF17-10CBF0997ACF}" destId="{703DD878-9F52-40B6-8230-04DEF17DBA59}" srcOrd="0" destOrd="0" presId="urn:microsoft.com/office/officeart/2008/layout/PictureGrid"/>
    <dgm:cxn modelId="{40064B54-7BC8-4667-B1D8-91E2C39D424D}" type="presParOf" srcId="{0D6F86E2-385D-4939-AF17-10CBF0997ACF}" destId="{B8BB59E0-586B-4ABE-A1EC-1608C3FFFAFB}" srcOrd="1" destOrd="0" presId="urn:microsoft.com/office/officeart/2008/layout/PictureGrid"/>
    <dgm:cxn modelId="{88B54AEE-EADE-4D9E-9823-4B4F338AE3A5}" type="presParOf" srcId="{6C21180E-02B9-4533-8240-571D4A448BFE}" destId="{0EB59255-E727-45BF-BE12-6F3C8BCBD0D3}" srcOrd="3" destOrd="0" presId="urn:microsoft.com/office/officeart/2008/layout/PictureGrid"/>
    <dgm:cxn modelId="{8833CB1B-D38C-4251-8F5B-6650A7A168E3}" type="presParOf" srcId="{6C21180E-02B9-4533-8240-571D4A448BFE}" destId="{5ED58CD9-B432-4D10-99F5-6850A18F3CD5}" srcOrd="4" destOrd="0" presId="urn:microsoft.com/office/officeart/2008/layout/PictureGrid"/>
    <dgm:cxn modelId="{D89D17A8-46C9-4F9F-B5B7-57AF95DF2DD1}" type="presParOf" srcId="{5ED58CD9-B432-4D10-99F5-6850A18F3CD5}" destId="{0845D202-9DE2-4AF4-AB25-BCA14CB24473}" srcOrd="0" destOrd="0" presId="urn:microsoft.com/office/officeart/2008/layout/PictureGrid"/>
    <dgm:cxn modelId="{624A653A-0AA6-4007-9885-53C9391B4908}" type="presParOf" srcId="{5ED58CD9-B432-4D10-99F5-6850A18F3CD5}" destId="{966E1073-588C-4622-8ADD-526D50596165}" srcOrd="1" destOrd="0" presId="urn:microsoft.com/office/officeart/2008/layout/PictureGrid"/>
    <dgm:cxn modelId="{1C775A35-6F16-41E9-A6B4-C0D610088528}" type="presParOf" srcId="{6C21180E-02B9-4533-8240-571D4A448BFE}" destId="{649BD9A8-7084-4C41-BBD7-8581BD424FC6}" srcOrd="5" destOrd="0" presId="urn:microsoft.com/office/officeart/2008/layout/PictureGrid"/>
    <dgm:cxn modelId="{8D4A0795-83BB-47B6-9F92-870C2BA92B01}" type="presParOf" srcId="{6C21180E-02B9-4533-8240-571D4A448BFE}" destId="{DE82EB1B-4844-47AA-98ED-7FED32822712}" srcOrd="6" destOrd="0" presId="urn:microsoft.com/office/officeart/2008/layout/PictureGrid"/>
    <dgm:cxn modelId="{D653A437-856A-4C90-8CE3-6B77130E0BC0}" type="presParOf" srcId="{DE82EB1B-4844-47AA-98ED-7FED32822712}" destId="{104A71EF-1C29-446E-9403-87017706BBB0}" srcOrd="0" destOrd="0" presId="urn:microsoft.com/office/officeart/2008/layout/PictureGrid"/>
    <dgm:cxn modelId="{80BC4C7D-CA80-4C23-B983-2DC81A395C3D}" type="presParOf" srcId="{DE82EB1B-4844-47AA-98ED-7FED32822712}" destId="{C1797777-1A33-4062-8612-4CFDA570649E}" srcOrd="1" destOrd="0" presId="urn:microsoft.com/office/officeart/2008/layout/PictureGrid"/>
    <dgm:cxn modelId="{CD0A1396-8BD9-4D95-8718-FE5E32A481BD}" type="presParOf" srcId="{6C21180E-02B9-4533-8240-571D4A448BFE}" destId="{21218FF9-5E73-4048-9B79-B51B735EAB99}" srcOrd="7" destOrd="0" presId="urn:microsoft.com/office/officeart/2008/layout/PictureGrid"/>
    <dgm:cxn modelId="{FC1EFA4B-D63B-488E-9A15-29D744089B7F}" type="presParOf" srcId="{6C21180E-02B9-4533-8240-571D4A448BFE}" destId="{44A11AF4-E340-497E-A3B1-008EE40C7069}" srcOrd="8" destOrd="0" presId="urn:microsoft.com/office/officeart/2008/layout/PictureGrid"/>
    <dgm:cxn modelId="{0B84E5C5-C6B3-4FD5-A8D8-B2C306E9023F}" type="presParOf" srcId="{44A11AF4-E340-497E-A3B1-008EE40C7069}" destId="{6E2779ED-60FF-4C8A-9C30-E7A0C096D45F}" srcOrd="0" destOrd="0" presId="urn:microsoft.com/office/officeart/2008/layout/PictureGrid"/>
    <dgm:cxn modelId="{F9AAD7F3-78CE-412A-A774-4D07DA736754}" type="presParOf" srcId="{44A11AF4-E340-497E-A3B1-008EE40C7069}" destId="{4EFF4F41-E78C-425F-B6AE-C7643F814A24}" srcOrd="1" destOrd="0" presId="urn:microsoft.com/office/officeart/2008/layout/PictureGrid"/>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D54447A-9DDA-4FE7-9E74-FC15ACB15268}" type="doc">
      <dgm:prSet loTypeId="urn:microsoft.com/office/officeart/2008/layout/PictureGrid" loCatId="picture" qsTypeId="urn:microsoft.com/office/officeart/2005/8/quickstyle/simple1" qsCatId="simple" csTypeId="urn:microsoft.com/office/officeart/2005/8/colors/accent1_2" csCatId="accent1" phldr="1"/>
      <dgm:spPr/>
    </dgm:pt>
    <dgm:pt modelId="{F8083485-C409-4676-A929-2FDF2FE18706}">
      <dgm:prSet phldrT="[Text]" custT="1"/>
      <dgm:spPr/>
      <dgm:t>
        <a:bodyPr/>
        <a:lstStyle/>
        <a:p>
          <a:r>
            <a:rPr lang="en-GB" sz="1050" i="1"/>
            <a:t>Test 24 (Fail)</a:t>
          </a:r>
        </a:p>
      </dgm:t>
    </dgm:pt>
    <dgm:pt modelId="{4A231146-3052-4ADD-8A99-D4850E7829A0}" type="parTrans" cxnId="{010920C4-A719-4BC4-8B02-656BFA4CD44B}">
      <dgm:prSet/>
      <dgm:spPr/>
      <dgm:t>
        <a:bodyPr/>
        <a:lstStyle/>
        <a:p>
          <a:endParaRPr lang="en-GB" sz="1050" i="1"/>
        </a:p>
      </dgm:t>
    </dgm:pt>
    <dgm:pt modelId="{979C4F51-E439-4AD8-966F-6015083C81F5}" type="sibTrans" cxnId="{010920C4-A719-4BC4-8B02-656BFA4CD44B}">
      <dgm:prSet/>
      <dgm:spPr/>
      <dgm:t>
        <a:bodyPr/>
        <a:lstStyle/>
        <a:p>
          <a:endParaRPr lang="en-GB" sz="1050" i="1"/>
        </a:p>
      </dgm:t>
    </dgm:pt>
    <dgm:pt modelId="{E8332B90-BA78-405F-928A-528D8186897F}">
      <dgm:prSet phldrT="[Text]" custT="1"/>
      <dgm:spPr/>
      <dgm:t>
        <a:bodyPr/>
        <a:lstStyle/>
        <a:p>
          <a:r>
            <a:rPr lang="en-GB" sz="1050" i="1"/>
            <a:t>Test 24 (Pass)</a:t>
          </a:r>
        </a:p>
      </dgm:t>
    </dgm:pt>
    <dgm:pt modelId="{E0F8BBFA-02E6-49CC-9535-40305EE82D44}" type="parTrans" cxnId="{9D551DC6-4117-4F11-8062-47E68ED83DD3}">
      <dgm:prSet/>
      <dgm:spPr/>
      <dgm:t>
        <a:bodyPr/>
        <a:lstStyle/>
        <a:p>
          <a:endParaRPr lang="en-GB" sz="1050" i="1"/>
        </a:p>
      </dgm:t>
    </dgm:pt>
    <dgm:pt modelId="{DFD7381C-50B0-4F40-BF52-A4444628755E}" type="sibTrans" cxnId="{9D551DC6-4117-4F11-8062-47E68ED83DD3}">
      <dgm:prSet/>
      <dgm:spPr/>
      <dgm:t>
        <a:bodyPr/>
        <a:lstStyle/>
        <a:p>
          <a:endParaRPr lang="en-GB" sz="1050" i="1"/>
        </a:p>
      </dgm:t>
    </dgm:pt>
    <dgm:pt modelId="{53C4E469-348C-436F-9A87-DD94A0AE5D0A}" type="pres">
      <dgm:prSet presAssocID="{6D54447A-9DDA-4FE7-9E74-FC15ACB15268}" presName="Name0" presStyleCnt="0">
        <dgm:presLayoutVars>
          <dgm:dir/>
        </dgm:presLayoutVars>
      </dgm:prSet>
      <dgm:spPr/>
    </dgm:pt>
    <dgm:pt modelId="{D665C425-880B-4367-B076-6C06864FECBE}" type="pres">
      <dgm:prSet presAssocID="{F8083485-C409-4676-A929-2FDF2FE18706}" presName="composite" presStyleCnt="0"/>
      <dgm:spPr/>
    </dgm:pt>
    <dgm:pt modelId="{84CE1218-D3A0-4A1B-8451-D7449593883B}" type="pres">
      <dgm:prSet presAssocID="{F8083485-C409-4676-A929-2FDF2FE18706}" presName="rect2" presStyleLbl="revTx" presStyleIdx="0" presStyleCnt="2" custLinFactNeighborY="83817">
        <dgm:presLayoutVars>
          <dgm:bulletEnabled val="1"/>
        </dgm:presLayoutVars>
      </dgm:prSet>
      <dgm:spPr/>
      <dgm:t>
        <a:bodyPr/>
        <a:lstStyle/>
        <a:p>
          <a:endParaRPr lang="en-GB"/>
        </a:p>
      </dgm:t>
    </dgm:pt>
    <dgm:pt modelId="{5871892D-9617-41B7-B0B4-C896EDBBC1AD}" type="pres">
      <dgm:prSet presAssocID="{F8083485-C409-4676-A929-2FDF2FE18706}" presName="rect1" presStyleLbl="alignImgPlace1" presStyleIdx="0" presStyleCnt="2"/>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dgm:spPr>
      <dgm:extLst>
        <a:ext uri="{E40237B7-FDA0-4F09-8148-C483321AD2D9}">
          <dgm14:cNvPr xmlns:dgm14="http://schemas.microsoft.com/office/drawing/2010/diagram" id="0" name="" descr="C:\Dropbox\projects\Ant-Simulation\tests\misc_tools\getCellCoord - returns correct coordinate for a point - FAIL.PNG"/>
        </a:ext>
      </dgm:extLst>
    </dgm:pt>
    <dgm:pt modelId="{D21463A3-18A2-43E6-A007-DFA54EC4279E}" type="pres">
      <dgm:prSet presAssocID="{979C4F51-E439-4AD8-966F-6015083C81F5}" presName="sibTrans" presStyleCnt="0"/>
      <dgm:spPr/>
    </dgm:pt>
    <dgm:pt modelId="{18CF304A-D125-47F9-9CEA-AC078C1F0026}" type="pres">
      <dgm:prSet presAssocID="{E8332B90-BA78-405F-928A-528D8186897F}" presName="composite" presStyleCnt="0"/>
      <dgm:spPr/>
    </dgm:pt>
    <dgm:pt modelId="{65671105-82BD-4F3C-BD4E-34B1F4DAEAE5}" type="pres">
      <dgm:prSet presAssocID="{E8332B90-BA78-405F-928A-528D8186897F}" presName="rect2" presStyleLbl="revTx" presStyleIdx="1" presStyleCnt="2" custLinFactNeighborX="493" custLinFactNeighborY="82174">
        <dgm:presLayoutVars>
          <dgm:bulletEnabled val="1"/>
        </dgm:presLayoutVars>
      </dgm:prSet>
      <dgm:spPr/>
      <dgm:t>
        <a:bodyPr/>
        <a:lstStyle/>
        <a:p>
          <a:endParaRPr lang="en-GB"/>
        </a:p>
      </dgm:t>
    </dgm:pt>
    <dgm:pt modelId="{3B76C597-49A8-4F1A-800B-A9D85040CFA2}" type="pres">
      <dgm:prSet presAssocID="{E8332B90-BA78-405F-928A-528D8186897F}" presName="rect1" presStyleLbl="alignImgPlace1" presStyleIdx="1" presStyleCnt="2"/>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dgm:spPr>
      <dgm:extLst>
        <a:ext uri="{E40237B7-FDA0-4F09-8148-C483321AD2D9}">
          <dgm14:cNvPr xmlns:dgm14="http://schemas.microsoft.com/office/drawing/2010/diagram" id="0" name="" descr="C:\Dropbox\projects\Ant-Simulation\tests\misc_tools\getCellCoord - returns correct coordinate for a point 1.PNG"/>
        </a:ext>
      </dgm:extLst>
    </dgm:pt>
  </dgm:ptLst>
  <dgm:cxnLst>
    <dgm:cxn modelId="{010920C4-A719-4BC4-8B02-656BFA4CD44B}" srcId="{6D54447A-9DDA-4FE7-9E74-FC15ACB15268}" destId="{F8083485-C409-4676-A929-2FDF2FE18706}" srcOrd="0" destOrd="0" parTransId="{4A231146-3052-4ADD-8A99-D4850E7829A0}" sibTransId="{979C4F51-E439-4AD8-966F-6015083C81F5}"/>
    <dgm:cxn modelId="{5377EF75-075F-4C97-92FD-CA0D5ED95783}" type="presOf" srcId="{6D54447A-9DDA-4FE7-9E74-FC15ACB15268}" destId="{53C4E469-348C-436F-9A87-DD94A0AE5D0A}" srcOrd="0" destOrd="0" presId="urn:microsoft.com/office/officeart/2008/layout/PictureGrid"/>
    <dgm:cxn modelId="{F6034A08-604D-45E6-A3FF-6816E9F92841}" type="presOf" srcId="{E8332B90-BA78-405F-928A-528D8186897F}" destId="{65671105-82BD-4F3C-BD4E-34B1F4DAEAE5}" srcOrd="0" destOrd="0" presId="urn:microsoft.com/office/officeart/2008/layout/PictureGrid"/>
    <dgm:cxn modelId="{9D551DC6-4117-4F11-8062-47E68ED83DD3}" srcId="{6D54447A-9DDA-4FE7-9E74-FC15ACB15268}" destId="{E8332B90-BA78-405F-928A-528D8186897F}" srcOrd="1" destOrd="0" parTransId="{E0F8BBFA-02E6-49CC-9535-40305EE82D44}" sibTransId="{DFD7381C-50B0-4F40-BF52-A4444628755E}"/>
    <dgm:cxn modelId="{65D173DE-0AF6-40E9-8F30-648F29EAE7A0}" type="presOf" srcId="{F8083485-C409-4676-A929-2FDF2FE18706}" destId="{84CE1218-D3A0-4A1B-8451-D7449593883B}" srcOrd="0" destOrd="0" presId="urn:microsoft.com/office/officeart/2008/layout/PictureGrid"/>
    <dgm:cxn modelId="{1273E631-07AA-45E6-BD9B-0133028C85D9}" type="presParOf" srcId="{53C4E469-348C-436F-9A87-DD94A0AE5D0A}" destId="{D665C425-880B-4367-B076-6C06864FECBE}" srcOrd="0" destOrd="0" presId="urn:microsoft.com/office/officeart/2008/layout/PictureGrid"/>
    <dgm:cxn modelId="{AFFA8185-CB95-4D5C-B757-389CBD8B0D58}" type="presParOf" srcId="{D665C425-880B-4367-B076-6C06864FECBE}" destId="{84CE1218-D3A0-4A1B-8451-D7449593883B}" srcOrd="0" destOrd="0" presId="urn:microsoft.com/office/officeart/2008/layout/PictureGrid"/>
    <dgm:cxn modelId="{87236DF6-0EB7-4B08-9888-5E99B7ABE814}" type="presParOf" srcId="{D665C425-880B-4367-B076-6C06864FECBE}" destId="{5871892D-9617-41B7-B0B4-C896EDBBC1AD}" srcOrd="1" destOrd="0" presId="urn:microsoft.com/office/officeart/2008/layout/PictureGrid"/>
    <dgm:cxn modelId="{8A02FCCE-9768-4880-A400-3AD7C8F1EDED}" type="presParOf" srcId="{53C4E469-348C-436F-9A87-DD94A0AE5D0A}" destId="{D21463A3-18A2-43E6-A007-DFA54EC4279E}" srcOrd="1" destOrd="0" presId="urn:microsoft.com/office/officeart/2008/layout/PictureGrid"/>
    <dgm:cxn modelId="{028A9175-274B-4292-8FE2-90D764AE4228}" type="presParOf" srcId="{53C4E469-348C-436F-9A87-DD94A0AE5D0A}" destId="{18CF304A-D125-47F9-9CEA-AC078C1F0026}" srcOrd="2" destOrd="0" presId="urn:microsoft.com/office/officeart/2008/layout/PictureGrid"/>
    <dgm:cxn modelId="{36C6E1F0-3355-4F91-A63C-BBD4A2B52088}" type="presParOf" srcId="{18CF304A-D125-47F9-9CEA-AC078C1F0026}" destId="{65671105-82BD-4F3C-BD4E-34B1F4DAEAE5}" srcOrd="0" destOrd="0" presId="urn:microsoft.com/office/officeart/2008/layout/PictureGrid"/>
    <dgm:cxn modelId="{AC8FCDDE-7802-4FEF-B00B-8283DFD9A2E8}" type="presParOf" srcId="{18CF304A-D125-47F9-9CEA-AC078C1F0026}" destId="{3B76C597-49A8-4F1A-800B-A9D85040CFA2}" srcOrd="1" destOrd="0" presId="urn:microsoft.com/office/officeart/2008/layout/PictureGrid"/>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5C9320-B59D-42A4-9DBE-FAC978F7E3E8}">
      <dsp:nvSpPr>
        <dsp:cNvPr id="0" name=""/>
        <dsp:cNvSpPr/>
      </dsp:nvSpPr>
      <dsp:spPr>
        <a:xfrm>
          <a:off x="757924"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4</a:t>
          </a:r>
        </a:p>
      </dsp:txBody>
      <dsp:txXfrm>
        <a:off x="757924" y="50333"/>
        <a:ext cx="2178183" cy="326727"/>
      </dsp:txXfrm>
    </dsp:sp>
    <dsp:sp modelId="{2A072CF9-C625-4C50-B8B9-17DEFD528457}">
      <dsp:nvSpPr>
        <dsp:cNvPr id="0" name=""/>
        <dsp:cNvSpPr/>
      </dsp:nvSpPr>
      <dsp:spPr>
        <a:xfrm>
          <a:off x="757924" y="441819"/>
          <a:ext cx="2178183" cy="21781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AA3FEE53-6B3D-44D0-8C0C-AB2C2FA46CCA}">
      <dsp:nvSpPr>
        <dsp:cNvPr id="0" name=""/>
        <dsp:cNvSpPr/>
      </dsp:nvSpPr>
      <dsp:spPr>
        <a:xfrm>
          <a:off x="3166360"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5</a:t>
          </a:r>
        </a:p>
      </dsp:txBody>
      <dsp:txXfrm>
        <a:off x="3166360" y="50333"/>
        <a:ext cx="2178183" cy="326727"/>
      </dsp:txXfrm>
    </dsp:sp>
    <dsp:sp modelId="{DE88358F-4753-4E1D-A523-23C115C5ACA0}">
      <dsp:nvSpPr>
        <dsp:cNvPr id="0" name=""/>
        <dsp:cNvSpPr/>
      </dsp:nvSpPr>
      <dsp:spPr>
        <a:xfrm>
          <a:off x="3166360" y="441819"/>
          <a:ext cx="2178183" cy="21781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9FFB6B7F-DFA9-4BE9-98D4-8FB66B228A43}">
      <dsp:nvSpPr>
        <dsp:cNvPr id="0" name=""/>
        <dsp:cNvSpPr/>
      </dsp:nvSpPr>
      <dsp:spPr>
        <a:xfrm>
          <a:off x="5574796" y="50333"/>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6</a:t>
          </a:r>
        </a:p>
      </dsp:txBody>
      <dsp:txXfrm>
        <a:off x="5574796" y="50333"/>
        <a:ext cx="2178183" cy="326727"/>
      </dsp:txXfrm>
    </dsp:sp>
    <dsp:sp modelId="{DE520053-88B0-4C5A-8E07-75B8850CB5AD}">
      <dsp:nvSpPr>
        <dsp:cNvPr id="0" name=""/>
        <dsp:cNvSpPr/>
      </dsp:nvSpPr>
      <dsp:spPr>
        <a:xfrm>
          <a:off x="5574796" y="441819"/>
          <a:ext cx="2178183" cy="2178183"/>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602A4FED-181C-4D69-9EE2-D50743B81FFC}">
      <dsp:nvSpPr>
        <dsp:cNvPr id="0" name=""/>
        <dsp:cNvSpPr/>
      </dsp:nvSpPr>
      <dsp:spPr>
        <a:xfrm>
          <a:off x="757924"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(Pass)</a:t>
          </a:r>
        </a:p>
      </dsp:txBody>
      <dsp:txXfrm>
        <a:off x="757924" y="2837821"/>
        <a:ext cx="2178183" cy="326727"/>
      </dsp:txXfrm>
    </dsp:sp>
    <dsp:sp modelId="{DC156D85-D328-4EF3-91B5-EFA4B5CDE30F}">
      <dsp:nvSpPr>
        <dsp:cNvPr id="0" name=""/>
        <dsp:cNvSpPr/>
      </dsp:nvSpPr>
      <dsp:spPr>
        <a:xfrm>
          <a:off x="757924" y="3229307"/>
          <a:ext cx="2178183" cy="2178183"/>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1000" b="-1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FDF3435E-FD6A-4F9E-B3FA-AB0D43320BB9}">
      <dsp:nvSpPr>
        <dsp:cNvPr id="0" name=""/>
        <dsp:cNvSpPr/>
      </dsp:nvSpPr>
      <dsp:spPr>
        <a:xfrm>
          <a:off x="3166360"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7 </a:t>
          </a:r>
          <a:r>
            <a:rPr lang="en-GB" sz="1050" b="0" i="1" kern="1200">
              <a:solidFill>
                <a:srgbClr val="FF0000"/>
              </a:solidFill>
            </a:rPr>
            <a:t>(fail)</a:t>
          </a:r>
        </a:p>
      </dsp:txBody>
      <dsp:txXfrm>
        <a:off x="3166360" y="2837821"/>
        <a:ext cx="2178183" cy="326727"/>
      </dsp:txXfrm>
    </dsp:sp>
    <dsp:sp modelId="{EB5DBC05-C6E6-4D6F-9664-1736296B9654}">
      <dsp:nvSpPr>
        <dsp:cNvPr id="0" name=""/>
        <dsp:cNvSpPr/>
      </dsp:nvSpPr>
      <dsp:spPr>
        <a:xfrm>
          <a:off x="3166360" y="3229307"/>
          <a:ext cx="2178183" cy="2178183"/>
        </a:xfrm>
        <a:prstGeom prst="rect">
          <a:avLst/>
        </a:prstGeom>
        <a:blipFill dpi="0" rotWithShape="1">
          <a:blip xmlns:r="http://schemas.openxmlformats.org/officeDocument/2006/relationships" r:embed="rId5">
            <a:extLst>
              <a:ext uri="{28A0092B-C50C-407E-A947-70E740481C1C}">
                <a14:useLocalDpi xmlns:a14="http://schemas.microsoft.com/office/drawing/2010/main" val="0"/>
              </a:ext>
            </a:extLst>
          </a:blip>
          <a:srcRect/>
          <a:stretch>
            <a:fillRect l="-398" t="-307" r="398" b="-37693"/>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C7EF5AC-354E-4FCE-8E1C-504BC381530C}">
      <dsp:nvSpPr>
        <dsp:cNvPr id="0" name=""/>
        <dsp:cNvSpPr/>
      </dsp:nvSpPr>
      <dsp:spPr>
        <a:xfrm>
          <a:off x="5574796" y="2837821"/>
          <a:ext cx="2178183" cy="3267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b="0" i="1" kern="1200"/>
            <a:t>Test 8</a:t>
          </a:r>
        </a:p>
      </dsp:txBody>
      <dsp:txXfrm>
        <a:off x="5574796" y="2837821"/>
        <a:ext cx="2178183" cy="326727"/>
      </dsp:txXfrm>
    </dsp:sp>
    <dsp:sp modelId="{65B1F756-D707-4BB4-AA85-71A0DAA2515C}">
      <dsp:nvSpPr>
        <dsp:cNvPr id="0" name=""/>
        <dsp:cNvSpPr/>
      </dsp:nvSpPr>
      <dsp:spPr>
        <a:xfrm>
          <a:off x="5574796" y="3229307"/>
          <a:ext cx="2178183" cy="2178183"/>
        </a:xfrm>
        <a:prstGeom prst="rect">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34B57-AA57-431C-9AC4-C3AF1CF0FFC6}">
      <dsp:nvSpPr>
        <dsp:cNvPr id="0" name=""/>
        <dsp:cNvSpPr/>
      </dsp:nvSpPr>
      <dsp:spPr>
        <a:xfrm>
          <a:off x="1107894"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19</a:t>
          </a:r>
        </a:p>
      </dsp:txBody>
      <dsp:txXfrm>
        <a:off x="1107894" y="47832"/>
        <a:ext cx="2069971" cy="310495"/>
      </dsp:txXfrm>
    </dsp:sp>
    <dsp:sp modelId="{32434DCF-C377-4B54-ABCE-4AC6F56D2D0E}">
      <dsp:nvSpPr>
        <dsp:cNvPr id="0" name=""/>
        <dsp:cNvSpPr/>
      </dsp:nvSpPr>
      <dsp:spPr>
        <a:xfrm>
          <a:off x="1107894" y="419869"/>
          <a:ext cx="2069971" cy="206997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460" t="265" r="-460" b="-28265"/>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3DD878-9F52-40B6-8230-04DEF17DBA59}">
      <dsp:nvSpPr>
        <dsp:cNvPr id="0" name=""/>
        <dsp:cNvSpPr/>
      </dsp:nvSpPr>
      <dsp:spPr>
        <a:xfrm>
          <a:off x="3396679"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20</a:t>
          </a:r>
        </a:p>
      </dsp:txBody>
      <dsp:txXfrm>
        <a:off x="3396679" y="47832"/>
        <a:ext cx="2069971" cy="310495"/>
      </dsp:txXfrm>
    </dsp:sp>
    <dsp:sp modelId="{B8BB59E0-586B-4ABE-A1EC-1608C3FFFAFB}">
      <dsp:nvSpPr>
        <dsp:cNvPr id="0" name=""/>
        <dsp:cNvSpPr/>
      </dsp:nvSpPr>
      <dsp:spPr>
        <a:xfrm>
          <a:off x="3396679" y="419869"/>
          <a:ext cx="2069971" cy="2069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845D202-9DE2-4AF4-AB25-BCA14CB24473}">
      <dsp:nvSpPr>
        <dsp:cNvPr id="0" name=""/>
        <dsp:cNvSpPr/>
      </dsp:nvSpPr>
      <dsp:spPr>
        <a:xfrm>
          <a:off x="5685463" y="47832"/>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21</a:t>
          </a:r>
        </a:p>
      </dsp:txBody>
      <dsp:txXfrm>
        <a:off x="5685463" y="47832"/>
        <a:ext cx="2069971" cy="310495"/>
      </dsp:txXfrm>
    </dsp:sp>
    <dsp:sp modelId="{966E1073-588C-4622-8ADD-526D50596165}">
      <dsp:nvSpPr>
        <dsp:cNvPr id="0" name=""/>
        <dsp:cNvSpPr/>
      </dsp:nvSpPr>
      <dsp:spPr>
        <a:xfrm>
          <a:off x="5685463" y="419869"/>
          <a:ext cx="2069971" cy="20699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04A71EF-1C29-446E-9403-87017706BBB0}">
      <dsp:nvSpPr>
        <dsp:cNvPr id="0" name=""/>
        <dsp:cNvSpPr/>
      </dsp:nvSpPr>
      <dsp:spPr>
        <a:xfrm>
          <a:off x="2252286"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22</a:t>
          </a:r>
        </a:p>
      </dsp:txBody>
      <dsp:txXfrm>
        <a:off x="2252286" y="2696838"/>
        <a:ext cx="2069971" cy="310495"/>
      </dsp:txXfrm>
    </dsp:sp>
    <dsp:sp modelId="{C1797777-1A33-4062-8612-4CFDA570649E}">
      <dsp:nvSpPr>
        <dsp:cNvPr id="0" name=""/>
        <dsp:cNvSpPr/>
      </dsp:nvSpPr>
      <dsp:spPr>
        <a:xfrm>
          <a:off x="2252286" y="3068875"/>
          <a:ext cx="2069971" cy="206997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2779ED-60FF-4C8A-9C30-E7A0C096D45F}">
      <dsp:nvSpPr>
        <dsp:cNvPr id="0" name=""/>
        <dsp:cNvSpPr/>
      </dsp:nvSpPr>
      <dsp:spPr>
        <a:xfrm>
          <a:off x="4541071" y="2696838"/>
          <a:ext cx="2069971" cy="3104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5720" rIns="45720" bIns="0" numCol="1" spcCol="1270" anchor="b" anchorCtr="0">
          <a:noAutofit/>
        </a:bodyPr>
        <a:lstStyle/>
        <a:p>
          <a:pPr lvl="0" algn="l" defTabSz="511175">
            <a:lnSpc>
              <a:spcPct val="90000"/>
            </a:lnSpc>
            <a:spcBef>
              <a:spcPct val="0"/>
            </a:spcBef>
            <a:spcAft>
              <a:spcPct val="35000"/>
            </a:spcAft>
          </a:pPr>
          <a:r>
            <a:rPr lang="en-GB" sz="1150" i="1" kern="1200">
              <a:latin typeface="+mn-lt"/>
            </a:rPr>
            <a:t>Test 23</a:t>
          </a:r>
        </a:p>
      </dsp:txBody>
      <dsp:txXfrm>
        <a:off x="4541071" y="2696838"/>
        <a:ext cx="2069971" cy="310495"/>
      </dsp:txXfrm>
    </dsp:sp>
    <dsp:sp modelId="{4EFF4F41-E78C-425F-B6AE-C7643F814A24}">
      <dsp:nvSpPr>
        <dsp:cNvPr id="0" name=""/>
        <dsp:cNvSpPr/>
      </dsp:nvSpPr>
      <dsp:spPr>
        <a:xfrm>
          <a:off x="4541071" y="3068875"/>
          <a:ext cx="2069971" cy="2069971"/>
        </a:xfrm>
        <a:prstGeom prst="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CE1218-D3A0-4A1B-8451-D7449593883B}">
      <dsp:nvSpPr>
        <dsp:cNvPr id="0" name=""/>
        <dsp:cNvSpPr/>
      </dsp:nvSpPr>
      <dsp:spPr>
        <a:xfrm>
          <a:off x="2607" y="939653"/>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(Fail)</a:t>
          </a:r>
        </a:p>
      </dsp:txBody>
      <dsp:txXfrm>
        <a:off x="2607" y="939653"/>
        <a:ext cx="3978131" cy="596719"/>
      </dsp:txXfrm>
    </dsp:sp>
    <dsp:sp modelId="{5871892D-9617-41B7-B0B4-C896EDBBC1AD}">
      <dsp:nvSpPr>
        <dsp:cNvPr id="0" name=""/>
        <dsp:cNvSpPr/>
      </dsp:nvSpPr>
      <dsp:spPr>
        <a:xfrm>
          <a:off x="2607" y="1154492"/>
          <a:ext cx="3978131" cy="3978131"/>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7300" t="8520" r="7300" b="-2652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671105-82BD-4F3C-BD4E-34B1F4DAEAE5}">
      <dsp:nvSpPr>
        <dsp:cNvPr id="0" name=""/>
        <dsp:cNvSpPr/>
      </dsp:nvSpPr>
      <dsp:spPr>
        <a:xfrm>
          <a:off x="4403868" y="929849"/>
          <a:ext cx="3978131" cy="596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41910" rIns="41910" bIns="0" numCol="1" spcCol="1270" anchor="b" anchorCtr="0">
          <a:noAutofit/>
        </a:bodyPr>
        <a:lstStyle/>
        <a:p>
          <a:pPr lvl="0" algn="l" defTabSz="466725">
            <a:lnSpc>
              <a:spcPct val="90000"/>
            </a:lnSpc>
            <a:spcBef>
              <a:spcPct val="0"/>
            </a:spcBef>
            <a:spcAft>
              <a:spcPct val="35000"/>
            </a:spcAft>
          </a:pPr>
          <a:r>
            <a:rPr lang="en-GB" sz="1050" i="1" kern="1200"/>
            <a:t>Test 24 (Pass)</a:t>
          </a:r>
        </a:p>
      </dsp:txBody>
      <dsp:txXfrm>
        <a:off x="4403868" y="929849"/>
        <a:ext cx="3978131" cy="596719"/>
      </dsp:txXfrm>
    </dsp:sp>
    <dsp:sp modelId="{3B76C597-49A8-4F1A-800B-A9D85040CFA2}">
      <dsp:nvSpPr>
        <dsp:cNvPr id="0" name=""/>
        <dsp:cNvSpPr/>
      </dsp:nvSpPr>
      <dsp:spPr>
        <a:xfrm>
          <a:off x="4401260" y="1154492"/>
          <a:ext cx="3978131" cy="3978131"/>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l="-8395" t="8061" r="8395" b="-24061"/>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28AF4-D0B0-426B-83BB-5E0CABB1D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F7F03F83</Template>
  <TotalTime>854</TotalTime>
  <Pages>35</Pages>
  <Words>3755</Words>
  <Characters>21406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01robinson</dc:creator>
  <cp:keywords/>
  <dc:description/>
  <cp:lastModifiedBy>01robinson</cp:lastModifiedBy>
  <cp:revision>50</cp:revision>
  <dcterms:created xsi:type="dcterms:W3CDTF">2014-02-05T16:58:00Z</dcterms:created>
  <dcterms:modified xsi:type="dcterms:W3CDTF">2014-03-03T12:12:00Z</dcterms:modified>
</cp:coreProperties>
</file>
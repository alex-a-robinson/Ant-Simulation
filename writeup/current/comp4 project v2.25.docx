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F36F22" w14:textId="77777777" w:rsidR="0080227B" w:rsidRDefault="0080227B" w:rsidP="00BC3BA0"/>
    <w:p w14:paraId="2FFB57B3" w14:textId="77777777" w:rsidR="002C32C2" w:rsidRDefault="002C32C2">
      <w:pPr>
        <w:jc w:val="left"/>
        <w:rPr>
          <w:color w:val="365F91"/>
          <w:sz w:val="24"/>
          <w:szCs w:val="24"/>
        </w:rPr>
      </w:pPr>
    </w:p>
    <w:sdt>
      <w:sdtPr>
        <w:rPr>
          <w:rFonts w:asciiTheme="majorHAnsi" w:eastAsiaTheme="majorEastAsia" w:hAnsiTheme="majorHAnsi" w:cstheme="majorBidi"/>
        </w:rPr>
        <w:id w:val="-750498857"/>
        <w:docPartObj>
          <w:docPartGallery w:val="Cover Pages"/>
          <w:docPartUnique/>
        </w:docPartObj>
      </w:sdtPr>
      <w:sdtEndPr>
        <w:rPr>
          <w:rFonts w:asciiTheme="minorHAnsi" w:eastAsiaTheme="minorEastAsia" w:hAnsiTheme="minorHAnsi" w:cstheme="minorBidi"/>
          <w:color w:val="365F91"/>
          <w:sz w:val="24"/>
          <w:szCs w:val="24"/>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42"/>
          </w:tblGrid>
          <w:tr w:rsidR="002C32C2" w14:paraId="7EB23856" w14:textId="77777777">
            <w:sdt>
              <w:sdtPr>
                <w:rPr>
                  <w:rFonts w:asciiTheme="majorHAnsi" w:eastAsiaTheme="majorEastAsia" w:hAnsiTheme="majorHAnsi" w:cstheme="majorBidi"/>
                </w:rPr>
                <w:alias w:val="Company"/>
                <w:id w:val="13406915"/>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58603A87" w14:textId="77777777" w:rsidR="002C32C2" w:rsidRDefault="002C32C2">
                    <w:pPr>
                      <w:pStyle w:val="NoSpacing"/>
                      <w:rPr>
                        <w:rFonts w:asciiTheme="majorHAnsi" w:eastAsiaTheme="majorEastAsia" w:hAnsiTheme="majorHAnsi" w:cstheme="majorBidi"/>
                      </w:rPr>
                    </w:pPr>
                    <w:r>
                      <w:rPr>
                        <w:rFonts w:asciiTheme="majorHAnsi" w:eastAsiaTheme="majorEastAsia" w:hAnsiTheme="majorHAnsi" w:cstheme="majorBidi"/>
                      </w:rPr>
                      <w:t>Kingswood School</w:t>
                    </w:r>
                  </w:p>
                </w:tc>
              </w:sdtContent>
            </w:sdt>
          </w:tr>
          <w:tr w:rsidR="002C32C2" w14:paraId="211E4EEC" w14:textId="77777777">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14:paraId="16283FA5" w14:textId="77777777" w:rsidR="002C32C2" w:rsidRDefault="002C32C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Survival of the fittest teaching aid</w:t>
                    </w:r>
                  </w:p>
                </w:sdtContent>
              </w:sdt>
            </w:tc>
          </w:tr>
          <w:tr w:rsidR="002C32C2" w14:paraId="31556A13" w14:textId="77777777">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2C66D22" w14:textId="77777777" w:rsidR="002C32C2" w:rsidRDefault="002C32C2">
                    <w:pPr>
                      <w:pStyle w:val="NoSpacing"/>
                      <w:rPr>
                        <w:rFonts w:asciiTheme="majorHAnsi" w:eastAsiaTheme="majorEastAsia" w:hAnsiTheme="majorHAnsi" w:cstheme="majorBidi"/>
                      </w:rPr>
                    </w:pPr>
                    <w:r>
                      <w:rPr>
                        <w:rFonts w:asciiTheme="majorHAnsi" w:eastAsiaTheme="majorEastAsia" w:hAnsiTheme="majorHAnsi" w:cstheme="majorBidi"/>
                      </w:rPr>
                      <w:t>Comp4 project</w:t>
                    </w:r>
                  </w:p>
                </w:tc>
              </w:sdtContent>
            </w:sdt>
          </w:tr>
        </w:tbl>
        <w:p w14:paraId="34D321A3" w14:textId="77777777" w:rsidR="002C32C2" w:rsidRDefault="002C32C2"/>
        <w:p w14:paraId="22BE2FAD" w14:textId="77777777" w:rsidR="002C32C2" w:rsidRDefault="002C32C2"/>
        <w:tbl>
          <w:tblPr>
            <w:tblpPr w:leftFromText="187" w:rightFromText="187" w:horzAnchor="margin" w:tblpXSpec="center" w:tblpYSpec="bottom"/>
            <w:tblW w:w="4000" w:type="pct"/>
            <w:tblLook w:val="04A0" w:firstRow="1" w:lastRow="0" w:firstColumn="1" w:lastColumn="0" w:noHBand="0" w:noVBand="1"/>
          </w:tblPr>
          <w:tblGrid>
            <w:gridCol w:w="7442"/>
          </w:tblGrid>
          <w:tr w:rsidR="002C32C2" w14:paraId="678448CB" w14:textId="77777777">
            <w:tc>
              <w:tcPr>
                <w:tcW w:w="7672" w:type="dxa"/>
                <w:tcMar>
                  <w:top w:w="216" w:type="dxa"/>
                  <w:left w:w="115" w:type="dxa"/>
                  <w:bottom w:w="216" w:type="dxa"/>
                  <w:right w:w="115" w:type="dxa"/>
                </w:tcMar>
              </w:tcPr>
              <w:p w14:paraId="7537C1EE" w14:textId="1A351164" w:rsidR="002C32C2" w:rsidRDefault="00D93991">
                <w:pPr>
                  <w:pStyle w:val="NoSpacing"/>
                  <w:rPr>
                    <w:color w:val="4F81BD" w:themeColor="accent1"/>
                  </w:rPr>
                </w:pPr>
                <w:r>
                  <w:rPr>
                    <w:color w:val="4F81BD" w:themeColor="accent1"/>
                  </w:rPr>
                  <w:t>Alex Robinson</w:t>
                </w:r>
              </w:p>
              <w:p w14:paraId="7717CF9A" w14:textId="77777777" w:rsidR="002C32C2" w:rsidRDefault="002C32C2">
                <w:pPr>
                  <w:pStyle w:val="NoSpacing"/>
                  <w:rPr>
                    <w:color w:val="4F81BD" w:themeColor="accent1"/>
                  </w:rPr>
                </w:pPr>
              </w:p>
            </w:tc>
          </w:tr>
        </w:tbl>
        <w:p w14:paraId="58E98BB5" w14:textId="77777777" w:rsidR="002C32C2" w:rsidRDefault="002C32C2"/>
        <w:p w14:paraId="12A1712E" w14:textId="77777777" w:rsidR="002C32C2" w:rsidRDefault="002C32C2">
          <w:pPr>
            <w:jc w:val="left"/>
            <w:rPr>
              <w:color w:val="365F91"/>
              <w:sz w:val="24"/>
              <w:szCs w:val="24"/>
            </w:rPr>
          </w:pPr>
          <w:r>
            <w:rPr>
              <w:color w:val="365F91"/>
              <w:sz w:val="24"/>
              <w:szCs w:val="24"/>
            </w:rPr>
            <w:br w:type="page"/>
          </w:r>
        </w:p>
      </w:sdtContent>
    </w:sdt>
    <w:p w14:paraId="567F9DB1" w14:textId="77777777" w:rsidR="00634293" w:rsidRDefault="00634293" w:rsidP="00BC3BA0">
      <w:pPr>
        <w:rPr>
          <w:b/>
          <w:sz w:val="40"/>
          <w:szCs w:val="40"/>
        </w:rPr>
      </w:pPr>
    </w:p>
    <w:sdt>
      <w:sdtPr>
        <w:rPr>
          <w:rFonts w:asciiTheme="minorHAnsi" w:eastAsiaTheme="minorHAnsi" w:hAnsiTheme="minorHAnsi" w:cstheme="minorBidi"/>
          <w:color w:val="auto"/>
          <w:sz w:val="22"/>
          <w:szCs w:val="22"/>
        </w:rPr>
        <w:id w:val="189661324"/>
        <w:docPartObj>
          <w:docPartGallery w:val="Table of Contents"/>
          <w:docPartUnique/>
        </w:docPartObj>
      </w:sdtPr>
      <w:sdtEndPr>
        <w:rPr>
          <w:rFonts w:eastAsiaTheme="minorEastAsia"/>
          <w:b/>
          <w:bCs/>
          <w:noProof/>
        </w:rPr>
      </w:sdtEndPr>
      <w:sdtContent>
        <w:p w14:paraId="78D1810A" w14:textId="77777777" w:rsidR="0080227B" w:rsidRDefault="0080227B" w:rsidP="00BC3BA0">
          <w:pPr>
            <w:pStyle w:val="TOCHeading"/>
          </w:pPr>
          <w:r>
            <w:t>Contents</w:t>
          </w:r>
        </w:p>
        <w:p w14:paraId="028C8FB0" w14:textId="77777777" w:rsidR="000C1D0C" w:rsidRDefault="00B21E99">
          <w:pPr>
            <w:pStyle w:val="TOC1"/>
            <w:tabs>
              <w:tab w:val="right" w:leader="dot" w:pos="9062"/>
            </w:tabs>
            <w:rPr>
              <w:noProof/>
              <w:lang w:eastAsia="en-GB"/>
            </w:rPr>
          </w:pPr>
          <w:r>
            <w:fldChar w:fldCharType="begin"/>
          </w:r>
          <w:r>
            <w:instrText xml:space="preserve"> TOC \o "1-2" \h \z \u </w:instrText>
          </w:r>
          <w:r>
            <w:fldChar w:fldCharType="separate"/>
          </w:r>
          <w:hyperlink w:anchor="_Toc383597833" w:history="1">
            <w:r w:rsidR="000C1D0C" w:rsidRPr="00BE1FAB">
              <w:rPr>
                <w:rStyle w:val="Hyperlink"/>
                <w:noProof/>
              </w:rPr>
              <w:t>Section 1: Analysis</w:t>
            </w:r>
            <w:r w:rsidR="000C1D0C">
              <w:rPr>
                <w:noProof/>
                <w:webHidden/>
              </w:rPr>
              <w:tab/>
            </w:r>
            <w:r w:rsidR="000C1D0C">
              <w:rPr>
                <w:noProof/>
                <w:webHidden/>
              </w:rPr>
              <w:fldChar w:fldCharType="begin"/>
            </w:r>
            <w:r w:rsidR="000C1D0C">
              <w:rPr>
                <w:noProof/>
                <w:webHidden/>
              </w:rPr>
              <w:instrText xml:space="preserve"> PAGEREF _Toc383597833 \h </w:instrText>
            </w:r>
            <w:r w:rsidR="000C1D0C">
              <w:rPr>
                <w:noProof/>
                <w:webHidden/>
              </w:rPr>
            </w:r>
            <w:r w:rsidR="000C1D0C">
              <w:rPr>
                <w:noProof/>
                <w:webHidden/>
              </w:rPr>
              <w:fldChar w:fldCharType="separate"/>
            </w:r>
            <w:r w:rsidR="000C1D0C">
              <w:rPr>
                <w:noProof/>
                <w:webHidden/>
              </w:rPr>
              <w:t>5</w:t>
            </w:r>
            <w:r w:rsidR="000C1D0C">
              <w:rPr>
                <w:noProof/>
                <w:webHidden/>
              </w:rPr>
              <w:fldChar w:fldCharType="end"/>
            </w:r>
          </w:hyperlink>
        </w:p>
        <w:p w14:paraId="6570FFD1" w14:textId="77777777" w:rsidR="000C1D0C" w:rsidRDefault="000C1D0C">
          <w:pPr>
            <w:pStyle w:val="TOC2"/>
            <w:tabs>
              <w:tab w:val="right" w:leader="dot" w:pos="9062"/>
            </w:tabs>
            <w:rPr>
              <w:noProof/>
              <w:lang w:eastAsia="en-GB"/>
            </w:rPr>
          </w:pPr>
          <w:hyperlink w:anchor="_Toc383597834" w:history="1">
            <w:r w:rsidRPr="00BE1FAB">
              <w:rPr>
                <w:rStyle w:val="Hyperlink"/>
                <w:noProof/>
              </w:rPr>
              <w:t>The problem: identification and background</w:t>
            </w:r>
            <w:r>
              <w:rPr>
                <w:noProof/>
                <w:webHidden/>
              </w:rPr>
              <w:tab/>
            </w:r>
            <w:r>
              <w:rPr>
                <w:noProof/>
                <w:webHidden/>
              </w:rPr>
              <w:fldChar w:fldCharType="begin"/>
            </w:r>
            <w:r>
              <w:rPr>
                <w:noProof/>
                <w:webHidden/>
              </w:rPr>
              <w:instrText xml:space="preserve"> PAGEREF _Toc383597834 \h </w:instrText>
            </w:r>
            <w:r>
              <w:rPr>
                <w:noProof/>
                <w:webHidden/>
              </w:rPr>
            </w:r>
            <w:r>
              <w:rPr>
                <w:noProof/>
                <w:webHidden/>
              </w:rPr>
              <w:fldChar w:fldCharType="separate"/>
            </w:r>
            <w:r>
              <w:rPr>
                <w:noProof/>
                <w:webHidden/>
              </w:rPr>
              <w:t>5</w:t>
            </w:r>
            <w:r>
              <w:rPr>
                <w:noProof/>
                <w:webHidden/>
              </w:rPr>
              <w:fldChar w:fldCharType="end"/>
            </w:r>
          </w:hyperlink>
        </w:p>
        <w:p w14:paraId="3B12ED90" w14:textId="77777777" w:rsidR="000C1D0C" w:rsidRDefault="000C1D0C">
          <w:pPr>
            <w:pStyle w:val="TOC2"/>
            <w:tabs>
              <w:tab w:val="right" w:leader="dot" w:pos="9062"/>
            </w:tabs>
            <w:rPr>
              <w:noProof/>
              <w:lang w:eastAsia="en-GB"/>
            </w:rPr>
          </w:pPr>
          <w:hyperlink w:anchor="_Toc383597835" w:history="1">
            <w:r w:rsidRPr="00BE1FAB">
              <w:rPr>
                <w:rStyle w:val="Hyperlink"/>
                <w:noProof/>
              </w:rPr>
              <w:t>Description of available tools</w:t>
            </w:r>
            <w:r>
              <w:rPr>
                <w:noProof/>
                <w:webHidden/>
              </w:rPr>
              <w:tab/>
            </w:r>
            <w:r>
              <w:rPr>
                <w:noProof/>
                <w:webHidden/>
              </w:rPr>
              <w:fldChar w:fldCharType="begin"/>
            </w:r>
            <w:r>
              <w:rPr>
                <w:noProof/>
                <w:webHidden/>
              </w:rPr>
              <w:instrText xml:space="preserve"> PAGEREF _Toc383597835 \h </w:instrText>
            </w:r>
            <w:r>
              <w:rPr>
                <w:noProof/>
                <w:webHidden/>
              </w:rPr>
            </w:r>
            <w:r>
              <w:rPr>
                <w:noProof/>
                <w:webHidden/>
              </w:rPr>
              <w:fldChar w:fldCharType="separate"/>
            </w:r>
            <w:r>
              <w:rPr>
                <w:noProof/>
                <w:webHidden/>
              </w:rPr>
              <w:t>6</w:t>
            </w:r>
            <w:r>
              <w:rPr>
                <w:noProof/>
                <w:webHidden/>
              </w:rPr>
              <w:fldChar w:fldCharType="end"/>
            </w:r>
          </w:hyperlink>
        </w:p>
        <w:p w14:paraId="603088B9" w14:textId="77777777" w:rsidR="000C1D0C" w:rsidRDefault="000C1D0C">
          <w:pPr>
            <w:pStyle w:val="TOC2"/>
            <w:tabs>
              <w:tab w:val="right" w:leader="dot" w:pos="9062"/>
            </w:tabs>
            <w:rPr>
              <w:noProof/>
              <w:lang w:eastAsia="en-GB"/>
            </w:rPr>
          </w:pPr>
          <w:hyperlink w:anchor="_Toc383597836" w:history="1">
            <w:r w:rsidRPr="00BE1FAB">
              <w:rPr>
                <w:rStyle w:val="Hyperlink"/>
                <w:noProof/>
              </w:rPr>
              <w:t>Identification of prospective users</w:t>
            </w:r>
            <w:r>
              <w:rPr>
                <w:noProof/>
                <w:webHidden/>
              </w:rPr>
              <w:tab/>
            </w:r>
            <w:r>
              <w:rPr>
                <w:noProof/>
                <w:webHidden/>
              </w:rPr>
              <w:fldChar w:fldCharType="begin"/>
            </w:r>
            <w:r>
              <w:rPr>
                <w:noProof/>
                <w:webHidden/>
              </w:rPr>
              <w:instrText xml:space="preserve"> PAGEREF _Toc383597836 \h </w:instrText>
            </w:r>
            <w:r>
              <w:rPr>
                <w:noProof/>
                <w:webHidden/>
              </w:rPr>
            </w:r>
            <w:r>
              <w:rPr>
                <w:noProof/>
                <w:webHidden/>
              </w:rPr>
              <w:fldChar w:fldCharType="separate"/>
            </w:r>
            <w:r>
              <w:rPr>
                <w:noProof/>
                <w:webHidden/>
              </w:rPr>
              <w:t>8</w:t>
            </w:r>
            <w:r>
              <w:rPr>
                <w:noProof/>
                <w:webHidden/>
              </w:rPr>
              <w:fldChar w:fldCharType="end"/>
            </w:r>
          </w:hyperlink>
        </w:p>
        <w:p w14:paraId="40FA1220" w14:textId="77777777" w:rsidR="000C1D0C" w:rsidRDefault="000C1D0C">
          <w:pPr>
            <w:pStyle w:val="TOC2"/>
            <w:tabs>
              <w:tab w:val="right" w:leader="dot" w:pos="9062"/>
            </w:tabs>
            <w:rPr>
              <w:noProof/>
              <w:lang w:eastAsia="en-GB"/>
            </w:rPr>
          </w:pPr>
          <w:hyperlink w:anchor="_Toc383597837" w:history="1">
            <w:r w:rsidRPr="00BE1FAB">
              <w:rPr>
                <w:rStyle w:val="Hyperlink"/>
                <w:noProof/>
              </w:rPr>
              <w:t>Identification of user needs and acceptable limitations</w:t>
            </w:r>
            <w:r>
              <w:rPr>
                <w:noProof/>
                <w:webHidden/>
              </w:rPr>
              <w:tab/>
            </w:r>
            <w:r>
              <w:rPr>
                <w:noProof/>
                <w:webHidden/>
              </w:rPr>
              <w:fldChar w:fldCharType="begin"/>
            </w:r>
            <w:r>
              <w:rPr>
                <w:noProof/>
                <w:webHidden/>
              </w:rPr>
              <w:instrText xml:space="preserve"> PAGEREF _Toc383597837 \h </w:instrText>
            </w:r>
            <w:r>
              <w:rPr>
                <w:noProof/>
                <w:webHidden/>
              </w:rPr>
            </w:r>
            <w:r>
              <w:rPr>
                <w:noProof/>
                <w:webHidden/>
              </w:rPr>
              <w:fldChar w:fldCharType="separate"/>
            </w:r>
            <w:r>
              <w:rPr>
                <w:noProof/>
                <w:webHidden/>
              </w:rPr>
              <w:t>9</w:t>
            </w:r>
            <w:r>
              <w:rPr>
                <w:noProof/>
                <w:webHidden/>
              </w:rPr>
              <w:fldChar w:fldCharType="end"/>
            </w:r>
          </w:hyperlink>
        </w:p>
        <w:p w14:paraId="54962533" w14:textId="77777777" w:rsidR="000C1D0C" w:rsidRDefault="000C1D0C">
          <w:pPr>
            <w:pStyle w:val="TOC2"/>
            <w:tabs>
              <w:tab w:val="right" w:leader="dot" w:pos="9062"/>
            </w:tabs>
            <w:rPr>
              <w:noProof/>
              <w:lang w:eastAsia="en-GB"/>
            </w:rPr>
          </w:pPr>
          <w:hyperlink w:anchor="_Toc383597838" w:history="1">
            <w:r w:rsidRPr="00BE1FAB">
              <w:rPr>
                <w:rStyle w:val="Hyperlink"/>
                <w:noProof/>
              </w:rPr>
              <w:t>Data sources and destinations</w:t>
            </w:r>
            <w:r>
              <w:rPr>
                <w:noProof/>
                <w:webHidden/>
              </w:rPr>
              <w:tab/>
            </w:r>
            <w:r>
              <w:rPr>
                <w:noProof/>
                <w:webHidden/>
              </w:rPr>
              <w:fldChar w:fldCharType="begin"/>
            </w:r>
            <w:r>
              <w:rPr>
                <w:noProof/>
                <w:webHidden/>
              </w:rPr>
              <w:instrText xml:space="preserve"> PAGEREF _Toc383597838 \h </w:instrText>
            </w:r>
            <w:r>
              <w:rPr>
                <w:noProof/>
                <w:webHidden/>
              </w:rPr>
            </w:r>
            <w:r>
              <w:rPr>
                <w:noProof/>
                <w:webHidden/>
              </w:rPr>
              <w:fldChar w:fldCharType="separate"/>
            </w:r>
            <w:r>
              <w:rPr>
                <w:noProof/>
                <w:webHidden/>
              </w:rPr>
              <w:t>10</w:t>
            </w:r>
            <w:r>
              <w:rPr>
                <w:noProof/>
                <w:webHidden/>
              </w:rPr>
              <w:fldChar w:fldCharType="end"/>
            </w:r>
          </w:hyperlink>
        </w:p>
        <w:p w14:paraId="1F1DEB9F" w14:textId="77777777" w:rsidR="000C1D0C" w:rsidRDefault="000C1D0C">
          <w:pPr>
            <w:pStyle w:val="TOC2"/>
            <w:tabs>
              <w:tab w:val="right" w:leader="dot" w:pos="9062"/>
            </w:tabs>
            <w:rPr>
              <w:noProof/>
              <w:lang w:eastAsia="en-GB"/>
            </w:rPr>
          </w:pPr>
          <w:hyperlink w:anchor="_Toc383597839" w:history="1">
            <w:r w:rsidRPr="00BE1FAB">
              <w:rPr>
                <w:rStyle w:val="Hyperlink"/>
                <w:noProof/>
              </w:rPr>
              <w:t>Data volumes</w:t>
            </w:r>
            <w:r>
              <w:rPr>
                <w:noProof/>
                <w:webHidden/>
              </w:rPr>
              <w:tab/>
            </w:r>
            <w:r>
              <w:rPr>
                <w:noProof/>
                <w:webHidden/>
              </w:rPr>
              <w:fldChar w:fldCharType="begin"/>
            </w:r>
            <w:r>
              <w:rPr>
                <w:noProof/>
                <w:webHidden/>
              </w:rPr>
              <w:instrText xml:space="preserve"> PAGEREF _Toc383597839 \h </w:instrText>
            </w:r>
            <w:r>
              <w:rPr>
                <w:noProof/>
                <w:webHidden/>
              </w:rPr>
            </w:r>
            <w:r>
              <w:rPr>
                <w:noProof/>
                <w:webHidden/>
              </w:rPr>
              <w:fldChar w:fldCharType="separate"/>
            </w:r>
            <w:r>
              <w:rPr>
                <w:noProof/>
                <w:webHidden/>
              </w:rPr>
              <w:t>10</w:t>
            </w:r>
            <w:r>
              <w:rPr>
                <w:noProof/>
                <w:webHidden/>
              </w:rPr>
              <w:fldChar w:fldCharType="end"/>
            </w:r>
          </w:hyperlink>
        </w:p>
        <w:p w14:paraId="59E50149" w14:textId="77777777" w:rsidR="000C1D0C" w:rsidRDefault="000C1D0C">
          <w:pPr>
            <w:pStyle w:val="TOC2"/>
            <w:tabs>
              <w:tab w:val="right" w:leader="dot" w:pos="9062"/>
            </w:tabs>
            <w:rPr>
              <w:noProof/>
              <w:lang w:eastAsia="en-GB"/>
            </w:rPr>
          </w:pPr>
          <w:hyperlink w:anchor="_Toc383597840" w:history="1">
            <w:r w:rsidRPr="00BE1FAB">
              <w:rPr>
                <w:rStyle w:val="Hyperlink"/>
                <w:noProof/>
              </w:rPr>
              <w:t>Analysis data dictionary</w:t>
            </w:r>
            <w:r>
              <w:rPr>
                <w:noProof/>
                <w:webHidden/>
              </w:rPr>
              <w:tab/>
            </w:r>
            <w:r>
              <w:rPr>
                <w:noProof/>
                <w:webHidden/>
              </w:rPr>
              <w:fldChar w:fldCharType="begin"/>
            </w:r>
            <w:r>
              <w:rPr>
                <w:noProof/>
                <w:webHidden/>
              </w:rPr>
              <w:instrText xml:space="preserve"> PAGEREF _Toc383597840 \h </w:instrText>
            </w:r>
            <w:r>
              <w:rPr>
                <w:noProof/>
                <w:webHidden/>
              </w:rPr>
            </w:r>
            <w:r>
              <w:rPr>
                <w:noProof/>
                <w:webHidden/>
              </w:rPr>
              <w:fldChar w:fldCharType="separate"/>
            </w:r>
            <w:r>
              <w:rPr>
                <w:noProof/>
                <w:webHidden/>
              </w:rPr>
              <w:t>11</w:t>
            </w:r>
            <w:r>
              <w:rPr>
                <w:noProof/>
                <w:webHidden/>
              </w:rPr>
              <w:fldChar w:fldCharType="end"/>
            </w:r>
          </w:hyperlink>
        </w:p>
        <w:p w14:paraId="416F3525" w14:textId="77777777" w:rsidR="000C1D0C" w:rsidRDefault="000C1D0C">
          <w:pPr>
            <w:pStyle w:val="TOC2"/>
            <w:tabs>
              <w:tab w:val="right" w:leader="dot" w:pos="9062"/>
            </w:tabs>
            <w:rPr>
              <w:noProof/>
              <w:lang w:eastAsia="en-GB"/>
            </w:rPr>
          </w:pPr>
          <w:hyperlink w:anchor="_Toc383597841" w:history="1">
            <w:r w:rsidRPr="00BE1FAB">
              <w:rPr>
                <w:rStyle w:val="Hyperlink"/>
                <w:noProof/>
              </w:rPr>
              <w:t>Structure and data flow diagrams</w:t>
            </w:r>
            <w:r>
              <w:rPr>
                <w:noProof/>
                <w:webHidden/>
              </w:rPr>
              <w:tab/>
            </w:r>
            <w:r>
              <w:rPr>
                <w:noProof/>
                <w:webHidden/>
              </w:rPr>
              <w:fldChar w:fldCharType="begin"/>
            </w:r>
            <w:r>
              <w:rPr>
                <w:noProof/>
                <w:webHidden/>
              </w:rPr>
              <w:instrText xml:space="preserve"> PAGEREF _Toc383597841 \h </w:instrText>
            </w:r>
            <w:r>
              <w:rPr>
                <w:noProof/>
                <w:webHidden/>
              </w:rPr>
            </w:r>
            <w:r>
              <w:rPr>
                <w:noProof/>
                <w:webHidden/>
              </w:rPr>
              <w:fldChar w:fldCharType="separate"/>
            </w:r>
            <w:r>
              <w:rPr>
                <w:noProof/>
                <w:webHidden/>
              </w:rPr>
              <w:t>11</w:t>
            </w:r>
            <w:r>
              <w:rPr>
                <w:noProof/>
                <w:webHidden/>
              </w:rPr>
              <w:fldChar w:fldCharType="end"/>
            </w:r>
          </w:hyperlink>
        </w:p>
        <w:p w14:paraId="6256AE4C" w14:textId="77777777" w:rsidR="000C1D0C" w:rsidRDefault="000C1D0C">
          <w:pPr>
            <w:pStyle w:val="TOC2"/>
            <w:tabs>
              <w:tab w:val="right" w:leader="dot" w:pos="9062"/>
            </w:tabs>
            <w:rPr>
              <w:noProof/>
              <w:lang w:eastAsia="en-GB"/>
            </w:rPr>
          </w:pPr>
          <w:hyperlink w:anchor="_Toc383597842" w:history="1">
            <w:r w:rsidRPr="00BE1FAB">
              <w:rPr>
                <w:rStyle w:val="Hyperlink"/>
                <w:noProof/>
              </w:rPr>
              <w:t>Entity-relationship (E-R) model</w:t>
            </w:r>
            <w:r>
              <w:rPr>
                <w:noProof/>
                <w:webHidden/>
              </w:rPr>
              <w:tab/>
            </w:r>
            <w:r>
              <w:rPr>
                <w:noProof/>
                <w:webHidden/>
              </w:rPr>
              <w:fldChar w:fldCharType="begin"/>
            </w:r>
            <w:r>
              <w:rPr>
                <w:noProof/>
                <w:webHidden/>
              </w:rPr>
              <w:instrText xml:space="preserve"> PAGEREF _Toc383597842 \h </w:instrText>
            </w:r>
            <w:r>
              <w:rPr>
                <w:noProof/>
                <w:webHidden/>
              </w:rPr>
            </w:r>
            <w:r>
              <w:rPr>
                <w:noProof/>
                <w:webHidden/>
              </w:rPr>
              <w:fldChar w:fldCharType="separate"/>
            </w:r>
            <w:r>
              <w:rPr>
                <w:noProof/>
                <w:webHidden/>
              </w:rPr>
              <w:t>11</w:t>
            </w:r>
            <w:r>
              <w:rPr>
                <w:noProof/>
                <w:webHidden/>
              </w:rPr>
              <w:fldChar w:fldCharType="end"/>
            </w:r>
          </w:hyperlink>
        </w:p>
        <w:p w14:paraId="32697BFE" w14:textId="77777777" w:rsidR="000C1D0C" w:rsidRDefault="000C1D0C">
          <w:pPr>
            <w:pStyle w:val="TOC2"/>
            <w:tabs>
              <w:tab w:val="right" w:leader="dot" w:pos="9062"/>
            </w:tabs>
            <w:rPr>
              <w:noProof/>
              <w:lang w:eastAsia="en-GB"/>
            </w:rPr>
          </w:pPr>
          <w:hyperlink w:anchor="_Toc383597843" w:history="1">
            <w:r w:rsidRPr="00BE1FAB">
              <w:rPr>
                <w:rStyle w:val="Hyperlink"/>
                <w:noProof/>
              </w:rPr>
              <w:t>Object analysis diagram</w:t>
            </w:r>
            <w:r>
              <w:rPr>
                <w:noProof/>
                <w:webHidden/>
              </w:rPr>
              <w:tab/>
            </w:r>
            <w:r>
              <w:rPr>
                <w:noProof/>
                <w:webHidden/>
              </w:rPr>
              <w:fldChar w:fldCharType="begin"/>
            </w:r>
            <w:r>
              <w:rPr>
                <w:noProof/>
                <w:webHidden/>
              </w:rPr>
              <w:instrText xml:space="preserve"> PAGEREF _Toc383597843 \h </w:instrText>
            </w:r>
            <w:r>
              <w:rPr>
                <w:noProof/>
                <w:webHidden/>
              </w:rPr>
            </w:r>
            <w:r>
              <w:rPr>
                <w:noProof/>
                <w:webHidden/>
              </w:rPr>
              <w:fldChar w:fldCharType="separate"/>
            </w:r>
            <w:r>
              <w:rPr>
                <w:noProof/>
                <w:webHidden/>
              </w:rPr>
              <w:t>12</w:t>
            </w:r>
            <w:r>
              <w:rPr>
                <w:noProof/>
                <w:webHidden/>
              </w:rPr>
              <w:fldChar w:fldCharType="end"/>
            </w:r>
          </w:hyperlink>
        </w:p>
        <w:p w14:paraId="13C685B6" w14:textId="77777777" w:rsidR="000C1D0C" w:rsidRDefault="000C1D0C">
          <w:pPr>
            <w:pStyle w:val="TOC2"/>
            <w:tabs>
              <w:tab w:val="right" w:leader="dot" w:pos="9062"/>
            </w:tabs>
            <w:rPr>
              <w:noProof/>
              <w:lang w:eastAsia="en-GB"/>
            </w:rPr>
          </w:pPr>
          <w:hyperlink w:anchor="_Toc383597844" w:history="1">
            <w:r w:rsidRPr="00BE1FAB">
              <w:rPr>
                <w:rStyle w:val="Hyperlink"/>
                <w:noProof/>
              </w:rPr>
              <w:t>Objectives for the proposed system</w:t>
            </w:r>
            <w:r>
              <w:rPr>
                <w:noProof/>
                <w:webHidden/>
              </w:rPr>
              <w:tab/>
            </w:r>
            <w:r>
              <w:rPr>
                <w:noProof/>
                <w:webHidden/>
              </w:rPr>
              <w:fldChar w:fldCharType="begin"/>
            </w:r>
            <w:r>
              <w:rPr>
                <w:noProof/>
                <w:webHidden/>
              </w:rPr>
              <w:instrText xml:space="preserve"> PAGEREF _Toc383597844 \h </w:instrText>
            </w:r>
            <w:r>
              <w:rPr>
                <w:noProof/>
                <w:webHidden/>
              </w:rPr>
            </w:r>
            <w:r>
              <w:rPr>
                <w:noProof/>
                <w:webHidden/>
              </w:rPr>
              <w:fldChar w:fldCharType="separate"/>
            </w:r>
            <w:r>
              <w:rPr>
                <w:noProof/>
                <w:webHidden/>
              </w:rPr>
              <w:t>12</w:t>
            </w:r>
            <w:r>
              <w:rPr>
                <w:noProof/>
                <w:webHidden/>
              </w:rPr>
              <w:fldChar w:fldCharType="end"/>
            </w:r>
          </w:hyperlink>
        </w:p>
        <w:p w14:paraId="420440B4" w14:textId="77777777" w:rsidR="000C1D0C" w:rsidRDefault="000C1D0C">
          <w:pPr>
            <w:pStyle w:val="TOC2"/>
            <w:tabs>
              <w:tab w:val="right" w:leader="dot" w:pos="9062"/>
            </w:tabs>
            <w:rPr>
              <w:noProof/>
              <w:lang w:eastAsia="en-GB"/>
            </w:rPr>
          </w:pPr>
          <w:hyperlink w:anchor="_Toc383597845" w:history="1">
            <w:r w:rsidRPr="00BE1FAB">
              <w:rPr>
                <w:rStyle w:val="Hyperlink"/>
                <w:noProof/>
              </w:rPr>
              <w:t>Appraisal of potential solutions</w:t>
            </w:r>
            <w:r>
              <w:rPr>
                <w:noProof/>
                <w:webHidden/>
              </w:rPr>
              <w:tab/>
            </w:r>
            <w:r>
              <w:rPr>
                <w:noProof/>
                <w:webHidden/>
              </w:rPr>
              <w:fldChar w:fldCharType="begin"/>
            </w:r>
            <w:r>
              <w:rPr>
                <w:noProof/>
                <w:webHidden/>
              </w:rPr>
              <w:instrText xml:space="preserve"> PAGEREF _Toc383597845 \h </w:instrText>
            </w:r>
            <w:r>
              <w:rPr>
                <w:noProof/>
                <w:webHidden/>
              </w:rPr>
            </w:r>
            <w:r>
              <w:rPr>
                <w:noProof/>
                <w:webHidden/>
              </w:rPr>
              <w:fldChar w:fldCharType="separate"/>
            </w:r>
            <w:r>
              <w:rPr>
                <w:noProof/>
                <w:webHidden/>
              </w:rPr>
              <w:t>14</w:t>
            </w:r>
            <w:r>
              <w:rPr>
                <w:noProof/>
                <w:webHidden/>
              </w:rPr>
              <w:fldChar w:fldCharType="end"/>
            </w:r>
          </w:hyperlink>
        </w:p>
        <w:p w14:paraId="38330BF6" w14:textId="77777777" w:rsidR="000C1D0C" w:rsidRDefault="000C1D0C">
          <w:pPr>
            <w:pStyle w:val="TOC2"/>
            <w:tabs>
              <w:tab w:val="right" w:leader="dot" w:pos="9062"/>
            </w:tabs>
            <w:rPr>
              <w:noProof/>
              <w:lang w:eastAsia="en-GB"/>
            </w:rPr>
          </w:pPr>
          <w:hyperlink w:anchor="_Toc383597846" w:history="1">
            <w:r w:rsidRPr="00BE1FAB">
              <w:rPr>
                <w:rStyle w:val="Hyperlink"/>
                <w:noProof/>
              </w:rPr>
              <w:t>Proposed solution</w:t>
            </w:r>
            <w:r>
              <w:rPr>
                <w:noProof/>
                <w:webHidden/>
              </w:rPr>
              <w:tab/>
            </w:r>
            <w:r>
              <w:rPr>
                <w:noProof/>
                <w:webHidden/>
              </w:rPr>
              <w:fldChar w:fldCharType="begin"/>
            </w:r>
            <w:r>
              <w:rPr>
                <w:noProof/>
                <w:webHidden/>
              </w:rPr>
              <w:instrText xml:space="preserve"> PAGEREF _Toc383597846 \h </w:instrText>
            </w:r>
            <w:r>
              <w:rPr>
                <w:noProof/>
                <w:webHidden/>
              </w:rPr>
            </w:r>
            <w:r>
              <w:rPr>
                <w:noProof/>
                <w:webHidden/>
              </w:rPr>
              <w:fldChar w:fldCharType="separate"/>
            </w:r>
            <w:r>
              <w:rPr>
                <w:noProof/>
                <w:webHidden/>
              </w:rPr>
              <w:t>15</w:t>
            </w:r>
            <w:r>
              <w:rPr>
                <w:noProof/>
                <w:webHidden/>
              </w:rPr>
              <w:fldChar w:fldCharType="end"/>
            </w:r>
          </w:hyperlink>
        </w:p>
        <w:p w14:paraId="195EBCA7" w14:textId="77777777" w:rsidR="000C1D0C" w:rsidRDefault="000C1D0C">
          <w:pPr>
            <w:pStyle w:val="TOC2"/>
            <w:tabs>
              <w:tab w:val="right" w:leader="dot" w:pos="9062"/>
            </w:tabs>
            <w:rPr>
              <w:noProof/>
              <w:lang w:eastAsia="en-GB"/>
            </w:rPr>
          </w:pPr>
          <w:hyperlink w:anchor="_Toc383597847" w:history="1">
            <w:r w:rsidRPr="00BE1FAB">
              <w:rPr>
                <w:rStyle w:val="Hyperlink"/>
                <w:noProof/>
              </w:rPr>
              <w:t>Justification of chosen solution</w:t>
            </w:r>
            <w:r>
              <w:rPr>
                <w:noProof/>
                <w:webHidden/>
              </w:rPr>
              <w:tab/>
            </w:r>
            <w:r>
              <w:rPr>
                <w:noProof/>
                <w:webHidden/>
              </w:rPr>
              <w:fldChar w:fldCharType="begin"/>
            </w:r>
            <w:r>
              <w:rPr>
                <w:noProof/>
                <w:webHidden/>
              </w:rPr>
              <w:instrText xml:space="preserve"> PAGEREF _Toc383597847 \h </w:instrText>
            </w:r>
            <w:r>
              <w:rPr>
                <w:noProof/>
                <w:webHidden/>
              </w:rPr>
            </w:r>
            <w:r>
              <w:rPr>
                <w:noProof/>
                <w:webHidden/>
              </w:rPr>
              <w:fldChar w:fldCharType="separate"/>
            </w:r>
            <w:r>
              <w:rPr>
                <w:noProof/>
                <w:webHidden/>
              </w:rPr>
              <w:t>16</w:t>
            </w:r>
            <w:r>
              <w:rPr>
                <w:noProof/>
                <w:webHidden/>
              </w:rPr>
              <w:fldChar w:fldCharType="end"/>
            </w:r>
          </w:hyperlink>
        </w:p>
        <w:p w14:paraId="627815CD" w14:textId="77777777" w:rsidR="000C1D0C" w:rsidRDefault="000C1D0C">
          <w:pPr>
            <w:pStyle w:val="TOC1"/>
            <w:tabs>
              <w:tab w:val="right" w:leader="dot" w:pos="9062"/>
            </w:tabs>
            <w:rPr>
              <w:noProof/>
              <w:lang w:eastAsia="en-GB"/>
            </w:rPr>
          </w:pPr>
          <w:hyperlink w:anchor="_Toc383597848" w:history="1">
            <w:r w:rsidRPr="00BE1FAB">
              <w:rPr>
                <w:rStyle w:val="Hyperlink"/>
                <w:noProof/>
              </w:rPr>
              <w:t>Section 2: Design</w:t>
            </w:r>
            <w:r>
              <w:rPr>
                <w:noProof/>
                <w:webHidden/>
              </w:rPr>
              <w:tab/>
            </w:r>
            <w:r>
              <w:rPr>
                <w:noProof/>
                <w:webHidden/>
              </w:rPr>
              <w:fldChar w:fldCharType="begin"/>
            </w:r>
            <w:r>
              <w:rPr>
                <w:noProof/>
                <w:webHidden/>
              </w:rPr>
              <w:instrText xml:space="preserve"> PAGEREF _Toc383597848 \h </w:instrText>
            </w:r>
            <w:r>
              <w:rPr>
                <w:noProof/>
                <w:webHidden/>
              </w:rPr>
            </w:r>
            <w:r>
              <w:rPr>
                <w:noProof/>
                <w:webHidden/>
              </w:rPr>
              <w:fldChar w:fldCharType="separate"/>
            </w:r>
            <w:r>
              <w:rPr>
                <w:noProof/>
                <w:webHidden/>
              </w:rPr>
              <w:t>18</w:t>
            </w:r>
            <w:r>
              <w:rPr>
                <w:noProof/>
                <w:webHidden/>
              </w:rPr>
              <w:fldChar w:fldCharType="end"/>
            </w:r>
          </w:hyperlink>
        </w:p>
        <w:p w14:paraId="33E95016" w14:textId="77777777" w:rsidR="000C1D0C" w:rsidRDefault="000C1D0C">
          <w:pPr>
            <w:pStyle w:val="TOC2"/>
            <w:tabs>
              <w:tab w:val="right" w:leader="dot" w:pos="9062"/>
            </w:tabs>
            <w:rPr>
              <w:noProof/>
              <w:lang w:eastAsia="en-GB"/>
            </w:rPr>
          </w:pPr>
          <w:hyperlink w:anchor="_Toc383597849" w:history="1">
            <w:r w:rsidRPr="00BE1FAB">
              <w:rPr>
                <w:rStyle w:val="Hyperlink"/>
                <w:noProof/>
              </w:rPr>
              <w:t>Overall system design</w:t>
            </w:r>
            <w:r>
              <w:rPr>
                <w:noProof/>
                <w:webHidden/>
              </w:rPr>
              <w:tab/>
            </w:r>
            <w:r>
              <w:rPr>
                <w:noProof/>
                <w:webHidden/>
              </w:rPr>
              <w:fldChar w:fldCharType="begin"/>
            </w:r>
            <w:r>
              <w:rPr>
                <w:noProof/>
                <w:webHidden/>
              </w:rPr>
              <w:instrText xml:space="preserve"> PAGEREF _Toc383597849 \h </w:instrText>
            </w:r>
            <w:r>
              <w:rPr>
                <w:noProof/>
                <w:webHidden/>
              </w:rPr>
            </w:r>
            <w:r>
              <w:rPr>
                <w:noProof/>
                <w:webHidden/>
              </w:rPr>
              <w:fldChar w:fldCharType="separate"/>
            </w:r>
            <w:r>
              <w:rPr>
                <w:noProof/>
                <w:webHidden/>
              </w:rPr>
              <w:t>18</w:t>
            </w:r>
            <w:r>
              <w:rPr>
                <w:noProof/>
                <w:webHidden/>
              </w:rPr>
              <w:fldChar w:fldCharType="end"/>
            </w:r>
          </w:hyperlink>
        </w:p>
        <w:p w14:paraId="18B22413" w14:textId="77777777" w:rsidR="000C1D0C" w:rsidRDefault="000C1D0C">
          <w:pPr>
            <w:pStyle w:val="TOC2"/>
            <w:tabs>
              <w:tab w:val="right" w:leader="dot" w:pos="9062"/>
            </w:tabs>
            <w:rPr>
              <w:noProof/>
              <w:lang w:eastAsia="en-GB"/>
            </w:rPr>
          </w:pPr>
          <w:hyperlink w:anchor="_Toc383597850" w:history="1">
            <w:r w:rsidRPr="00BE1FAB">
              <w:rPr>
                <w:rStyle w:val="Hyperlink"/>
                <w:noProof/>
              </w:rPr>
              <w:t>Description of modular structure of system</w:t>
            </w:r>
            <w:r>
              <w:rPr>
                <w:noProof/>
                <w:webHidden/>
              </w:rPr>
              <w:tab/>
            </w:r>
            <w:r>
              <w:rPr>
                <w:noProof/>
                <w:webHidden/>
              </w:rPr>
              <w:fldChar w:fldCharType="begin"/>
            </w:r>
            <w:r>
              <w:rPr>
                <w:noProof/>
                <w:webHidden/>
              </w:rPr>
              <w:instrText xml:space="preserve"> PAGEREF _Toc383597850 \h </w:instrText>
            </w:r>
            <w:r>
              <w:rPr>
                <w:noProof/>
                <w:webHidden/>
              </w:rPr>
            </w:r>
            <w:r>
              <w:rPr>
                <w:noProof/>
                <w:webHidden/>
              </w:rPr>
              <w:fldChar w:fldCharType="separate"/>
            </w:r>
            <w:r>
              <w:rPr>
                <w:noProof/>
                <w:webHidden/>
              </w:rPr>
              <w:t>20</w:t>
            </w:r>
            <w:r>
              <w:rPr>
                <w:noProof/>
                <w:webHidden/>
              </w:rPr>
              <w:fldChar w:fldCharType="end"/>
            </w:r>
          </w:hyperlink>
        </w:p>
        <w:p w14:paraId="051EBCB4" w14:textId="77777777" w:rsidR="000C1D0C" w:rsidRDefault="000C1D0C">
          <w:pPr>
            <w:pStyle w:val="TOC2"/>
            <w:tabs>
              <w:tab w:val="right" w:leader="dot" w:pos="9062"/>
            </w:tabs>
            <w:rPr>
              <w:noProof/>
              <w:lang w:eastAsia="en-GB"/>
            </w:rPr>
          </w:pPr>
          <w:hyperlink w:anchor="_Toc383597851" w:history="1">
            <w:r w:rsidRPr="00BE1FAB">
              <w:rPr>
                <w:rStyle w:val="Hyperlink"/>
                <w:noProof/>
              </w:rPr>
              <w:t>Definition of data requirements (Design Data Dictionary)</w:t>
            </w:r>
            <w:r>
              <w:rPr>
                <w:noProof/>
                <w:webHidden/>
              </w:rPr>
              <w:tab/>
            </w:r>
            <w:r>
              <w:rPr>
                <w:noProof/>
                <w:webHidden/>
              </w:rPr>
              <w:fldChar w:fldCharType="begin"/>
            </w:r>
            <w:r>
              <w:rPr>
                <w:noProof/>
                <w:webHidden/>
              </w:rPr>
              <w:instrText xml:space="preserve"> PAGEREF _Toc383597851 \h </w:instrText>
            </w:r>
            <w:r>
              <w:rPr>
                <w:noProof/>
                <w:webHidden/>
              </w:rPr>
            </w:r>
            <w:r>
              <w:rPr>
                <w:noProof/>
                <w:webHidden/>
              </w:rPr>
              <w:fldChar w:fldCharType="separate"/>
            </w:r>
            <w:r>
              <w:rPr>
                <w:noProof/>
                <w:webHidden/>
              </w:rPr>
              <w:t>30</w:t>
            </w:r>
            <w:r>
              <w:rPr>
                <w:noProof/>
                <w:webHidden/>
              </w:rPr>
              <w:fldChar w:fldCharType="end"/>
            </w:r>
          </w:hyperlink>
        </w:p>
        <w:p w14:paraId="073A0A07" w14:textId="77777777" w:rsidR="000C1D0C" w:rsidRDefault="000C1D0C">
          <w:pPr>
            <w:pStyle w:val="TOC2"/>
            <w:tabs>
              <w:tab w:val="right" w:leader="dot" w:pos="9062"/>
            </w:tabs>
            <w:rPr>
              <w:noProof/>
              <w:lang w:eastAsia="en-GB"/>
            </w:rPr>
          </w:pPr>
          <w:hyperlink w:anchor="_Toc383597852" w:history="1">
            <w:r w:rsidRPr="00BE1FAB">
              <w:rPr>
                <w:rStyle w:val="Hyperlink"/>
                <w:noProof/>
              </w:rPr>
              <w:t>Description of record structure</w:t>
            </w:r>
            <w:r>
              <w:rPr>
                <w:noProof/>
                <w:webHidden/>
              </w:rPr>
              <w:tab/>
            </w:r>
            <w:r>
              <w:rPr>
                <w:noProof/>
                <w:webHidden/>
              </w:rPr>
              <w:fldChar w:fldCharType="begin"/>
            </w:r>
            <w:r>
              <w:rPr>
                <w:noProof/>
                <w:webHidden/>
              </w:rPr>
              <w:instrText xml:space="preserve"> PAGEREF _Toc383597852 \h </w:instrText>
            </w:r>
            <w:r>
              <w:rPr>
                <w:noProof/>
                <w:webHidden/>
              </w:rPr>
            </w:r>
            <w:r>
              <w:rPr>
                <w:noProof/>
                <w:webHidden/>
              </w:rPr>
              <w:fldChar w:fldCharType="separate"/>
            </w:r>
            <w:r>
              <w:rPr>
                <w:noProof/>
                <w:webHidden/>
              </w:rPr>
              <w:t>32</w:t>
            </w:r>
            <w:r>
              <w:rPr>
                <w:noProof/>
                <w:webHidden/>
              </w:rPr>
              <w:fldChar w:fldCharType="end"/>
            </w:r>
          </w:hyperlink>
        </w:p>
        <w:p w14:paraId="589F70B4" w14:textId="77777777" w:rsidR="000C1D0C" w:rsidRDefault="000C1D0C">
          <w:pPr>
            <w:pStyle w:val="TOC2"/>
            <w:tabs>
              <w:tab w:val="right" w:leader="dot" w:pos="9062"/>
            </w:tabs>
            <w:rPr>
              <w:noProof/>
              <w:lang w:eastAsia="en-GB"/>
            </w:rPr>
          </w:pPr>
          <w:hyperlink w:anchor="_Toc383597853" w:history="1">
            <w:r w:rsidRPr="00BE1FAB">
              <w:rPr>
                <w:rStyle w:val="Hyperlink"/>
                <w:noProof/>
              </w:rPr>
              <w:t>File organisation and processing</w:t>
            </w:r>
            <w:r>
              <w:rPr>
                <w:noProof/>
                <w:webHidden/>
              </w:rPr>
              <w:tab/>
            </w:r>
            <w:r>
              <w:rPr>
                <w:noProof/>
                <w:webHidden/>
              </w:rPr>
              <w:fldChar w:fldCharType="begin"/>
            </w:r>
            <w:r>
              <w:rPr>
                <w:noProof/>
                <w:webHidden/>
              </w:rPr>
              <w:instrText xml:space="preserve"> PAGEREF _Toc383597853 \h </w:instrText>
            </w:r>
            <w:r>
              <w:rPr>
                <w:noProof/>
                <w:webHidden/>
              </w:rPr>
            </w:r>
            <w:r>
              <w:rPr>
                <w:noProof/>
                <w:webHidden/>
              </w:rPr>
              <w:fldChar w:fldCharType="separate"/>
            </w:r>
            <w:r>
              <w:rPr>
                <w:noProof/>
                <w:webHidden/>
              </w:rPr>
              <w:t>33</w:t>
            </w:r>
            <w:r>
              <w:rPr>
                <w:noProof/>
                <w:webHidden/>
              </w:rPr>
              <w:fldChar w:fldCharType="end"/>
            </w:r>
          </w:hyperlink>
        </w:p>
        <w:p w14:paraId="77B39223" w14:textId="77777777" w:rsidR="000C1D0C" w:rsidRDefault="000C1D0C">
          <w:pPr>
            <w:pStyle w:val="TOC2"/>
            <w:tabs>
              <w:tab w:val="right" w:leader="dot" w:pos="9062"/>
            </w:tabs>
            <w:rPr>
              <w:noProof/>
              <w:lang w:eastAsia="en-GB"/>
            </w:rPr>
          </w:pPr>
          <w:hyperlink w:anchor="_Toc383597854" w:history="1">
            <w:r w:rsidRPr="00BE1FAB">
              <w:rPr>
                <w:rStyle w:val="Hyperlink"/>
                <w:noProof/>
              </w:rPr>
              <w:t>Validation required</w:t>
            </w:r>
            <w:r>
              <w:rPr>
                <w:noProof/>
                <w:webHidden/>
              </w:rPr>
              <w:tab/>
            </w:r>
            <w:r>
              <w:rPr>
                <w:noProof/>
                <w:webHidden/>
              </w:rPr>
              <w:fldChar w:fldCharType="begin"/>
            </w:r>
            <w:r>
              <w:rPr>
                <w:noProof/>
                <w:webHidden/>
              </w:rPr>
              <w:instrText xml:space="preserve"> PAGEREF _Toc383597854 \h </w:instrText>
            </w:r>
            <w:r>
              <w:rPr>
                <w:noProof/>
                <w:webHidden/>
              </w:rPr>
            </w:r>
            <w:r>
              <w:rPr>
                <w:noProof/>
                <w:webHidden/>
              </w:rPr>
              <w:fldChar w:fldCharType="separate"/>
            </w:r>
            <w:r>
              <w:rPr>
                <w:noProof/>
                <w:webHidden/>
              </w:rPr>
              <w:t>33</w:t>
            </w:r>
            <w:r>
              <w:rPr>
                <w:noProof/>
                <w:webHidden/>
              </w:rPr>
              <w:fldChar w:fldCharType="end"/>
            </w:r>
          </w:hyperlink>
        </w:p>
        <w:p w14:paraId="3EFA465F" w14:textId="77777777" w:rsidR="000C1D0C" w:rsidRDefault="000C1D0C">
          <w:pPr>
            <w:pStyle w:val="TOC2"/>
            <w:tabs>
              <w:tab w:val="right" w:leader="dot" w:pos="9062"/>
            </w:tabs>
            <w:rPr>
              <w:noProof/>
              <w:lang w:eastAsia="en-GB"/>
            </w:rPr>
          </w:pPr>
          <w:hyperlink w:anchor="_Toc383597855" w:history="1">
            <w:r w:rsidRPr="00BE1FAB">
              <w:rPr>
                <w:rStyle w:val="Hyperlink"/>
                <w:noProof/>
              </w:rPr>
              <w:t>Identification of storage media</w:t>
            </w:r>
            <w:r>
              <w:rPr>
                <w:noProof/>
                <w:webHidden/>
              </w:rPr>
              <w:tab/>
            </w:r>
            <w:r>
              <w:rPr>
                <w:noProof/>
                <w:webHidden/>
              </w:rPr>
              <w:fldChar w:fldCharType="begin"/>
            </w:r>
            <w:r>
              <w:rPr>
                <w:noProof/>
                <w:webHidden/>
              </w:rPr>
              <w:instrText xml:space="preserve"> PAGEREF _Toc383597855 \h </w:instrText>
            </w:r>
            <w:r>
              <w:rPr>
                <w:noProof/>
                <w:webHidden/>
              </w:rPr>
            </w:r>
            <w:r>
              <w:rPr>
                <w:noProof/>
                <w:webHidden/>
              </w:rPr>
              <w:fldChar w:fldCharType="separate"/>
            </w:r>
            <w:r>
              <w:rPr>
                <w:noProof/>
                <w:webHidden/>
              </w:rPr>
              <w:t>33</w:t>
            </w:r>
            <w:r>
              <w:rPr>
                <w:noProof/>
                <w:webHidden/>
              </w:rPr>
              <w:fldChar w:fldCharType="end"/>
            </w:r>
          </w:hyperlink>
        </w:p>
        <w:p w14:paraId="226A7584" w14:textId="77777777" w:rsidR="000C1D0C" w:rsidRDefault="000C1D0C">
          <w:pPr>
            <w:pStyle w:val="TOC2"/>
            <w:tabs>
              <w:tab w:val="right" w:leader="dot" w:pos="9062"/>
            </w:tabs>
            <w:rPr>
              <w:noProof/>
              <w:lang w:eastAsia="en-GB"/>
            </w:rPr>
          </w:pPr>
          <w:hyperlink w:anchor="_Toc383597856" w:history="1">
            <w:r w:rsidRPr="00BE1FAB">
              <w:rPr>
                <w:rStyle w:val="Hyperlink"/>
                <w:noProof/>
              </w:rPr>
              <w:t>Algorithms</w:t>
            </w:r>
            <w:r>
              <w:rPr>
                <w:noProof/>
                <w:webHidden/>
              </w:rPr>
              <w:tab/>
            </w:r>
            <w:r>
              <w:rPr>
                <w:noProof/>
                <w:webHidden/>
              </w:rPr>
              <w:fldChar w:fldCharType="begin"/>
            </w:r>
            <w:r>
              <w:rPr>
                <w:noProof/>
                <w:webHidden/>
              </w:rPr>
              <w:instrText xml:space="preserve"> PAGEREF _Toc383597856 \h </w:instrText>
            </w:r>
            <w:r>
              <w:rPr>
                <w:noProof/>
                <w:webHidden/>
              </w:rPr>
            </w:r>
            <w:r>
              <w:rPr>
                <w:noProof/>
                <w:webHidden/>
              </w:rPr>
              <w:fldChar w:fldCharType="separate"/>
            </w:r>
            <w:r>
              <w:rPr>
                <w:noProof/>
                <w:webHidden/>
              </w:rPr>
              <w:t>34</w:t>
            </w:r>
            <w:r>
              <w:rPr>
                <w:noProof/>
                <w:webHidden/>
              </w:rPr>
              <w:fldChar w:fldCharType="end"/>
            </w:r>
          </w:hyperlink>
        </w:p>
        <w:p w14:paraId="692B1BF9" w14:textId="77777777" w:rsidR="000C1D0C" w:rsidRDefault="000C1D0C">
          <w:pPr>
            <w:pStyle w:val="TOC2"/>
            <w:tabs>
              <w:tab w:val="right" w:leader="dot" w:pos="9062"/>
            </w:tabs>
            <w:rPr>
              <w:noProof/>
              <w:lang w:eastAsia="en-GB"/>
            </w:rPr>
          </w:pPr>
          <w:hyperlink w:anchor="_Toc383597857" w:history="1">
            <w:r w:rsidRPr="00BE1FAB">
              <w:rPr>
                <w:rStyle w:val="Hyperlink"/>
                <w:noProof/>
              </w:rPr>
              <w:t>Class definitions (diagrams) and details of object behaviours and methods</w:t>
            </w:r>
            <w:r>
              <w:rPr>
                <w:noProof/>
                <w:webHidden/>
              </w:rPr>
              <w:tab/>
            </w:r>
            <w:r>
              <w:rPr>
                <w:noProof/>
                <w:webHidden/>
              </w:rPr>
              <w:fldChar w:fldCharType="begin"/>
            </w:r>
            <w:r>
              <w:rPr>
                <w:noProof/>
                <w:webHidden/>
              </w:rPr>
              <w:instrText xml:space="preserve"> PAGEREF _Toc383597857 \h </w:instrText>
            </w:r>
            <w:r>
              <w:rPr>
                <w:noProof/>
                <w:webHidden/>
              </w:rPr>
            </w:r>
            <w:r>
              <w:rPr>
                <w:noProof/>
                <w:webHidden/>
              </w:rPr>
              <w:fldChar w:fldCharType="separate"/>
            </w:r>
            <w:r>
              <w:rPr>
                <w:noProof/>
                <w:webHidden/>
              </w:rPr>
              <w:t>44</w:t>
            </w:r>
            <w:r>
              <w:rPr>
                <w:noProof/>
                <w:webHidden/>
              </w:rPr>
              <w:fldChar w:fldCharType="end"/>
            </w:r>
          </w:hyperlink>
        </w:p>
        <w:p w14:paraId="35DD0330" w14:textId="77777777" w:rsidR="000C1D0C" w:rsidRDefault="000C1D0C">
          <w:pPr>
            <w:pStyle w:val="TOC2"/>
            <w:tabs>
              <w:tab w:val="right" w:leader="dot" w:pos="9062"/>
            </w:tabs>
            <w:rPr>
              <w:noProof/>
              <w:lang w:eastAsia="en-GB"/>
            </w:rPr>
          </w:pPr>
          <w:hyperlink w:anchor="_Toc383597858" w:history="1">
            <w:r w:rsidRPr="00BE1FAB">
              <w:rPr>
                <w:rStyle w:val="Hyperlink"/>
                <w:noProof/>
              </w:rPr>
              <w:t>User interface design (HCI) rational</w:t>
            </w:r>
            <w:r>
              <w:rPr>
                <w:noProof/>
                <w:webHidden/>
              </w:rPr>
              <w:tab/>
            </w:r>
            <w:r>
              <w:rPr>
                <w:noProof/>
                <w:webHidden/>
              </w:rPr>
              <w:fldChar w:fldCharType="begin"/>
            </w:r>
            <w:r>
              <w:rPr>
                <w:noProof/>
                <w:webHidden/>
              </w:rPr>
              <w:instrText xml:space="preserve"> PAGEREF _Toc383597858 \h </w:instrText>
            </w:r>
            <w:r>
              <w:rPr>
                <w:noProof/>
                <w:webHidden/>
              </w:rPr>
            </w:r>
            <w:r>
              <w:rPr>
                <w:noProof/>
                <w:webHidden/>
              </w:rPr>
              <w:fldChar w:fldCharType="separate"/>
            </w:r>
            <w:r>
              <w:rPr>
                <w:noProof/>
                <w:webHidden/>
              </w:rPr>
              <w:t>46</w:t>
            </w:r>
            <w:r>
              <w:rPr>
                <w:noProof/>
                <w:webHidden/>
              </w:rPr>
              <w:fldChar w:fldCharType="end"/>
            </w:r>
          </w:hyperlink>
        </w:p>
        <w:p w14:paraId="7AD01935" w14:textId="77777777" w:rsidR="000C1D0C" w:rsidRDefault="000C1D0C">
          <w:pPr>
            <w:pStyle w:val="TOC2"/>
            <w:tabs>
              <w:tab w:val="right" w:leader="dot" w:pos="9062"/>
            </w:tabs>
            <w:rPr>
              <w:noProof/>
              <w:lang w:eastAsia="en-GB"/>
            </w:rPr>
          </w:pPr>
          <w:hyperlink w:anchor="_Toc383597859" w:history="1">
            <w:r w:rsidRPr="00BE1FAB">
              <w:rPr>
                <w:rStyle w:val="Hyperlink"/>
                <w:noProof/>
              </w:rPr>
              <w:t>UI sample of planned data capture and entry designs</w:t>
            </w:r>
            <w:r>
              <w:rPr>
                <w:noProof/>
                <w:webHidden/>
              </w:rPr>
              <w:tab/>
            </w:r>
            <w:r>
              <w:rPr>
                <w:noProof/>
                <w:webHidden/>
              </w:rPr>
              <w:fldChar w:fldCharType="begin"/>
            </w:r>
            <w:r>
              <w:rPr>
                <w:noProof/>
                <w:webHidden/>
              </w:rPr>
              <w:instrText xml:space="preserve"> PAGEREF _Toc383597859 \h </w:instrText>
            </w:r>
            <w:r>
              <w:rPr>
                <w:noProof/>
                <w:webHidden/>
              </w:rPr>
            </w:r>
            <w:r>
              <w:rPr>
                <w:noProof/>
                <w:webHidden/>
              </w:rPr>
              <w:fldChar w:fldCharType="separate"/>
            </w:r>
            <w:r>
              <w:rPr>
                <w:noProof/>
                <w:webHidden/>
              </w:rPr>
              <w:t>52</w:t>
            </w:r>
            <w:r>
              <w:rPr>
                <w:noProof/>
                <w:webHidden/>
              </w:rPr>
              <w:fldChar w:fldCharType="end"/>
            </w:r>
          </w:hyperlink>
        </w:p>
        <w:p w14:paraId="1C63FF1E" w14:textId="77777777" w:rsidR="000C1D0C" w:rsidRDefault="000C1D0C">
          <w:pPr>
            <w:pStyle w:val="TOC2"/>
            <w:tabs>
              <w:tab w:val="right" w:leader="dot" w:pos="9062"/>
            </w:tabs>
            <w:rPr>
              <w:noProof/>
              <w:lang w:eastAsia="en-GB"/>
            </w:rPr>
          </w:pPr>
          <w:hyperlink w:anchor="_Toc383597860" w:history="1">
            <w:r w:rsidRPr="00BE1FAB">
              <w:rPr>
                <w:rStyle w:val="Hyperlink"/>
                <w:noProof/>
              </w:rPr>
              <w:t>UI sample of planned valid output designs</w:t>
            </w:r>
            <w:r>
              <w:rPr>
                <w:noProof/>
                <w:webHidden/>
              </w:rPr>
              <w:tab/>
            </w:r>
            <w:r>
              <w:rPr>
                <w:noProof/>
                <w:webHidden/>
              </w:rPr>
              <w:fldChar w:fldCharType="begin"/>
            </w:r>
            <w:r>
              <w:rPr>
                <w:noProof/>
                <w:webHidden/>
              </w:rPr>
              <w:instrText xml:space="preserve"> PAGEREF _Toc383597860 \h </w:instrText>
            </w:r>
            <w:r>
              <w:rPr>
                <w:noProof/>
                <w:webHidden/>
              </w:rPr>
            </w:r>
            <w:r>
              <w:rPr>
                <w:noProof/>
                <w:webHidden/>
              </w:rPr>
              <w:fldChar w:fldCharType="separate"/>
            </w:r>
            <w:r>
              <w:rPr>
                <w:noProof/>
                <w:webHidden/>
              </w:rPr>
              <w:t>52</w:t>
            </w:r>
            <w:r>
              <w:rPr>
                <w:noProof/>
                <w:webHidden/>
              </w:rPr>
              <w:fldChar w:fldCharType="end"/>
            </w:r>
          </w:hyperlink>
        </w:p>
        <w:p w14:paraId="433ED4ED" w14:textId="77777777" w:rsidR="000C1D0C" w:rsidRDefault="000C1D0C">
          <w:pPr>
            <w:pStyle w:val="TOC2"/>
            <w:tabs>
              <w:tab w:val="right" w:leader="dot" w:pos="9062"/>
            </w:tabs>
            <w:rPr>
              <w:noProof/>
              <w:lang w:eastAsia="en-GB"/>
            </w:rPr>
          </w:pPr>
          <w:hyperlink w:anchor="_Toc383597861" w:history="1">
            <w:r w:rsidRPr="00BE1FAB">
              <w:rPr>
                <w:rStyle w:val="Hyperlink"/>
                <w:noProof/>
              </w:rPr>
              <w:t>Description of measures planned for security and integrity of data</w:t>
            </w:r>
            <w:r>
              <w:rPr>
                <w:noProof/>
                <w:webHidden/>
              </w:rPr>
              <w:tab/>
            </w:r>
            <w:r>
              <w:rPr>
                <w:noProof/>
                <w:webHidden/>
              </w:rPr>
              <w:fldChar w:fldCharType="begin"/>
            </w:r>
            <w:r>
              <w:rPr>
                <w:noProof/>
                <w:webHidden/>
              </w:rPr>
              <w:instrText xml:space="preserve"> PAGEREF _Toc383597861 \h </w:instrText>
            </w:r>
            <w:r>
              <w:rPr>
                <w:noProof/>
                <w:webHidden/>
              </w:rPr>
            </w:r>
            <w:r>
              <w:rPr>
                <w:noProof/>
                <w:webHidden/>
              </w:rPr>
              <w:fldChar w:fldCharType="separate"/>
            </w:r>
            <w:r>
              <w:rPr>
                <w:noProof/>
                <w:webHidden/>
              </w:rPr>
              <w:t>55</w:t>
            </w:r>
            <w:r>
              <w:rPr>
                <w:noProof/>
                <w:webHidden/>
              </w:rPr>
              <w:fldChar w:fldCharType="end"/>
            </w:r>
          </w:hyperlink>
        </w:p>
        <w:p w14:paraId="5C7B5652" w14:textId="77777777" w:rsidR="000C1D0C" w:rsidRDefault="000C1D0C">
          <w:pPr>
            <w:pStyle w:val="TOC2"/>
            <w:tabs>
              <w:tab w:val="right" w:leader="dot" w:pos="9062"/>
            </w:tabs>
            <w:rPr>
              <w:noProof/>
              <w:lang w:eastAsia="en-GB"/>
            </w:rPr>
          </w:pPr>
          <w:hyperlink w:anchor="_Toc383597862" w:history="1">
            <w:r w:rsidRPr="00BE1FAB">
              <w:rPr>
                <w:rStyle w:val="Hyperlink"/>
                <w:noProof/>
              </w:rPr>
              <w:t>Overall test strategy</w:t>
            </w:r>
            <w:r>
              <w:rPr>
                <w:noProof/>
                <w:webHidden/>
              </w:rPr>
              <w:tab/>
            </w:r>
            <w:r>
              <w:rPr>
                <w:noProof/>
                <w:webHidden/>
              </w:rPr>
              <w:fldChar w:fldCharType="begin"/>
            </w:r>
            <w:r>
              <w:rPr>
                <w:noProof/>
                <w:webHidden/>
              </w:rPr>
              <w:instrText xml:space="preserve"> PAGEREF _Toc383597862 \h </w:instrText>
            </w:r>
            <w:r>
              <w:rPr>
                <w:noProof/>
                <w:webHidden/>
              </w:rPr>
            </w:r>
            <w:r>
              <w:rPr>
                <w:noProof/>
                <w:webHidden/>
              </w:rPr>
              <w:fldChar w:fldCharType="separate"/>
            </w:r>
            <w:r>
              <w:rPr>
                <w:noProof/>
                <w:webHidden/>
              </w:rPr>
              <w:t>55</w:t>
            </w:r>
            <w:r>
              <w:rPr>
                <w:noProof/>
                <w:webHidden/>
              </w:rPr>
              <w:fldChar w:fldCharType="end"/>
            </w:r>
          </w:hyperlink>
        </w:p>
        <w:p w14:paraId="02AB79E9" w14:textId="77777777" w:rsidR="000C1D0C" w:rsidRDefault="000C1D0C">
          <w:pPr>
            <w:pStyle w:val="TOC1"/>
            <w:tabs>
              <w:tab w:val="right" w:leader="dot" w:pos="9062"/>
            </w:tabs>
            <w:rPr>
              <w:noProof/>
              <w:lang w:eastAsia="en-GB"/>
            </w:rPr>
          </w:pPr>
          <w:hyperlink w:anchor="_Toc383597863" w:history="1">
            <w:r w:rsidRPr="00BE1FAB">
              <w:rPr>
                <w:rStyle w:val="Hyperlink"/>
                <w:noProof/>
              </w:rPr>
              <w:t>Section 3: Technical Solution</w:t>
            </w:r>
            <w:r>
              <w:rPr>
                <w:noProof/>
                <w:webHidden/>
              </w:rPr>
              <w:tab/>
            </w:r>
            <w:r>
              <w:rPr>
                <w:noProof/>
                <w:webHidden/>
              </w:rPr>
              <w:fldChar w:fldCharType="begin"/>
            </w:r>
            <w:r>
              <w:rPr>
                <w:noProof/>
                <w:webHidden/>
              </w:rPr>
              <w:instrText xml:space="preserve"> PAGEREF _Toc383597863 \h </w:instrText>
            </w:r>
            <w:r>
              <w:rPr>
                <w:noProof/>
                <w:webHidden/>
              </w:rPr>
            </w:r>
            <w:r>
              <w:rPr>
                <w:noProof/>
                <w:webHidden/>
              </w:rPr>
              <w:fldChar w:fldCharType="separate"/>
            </w:r>
            <w:r>
              <w:rPr>
                <w:noProof/>
                <w:webHidden/>
              </w:rPr>
              <w:t>56</w:t>
            </w:r>
            <w:r>
              <w:rPr>
                <w:noProof/>
                <w:webHidden/>
              </w:rPr>
              <w:fldChar w:fldCharType="end"/>
            </w:r>
          </w:hyperlink>
        </w:p>
        <w:p w14:paraId="07708543" w14:textId="77777777" w:rsidR="000C1D0C" w:rsidRDefault="000C1D0C">
          <w:pPr>
            <w:pStyle w:val="TOC1"/>
            <w:tabs>
              <w:tab w:val="right" w:leader="dot" w:pos="9062"/>
            </w:tabs>
            <w:rPr>
              <w:noProof/>
              <w:lang w:eastAsia="en-GB"/>
            </w:rPr>
          </w:pPr>
          <w:hyperlink w:anchor="_Toc383597864" w:history="1">
            <w:r w:rsidRPr="00BE1FAB">
              <w:rPr>
                <w:rStyle w:val="Hyperlink"/>
                <w:noProof/>
              </w:rPr>
              <w:t>Section 4: System Testing</w:t>
            </w:r>
            <w:r>
              <w:rPr>
                <w:noProof/>
                <w:webHidden/>
              </w:rPr>
              <w:tab/>
            </w:r>
            <w:r>
              <w:rPr>
                <w:noProof/>
                <w:webHidden/>
              </w:rPr>
              <w:fldChar w:fldCharType="begin"/>
            </w:r>
            <w:r>
              <w:rPr>
                <w:noProof/>
                <w:webHidden/>
              </w:rPr>
              <w:instrText xml:space="preserve"> PAGEREF _Toc383597864 \h </w:instrText>
            </w:r>
            <w:r>
              <w:rPr>
                <w:noProof/>
                <w:webHidden/>
              </w:rPr>
            </w:r>
            <w:r>
              <w:rPr>
                <w:noProof/>
                <w:webHidden/>
              </w:rPr>
              <w:fldChar w:fldCharType="separate"/>
            </w:r>
            <w:r>
              <w:rPr>
                <w:noProof/>
                <w:webHidden/>
              </w:rPr>
              <w:t>57</w:t>
            </w:r>
            <w:r>
              <w:rPr>
                <w:noProof/>
                <w:webHidden/>
              </w:rPr>
              <w:fldChar w:fldCharType="end"/>
            </w:r>
          </w:hyperlink>
        </w:p>
        <w:p w14:paraId="02B515DE" w14:textId="77777777" w:rsidR="000C1D0C" w:rsidRDefault="000C1D0C">
          <w:pPr>
            <w:pStyle w:val="TOC2"/>
            <w:tabs>
              <w:tab w:val="right" w:leader="dot" w:pos="9062"/>
            </w:tabs>
            <w:rPr>
              <w:noProof/>
              <w:lang w:eastAsia="en-GB"/>
            </w:rPr>
          </w:pPr>
          <w:hyperlink w:anchor="_Toc383597865" w:history="1">
            <w:r w:rsidRPr="00BE1FAB">
              <w:rPr>
                <w:rStyle w:val="Hyperlink"/>
                <w:noProof/>
              </w:rPr>
              <w:t>Test Plan</w:t>
            </w:r>
            <w:r>
              <w:rPr>
                <w:noProof/>
                <w:webHidden/>
              </w:rPr>
              <w:tab/>
            </w:r>
            <w:r>
              <w:rPr>
                <w:noProof/>
                <w:webHidden/>
              </w:rPr>
              <w:fldChar w:fldCharType="begin"/>
            </w:r>
            <w:r>
              <w:rPr>
                <w:noProof/>
                <w:webHidden/>
              </w:rPr>
              <w:instrText xml:space="preserve"> PAGEREF _Toc383597865 \h </w:instrText>
            </w:r>
            <w:r>
              <w:rPr>
                <w:noProof/>
                <w:webHidden/>
              </w:rPr>
            </w:r>
            <w:r>
              <w:rPr>
                <w:noProof/>
                <w:webHidden/>
              </w:rPr>
              <w:fldChar w:fldCharType="separate"/>
            </w:r>
            <w:r>
              <w:rPr>
                <w:noProof/>
                <w:webHidden/>
              </w:rPr>
              <w:t>57</w:t>
            </w:r>
            <w:r>
              <w:rPr>
                <w:noProof/>
                <w:webHidden/>
              </w:rPr>
              <w:fldChar w:fldCharType="end"/>
            </w:r>
          </w:hyperlink>
        </w:p>
        <w:p w14:paraId="7814846E" w14:textId="77777777" w:rsidR="000C1D0C" w:rsidRDefault="000C1D0C">
          <w:pPr>
            <w:pStyle w:val="TOC2"/>
            <w:tabs>
              <w:tab w:val="right" w:leader="dot" w:pos="9062"/>
            </w:tabs>
            <w:rPr>
              <w:noProof/>
              <w:lang w:eastAsia="en-GB"/>
            </w:rPr>
          </w:pPr>
          <w:hyperlink w:anchor="_Toc383597866" w:history="1">
            <w:r w:rsidRPr="00BE1FAB">
              <w:rPr>
                <w:rStyle w:val="Hyperlink"/>
                <w:noProof/>
              </w:rPr>
              <w:t>Test data</w:t>
            </w:r>
            <w:r>
              <w:rPr>
                <w:noProof/>
                <w:webHidden/>
              </w:rPr>
              <w:tab/>
            </w:r>
            <w:r>
              <w:rPr>
                <w:noProof/>
                <w:webHidden/>
              </w:rPr>
              <w:fldChar w:fldCharType="begin"/>
            </w:r>
            <w:r>
              <w:rPr>
                <w:noProof/>
                <w:webHidden/>
              </w:rPr>
              <w:instrText xml:space="preserve"> PAGEREF _Toc383597866 \h </w:instrText>
            </w:r>
            <w:r>
              <w:rPr>
                <w:noProof/>
                <w:webHidden/>
              </w:rPr>
            </w:r>
            <w:r>
              <w:rPr>
                <w:noProof/>
                <w:webHidden/>
              </w:rPr>
              <w:fldChar w:fldCharType="separate"/>
            </w:r>
            <w:r>
              <w:rPr>
                <w:noProof/>
                <w:webHidden/>
              </w:rPr>
              <w:t>58</w:t>
            </w:r>
            <w:r>
              <w:rPr>
                <w:noProof/>
                <w:webHidden/>
              </w:rPr>
              <w:fldChar w:fldCharType="end"/>
            </w:r>
          </w:hyperlink>
        </w:p>
        <w:p w14:paraId="46297A02" w14:textId="77777777" w:rsidR="000C1D0C" w:rsidRDefault="000C1D0C">
          <w:pPr>
            <w:pStyle w:val="TOC1"/>
            <w:tabs>
              <w:tab w:val="right" w:leader="dot" w:pos="9062"/>
            </w:tabs>
            <w:rPr>
              <w:noProof/>
              <w:lang w:eastAsia="en-GB"/>
            </w:rPr>
          </w:pPr>
          <w:hyperlink w:anchor="_Toc383597867" w:history="1">
            <w:r w:rsidRPr="00BE1FAB">
              <w:rPr>
                <w:rStyle w:val="Hyperlink"/>
                <w:noProof/>
              </w:rPr>
              <w:t>Section 5: System Maintenance</w:t>
            </w:r>
            <w:r>
              <w:rPr>
                <w:noProof/>
                <w:webHidden/>
              </w:rPr>
              <w:tab/>
            </w:r>
            <w:r>
              <w:rPr>
                <w:noProof/>
                <w:webHidden/>
              </w:rPr>
              <w:fldChar w:fldCharType="begin"/>
            </w:r>
            <w:r>
              <w:rPr>
                <w:noProof/>
                <w:webHidden/>
              </w:rPr>
              <w:instrText xml:space="preserve"> PAGEREF _Toc383597867 \h </w:instrText>
            </w:r>
            <w:r>
              <w:rPr>
                <w:noProof/>
                <w:webHidden/>
              </w:rPr>
            </w:r>
            <w:r>
              <w:rPr>
                <w:noProof/>
                <w:webHidden/>
              </w:rPr>
              <w:fldChar w:fldCharType="separate"/>
            </w:r>
            <w:r>
              <w:rPr>
                <w:noProof/>
                <w:webHidden/>
              </w:rPr>
              <w:t>145</w:t>
            </w:r>
            <w:r>
              <w:rPr>
                <w:noProof/>
                <w:webHidden/>
              </w:rPr>
              <w:fldChar w:fldCharType="end"/>
            </w:r>
          </w:hyperlink>
        </w:p>
        <w:p w14:paraId="403A86F4" w14:textId="77777777" w:rsidR="000C1D0C" w:rsidRDefault="000C1D0C">
          <w:pPr>
            <w:pStyle w:val="TOC2"/>
            <w:tabs>
              <w:tab w:val="right" w:leader="dot" w:pos="9062"/>
            </w:tabs>
            <w:rPr>
              <w:noProof/>
              <w:lang w:eastAsia="en-GB"/>
            </w:rPr>
          </w:pPr>
          <w:hyperlink w:anchor="_Toc383597868" w:history="1">
            <w:r w:rsidRPr="00BE1FAB">
              <w:rPr>
                <w:rStyle w:val="Hyperlink"/>
                <w:noProof/>
              </w:rPr>
              <w:t>System overview</w:t>
            </w:r>
            <w:r>
              <w:rPr>
                <w:noProof/>
                <w:webHidden/>
              </w:rPr>
              <w:tab/>
            </w:r>
            <w:r>
              <w:rPr>
                <w:noProof/>
                <w:webHidden/>
              </w:rPr>
              <w:fldChar w:fldCharType="begin"/>
            </w:r>
            <w:r>
              <w:rPr>
                <w:noProof/>
                <w:webHidden/>
              </w:rPr>
              <w:instrText xml:space="preserve"> PAGEREF _Toc383597868 \h </w:instrText>
            </w:r>
            <w:r>
              <w:rPr>
                <w:noProof/>
                <w:webHidden/>
              </w:rPr>
            </w:r>
            <w:r>
              <w:rPr>
                <w:noProof/>
                <w:webHidden/>
              </w:rPr>
              <w:fldChar w:fldCharType="separate"/>
            </w:r>
            <w:r>
              <w:rPr>
                <w:noProof/>
                <w:webHidden/>
              </w:rPr>
              <w:t>145</w:t>
            </w:r>
            <w:r>
              <w:rPr>
                <w:noProof/>
                <w:webHidden/>
              </w:rPr>
              <w:fldChar w:fldCharType="end"/>
            </w:r>
          </w:hyperlink>
        </w:p>
        <w:p w14:paraId="20580B85" w14:textId="77777777" w:rsidR="000C1D0C" w:rsidRDefault="000C1D0C">
          <w:pPr>
            <w:pStyle w:val="TOC2"/>
            <w:tabs>
              <w:tab w:val="right" w:leader="dot" w:pos="9062"/>
            </w:tabs>
            <w:rPr>
              <w:noProof/>
              <w:lang w:eastAsia="en-GB"/>
            </w:rPr>
          </w:pPr>
          <w:hyperlink w:anchor="_Toc383597869" w:history="1">
            <w:r w:rsidRPr="00BE1FAB">
              <w:rPr>
                <w:rStyle w:val="Hyperlink"/>
                <w:noProof/>
              </w:rPr>
              <w:t>Modular structure overview</w:t>
            </w:r>
            <w:r>
              <w:rPr>
                <w:noProof/>
                <w:webHidden/>
              </w:rPr>
              <w:tab/>
            </w:r>
            <w:r>
              <w:rPr>
                <w:noProof/>
                <w:webHidden/>
              </w:rPr>
              <w:fldChar w:fldCharType="begin"/>
            </w:r>
            <w:r>
              <w:rPr>
                <w:noProof/>
                <w:webHidden/>
              </w:rPr>
              <w:instrText xml:space="preserve"> PAGEREF _Toc383597869 \h </w:instrText>
            </w:r>
            <w:r>
              <w:rPr>
                <w:noProof/>
                <w:webHidden/>
              </w:rPr>
            </w:r>
            <w:r>
              <w:rPr>
                <w:noProof/>
                <w:webHidden/>
              </w:rPr>
              <w:fldChar w:fldCharType="separate"/>
            </w:r>
            <w:r>
              <w:rPr>
                <w:noProof/>
                <w:webHidden/>
              </w:rPr>
              <w:t>145</w:t>
            </w:r>
            <w:r>
              <w:rPr>
                <w:noProof/>
                <w:webHidden/>
              </w:rPr>
              <w:fldChar w:fldCharType="end"/>
            </w:r>
          </w:hyperlink>
        </w:p>
        <w:p w14:paraId="6CBEAEBA" w14:textId="77777777" w:rsidR="000C1D0C" w:rsidRDefault="000C1D0C">
          <w:pPr>
            <w:pStyle w:val="TOC2"/>
            <w:tabs>
              <w:tab w:val="right" w:leader="dot" w:pos="9062"/>
            </w:tabs>
            <w:rPr>
              <w:noProof/>
              <w:lang w:eastAsia="en-GB"/>
            </w:rPr>
          </w:pPr>
          <w:hyperlink w:anchor="_Toc383597870" w:history="1">
            <w:r w:rsidRPr="00BE1FAB">
              <w:rPr>
                <w:rStyle w:val="Hyperlink"/>
                <w:noProof/>
              </w:rPr>
              <w:t>Classes</w:t>
            </w:r>
            <w:r>
              <w:rPr>
                <w:noProof/>
                <w:webHidden/>
              </w:rPr>
              <w:tab/>
            </w:r>
            <w:r>
              <w:rPr>
                <w:noProof/>
                <w:webHidden/>
              </w:rPr>
              <w:fldChar w:fldCharType="begin"/>
            </w:r>
            <w:r>
              <w:rPr>
                <w:noProof/>
                <w:webHidden/>
              </w:rPr>
              <w:instrText xml:space="preserve"> PAGEREF _Toc383597870 \h </w:instrText>
            </w:r>
            <w:r>
              <w:rPr>
                <w:noProof/>
                <w:webHidden/>
              </w:rPr>
            </w:r>
            <w:r>
              <w:rPr>
                <w:noProof/>
                <w:webHidden/>
              </w:rPr>
              <w:fldChar w:fldCharType="separate"/>
            </w:r>
            <w:r>
              <w:rPr>
                <w:noProof/>
                <w:webHidden/>
              </w:rPr>
              <w:t>153</w:t>
            </w:r>
            <w:r>
              <w:rPr>
                <w:noProof/>
                <w:webHidden/>
              </w:rPr>
              <w:fldChar w:fldCharType="end"/>
            </w:r>
          </w:hyperlink>
        </w:p>
        <w:p w14:paraId="6A42055C" w14:textId="77777777" w:rsidR="000C1D0C" w:rsidRDefault="000C1D0C">
          <w:pPr>
            <w:pStyle w:val="TOC2"/>
            <w:tabs>
              <w:tab w:val="right" w:leader="dot" w:pos="9062"/>
            </w:tabs>
            <w:rPr>
              <w:noProof/>
              <w:lang w:eastAsia="en-GB"/>
            </w:rPr>
          </w:pPr>
          <w:hyperlink w:anchor="_Toc383597871" w:history="1">
            <w:r w:rsidRPr="00BE1FAB">
              <w:rPr>
                <w:rStyle w:val="Hyperlink"/>
                <w:noProof/>
              </w:rPr>
              <w:t>Modules</w:t>
            </w:r>
            <w:r>
              <w:rPr>
                <w:noProof/>
                <w:webHidden/>
              </w:rPr>
              <w:tab/>
            </w:r>
            <w:r>
              <w:rPr>
                <w:noProof/>
                <w:webHidden/>
              </w:rPr>
              <w:fldChar w:fldCharType="begin"/>
            </w:r>
            <w:r>
              <w:rPr>
                <w:noProof/>
                <w:webHidden/>
              </w:rPr>
              <w:instrText xml:space="preserve"> PAGEREF _Toc383597871 \h </w:instrText>
            </w:r>
            <w:r>
              <w:rPr>
                <w:noProof/>
                <w:webHidden/>
              </w:rPr>
            </w:r>
            <w:r>
              <w:rPr>
                <w:noProof/>
                <w:webHidden/>
              </w:rPr>
              <w:fldChar w:fldCharType="separate"/>
            </w:r>
            <w:r>
              <w:rPr>
                <w:noProof/>
                <w:webHidden/>
              </w:rPr>
              <w:t>166</w:t>
            </w:r>
            <w:r>
              <w:rPr>
                <w:noProof/>
                <w:webHidden/>
              </w:rPr>
              <w:fldChar w:fldCharType="end"/>
            </w:r>
          </w:hyperlink>
        </w:p>
        <w:p w14:paraId="01D49AEE" w14:textId="77777777" w:rsidR="000C1D0C" w:rsidRDefault="000C1D0C">
          <w:pPr>
            <w:pStyle w:val="TOC2"/>
            <w:tabs>
              <w:tab w:val="right" w:leader="dot" w:pos="9062"/>
            </w:tabs>
            <w:rPr>
              <w:noProof/>
              <w:lang w:eastAsia="en-GB"/>
            </w:rPr>
          </w:pPr>
          <w:hyperlink w:anchor="_Toc383597872" w:history="1">
            <w:r w:rsidRPr="00BE1FAB">
              <w:rPr>
                <w:rStyle w:val="Hyperlink"/>
                <w:noProof/>
              </w:rPr>
              <w:t>Configuration</w:t>
            </w:r>
            <w:r>
              <w:rPr>
                <w:noProof/>
                <w:webHidden/>
              </w:rPr>
              <w:tab/>
            </w:r>
            <w:r>
              <w:rPr>
                <w:noProof/>
                <w:webHidden/>
              </w:rPr>
              <w:fldChar w:fldCharType="begin"/>
            </w:r>
            <w:r>
              <w:rPr>
                <w:noProof/>
                <w:webHidden/>
              </w:rPr>
              <w:instrText xml:space="preserve"> PAGEREF _Toc383597872 \h </w:instrText>
            </w:r>
            <w:r>
              <w:rPr>
                <w:noProof/>
                <w:webHidden/>
              </w:rPr>
            </w:r>
            <w:r>
              <w:rPr>
                <w:noProof/>
                <w:webHidden/>
              </w:rPr>
              <w:fldChar w:fldCharType="separate"/>
            </w:r>
            <w:r>
              <w:rPr>
                <w:noProof/>
                <w:webHidden/>
              </w:rPr>
              <w:t>189</w:t>
            </w:r>
            <w:r>
              <w:rPr>
                <w:noProof/>
                <w:webHidden/>
              </w:rPr>
              <w:fldChar w:fldCharType="end"/>
            </w:r>
          </w:hyperlink>
        </w:p>
        <w:p w14:paraId="54483D47" w14:textId="77777777" w:rsidR="000C1D0C" w:rsidRDefault="000C1D0C">
          <w:pPr>
            <w:pStyle w:val="TOC2"/>
            <w:tabs>
              <w:tab w:val="right" w:leader="dot" w:pos="9062"/>
            </w:tabs>
            <w:rPr>
              <w:noProof/>
              <w:lang w:eastAsia="en-GB"/>
            </w:rPr>
          </w:pPr>
          <w:hyperlink w:anchor="_Toc383597873" w:history="1">
            <w:r w:rsidRPr="00BE1FAB">
              <w:rPr>
                <w:rStyle w:val="Hyperlink"/>
                <w:noProof/>
              </w:rPr>
              <w:t>Test driven development</w:t>
            </w:r>
            <w:r>
              <w:rPr>
                <w:noProof/>
                <w:webHidden/>
              </w:rPr>
              <w:tab/>
            </w:r>
            <w:r>
              <w:rPr>
                <w:noProof/>
                <w:webHidden/>
              </w:rPr>
              <w:fldChar w:fldCharType="begin"/>
            </w:r>
            <w:r>
              <w:rPr>
                <w:noProof/>
                <w:webHidden/>
              </w:rPr>
              <w:instrText xml:space="preserve"> PAGEREF _Toc383597873 \h </w:instrText>
            </w:r>
            <w:r>
              <w:rPr>
                <w:noProof/>
                <w:webHidden/>
              </w:rPr>
            </w:r>
            <w:r>
              <w:rPr>
                <w:noProof/>
                <w:webHidden/>
              </w:rPr>
              <w:fldChar w:fldCharType="separate"/>
            </w:r>
            <w:r>
              <w:rPr>
                <w:noProof/>
                <w:webHidden/>
              </w:rPr>
              <w:t>191</w:t>
            </w:r>
            <w:r>
              <w:rPr>
                <w:noProof/>
                <w:webHidden/>
              </w:rPr>
              <w:fldChar w:fldCharType="end"/>
            </w:r>
          </w:hyperlink>
        </w:p>
        <w:p w14:paraId="7263BC10" w14:textId="77777777" w:rsidR="000C1D0C" w:rsidRDefault="000C1D0C">
          <w:pPr>
            <w:pStyle w:val="TOC1"/>
            <w:tabs>
              <w:tab w:val="right" w:leader="dot" w:pos="9062"/>
            </w:tabs>
            <w:rPr>
              <w:noProof/>
              <w:lang w:eastAsia="en-GB"/>
            </w:rPr>
          </w:pPr>
          <w:hyperlink w:anchor="_Toc383597874" w:history="1">
            <w:r w:rsidRPr="00BE1FAB">
              <w:rPr>
                <w:rStyle w:val="Hyperlink"/>
                <w:noProof/>
              </w:rPr>
              <w:t>Section 6: User Manual</w:t>
            </w:r>
            <w:r>
              <w:rPr>
                <w:noProof/>
                <w:webHidden/>
              </w:rPr>
              <w:tab/>
            </w:r>
            <w:r>
              <w:rPr>
                <w:noProof/>
                <w:webHidden/>
              </w:rPr>
              <w:fldChar w:fldCharType="begin"/>
            </w:r>
            <w:r>
              <w:rPr>
                <w:noProof/>
                <w:webHidden/>
              </w:rPr>
              <w:instrText xml:space="preserve"> PAGEREF _Toc383597874 \h </w:instrText>
            </w:r>
            <w:r>
              <w:rPr>
                <w:noProof/>
                <w:webHidden/>
              </w:rPr>
            </w:r>
            <w:r>
              <w:rPr>
                <w:noProof/>
                <w:webHidden/>
              </w:rPr>
              <w:fldChar w:fldCharType="separate"/>
            </w:r>
            <w:r>
              <w:rPr>
                <w:noProof/>
                <w:webHidden/>
              </w:rPr>
              <w:t>194</w:t>
            </w:r>
            <w:r>
              <w:rPr>
                <w:noProof/>
                <w:webHidden/>
              </w:rPr>
              <w:fldChar w:fldCharType="end"/>
            </w:r>
          </w:hyperlink>
        </w:p>
        <w:p w14:paraId="77329889" w14:textId="77777777" w:rsidR="000C1D0C" w:rsidRDefault="000C1D0C">
          <w:pPr>
            <w:pStyle w:val="TOC2"/>
            <w:tabs>
              <w:tab w:val="right" w:leader="dot" w:pos="9062"/>
            </w:tabs>
            <w:rPr>
              <w:noProof/>
              <w:lang w:eastAsia="en-GB"/>
            </w:rPr>
          </w:pPr>
          <w:hyperlink w:anchor="_Toc383597875" w:history="1">
            <w:r w:rsidRPr="00BE1FAB">
              <w:rPr>
                <w:rStyle w:val="Hyperlink"/>
                <w:noProof/>
              </w:rPr>
              <w:t>Introduction</w:t>
            </w:r>
            <w:r>
              <w:rPr>
                <w:noProof/>
                <w:webHidden/>
              </w:rPr>
              <w:tab/>
            </w:r>
            <w:r>
              <w:rPr>
                <w:noProof/>
                <w:webHidden/>
              </w:rPr>
              <w:fldChar w:fldCharType="begin"/>
            </w:r>
            <w:r>
              <w:rPr>
                <w:noProof/>
                <w:webHidden/>
              </w:rPr>
              <w:instrText xml:space="preserve"> PAGEREF _Toc383597875 \h </w:instrText>
            </w:r>
            <w:r>
              <w:rPr>
                <w:noProof/>
                <w:webHidden/>
              </w:rPr>
            </w:r>
            <w:r>
              <w:rPr>
                <w:noProof/>
                <w:webHidden/>
              </w:rPr>
              <w:fldChar w:fldCharType="separate"/>
            </w:r>
            <w:r>
              <w:rPr>
                <w:noProof/>
                <w:webHidden/>
              </w:rPr>
              <w:t>196</w:t>
            </w:r>
            <w:r>
              <w:rPr>
                <w:noProof/>
                <w:webHidden/>
              </w:rPr>
              <w:fldChar w:fldCharType="end"/>
            </w:r>
          </w:hyperlink>
        </w:p>
        <w:p w14:paraId="6B12C12B" w14:textId="77777777" w:rsidR="000C1D0C" w:rsidRDefault="000C1D0C">
          <w:pPr>
            <w:pStyle w:val="TOC2"/>
            <w:tabs>
              <w:tab w:val="right" w:leader="dot" w:pos="9062"/>
            </w:tabs>
            <w:rPr>
              <w:noProof/>
              <w:lang w:eastAsia="en-GB"/>
            </w:rPr>
          </w:pPr>
          <w:hyperlink w:anchor="_Toc383597876" w:history="1">
            <w:r w:rsidRPr="00BE1FAB">
              <w:rPr>
                <w:rStyle w:val="Hyperlink"/>
                <w:noProof/>
              </w:rPr>
              <w:t>Simulation overview</w:t>
            </w:r>
            <w:r>
              <w:rPr>
                <w:noProof/>
                <w:webHidden/>
              </w:rPr>
              <w:tab/>
            </w:r>
            <w:r>
              <w:rPr>
                <w:noProof/>
                <w:webHidden/>
              </w:rPr>
              <w:fldChar w:fldCharType="begin"/>
            </w:r>
            <w:r>
              <w:rPr>
                <w:noProof/>
                <w:webHidden/>
              </w:rPr>
              <w:instrText xml:space="preserve"> PAGEREF _Toc383597876 \h </w:instrText>
            </w:r>
            <w:r>
              <w:rPr>
                <w:noProof/>
                <w:webHidden/>
              </w:rPr>
            </w:r>
            <w:r>
              <w:rPr>
                <w:noProof/>
                <w:webHidden/>
              </w:rPr>
              <w:fldChar w:fldCharType="separate"/>
            </w:r>
            <w:r>
              <w:rPr>
                <w:noProof/>
                <w:webHidden/>
              </w:rPr>
              <w:t>197</w:t>
            </w:r>
            <w:r>
              <w:rPr>
                <w:noProof/>
                <w:webHidden/>
              </w:rPr>
              <w:fldChar w:fldCharType="end"/>
            </w:r>
          </w:hyperlink>
        </w:p>
        <w:p w14:paraId="49898322" w14:textId="77777777" w:rsidR="000C1D0C" w:rsidRDefault="000C1D0C">
          <w:pPr>
            <w:pStyle w:val="TOC2"/>
            <w:tabs>
              <w:tab w:val="right" w:leader="dot" w:pos="9062"/>
            </w:tabs>
            <w:rPr>
              <w:noProof/>
              <w:lang w:eastAsia="en-GB"/>
            </w:rPr>
          </w:pPr>
          <w:hyperlink w:anchor="_Toc383597877" w:history="1">
            <w:r w:rsidRPr="00BE1FAB">
              <w:rPr>
                <w:rStyle w:val="Hyperlink"/>
                <w:noProof/>
              </w:rPr>
              <w:t>Installation</w:t>
            </w:r>
            <w:r>
              <w:rPr>
                <w:noProof/>
                <w:webHidden/>
              </w:rPr>
              <w:tab/>
            </w:r>
            <w:r>
              <w:rPr>
                <w:noProof/>
                <w:webHidden/>
              </w:rPr>
              <w:fldChar w:fldCharType="begin"/>
            </w:r>
            <w:r>
              <w:rPr>
                <w:noProof/>
                <w:webHidden/>
              </w:rPr>
              <w:instrText xml:space="preserve"> PAGEREF _Toc383597877 \h </w:instrText>
            </w:r>
            <w:r>
              <w:rPr>
                <w:noProof/>
                <w:webHidden/>
              </w:rPr>
            </w:r>
            <w:r>
              <w:rPr>
                <w:noProof/>
                <w:webHidden/>
              </w:rPr>
              <w:fldChar w:fldCharType="separate"/>
            </w:r>
            <w:r>
              <w:rPr>
                <w:noProof/>
                <w:webHidden/>
              </w:rPr>
              <w:t>200</w:t>
            </w:r>
            <w:r>
              <w:rPr>
                <w:noProof/>
                <w:webHidden/>
              </w:rPr>
              <w:fldChar w:fldCharType="end"/>
            </w:r>
          </w:hyperlink>
        </w:p>
        <w:p w14:paraId="3B789A93" w14:textId="77777777" w:rsidR="000C1D0C" w:rsidRDefault="000C1D0C">
          <w:pPr>
            <w:pStyle w:val="TOC2"/>
            <w:tabs>
              <w:tab w:val="right" w:leader="dot" w:pos="9062"/>
            </w:tabs>
            <w:rPr>
              <w:noProof/>
              <w:lang w:eastAsia="en-GB"/>
            </w:rPr>
          </w:pPr>
          <w:hyperlink w:anchor="_Toc383597878" w:history="1">
            <w:r w:rsidRPr="00BE1FAB">
              <w:rPr>
                <w:rStyle w:val="Hyperlink"/>
                <w:noProof/>
              </w:rPr>
              <w:t>Layout</w:t>
            </w:r>
            <w:r>
              <w:rPr>
                <w:noProof/>
                <w:webHidden/>
              </w:rPr>
              <w:tab/>
            </w:r>
            <w:r>
              <w:rPr>
                <w:noProof/>
                <w:webHidden/>
              </w:rPr>
              <w:fldChar w:fldCharType="begin"/>
            </w:r>
            <w:r>
              <w:rPr>
                <w:noProof/>
                <w:webHidden/>
              </w:rPr>
              <w:instrText xml:space="preserve"> PAGEREF _Toc383597878 \h </w:instrText>
            </w:r>
            <w:r>
              <w:rPr>
                <w:noProof/>
                <w:webHidden/>
              </w:rPr>
            </w:r>
            <w:r>
              <w:rPr>
                <w:noProof/>
                <w:webHidden/>
              </w:rPr>
              <w:fldChar w:fldCharType="separate"/>
            </w:r>
            <w:r>
              <w:rPr>
                <w:noProof/>
                <w:webHidden/>
              </w:rPr>
              <w:t>200</w:t>
            </w:r>
            <w:r>
              <w:rPr>
                <w:noProof/>
                <w:webHidden/>
              </w:rPr>
              <w:fldChar w:fldCharType="end"/>
            </w:r>
          </w:hyperlink>
        </w:p>
        <w:p w14:paraId="1CCED079" w14:textId="77777777" w:rsidR="000C1D0C" w:rsidRDefault="000C1D0C">
          <w:pPr>
            <w:pStyle w:val="TOC2"/>
            <w:tabs>
              <w:tab w:val="right" w:leader="dot" w:pos="9062"/>
            </w:tabs>
            <w:rPr>
              <w:noProof/>
              <w:lang w:eastAsia="en-GB"/>
            </w:rPr>
          </w:pPr>
          <w:hyperlink w:anchor="_Toc383597879" w:history="1">
            <w:r w:rsidRPr="00BE1FAB">
              <w:rPr>
                <w:rStyle w:val="Hyperlink"/>
                <w:noProof/>
              </w:rPr>
              <w:t>Use</w:t>
            </w:r>
            <w:r>
              <w:rPr>
                <w:noProof/>
                <w:webHidden/>
              </w:rPr>
              <w:tab/>
            </w:r>
            <w:r>
              <w:rPr>
                <w:noProof/>
                <w:webHidden/>
              </w:rPr>
              <w:fldChar w:fldCharType="begin"/>
            </w:r>
            <w:r>
              <w:rPr>
                <w:noProof/>
                <w:webHidden/>
              </w:rPr>
              <w:instrText xml:space="preserve"> PAGEREF _Toc383597879 \h </w:instrText>
            </w:r>
            <w:r>
              <w:rPr>
                <w:noProof/>
                <w:webHidden/>
              </w:rPr>
            </w:r>
            <w:r>
              <w:rPr>
                <w:noProof/>
                <w:webHidden/>
              </w:rPr>
              <w:fldChar w:fldCharType="separate"/>
            </w:r>
            <w:r>
              <w:rPr>
                <w:noProof/>
                <w:webHidden/>
              </w:rPr>
              <w:t>202</w:t>
            </w:r>
            <w:r>
              <w:rPr>
                <w:noProof/>
                <w:webHidden/>
              </w:rPr>
              <w:fldChar w:fldCharType="end"/>
            </w:r>
          </w:hyperlink>
        </w:p>
        <w:p w14:paraId="452067FB" w14:textId="77777777" w:rsidR="000C1D0C" w:rsidRDefault="000C1D0C">
          <w:pPr>
            <w:pStyle w:val="TOC2"/>
            <w:tabs>
              <w:tab w:val="right" w:leader="dot" w:pos="9062"/>
            </w:tabs>
            <w:rPr>
              <w:noProof/>
              <w:lang w:eastAsia="en-GB"/>
            </w:rPr>
          </w:pPr>
          <w:hyperlink w:anchor="_Toc383597880" w:history="1">
            <w:r w:rsidRPr="00BE1FAB">
              <w:rPr>
                <w:rStyle w:val="Hyperlink"/>
                <w:noProof/>
              </w:rPr>
              <w:t>Errors</w:t>
            </w:r>
            <w:r>
              <w:rPr>
                <w:noProof/>
                <w:webHidden/>
              </w:rPr>
              <w:tab/>
            </w:r>
            <w:r>
              <w:rPr>
                <w:noProof/>
                <w:webHidden/>
              </w:rPr>
              <w:fldChar w:fldCharType="begin"/>
            </w:r>
            <w:r>
              <w:rPr>
                <w:noProof/>
                <w:webHidden/>
              </w:rPr>
              <w:instrText xml:space="preserve"> PAGEREF _Toc383597880 \h </w:instrText>
            </w:r>
            <w:r>
              <w:rPr>
                <w:noProof/>
                <w:webHidden/>
              </w:rPr>
            </w:r>
            <w:r>
              <w:rPr>
                <w:noProof/>
                <w:webHidden/>
              </w:rPr>
              <w:fldChar w:fldCharType="separate"/>
            </w:r>
            <w:r>
              <w:rPr>
                <w:noProof/>
                <w:webHidden/>
              </w:rPr>
              <w:t>208</w:t>
            </w:r>
            <w:r>
              <w:rPr>
                <w:noProof/>
                <w:webHidden/>
              </w:rPr>
              <w:fldChar w:fldCharType="end"/>
            </w:r>
          </w:hyperlink>
        </w:p>
        <w:p w14:paraId="0741E09A" w14:textId="77777777" w:rsidR="000C1D0C" w:rsidRDefault="000C1D0C">
          <w:pPr>
            <w:pStyle w:val="TOC1"/>
            <w:tabs>
              <w:tab w:val="right" w:leader="dot" w:pos="9062"/>
            </w:tabs>
            <w:rPr>
              <w:noProof/>
              <w:lang w:eastAsia="en-GB"/>
            </w:rPr>
          </w:pPr>
          <w:hyperlink w:anchor="_Toc383597881" w:history="1">
            <w:r w:rsidRPr="00BE1FAB">
              <w:rPr>
                <w:rStyle w:val="Hyperlink"/>
                <w:noProof/>
              </w:rPr>
              <w:t>Section 7: Evaluation</w:t>
            </w:r>
            <w:r>
              <w:rPr>
                <w:noProof/>
                <w:webHidden/>
              </w:rPr>
              <w:tab/>
            </w:r>
            <w:r>
              <w:rPr>
                <w:noProof/>
                <w:webHidden/>
              </w:rPr>
              <w:fldChar w:fldCharType="begin"/>
            </w:r>
            <w:r>
              <w:rPr>
                <w:noProof/>
                <w:webHidden/>
              </w:rPr>
              <w:instrText xml:space="preserve"> PAGEREF _Toc383597881 \h </w:instrText>
            </w:r>
            <w:r>
              <w:rPr>
                <w:noProof/>
                <w:webHidden/>
              </w:rPr>
            </w:r>
            <w:r>
              <w:rPr>
                <w:noProof/>
                <w:webHidden/>
              </w:rPr>
              <w:fldChar w:fldCharType="separate"/>
            </w:r>
            <w:r>
              <w:rPr>
                <w:noProof/>
                <w:webHidden/>
              </w:rPr>
              <w:t>214</w:t>
            </w:r>
            <w:r>
              <w:rPr>
                <w:noProof/>
                <w:webHidden/>
              </w:rPr>
              <w:fldChar w:fldCharType="end"/>
            </w:r>
          </w:hyperlink>
        </w:p>
        <w:p w14:paraId="05523450" w14:textId="77777777" w:rsidR="000C1D0C" w:rsidRDefault="000C1D0C">
          <w:pPr>
            <w:pStyle w:val="TOC2"/>
            <w:tabs>
              <w:tab w:val="right" w:leader="dot" w:pos="9062"/>
            </w:tabs>
            <w:rPr>
              <w:noProof/>
              <w:lang w:eastAsia="en-GB"/>
            </w:rPr>
          </w:pPr>
          <w:hyperlink w:anchor="_Toc383597882" w:history="1">
            <w:r w:rsidRPr="00BE1FAB">
              <w:rPr>
                <w:rStyle w:val="Hyperlink"/>
                <w:noProof/>
              </w:rPr>
              <w:t>Evaluation</w:t>
            </w:r>
            <w:r>
              <w:rPr>
                <w:noProof/>
                <w:webHidden/>
              </w:rPr>
              <w:tab/>
            </w:r>
            <w:r>
              <w:rPr>
                <w:noProof/>
                <w:webHidden/>
              </w:rPr>
              <w:fldChar w:fldCharType="begin"/>
            </w:r>
            <w:r>
              <w:rPr>
                <w:noProof/>
                <w:webHidden/>
              </w:rPr>
              <w:instrText xml:space="preserve"> PAGEREF _Toc383597882 \h </w:instrText>
            </w:r>
            <w:r>
              <w:rPr>
                <w:noProof/>
                <w:webHidden/>
              </w:rPr>
            </w:r>
            <w:r>
              <w:rPr>
                <w:noProof/>
                <w:webHidden/>
              </w:rPr>
              <w:fldChar w:fldCharType="separate"/>
            </w:r>
            <w:r>
              <w:rPr>
                <w:noProof/>
                <w:webHidden/>
              </w:rPr>
              <w:t>214</w:t>
            </w:r>
            <w:r>
              <w:rPr>
                <w:noProof/>
                <w:webHidden/>
              </w:rPr>
              <w:fldChar w:fldCharType="end"/>
            </w:r>
          </w:hyperlink>
        </w:p>
        <w:p w14:paraId="3DAD95AA" w14:textId="77777777" w:rsidR="000C1D0C" w:rsidRDefault="000C1D0C">
          <w:pPr>
            <w:pStyle w:val="TOC2"/>
            <w:tabs>
              <w:tab w:val="right" w:leader="dot" w:pos="9062"/>
            </w:tabs>
            <w:rPr>
              <w:noProof/>
              <w:lang w:eastAsia="en-GB"/>
            </w:rPr>
          </w:pPr>
          <w:hyperlink w:anchor="_Toc383597883" w:history="1">
            <w:r w:rsidRPr="00BE1FAB">
              <w:rPr>
                <w:rStyle w:val="Hyperlink"/>
                <w:noProof/>
              </w:rPr>
              <w:t>User feedback</w:t>
            </w:r>
            <w:r>
              <w:rPr>
                <w:noProof/>
                <w:webHidden/>
              </w:rPr>
              <w:tab/>
            </w:r>
            <w:r>
              <w:rPr>
                <w:noProof/>
                <w:webHidden/>
              </w:rPr>
              <w:fldChar w:fldCharType="begin"/>
            </w:r>
            <w:r>
              <w:rPr>
                <w:noProof/>
                <w:webHidden/>
              </w:rPr>
              <w:instrText xml:space="preserve"> PAGEREF _Toc383597883 \h </w:instrText>
            </w:r>
            <w:r>
              <w:rPr>
                <w:noProof/>
                <w:webHidden/>
              </w:rPr>
            </w:r>
            <w:r>
              <w:rPr>
                <w:noProof/>
                <w:webHidden/>
              </w:rPr>
              <w:fldChar w:fldCharType="separate"/>
            </w:r>
            <w:r>
              <w:rPr>
                <w:noProof/>
                <w:webHidden/>
              </w:rPr>
              <w:t>218</w:t>
            </w:r>
            <w:r>
              <w:rPr>
                <w:noProof/>
                <w:webHidden/>
              </w:rPr>
              <w:fldChar w:fldCharType="end"/>
            </w:r>
          </w:hyperlink>
        </w:p>
        <w:p w14:paraId="475361DD" w14:textId="77777777" w:rsidR="000C1D0C" w:rsidRDefault="000C1D0C">
          <w:pPr>
            <w:pStyle w:val="TOC2"/>
            <w:tabs>
              <w:tab w:val="right" w:leader="dot" w:pos="9062"/>
            </w:tabs>
            <w:rPr>
              <w:noProof/>
              <w:lang w:eastAsia="en-GB"/>
            </w:rPr>
          </w:pPr>
          <w:hyperlink w:anchor="_Toc383597884" w:history="1">
            <w:r w:rsidRPr="00BE1FAB">
              <w:rPr>
                <w:rStyle w:val="Hyperlink"/>
                <w:noProof/>
              </w:rPr>
              <w:t>Analysis of feedback</w:t>
            </w:r>
            <w:r>
              <w:rPr>
                <w:noProof/>
                <w:webHidden/>
              </w:rPr>
              <w:tab/>
            </w:r>
            <w:r>
              <w:rPr>
                <w:noProof/>
                <w:webHidden/>
              </w:rPr>
              <w:fldChar w:fldCharType="begin"/>
            </w:r>
            <w:r>
              <w:rPr>
                <w:noProof/>
                <w:webHidden/>
              </w:rPr>
              <w:instrText xml:space="preserve"> PAGEREF _Toc383597884 \h </w:instrText>
            </w:r>
            <w:r>
              <w:rPr>
                <w:noProof/>
                <w:webHidden/>
              </w:rPr>
            </w:r>
            <w:r>
              <w:rPr>
                <w:noProof/>
                <w:webHidden/>
              </w:rPr>
              <w:fldChar w:fldCharType="separate"/>
            </w:r>
            <w:r>
              <w:rPr>
                <w:noProof/>
                <w:webHidden/>
              </w:rPr>
              <w:t>218</w:t>
            </w:r>
            <w:r>
              <w:rPr>
                <w:noProof/>
                <w:webHidden/>
              </w:rPr>
              <w:fldChar w:fldCharType="end"/>
            </w:r>
          </w:hyperlink>
        </w:p>
        <w:p w14:paraId="64DE4395" w14:textId="77777777" w:rsidR="000C1D0C" w:rsidRDefault="000C1D0C">
          <w:pPr>
            <w:pStyle w:val="TOC2"/>
            <w:tabs>
              <w:tab w:val="right" w:leader="dot" w:pos="9062"/>
            </w:tabs>
            <w:rPr>
              <w:noProof/>
              <w:lang w:eastAsia="en-GB"/>
            </w:rPr>
          </w:pPr>
          <w:hyperlink w:anchor="_Toc383597885" w:history="1">
            <w:r w:rsidRPr="00BE1FAB">
              <w:rPr>
                <w:rStyle w:val="Hyperlink"/>
                <w:noProof/>
              </w:rPr>
              <w:t>Suggestions and improvements</w:t>
            </w:r>
            <w:r>
              <w:rPr>
                <w:noProof/>
                <w:webHidden/>
              </w:rPr>
              <w:tab/>
            </w:r>
            <w:r>
              <w:rPr>
                <w:noProof/>
                <w:webHidden/>
              </w:rPr>
              <w:fldChar w:fldCharType="begin"/>
            </w:r>
            <w:r>
              <w:rPr>
                <w:noProof/>
                <w:webHidden/>
              </w:rPr>
              <w:instrText xml:space="preserve"> PAGEREF _Toc383597885 \h </w:instrText>
            </w:r>
            <w:r>
              <w:rPr>
                <w:noProof/>
                <w:webHidden/>
              </w:rPr>
            </w:r>
            <w:r>
              <w:rPr>
                <w:noProof/>
                <w:webHidden/>
              </w:rPr>
              <w:fldChar w:fldCharType="separate"/>
            </w:r>
            <w:r>
              <w:rPr>
                <w:noProof/>
                <w:webHidden/>
              </w:rPr>
              <w:t>220</w:t>
            </w:r>
            <w:r>
              <w:rPr>
                <w:noProof/>
                <w:webHidden/>
              </w:rPr>
              <w:fldChar w:fldCharType="end"/>
            </w:r>
          </w:hyperlink>
        </w:p>
        <w:p w14:paraId="3DD3A556" w14:textId="77777777" w:rsidR="000C1D0C" w:rsidRDefault="000C1D0C">
          <w:pPr>
            <w:pStyle w:val="TOC1"/>
            <w:tabs>
              <w:tab w:val="right" w:leader="dot" w:pos="9062"/>
            </w:tabs>
            <w:rPr>
              <w:noProof/>
              <w:lang w:eastAsia="en-GB"/>
            </w:rPr>
          </w:pPr>
          <w:hyperlink w:anchor="_Toc383597886" w:history="1">
            <w:r w:rsidRPr="00BE1FAB">
              <w:rPr>
                <w:rStyle w:val="Hyperlink"/>
                <w:noProof/>
              </w:rPr>
              <w:t>Appendix A: Interviews</w:t>
            </w:r>
            <w:r>
              <w:rPr>
                <w:noProof/>
                <w:webHidden/>
              </w:rPr>
              <w:tab/>
            </w:r>
            <w:r>
              <w:rPr>
                <w:noProof/>
                <w:webHidden/>
              </w:rPr>
              <w:fldChar w:fldCharType="begin"/>
            </w:r>
            <w:r>
              <w:rPr>
                <w:noProof/>
                <w:webHidden/>
              </w:rPr>
              <w:instrText xml:space="preserve"> PAGEREF _Toc383597886 \h </w:instrText>
            </w:r>
            <w:r>
              <w:rPr>
                <w:noProof/>
                <w:webHidden/>
              </w:rPr>
            </w:r>
            <w:r>
              <w:rPr>
                <w:noProof/>
                <w:webHidden/>
              </w:rPr>
              <w:fldChar w:fldCharType="separate"/>
            </w:r>
            <w:r>
              <w:rPr>
                <w:noProof/>
                <w:webHidden/>
              </w:rPr>
              <w:t>222</w:t>
            </w:r>
            <w:r>
              <w:rPr>
                <w:noProof/>
                <w:webHidden/>
              </w:rPr>
              <w:fldChar w:fldCharType="end"/>
            </w:r>
          </w:hyperlink>
        </w:p>
        <w:p w14:paraId="7B7AB7E5" w14:textId="77777777" w:rsidR="000C1D0C" w:rsidRDefault="000C1D0C">
          <w:pPr>
            <w:pStyle w:val="TOC1"/>
            <w:tabs>
              <w:tab w:val="right" w:leader="dot" w:pos="9062"/>
            </w:tabs>
            <w:rPr>
              <w:noProof/>
              <w:lang w:eastAsia="en-GB"/>
            </w:rPr>
          </w:pPr>
          <w:hyperlink w:anchor="_Toc383597887" w:history="1">
            <w:r w:rsidRPr="00BE1FAB">
              <w:rPr>
                <w:rStyle w:val="Hyperlink"/>
                <w:noProof/>
              </w:rPr>
              <w:t>Appendix B: Evolution – the main concepts</w:t>
            </w:r>
            <w:r>
              <w:rPr>
                <w:noProof/>
                <w:webHidden/>
              </w:rPr>
              <w:tab/>
            </w:r>
            <w:r>
              <w:rPr>
                <w:noProof/>
                <w:webHidden/>
              </w:rPr>
              <w:fldChar w:fldCharType="begin"/>
            </w:r>
            <w:r>
              <w:rPr>
                <w:noProof/>
                <w:webHidden/>
              </w:rPr>
              <w:instrText xml:space="preserve"> PAGEREF _Toc383597887 \h </w:instrText>
            </w:r>
            <w:r>
              <w:rPr>
                <w:noProof/>
                <w:webHidden/>
              </w:rPr>
            </w:r>
            <w:r>
              <w:rPr>
                <w:noProof/>
                <w:webHidden/>
              </w:rPr>
              <w:fldChar w:fldCharType="separate"/>
            </w:r>
            <w:r>
              <w:rPr>
                <w:noProof/>
                <w:webHidden/>
              </w:rPr>
              <w:t>226</w:t>
            </w:r>
            <w:r>
              <w:rPr>
                <w:noProof/>
                <w:webHidden/>
              </w:rPr>
              <w:fldChar w:fldCharType="end"/>
            </w:r>
          </w:hyperlink>
        </w:p>
        <w:p w14:paraId="2DEDBC5C" w14:textId="77777777" w:rsidR="000C1D0C" w:rsidRDefault="000C1D0C">
          <w:pPr>
            <w:pStyle w:val="TOC1"/>
            <w:tabs>
              <w:tab w:val="right" w:leader="dot" w:pos="9062"/>
            </w:tabs>
            <w:rPr>
              <w:noProof/>
              <w:lang w:eastAsia="en-GB"/>
            </w:rPr>
          </w:pPr>
          <w:hyperlink w:anchor="_Toc383597888" w:history="1">
            <w:r w:rsidRPr="00BE1FAB">
              <w:rPr>
                <w:rStyle w:val="Hyperlink"/>
                <w:noProof/>
              </w:rPr>
              <w:t>Appendix C: Source code</w:t>
            </w:r>
            <w:r>
              <w:rPr>
                <w:noProof/>
                <w:webHidden/>
              </w:rPr>
              <w:tab/>
            </w:r>
            <w:r>
              <w:rPr>
                <w:noProof/>
                <w:webHidden/>
              </w:rPr>
              <w:fldChar w:fldCharType="begin"/>
            </w:r>
            <w:r>
              <w:rPr>
                <w:noProof/>
                <w:webHidden/>
              </w:rPr>
              <w:instrText xml:space="preserve"> PAGEREF _Toc383597888 \h </w:instrText>
            </w:r>
            <w:r>
              <w:rPr>
                <w:noProof/>
                <w:webHidden/>
              </w:rPr>
            </w:r>
            <w:r>
              <w:rPr>
                <w:noProof/>
                <w:webHidden/>
              </w:rPr>
              <w:fldChar w:fldCharType="separate"/>
            </w:r>
            <w:r>
              <w:rPr>
                <w:noProof/>
                <w:webHidden/>
              </w:rPr>
              <w:t>228</w:t>
            </w:r>
            <w:r>
              <w:rPr>
                <w:noProof/>
                <w:webHidden/>
              </w:rPr>
              <w:fldChar w:fldCharType="end"/>
            </w:r>
          </w:hyperlink>
        </w:p>
        <w:p w14:paraId="145FEC1E" w14:textId="77777777" w:rsidR="000C1D0C" w:rsidRDefault="000C1D0C">
          <w:pPr>
            <w:pStyle w:val="TOC2"/>
            <w:tabs>
              <w:tab w:val="right" w:leader="dot" w:pos="9062"/>
            </w:tabs>
            <w:rPr>
              <w:noProof/>
              <w:lang w:eastAsia="en-GB"/>
            </w:rPr>
          </w:pPr>
          <w:hyperlink w:anchor="_Toc383597889" w:history="1">
            <w:r w:rsidRPr="00BE1FAB">
              <w:rPr>
                <w:rStyle w:val="Hyperlink"/>
                <w:noProof/>
              </w:rPr>
              <w:t>Ant.js</w:t>
            </w:r>
            <w:r>
              <w:rPr>
                <w:noProof/>
                <w:webHidden/>
              </w:rPr>
              <w:tab/>
            </w:r>
            <w:r>
              <w:rPr>
                <w:noProof/>
                <w:webHidden/>
              </w:rPr>
              <w:fldChar w:fldCharType="begin"/>
            </w:r>
            <w:r>
              <w:rPr>
                <w:noProof/>
                <w:webHidden/>
              </w:rPr>
              <w:instrText xml:space="preserve"> PAGEREF _Toc383597889 \h </w:instrText>
            </w:r>
            <w:r>
              <w:rPr>
                <w:noProof/>
                <w:webHidden/>
              </w:rPr>
            </w:r>
            <w:r>
              <w:rPr>
                <w:noProof/>
                <w:webHidden/>
              </w:rPr>
              <w:fldChar w:fldCharType="separate"/>
            </w:r>
            <w:r>
              <w:rPr>
                <w:noProof/>
                <w:webHidden/>
              </w:rPr>
              <w:t>228</w:t>
            </w:r>
            <w:r>
              <w:rPr>
                <w:noProof/>
                <w:webHidden/>
              </w:rPr>
              <w:fldChar w:fldCharType="end"/>
            </w:r>
          </w:hyperlink>
        </w:p>
        <w:p w14:paraId="3EF1F472" w14:textId="77777777" w:rsidR="000C1D0C" w:rsidRDefault="000C1D0C">
          <w:pPr>
            <w:pStyle w:val="TOC2"/>
            <w:tabs>
              <w:tab w:val="right" w:leader="dot" w:pos="9062"/>
            </w:tabs>
            <w:rPr>
              <w:noProof/>
              <w:lang w:eastAsia="en-GB"/>
            </w:rPr>
          </w:pPr>
          <w:hyperlink w:anchor="_Toc383597890" w:history="1">
            <w:r w:rsidRPr="00BE1FAB">
              <w:rPr>
                <w:rStyle w:val="Hyperlink"/>
                <w:noProof/>
              </w:rPr>
              <w:t>Worker.js</w:t>
            </w:r>
            <w:r>
              <w:rPr>
                <w:noProof/>
                <w:webHidden/>
              </w:rPr>
              <w:tab/>
            </w:r>
            <w:r>
              <w:rPr>
                <w:noProof/>
                <w:webHidden/>
              </w:rPr>
              <w:fldChar w:fldCharType="begin"/>
            </w:r>
            <w:r>
              <w:rPr>
                <w:noProof/>
                <w:webHidden/>
              </w:rPr>
              <w:instrText xml:space="preserve"> PAGEREF _Toc383597890 \h </w:instrText>
            </w:r>
            <w:r>
              <w:rPr>
                <w:noProof/>
                <w:webHidden/>
              </w:rPr>
            </w:r>
            <w:r>
              <w:rPr>
                <w:noProof/>
                <w:webHidden/>
              </w:rPr>
              <w:fldChar w:fldCharType="separate"/>
            </w:r>
            <w:r>
              <w:rPr>
                <w:noProof/>
                <w:webHidden/>
              </w:rPr>
              <w:t>228</w:t>
            </w:r>
            <w:r>
              <w:rPr>
                <w:noProof/>
                <w:webHidden/>
              </w:rPr>
              <w:fldChar w:fldCharType="end"/>
            </w:r>
          </w:hyperlink>
        </w:p>
        <w:p w14:paraId="633B8012" w14:textId="77777777" w:rsidR="000C1D0C" w:rsidRDefault="000C1D0C">
          <w:pPr>
            <w:pStyle w:val="TOC2"/>
            <w:tabs>
              <w:tab w:val="right" w:leader="dot" w:pos="9062"/>
            </w:tabs>
            <w:rPr>
              <w:noProof/>
              <w:lang w:eastAsia="en-GB"/>
            </w:rPr>
          </w:pPr>
          <w:hyperlink w:anchor="_Toc383597891" w:history="1">
            <w:r w:rsidRPr="00BE1FAB">
              <w:rPr>
                <w:rStyle w:val="Hyperlink"/>
                <w:noProof/>
              </w:rPr>
              <w:t>Soldier.js</w:t>
            </w:r>
            <w:r>
              <w:rPr>
                <w:noProof/>
                <w:webHidden/>
              </w:rPr>
              <w:tab/>
            </w:r>
            <w:r>
              <w:rPr>
                <w:noProof/>
                <w:webHidden/>
              </w:rPr>
              <w:fldChar w:fldCharType="begin"/>
            </w:r>
            <w:r>
              <w:rPr>
                <w:noProof/>
                <w:webHidden/>
              </w:rPr>
              <w:instrText xml:space="preserve"> PAGEREF _Toc383597891 \h </w:instrText>
            </w:r>
            <w:r>
              <w:rPr>
                <w:noProof/>
                <w:webHidden/>
              </w:rPr>
            </w:r>
            <w:r>
              <w:rPr>
                <w:noProof/>
                <w:webHidden/>
              </w:rPr>
              <w:fldChar w:fldCharType="separate"/>
            </w:r>
            <w:r>
              <w:rPr>
                <w:noProof/>
                <w:webHidden/>
              </w:rPr>
              <w:t>228</w:t>
            </w:r>
            <w:r>
              <w:rPr>
                <w:noProof/>
                <w:webHidden/>
              </w:rPr>
              <w:fldChar w:fldCharType="end"/>
            </w:r>
          </w:hyperlink>
        </w:p>
        <w:p w14:paraId="7CAD1764" w14:textId="77777777" w:rsidR="000C1D0C" w:rsidRDefault="000C1D0C">
          <w:pPr>
            <w:pStyle w:val="TOC2"/>
            <w:tabs>
              <w:tab w:val="right" w:leader="dot" w:pos="9062"/>
            </w:tabs>
            <w:rPr>
              <w:noProof/>
              <w:lang w:eastAsia="en-GB"/>
            </w:rPr>
          </w:pPr>
          <w:hyperlink w:anchor="_Toc383597892" w:history="1">
            <w:r w:rsidRPr="00BE1FAB">
              <w:rPr>
                <w:rStyle w:val="Hyperlink"/>
                <w:noProof/>
              </w:rPr>
              <w:t>Queen.js</w:t>
            </w:r>
            <w:r>
              <w:rPr>
                <w:noProof/>
                <w:webHidden/>
              </w:rPr>
              <w:tab/>
            </w:r>
            <w:r>
              <w:rPr>
                <w:noProof/>
                <w:webHidden/>
              </w:rPr>
              <w:fldChar w:fldCharType="begin"/>
            </w:r>
            <w:r>
              <w:rPr>
                <w:noProof/>
                <w:webHidden/>
              </w:rPr>
              <w:instrText xml:space="preserve"> PAGEREF _Toc383597892 \h </w:instrText>
            </w:r>
            <w:r>
              <w:rPr>
                <w:noProof/>
                <w:webHidden/>
              </w:rPr>
            </w:r>
            <w:r>
              <w:rPr>
                <w:noProof/>
                <w:webHidden/>
              </w:rPr>
              <w:fldChar w:fldCharType="separate"/>
            </w:r>
            <w:r>
              <w:rPr>
                <w:noProof/>
                <w:webHidden/>
              </w:rPr>
              <w:t>228</w:t>
            </w:r>
            <w:r>
              <w:rPr>
                <w:noProof/>
                <w:webHidden/>
              </w:rPr>
              <w:fldChar w:fldCharType="end"/>
            </w:r>
          </w:hyperlink>
        </w:p>
        <w:p w14:paraId="176743E7" w14:textId="77777777" w:rsidR="000C1D0C" w:rsidRDefault="000C1D0C">
          <w:pPr>
            <w:pStyle w:val="TOC2"/>
            <w:tabs>
              <w:tab w:val="right" w:leader="dot" w:pos="9062"/>
            </w:tabs>
            <w:rPr>
              <w:noProof/>
              <w:lang w:eastAsia="en-GB"/>
            </w:rPr>
          </w:pPr>
          <w:hyperlink w:anchor="_Toc383597893" w:history="1">
            <w:r w:rsidRPr="00BE1FAB">
              <w:rPr>
                <w:rStyle w:val="Hyperlink"/>
                <w:noProof/>
              </w:rPr>
              <w:t>Species.js</w:t>
            </w:r>
            <w:r>
              <w:rPr>
                <w:noProof/>
                <w:webHidden/>
              </w:rPr>
              <w:tab/>
            </w:r>
            <w:r>
              <w:rPr>
                <w:noProof/>
                <w:webHidden/>
              </w:rPr>
              <w:fldChar w:fldCharType="begin"/>
            </w:r>
            <w:r>
              <w:rPr>
                <w:noProof/>
                <w:webHidden/>
              </w:rPr>
              <w:instrText xml:space="preserve"> PAGEREF _Toc383597893 \h </w:instrText>
            </w:r>
            <w:r>
              <w:rPr>
                <w:noProof/>
                <w:webHidden/>
              </w:rPr>
            </w:r>
            <w:r>
              <w:rPr>
                <w:noProof/>
                <w:webHidden/>
              </w:rPr>
              <w:fldChar w:fldCharType="separate"/>
            </w:r>
            <w:r>
              <w:rPr>
                <w:noProof/>
                <w:webHidden/>
              </w:rPr>
              <w:t>228</w:t>
            </w:r>
            <w:r>
              <w:rPr>
                <w:noProof/>
                <w:webHidden/>
              </w:rPr>
              <w:fldChar w:fldCharType="end"/>
            </w:r>
          </w:hyperlink>
        </w:p>
        <w:p w14:paraId="6FA4B009" w14:textId="77777777" w:rsidR="000C1D0C" w:rsidRDefault="000C1D0C">
          <w:pPr>
            <w:pStyle w:val="TOC2"/>
            <w:tabs>
              <w:tab w:val="right" w:leader="dot" w:pos="9062"/>
            </w:tabs>
            <w:rPr>
              <w:noProof/>
              <w:lang w:eastAsia="en-GB"/>
            </w:rPr>
          </w:pPr>
          <w:hyperlink w:anchor="_Toc383597894" w:history="1">
            <w:r w:rsidRPr="00BE1FAB">
              <w:rPr>
                <w:rStyle w:val="Hyperlink"/>
                <w:noProof/>
              </w:rPr>
              <w:t>Nest.js</w:t>
            </w:r>
            <w:r>
              <w:rPr>
                <w:noProof/>
                <w:webHidden/>
              </w:rPr>
              <w:tab/>
            </w:r>
            <w:r>
              <w:rPr>
                <w:noProof/>
                <w:webHidden/>
              </w:rPr>
              <w:fldChar w:fldCharType="begin"/>
            </w:r>
            <w:r>
              <w:rPr>
                <w:noProof/>
                <w:webHidden/>
              </w:rPr>
              <w:instrText xml:space="preserve"> PAGEREF _Toc383597894 \h </w:instrText>
            </w:r>
            <w:r>
              <w:rPr>
                <w:noProof/>
                <w:webHidden/>
              </w:rPr>
            </w:r>
            <w:r>
              <w:rPr>
                <w:noProof/>
                <w:webHidden/>
              </w:rPr>
              <w:fldChar w:fldCharType="separate"/>
            </w:r>
            <w:r>
              <w:rPr>
                <w:noProof/>
                <w:webHidden/>
              </w:rPr>
              <w:t>228</w:t>
            </w:r>
            <w:r>
              <w:rPr>
                <w:noProof/>
                <w:webHidden/>
              </w:rPr>
              <w:fldChar w:fldCharType="end"/>
            </w:r>
          </w:hyperlink>
        </w:p>
        <w:p w14:paraId="1C022F2D" w14:textId="77777777" w:rsidR="000C1D0C" w:rsidRDefault="000C1D0C">
          <w:pPr>
            <w:pStyle w:val="TOC2"/>
            <w:tabs>
              <w:tab w:val="right" w:leader="dot" w:pos="9062"/>
            </w:tabs>
            <w:rPr>
              <w:noProof/>
              <w:lang w:eastAsia="en-GB"/>
            </w:rPr>
          </w:pPr>
          <w:hyperlink w:anchor="_Toc383597895" w:history="1">
            <w:r w:rsidRPr="00BE1FAB">
              <w:rPr>
                <w:rStyle w:val="Hyperlink"/>
                <w:noProof/>
              </w:rPr>
              <w:t>NestPiece.js</w:t>
            </w:r>
            <w:r>
              <w:rPr>
                <w:noProof/>
                <w:webHidden/>
              </w:rPr>
              <w:tab/>
            </w:r>
            <w:r>
              <w:rPr>
                <w:noProof/>
                <w:webHidden/>
              </w:rPr>
              <w:fldChar w:fldCharType="begin"/>
            </w:r>
            <w:r>
              <w:rPr>
                <w:noProof/>
                <w:webHidden/>
              </w:rPr>
              <w:instrText xml:space="preserve"> PAGEREF _Toc383597895 \h </w:instrText>
            </w:r>
            <w:r>
              <w:rPr>
                <w:noProof/>
                <w:webHidden/>
              </w:rPr>
            </w:r>
            <w:r>
              <w:rPr>
                <w:noProof/>
                <w:webHidden/>
              </w:rPr>
              <w:fldChar w:fldCharType="separate"/>
            </w:r>
            <w:r>
              <w:rPr>
                <w:noProof/>
                <w:webHidden/>
              </w:rPr>
              <w:t>228</w:t>
            </w:r>
            <w:r>
              <w:rPr>
                <w:noProof/>
                <w:webHidden/>
              </w:rPr>
              <w:fldChar w:fldCharType="end"/>
            </w:r>
          </w:hyperlink>
        </w:p>
        <w:p w14:paraId="1AD88606" w14:textId="77777777" w:rsidR="000C1D0C" w:rsidRDefault="000C1D0C">
          <w:pPr>
            <w:pStyle w:val="TOC2"/>
            <w:tabs>
              <w:tab w:val="right" w:leader="dot" w:pos="9062"/>
            </w:tabs>
            <w:rPr>
              <w:noProof/>
              <w:lang w:eastAsia="en-GB"/>
            </w:rPr>
          </w:pPr>
          <w:hyperlink w:anchor="_Toc383597896" w:history="1">
            <w:r w:rsidRPr="00BE1FAB">
              <w:rPr>
                <w:rStyle w:val="Hyperlink"/>
                <w:noProof/>
              </w:rPr>
              <w:t>Pheromone.js</w:t>
            </w:r>
            <w:r>
              <w:rPr>
                <w:noProof/>
                <w:webHidden/>
              </w:rPr>
              <w:tab/>
            </w:r>
            <w:r>
              <w:rPr>
                <w:noProof/>
                <w:webHidden/>
              </w:rPr>
              <w:fldChar w:fldCharType="begin"/>
            </w:r>
            <w:r>
              <w:rPr>
                <w:noProof/>
                <w:webHidden/>
              </w:rPr>
              <w:instrText xml:space="preserve"> PAGEREF _Toc383597896 \h </w:instrText>
            </w:r>
            <w:r>
              <w:rPr>
                <w:noProof/>
                <w:webHidden/>
              </w:rPr>
            </w:r>
            <w:r>
              <w:rPr>
                <w:noProof/>
                <w:webHidden/>
              </w:rPr>
              <w:fldChar w:fldCharType="separate"/>
            </w:r>
            <w:r>
              <w:rPr>
                <w:noProof/>
                <w:webHidden/>
              </w:rPr>
              <w:t>228</w:t>
            </w:r>
            <w:r>
              <w:rPr>
                <w:noProof/>
                <w:webHidden/>
              </w:rPr>
              <w:fldChar w:fldCharType="end"/>
            </w:r>
          </w:hyperlink>
        </w:p>
        <w:p w14:paraId="7F9A6240" w14:textId="77777777" w:rsidR="000C1D0C" w:rsidRDefault="000C1D0C">
          <w:pPr>
            <w:pStyle w:val="TOC2"/>
            <w:tabs>
              <w:tab w:val="right" w:leader="dot" w:pos="9062"/>
            </w:tabs>
            <w:rPr>
              <w:noProof/>
              <w:lang w:eastAsia="en-GB"/>
            </w:rPr>
          </w:pPr>
          <w:hyperlink w:anchor="_Toc383597897" w:history="1">
            <w:r w:rsidRPr="00BE1FAB">
              <w:rPr>
                <w:rStyle w:val="Hyperlink"/>
                <w:noProof/>
              </w:rPr>
              <w:t>FoodSystem.js</w:t>
            </w:r>
            <w:r>
              <w:rPr>
                <w:noProof/>
                <w:webHidden/>
              </w:rPr>
              <w:tab/>
            </w:r>
            <w:r>
              <w:rPr>
                <w:noProof/>
                <w:webHidden/>
              </w:rPr>
              <w:fldChar w:fldCharType="begin"/>
            </w:r>
            <w:r>
              <w:rPr>
                <w:noProof/>
                <w:webHidden/>
              </w:rPr>
              <w:instrText xml:space="preserve"> PAGEREF _Toc383597897 \h </w:instrText>
            </w:r>
            <w:r>
              <w:rPr>
                <w:noProof/>
                <w:webHidden/>
              </w:rPr>
            </w:r>
            <w:r>
              <w:rPr>
                <w:noProof/>
                <w:webHidden/>
              </w:rPr>
              <w:fldChar w:fldCharType="separate"/>
            </w:r>
            <w:r>
              <w:rPr>
                <w:noProof/>
                <w:webHidden/>
              </w:rPr>
              <w:t>228</w:t>
            </w:r>
            <w:r>
              <w:rPr>
                <w:noProof/>
                <w:webHidden/>
              </w:rPr>
              <w:fldChar w:fldCharType="end"/>
            </w:r>
          </w:hyperlink>
        </w:p>
        <w:p w14:paraId="60B83BCA" w14:textId="77777777" w:rsidR="000C1D0C" w:rsidRDefault="000C1D0C">
          <w:pPr>
            <w:pStyle w:val="TOC2"/>
            <w:tabs>
              <w:tab w:val="right" w:leader="dot" w:pos="9062"/>
            </w:tabs>
            <w:rPr>
              <w:noProof/>
              <w:lang w:eastAsia="en-GB"/>
            </w:rPr>
          </w:pPr>
          <w:hyperlink w:anchor="_Toc383597898" w:history="1">
            <w:r w:rsidRPr="00BE1FAB">
              <w:rPr>
                <w:rStyle w:val="Hyperlink"/>
                <w:noProof/>
              </w:rPr>
              <w:t>Food.js</w:t>
            </w:r>
            <w:r>
              <w:rPr>
                <w:noProof/>
                <w:webHidden/>
              </w:rPr>
              <w:tab/>
            </w:r>
            <w:r>
              <w:rPr>
                <w:noProof/>
                <w:webHidden/>
              </w:rPr>
              <w:fldChar w:fldCharType="begin"/>
            </w:r>
            <w:r>
              <w:rPr>
                <w:noProof/>
                <w:webHidden/>
              </w:rPr>
              <w:instrText xml:space="preserve"> PAGEREF _Toc383597898 \h </w:instrText>
            </w:r>
            <w:r>
              <w:rPr>
                <w:noProof/>
                <w:webHidden/>
              </w:rPr>
            </w:r>
            <w:r>
              <w:rPr>
                <w:noProof/>
                <w:webHidden/>
              </w:rPr>
              <w:fldChar w:fldCharType="separate"/>
            </w:r>
            <w:r>
              <w:rPr>
                <w:noProof/>
                <w:webHidden/>
              </w:rPr>
              <w:t>228</w:t>
            </w:r>
            <w:r>
              <w:rPr>
                <w:noProof/>
                <w:webHidden/>
              </w:rPr>
              <w:fldChar w:fldCharType="end"/>
            </w:r>
          </w:hyperlink>
        </w:p>
        <w:p w14:paraId="16DAAF0B" w14:textId="77777777" w:rsidR="000C1D0C" w:rsidRDefault="000C1D0C">
          <w:pPr>
            <w:pStyle w:val="TOC2"/>
            <w:tabs>
              <w:tab w:val="right" w:leader="dot" w:pos="9062"/>
            </w:tabs>
            <w:rPr>
              <w:noProof/>
              <w:lang w:eastAsia="en-GB"/>
            </w:rPr>
          </w:pPr>
          <w:hyperlink w:anchor="_Toc383597899" w:history="1">
            <w:r w:rsidRPr="00BE1FAB">
              <w:rPr>
                <w:rStyle w:val="Hyperlink"/>
                <w:noProof/>
              </w:rPr>
              <w:t>map.js</w:t>
            </w:r>
            <w:r>
              <w:rPr>
                <w:noProof/>
                <w:webHidden/>
              </w:rPr>
              <w:tab/>
            </w:r>
            <w:r>
              <w:rPr>
                <w:noProof/>
                <w:webHidden/>
              </w:rPr>
              <w:fldChar w:fldCharType="begin"/>
            </w:r>
            <w:r>
              <w:rPr>
                <w:noProof/>
                <w:webHidden/>
              </w:rPr>
              <w:instrText xml:space="preserve"> PAGEREF _Toc383597899 \h </w:instrText>
            </w:r>
            <w:r>
              <w:rPr>
                <w:noProof/>
                <w:webHidden/>
              </w:rPr>
            </w:r>
            <w:r>
              <w:rPr>
                <w:noProof/>
                <w:webHidden/>
              </w:rPr>
              <w:fldChar w:fldCharType="separate"/>
            </w:r>
            <w:r>
              <w:rPr>
                <w:noProof/>
                <w:webHidden/>
              </w:rPr>
              <w:t>228</w:t>
            </w:r>
            <w:r>
              <w:rPr>
                <w:noProof/>
                <w:webHidden/>
              </w:rPr>
              <w:fldChar w:fldCharType="end"/>
            </w:r>
          </w:hyperlink>
        </w:p>
        <w:p w14:paraId="5E79F9BC" w14:textId="77777777" w:rsidR="000C1D0C" w:rsidRDefault="000C1D0C">
          <w:pPr>
            <w:pStyle w:val="TOC2"/>
            <w:tabs>
              <w:tab w:val="right" w:leader="dot" w:pos="9062"/>
            </w:tabs>
            <w:rPr>
              <w:noProof/>
              <w:lang w:eastAsia="en-GB"/>
            </w:rPr>
          </w:pPr>
          <w:hyperlink w:anchor="_Toc383597900" w:history="1">
            <w:r w:rsidRPr="00BE1FAB">
              <w:rPr>
                <w:rStyle w:val="Hyperlink"/>
                <w:noProof/>
              </w:rPr>
              <w:t>controls.js</w:t>
            </w:r>
            <w:r>
              <w:rPr>
                <w:noProof/>
                <w:webHidden/>
              </w:rPr>
              <w:tab/>
            </w:r>
            <w:r>
              <w:rPr>
                <w:noProof/>
                <w:webHidden/>
              </w:rPr>
              <w:fldChar w:fldCharType="begin"/>
            </w:r>
            <w:r>
              <w:rPr>
                <w:noProof/>
                <w:webHidden/>
              </w:rPr>
              <w:instrText xml:space="preserve"> PAGEREF _Toc383597900 \h </w:instrText>
            </w:r>
            <w:r>
              <w:rPr>
                <w:noProof/>
                <w:webHidden/>
              </w:rPr>
            </w:r>
            <w:r>
              <w:rPr>
                <w:noProof/>
                <w:webHidden/>
              </w:rPr>
              <w:fldChar w:fldCharType="separate"/>
            </w:r>
            <w:r>
              <w:rPr>
                <w:noProof/>
                <w:webHidden/>
              </w:rPr>
              <w:t>228</w:t>
            </w:r>
            <w:r>
              <w:rPr>
                <w:noProof/>
                <w:webHidden/>
              </w:rPr>
              <w:fldChar w:fldCharType="end"/>
            </w:r>
          </w:hyperlink>
        </w:p>
        <w:p w14:paraId="086E78BE" w14:textId="77777777" w:rsidR="000C1D0C" w:rsidRDefault="000C1D0C">
          <w:pPr>
            <w:pStyle w:val="TOC2"/>
            <w:tabs>
              <w:tab w:val="right" w:leader="dot" w:pos="9062"/>
            </w:tabs>
            <w:rPr>
              <w:noProof/>
              <w:lang w:eastAsia="en-GB"/>
            </w:rPr>
          </w:pPr>
          <w:hyperlink w:anchor="_Toc383597901" w:history="1">
            <w:r w:rsidRPr="00BE1FAB">
              <w:rPr>
                <w:rStyle w:val="Hyperlink"/>
                <w:noProof/>
              </w:rPr>
              <w:t>canvas.js</w:t>
            </w:r>
            <w:r>
              <w:rPr>
                <w:noProof/>
                <w:webHidden/>
              </w:rPr>
              <w:tab/>
            </w:r>
            <w:r>
              <w:rPr>
                <w:noProof/>
                <w:webHidden/>
              </w:rPr>
              <w:fldChar w:fldCharType="begin"/>
            </w:r>
            <w:r>
              <w:rPr>
                <w:noProof/>
                <w:webHidden/>
              </w:rPr>
              <w:instrText xml:space="preserve"> PAGEREF _Toc383597901 \h </w:instrText>
            </w:r>
            <w:r>
              <w:rPr>
                <w:noProof/>
                <w:webHidden/>
              </w:rPr>
            </w:r>
            <w:r>
              <w:rPr>
                <w:noProof/>
                <w:webHidden/>
              </w:rPr>
              <w:fldChar w:fldCharType="separate"/>
            </w:r>
            <w:r>
              <w:rPr>
                <w:noProof/>
                <w:webHidden/>
              </w:rPr>
              <w:t>228</w:t>
            </w:r>
            <w:r>
              <w:rPr>
                <w:noProof/>
                <w:webHidden/>
              </w:rPr>
              <w:fldChar w:fldCharType="end"/>
            </w:r>
          </w:hyperlink>
        </w:p>
        <w:p w14:paraId="111AC387" w14:textId="77777777" w:rsidR="000C1D0C" w:rsidRDefault="000C1D0C">
          <w:pPr>
            <w:pStyle w:val="TOC2"/>
            <w:tabs>
              <w:tab w:val="right" w:leader="dot" w:pos="9062"/>
            </w:tabs>
            <w:rPr>
              <w:noProof/>
              <w:lang w:eastAsia="en-GB"/>
            </w:rPr>
          </w:pPr>
          <w:hyperlink w:anchor="_Toc383597902" w:history="1">
            <w:r w:rsidRPr="00BE1FAB">
              <w:rPr>
                <w:rStyle w:val="Hyperlink"/>
                <w:noProof/>
              </w:rPr>
              <w:t>utilities.js</w:t>
            </w:r>
            <w:r>
              <w:rPr>
                <w:noProof/>
                <w:webHidden/>
              </w:rPr>
              <w:tab/>
            </w:r>
            <w:r>
              <w:rPr>
                <w:noProof/>
                <w:webHidden/>
              </w:rPr>
              <w:fldChar w:fldCharType="begin"/>
            </w:r>
            <w:r>
              <w:rPr>
                <w:noProof/>
                <w:webHidden/>
              </w:rPr>
              <w:instrText xml:space="preserve"> PAGEREF _Toc383597902 \h </w:instrText>
            </w:r>
            <w:r>
              <w:rPr>
                <w:noProof/>
                <w:webHidden/>
              </w:rPr>
            </w:r>
            <w:r>
              <w:rPr>
                <w:noProof/>
                <w:webHidden/>
              </w:rPr>
              <w:fldChar w:fldCharType="separate"/>
            </w:r>
            <w:r>
              <w:rPr>
                <w:noProof/>
                <w:webHidden/>
              </w:rPr>
              <w:t>228</w:t>
            </w:r>
            <w:r>
              <w:rPr>
                <w:noProof/>
                <w:webHidden/>
              </w:rPr>
              <w:fldChar w:fldCharType="end"/>
            </w:r>
          </w:hyperlink>
        </w:p>
        <w:p w14:paraId="4ACBD5DA" w14:textId="77777777" w:rsidR="000C1D0C" w:rsidRDefault="000C1D0C">
          <w:pPr>
            <w:pStyle w:val="TOC2"/>
            <w:tabs>
              <w:tab w:val="right" w:leader="dot" w:pos="9062"/>
            </w:tabs>
            <w:rPr>
              <w:noProof/>
              <w:lang w:eastAsia="en-GB"/>
            </w:rPr>
          </w:pPr>
          <w:hyperlink w:anchor="_Toc383597903" w:history="1">
            <w:r w:rsidRPr="00BE1FAB">
              <w:rPr>
                <w:rStyle w:val="Hyperlink"/>
                <w:noProof/>
              </w:rPr>
              <w:t>config.js</w:t>
            </w:r>
            <w:r>
              <w:rPr>
                <w:noProof/>
                <w:webHidden/>
              </w:rPr>
              <w:tab/>
            </w:r>
            <w:r>
              <w:rPr>
                <w:noProof/>
                <w:webHidden/>
              </w:rPr>
              <w:fldChar w:fldCharType="begin"/>
            </w:r>
            <w:r>
              <w:rPr>
                <w:noProof/>
                <w:webHidden/>
              </w:rPr>
              <w:instrText xml:space="preserve"> PAGEREF _Toc383597903 \h </w:instrText>
            </w:r>
            <w:r>
              <w:rPr>
                <w:noProof/>
                <w:webHidden/>
              </w:rPr>
            </w:r>
            <w:r>
              <w:rPr>
                <w:noProof/>
                <w:webHidden/>
              </w:rPr>
              <w:fldChar w:fldCharType="separate"/>
            </w:r>
            <w:r>
              <w:rPr>
                <w:noProof/>
                <w:webHidden/>
              </w:rPr>
              <w:t>228</w:t>
            </w:r>
            <w:r>
              <w:rPr>
                <w:noProof/>
                <w:webHidden/>
              </w:rPr>
              <w:fldChar w:fldCharType="end"/>
            </w:r>
          </w:hyperlink>
        </w:p>
        <w:p w14:paraId="08D7F4CD" w14:textId="77777777" w:rsidR="000C1D0C" w:rsidRDefault="000C1D0C">
          <w:pPr>
            <w:pStyle w:val="TOC2"/>
            <w:tabs>
              <w:tab w:val="right" w:leader="dot" w:pos="9062"/>
            </w:tabs>
            <w:rPr>
              <w:noProof/>
              <w:lang w:eastAsia="en-GB"/>
            </w:rPr>
          </w:pPr>
          <w:hyperlink w:anchor="_Toc383597904" w:history="1">
            <w:r w:rsidRPr="00BE1FAB">
              <w:rPr>
                <w:rStyle w:val="Hyperlink"/>
                <w:noProof/>
              </w:rPr>
              <w:t>main.js</w:t>
            </w:r>
            <w:r>
              <w:rPr>
                <w:noProof/>
                <w:webHidden/>
              </w:rPr>
              <w:tab/>
            </w:r>
            <w:r>
              <w:rPr>
                <w:noProof/>
                <w:webHidden/>
              </w:rPr>
              <w:fldChar w:fldCharType="begin"/>
            </w:r>
            <w:r>
              <w:rPr>
                <w:noProof/>
                <w:webHidden/>
              </w:rPr>
              <w:instrText xml:space="preserve"> PAGEREF _Toc383597904 \h </w:instrText>
            </w:r>
            <w:r>
              <w:rPr>
                <w:noProof/>
                <w:webHidden/>
              </w:rPr>
            </w:r>
            <w:r>
              <w:rPr>
                <w:noProof/>
                <w:webHidden/>
              </w:rPr>
              <w:fldChar w:fldCharType="separate"/>
            </w:r>
            <w:r>
              <w:rPr>
                <w:noProof/>
                <w:webHidden/>
              </w:rPr>
              <w:t>228</w:t>
            </w:r>
            <w:r>
              <w:rPr>
                <w:noProof/>
                <w:webHidden/>
              </w:rPr>
              <w:fldChar w:fldCharType="end"/>
            </w:r>
          </w:hyperlink>
        </w:p>
        <w:p w14:paraId="5FD6FF76" w14:textId="77777777" w:rsidR="000C1D0C" w:rsidRDefault="000C1D0C">
          <w:pPr>
            <w:pStyle w:val="TOC1"/>
            <w:tabs>
              <w:tab w:val="right" w:leader="dot" w:pos="9062"/>
            </w:tabs>
            <w:rPr>
              <w:noProof/>
              <w:lang w:eastAsia="en-GB"/>
            </w:rPr>
          </w:pPr>
          <w:hyperlink w:anchor="_Toc383597905" w:history="1">
            <w:r w:rsidRPr="00BE1FAB">
              <w:rPr>
                <w:rStyle w:val="Hyperlink"/>
                <w:noProof/>
              </w:rPr>
              <w:t>Sources</w:t>
            </w:r>
            <w:r>
              <w:rPr>
                <w:noProof/>
                <w:webHidden/>
              </w:rPr>
              <w:tab/>
            </w:r>
            <w:r>
              <w:rPr>
                <w:noProof/>
                <w:webHidden/>
              </w:rPr>
              <w:fldChar w:fldCharType="begin"/>
            </w:r>
            <w:r>
              <w:rPr>
                <w:noProof/>
                <w:webHidden/>
              </w:rPr>
              <w:instrText xml:space="preserve"> PAGEREF _Toc383597905 \h </w:instrText>
            </w:r>
            <w:r>
              <w:rPr>
                <w:noProof/>
                <w:webHidden/>
              </w:rPr>
            </w:r>
            <w:r>
              <w:rPr>
                <w:noProof/>
                <w:webHidden/>
              </w:rPr>
              <w:fldChar w:fldCharType="separate"/>
            </w:r>
            <w:r>
              <w:rPr>
                <w:noProof/>
                <w:webHidden/>
              </w:rPr>
              <w:t>229</w:t>
            </w:r>
            <w:r>
              <w:rPr>
                <w:noProof/>
                <w:webHidden/>
              </w:rPr>
              <w:fldChar w:fldCharType="end"/>
            </w:r>
          </w:hyperlink>
        </w:p>
        <w:p w14:paraId="56134B66" w14:textId="77777777" w:rsidR="000C1D0C" w:rsidRDefault="000C1D0C">
          <w:pPr>
            <w:pStyle w:val="TOC2"/>
            <w:tabs>
              <w:tab w:val="right" w:leader="dot" w:pos="9062"/>
            </w:tabs>
            <w:rPr>
              <w:noProof/>
              <w:lang w:eastAsia="en-GB"/>
            </w:rPr>
          </w:pPr>
          <w:hyperlink w:anchor="_Toc383597906" w:history="1">
            <w:r w:rsidRPr="00BE1FAB">
              <w:rPr>
                <w:rStyle w:val="Hyperlink"/>
                <w:noProof/>
              </w:rPr>
              <w:t>Ants and their behaviour</w:t>
            </w:r>
            <w:r>
              <w:rPr>
                <w:noProof/>
                <w:webHidden/>
              </w:rPr>
              <w:tab/>
            </w:r>
            <w:r>
              <w:rPr>
                <w:noProof/>
                <w:webHidden/>
              </w:rPr>
              <w:fldChar w:fldCharType="begin"/>
            </w:r>
            <w:r>
              <w:rPr>
                <w:noProof/>
                <w:webHidden/>
              </w:rPr>
              <w:instrText xml:space="preserve"> PAGEREF _Toc383597906 \h </w:instrText>
            </w:r>
            <w:r>
              <w:rPr>
                <w:noProof/>
                <w:webHidden/>
              </w:rPr>
            </w:r>
            <w:r>
              <w:rPr>
                <w:noProof/>
                <w:webHidden/>
              </w:rPr>
              <w:fldChar w:fldCharType="separate"/>
            </w:r>
            <w:r>
              <w:rPr>
                <w:noProof/>
                <w:webHidden/>
              </w:rPr>
              <w:t>229</w:t>
            </w:r>
            <w:r>
              <w:rPr>
                <w:noProof/>
                <w:webHidden/>
              </w:rPr>
              <w:fldChar w:fldCharType="end"/>
            </w:r>
          </w:hyperlink>
        </w:p>
        <w:p w14:paraId="3B618CE5" w14:textId="77777777" w:rsidR="0080227B" w:rsidRDefault="00B21E99" w:rsidP="00BC3BA0">
          <w:r>
            <w:fldChar w:fldCharType="end"/>
          </w:r>
        </w:p>
      </w:sdtContent>
    </w:sdt>
    <w:p w14:paraId="2866FA25" w14:textId="77777777" w:rsidR="006F6758" w:rsidRDefault="006F6758">
      <w:pPr>
        <w:jc w:val="left"/>
        <w:rPr>
          <w:rFonts w:asciiTheme="majorHAnsi" w:eastAsiaTheme="majorEastAsia" w:hAnsiTheme="majorHAnsi" w:cstheme="majorBidi"/>
          <w:color w:val="244061" w:themeColor="accent1" w:themeShade="80"/>
          <w:sz w:val="36"/>
          <w:szCs w:val="36"/>
        </w:rPr>
      </w:pPr>
      <w:bookmarkStart w:id="0" w:name="_Toc381971288"/>
      <w:bookmarkStart w:id="1" w:name="_Toc382209189"/>
      <w:r>
        <w:br w:type="page"/>
      </w:r>
    </w:p>
    <w:p w14:paraId="119725D3" w14:textId="77777777" w:rsidR="002B05A9" w:rsidRDefault="002B05A9" w:rsidP="00E36234">
      <w:pPr>
        <w:pStyle w:val="Heading1"/>
        <w:spacing w:line="276" w:lineRule="auto"/>
      </w:pPr>
      <w:bookmarkStart w:id="2" w:name="_Toc383463020"/>
      <w:bookmarkStart w:id="3" w:name="_Toc383597833"/>
      <w:r>
        <w:t>Section 1: Analysis</w:t>
      </w:r>
      <w:bookmarkEnd w:id="0"/>
      <w:bookmarkEnd w:id="1"/>
      <w:bookmarkEnd w:id="2"/>
      <w:bookmarkEnd w:id="3"/>
    </w:p>
    <w:p w14:paraId="6E92D4F5" w14:textId="77777777" w:rsidR="006F6758" w:rsidRDefault="006F6758" w:rsidP="002047FF">
      <w:bookmarkStart w:id="4" w:name="_Toc381971289"/>
      <w:bookmarkStart w:id="5" w:name="_Toc382209190"/>
    </w:p>
    <w:p w14:paraId="1200BBE2" w14:textId="77777777" w:rsidR="004D3202" w:rsidRDefault="002B05A9" w:rsidP="00E36234">
      <w:pPr>
        <w:pStyle w:val="Heading2"/>
        <w:spacing w:after="240" w:line="276" w:lineRule="auto"/>
      </w:pPr>
      <w:bookmarkStart w:id="6" w:name="_Toc383463021"/>
      <w:bookmarkStart w:id="7" w:name="_Toc383597834"/>
      <w:r>
        <w:t>The problem: identification and b</w:t>
      </w:r>
      <w:r w:rsidR="004D3202">
        <w:t>ackground</w:t>
      </w:r>
      <w:bookmarkEnd w:id="4"/>
      <w:bookmarkEnd w:id="5"/>
      <w:bookmarkEnd w:id="6"/>
      <w:bookmarkEnd w:id="7"/>
    </w:p>
    <w:p w14:paraId="413490C3" w14:textId="77777777" w:rsidR="00C84209" w:rsidRPr="00C84209" w:rsidRDefault="00C84209" w:rsidP="00E36234">
      <w:pPr>
        <w:pStyle w:val="Heading3"/>
        <w:spacing w:after="240" w:line="276" w:lineRule="auto"/>
      </w:pPr>
      <w:r>
        <w:t>Problem identification</w:t>
      </w:r>
    </w:p>
    <w:p w14:paraId="18A26381" w14:textId="77777777" w:rsidR="00CC001E" w:rsidRDefault="00CC001E" w:rsidP="00E36234">
      <w:pPr>
        <w:spacing w:after="240" w:line="276" w:lineRule="auto"/>
      </w:pPr>
      <w:r>
        <w:t>The problem addressed in this project is to develop a computer-based tool which will enable secondary school teachers of Biology at a school in Bath to illustrate how evolution occurs in a population. This problem was identified from interviews with Biology teachers which found that the subject of evolution is complex and diffic</w:t>
      </w:r>
      <w:r w:rsidR="009F7985">
        <w:t>ult to teach to younger pupils aged around 12-13</w:t>
      </w:r>
      <w:r>
        <w:t>.</w:t>
      </w:r>
    </w:p>
    <w:p w14:paraId="28D01D76" w14:textId="77777777" w:rsidR="00CC001E" w:rsidRDefault="00CC001E" w:rsidP="00E36234">
      <w:pPr>
        <w:spacing w:after="240" w:line="276" w:lineRule="auto"/>
      </w:pPr>
      <w:r>
        <w:t xml:space="preserve">These interviews found that pupils in this age range find it difficult to grasp the abstract ideas of evolution as this involves following an argument with several stages to it and a number of novel concepts such as ‘genes’, ‘mutation’, ‘selection’ and ‘inheritance’. The interviews also found that presentations and </w:t>
      </w:r>
      <w:proofErr w:type="spellStart"/>
      <w:r>
        <w:t>handouts</w:t>
      </w:r>
      <w:proofErr w:type="spellEnd"/>
      <w:r>
        <w:t xml:space="preserve"> failed to capture the dynamic nature of evolutionary change and ‘bring it to life’. Further, due to a shortage of suitable tools and materials it is difficult for teachers to set meaningful classroom exercises on evolution and to encourage pupils to do independent learning outside of the classroom.</w:t>
      </w:r>
    </w:p>
    <w:p w14:paraId="53070A4A" w14:textId="77777777" w:rsidR="00CC001E" w:rsidRDefault="00CC001E" w:rsidP="00E36234">
      <w:pPr>
        <w:spacing w:after="240" w:line="276" w:lineRule="auto"/>
      </w:pPr>
      <w:r>
        <w:t xml:space="preserve">As a result of these problems in teaching the topic teachers have found that some pupils can have common misconceptions about natural selection. For example, some pupils persist in believing in Lamarckism - </w:t>
      </w:r>
      <w:r>
        <w:rPr>
          <w:rStyle w:val="st"/>
        </w:rPr>
        <w:t xml:space="preserve">the idea that an organism can pass on characteristics that it acquired during its lifetime to its offspring. </w:t>
      </w:r>
      <w:r>
        <w:t>It was felt, in the intervi</w:t>
      </w:r>
      <w:r w:rsidR="009F7985">
        <w:t>ews, that if a computer-based tool</w:t>
      </w:r>
      <w:r>
        <w:t xml:space="preserve"> </w:t>
      </w:r>
      <w:r w:rsidR="009F7985">
        <w:t xml:space="preserve">was available it </w:t>
      </w:r>
      <w:r>
        <w:t>could illustrate the process  of evolution, enable pupils to have more of a ‘hands-on experience’ and could be an excellent way for pupils to understand for themselves why ideas such as Lamarckism are wrong - rather than being taught simply that they are wrong.</w:t>
      </w:r>
    </w:p>
    <w:p w14:paraId="50228B3A" w14:textId="77777777" w:rsidR="000409F9" w:rsidRDefault="00CC001E" w:rsidP="00E36234">
      <w:pPr>
        <w:spacing w:after="240" w:line="276" w:lineRule="auto"/>
      </w:pPr>
      <w:r>
        <w:t>Online research and face-to-face interviews with teachers (see Appendix A for d</w:t>
      </w:r>
      <w:r w:rsidR="009F7985">
        <w:t>etails) have</w:t>
      </w:r>
      <w:r>
        <w:t xml:space="preserve"> shown that there are </w:t>
      </w:r>
      <w:r w:rsidR="009F7985">
        <w:t>several</w:t>
      </w:r>
      <w:r>
        <w:t xml:space="preserve"> types of videos, </w:t>
      </w:r>
      <w:proofErr w:type="spellStart"/>
      <w:r>
        <w:t>handouts</w:t>
      </w:r>
      <w:proofErr w:type="spellEnd"/>
      <w:r>
        <w:t>, presentations and other written materials currently available for school teachers on the subject of evolution. In addition, there are some computer-based tools which simulate how evolution occurs and which can, for example, allow different timescales and types of populations to be selected and different simulations to be run. These computer-based tools are evaluated and a new solution is developed in this project</w:t>
      </w:r>
      <w:r w:rsidR="00E679FF">
        <w:t>.</w:t>
      </w:r>
    </w:p>
    <w:p w14:paraId="584421CF" w14:textId="77777777" w:rsidR="00EE3877" w:rsidRPr="009F7985" w:rsidRDefault="009F7985" w:rsidP="00E36234">
      <w:pPr>
        <w:spacing w:after="240" w:line="276" w:lineRule="auto"/>
        <w:rPr>
          <w:u w:val="single"/>
        </w:rPr>
      </w:pPr>
      <w:r w:rsidRPr="009F7985">
        <w:rPr>
          <w:u w:val="single"/>
        </w:rPr>
        <w:t>The aim of</w:t>
      </w:r>
      <w:r w:rsidR="00EE3877" w:rsidRPr="009F7985">
        <w:rPr>
          <w:u w:val="single"/>
        </w:rPr>
        <w:t xml:space="preserve"> this project is to </w:t>
      </w:r>
      <w:r w:rsidRPr="009F7985">
        <w:rPr>
          <w:u w:val="single"/>
        </w:rPr>
        <w:t>create a tool to be used by in B</w:t>
      </w:r>
      <w:r w:rsidR="00EE3877" w:rsidRPr="009F7985">
        <w:rPr>
          <w:u w:val="single"/>
        </w:rPr>
        <w:t xml:space="preserve">iology classes for years 9 to 11 </w:t>
      </w:r>
      <w:r w:rsidR="00857CFA">
        <w:rPr>
          <w:u w:val="single"/>
        </w:rPr>
        <w:t xml:space="preserve">in Kingswood School </w:t>
      </w:r>
      <w:r w:rsidR="00EE3877" w:rsidRPr="009F7985">
        <w:rPr>
          <w:u w:val="single"/>
        </w:rPr>
        <w:t>to demonstrate to pupils the fundamental concepts of evolution in a fun and interesting way.</w:t>
      </w:r>
    </w:p>
    <w:p w14:paraId="48D1F810" w14:textId="77777777" w:rsidR="00C84209" w:rsidRPr="00C84209" w:rsidRDefault="00FA3C2F" w:rsidP="00E36234">
      <w:pPr>
        <w:pStyle w:val="Heading3"/>
        <w:spacing w:after="240" w:line="276" w:lineRule="auto"/>
      </w:pPr>
      <w:r>
        <w:t>Problem b</w:t>
      </w:r>
      <w:r w:rsidR="00CC001E">
        <w:t xml:space="preserve">ackground - </w:t>
      </w:r>
      <w:r>
        <w:t>t</w:t>
      </w:r>
      <w:r w:rsidR="00F46EB9">
        <w:t>eaching</w:t>
      </w:r>
      <w:r w:rsidR="000409F9">
        <w:t xml:space="preserve"> context</w:t>
      </w:r>
    </w:p>
    <w:p w14:paraId="3A264CF0" w14:textId="77777777" w:rsidR="00CC001E" w:rsidRPr="00B64450" w:rsidRDefault="00D526D9" w:rsidP="00E36234">
      <w:pPr>
        <w:spacing w:line="276" w:lineRule="auto"/>
      </w:pPr>
      <w:r w:rsidRPr="00B64450">
        <w:t>The teacher</w:t>
      </w:r>
      <w:r w:rsidR="00473541">
        <w:t>s</w:t>
      </w:r>
      <w:r w:rsidR="00CC001E" w:rsidRPr="00B64450">
        <w:t xml:space="preserve"> who were initially interviewed teach Biology </w:t>
      </w:r>
      <w:r w:rsidR="00857CFA">
        <w:t xml:space="preserve">in Kingswood </w:t>
      </w:r>
      <w:r w:rsidR="00CC001E" w:rsidRPr="00B64450">
        <w:t xml:space="preserve">and each have two classes a year of 15 – 20 mixed ability twelve to thirteen year old pupils. Evolution is taught as part of a Combined Sciences course </w:t>
      </w:r>
      <w:r w:rsidR="00B33A81">
        <w:t>as part of</w:t>
      </w:r>
      <w:r w:rsidR="00CC001E" w:rsidRPr="00B64450">
        <w:t xml:space="preserve"> an introduction to the natural world and a 40 minute lesson is devoted to it. In these lessons the teachers cover the following:</w:t>
      </w:r>
    </w:p>
    <w:p w14:paraId="6A6265D5" w14:textId="77777777" w:rsidR="00CC001E" w:rsidRPr="00B64450" w:rsidRDefault="00CC001E" w:rsidP="00E36234">
      <w:pPr>
        <w:pStyle w:val="ListParagraph"/>
        <w:numPr>
          <w:ilvl w:val="0"/>
          <w:numId w:val="3"/>
        </w:numPr>
        <w:spacing w:line="276" w:lineRule="auto"/>
        <w:ind w:left="567" w:hanging="283"/>
      </w:pPr>
      <w:r w:rsidRPr="00B64450">
        <w:t>Some context – the ideas of Charles Darwin.</w:t>
      </w:r>
    </w:p>
    <w:p w14:paraId="5BE983A1" w14:textId="77777777" w:rsidR="00CC001E" w:rsidRPr="00B64450" w:rsidRDefault="00CC001E" w:rsidP="00E36234">
      <w:pPr>
        <w:pStyle w:val="ListParagraph"/>
        <w:numPr>
          <w:ilvl w:val="0"/>
          <w:numId w:val="3"/>
        </w:numPr>
        <w:spacing w:line="276" w:lineRule="auto"/>
        <w:ind w:left="567" w:hanging="283"/>
      </w:pPr>
      <w:r w:rsidRPr="00B64450">
        <w:t>A definition of evolution.</w:t>
      </w:r>
    </w:p>
    <w:p w14:paraId="286B9CDE" w14:textId="77777777" w:rsidR="00CC001E" w:rsidRPr="00B64450" w:rsidRDefault="00CC001E" w:rsidP="00E36234">
      <w:pPr>
        <w:pStyle w:val="ListParagraph"/>
        <w:numPr>
          <w:ilvl w:val="0"/>
          <w:numId w:val="3"/>
        </w:numPr>
        <w:spacing w:line="276" w:lineRule="auto"/>
        <w:ind w:left="567" w:hanging="283"/>
      </w:pPr>
      <w:r w:rsidRPr="00B64450">
        <w:t>An overview of how it occurs – introducing a number of ideas including the existence of differences within a population, members of a population being more/less suited to their environment, natural selection and the lengthy timescales over which evolution generally occurs.</w:t>
      </w:r>
    </w:p>
    <w:p w14:paraId="436DC145" w14:textId="77777777" w:rsidR="00CC001E" w:rsidRPr="00B64450" w:rsidRDefault="00CC001E" w:rsidP="00E36234">
      <w:pPr>
        <w:pStyle w:val="ListParagraph"/>
        <w:numPr>
          <w:ilvl w:val="0"/>
          <w:numId w:val="3"/>
        </w:numPr>
        <w:spacing w:line="276" w:lineRule="auto"/>
        <w:ind w:left="567" w:hanging="283"/>
      </w:pPr>
      <w:r w:rsidRPr="00B64450">
        <w:t>Examples are introduced – these can include more material on Darwin, on his travels and the Galapagos Islands, and well-known examples of evolution such as Darwin’s finches or the evolution of butterflies in contemporary Britain and their response to pollution.</w:t>
      </w:r>
    </w:p>
    <w:p w14:paraId="649C5EFD" w14:textId="77777777" w:rsidR="00CC001E" w:rsidRPr="00B64450" w:rsidRDefault="00CC001E" w:rsidP="00E36234">
      <w:pPr>
        <w:pStyle w:val="ListParagraph"/>
        <w:numPr>
          <w:ilvl w:val="0"/>
          <w:numId w:val="3"/>
        </w:numPr>
        <w:spacing w:line="276" w:lineRule="auto"/>
        <w:ind w:left="567" w:hanging="283"/>
      </w:pPr>
      <w:r w:rsidRPr="00B64450">
        <w:t xml:space="preserve">What evolution </w:t>
      </w:r>
      <w:proofErr w:type="gramStart"/>
      <w:r w:rsidRPr="00B64450">
        <w:t>is not/common misconceptions</w:t>
      </w:r>
      <w:proofErr w:type="gramEnd"/>
      <w:r w:rsidRPr="00B64450">
        <w:t xml:space="preserve"> – Lamarckism.</w:t>
      </w:r>
    </w:p>
    <w:p w14:paraId="5DF4F177" w14:textId="77777777" w:rsidR="00CC001E" w:rsidRPr="00B64450" w:rsidRDefault="00CC001E" w:rsidP="00E36234">
      <w:pPr>
        <w:pStyle w:val="ListParagraph"/>
        <w:numPr>
          <w:ilvl w:val="0"/>
          <w:numId w:val="3"/>
        </w:numPr>
        <w:spacing w:line="276" w:lineRule="auto"/>
        <w:ind w:left="567" w:hanging="283"/>
      </w:pPr>
      <w:r w:rsidRPr="00B64450">
        <w:t xml:space="preserve">Lessons are a mixture of explanation by the teacher, using video or written materials to illustrate the subject, </w:t>
      </w:r>
      <w:r w:rsidR="009B7820" w:rsidRPr="00B64450">
        <w:t xml:space="preserve">classroom discussion </w:t>
      </w:r>
      <w:r w:rsidR="009B7820">
        <w:t>and taking questions</w:t>
      </w:r>
      <w:r w:rsidRPr="00B64450">
        <w:t>.</w:t>
      </w:r>
    </w:p>
    <w:p w14:paraId="18E04F1B" w14:textId="77777777" w:rsidR="008A2D12" w:rsidRPr="008A2D12" w:rsidRDefault="00CC001E" w:rsidP="00E36234">
      <w:pPr>
        <w:spacing w:line="276" w:lineRule="auto"/>
      </w:pPr>
      <w:r w:rsidRPr="00B64450">
        <w:t>Computers with internet access are available during lessons with one computer for every pupil.</w:t>
      </w:r>
    </w:p>
    <w:p w14:paraId="70476F5C" w14:textId="77777777" w:rsidR="004D3202" w:rsidRDefault="004D3202" w:rsidP="00E36234">
      <w:pPr>
        <w:pStyle w:val="Heading2"/>
        <w:spacing w:after="240" w:line="276" w:lineRule="auto"/>
      </w:pPr>
      <w:bookmarkStart w:id="8" w:name="_Toc381971290"/>
      <w:bookmarkStart w:id="9" w:name="_Toc382209191"/>
      <w:bookmarkStart w:id="10" w:name="_Toc383463022"/>
      <w:bookmarkStart w:id="11" w:name="_Toc383597835"/>
      <w:r>
        <w:t xml:space="preserve">Description of </w:t>
      </w:r>
      <w:r w:rsidR="006C3512">
        <w:t>available</w:t>
      </w:r>
      <w:r w:rsidR="00FA3C2F">
        <w:t xml:space="preserve"> </w:t>
      </w:r>
      <w:r w:rsidR="002355BC">
        <w:t>tools</w:t>
      </w:r>
      <w:bookmarkEnd w:id="8"/>
      <w:bookmarkEnd w:id="9"/>
      <w:bookmarkEnd w:id="10"/>
      <w:bookmarkEnd w:id="11"/>
    </w:p>
    <w:p w14:paraId="7F88113B" w14:textId="77777777" w:rsidR="000409F9" w:rsidRDefault="000409F9" w:rsidP="00E36234">
      <w:pPr>
        <w:spacing w:after="240" w:line="276" w:lineRule="auto"/>
      </w:pPr>
      <w:r>
        <w:t xml:space="preserve">The </w:t>
      </w:r>
      <w:r w:rsidR="0032170D">
        <w:t>Biology teacher</w:t>
      </w:r>
      <w:r>
        <w:t xml:space="preserve"> who </w:t>
      </w:r>
      <w:r w:rsidR="0032170D">
        <w:t>has</w:t>
      </w:r>
      <w:r>
        <w:t xml:space="preserve"> been interviewed </w:t>
      </w:r>
      <w:r w:rsidR="0032170D">
        <w:t>is</w:t>
      </w:r>
      <w:r>
        <w:t xml:space="preserve"> not currently using any computer-based simulation tools as part of their lessons on evolution. However, some tools do exist and this section assesses the leading examples.</w:t>
      </w:r>
    </w:p>
    <w:p w14:paraId="220A0B88" w14:textId="77777777" w:rsidR="00E679FF" w:rsidRDefault="00CC001E" w:rsidP="00E36234">
      <w:pPr>
        <w:spacing w:after="240" w:line="276" w:lineRule="auto"/>
      </w:pPr>
      <w:r>
        <w:t>The tools assessed fall into two categories: a) tools focused specifically on evolution, and b) more broadly-based tools - for example considering the impact of disasters on animal populations. The table below summarises the tools which have been assessed</w:t>
      </w:r>
      <w:r w:rsidR="00E679FF">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8"/>
        <w:gridCol w:w="3323"/>
        <w:gridCol w:w="4077"/>
      </w:tblGrid>
      <w:tr w:rsidR="001B77AE" w:rsidRPr="0020611C" w14:paraId="055F22AB" w14:textId="77777777" w:rsidTr="0020611C">
        <w:trPr>
          <w:trHeight w:val="280"/>
        </w:trPr>
        <w:tc>
          <w:tcPr>
            <w:tcW w:w="1016" w:type="pct"/>
          </w:tcPr>
          <w:p w14:paraId="76692710" w14:textId="77777777" w:rsidR="001B77AE" w:rsidRPr="0020611C" w:rsidRDefault="001B77AE" w:rsidP="0020611C">
            <w:pPr>
              <w:rPr>
                <w:b/>
                <w:sz w:val="24"/>
              </w:rPr>
            </w:pPr>
            <w:r w:rsidRPr="0020611C">
              <w:rPr>
                <w:b/>
                <w:sz w:val="24"/>
              </w:rPr>
              <w:t>Name</w:t>
            </w:r>
          </w:p>
        </w:tc>
        <w:tc>
          <w:tcPr>
            <w:tcW w:w="1789" w:type="pct"/>
          </w:tcPr>
          <w:p w14:paraId="3B0C75AB" w14:textId="77777777" w:rsidR="001B77AE" w:rsidRPr="0020611C" w:rsidRDefault="001B77AE" w:rsidP="0020611C">
            <w:pPr>
              <w:rPr>
                <w:b/>
                <w:sz w:val="24"/>
              </w:rPr>
            </w:pPr>
            <w:r w:rsidRPr="0020611C">
              <w:rPr>
                <w:b/>
                <w:sz w:val="24"/>
              </w:rPr>
              <w:t>Description</w:t>
            </w:r>
          </w:p>
        </w:tc>
        <w:tc>
          <w:tcPr>
            <w:tcW w:w="2195" w:type="pct"/>
          </w:tcPr>
          <w:p w14:paraId="680AE77A" w14:textId="77777777" w:rsidR="001B77AE" w:rsidRPr="0020611C" w:rsidRDefault="001B77AE" w:rsidP="0020611C">
            <w:pPr>
              <w:rPr>
                <w:b/>
                <w:sz w:val="24"/>
              </w:rPr>
            </w:pPr>
            <w:r w:rsidRPr="0020611C">
              <w:rPr>
                <w:b/>
                <w:sz w:val="24"/>
              </w:rPr>
              <w:t>Assessment</w:t>
            </w:r>
          </w:p>
        </w:tc>
      </w:tr>
      <w:tr w:rsidR="001B77AE" w14:paraId="6B331423" w14:textId="77777777" w:rsidTr="00456FC2">
        <w:tc>
          <w:tcPr>
            <w:tcW w:w="1016" w:type="pct"/>
          </w:tcPr>
          <w:p w14:paraId="2DC1AA74" w14:textId="77777777" w:rsidR="001B77AE" w:rsidRPr="004448E1" w:rsidRDefault="001B77AE" w:rsidP="00E36234">
            <w:pPr>
              <w:spacing w:after="240" w:line="276" w:lineRule="auto"/>
              <w:rPr>
                <w:b/>
              </w:rPr>
            </w:pPr>
            <w:r>
              <w:rPr>
                <w:b/>
              </w:rPr>
              <w:t>“Who Wants to Live a Million Years?”</w:t>
            </w:r>
          </w:p>
        </w:tc>
        <w:tc>
          <w:tcPr>
            <w:tcW w:w="1789" w:type="pct"/>
          </w:tcPr>
          <w:p w14:paraId="79B4DDAF" w14:textId="77777777" w:rsidR="00CC001E" w:rsidRDefault="00CC001E" w:rsidP="00393C68">
            <w:pPr>
              <w:pStyle w:val="ListParagraph"/>
              <w:numPr>
                <w:ilvl w:val="0"/>
                <w:numId w:val="18"/>
              </w:numPr>
              <w:spacing w:after="240" w:line="276" w:lineRule="auto"/>
              <w:ind w:left="317" w:hanging="283"/>
            </w:pPr>
            <w:r>
              <w:t>Aimed at 12</w:t>
            </w:r>
            <w:r w:rsidR="00054D86">
              <w:t xml:space="preserve"> </w:t>
            </w:r>
            <w:r>
              <w:t>- 14 age group</w:t>
            </w:r>
          </w:p>
          <w:p w14:paraId="2AA96F99" w14:textId="77777777" w:rsidR="00CC001E" w:rsidRDefault="00CC001E" w:rsidP="00393C68">
            <w:pPr>
              <w:pStyle w:val="ListParagraph"/>
              <w:numPr>
                <w:ilvl w:val="0"/>
                <w:numId w:val="18"/>
              </w:numPr>
              <w:spacing w:after="240" w:line="276" w:lineRule="auto"/>
              <w:ind w:left="317" w:hanging="283"/>
            </w:pPr>
            <w:r>
              <w:t>Focused on evolution</w:t>
            </w:r>
          </w:p>
          <w:p w14:paraId="412AFF26" w14:textId="77777777" w:rsidR="00CC001E" w:rsidRDefault="00CC001E" w:rsidP="00393C68">
            <w:pPr>
              <w:pStyle w:val="ListParagraph"/>
              <w:numPr>
                <w:ilvl w:val="0"/>
                <w:numId w:val="18"/>
              </w:numPr>
              <w:spacing w:after="240" w:line="276" w:lineRule="auto"/>
              <w:ind w:left="317" w:hanging="283"/>
            </w:pPr>
            <w:r>
              <w:t>Learning and simulation sections, together with a quiz, glossary and Darwin biography</w:t>
            </w:r>
          </w:p>
          <w:p w14:paraId="298B21FC" w14:textId="77777777" w:rsidR="00BB45B2" w:rsidRDefault="00CC001E" w:rsidP="00393C68">
            <w:pPr>
              <w:pStyle w:val="ListParagraph"/>
              <w:numPr>
                <w:ilvl w:val="0"/>
                <w:numId w:val="18"/>
              </w:numPr>
              <w:spacing w:after="240" w:line="276" w:lineRule="auto"/>
              <w:ind w:left="317" w:hanging="283"/>
            </w:pPr>
            <w:r>
              <w:t>Shows impact of a change in environment on a population and effects of natural selection</w:t>
            </w:r>
          </w:p>
        </w:tc>
        <w:tc>
          <w:tcPr>
            <w:tcW w:w="2195" w:type="pct"/>
          </w:tcPr>
          <w:p w14:paraId="59A37778" w14:textId="77777777" w:rsidR="00CC001E" w:rsidRDefault="00CC001E" w:rsidP="00393C68">
            <w:pPr>
              <w:pStyle w:val="ListParagraph"/>
              <w:numPr>
                <w:ilvl w:val="0"/>
                <w:numId w:val="18"/>
              </w:numPr>
              <w:spacing w:after="240" w:line="276" w:lineRule="auto"/>
              <w:ind w:left="317" w:hanging="283"/>
            </w:pPr>
            <w:r>
              <w:t>Learning and simulation sections</w:t>
            </w:r>
          </w:p>
          <w:p w14:paraId="6F2B15E6" w14:textId="77777777" w:rsidR="00CC001E" w:rsidRDefault="00CC001E" w:rsidP="00393C68">
            <w:pPr>
              <w:pStyle w:val="ListParagraph"/>
              <w:numPr>
                <w:ilvl w:val="0"/>
                <w:numId w:val="18"/>
              </w:numPr>
              <w:spacing w:after="240" w:line="276" w:lineRule="auto"/>
              <w:ind w:left="317" w:hanging="283"/>
            </w:pPr>
            <w:r>
              <w:t>Poor treatment of mutations</w:t>
            </w:r>
          </w:p>
          <w:p w14:paraId="62F41A8E" w14:textId="77777777" w:rsidR="00CC001E" w:rsidRDefault="00CC001E" w:rsidP="00393C68">
            <w:pPr>
              <w:pStyle w:val="ListParagraph"/>
              <w:numPr>
                <w:ilvl w:val="0"/>
                <w:numId w:val="18"/>
              </w:numPr>
              <w:spacing w:after="240" w:line="276" w:lineRule="auto"/>
              <w:ind w:left="317" w:hanging="283"/>
            </w:pPr>
            <w:r>
              <w:t>Poor representation of gradual evolution processes</w:t>
            </w:r>
          </w:p>
          <w:p w14:paraId="49AB991F" w14:textId="77777777" w:rsidR="00CC001E" w:rsidRDefault="00CC001E" w:rsidP="00393C68">
            <w:pPr>
              <w:pStyle w:val="ListParagraph"/>
              <w:numPr>
                <w:ilvl w:val="0"/>
                <w:numId w:val="18"/>
              </w:numPr>
              <w:spacing w:after="240" w:line="276" w:lineRule="auto"/>
              <w:ind w:left="317" w:hanging="283"/>
            </w:pPr>
            <w:r>
              <w:t>Not very engaging/fun</w:t>
            </w:r>
          </w:p>
          <w:p w14:paraId="571E0471" w14:textId="77777777" w:rsidR="00CC001E" w:rsidRDefault="00CC001E" w:rsidP="00393C68">
            <w:pPr>
              <w:pStyle w:val="ListParagraph"/>
              <w:numPr>
                <w:ilvl w:val="0"/>
                <w:numId w:val="18"/>
              </w:numPr>
              <w:spacing w:after="240" w:line="276" w:lineRule="auto"/>
              <w:ind w:left="317" w:hanging="283"/>
            </w:pPr>
            <w:r>
              <w:t>Minimal user interaction</w:t>
            </w:r>
          </w:p>
          <w:p w14:paraId="359D3626" w14:textId="77777777" w:rsidR="004C6899" w:rsidRPr="00BB45B2" w:rsidRDefault="00CC001E" w:rsidP="00393C68">
            <w:pPr>
              <w:pStyle w:val="ListParagraph"/>
              <w:numPr>
                <w:ilvl w:val="0"/>
                <w:numId w:val="18"/>
              </w:numPr>
              <w:spacing w:after="240" w:line="276" w:lineRule="auto"/>
              <w:ind w:left="317" w:hanging="283"/>
            </w:pPr>
            <w:r>
              <w:t>Overall – too high level</w:t>
            </w:r>
          </w:p>
        </w:tc>
      </w:tr>
      <w:tr w:rsidR="00BB45B2" w14:paraId="521C9889" w14:textId="77777777" w:rsidTr="00456FC2">
        <w:trPr>
          <w:trHeight w:val="1171"/>
        </w:trPr>
        <w:tc>
          <w:tcPr>
            <w:tcW w:w="1016" w:type="pct"/>
          </w:tcPr>
          <w:p w14:paraId="219875BB" w14:textId="77777777" w:rsidR="00BB45B2" w:rsidRDefault="00923F9A" w:rsidP="00E36234">
            <w:pPr>
              <w:spacing w:after="240" w:line="276" w:lineRule="auto"/>
              <w:rPr>
                <w:b/>
              </w:rPr>
            </w:pPr>
            <w:r>
              <w:rPr>
                <w:b/>
              </w:rPr>
              <w:t>“Stop Disasters!”</w:t>
            </w:r>
          </w:p>
        </w:tc>
        <w:tc>
          <w:tcPr>
            <w:tcW w:w="1789" w:type="pct"/>
          </w:tcPr>
          <w:p w14:paraId="70E959E0" w14:textId="77777777" w:rsidR="00CC001E" w:rsidRDefault="00CC001E" w:rsidP="00393C68">
            <w:pPr>
              <w:pStyle w:val="ListParagraph"/>
              <w:numPr>
                <w:ilvl w:val="0"/>
                <w:numId w:val="18"/>
              </w:numPr>
              <w:spacing w:after="240" w:line="276" w:lineRule="auto"/>
              <w:ind w:left="317" w:hanging="283"/>
            </w:pPr>
            <w:r>
              <w:t>Aimed at 16+ age group</w:t>
            </w:r>
          </w:p>
          <w:p w14:paraId="4329E980" w14:textId="77777777" w:rsidR="00CC001E" w:rsidRDefault="00CC001E" w:rsidP="00393C68">
            <w:pPr>
              <w:pStyle w:val="ListParagraph"/>
              <w:numPr>
                <w:ilvl w:val="0"/>
                <w:numId w:val="18"/>
              </w:numPr>
              <w:spacing w:after="240" w:line="276" w:lineRule="auto"/>
              <w:ind w:left="317" w:hanging="283"/>
            </w:pPr>
            <w:r>
              <w:t xml:space="preserve">Produced by the </w:t>
            </w:r>
            <w:r w:rsidR="005718E4">
              <w:t>UN</w:t>
            </w:r>
          </w:p>
          <w:p w14:paraId="39EFA88B" w14:textId="77777777" w:rsidR="00BB45B2" w:rsidRDefault="00BC59D6" w:rsidP="00393C68">
            <w:pPr>
              <w:pStyle w:val="ListParagraph"/>
              <w:numPr>
                <w:ilvl w:val="0"/>
                <w:numId w:val="18"/>
              </w:numPr>
              <w:spacing w:after="240" w:line="276" w:lineRule="auto"/>
              <w:ind w:left="317" w:hanging="283"/>
            </w:pPr>
            <w:r>
              <w:t>S</w:t>
            </w:r>
            <w:r w:rsidR="00CC001E">
              <w:t>hows the impact of disasters</w:t>
            </w:r>
          </w:p>
        </w:tc>
        <w:tc>
          <w:tcPr>
            <w:tcW w:w="2195" w:type="pct"/>
          </w:tcPr>
          <w:p w14:paraId="3A21BC8E" w14:textId="77777777" w:rsidR="00CC001E" w:rsidRDefault="00CC001E" w:rsidP="00393C68">
            <w:pPr>
              <w:pStyle w:val="ListParagraph"/>
              <w:numPr>
                <w:ilvl w:val="0"/>
                <w:numId w:val="18"/>
              </w:numPr>
              <w:spacing w:after="240" w:line="276" w:lineRule="auto"/>
              <w:ind w:left="317" w:hanging="283"/>
            </w:pPr>
            <w:r>
              <w:t>Engaging and sophisticated</w:t>
            </w:r>
          </w:p>
          <w:p w14:paraId="3B4B682E" w14:textId="77777777" w:rsidR="00CC001E" w:rsidRDefault="00CC001E" w:rsidP="00393C68">
            <w:pPr>
              <w:pStyle w:val="ListParagraph"/>
              <w:numPr>
                <w:ilvl w:val="0"/>
                <w:numId w:val="18"/>
              </w:numPr>
              <w:spacing w:after="240" w:line="276" w:lineRule="auto"/>
              <w:ind w:left="317" w:hanging="283"/>
            </w:pPr>
            <w:r>
              <w:t>Good level of user interaction</w:t>
            </w:r>
          </w:p>
          <w:p w14:paraId="56E88952" w14:textId="77777777" w:rsidR="00054D86" w:rsidRDefault="00CC001E" w:rsidP="00393C68">
            <w:pPr>
              <w:pStyle w:val="ListParagraph"/>
              <w:numPr>
                <w:ilvl w:val="0"/>
                <w:numId w:val="18"/>
              </w:numPr>
              <w:spacing w:after="240" w:line="276" w:lineRule="auto"/>
              <w:ind w:left="317" w:hanging="283"/>
            </w:pPr>
            <w:r>
              <w:t>Good information and links</w:t>
            </w:r>
          </w:p>
          <w:p w14:paraId="31E8FC1C" w14:textId="77777777" w:rsidR="0078120B" w:rsidRDefault="00054D86" w:rsidP="00393C68">
            <w:pPr>
              <w:pStyle w:val="ListParagraph"/>
              <w:numPr>
                <w:ilvl w:val="0"/>
                <w:numId w:val="18"/>
              </w:numPr>
              <w:spacing w:after="0" w:line="276" w:lineRule="auto"/>
              <w:ind w:left="317" w:hanging="283"/>
            </w:pPr>
            <w:r>
              <w:t>Focused on disaster recovery</w:t>
            </w:r>
          </w:p>
        </w:tc>
      </w:tr>
      <w:tr w:rsidR="00923F9A" w14:paraId="0CB96828" w14:textId="77777777" w:rsidTr="00456FC2">
        <w:tc>
          <w:tcPr>
            <w:tcW w:w="1016" w:type="pct"/>
          </w:tcPr>
          <w:p w14:paraId="2E149BDC" w14:textId="77777777" w:rsidR="00D526D9" w:rsidRPr="00D526D9" w:rsidRDefault="00D526D9" w:rsidP="00E36234">
            <w:pPr>
              <w:spacing w:after="240" w:line="276" w:lineRule="auto"/>
              <w:rPr>
                <w:b/>
              </w:rPr>
            </w:pPr>
            <w:r w:rsidRPr="00D526D9">
              <w:rPr>
                <w:b/>
              </w:rPr>
              <w:t>“Cambrian EXPLOSION”</w:t>
            </w:r>
          </w:p>
        </w:tc>
        <w:tc>
          <w:tcPr>
            <w:tcW w:w="1789" w:type="pct"/>
          </w:tcPr>
          <w:p w14:paraId="67AC0376" w14:textId="77777777" w:rsidR="00D526D9" w:rsidRDefault="00D526D9" w:rsidP="00393C68">
            <w:pPr>
              <w:pStyle w:val="ListParagraph"/>
              <w:numPr>
                <w:ilvl w:val="0"/>
                <w:numId w:val="18"/>
              </w:numPr>
              <w:spacing w:after="240" w:line="276" w:lineRule="auto"/>
              <w:ind w:left="317" w:hanging="283"/>
            </w:pPr>
            <w:r>
              <w:t>Aimed at 16+ age group</w:t>
            </w:r>
          </w:p>
          <w:p w14:paraId="4D0DBD14" w14:textId="77777777" w:rsidR="00BC59D6" w:rsidRDefault="00BC59D6" w:rsidP="00393C68">
            <w:pPr>
              <w:pStyle w:val="ListParagraph"/>
              <w:numPr>
                <w:ilvl w:val="0"/>
                <w:numId w:val="18"/>
              </w:numPr>
              <w:spacing w:after="240" w:line="276" w:lineRule="auto"/>
              <w:ind w:left="317" w:hanging="283"/>
            </w:pPr>
            <w:r>
              <w:t>Focused on the Cambrian explosion, a period of time when evolution accelerated creating a large diversity of new species in a short period of time</w:t>
            </w:r>
          </w:p>
          <w:p w14:paraId="231B81BB" w14:textId="77777777" w:rsidR="00BC59D6" w:rsidRDefault="00BC59D6" w:rsidP="00393C68">
            <w:pPr>
              <w:pStyle w:val="ListParagraph"/>
              <w:numPr>
                <w:ilvl w:val="0"/>
                <w:numId w:val="18"/>
              </w:numPr>
              <w:spacing w:after="240" w:line="276" w:lineRule="auto"/>
              <w:ind w:left="317" w:hanging="283"/>
            </w:pPr>
            <w:r>
              <w:t>Shows the evolution of locomotion in a variety of creatures using a genetic algorithm</w:t>
            </w:r>
          </w:p>
        </w:tc>
        <w:tc>
          <w:tcPr>
            <w:tcW w:w="2195" w:type="pct"/>
          </w:tcPr>
          <w:p w14:paraId="714CB820" w14:textId="77777777" w:rsidR="00923F9A" w:rsidRDefault="00054D86" w:rsidP="00393C68">
            <w:pPr>
              <w:pStyle w:val="ListParagraph"/>
              <w:numPr>
                <w:ilvl w:val="0"/>
                <w:numId w:val="18"/>
              </w:numPr>
              <w:spacing w:after="240" w:line="276" w:lineRule="auto"/>
              <w:ind w:left="317" w:hanging="283"/>
            </w:pPr>
            <w:r>
              <w:t>G</w:t>
            </w:r>
            <w:r w:rsidR="00BC59D6">
              <w:t>ood treatment of mutation and concept of evolution.</w:t>
            </w:r>
          </w:p>
          <w:p w14:paraId="2740919F" w14:textId="77777777" w:rsidR="00BC59D6" w:rsidRDefault="00BC59D6" w:rsidP="00393C68">
            <w:pPr>
              <w:pStyle w:val="ListParagraph"/>
              <w:numPr>
                <w:ilvl w:val="0"/>
                <w:numId w:val="18"/>
              </w:numPr>
              <w:spacing w:after="240" w:line="276" w:lineRule="auto"/>
              <w:ind w:left="317" w:hanging="283"/>
            </w:pPr>
            <w:r>
              <w:t>Good variety of settings which can be changed to focus simulation</w:t>
            </w:r>
          </w:p>
          <w:p w14:paraId="731F4D1C" w14:textId="77777777" w:rsidR="00BC59D6" w:rsidRDefault="00BC59D6" w:rsidP="00393C68">
            <w:pPr>
              <w:pStyle w:val="ListParagraph"/>
              <w:numPr>
                <w:ilvl w:val="0"/>
                <w:numId w:val="18"/>
              </w:numPr>
              <w:spacing w:after="240" w:line="276" w:lineRule="auto"/>
              <w:ind w:left="317" w:hanging="283"/>
            </w:pPr>
            <w:r>
              <w:t>Good use of statistics/data presenting them to user</w:t>
            </w:r>
            <w:r w:rsidR="005718E4">
              <w:t>s</w:t>
            </w:r>
            <w:r>
              <w:t xml:space="preserve"> as a</w:t>
            </w:r>
            <w:r w:rsidR="00E33994">
              <w:t>n</w:t>
            </w:r>
            <w:r>
              <w:t xml:space="preserve"> easy to read graph</w:t>
            </w:r>
          </w:p>
          <w:p w14:paraId="12DE2EE6" w14:textId="77777777" w:rsidR="00BC59D6" w:rsidRDefault="00BC59D6" w:rsidP="00393C68">
            <w:pPr>
              <w:pStyle w:val="ListParagraph"/>
              <w:numPr>
                <w:ilvl w:val="0"/>
                <w:numId w:val="18"/>
              </w:numPr>
              <w:spacing w:after="240" w:line="276" w:lineRule="auto"/>
              <w:ind w:left="317" w:hanging="283"/>
            </w:pPr>
            <w:r>
              <w:t>Simple and easy to use</w:t>
            </w:r>
          </w:p>
          <w:p w14:paraId="70B9ED9E" w14:textId="77777777" w:rsidR="00BC59D6" w:rsidRDefault="00BC59D6" w:rsidP="00393C68">
            <w:pPr>
              <w:pStyle w:val="ListParagraph"/>
              <w:numPr>
                <w:ilvl w:val="0"/>
                <w:numId w:val="18"/>
              </w:numPr>
              <w:spacing w:after="240" w:line="276" w:lineRule="auto"/>
              <w:ind w:left="317" w:hanging="283"/>
            </w:pPr>
            <w:r>
              <w:t>Little documentation of complex settings</w:t>
            </w:r>
          </w:p>
          <w:p w14:paraId="27DDABDA" w14:textId="77777777" w:rsidR="00BC59D6" w:rsidRDefault="005718E4" w:rsidP="00393C68">
            <w:pPr>
              <w:pStyle w:val="ListParagraph"/>
              <w:numPr>
                <w:ilvl w:val="0"/>
                <w:numId w:val="18"/>
              </w:numPr>
              <w:spacing w:after="240" w:line="276" w:lineRule="auto"/>
              <w:ind w:left="317" w:hanging="283"/>
            </w:pPr>
            <w:r>
              <w:t>Good</w:t>
            </w:r>
            <w:r w:rsidR="00BC59D6">
              <w:t xml:space="preserve"> use of simulation output (visual representation of evolution)</w:t>
            </w:r>
          </w:p>
          <w:p w14:paraId="7E16A1EF" w14:textId="77777777" w:rsidR="00E33994" w:rsidRDefault="005718E4" w:rsidP="00393C68">
            <w:pPr>
              <w:pStyle w:val="ListParagraph"/>
              <w:numPr>
                <w:ilvl w:val="0"/>
                <w:numId w:val="18"/>
              </w:numPr>
              <w:spacing w:after="240" w:line="276" w:lineRule="auto"/>
              <w:ind w:left="317" w:hanging="283"/>
            </w:pPr>
            <w:r>
              <w:t>T</w:t>
            </w:r>
            <w:r w:rsidR="00E33994">
              <w:t>oo advanced for 12 – 14 year olds</w:t>
            </w:r>
          </w:p>
          <w:p w14:paraId="454F4290" w14:textId="77777777" w:rsidR="00E33994" w:rsidRDefault="00E33994" w:rsidP="00393C68">
            <w:pPr>
              <w:pStyle w:val="ListParagraph"/>
              <w:numPr>
                <w:ilvl w:val="0"/>
                <w:numId w:val="18"/>
              </w:numPr>
              <w:spacing w:after="0" w:line="276" w:lineRule="auto"/>
              <w:ind w:left="317" w:hanging="283"/>
            </w:pPr>
            <w:r>
              <w:t xml:space="preserve">Focused on development of locomotion </w:t>
            </w:r>
            <w:r w:rsidR="005718E4">
              <w:t>not</w:t>
            </w:r>
            <w:r>
              <w:t xml:space="preserve"> evolution more generally</w:t>
            </w:r>
          </w:p>
        </w:tc>
      </w:tr>
    </w:tbl>
    <w:p w14:paraId="3FDD71D7" w14:textId="77777777" w:rsidR="005718E4" w:rsidRDefault="005718E4" w:rsidP="00E36234">
      <w:pPr>
        <w:spacing w:after="240" w:line="276" w:lineRule="auto"/>
      </w:pPr>
    </w:p>
    <w:p w14:paraId="2D651E7F" w14:textId="77777777" w:rsidR="009E013F" w:rsidRDefault="00CC001E" w:rsidP="00E36234">
      <w:pPr>
        <w:spacing w:after="240" w:line="276" w:lineRule="auto"/>
      </w:pPr>
      <w:proofErr w:type="gramStart"/>
      <w:r>
        <w:t xml:space="preserve">The tool </w:t>
      </w:r>
      <w:r w:rsidRPr="00690AE2">
        <w:t>“Who Wants to Live a Million Years?”</w:t>
      </w:r>
      <w:proofErr w:type="gramEnd"/>
      <w:r>
        <w:t xml:space="preserve"> (</w:t>
      </w:r>
      <w:hyperlink r:id="rId16" w:history="1">
        <w:r>
          <w:rPr>
            <w:rStyle w:val="Hyperlink"/>
          </w:rPr>
          <w:t>http://science.discovery.com/games-and-interactives/charles-darwin-game.htm</w:t>
        </w:r>
      </w:hyperlink>
      <w:r>
        <w:t>) is an example of a free</w:t>
      </w:r>
      <w:r w:rsidR="00121476">
        <w:t>, independent-</w:t>
      </w:r>
      <w:r>
        <w:t xml:space="preserve">learning tool designed to help teach the concept of evolution. It is a flash-based web application aimed at teaching the basic concepts of evolution by demonstration. The content and graphics indicate that it is aimed at pupils </w:t>
      </w:r>
      <w:r w:rsidR="00E75A5A">
        <w:t xml:space="preserve">aged </w:t>
      </w:r>
      <w:r>
        <w:t>12 – 14.</w:t>
      </w:r>
      <w:r w:rsidR="00E75A5A">
        <w:t xml:space="preserve"> </w:t>
      </w:r>
    </w:p>
    <w:p w14:paraId="1B4FBC5D" w14:textId="77777777" w:rsidR="00CC001E" w:rsidRDefault="00CC001E" w:rsidP="00E36234">
      <w:pPr>
        <w:spacing w:after="240" w:line="276" w:lineRule="auto"/>
      </w:pPr>
      <w:r>
        <w:t>The tool contains a learning section (‘Learn about Evolution’) and a simulation section (‘Play the Survival Game’). The learning section shows the user both text and pictures in a fun, animated way to help engage users. The simulation section proceeds as follows:</w:t>
      </w:r>
    </w:p>
    <w:p w14:paraId="5CFA0789" w14:textId="77777777" w:rsidR="00CC001E" w:rsidRPr="00E402E4" w:rsidRDefault="00CC001E" w:rsidP="00E36234">
      <w:pPr>
        <w:pStyle w:val="ListParagraph"/>
        <w:numPr>
          <w:ilvl w:val="0"/>
          <w:numId w:val="2"/>
        </w:numPr>
        <w:spacing w:after="240" w:line="276" w:lineRule="auto"/>
        <w:ind w:left="567" w:hanging="283"/>
      </w:pPr>
      <w:r w:rsidRPr="00E402E4">
        <w:t xml:space="preserve">It asks the user to choose a starting population </w:t>
      </w:r>
      <w:r>
        <w:t>and select variations within the population</w:t>
      </w:r>
      <w:r w:rsidRPr="00E402E4">
        <w:t>.</w:t>
      </w:r>
    </w:p>
    <w:p w14:paraId="7F00051B" w14:textId="77777777" w:rsidR="00CC001E" w:rsidRPr="00E402E4" w:rsidRDefault="00CC001E" w:rsidP="00E36234">
      <w:pPr>
        <w:pStyle w:val="ListParagraph"/>
        <w:numPr>
          <w:ilvl w:val="0"/>
          <w:numId w:val="2"/>
        </w:numPr>
        <w:spacing w:after="240" w:line="276" w:lineRule="auto"/>
        <w:ind w:left="567" w:hanging="283"/>
      </w:pPr>
      <w:r w:rsidRPr="00E402E4">
        <w:t xml:space="preserve">It then demonstrates the impact of </w:t>
      </w:r>
      <w:r>
        <w:t>sever</w:t>
      </w:r>
      <w:r w:rsidRPr="00E402E4">
        <w:t>a</w:t>
      </w:r>
      <w:r>
        <w:t>l</w:t>
      </w:r>
      <w:r w:rsidRPr="00E402E4">
        <w:t xml:space="preserve"> change</w:t>
      </w:r>
      <w:r>
        <w:t>s</w:t>
      </w:r>
      <w:r w:rsidRPr="00E402E4">
        <w:t xml:space="preserve"> in </w:t>
      </w:r>
      <w:r>
        <w:t xml:space="preserve">the </w:t>
      </w:r>
      <w:r w:rsidRPr="00E402E4">
        <w:t>environment (</w:t>
      </w:r>
      <w:r>
        <w:t xml:space="preserve">e.g. </w:t>
      </w:r>
      <w:r w:rsidRPr="00E402E4">
        <w:t>a warmer climate, a new predator or a natural disaster) on the numbers of the population - to show how only those best suited to the new environment will survive and reproduce while the others will not.</w:t>
      </w:r>
    </w:p>
    <w:p w14:paraId="3ED0E40E" w14:textId="77777777" w:rsidR="00CC001E" w:rsidRPr="00E402E4" w:rsidRDefault="00CC001E" w:rsidP="00E36234">
      <w:pPr>
        <w:pStyle w:val="ListParagraph"/>
        <w:numPr>
          <w:ilvl w:val="0"/>
          <w:numId w:val="2"/>
        </w:numPr>
        <w:spacing w:after="240" w:line="276" w:lineRule="auto"/>
        <w:ind w:left="567" w:hanging="283"/>
      </w:pPr>
      <w:r w:rsidRPr="00E402E4">
        <w:t xml:space="preserve">If a population is wiped out the user </w:t>
      </w:r>
      <w:r>
        <w:t>is asked if they want to</w:t>
      </w:r>
      <w:r w:rsidRPr="00E402E4">
        <w:t xml:space="preserve"> return to the beginning and select a different set of characteristics to test whether they will improve survivability.</w:t>
      </w:r>
    </w:p>
    <w:p w14:paraId="6EC9C1AD" w14:textId="77777777" w:rsidR="00CC001E" w:rsidRPr="00E402E4" w:rsidRDefault="00CC001E" w:rsidP="00E36234">
      <w:pPr>
        <w:pStyle w:val="ListParagraph"/>
        <w:numPr>
          <w:ilvl w:val="0"/>
          <w:numId w:val="2"/>
        </w:numPr>
        <w:spacing w:after="240" w:line="276" w:lineRule="auto"/>
        <w:ind w:left="567" w:hanging="283"/>
      </w:pPr>
      <w:r w:rsidRPr="00E402E4">
        <w:t>The simulation takes about 2 minutes to complete</w:t>
      </w:r>
      <w:r>
        <w:t xml:space="preserve"> each time, with users expected to run several simulations</w:t>
      </w:r>
      <w:r w:rsidRPr="00E402E4">
        <w:t>.</w:t>
      </w:r>
    </w:p>
    <w:p w14:paraId="4D180CD2" w14:textId="77777777" w:rsidR="00CC001E" w:rsidRDefault="00CC001E" w:rsidP="00E36234">
      <w:pPr>
        <w:spacing w:after="240" w:line="276" w:lineRule="auto"/>
      </w:pPr>
      <w:r>
        <w:t>A number of criticisms of this tool can be made:</w:t>
      </w:r>
    </w:p>
    <w:p w14:paraId="2EB0C19C" w14:textId="77777777" w:rsidR="00CC001E" w:rsidRDefault="00CC001E" w:rsidP="00E36234">
      <w:pPr>
        <w:pStyle w:val="ListParagraph"/>
        <w:numPr>
          <w:ilvl w:val="0"/>
          <w:numId w:val="7"/>
        </w:numPr>
        <w:spacing w:after="240" w:line="276" w:lineRule="auto"/>
        <w:ind w:left="567" w:hanging="283"/>
      </w:pPr>
      <w:r>
        <w:t>The simulation gives a misleading representation of natural selectio</w:t>
      </w:r>
      <w:r w:rsidR="00364711">
        <w:t xml:space="preserve">n as it presents mutations as </w:t>
      </w:r>
      <w:r>
        <w:t>non-random event</w:t>
      </w:r>
      <w:r w:rsidR="00364711">
        <w:t>s (</w:t>
      </w:r>
      <w:r>
        <w:t xml:space="preserve">selected by the user) while in reality they are totally random and cannot be chosen. </w:t>
      </w:r>
    </w:p>
    <w:p w14:paraId="4E005809" w14:textId="77777777" w:rsidR="00CC001E" w:rsidRDefault="00CC001E" w:rsidP="00E36234">
      <w:pPr>
        <w:pStyle w:val="ListParagraph"/>
        <w:numPr>
          <w:ilvl w:val="0"/>
          <w:numId w:val="7"/>
        </w:numPr>
        <w:spacing w:after="240" w:line="276" w:lineRule="auto"/>
        <w:ind w:left="567" w:hanging="283"/>
      </w:pPr>
      <w:r>
        <w:t>It is not clear what the different mutations are - different versions of an animal are shown in crude terms (e.g. one has longer fur, another has a longer body).</w:t>
      </w:r>
    </w:p>
    <w:p w14:paraId="7E3E2D5A" w14:textId="77777777" w:rsidR="00CC001E" w:rsidRDefault="00CC001E" w:rsidP="00E36234">
      <w:pPr>
        <w:pStyle w:val="ListParagraph"/>
        <w:numPr>
          <w:ilvl w:val="0"/>
          <w:numId w:val="7"/>
        </w:numPr>
        <w:spacing w:after="240" w:line="276" w:lineRule="auto"/>
        <w:ind w:left="567" w:hanging="283"/>
      </w:pPr>
      <w:r>
        <w:t xml:space="preserve">The results of a change in environment are simply presented – there is no explanation why the different versions </w:t>
      </w:r>
      <w:r w:rsidR="00364711">
        <w:t xml:space="preserve">of a population </w:t>
      </w:r>
      <w:r>
        <w:t>are increasing or decreasing in number</w:t>
      </w:r>
      <w:r w:rsidR="00364711">
        <w:t>.</w:t>
      </w:r>
    </w:p>
    <w:p w14:paraId="325EDEF7" w14:textId="77777777" w:rsidR="00CC001E" w:rsidRDefault="00CC001E" w:rsidP="00E36234">
      <w:pPr>
        <w:pStyle w:val="ListParagraph"/>
        <w:numPr>
          <w:ilvl w:val="0"/>
          <w:numId w:val="7"/>
        </w:numPr>
        <w:spacing w:after="240" w:line="276" w:lineRule="auto"/>
        <w:ind w:left="567" w:hanging="283"/>
      </w:pPr>
      <w:r>
        <w:t>The simul</w:t>
      </w:r>
      <w:r w:rsidR="00364711">
        <w:t>ation is not very engaging:</w:t>
      </w:r>
      <w:r>
        <w:t xml:space="preserve"> there is minimal user interaction (which does not make it fun) with just a few clicks from start to finish.</w:t>
      </w:r>
    </w:p>
    <w:p w14:paraId="7C9C7A93" w14:textId="77777777" w:rsidR="00CC001E" w:rsidRDefault="00CC001E" w:rsidP="00E36234">
      <w:pPr>
        <w:pStyle w:val="ListParagraph"/>
        <w:numPr>
          <w:ilvl w:val="0"/>
          <w:numId w:val="7"/>
        </w:numPr>
        <w:spacing w:after="240" w:line="276" w:lineRule="auto"/>
        <w:ind w:left="567" w:hanging="283"/>
      </w:pPr>
      <w:r>
        <w:t>Overall, the tool is aimed at young children to provide some ‘fun’ but it provides only a very crude view of evolution.</w:t>
      </w:r>
    </w:p>
    <w:p w14:paraId="1A17593C" w14:textId="77777777" w:rsidR="00CC001E" w:rsidRDefault="00CC001E" w:rsidP="00E36234">
      <w:pPr>
        <w:spacing w:after="240" w:line="276" w:lineRule="auto"/>
      </w:pPr>
      <w:r>
        <w:t xml:space="preserve">Another example of a flash-based web application is </w:t>
      </w:r>
      <w:r w:rsidRPr="00B9179E">
        <w:t>“Stop Disasters!”</w:t>
      </w:r>
      <w:r>
        <w:t xml:space="preserve"> (</w:t>
      </w:r>
      <w:hyperlink r:id="rId17" w:history="1">
        <w:r>
          <w:rPr>
            <w:rStyle w:val="Hyperlink"/>
          </w:rPr>
          <w:t>http://www.stopdisastersgame.org</w:t>
        </w:r>
      </w:hyperlink>
      <w:r>
        <w:t xml:space="preserve">). The focus of “Stop Disasters!” is not evolution but preventing and responding to disasters </w:t>
      </w:r>
      <w:r w:rsidR="00364711">
        <w:t xml:space="preserve">such as tsunamis </w:t>
      </w:r>
      <w:r>
        <w:t>– it is produced by the United Nations and the International S</w:t>
      </w:r>
      <w:r w:rsidR="00BC2C48">
        <w:t xml:space="preserve">trategy for Disaster Reduction. </w:t>
      </w:r>
      <w:r>
        <w:t xml:space="preserve">It is aimed at older children than “Who Wants to Live a Million Years” and has a game section, a section </w:t>
      </w:r>
      <w:r w:rsidR="00364711">
        <w:t>showing</w:t>
      </w:r>
      <w:r>
        <w:t xml:space="preserve"> high scores from the game, information on the largest disasters in recent history and teacher resources about disasters. </w:t>
      </w:r>
    </w:p>
    <w:p w14:paraId="0CC701C8" w14:textId="77777777" w:rsidR="00CC001E" w:rsidRDefault="00CC001E" w:rsidP="00E36234">
      <w:pPr>
        <w:spacing w:after="240" w:line="276" w:lineRule="auto"/>
      </w:pPr>
      <w:r>
        <w:t>The simulation tool can be used to teach students about d</w:t>
      </w:r>
      <w:r w:rsidR="00D36E84">
        <w:t>isaster prevention, as part of G</w:t>
      </w:r>
      <w:r>
        <w:t>eography or other lessons. The objective of the game is to assess the risk of a disaster and to reduce the damage to the human population when one does occur.  The simulation section proceeds as follows:</w:t>
      </w:r>
    </w:p>
    <w:p w14:paraId="499C04DC" w14:textId="77777777" w:rsidR="00CC001E" w:rsidRDefault="00CC001E" w:rsidP="00E36234">
      <w:pPr>
        <w:pStyle w:val="ListParagraph"/>
        <w:numPr>
          <w:ilvl w:val="0"/>
          <w:numId w:val="8"/>
        </w:numPr>
        <w:spacing w:after="240" w:line="276" w:lineRule="auto"/>
        <w:ind w:left="567" w:hanging="283"/>
      </w:pPr>
      <w:r>
        <w:t>The user selects a scenario e.g. ‘Coastal Village – tsunami’, and difficulty level (which is generated by the level of detail of the maps used).</w:t>
      </w:r>
    </w:p>
    <w:p w14:paraId="01735666" w14:textId="77777777" w:rsidR="00CC001E" w:rsidRDefault="00CC001E" w:rsidP="00E36234">
      <w:pPr>
        <w:pStyle w:val="ListParagraph"/>
        <w:numPr>
          <w:ilvl w:val="0"/>
          <w:numId w:val="8"/>
        </w:numPr>
        <w:spacing w:after="240" w:line="276" w:lineRule="auto"/>
        <w:ind w:left="567" w:hanging="283"/>
      </w:pPr>
      <w:r>
        <w:t xml:space="preserve">A disaster occurs and the user is given a mission e.g. ‘construct accommodation for 400 </w:t>
      </w:r>
      <w:r w:rsidR="00D36E84">
        <w:t>people with a budget of $35,000’</w:t>
      </w:r>
      <w:r>
        <w:t>.</w:t>
      </w:r>
    </w:p>
    <w:p w14:paraId="40C63ECD" w14:textId="77777777" w:rsidR="00CC001E" w:rsidRDefault="00CC001E" w:rsidP="00E36234">
      <w:pPr>
        <w:pStyle w:val="ListParagraph"/>
        <w:numPr>
          <w:ilvl w:val="0"/>
          <w:numId w:val="8"/>
        </w:numPr>
        <w:spacing w:after="240" w:line="276" w:lineRule="auto"/>
        <w:ind w:left="567" w:hanging="283"/>
      </w:pPr>
      <w:r>
        <w:t>The user then spends the budget to purchase various materials.</w:t>
      </w:r>
    </w:p>
    <w:p w14:paraId="10641DB6" w14:textId="77777777" w:rsidR="00CC001E" w:rsidRDefault="00CC001E" w:rsidP="00E36234">
      <w:pPr>
        <w:pStyle w:val="ListParagraph"/>
        <w:numPr>
          <w:ilvl w:val="0"/>
          <w:numId w:val="8"/>
        </w:numPr>
        <w:spacing w:after="240" w:line="276" w:lineRule="auto"/>
        <w:ind w:left="567" w:hanging="283"/>
      </w:pPr>
      <w:r>
        <w:t>A score is shown e.g. number of population successfully housed.</w:t>
      </w:r>
    </w:p>
    <w:p w14:paraId="6BD488E2" w14:textId="77777777" w:rsidR="00CC001E" w:rsidRPr="005B40D3" w:rsidRDefault="00CC001E" w:rsidP="00E36234">
      <w:pPr>
        <w:pStyle w:val="ListParagraph"/>
        <w:numPr>
          <w:ilvl w:val="0"/>
          <w:numId w:val="8"/>
        </w:numPr>
        <w:spacing w:after="240" w:line="276" w:lineRule="auto"/>
        <w:ind w:left="567" w:hanging="283"/>
      </w:pPr>
      <w:r w:rsidRPr="005B40D3">
        <w:t>The simulation takes about 10 minutes to run, depending on the choices made by the user.</w:t>
      </w:r>
    </w:p>
    <w:p w14:paraId="53944807" w14:textId="77777777" w:rsidR="00CC001E" w:rsidRDefault="00CC001E" w:rsidP="00E36234">
      <w:pPr>
        <w:spacing w:after="240" w:line="276" w:lineRule="auto"/>
      </w:pPr>
      <w:r>
        <w:t>“Stop Disasters!” is much more sophisticated and interesting than “Who Wants to Live a Million Years?” as it allows the user to interact with it more fully, it has better graphics and feels more like a game with choices – rather than a few simple steps over which the user has little influence. It does not deal with evolution but is a good example of a sophisticated interactive learning tool.</w:t>
      </w:r>
    </w:p>
    <w:p w14:paraId="7A9C0D2E" w14:textId="77777777" w:rsidR="00BC2C48" w:rsidRDefault="00BC2C48" w:rsidP="00E36234">
      <w:pPr>
        <w:spacing w:after="240" w:line="276" w:lineRule="auto"/>
      </w:pPr>
      <w:r w:rsidRPr="00F83130">
        <w:rPr>
          <w:i/>
        </w:rPr>
        <w:t>Note</w:t>
      </w:r>
      <w:r>
        <w:t>: Although “Stop Disasters!” is not specifically rel</w:t>
      </w:r>
      <w:r w:rsidR="00D36E84">
        <w:t>evant to B</w:t>
      </w:r>
      <w:r>
        <w:t xml:space="preserve">iology it is useful to evaluate </w:t>
      </w:r>
      <w:r w:rsidR="00D36E84">
        <w:t xml:space="preserve">it </w:t>
      </w:r>
      <w:r>
        <w:t xml:space="preserve">as it shows how a simulation can be used as part of the teaching </w:t>
      </w:r>
      <w:r w:rsidR="00D36E84">
        <w:t>process</w:t>
      </w:r>
      <w:r>
        <w:t>.</w:t>
      </w:r>
    </w:p>
    <w:p w14:paraId="4FB29958" w14:textId="77777777" w:rsidR="003F3EAE" w:rsidRDefault="003F3EAE" w:rsidP="00E36234">
      <w:pPr>
        <w:spacing w:after="240" w:line="276" w:lineRule="auto"/>
      </w:pPr>
      <w:r>
        <w:t>A web</w:t>
      </w:r>
      <w:r w:rsidR="00BA4D0F">
        <w:t xml:space="preserve"> </w:t>
      </w:r>
      <w:r>
        <w:t>based</w:t>
      </w:r>
      <w:r w:rsidR="000B5D50">
        <w:t xml:space="preserve"> application</w:t>
      </w:r>
      <w:r w:rsidR="00BA4D0F">
        <w:t xml:space="preserve"> </w:t>
      </w:r>
      <w:r w:rsidR="000B5D50">
        <w:t>using JavaScript is “Cambrian EXPLOSION” (</w:t>
      </w:r>
      <w:hyperlink r:id="rId18" w:history="1">
        <w:r w:rsidR="000B5D50">
          <w:rPr>
            <w:rStyle w:val="Hyperlink"/>
          </w:rPr>
          <w:t>http://www.cambrianexplosion.com/</w:t>
        </w:r>
      </w:hyperlink>
      <w:r w:rsidR="00BA4D0F">
        <w:t xml:space="preserve">). </w:t>
      </w:r>
      <w:r w:rsidR="000B5D50">
        <w:t xml:space="preserve">The application is focused on showing the evolution of locomotion in creatures.  It uses a generic algorithm to generate creatures with different mutations and then runs a simulation measuring how far they move in a specific amount of time.  From this it calculates the </w:t>
      </w:r>
      <w:r w:rsidR="00E33994">
        <w:t>fitness of each generation</w:t>
      </w:r>
      <w:r w:rsidR="000B5D50">
        <w:t xml:space="preserve"> and draws </w:t>
      </w:r>
      <w:r w:rsidR="00E33994">
        <w:t>graphs of how the fitness varie</w:t>
      </w:r>
      <w:r w:rsidR="000B5D50">
        <w:t xml:space="preserve">s with each generation </w:t>
      </w:r>
      <w:r w:rsidR="00E33994">
        <w:t xml:space="preserve">- </w:t>
      </w:r>
      <w:r w:rsidR="000B5D50">
        <w:t xml:space="preserve">thus showing the concept of evolution (small positive mutations </w:t>
      </w:r>
      <w:r w:rsidR="00E33994">
        <w:t xml:space="preserve">in </w:t>
      </w:r>
      <w:r w:rsidR="000B5D50">
        <w:t>each generation add up as that species has a greater change of reproducing thus transferring the mutation onto the next generation).  This tool is quite sophisticated and complex</w:t>
      </w:r>
      <w:r w:rsidR="00E33994">
        <w:t>;</w:t>
      </w:r>
      <w:r w:rsidR="000B5D50">
        <w:t xml:space="preserve"> although its graphics are not as good as “Stop Disasters!” it makes up for this in its simulation customizability.</w:t>
      </w:r>
    </w:p>
    <w:p w14:paraId="11B193B9" w14:textId="77777777" w:rsidR="0026669C" w:rsidRDefault="00CC001E" w:rsidP="00E36234">
      <w:pPr>
        <w:spacing w:after="240" w:line="276" w:lineRule="auto"/>
      </w:pPr>
      <w:r w:rsidRPr="00427006">
        <w:t>In summary, the current tools which have been analysed have a number of advantages and disadvantages and none have been judged to meet all the relevant criteria. While “Who Wants to Live a Million Years?” is focused on evolution it has a number of drawbacks in the user experience</w:t>
      </w:r>
      <w:r>
        <w:t xml:space="preserve"> and in the level of detail it shows about evolutionary processes</w:t>
      </w:r>
      <w:r w:rsidRPr="00427006">
        <w:t>. “Stop Disasters!” has a better user experience, being fun and informative and with significant user interaction, but is not focused on evolution.</w:t>
      </w:r>
      <w:r w:rsidR="000B5D50">
        <w:t xml:space="preserve">  “Cambrian EXPLOSION” is a good simulation of evolution in species however it m</w:t>
      </w:r>
      <w:r w:rsidR="00890F59">
        <w:t>ay be too advanced for the 12 - 14</w:t>
      </w:r>
      <w:r w:rsidR="000B5D50">
        <w:t xml:space="preserve"> year </w:t>
      </w:r>
      <w:r w:rsidR="00890F59">
        <w:t>olds</w:t>
      </w:r>
      <w:r w:rsidR="000B5D50">
        <w:t xml:space="preserve"> and also focuses only on the evolution of locomotion and not the general evolution of animals.</w:t>
      </w:r>
    </w:p>
    <w:p w14:paraId="647CD002" w14:textId="77777777" w:rsidR="004D3202" w:rsidRDefault="004D3202" w:rsidP="00E36234">
      <w:pPr>
        <w:pStyle w:val="Heading2"/>
        <w:spacing w:after="240" w:line="276" w:lineRule="auto"/>
      </w:pPr>
      <w:bookmarkStart w:id="12" w:name="_Toc381971291"/>
      <w:bookmarkStart w:id="13" w:name="_Toc382209192"/>
      <w:bookmarkStart w:id="14" w:name="_Toc383463023"/>
      <w:bookmarkStart w:id="15" w:name="_Toc383597836"/>
      <w:r>
        <w:t>Identificat</w:t>
      </w:r>
      <w:r w:rsidR="00431A0F">
        <w:t>ion of prospective user</w:t>
      </w:r>
      <w:r>
        <w:t>s</w:t>
      </w:r>
      <w:bookmarkEnd w:id="12"/>
      <w:bookmarkEnd w:id="13"/>
      <w:bookmarkEnd w:id="14"/>
      <w:bookmarkEnd w:id="15"/>
    </w:p>
    <w:p w14:paraId="2344D896" w14:textId="77777777" w:rsidR="00CC001E" w:rsidRDefault="00CC001E" w:rsidP="00E36234">
      <w:pPr>
        <w:spacing w:after="240" w:line="276" w:lineRule="auto"/>
      </w:pPr>
      <w:r>
        <w:t>Two types of users of the system have been identified – teachers in the classroom and pupils.</w:t>
      </w:r>
      <w:r w:rsidR="00946134">
        <w:t xml:space="preserve"> </w:t>
      </w:r>
      <w:r>
        <w:t xml:space="preserve">Teacher users are teachers of Biology </w:t>
      </w:r>
      <w:r w:rsidR="00857CFA">
        <w:t xml:space="preserve">in Kingswood </w:t>
      </w:r>
      <w:r>
        <w:t xml:space="preserve">who </w:t>
      </w:r>
      <w:r w:rsidR="00946134">
        <w:t>require an introduction to evolution for</w:t>
      </w:r>
      <w:r>
        <w:t xml:space="preserve"> classes </w:t>
      </w:r>
      <w:r w:rsidR="00946134">
        <w:t>of 10 - 15 pupils aged</w:t>
      </w:r>
      <w:r>
        <w:t xml:space="preserve"> 12</w:t>
      </w:r>
      <w:r w:rsidR="00946134">
        <w:t xml:space="preserve"> </w:t>
      </w:r>
      <w:r>
        <w:t>-</w:t>
      </w:r>
      <w:r w:rsidR="00946134">
        <w:t xml:space="preserve"> 14</w:t>
      </w:r>
      <w:r>
        <w:t xml:space="preserve">. </w:t>
      </w:r>
      <w:r w:rsidR="00946134">
        <w:t>T</w:t>
      </w:r>
      <w:r>
        <w:t>eacher users have a</w:t>
      </w:r>
      <w:r w:rsidR="0032170D">
        <w:t>n</w:t>
      </w:r>
      <w:r w:rsidR="007F64C6">
        <w:t xml:space="preserve"> </w:t>
      </w:r>
      <w:r w:rsidR="0032170D">
        <w:t>adequate knowledge of computing and application</w:t>
      </w:r>
      <w:r w:rsidR="00946134">
        <w:t>s</w:t>
      </w:r>
      <w:r>
        <w:t>. Teachers will use the tool to demonstrate the basic concepts of evolution to the pupils, and will act as an administrator for the tool</w:t>
      </w:r>
      <w:r w:rsidR="00D55CEF">
        <w:t xml:space="preserve"> i.e. deciding when it is to be used and setting it for homework</w:t>
      </w:r>
      <w:r>
        <w:t>.</w:t>
      </w:r>
    </w:p>
    <w:p w14:paraId="2335AFA3" w14:textId="77777777" w:rsidR="00A50508" w:rsidRPr="00A37842" w:rsidRDefault="00946134" w:rsidP="00E36234">
      <w:pPr>
        <w:spacing w:after="240" w:line="276" w:lineRule="auto"/>
      </w:pPr>
      <w:r>
        <w:t xml:space="preserve">Pupil users are aged 12 - 14, </w:t>
      </w:r>
      <w:r w:rsidR="00CC001E">
        <w:t xml:space="preserve">are of mixed ability and have already had some background in science. They lack any detailed knowledge of evolution, although they are likely to have heard of it, and may </w:t>
      </w:r>
      <w:r>
        <w:t>find the idea challenging. P</w:t>
      </w:r>
      <w:r w:rsidR="00CC001E">
        <w:t>upil users know how to follow simple instructions on a computer and use simple applications. Pupils will use the tool to see how the concepts of evolution taught to them in the classroom can be illustrated and ‘brought to life’.</w:t>
      </w:r>
    </w:p>
    <w:p w14:paraId="5D9FBC15" w14:textId="77777777" w:rsidR="004D3202" w:rsidRDefault="004D3202" w:rsidP="00E36234">
      <w:pPr>
        <w:pStyle w:val="Heading2"/>
        <w:spacing w:after="240" w:line="276" w:lineRule="auto"/>
      </w:pPr>
      <w:bookmarkStart w:id="16" w:name="_Toc381971292"/>
      <w:bookmarkStart w:id="17" w:name="_Toc382209193"/>
      <w:bookmarkStart w:id="18" w:name="_Toc383463024"/>
      <w:bookmarkStart w:id="19" w:name="_Toc383597837"/>
      <w:r>
        <w:t>Identification of user needs and acceptable limitations</w:t>
      </w:r>
      <w:bookmarkEnd w:id="16"/>
      <w:bookmarkEnd w:id="17"/>
      <w:bookmarkEnd w:id="18"/>
      <w:bookmarkEnd w:id="19"/>
    </w:p>
    <w:p w14:paraId="53FF507D" w14:textId="77777777" w:rsidR="00A43E4A" w:rsidRDefault="00A43E4A" w:rsidP="00E36234">
      <w:pPr>
        <w:spacing w:after="240" w:line="276" w:lineRule="auto"/>
      </w:pPr>
      <w:r>
        <w:t xml:space="preserve">Analysis of user needs and acceptable limitations has been undertaken for both </w:t>
      </w:r>
      <w:r w:rsidR="001D19D6">
        <w:t xml:space="preserve">sets of </w:t>
      </w:r>
      <w:r w:rsidR="00946134">
        <w:t>users</w:t>
      </w:r>
      <w:r>
        <w:t>.</w:t>
      </w:r>
    </w:p>
    <w:p w14:paraId="04BFA39B" w14:textId="77777777" w:rsidR="00A43E4A" w:rsidRDefault="00A43E4A" w:rsidP="00E36234">
      <w:pPr>
        <w:pStyle w:val="Heading3"/>
        <w:spacing w:after="240" w:line="276" w:lineRule="auto"/>
      </w:pPr>
      <w:r>
        <w:t>User needs – teachers</w:t>
      </w:r>
    </w:p>
    <w:p w14:paraId="46F41CC4" w14:textId="77777777" w:rsidR="00A43E4A" w:rsidRPr="00A43E4A" w:rsidRDefault="00A43E4A" w:rsidP="00E36234">
      <w:pPr>
        <w:spacing w:line="276" w:lineRule="auto"/>
      </w:pPr>
      <w:r>
        <w:t xml:space="preserve">Teachers require a tool that quickly and easily illustrates the concept of evolution in a manner that is </w:t>
      </w:r>
      <w:r w:rsidR="001D19D6">
        <w:t xml:space="preserve">understandable and </w:t>
      </w:r>
      <w:r>
        <w:t xml:space="preserve">interesting to children and which is easy to administer. Teachers’ more </w:t>
      </w:r>
      <w:r w:rsidR="00F13A7B">
        <w:t>d</w:t>
      </w:r>
      <w:r>
        <w:t>etailed requirements are:</w:t>
      </w:r>
    </w:p>
    <w:p w14:paraId="1E007288" w14:textId="77777777" w:rsidR="00CC001E" w:rsidRPr="00550F32" w:rsidRDefault="00550F32" w:rsidP="00E36234">
      <w:pPr>
        <w:pStyle w:val="ListParagraph"/>
        <w:numPr>
          <w:ilvl w:val="0"/>
          <w:numId w:val="5"/>
        </w:numPr>
        <w:spacing w:after="0" w:line="276" w:lineRule="auto"/>
        <w:ind w:left="567" w:hanging="283"/>
      </w:pPr>
      <w:r>
        <w:t>The tool should not be over-</w:t>
      </w:r>
      <w:r w:rsidR="00CC001E" w:rsidRPr="00550F32">
        <w:t>complex in its ideas, as this would defeat the point of simplifying the teaching of the concept.</w:t>
      </w:r>
    </w:p>
    <w:p w14:paraId="12369164" w14:textId="77777777" w:rsidR="00CC001E" w:rsidRPr="00550F32" w:rsidRDefault="00CC001E" w:rsidP="00E36234">
      <w:pPr>
        <w:pStyle w:val="ListParagraph"/>
        <w:numPr>
          <w:ilvl w:val="0"/>
          <w:numId w:val="5"/>
        </w:numPr>
        <w:spacing w:after="0" w:line="276" w:lineRule="auto"/>
        <w:ind w:left="567" w:hanging="283"/>
      </w:pPr>
      <w:r w:rsidRPr="00550F32">
        <w:t>As the tool is to be used as both a teaching tool and a tool to prompt in</w:t>
      </w:r>
      <w:r w:rsidR="00550F32">
        <w:t>dependent learning</w:t>
      </w:r>
      <w:r w:rsidRPr="00550F32">
        <w:t xml:space="preserve"> </w:t>
      </w:r>
      <w:r w:rsidR="00550F32">
        <w:t>it</w:t>
      </w:r>
      <w:r w:rsidRPr="00550F32">
        <w:t xml:space="preserve"> must be able to be used within the classroom (or computer room) as well as by the pupils in their own time or for homework at home.</w:t>
      </w:r>
    </w:p>
    <w:p w14:paraId="527475D4" w14:textId="77777777" w:rsidR="00CC001E" w:rsidRPr="00550F32" w:rsidRDefault="00CC001E" w:rsidP="00E36234">
      <w:pPr>
        <w:pStyle w:val="ListParagraph"/>
        <w:numPr>
          <w:ilvl w:val="0"/>
          <w:numId w:val="5"/>
        </w:numPr>
        <w:spacing w:after="0" w:line="276" w:lineRule="auto"/>
        <w:ind w:left="567" w:hanging="283"/>
      </w:pPr>
      <w:r w:rsidRPr="00550F32">
        <w:t>The tool needs to be able to be used by 12</w:t>
      </w:r>
      <w:r w:rsidR="00550F32">
        <w:t xml:space="preserve"> </w:t>
      </w:r>
      <w:r w:rsidRPr="00550F32">
        <w:t>-</w:t>
      </w:r>
      <w:r w:rsidR="00550F32">
        <w:t xml:space="preserve"> 14</w:t>
      </w:r>
      <w:r w:rsidRPr="00550F32">
        <w:t xml:space="preserve"> year old pupils, either individually or in small groups of 4</w:t>
      </w:r>
      <w:r w:rsidR="00550F32">
        <w:t xml:space="preserve"> </w:t>
      </w:r>
      <w:r w:rsidRPr="00550F32">
        <w:t>-</w:t>
      </w:r>
      <w:r w:rsidR="00550F32">
        <w:t xml:space="preserve"> </w:t>
      </w:r>
      <w:r w:rsidRPr="00550F32">
        <w:t xml:space="preserve">6, and must be simple to use with minimum </w:t>
      </w:r>
      <w:r w:rsidR="00550F32">
        <w:t>instruction</w:t>
      </w:r>
      <w:r w:rsidRPr="00550F32">
        <w:t xml:space="preserve"> required – no more than 5 minutes.</w:t>
      </w:r>
    </w:p>
    <w:p w14:paraId="58D93150" w14:textId="77777777" w:rsidR="00CC001E" w:rsidRPr="00550F32" w:rsidRDefault="00CC001E" w:rsidP="00E36234">
      <w:pPr>
        <w:pStyle w:val="ListParagraph"/>
        <w:numPr>
          <w:ilvl w:val="0"/>
          <w:numId w:val="5"/>
        </w:numPr>
        <w:spacing w:after="0" w:line="276" w:lineRule="auto"/>
        <w:ind w:left="567" w:hanging="283"/>
      </w:pPr>
      <w:r w:rsidRPr="00550F32">
        <w:t>Setting up and running a simulation should take no more than 5 minutes per simulation by pupils.</w:t>
      </w:r>
    </w:p>
    <w:p w14:paraId="1F45A81A" w14:textId="77777777" w:rsidR="00CC001E" w:rsidRPr="00550F32" w:rsidRDefault="00CC001E" w:rsidP="00E36234">
      <w:pPr>
        <w:pStyle w:val="ListParagraph"/>
        <w:numPr>
          <w:ilvl w:val="0"/>
          <w:numId w:val="5"/>
        </w:numPr>
        <w:spacing w:after="0" w:line="276" w:lineRule="auto"/>
        <w:ind w:left="567" w:hanging="283"/>
      </w:pPr>
      <w:r w:rsidRPr="00550F32">
        <w:t>Total time for using the tool – from instruction to the analysis of results – should be about 22 minutes.</w:t>
      </w:r>
    </w:p>
    <w:p w14:paraId="4E4E9F59" w14:textId="77777777" w:rsidR="00CC001E" w:rsidRPr="00550F32" w:rsidRDefault="00CC001E" w:rsidP="00E36234">
      <w:pPr>
        <w:pStyle w:val="ListParagraph"/>
        <w:numPr>
          <w:ilvl w:val="0"/>
          <w:numId w:val="5"/>
        </w:numPr>
        <w:spacing w:after="0" w:line="276" w:lineRule="auto"/>
        <w:ind w:left="567" w:hanging="283"/>
      </w:pPr>
      <w:r w:rsidRPr="00550F32">
        <w:t>The tool</w:t>
      </w:r>
      <w:r w:rsidR="00550F32">
        <w:t>,</w:t>
      </w:r>
      <w:r w:rsidRPr="00550F32">
        <w:t xml:space="preserve"> </w:t>
      </w:r>
      <w:r w:rsidR="00550F32" w:rsidRPr="00550F32">
        <w:t>together</w:t>
      </w:r>
      <w:r w:rsidR="00550F32">
        <w:t xml:space="preserve"> with any linked,</w:t>
      </w:r>
      <w:r w:rsidR="00550F32" w:rsidRPr="00550F32">
        <w:t xml:space="preserve"> content </w:t>
      </w:r>
      <w:r w:rsidRPr="00550F32">
        <w:t xml:space="preserve">must be </w:t>
      </w:r>
      <w:r w:rsidR="00550F32" w:rsidRPr="00550F32">
        <w:t xml:space="preserve">fun and engaging </w:t>
      </w:r>
      <w:r w:rsidR="00550F32">
        <w:t>for</w:t>
      </w:r>
      <w:r w:rsidRPr="00550F32">
        <w:t xml:space="preserve"> this age group.</w:t>
      </w:r>
    </w:p>
    <w:p w14:paraId="3943F21F" w14:textId="77777777" w:rsidR="00CC001E" w:rsidRPr="00550F32" w:rsidRDefault="00CC001E" w:rsidP="00E36234">
      <w:pPr>
        <w:pStyle w:val="ListParagraph"/>
        <w:numPr>
          <w:ilvl w:val="0"/>
          <w:numId w:val="5"/>
        </w:numPr>
        <w:spacing w:after="0" w:line="276" w:lineRule="auto"/>
        <w:ind w:left="567" w:hanging="283"/>
      </w:pPr>
      <w:r w:rsidRPr="00550F32">
        <w:t>All pupils in the classroom and outside the classroom should have equal access to the tool and there should be no minimum system requirements (e.g. owning a smart phone), so that everyone can use it.</w:t>
      </w:r>
    </w:p>
    <w:p w14:paraId="7EAC7277" w14:textId="77777777" w:rsidR="00CC001E" w:rsidRPr="00550F32" w:rsidRDefault="00CC001E" w:rsidP="00E36234">
      <w:pPr>
        <w:pStyle w:val="ListParagraph"/>
        <w:numPr>
          <w:ilvl w:val="0"/>
          <w:numId w:val="5"/>
        </w:numPr>
        <w:spacing w:line="276" w:lineRule="auto"/>
        <w:ind w:left="567" w:hanging="283"/>
      </w:pPr>
      <w:r w:rsidRPr="00550F32">
        <w:t xml:space="preserve">When first introduced, the tool must be demonstrated by a teacher through a projector so that the pupils can </w:t>
      </w:r>
      <w:r w:rsidR="00550F32">
        <w:t>use</w:t>
      </w:r>
      <w:r w:rsidRPr="00550F32">
        <w:t xml:space="preserve"> the tool correctly and </w:t>
      </w:r>
      <w:r w:rsidR="00550F32">
        <w:t xml:space="preserve">use </w:t>
      </w:r>
      <w:r w:rsidRPr="00550F32">
        <w:t xml:space="preserve">all features </w:t>
      </w:r>
      <w:r w:rsidR="00550F32">
        <w:t>to their maximum effectiveness</w:t>
      </w:r>
      <w:r w:rsidRPr="00550F32">
        <w:t>.</w:t>
      </w:r>
    </w:p>
    <w:p w14:paraId="38B02BF4" w14:textId="77777777" w:rsidR="00F13A7B" w:rsidRDefault="00F13A7B" w:rsidP="00E36234">
      <w:pPr>
        <w:pStyle w:val="Heading3"/>
        <w:spacing w:after="240" w:line="276" w:lineRule="auto"/>
      </w:pPr>
      <w:r>
        <w:t>User needs – pupils</w:t>
      </w:r>
    </w:p>
    <w:p w14:paraId="5992F8B2" w14:textId="77777777" w:rsidR="00CC001E" w:rsidRPr="00E1432B" w:rsidRDefault="00CC001E" w:rsidP="00E36234">
      <w:pPr>
        <w:pStyle w:val="ListParagraph"/>
        <w:numPr>
          <w:ilvl w:val="0"/>
          <w:numId w:val="6"/>
        </w:numPr>
        <w:spacing w:after="240" w:line="276" w:lineRule="auto"/>
        <w:ind w:left="567" w:hanging="283"/>
      </w:pPr>
      <w:r w:rsidRPr="00E1432B">
        <w:t>The tool must be suitable for 12</w:t>
      </w:r>
      <w:r w:rsidR="00E1432B">
        <w:t xml:space="preserve"> </w:t>
      </w:r>
      <w:r w:rsidRPr="00E1432B">
        <w:t>-</w:t>
      </w:r>
      <w:r w:rsidR="00E1432B">
        <w:t xml:space="preserve"> 14</w:t>
      </w:r>
      <w:r w:rsidRPr="00E1432B">
        <w:t xml:space="preserve"> year olds</w:t>
      </w:r>
      <w:r w:rsidR="00E1432B">
        <w:t xml:space="preserve"> </w:t>
      </w:r>
      <w:r w:rsidRPr="00E1432B">
        <w:t>in terms of the complexity of content and the ease of use.</w:t>
      </w:r>
    </w:p>
    <w:p w14:paraId="765BA252" w14:textId="77777777" w:rsidR="00CC001E" w:rsidRPr="00E1432B" w:rsidRDefault="00CC001E" w:rsidP="00E36234">
      <w:pPr>
        <w:pStyle w:val="ListParagraph"/>
        <w:numPr>
          <w:ilvl w:val="0"/>
          <w:numId w:val="6"/>
        </w:numPr>
        <w:spacing w:after="240" w:line="276" w:lineRule="auto"/>
        <w:ind w:left="567" w:hanging="283"/>
      </w:pPr>
      <w:r w:rsidRPr="00E1432B">
        <w:t>It must be fun and engaging –pupils should enjoy each simulation and want to run several.</w:t>
      </w:r>
    </w:p>
    <w:p w14:paraId="346F25F1" w14:textId="77777777" w:rsidR="00CC001E" w:rsidRPr="00E1432B" w:rsidRDefault="00CC001E" w:rsidP="00E36234">
      <w:pPr>
        <w:pStyle w:val="ListParagraph"/>
        <w:numPr>
          <w:ilvl w:val="0"/>
          <w:numId w:val="6"/>
        </w:numPr>
        <w:spacing w:after="240" w:line="276" w:lineRule="auto"/>
        <w:ind w:left="567" w:hanging="283"/>
      </w:pPr>
      <w:r w:rsidRPr="00E1432B">
        <w:t xml:space="preserve">It must be capable of communicating clear </w:t>
      </w:r>
      <w:proofErr w:type="spellStart"/>
      <w:r w:rsidRPr="00E1432B">
        <w:t>learnings</w:t>
      </w:r>
      <w:proofErr w:type="spellEnd"/>
      <w:r w:rsidRPr="00E1432B">
        <w:t>.</w:t>
      </w:r>
    </w:p>
    <w:p w14:paraId="270F55A9" w14:textId="77777777" w:rsidR="00787DD0" w:rsidRPr="00E1432B" w:rsidRDefault="00CC001E" w:rsidP="00E36234">
      <w:pPr>
        <w:pStyle w:val="ListParagraph"/>
        <w:numPr>
          <w:ilvl w:val="0"/>
          <w:numId w:val="6"/>
        </w:numPr>
        <w:spacing w:after="240" w:line="276" w:lineRule="auto"/>
        <w:ind w:left="567" w:hanging="283"/>
      </w:pPr>
      <w:r w:rsidRPr="00E1432B">
        <w:t>It must be capable of being accessed by all pupils</w:t>
      </w:r>
      <w:r w:rsidR="00E1432B">
        <w:t xml:space="preserve"> </w:t>
      </w:r>
      <w:r w:rsidR="00D55CEF" w:rsidRPr="00E1432B">
        <w:t>both inside and outside the classroom</w:t>
      </w:r>
      <w:r w:rsidR="00E94777" w:rsidRPr="00E1432B">
        <w:t>.</w:t>
      </w:r>
    </w:p>
    <w:p w14:paraId="1255F656" w14:textId="77777777" w:rsidR="00FB3C66" w:rsidRDefault="004331B7" w:rsidP="00E36234">
      <w:pPr>
        <w:pStyle w:val="Heading3"/>
        <w:spacing w:after="240" w:line="276" w:lineRule="auto"/>
      </w:pPr>
      <w:r>
        <w:t>Acceptable limitations - s</w:t>
      </w:r>
      <w:r w:rsidR="00FB3C66">
        <w:t>oftware</w:t>
      </w:r>
    </w:p>
    <w:p w14:paraId="06D7EEBA" w14:textId="77777777" w:rsidR="00FB3C66" w:rsidRPr="00E1432B" w:rsidRDefault="00FB3C66" w:rsidP="005B1453">
      <w:pPr>
        <w:pStyle w:val="ListParagraph"/>
        <w:numPr>
          <w:ilvl w:val="0"/>
          <w:numId w:val="21"/>
        </w:numPr>
        <w:spacing w:line="276" w:lineRule="auto"/>
        <w:ind w:left="567" w:hanging="283"/>
      </w:pPr>
      <w:r w:rsidRPr="00E1432B">
        <w:t xml:space="preserve">The </w:t>
      </w:r>
      <w:r w:rsidR="00EC33A1" w:rsidRPr="00E1432B">
        <w:t>tool</w:t>
      </w:r>
      <w:r w:rsidR="00AC30E3" w:rsidRPr="00E1432B">
        <w:t xml:space="preserve"> must work on the major web browsers:</w:t>
      </w:r>
    </w:p>
    <w:p w14:paraId="24EE12DD" w14:textId="77777777" w:rsidR="00AC30E3" w:rsidRPr="00E1432B" w:rsidRDefault="00E1432B" w:rsidP="00393C68">
      <w:pPr>
        <w:pStyle w:val="ListParagraph"/>
        <w:numPr>
          <w:ilvl w:val="1"/>
          <w:numId w:val="21"/>
        </w:numPr>
        <w:spacing w:line="276" w:lineRule="auto"/>
        <w:ind w:left="1276" w:hanging="283"/>
      </w:pPr>
      <w:r w:rsidRPr="00E1432B">
        <w:t>Internet E</w:t>
      </w:r>
      <w:r w:rsidR="00AC30E3" w:rsidRPr="00E1432B">
        <w:t>xplorer 9 and upwards (current school version)</w:t>
      </w:r>
      <w:r w:rsidR="003053BC" w:rsidRPr="00E1432B">
        <w:t>.</w:t>
      </w:r>
    </w:p>
    <w:p w14:paraId="5C567217" w14:textId="77777777" w:rsidR="00AC30E3" w:rsidRPr="00E1432B" w:rsidRDefault="00AC30E3" w:rsidP="00393C68">
      <w:pPr>
        <w:pStyle w:val="ListParagraph"/>
        <w:numPr>
          <w:ilvl w:val="1"/>
          <w:numId w:val="21"/>
        </w:numPr>
        <w:spacing w:line="276" w:lineRule="auto"/>
        <w:ind w:left="1276" w:hanging="283"/>
      </w:pPr>
      <w:r w:rsidRPr="00E1432B">
        <w:t>Firefox version 20 and upwards</w:t>
      </w:r>
      <w:r w:rsidR="003053BC" w:rsidRPr="00E1432B">
        <w:t>.</w:t>
      </w:r>
    </w:p>
    <w:p w14:paraId="7B63B2F8" w14:textId="77777777" w:rsidR="00AC30E3" w:rsidRPr="00E1432B" w:rsidRDefault="00AC30E3" w:rsidP="00393C68">
      <w:pPr>
        <w:pStyle w:val="ListParagraph"/>
        <w:numPr>
          <w:ilvl w:val="1"/>
          <w:numId w:val="21"/>
        </w:numPr>
        <w:spacing w:line="276" w:lineRule="auto"/>
        <w:ind w:left="1276" w:hanging="283"/>
      </w:pPr>
      <w:r w:rsidRPr="00E1432B">
        <w:t>Chrome version 22 and upwards</w:t>
      </w:r>
      <w:r w:rsidR="003053BC" w:rsidRPr="00E1432B">
        <w:t>.</w:t>
      </w:r>
    </w:p>
    <w:p w14:paraId="3AD5D366" w14:textId="77777777" w:rsidR="00EC33A1" w:rsidRPr="00E1432B" w:rsidRDefault="00EC33A1" w:rsidP="005B1453">
      <w:pPr>
        <w:pStyle w:val="ListParagraph"/>
        <w:numPr>
          <w:ilvl w:val="0"/>
          <w:numId w:val="21"/>
        </w:numPr>
        <w:spacing w:line="276" w:lineRule="auto"/>
        <w:ind w:left="567" w:hanging="283"/>
      </w:pPr>
      <w:r w:rsidRPr="00E1432B">
        <w:t>The tool must be able to run on Windows 7 which is the current school operating system.</w:t>
      </w:r>
    </w:p>
    <w:p w14:paraId="381BBAE9" w14:textId="77777777" w:rsidR="00FB3C66" w:rsidRDefault="004331B7" w:rsidP="00E36234">
      <w:pPr>
        <w:pStyle w:val="Heading3"/>
        <w:spacing w:after="240" w:line="276" w:lineRule="auto"/>
      </w:pPr>
      <w:r>
        <w:t>Acceptable limitations - h</w:t>
      </w:r>
      <w:r w:rsidR="00FB3C66">
        <w:t>ardware</w:t>
      </w:r>
    </w:p>
    <w:p w14:paraId="1ADE41BB" w14:textId="77777777" w:rsidR="00AC30E3" w:rsidRPr="00E1432B" w:rsidRDefault="00AC30E3" w:rsidP="00393C68">
      <w:pPr>
        <w:pStyle w:val="ListParagraph"/>
        <w:numPr>
          <w:ilvl w:val="0"/>
          <w:numId w:val="13"/>
        </w:numPr>
        <w:spacing w:line="276" w:lineRule="auto"/>
        <w:ind w:left="567" w:hanging="283"/>
      </w:pPr>
      <w:r w:rsidRPr="00E1432B">
        <w:t xml:space="preserve">The </w:t>
      </w:r>
      <w:r w:rsidR="00EC33A1" w:rsidRPr="00E1432B">
        <w:t>tool</w:t>
      </w:r>
      <w:r w:rsidRPr="00E1432B">
        <w:t xml:space="preserve"> must</w:t>
      </w:r>
      <w:r w:rsidR="00E1432B" w:rsidRPr="00E1432B">
        <w:t xml:space="preserve"> </w:t>
      </w:r>
      <w:r w:rsidRPr="00E1432B">
        <w:t>run smoothly</w:t>
      </w:r>
      <w:r w:rsidR="00E1432B" w:rsidRPr="00E1432B">
        <w:t xml:space="preserve"> </w:t>
      </w:r>
      <w:r w:rsidR="00EC33A1" w:rsidRPr="00E1432B">
        <w:t xml:space="preserve">on </w:t>
      </w:r>
      <w:r w:rsidR="00D55CEF" w:rsidRPr="00E1432B">
        <w:t>the computers provided in the ICT rooms</w:t>
      </w:r>
      <w:r w:rsidR="00EC33A1" w:rsidRPr="00E1432B">
        <w:t>.</w:t>
      </w:r>
    </w:p>
    <w:p w14:paraId="5B8C688A" w14:textId="77777777" w:rsidR="00EE3877" w:rsidRPr="00E1432B" w:rsidRDefault="00EE3877" w:rsidP="005B1453">
      <w:pPr>
        <w:pStyle w:val="ListParagraph"/>
        <w:numPr>
          <w:ilvl w:val="1"/>
          <w:numId w:val="21"/>
        </w:numPr>
        <w:spacing w:line="276" w:lineRule="auto"/>
        <w:ind w:left="1134" w:hanging="283"/>
      </w:pPr>
      <w:r w:rsidRPr="00E1432B">
        <w:t>Most computers are fitted with: Windows 7; Intel(R) Core(TM)2 Duo CPU E8400 @ 3.00GHz; 2.00 GB Memory. Note: Smoothly means with no noticeable judder (≥15fps) with standard use of the tool.</w:t>
      </w:r>
    </w:p>
    <w:p w14:paraId="34936C85" w14:textId="77777777" w:rsidR="00AC30E3" w:rsidRPr="00E1432B" w:rsidRDefault="00AC30E3" w:rsidP="00393C68">
      <w:pPr>
        <w:pStyle w:val="ListParagraph"/>
        <w:numPr>
          <w:ilvl w:val="0"/>
          <w:numId w:val="13"/>
        </w:numPr>
        <w:spacing w:line="276" w:lineRule="auto"/>
        <w:ind w:left="567" w:hanging="283"/>
      </w:pPr>
      <w:r w:rsidRPr="00E1432B">
        <w:t>Only a mouse and keyboards can be used as input devices for the system as these are all that are provided by every work station.</w:t>
      </w:r>
    </w:p>
    <w:p w14:paraId="16B703DC" w14:textId="77777777" w:rsidR="00AD7415" w:rsidRPr="00E1432B" w:rsidRDefault="00AD7415" w:rsidP="00393C68">
      <w:pPr>
        <w:pStyle w:val="ListParagraph"/>
        <w:numPr>
          <w:ilvl w:val="0"/>
          <w:numId w:val="13"/>
        </w:numPr>
        <w:spacing w:line="276" w:lineRule="auto"/>
        <w:ind w:left="567" w:hanging="283"/>
      </w:pPr>
      <w:r w:rsidRPr="00E1432B">
        <w:t xml:space="preserve">The </w:t>
      </w:r>
      <w:r w:rsidR="00EC33A1" w:rsidRPr="00E1432B">
        <w:t>tool</w:t>
      </w:r>
      <w:r w:rsidRPr="00E1432B">
        <w:t xml:space="preserve"> should be able to sc</w:t>
      </w:r>
      <w:r w:rsidR="00E1432B">
        <w:t>ale up to resolutions larger tha</w:t>
      </w:r>
      <w:r w:rsidRPr="00E1432B">
        <w:t>n 800</w:t>
      </w:r>
      <w:r w:rsidR="00E1432B">
        <w:t xml:space="preserve"> </w:t>
      </w:r>
      <w:r w:rsidRPr="00E1432B">
        <w:t>x</w:t>
      </w:r>
      <w:r w:rsidR="00E1432B">
        <w:t xml:space="preserve"> </w:t>
      </w:r>
      <w:r w:rsidRPr="00E1432B">
        <w:t xml:space="preserve">600 so that it can be displayed </w:t>
      </w:r>
      <w:r w:rsidR="00EC33A1" w:rsidRPr="00E1432B">
        <w:t>through</w:t>
      </w:r>
      <w:r w:rsidRPr="00E1432B">
        <w:t xml:space="preserve"> a </w:t>
      </w:r>
      <w:r w:rsidR="00EC33A1" w:rsidRPr="00E1432B">
        <w:t xml:space="preserve">school </w:t>
      </w:r>
      <w:r w:rsidRPr="00E1432B">
        <w:t>projector</w:t>
      </w:r>
      <w:r w:rsidR="00EC33A1" w:rsidRPr="00E1432B">
        <w:t xml:space="preserve"> onto an interactive whiteboard</w:t>
      </w:r>
      <w:r w:rsidRPr="00E1432B">
        <w:t>.</w:t>
      </w:r>
    </w:p>
    <w:p w14:paraId="061BC4B9" w14:textId="77777777" w:rsidR="00FB3C66" w:rsidRDefault="004331B7" w:rsidP="00E36234">
      <w:pPr>
        <w:pStyle w:val="Heading3"/>
        <w:spacing w:after="240" w:line="276" w:lineRule="auto"/>
      </w:pPr>
      <w:r>
        <w:t>Acceptable limitations - s</w:t>
      </w:r>
      <w:r w:rsidR="00FB3C66">
        <w:t>imulation</w:t>
      </w:r>
    </w:p>
    <w:p w14:paraId="7256B0B7" w14:textId="77777777" w:rsidR="00E1432B" w:rsidRDefault="003F6DDA" w:rsidP="00393C68">
      <w:pPr>
        <w:pStyle w:val="ListParagraph"/>
        <w:numPr>
          <w:ilvl w:val="0"/>
          <w:numId w:val="22"/>
        </w:numPr>
        <w:spacing w:after="0" w:line="276" w:lineRule="auto"/>
        <w:ind w:left="567" w:hanging="283"/>
      </w:pPr>
      <w:r w:rsidRPr="00E1432B">
        <w:t xml:space="preserve">The tool should not be expected to be completely accurate and approximations may be made to </w:t>
      </w:r>
      <w:r w:rsidR="00966725">
        <w:t>avoid increasing</w:t>
      </w:r>
      <w:r w:rsidRPr="00E1432B">
        <w:t xml:space="preserve"> the complexity of the simulation beyond the scope of the teaching</w:t>
      </w:r>
      <w:r w:rsidR="002845E0" w:rsidRPr="00E1432B">
        <w:t>.</w:t>
      </w:r>
    </w:p>
    <w:p w14:paraId="02C64F93" w14:textId="77777777" w:rsidR="00E1432B" w:rsidRDefault="00AD7415" w:rsidP="00393C68">
      <w:pPr>
        <w:pStyle w:val="ListParagraph"/>
        <w:numPr>
          <w:ilvl w:val="0"/>
          <w:numId w:val="22"/>
        </w:numPr>
        <w:spacing w:after="0" w:line="276" w:lineRule="auto"/>
        <w:ind w:left="567" w:hanging="283"/>
      </w:pPr>
      <w:r w:rsidRPr="00E1432B">
        <w:t>The simulation should not be expected to model realistic ant movement</w:t>
      </w:r>
      <w:r w:rsidR="00C24D2C">
        <w:t>s</w:t>
      </w:r>
      <w:r w:rsidRPr="00E1432B">
        <w:t xml:space="preserve"> </w:t>
      </w:r>
      <w:r w:rsidR="00C24D2C">
        <w:t>and</w:t>
      </w:r>
      <w:r w:rsidRPr="00E1432B">
        <w:t xml:space="preserve"> only </w:t>
      </w:r>
      <w:r w:rsidR="00E1432B">
        <w:t>model a 2D</w:t>
      </w:r>
      <w:r w:rsidRPr="00E1432B">
        <w:t xml:space="preserve"> representation of ant movement</w:t>
      </w:r>
      <w:r w:rsidR="00C24D2C">
        <w:t>s</w:t>
      </w:r>
      <w:r w:rsidRPr="00E1432B">
        <w:t>.</w:t>
      </w:r>
    </w:p>
    <w:p w14:paraId="0CE76DE2" w14:textId="77777777" w:rsidR="003053BC" w:rsidRPr="00E1432B" w:rsidRDefault="00AD7415" w:rsidP="00393C68">
      <w:pPr>
        <w:pStyle w:val="ListParagraph"/>
        <w:numPr>
          <w:ilvl w:val="0"/>
          <w:numId w:val="22"/>
        </w:numPr>
        <w:spacing w:after="0" w:line="276" w:lineRule="auto"/>
        <w:ind w:left="567" w:hanging="283"/>
      </w:pPr>
      <w:r w:rsidRPr="00E1432B">
        <w:t xml:space="preserve">The simulation should not be expected to model a realistic </w:t>
      </w:r>
      <w:r w:rsidR="003053BC" w:rsidRPr="00E1432B">
        <w:t>environment.</w:t>
      </w:r>
    </w:p>
    <w:p w14:paraId="256F226A" w14:textId="77777777" w:rsidR="003053BC" w:rsidRPr="00E1432B" w:rsidRDefault="003053BC" w:rsidP="005B1453">
      <w:pPr>
        <w:pStyle w:val="ListParagraph"/>
        <w:numPr>
          <w:ilvl w:val="1"/>
          <w:numId w:val="50"/>
        </w:numPr>
        <w:spacing w:line="276" w:lineRule="auto"/>
        <w:ind w:left="1134" w:hanging="283"/>
      </w:pPr>
      <w:r w:rsidRPr="00E1432B">
        <w:t xml:space="preserve">However </w:t>
      </w:r>
      <w:r w:rsidR="00C24D2C">
        <w:t xml:space="preserve">it </w:t>
      </w:r>
      <w:r w:rsidRPr="00E1432B">
        <w:t>should simulate basic regenerating food sources.</w:t>
      </w:r>
    </w:p>
    <w:p w14:paraId="33880687" w14:textId="77777777" w:rsidR="003053BC" w:rsidRPr="00E1432B" w:rsidRDefault="00C24D2C" w:rsidP="005B1453">
      <w:pPr>
        <w:pStyle w:val="ListParagraph"/>
        <w:numPr>
          <w:ilvl w:val="1"/>
          <w:numId w:val="50"/>
        </w:numPr>
        <w:spacing w:line="276" w:lineRule="auto"/>
        <w:ind w:left="1134" w:hanging="283"/>
      </w:pPr>
      <w:r>
        <w:t>It s</w:t>
      </w:r>
      <w:r w:rsidR="003053BC" w:rsidRPr="00E1432B">
        <w:t xml:space="preserve">hould only </w:t>
      </w:r>
      <w:r w:rsidR="00E1432B">
        <w:t>simulate a 2D</w:t>
      </w:r>
      <w:r w:rsidR="003053BC" w:rsidRPr="00E1432B">
        <w:t xml:space="preserve"> terrain.</w:t>
      </w:r>
    </w:p>
    <w:p w14:paraId="046F4552" w14:textId="77777777" w:rsidR="003053BC" w:rsidRPr="00E1432B" w:rsidRDefault="003053BC" w:rsidP="00393C68">
      <w:pPr>
        <w:pStyle w:val="ListParagraph"/>
        <w:numPr>
          <w:ilvl w:val="0"/>
          <w:numId w:val="22"/>
        </w:numPr>
        <w:spacing w:after="0" w:line="276" w:lineRule="auto"/>
        <w:ind w:left="567" w:hanging="283"/>
      </w:pPr>
      <w:r w:rsidRPr="00E1432B">
        <w:t>The simulation should</w:t>
      </w:r>
      <w:r w:rsidR="00C24D2C">
        <w:t xml:space="preserve"> not simulate the complete life</w:t>
      </w:r>
      <w:r w:rsidRPr="00E1432B">
        <w:t xml:space="preserve">cycle of ants i.e. </w:t>
      </w:r>
      <w:r w:rsidR="00CF1784" w:rsidRPr="00E1432B">
        <w:t xml:space="preserve">it should only model </w:t>
      </w:r>
      <w:r w:rsidR="00C24D2C">
        <w:t>adult ants</w:t>
      </w:r>
      <w:r w:rsidRPr="00E1432B">
        <w:t>.</w:t>
      </w:r>
    </w:p>
    <w:p w14:paraId="3BC31592" w14:textId="77777777" w:rsidR="00F13A7B" w:rsidRDefault="003053BC" w:rsidP="00393C68">
      <w:pPr>
        <w:pStyle w:val="ListParagraph"/>
        <w:numPr>
          <w:ilvl w:val="0"/>
          <w:numId w:val="22"/>
        </w:numPr>
        <w:spacing w:line="276" w:lineRule="auto"/>
        <w:ind w:left="567" w:hanging="283"/>
      </w:pPr>
      <w:r w:rsidRPr="00E1432B">
        <w:t>The simulation should not model the inner workin</w:t>
      </w:r>
      <w:r w:rsidR="005E2DFE" w:rsidRPr="00E1432B">
        <w:t xml:space="preserve">gs of the nest only the concept of the nest </w:t>
      </w:r>
      <w:r w:rsidR="00C24D2C">
        <w:t>-</w:t>
      </w:r>
      <w:r w:rsidR="005E2DFE" w:rsidRPr="00E1432B">
        <w:t>where the Queen lives and new ants are born and where food is stored.</w:t>
      </w:r>
    </w:p>
    <w:p w14:paraId="461F5BC4" w14:textId="77777777" w:rsidR="004D3202" w:rsidRDefault="004D3202" w:rsidP="00E36234">
      <w:pPr>
        <w:pStyle w:val="Heading2"/>
        <w:spacing w:after="240" w:line="276" w:lineRule="auto"/>
      </w:pPr>
      <w:bookmarkStart w:id="20" w:name="_Toc381971293"/>
      <w:bookmarkStart w:id="21" w:name="_Toc382209194"/>
      <w:bookmarkStart w:id="22" w:name="_Toc383463025"/>
      <w:bookmarkStart w:id="23" w:name="_Toc383597838"/>
      <w:r>
        <w:t>Data sources and destinations</w:t>
      </w:r>
      <w:bookmarkEnd w:id="20"/>
      <w:bookmarkEnd w:id="21"/>
      <w:bookmarkEnd w:id="22"/>
      <w:bookmarkEnd w:id="23"/>
    </w:p>
    <w:p w14:paraId="3C104891" w14:textId="77777777" w:rsidR="006766E8" w:rsidRPr="002825B2" w:rsidRDefault="00CC001E" w:rsidP="00E36234">
      <w:pPr>
        <w:spacing w:line="276" w:lineRule="auto"/>
      </w:pPr>
      <w:r>
        <w:t>The pupils will input values through buttons and sliders into the simulation via the user interface. The values selected will be used to change how the simulation runs and will therefore require heavy processing (running through the simulation).The simulation will output the result in an animation onto the screen</w:t>
      </w:r>
      <w:r w:rsidR="00107314">
        <w:t>.</w:t>
      </w:r>
    </w:p>
    <w:p w14:paraId="57BCBEC3" w14:textId="77777777" w:rsidR="004D3202" w:rsidRDefault="004D3202" w:rsidP="00E36234">
      <w:pPr>
        <w:pStyle w:val="Heading2"/>
        <w:spacing w:after="240" w:line="276" w:lineRule="auto"/>
      </w:pPr>
      <w:bookmarkStart w:id="24" w:name="_Toc381971294"/>
      <w:bookmarkStart w:id="25" w:name="_Toc382209195"/>
      <w:bookmarkStart w:id="26" w:name="_Toc383463026"/>
      <w:bookmarkStart w:id="27" w:name="_Toc383597839"/>
      <w:r>
        <w:t>Data volumes</w:t>
      </w:r>
      <w:bookmarkEnd w:id="24"/>
      <w:bookmarkEnd w:id="25"/>
      <w:bookmarkEnd w:id="26"/>
      <w:bookmarkEnd w:id="27"/>
    </w:p>
    <w:p w14:paraId="7EEF21BE" w14:textId="77777777" w:rsidR="00146E71" w:rsidRDefault="00146E71" w:rsidP="00E36234">
      <w:pPr>
        <w:spacing w:line="276" w:lineRule="auto"/>
      </w:pPr>
      <w:r>
        <w:t xml:space="preserve">No data is saved as all data is processed in real time and outputted data is shown to the user </w:t>
      </w:r>
      <w:r w:rsidR="00901D21">
        <w:t>immediately</w:t>
      </w:r>
      <w:r>
        <w:t xml:space="preserve">.  So the size of the program is the only </w:t>
      </w:r>
      <w:r w:rsidR="00901D21">
        <w:t xml:space="preserve">data volume, this will be less </w:t>
      </w:r>
      <w:r w:rsidR="00B77A13">
        <w:t>than</w:t>
      </w:r>
      <w:r w:rsidR="00901D21">
        <w:t xml:space="preserve"> 1mb.</w:t>
      </w:r>
    </w:p>
    <w:p w14:paraId="36EE6D3C" w14:textId="77777777" w:rsidR="001A7223" w:rsidRPr="001A7223" w:rsidRDefault="00E5329F" w:rsidP="00E36234">
      <w:pPr>
        <w:pStyle w:val="Heading2"/>
        <w:spacing w:after="240" w:line="276" w:lineRule="auto"/>
      </w:pPr>
      <w:bookmarkStart w:id="28" w:name="_Toc381971295"/>
      <w:bookmarkStart w:id="29" w:name="_Toc382209196"/>
      <w:bookmarkStart w:id="30" w:name="_Toc383463027"/>
      <w:bookmarkStart w:id="31" w:name="_Toc383597840"/>
      <w:r>
        <w:t>Analysis data d</w:t>
      </w:r>
      <w:r w:rsidR="004D3202">
        <w:t>ictionary</w:t>
      </w:r>
      <w:bookmarkEnd w:id="28"/>
      <w:bookmarkEnd w:id="29"/>
      <w:bookmarkEnd w:id="30"/>
      <w:bookmarkEnd w:id="31"/>
    </w:p>
    <w:p w14:paraId="73E17055" w14:textId="77777777" w:rsidR="0045390B" w:rsidRPr="00E5329F" w:rsidRDefault="00925089" w:rsidP="00393C68">
      <w:pPr>
        <w:pStyle w:val="ListParagraph"/>
        <w:numPr>
          <w:ilvl w:val="0"/>
          <w:numId w:val="14"/>
        </w:numPr>
        <w:spacing w:after="240" w:line="276" w:lineRule="auto"/>
        <w:ind w:left="567" w:hanging="283"/>
      </w:pPr>
      <w:r w:rsidRPr="00E5329F">
        <w:t>Characteristic</w:t>
      </w:r>
      <w:r w:rsidR="007D7F3A">
        <w:t xml:space="preserve"> – a</w:t>
      </w:r>
      <w:r w:rsidR="0045390B" w:rsidRPr="00E5329F">
        <w:t xml:space="preserve"> variable feature of an ant which changes it in some way e.g. how fast it can move.</w:t>
      </w:r>
    </w:p>
    <w:p w14:paraId="2A9F6F68" w14:textId="77777777" w:rsidR="00925089" w:rsidRPr="00E5329F" w:rsidRDefault="0045390B" w:rsidP="00393C68">
      <w:pPr>
        <w:pStyle w:val="ListParagraph"/>
        <w:numPr>
          <w:ilvl w:val="0"/>
          <w:numId w:val="14"/>
        </w:numPr>
        <w:spacing w:after="240" w:line="276" w:lineRule="auto"/>
        <w:ind w:left="567" w:hanging="283"/>
      </w:pPr>
      <w:r w:rsidRPr="00E5329F">
        <w:t>Species</w:t>
      </w:r>
      <w:r w:rsidR="007D7F3A">
        <w:t xml:space="preserve"> – a</w:t>
      </w:r>
      <w:r w:rsidRPr="00E5329F">
        <w:t xml:space="preserve"> collection of unique </w:t>
      </w:r>
      <w:r w:rsidR="00574CA0" w:rsidRPr="00E5329F">
        <w:t>characteristics</w:t>
      </w:r>
      <w:r w:rsidRPr="00E5329F">
        <w:t xml:space="preserve"> define </w:t>
      </w:r>
      <w:r w:rsidR="00B02C40" w:rsidRPr="00E5329F">
        <w:t>a</w:t>
      </w:r>
      <w:r w:rsidR="007D7F3A">
        <w:t xml:space="preserve"> new species in the simulation.</w:t>
      </w:r>
    </w:p>
    <w:p w14:paraId="4181AC71" w14:textId="77777777" w:rsidR="00925089" w:rsidRPr="00E5329F" w:rsidRDefault="00925089" w:rsidP="00393C68">
      <w:pPr>
        <w:pStyle w:val="ListParagraph"/>
        <w:numPr>
          <w:ilvl w:val="0"/>
          <w:numId w:val="14"/>
        </w:numPr>
        <w:spacing w:after="240" w:line="276" w:lineRule="auto"/>
        <w:ind w:left="567" w:hanging="283"/>
      </w:pPr>
      <w:r w:rsidRPr="00E5329F">
        <w:t>Mutation</w:t>
      </w:r>
      <w:r w:rsidR="007D7F3A">
        <w:t xml:space="preserve"> – a</w:t>
      </w:r>
      <w:r w:rsidR="0045390B" w:rsidRPr="00E5329F">
        <w:t xml:space="preserve"> random event which alters a </w:t>
      </w:r>
      <w:r w:rsidR="00574CA0" w:rsidRPr="00E5329F">
        <w:t>characteristic</w:t>
      </w:r>
      <w:r w:rsidR="007D7F3A">
        <w:t>.</w:t>
      </w:r>
    </w:p>
    <w:p w14:paraId="26C145B7" w14:textId="77777777" w:rsidR="00925089" w:rsidRPr="00E5329F" w:rsidRDefault="00925089" w:rsidP="00393C68">
      <w:pPr>
        <w:pStyle w:val="ListParagraph"/>
        <w:numPr>
          <w:ilvl w:val="0"/>
          <w:numId w:val="14"/>
        </w:numPr>
        <w:spacing w:after="240" w:line="276" w:lineRule="auto"/>
        <w:ind w:left="567" w:hanging="283"/>
      </w:pPr>
      <w:r w:rsidRPr="00E5329F">
        <w:t>Ant</w:t>
      </w:r>
      <w:r w:rsidR="00D04D17" w:rsidRPr="00E5329F">
        <w:t xml:space="preserve"> </w:t>
      </w:r>
      <w:r w:rsidRPr="00E5329F">
        <w:t>nest</w:t>
      </w:r>
      <w:r w:rsidR="008A0E69" w:rsidRPr="00E5329F">
        <w:t xml:space="preserve"> (or just nest)</w:t>
      </w:r>
      <w:r w:rsidR="007D7F3A">
        <w:t xml:space="preserve"> </w:t>
      </w:r>
      <w:r w:rsidR="00574CA0" w:rsidRPr="00E5329F">
        <w:t>–</w:t>
      </w:r>
      <w:r w:rsidR="007D7F3A">
        <w:t xml:space="preserve"> t</w:t>
      </w:r>
      <w:r w:rsidR="00574CA0" w:rsidRPr="00E5329F">
        <w:t>he home of the Queen ant and where it reproduces as well as a general food store</w:t>
      </w:r>
      <w:r w:rsidR="007D7F3A">
        <w:t>.</w:t>
      </w:r>
    </w:p>
    <w:p w14:paraId="5F9C4F13" w14:textId="77777777" w:rsidR="00925089" w:rsidRPr="00E5329F" w:rsidRDefault="00925089" w:rsidP="00393C68">
      <w:pPr>
        <w:pStyle w:val="ListParagraph"/>
        <w:numPr>
          <w:ilvl w:val="0"/>
          <w:numId w:val="14"/>
        </w:numPr>
        <w:spacing w:after="240" w:line="276" w:lineRule="auto"/>
        <w:ind w:left="567" w:hanging="283"/>
      </w:pPr>
      <w:r w:rsidRPr="00E5329F">
        <w:t>Queen</w:t>
      </w:r>
      <w:r w:rsidR="00D04D17" w:rsidRPr="00E5329F">
        <w:t xml:space="preserve"> </w:t>
      </w:r>
      <w:r w:rsidRPr="00E5329F">
        <w:t>ant</w:t>
      </w:r>
      <w:r w:rsidR="007D7F3A">
        <w:t xml:space="preserve"> – t</w:t>
      </w:r>
      <w:r w:rsidR="00574CA0" w:rsidRPr="00E5329F">
        <w:t>he head of the species and the only ant capable of reproducing</w:t>
      </w:r>
      <w:r w:rsidR="007D7F3A">
        <w:t>.</w:t>
      </w:r>
    </w:p>
    <w:p w14:paraId="0A9284B1" w14:textId="77777777" w:rsidR="00925089" w:rsidRPr="00E5329F" w:rsidRDefault="00D04D17" w:rsidP="00393C68">
      <w:pPr>
        <w:pStyle w:val="ListParagraph"/>
        <w:numPr>
          <w:ilvl w:val="0"/>
          <w:numId w:val="14"/>
        </w:numPr>
        <w:spacing w:after="240" w:line="276" w:lineRule="auto"/>
        <w:ind w:left="567" w:hanging="283"/>
      </w:pPr>
      <w:r w:rsidRPr="00E5329F">
        <w:t>Worker a</w:t>
      </w:r>
      <w:r w:rsidR="00925089" w:rsidRPr="00E5329F">
        <w:t>nt</w:t>
      </w:r>
      <w:r w:rsidR="007D7F3A">
        <w:t xml:space="preserve"> – a</w:t>
      </w:r>
      <w:r w:rsidR="00574CA0" w:rsidRPr="00E5329F">
        <w:t>n ant whose purpose is to collect food and supply it to the nest</w:t>
      </w:r>
      <w:r w:rsidR="007D7F3A">
        <w:t>.</w:t>
      </w:r>
    </w:p>
    <w:p w14:paraId="31F92649" w14:textId="77777777" w:rsidR="00925089" w:rsidRPr="00E5329F" w:rsidRDefault="00574CA0" w:rsidP="00393C68">
      <w:pPr>
        <w:pStyle w:val="ListParagraph"/>
        <w:numPr>
          <w:ilvl w:val="0"/>
          <w:numId w:val="14"/>
        </w:numPr>
        <w:spacing w:after="240" w:line="276" w:lineRule="auto"/>
        <w:ind w:left="567" w:hanging="283"/>
      </w:pPr>
      <w:r w:rsidRPr="00E5329F">
        <w:t>Soldier</w:t>
      </w:r>
      <w:r w:rsidR="00D04D17" w:rsidRPr="00E5329F">
        <w:t xml:space="preserve"> a</w:t>
      </w:r>
      <w:r w:rsidR="00925089" w:rsidRPr="00E5329F">
        <w:t>nt</w:t>
      </w:r>
      <w:r w:rsidR="007D7F3A">
        <w:t xml:space="preserve"> – a</w:t>
      </w:r>
      <w:r w:rsidRPr="00E5329F">
        <w:t>n ant whose purpose is to guard the nest and other ants from a</w:t>
      </w:r>
      <w:r w:rsidR="007D7F3A">
        <w:t>ttack, a</w:t>
      </w:r>
      <w:r w:rsidRPr="00E5329F">
        <w:t>nd also to attack ants of a different species.</w:t>
      </w:r>
    </w:p>
    <w:p w14:paraId="3E3E89E6" w14:textId="77777777" w:rsidR="00925089" w:rsidRPr="00E5329F" w:rsidRDefault="00925089" w:rsidP="00393C68">
      <w:pPr>
        <w:pStyle w:val="ListParagraph"/>
        <w:numPr>
          <w:ilvl w:val="0"/>
          <w:numId w:val="14"/>
        </w:numPr>
        <w:spacing w:after="240" w:line="276" w:lineRule="auto"/>
        <w:ind w:left="567" w:hanging="283"/>
      </w:pPr>
      <w:r w:rsidRPr="00E5329F">
        <w:t>Pheromones</w:t>
      </w:r>
      <w:r w:rsidR="007D7F3A">
        <w:t xml:space="preserve"> – c</w:t>
      </w:r>
      <w:r w:rsidR="00574CA0" w:rsidRPr="00E5329F">
        <w:t>hemicals deposited by ants when they move whi</w:t>
      </w:r>
      <w:r w:rsidR="007D7F3A">
        <w:t>ch can be detected by antennae</w:t>
      </w:r>
      <w:r w:rsidR="00574CA0" w:rsidRPr="00E5329F">
        <w:t xml:space="preserve"> and used to alert </w:t>
      </w:r>
      <w:r w:rsidR="007D7F3A">
        <w:t>other ants of danger or as a tr</w:t>
      </w:r>
      <w:r w:rsidR="00574CA0" w:rsidRPr="00E5329F">
        <w:t>a</w:t>
      </w:r>
      <w:r w:rsidR="007D7F3A">
        <w:t>il to food.  Pheromone</w:t>
      </w:r>
      <w:r w:rsidR="00574CA0" w:rsidRPr="00E5329F">
        <w:t xml:space="preserve"> concentration slowly degrades over time due to evaporation.</w:t>
      </w:r>
    </w:p>
    <w:p w14:paraId="003D0C0F" w14:textId="77777777" w:rsidR="00574CA0" w:rsidRPr="00E5329F" w:rsidRDefault="00574CA0" w:rsidP="00393C68">
      <w:pPr>
        <w:pStyle w:val="ListParagraph"/>
        <w:numPr>
          <w:ilvl w:val="0"/>
          <w:numId w:val="14"/>
        </w:numPr>
        <w:spacing w:after="240" w:line="276" w:lineRule="auto"/>
        <w:ind w:left="567" w:hanging="283"/>
      </w:pPr>
      <w:r w:rsidRPr="00E5329F">
        <w:t>Trial pheromone</w:t>
      </w:r>
      <w:r w:rsidR="007D7F3A">
        <w:t xml:space="preserve"> – d</w:t>
      </w:r>
      <w:r w:rsidRPr="00E5329F">
        <w:t>eposite</w:t>
      </w:r>
      <w:r w:rsidR="007D7F3A">
        <w:t>d by worker ants and used as tr</w:t>
      </w:r>
      <w:r w:rsidRPr="00E5329F">
        <w:t>a</w:t>
      </w:r>
      <w:r w:rsidR="007D7F3A">
        <w:t>i</w:t>
      </w:r>
      <w:r w:rsidRPr="00E5329F">
        <w:t xml:space="preserve">ls to </w:t>
      </w:r>
      <w:r w:rsidR="00932BDE" w:rsidRPr="00E5329F">
        <w:t xml:space="preserve">and from </w:t>
      </w:r>
      <w:r w:rsidRPr="00E5329F">
        <w:t>food.</w:t>
      </w:r>
    </w:p>
    <w:p w14:paraId="41044436" w14:textId="77777777" w:rsidR="00FB085C" w:rsidRPr="00E5329F" w:rsidRDefault="00FB085C" w:rsidP="00393C68">
      <w:pPr>
        <w:pStyle w:val="ListParagraph"/>
        <w:numPr>
          <w:ilvl w:val="0"/>
          <w:numId w:val="14"/>
        </w:numPr>
        <w:spacing w:after="240" w:line="276" w:lineRule="auto"/>
        <w:ind w:left="567" w:hanging="283"/>
      </w:pPr>
      <w:r w:rsidRPr="00E5329F">
        <w:t xml:space="preserve">Fitness </w:t>
      </w:r>
      <w:r w:rsidR="007D7F3A">
        <w:t>– t</w:t>
      </w:r>
      <w:r w:rsidRPr="00E5329F">
        <w:t>he ability to survive and reproduce</w:t>
      </w:r>
    </w:p>
    <w:p w14:paraId="5BB99E43" w14:textId="77777777" w:rsidR="008A0E69" w:rsidRPr="00E5329F" w:rsidRDefault="008A0E69" w:rsidP="00393C68">
      <w:pPr>
        <w:pStyle w:val="ListParagraph"/>
        <w:numPr>
          <w:ilvl w:val="0"/>
          <w:numId w:val="14"/>
        </w:numPr>
        <w:spacing w:after="240" w:line="276" w:lineRule="auto"/>
        <w:ind w:left="567" w:hanging="283"/>
      </w:pPr>
      <w:r w:rsidRPr="00E5329F">
        <w:t xml:space="preserve">Food </w:t>
      </w:r>
      <w:r w:rsidR="007D7F3A">
        <w:t>– a</w:t>
      </w:r>
      <w:r w:rsidRPr="00E5329F">
        <w:t xml:space="preserve"> source of nutrition which is in constant demand by ants. Without a constant supply of food an ant will die. Food will be needed by the nest to create new ants.</w:t>
      </w:r>
    </w:p>
    <w:p w14:paraId="7AF965F9" w14:textId="77777777" w:rsidR="00E01770" w:rsidRPr="00E01770" w:rsidRDefault="00410E11" w:rsidP="00E36234">
      <w:pPr>
        <w:pStyle w:val="Heading2"/>
        <w:spacing w:after="240" w:line="276" w:lineRule="auto"/>
      </w:pPr>
      <w:bookmarkStart w:id="32" w:name="_Toc381971296"/>
      <w:bookmarkStart w:id="33" w:name="_Toc382209197"/>
      <w:bookmarkStart w:id="34" w:name="_Toc383463028"/>
      <w:bookmarkStart w:id="35" w:name="_Toc383597841"/>
      <w:r>
        <w:t xml:space="preserve">Structure and </w:t>
      </w:r>
      <w:r w:rsidR="007D7F3A">
        <w:t>data flow d</w:t>
      </w:r>
      <w:r w:rsidR="004D3202">
        <w:t>iagrams</w:t>
      </w:r>
      <w:bookmarkEnd w:id="32"/>
      <w:bookmarkEnd w:id="33"/>
      <w:bookmarkEnd w:id="34"/>
      <w:bookmarkEnd w:id="35"/>
    </w:p>
    <w:p w14:paraId="4CCA0867" w14:textId="77777777" w:rsidR="004D3202" w:rsidRDefault="00410E11" w:rsidP="00E36234">
      <w:pPr>
        <w:pStyle w:val="Heading3"/>
        <w:spacing w:after="240" w:line="276" w:lineRule="auto"/>
      </w:pPr>
      <w:r>
        <w:t>Structure diagram</w:t>
      </w:r>
    </w:p>
    <w:p w14:paraId="7DB13680" w14:textId="64A5BB77" w:rsidR="00125968" w:rsidRPr="00125968" w:rsidRDefault="002141AC" w:rsidP="00E36234">
      <w:pPr>
        <w:spacing w:line="276" w:lineRule="auto"/>
      </w:pPr>
      <w:r>
        <w:rPr>
          <w:noProof/>
          <w:lang w:eastAsia="en-GB"/>
        </w:rPr>
        <w:drawing>
          <wp:inline distT="0" distB="0" distL="0" distR="0" wp14:anchorId="725051B9" wp14:editId="1A26FC32">
            <wp:extent cx="5762625" cy="1754505"/>
            <wp:effectExtent l="0" t="0" r="9525"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1754505"/>
                    </a:xfrm>
                    <a:prstGeom prst="rect">
                      <a:avLst/>
                    </a:prstGeom>
                    <a:noFill/>
                    <a:ln>
                      <a:noFill/>
                    </a:ln>
                  </pic:spPr>
                </pic:pic>
              </a:graphicData>
            </a:graphic>
          </wp:inline>
        </w:drawing>
      </w:r>
    </w:p>
    <w:p w14:paraId="1284B999" w14:textId="77777777" w:rsidR="00FA3C2F" w:rsidRPr="00FA3C2F" w:rsidRDefault="00D807B4" w:rsidP="00E36234">
      <w:pPr>
        <w:pStyle w:val="Heading2"/>
        <w:spacing w:after="240" w:line="276" w:lineRule="auto"/>
      </w:pPr>
      <w:bookmarkStart w:id="36" w:name="_Toc381971297"/>
      <w:bookmarkStart w:id="37" w:name="_Toc382209198"/>
      <w:bookmarkStart w:id="38" w:name="_Toc383463029"/>
      <w:bookmarkStart w:id="39" w:name="_Toc383597842"/>
      <w:r>
        <w:t>Entity-relationship (E-R) model</w:t>
      </w:r>
      <w:bookmarkEnd w:id="36"/>
      <w:bookmarkEnd w:id="37"/>
      <w:bookmarkEnd w:id="38"/>
      <w:bookmarkEnd w:id="39"/>
    </w:p>
    <w:p w14:paraId="08D0E80B" w14:textId="77777777" w:rsidR="00D807B4" w:rsidRPr="00D807B4" w:rsidRDefault="00D807B4" w:rsidP="00E36234">
      <w:pPr>
        <w:spacing w:line="276" w:lineRule="auto"/>
      </w:pPr>
      <w:r>
        <w:t xml:space="preserve">This is not applicable as </w:t>
      </w:r>
      <w:r w:rsidR="007D7F3A">
        <w:t>no</w:t>
      </w:r>
      <w:r>
        <w:t xml:space="preserve"> database manipulation</w:t>
      </w:r>
      <w:r w:rsidR="007D7F3A">
        <w:t xml:space="preserve"> is required</w:t>
      </w:r>
      <w:r>
        <w:t>.</w:t>
      </w:r>
    </w:p>
    <w:p w14:paraId="5162B015" w14:textId="77777777" w:rsidR="00D807B4" w:rsidRDefault="00D807B4" w:rsidP="00E36234">
      <w:pPr>
        <w:pStyle w:val="Heading2"/>
        <w:spacing w:after="240" w:line="276" w:lineRule="auto"/>
      </w:pPr>
      <w:bookmarkStart w:id="40" w:name="_Toc381971298"/>
      <w:bookmarkStart w:id="41" w:name="_Toc382209199"/>
      <w:bookmarkStart w:id="42" w:name="_Toc383463030"/>
      <w:bookmarkStart w:id="43" w:name="_Toc383597843"/>
      <w:r>
        <w:t>Object analysis diagram</w:t>
      </w:r>
      <w:bookmarkEnd w:id="40"/>
      <w:bookmarkEnd w:id="41"/>
      <w:bookmarkEnd w:id="42"/>
      <w:bookmarkEnd w:id="43"/>
    </w:p>
    <w:p w14:paraId="5209F769" w14:textId="77777777" w:rsidR="00DB470D" w:rsidRPr="00DB470D" w:rsidRDefault="00DB470D" w:rsidP="00E36234">
      <w:pPr>
        <w:spacing w:line="276" w:lineRule="auto"/>
      </w:pPr>
      <w:r>
        <w:rPr>
          <w:noProof/>
          <w:lang w:eastAsia="en-GB"/>
        </w:rPr>
        <w:drawing>
          <wp:inline distT="0" distB="0" distL="0" distR="0" wp14:anchorId="0E5C193A" wp14:editId="7E4072A6">
            <wp:extent cx="5753100" cy="4305300"/>
            <wp:effectExtent l="0" t="0" r="0" b="0"/>
            <wp:docPr id="9" name="Picture 9" descr="C:\Dropbox\projects\Ant-Simulation\writeup\assests\Design\object diagram\objec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ropbox\projects\Ant-Simulation\writeup\assests\Design\object diagram\object dia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4305300"/>
                    </a:xfrm>
                    <a:prstGeom prst="rect">
                      <a:avLst/>
                    </a:prstGeom>
                    <a:noFill/>
                    <a:ln>
                      <a:noFill/>
                    </a:ln>
                  </pic:spPr>
                </pic:pic>
              </a:graphicData>
            </a:graphic>
          </wp:inline>
        </w:drawing>
      </w:r>
    </w:p>
    <w:p w14:paraId="6365528E" w14:textId="77777777" w:rsidR="004D3202" w:rsidRPr="002E3C05" w:rsidRDefault="004D3202" w:rsidP="00E36234">
      <w:pPr>
        <w:pStyle w:val="Heading2"/>
        <w:spacing w:after="240" w:line="276" w:lineRule="auto"/>
      </w:pPr>
      <w:bookmarkStart w:id="44" w:name="_Toc381971299"/>
      <w:bookmarkStart w:id="45" w:name="_Toc382209200"/>
      <w:bookmarkStart w:id="46" w:name="_Toc383463031"/>
      <w:bookmarkStart w:id="47" w:name="_Toc383597844"/>
      <w:r w:rsidRPr="002E3C05">
        <w:t>Objectives</w:t>
      </w:r>
      <w:r w:rsidR="00E01770" w:rsidRPr="002E3C05">
        <w:t xml:space="preserve"> for the proposed system</w:t>
      </w:r>
      <w:bookmarkEnd w:id="44"/>
      <w:bookmarkEnd w:id="45"/>
      <w:bookmarkEnd w:id="46"/>
      <w:bookmarkEnd w:id="47"/>
    </w:p>
    <w:p w14:paraId="411D0281" w14:textId="77777777" w:rsidR="00B77A13" w:rsidRPr="00BF65B3" w:rsidRDefault="005A3DBF" w:rsidP="00E36234">
      <w:pPr>
        <w:pStyle w:val="Heading3"/>
        <w:spacing w:line="276" w:lineRule="auto"/>
      </w:pPr>
      <w:r>
        <w:t>Ant s</w:t>
      </w:r>
      <w:r w:rsidR="001F10DE">
        <w:t>imulation objectives</w:t>
      </w:r>
    </w:p>
    <w:p w14:paraId="10F5DE71" w14:textId="77777777" w:rsidR="0032170D" w:rsidRPr="00CF1784" w:rsidRDefault="0032170D" w:rsidP="005B1453">
      <w:pPr>
        <w:pStyle w:val="ListParagraph"/>
        <w:numPr>
          <w:ilvl w:val="0"/>
          <w:numId w:val="19"/>
        </w:numPr>
        <w:spacing w:before="100" w:beforeAutospacing="1" w:after="0" w:line="276" w:lineRule="auto"/>
        <w:ind w:left="567" w:hanging="283"/>
        <w:rPr>
          <w:rFonts w:cstheme="minorHAnsi"/>
        </w:rPr>
      </w:pPr>
      <w:r>
        <w:t xml:space="preserve">A tool which </w:t>
      </w:r>
      <w:r w:rsidRPr="00CF1784">
        <w:rPr>
          <w:b/>
        </w:rPr>
        <w:t>illustrates the concept of evolution</w:t>
      </w:r>
      <w:r>
        <w:t xml:space="preserve">. This concept is summarised in Appendix B. The main ideas of the concept of evolution should be covered: </w:t>
      </w:r>
    </w:p>
    <w:p w14:paraId="436344C8" w14:textId="77777777"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rsidRPr="00C5226E">
        <w:rPr>
          <w:rFonts w:cstheme="minorHAnsi"/>
          <w:b/>
        </w:rPr>
        <w:t>Organisms have characteristics</w:t>
      </w:r>
      <w:r w:rsidRPr="00CF1784">
        <w:rPr>
          <w:rFonts w:cstheme="minorHAnsi"/>
        </w:rPr>
        <w:t xml:space="preserve"> which determine their species.</w:t>
      </w:r>
    </w:p>
    <w:p w14:paraId="52527B2E" w14:textId="77777777"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As a result of the mutation of characteristics, </w:t>
      </w:r>
      <w:r w:rsidRPr="00C5226E">
        <w:rPr>
          <w:rFonts w:cstheme="minorHAnsi"/>
          <w:b/>
        </w:rPr>
        <w:t>variations capable of being inherited</w:t>
      </w:r>
      <w:r w:rsidRPr="00CF1784">
        <w:rPr>
          <w:rFonts w:cstheme="minorHAnsi"/>
        </w:rPr>
        <w:t xml:space="preserve"> exist within populations of organisms.</w:t>
      </w:r>
    </w:p>
    <w:p w14:paraId="414C7B56" w14:textId="77777777"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Organisms </w:t>
      </w:r>
      <w:r w:rsidRPr="00C5226E">
        <w:rPr>
          <w:rFonts w:cstheme="minorHAnsi"/>
          <w:b/>
        </w:rPr>
        <w:t>produce more offspring than can survive</w:t>
      </w:r>
      <w:r w:rsidRPr="00CF1784">
        <w:rPr>
          <w:rFonts w:cstheme="minorHAnsi"/>
        </w:rPr>
        <w:t>.</w:t>
      </w:r>
    </w:p>
    <w:p w14:paraId="2E24741A" w14:textId="77777777"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These </w:t>
      </w:r>
      <w:r w:rsidRPr="00C5226E">
        <w:rPr>
          <w:rFonts w:cstheme="minorHAnsi"/>
          <w:b/>
        </w:rPr>
        <w:t>offspring</w:t>
      </w:r>
      <w:r w:rsidRPr="00CF1784">
        <w:rPr>
          <w:rFonts w:cstheme="minorHAnsi"/>
        </w:rPr>
        <w:t xml:space="preserve">, with their different inheritances, </w:t>
      </w:r>
      <w:r w:rsidRPr="00C5226E">
        <w:rPr>
          <w:rFonts w:cstheme="minorHAnsi"/>
          <w:b/>
        </w:rPr>
        <w:t>vary in their ability to survive and reproduce</w:t>
      </w:r>
      <w:r w:rsidRPr="00CF1784">
        <w:rPr>
          <w:rFonts w:cstheme="minorHAnsi"/>
        </w:rPr>
        <w:t>.</w:t>
      </w:r>
    </w:p>
    <w:p w14:paraId="4786C576" w14:textId="77777777"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t xml:space="preserve">In conditions with competition between organisms for survival and reproduction those </w:t>
      </w:r>
      <w:r w:rsidRPr="00C5226E">
        <w:rPr>
          <w:b/>
        </w:rPr>
        <w:t>organisms with traits that give them an advantage over their competitors pass these advantageous traits on</w:t>
      </w:r>
      <w:r>
        <w:t>, while traits that do not confer an advantage are not passed on to the next generation. As a result we have the ‘survival of the fittest’ and a gradual change in populations – they change or may even die out.</w:t>
      </w:r>
    </w:p>
    <w:p w14:paraId="18522CAA" w14:textId="77777777" w:rsidR="00095EB2" w:rsidRDefault="00604423" w:rsidP="005B1453">
      <w:pPr>
        <w:pStyle w:val="ListParagraph"/>
        <w:numPr>
          <w:ilvl w:val="0"/>
          <w:numId w:val="19"/>
        </w:numPr>
        <w:spacing w:line="276" w:lineRule="auto"/>
        <w:ind w:left="567" w:hanging="283"/>
      </w:pPr>
      <w:r w:rsidRPr="00604423">
        <w:t>The</w:t>
      </w:r>
      <w:r>
        <w:t xml:space="preserve"> simulation should be able to generate </w:t>
      </w:r>
      <w:r w:rsidRPr="0048253A">
        <w:rPr>
          <w:b/>
        </w:rPr>
        <w:t>random food placement</w:t>
      </w:r>
      <w:r>
        <w:t>.</w:t>
      </w:r>
    </w:p>
    <w:p w14:paraId="238845B5" w14:textId="77777777" w:rsidR="00C5226E" w:rsidRDefault="00C5226E" w:rsidP="005B1453">
      <w:pPr>
        <w:pStyle w:val="ListParagraph"/>
        <w:numPr>
          <w:ilvl w:val="0"/>
          <w:numId w:val="19"/>
        </w:numPr>
        <w:spacing w:line="276" w:lineRule="auto"/>
        <w:ind w:left="567" w:hanging="283"/>
      </w:pPr>
      <w:r>
        <w:t xml:space="preserve">The simulation should be able to simulate basic </w:t>
      </w:r>
      <w:r w:rsidRPr="00C5226E">
        <w:rPr>
          <w:b/>
        </w:rPr>
        <w:t>growth of food</w:t>
      </w:r>
      <w:r>
        <w:t>.</w:t>
      </w:r>
    </w:p>
    <w:p w14:paraId="3DE70353" w14:textId="77777777" w:rsidR="00CF1784" w:rsidRDefault="00CF1784" w:rsidP="005B1453">
      <w:pPr>
        <w:pStyle w:val="ListParagraph"/>
        <w:numPr>
          <w:ilvl w:val="0"/>
          <w:numId w:val="19"/>
        </w:numPr>
        <w:spacing w:before="100" w:beforeAutospacing="1" w:after="0" w:line="276" w:lineRule="auto"/>
        <w:ind w:left="567" w:hanging="283"/>
      </w:pPr>
      <w:r>
        <w:t xml:space="preserve">The tool should provide a </w:t>
      </w:r>
      <w:r w:rsidRPr="00CF1784">
        <w:rPr>
          <w:b/>
        </w:rPr>
        <w:t>simulation involving movement</w:t>
      </w:r>
      <w:r>
        <w:t xml:space="preserve"> since evolution involves dynamic change and a static tool is not appropriate.</w:t>
      </w:r>
    </w:p>
    <w:p w14:paraId="6277676F" w14:textId="77777777" w:rsidR="00C5226E" w:rsidRDefault="00C5226E" w:rsidP="005B1453">
      <w:pPr>
        <w:pStyle w:val="ListParagraph"/>
        <w:numPr>
          <w:ilvl w:val="0"/>
          <w:numId w:val="19"/>
        </w:numPr>
        <w:spacing w:before="100" w:beforeAutospacing="1" w:after="0" w:line="276" w:lineRule="auto"/>
        <w:ind w:left="567" w:hanging="283"/>
      </w:pPr>
      <w:r>
        <w:t>The simulation must simulate the three basic types of ants</w:t>
      </w:r>
      <w:r w:rsidR="00E04CC2">
        <w:t>:</w:t>
      </w:r>
    </w:p>
    <w:p w14:paraId="19C7F6D3" w14:textId="77777777" w:rsidR="00C5226E" w:rsidRDefault="00C5226E" w:rsidP="005B1453">
      <w:pPr>
        <w:pStyle w:val="ListParagraph"/>
        <w:numPr>
          <w:ilvl w:val="1"/>
          <w:numId w:val="19"/>
        </w:numPr>
        <w:spacing w:before="100" w:beforeAutospacing="1" w:after="0" w:line="276" w:lineRule="auto"/>
        <w:ind w:left="1134" w:hanging="283"/>
      </w:pPr>
      <w:r>
        <w:t xml:space="preserve">The </w:t>
      </w:r>
      <w:r w:rsidRPr="00960762">
        <w:rPr>
          <w:b/>
        </w:rPr>
        <w:t>worker ant</w:t>
      </w:r>
      <w:r w:rsidR="00E04CC2">
        <w:t xml:space="preserve"> – l</w:t>
      </w:r>
      <w:r>
        <w:t>ocates and collects food</w:t>
      </w:r>
      <w:r w:rsidR="00E04CC2">
        <w:t>.</w:t>
      </w:r>
    </w:p>
    <w:p w14:paraId="2754CCE7" w14:textId="77777777" w:rsidR="00C5226E" w:rsidRDefault="00C5226E" w:rsidP="005B1453">
      <w:pPr>
        <w:pStyle w:val="ListParagraph"/>
        <w:numPr>
          <w:ilvl w:val="1"/>
          <w:numId w:val="19"/>
        </w:numPr>
        <w:spacing w:before="100" w:beforeAutospacing="1" w:after="0" w:line="276" w:lineRule="auto"/>
        <w:ind w:left="1134" w:hanging="283"/>
      </w:pPr>
      <w:r>
        <w:t xml:space="preserve">The </w:t>
      </w:r>
      <w:r w:rsidR="00960762" w:rsidRPr="00960762">
        <w:rPr>
          <w:b/>
        </w:rPr>
        <w:t>soldier</w:t>
      </w:r>
      <w:r w:rsidRPr="00960762">
        <w:rPr>
          <w:b/>
        </w:rPr>
        <w:t xml:space="preserve"> ant</w:t>
      </w:r>
      <w:r w:rsidR="00E04CC2">
        <w:t xml:space="preserve"> – g</w:t>
      </w:r>
      <w:r>
        <w:t>uards and attacks ant species</w:t>
      </w:r>
      <w:r w:rsidR="00E04CC2">
        <w:t>.</w:t>
      </w:r>
    </w:p>
    <w:p w14:paraId="7B4581FF" w14:textId="77777777" w:rsidR="00C5226E" w:rsidRDefault="00C5226E" w:rsidP="005B1453">
      <w:pPr>
        <w:pStyle w:val="ListParagraph"/>
        <w:numPr>
          <w:ilvl w:val="1"/>
          <w:numId w:val="19"/>
        </w:numPr>
        <w:spacing w:before="100" w:beforeAutospacing="1" w:after="0" w:line="276" w:lineRule="auto"/>
        <w:ind w:left="1134" w:hanging="283"/>
      </w:pPr>
      <w:r>
        <w:t xml:space="preserve">The </w:t>
      </w:r>
      <w:r w:rsidRPr="00960762">
        <w:rPr>
          <w:b/>
        </w:rPr>
        <w:t>queen ant</w:t>
      </w:r>
      <w:r w:rsidR="00E04CC2">
        <w:t xml:space="preserve"> – c</w:t>
      </w:r>
      <w:r>
        <w:t>reates a nest</w:t>
      </w:r>
      <w:r w:rsidR="00E04CC2">
        <w:t>.</w:t>
      </w:r>
    </w:p>
    <w:p w14:paraId="349909CD" w14:textId="77777777" w:rsidR="00C5226E" w:rsidRDefault="00960762" w:rsidP="005B1453">
      <w:pPr>
        <w:pStyle w:val="ListParagraph"/>
        <w:numPr>
          <w:ilvl w:val="0"/>
          <w:numId w:val="19"/>
        </w:numPr>
        <w:spacing w:before="100" w:beforeAutospacing="1" w:after="0" w:line="276" w:lineRule="auto"/>
        <w:ind w:left="567" w:hanging="283"/>
      </w:pPr>
      <w:r>
        <w:t xml:space="preserve">The simulation must </w:t>
      </w:r>
      <w:r w:rsidRPr="00960762">
        <w:rPr>
          <w:b/>
        </w:rPr>
        <w:t>model a basic nest</w:t>
      </w:r>
      <w:r>
        <w:t xml:space="preserve"> capable of:</w:t>
      </w:r>
    </w:p>
    <w:p w14:paraId="6E19C22E" w14:textId="77777777" w:rsidR="00960762" w:rsidRDefault="00960762" w:rsidP="005B1453">
      <w:pPr>
        <w:pStyle w:val="ListParagraph"/>
        <w:numPr>
          <w:ilvl w:val="1"/>
          <w:numId w:val="19"/>
        </w:numPr>
        <w:spacing w:before="100" w:beforeAutospacing="1" w:after="0" w:line="276" w:lineRule="auto"/>
        <w:ind w:left="1134" w:hanging="283"/>
      </w:pPr>
      <w:r>
        <w:t>Producing new ants</w:t>
      </w:r>
      <w:r w:rsidR="00E04CC2">
        <w:t>.</w:t>
      </w:r>
    </w:p>
    <w:p w14:paraId="6D3B4E34" w14:textId="77777777" w:rsidR="00960762" w:rsidRDefault="00960762" w:rsidP="005B1453">
      <w:pPr>
        <w:pStyle w:val="ListParagraph"/>
        <w:numPr>
          <w:ilvl w:val="1"/>
          <w:numId w:val="19"/>
        </w:numPr>
        <w:spacing w:before="100" w:beforeAutospacing="1" w:after="0" w:line="276" w:lineRule="auto"/>
        <w:ind w:left="1134" w:hanging="283"/>
      </w:pPr>
      <w:r>
        <w:t>Being attacked and eventually destroyed.</w:t>
      </w:r>
    </w:p>
    <w:p w14:paraId="17340586" w14:textId="77777777" w:rsidR="0014313D" w:rsidRDefault="0014313D" w:rsidP="005B1453">
      <w:pPr>
        <w:pStyle w:val="ListParagraph"/>
        <w:numPr>
          <w:ilvl w:val="0"/>
          <w:numId w:val="19"/>
        </w:numPr>
        <w:spacing w:line="276" w:lineRule="auto"/>
        <w:ind w:left="567" w:hanging="283"/>
      </w:pPr>
      <w:r>
        <w:t>The ants should have variable basic characteristics Including:</w:t>
      </w:r>
    </w:p>
    <w:p w14:paraId="41C4970F" w14:textId="77777777" w:rsidR="0014313D" w:rsidRDefault="0014313D" w:rsidP="005B1453">
      <w:pPr>
        <w:pStyle w:val="ListParagraph"/>
        <w:numPr>
          <w:ilvl w:val="1"/>
          <w:numId w:val="19"/>
        </w:numPr>
        <w:spacing w:line="276" w:lineRule="auto"/>
        <w:ind w:left="1134" w:hanging="283"/>
      </w:pPr>
      <w:r w:rsidRPr="0048253A">
        <w:rPr>
          <w:b/>
        </w:rPr>
        <w:t>Speed</w:t>
      </w:r>
      <w:r>
        <w:t xml:space="preserve"> the ants move</w:t>
      </w:r>
      <w:r w:rsidR="00E04CC2">
        <w:t xml:space="preserve"> at.</w:t>
      </w:r>
    </w:p>
    <w:p w14:paraId="2DE3E8D3" w14:textId="77777777" w:rsidR="0014313D" w:rsidRDefault="0014313D" w:rsidP="005B1453">
      <w:pPr>
        <w:pStyle w:val="ListParagraph"/>
        <w:numPr>
          <w:ilvl w:val="1"/>
          <w:numId w:val="19"/>
        </w:numPr>
        <w:spacing w:line="276" w:lineRule="auto"/>
        <w:ind w:left="1134" w:hanging="283"/>
      </w:pPr>
      <w:r>
        <w:t xml:space="preserve">The </w:t>
      </w:r>
      <w:r w:rsidRPr="0048253A">
        <w:rPr>
          <w:b/>
        </w:rPr>
        <w:t>reproduction rate</w:t>
      </w:r>
      <w:r w:rsidR="00E04CC2">
        <w:rPr>
          <w:b/>
        </w:rPr>
        <w:t>.</w:t>
      </w:r>
    </w:p>
    <w:p w14:paraId="1B67C058" w14:textId="77777777" w:rsidR="002F033E" w:rsidRPr="00C5226E" w:rsidRDefault="002F033E" w:rsidP="005B1453">
      <w:pPr>
        <w:pStyle w:val="ListParagraph"/>
        <w:numPr>
          <w:ilvl w:val="1"/>
          <w:numId w:val="19"/>
        </w:numPr>
        <w:spacing w:line="276" w:lineRule="auto"/>
        <w:ind w:left="1134" w:hanging="283"/>
      </w:pPr>
      <w:r>
        <w:t xml:space="preserve">The </w:t>
      </w:r>
      <w:r w:rsidRPr="0048253A">
        <w:rPr>
          <w:b/>
        </w:rPr>
        <w:t>amount of food ants are able to carry</w:t>
      </w:r>
      <w:r w:rsidR="00E04CC2">
        <w:rPr>
          <w:b/>
        </w:rPr>
        <w:t>.</w:t>
      </w:r>
    </w:p>
    <w:p w14:paraId="764AB3B3" w14:textId="77777777" w:rsidR="00C5226E" w:rsidRPr="00C5226E" w:rsidRDefault="00C5226E" w:rsidP="005B1453">
      <w:pPr>
        <w:pStyle w:val="ListParagraph"/>
        <w:numPr>
          <w:ilvl w:val="1"/>
          <w:numId w:val="19"/>
        </w:numPr>
        <w:spacing w:line="276" w:lineRule="auto"/>
        <w:ind w:left="1134" w:hanging="283"/>
      </w:pPr>
      <w:r w:rsidRPr="00C5226E">
        <w:t>The ants</w:t>
      </w:r>
      <w:r w:rsidR="00E04CC2">
        <w:t>’</w:t>
      </w:r>
      <w:r w:rsidRPr="00C5226E">
        <w:t xml:space="preserve"> </w:t>
      </w:r>
      <w:r w:rsidRPr="00C5226E">
        <w:rPr>
          <w:b/>
        </w:rPr>
        <w:t>eyesight</w:t>
      </w:r>
      <w:r w:rsidRPr="00C5226E">
        <w:t xml:space="preserve"> i.e. the distance </w:t>
      </w:r>
      <w:r w:rsidR="00E04CC2">
        <w:t>an</w:t>
      </w:r>
      <w:r w:rsidRPr="00C5226E">
        <w:t xml:space="preserve"> </w:t>
      </w:r>
      <w:r w:rsidR="00B02C40" w:rsidRPr="00C5226E">
        <w:t>ant can</w:t>
      </w:r>
      <w:r w:rsidRPr="00C5226E">
        <w:t xml:space="preserve"> see</w:t>
      </w:r>
      <w:r w:rsidR="00E04CC2">
        <w:t>.</w:t>
      </w:r>
    </w:p>
    <w:p w14:paraId="2ADCE206" w14:textId="77777777" w:rsidR="00C5226E" w:rsidRPr="00C5226E" w:rsidRDefault="00C5226E" w:rsidP="005B1453">
      <w:pPr>
        <w:pStyle w:val="ListParagraph"/>
        <w:numPr>
          <w:ilvl w:val="1"/>
          <w:numId w:val="19"/>
        </w:numPr>
        <w:spacing w:line="276" w:lineRule="auto"/>
        <w:ind w:left="1134" w:hanging="283"/>
      </w:pPr>
      <w:r w:rsidRPr="00C5226E">
        <w:t>The ants</w:t>
      </w:r>
      <w:r w:rsidR="00E04CC2">
        <w:t>’</w:t>
      </w:r>
      <w:r w:rsidRPr="00C5226E">
        <w:t xml:space="preserve"> </w:t>
      </w:r>
      <w:r w:rsidRPr="00C5226E">
        <w:rPr>
          <w:b/>
        </w:rPr>
        <w:t>antenna size</w:t>
      </w:r>
      <w:r w:rsidRPr="00C5226E">
        <w:t xml:space="preserve"> i.e. the distance the ant can smell pheromones from</w:t>
      </w:r>
      <w:r w:rsidR="00E04CC2">
        <w:t>.</w:t>
      </w:r>
    </w:p>
    <w:p w14:paraId="76D7CDBA" w14:textId="77777777" w:rsidR="0014313D" w:rsidRDefault="0014313D" w:rsidP="005B1453">
      <w:pPr>
        <w:pStyle w:val="ListParagraph"/>
        <w:numPr>
          <w:ilvl w:val="0"/>
          <w:numId w:val="19"/>
        </w:numPr>
        <w:spacing w:line="276" w:lineRule="auto"/>
        <w:ind w:left="567" w:hanging="283"/>
      </w:pPr>
      <w:r>
        <w:t>T</w:t>
      </w:r>
      <w:r w:rsidR="002F033E">
        <w:t xml:space="preserve">he simulation should be able to </w:t>
      </w:r>
      <w:r w:rsidR="002F033E" w:rsidRPr="0048253A">
        <w:rPr>
          <w:b/>
        </w:rPr>
        <w:t>introduce random mutations</w:t>
      </w:r>
      <w:r w:rsidR="00B02C40">
        <w:rPr>
          <w:b/>
        </w:rPr>
        <w:t xml:space="preserve"> </w:t>
      </w:r>
      <w:r w:rsidR="00B02C40">
        <w:t>(</w:t>
      </w:r>
      <w:r w:rsidR="002F033E">
        <w:t>s</w:t>
      </w:r>
      <w:r w:rsidR="00E04CC2">
        <w:t>o pupils can see how the ants mo</w:t>
      </w:r>
      <w:r w:rsidR="002F033E">
        <w:t>st suited to the environment will survive).</w:t>
      </w:r>
    </w:p>
    <w:p w14:paraId="4FFC58B2" w14:textId="77777777" w:rsidR="00960762" w:rsidRDefault="00960762" w:rsidP="005B1453">
      <w:pPr>
        <w:pStyle w:val="ListParagraph"/>
        <w:numPr>
          <w:ilvl w:val="0"/>
          <w:numId w:val="19"/>
        </w:numPr>
        <w:spacing w:line="276" w:lineRule="auto"/>
        <w:ind w:left="567" w:hanging="283"/>
      </w:pPr>
      <w:r>
        <w:t xml:space="preserve">The simulation must be able to </w:t>
      </w:r>
      <w:r w:rsidRPr="00960762">
        <w:rPr>
          <w:b/>
        </w:rPr>
        <w:t>show multiple different species at the same time</w:t>
      </w:r>
      <w:r>
        <w:t>, so that their fitness can be compared by the pupils.</w:t>
      </w:r>
    </w:p>
    <w:p w14:paraId="1EE395E2" w14:textId="77777777" w:rsidR="005175D1" w:rsidRDefault="002F033E" w:rsidP="005B1453">
      <w:pPr>
        <w:pStyle w:val="ListParagraph"/>
        <w:numPr>
          <w:ilvl w:val="0"/>
          <w:numId w:val="19"/>
        </w:numPr>
        <w:spacing w:line="276" w:lineRule="auto"/>
        <w:ind w:left="567" w:hanging="283"/>
      </w:pPr>
      <w:r>
        <w:t xml:space="preserve">The simulation should model </w:t>
      </w:r>
      <w:r w:rsidRPr="0048253A">
        <w:rPr>
          <w:b/>
        </w:rPr>
        <w:t>energy intake from food</w:t>
      </w:r>
      <w:r>
        <w:t xml:space="preserve"> needed for </w:t>
      </w:r>
      <w:r w:rsidR="00E04CC2">
        <w:t xml:space="preserve">an </w:t>
      </w:r>
      <w:r>
        <w:t xml:space="preserve">ant to survive depending on the </w:t>
      </w:r>
      <w:r w:rsidR="00960762">
        <w:t>ant</w:t>
      </w:r>
      <w:r w:rsidR="00E04CC2">
        <w:t>’</w:t>
      </w:r>
      <w:r w:rsidR="00960762">
        <w:t>s characteristics. For examples ants with more favourable characteristics such as moving faster should require much more food than ants which have less favourable characteristics.</w:t>
      </w:r>
    </w:p>
    <w:p w14:paraId="1BF9C430" w14:textId="77777777" w:rsidR="005175D1" w:rsidRDefault="005175D1" w:rsidP="005B1453">
      <w:pPr>
        <w:pStyle w:val="ListParagraph"/>
        <w:numPr>
          <w:ilvl w:val="0"/>
          <w:numId w:val="19"/>
        </w:numPr>
        <w:spacing w:line="276" w:lineRule="auto"/>
        <w:ind w:left="567" w:hanging="283"/>
      </w:pPr>
      <w:r>
        <w:t xml:space="preserve">The simulation must be able to model </w:t>
      </w:r>
      <w:r w:rsidR="0048253A" w:rsidRPr="0048253A">
        <w:rPr>
          <w:b/>
        </w:rPr>
        <w:t>ants fighting</w:t>
      </w:r>
      <w:r>
        <w:t>.</w:t>
      </w:r>
    </w:p>
    <w:p w14:paraId="57E82B0B" w14:textId="77777777" w:rsidR="00095EB2" w:rsidRDefault="003D62FD" w:rsidP="005B1453">
      <w:pPr>
        <w:pStyle w:val="ListParagraph"/>
        <w:numPr>
          <w:ilvl w:val="0"/>
          <w:numId w:val="19"/>
        </w:numPr>
        <w:spacing w:line="276" w:lineRule="auto"/>
        <w:ind w:left="567" w:hanging="283"/>
      </w:pPr>
      <w:r>
        <w:t xml:space="preserve">The simulation must model </w:t>
      </w:r>
      <w:r w:rsidR="0048253A" w:rsidRPr="0048253A">
        <w:rPr>
          <w:b/>
        </w:rPr>
        <w:t xml:space="preserve">pheromone </w:t>
      </w:r>
      <w:r w:rsidRPr="0048253A">
        <w:rPr>
          <w:b/>
        </w:rPr>
        <w:t>trails</w:t>
      </w:r>
      <w:r>
        <w:t xml:space="preserve"> including:</w:t>
      </w:r>
    </w:p>
    <w:p w14:paraId="00C83B63" w14:textId="77777777" w:rsidR="003D62FD" w:rsidRDefault="003D62FD" w:rsidP="005B1453">
      <w:pPr>
        <w:pStyle w:val="ListParagraph"/>
        <w:numPr>
          <w:ilvl w:val="1"/>
          <w:numId w:val="19"/>
        </w:numPr>
        <w:spacing w:line="276" w:lineRule="auto"/>
        <w:ind w:left="1134" w:hanging="283"/>
      </w:pPr>
      <w:r>
        <w:t xml:space="preserve">Their </w:t>
      </w:r>
      <w:r w:rsidRPr="0048253A">
        <w:rPr>
          <w:b/>
        </w:rPr>
        <w:t>creation</w:t>
      </w:r>
      <w:r>
        <w:t xml:space="preserve"> when an ant is moving</w:t>
      </w:r>
      <w:r w:rsidR="00E04CC2">
        <w:t>.</w:t>
      </w:r>
    </w:p>
    <w:p w14:paraId="1C9AF825" w14:textId="77777777" w:rsidR="003D62FD" w:rsidRDefault="003D62FD" w:rsidP="005B1453">
      <w:pPr>
        <w:pStyle w:val="ListParagraph"/>
        <w:numPr>
          <w:ilvl w:val="1"/>
          <w:numId w:val="19"/>
        </w:numPr>
        <w:spacing w:line="276" w:lineRule="auto"/>
        <w:ind w:left="1134" w:hanging="283"/>
      </w:pPr>
      <w:r>
        <w:t xml:space="preserve">Their </w:t>
      </w:r>
      <w:r w:rsidRPr="0048253A">
        <w:rPr>
          <w:b/>
        </w:rPr>
        <w:t>evaporation</w:t>
      </w:r>
      <w:r w:rsidR="00E04CC2">
        <w:rPr>
          <w:b/>
        </w:rPr>
        <w:t xml:space="preserve"> </w:t>
      </w:r>
      <w:r w:rsidR="009D01DC">
        <w:t>due to conditions</w:t>
      </w:r>
      <w:r w:rsidR="00E04CC2">
        <w:t>.</w:t>
      </w:r>
    </w:p>
    <w:p w14:paraId="002E593F" w14:textId="77777777" w:rsidR="009D01DC" w:rsidRDefault="009D01DC" w:rsidP="005B1453">
      <w:pPr>
        <w:pStyle w:val="ListParagraph"/>
        <w:numPr>
          <w:ilvl w:val="1"/>
          <w:numId w:val="19"/>
        </w:numPr>
        <w:spacing w:line="276" w:lineRule="auto"/>
        <w:ind w:left="1134" w:hanging="283"/>
      </w:pPr>
      <w:r w:rsidRPr="0048253A">
        <w:rPr>
          <w:b/>
        </w:rPr>
        <w:t>How ants respond</w:t>
      </w:r>
      <w:r>
        <w:t xml:space="preserve"> to the </w:t>
      </w:r>
      <w:r w:rsidR="00E36234">
        <w:t>trails</w:t>
      </w:r>
      <w:r w:rsidR="00E04CC2">
        <w:t>:</w:t>
      </w:r>
    </w:p>
    <w:p w14:paraId="0D226E8A" w14:textId="77777777" w:rsidR="009D01DC" w:rsidRDefault="0048253A" w:rsidP="005B1453">
      <w:pPr>
        <w:pStyle w:val="ListParagraph"/>
        <w:numPr>
          <w:ilvl w:val="2"/>
          <w:numId w:val="19"/>
        </w:numPr>
        <w:spacing w:line="276" w:lineRule="auto"/>
        <w:ind w:left="1560" w:hanging="142"/>
      </w:pPr>
      <w:r>
        <w:t>Following to find food</w:t>
      </w:r>
      <w:r w:rsidR="00E04CC2">
        <w:t>.</w:t>
      </w:r>
    </w:p>
    <w:p w14:paraId="7CF75925" w14:textId="77777777" w:rsidR="009D01DC" w:rsidRDefault="0048253A" w:rsidP="005B1453">
      <w:pPr>
        <w:pStyle w:val="ListParagraph"/>
        <w:numPr>
          <w:ilvl w:val="2"/>
          <w:numId w:val="19"/>
        </w:numPr>
        <w:spacing w:line="276" w:lineRule="auto"/>
        <w:ind w:left="1560" w:hanging="142"/>
      </w:pPr>
      <w:r>
        <w:t>Following back to nest</w:t>
      </w:r>
      <w:r w:rsidR="00E04CC2">
        <w:t>.</w:t>
      </w:r>
    </w:p>
    <w:p w14:paraId="3823C912" w14:textId="77777777" w:rsidR="000E48F1" w:rsidRPr="00604423" w:rsidRDefault="000E48F1" w:rsidP="00E36234">
      <w:pPr>
        <w:pStyle w:val="ListParagraph"/>
        <w:spacing w:line="276" w:lineRule="auto"/>
        <w:ind w:left="1080"/>
      </w:pPr>
    </w:p>
    <w:p w14:paraId="4FE58863" w14:textId="77777777" w:rsidR="001F10DE" w:rsidRDefault="005A3DBF" w:rsidP="00E36234">
      <w:pPr>
        <w:pStyle w:val="Heading3"/>
        <w:spacing w:after="240" w:line="276" w:lineRule="auto"/>
      </w:pPr>
      <w:r>
        <w:t>Simulation i</w:t>
      </w:r>
      <w:r w:rsidR="001F10DE">
        <w:t xml:space="preserve">nterface </w:t>
      </w:r>
      <w:r w:rsidR="0067778D">
        <w:t xml:space="preserve">features </w:t>
      </w:r>
      <w:r w:rsidR="001F10DE">
        <w:t>objectives</w:t>
      </w:r>
    </w:p>
    <w:p w14:paraId="33AE176E" w14:textId="77777777" w:rsidR="00095EB2" w:rsidRPr="0067778D" w:rsidRDefault="0067778D" w:rsidP="005B1453">
      <w:pPr>
        <w:pStyle w:val="ListParagraph"/>
        <w:numPr>
          <w:ilvl w:val="0"/>
          <w:numId w:val="20"/>
        </w:numPr>
        <w:spacing w:line="276" w:lineRule="auto"/>
        <w:ind w:left="567" w:hanging="283"/>
      </w:pPr>
      <w:r w:rsidRPr="0048253A">
        <w:rPr>
          <w:b/>
        </w:rPr>
        <w:t>Pause and play buttons</w:t>
      </w:r>
      <w:r w:rsidRPr="0067778D">
        <w:t xml:space="preserve"> to pause and play simulation</w:t>
      </w:r>
      <w:r w:rsidR="000E48F1">
        <w:t>.</w:t>
      </w:r>
    </w:p>
    <w:p w14:paraId="38C5AC28" w14:textId="77777777" w:rsidR="00095EB2" w:rsidRPr="0067778D" w:rsidRDefault="0067778D" w:rsidP="005B1453">
      <w:pPr>
        <w:pStyle w:val="ListParagraph"/>
        <w:numPr>
          <w:ilvl w:val="0"/>
          <w:numId w:val="20"/>
        </w:numPr>
        <w:spacing w:line="276" w:lineRule="auto"/>
        <w:ind w:left="567" w:hanging="283"/>
      </w:pPr>
      <w:r w:rsidRPr="0048253A">
        <w:rPr>
          <w:b/>
        </w:rPr>
        <w:t>Navigation buttons</w:t>
      </w:r>
      <w:r w:rsidRPr="0067778D">
        <w:t xml:space="preserve"> to move around the simulation</w:t>
      </w:r>
      <w:r w:rsidR="000E48F1">
        <w:t>.</w:t>
      </w:r>
    </w:p>
    <w:p w14:paraId="126A422A" w14:textId="77777777" w:rsidR="0067778D" w:rsidRDefault="00A65097" w:rsidP="005B1453">
      <w:pPr>
        <w:pStyle w:val="ListParagraph"/>
        <w:numPr>
          <w:ilvl w:val="0"/>
          <w:numId w:val="20"/>
        </w:numPr>
        <w:spacing w:line="276" w:lineRule="auto"/>
        <w:ind w:left="567" w:hanging="283"/>
      </w:pPr>
      <w:r>
        <w:rPr>
          <w:b/>
        </w:rPr>
        <w:t xml:space="preserve">Zooming </w:t>
      </w:r>
      <w:r w:rsidRPr="00A65097">
        <w:t>in and out of the simulation.</w:t>
      </w:r>
    </w:p>
    <w:p w14:paraId="1179119D" w14:textId="77777777" w:rsidR="0067778D" w:rsidRDefault="0067778D" w:rsidP="005B1453">
      <w:pPr>
        <w:pStyle w:val="ListParagraph"/>
        <w:numPr>
          <w:ilvl w:val="0"/>
          <w:numId w:val="20"/>
        </w:numPr>
        <w:spacing w:line="276" w:lineRule="auto"/>
        <w:ind w:left="567" w:hanging="283"/>
      </w:pPr>
      <w:r>
        <w:t>For each species (displayed when selecting nest) statistics measuring:</w:t>
      </w:r>
    </w:p>
    <w:p w14:paraId="6CA56B08" w14:textId="77777777" w:rsidR="0067778D" w:rsidRDefault="00787DD0" w:rsidP="005B1453">
      <w:pPr>
        <w:pStyle w:val="ListParagraph"/>
        <w:numPr>
          <w:ilvl w:val="1"/>
          <w:numId w:val="20"/>
        </w:numPr>
        <w:spacing w:line="276" w:lineRule="auto"/>
        <w:ind w:left="1134" w:hanging="283"/>
      </w:pPr>
      <w:r>
        <w:t xml:space="preserve">The </w:t>
      </w:r>
      <w:r w:rsidRPr="00787DD0">
        <w:rPr>
          <w:b/>
        </w:rPr>
        <w:t>amount of food stored in the nest</w:t>
      </w:r>
      <w:r>
        <w:t xml:space="preserve"> of a specific species</w:t>
      </w:r>
      <w:r w:rsidR="00D05D1F">
        <w:t>.</w:t>
      </w:r>
    </w:p>
    <w:p w14:paraId="2107F830" w14:textId="77777777" w:rsidR="0067778D" w:rsidRDefault="0067778D" w:rsidP="005B1453">
      <w:pPr>
        <w:pStyle w:val="ListParagraph"/>
        <w:numPr>
          <w:ilvl w:val="1"/>
          <w:numId w:val="20"/>
        </w:numPr>
        <w:spacing w:line="276" w:lineRule="auto"/>
        <w:ind w:left="1134" w:hanging="283"/>
      </w:pPr>
      <w:r w:rsidRPr="00787DD0">
        <w:rPr>
          <w:b/>
        </w:rPr>
        <w:t>Number of ants</w:t>
      </w:r>
      <w:r>
        <w:t xml:space="preserve"> in species</w:t>
      </w:r>
      <w:r w:rsidR="00D05D1F">
        <w:t>.</w:t>
      </w:r>
    </w:p>
    <w:p w14:paraId="49C8FAAA" w14:textId="77777777" w:rsidR="00A65097" w:rsidRPr="00A65097" w:rsidRDefault="00A65097" w:rsidP="005B1453">
      <w:pPr>
        <w:pStyle w:val="ListParagraph"/>
        <w:numPr>
          <w:ilvl w:val="0"/>
          <w:numId w:val="20"/>
        </w:numPr>
        <w:spacing w:line="276" w:lineRule="auto"/>
        <w:ind w:left="567" w:hanging="283"/>
        <w:rPr>
          <w:b/>
        </w:rPr>
      </w:pPr>
      <w:r w:rsidRPr="00A65097">
        <w:rPr>
          <w:b/>
        </w:rPr>
        <w:t>Editable characteristics</w:t>
      </w:r>
      <w:r w:rsidR="00D05D1F">
        <w:rPr>
          <w:b/>
        </w:rPr>
        <w:t xml:space="preserve"> </w:t>
      </w:r>
      <w:r w:rsidRPr="00A65097">
        <w:t>e.</w:t>
      </w:r>
      <w:r>
        <w:t>g.</w:t>
      </w:r>
      <w:r w:rsidRPr="00A65097">
        <w:t xml:space="preserve"> by sliders or buttons so that the user can change the simulation in real time.</w:t>
      </w:r>
    </w:p>
    <w:p w14:paraId="3E45328F" w14:textId="77777777" w:rsidR="00A65097" w:rsidRDefault="00A65097" w:rsidP="005B1453">
      <w:pPr>
        <w:pStyle w:val="ListParagraph"/>
        <w:numPr>
          <w:ilvl w:val="0"/>
          <w:numId w:val="20"/>
        </w:numPr>
        <w:spacing w:line="276" w:lineRule="auto"/>
        <w:ind w:left="567" w:hanging="283"/>
      </w:pPr>
      <w:r w:rsidRPr="00A65097">
        <w:rPr>
          <w:b/>
        </w:rPr>
        <w:t>Selection of different species</w:t>
      </w:r>
      <w:r>
        <w:t xml:space="preserve"> so that their characteristics can be compared.</w:t>
      </w:r>
    </w:p>
    <w:p w14:paraId="7FB179E0" w14:textId="77777777" w:rsidR="004D3202" w:rsidRDefault="00E01770" w:rsidP="00E36234">
      <w:pPr>
        <w:pStyle w:val="Heading2"/>
        <w:spacing w:after="240" w:line="276" w:lineRule="auto"/>
      </w:pPr>
      <w:bookmarkStart w:id="48" w:name="_Toc381971300"/>
      <w:bookmarkStart w:id="49" w:name="_Toc382209201"/>
      <w:bookmarkStart w:id="50" w:name="_Toc383463032"/>
      <w:bookmarkStart w:id="51" w:name="_Toc383597845"/>
      <w:r>
        <w:t>Appraisal of p</w:t>
      </w:r>
      <w:r w:rsidR="004D3202">
        <w:t>otential solutions</w:t>
      </w:r>
      <w:bookmarkEnd w:id="48"/>
      <w:bookmarkEnd w:id="49"/>
      <w:bookmarkEnd w:id="50"/>
      <w:bookmarkEnd w:id="51"/>
    </w:p>
    <w:p w14:paraId="569D9616" w14:textId="77777777" w:rsidR="00BA7ACD" w:rsidRPr="002E3C05" w:rsidRDefault="00BA7ACD" w:rsidP="00E36234">
      <w:pPr>
        <w:pStyle w:val="Heading3"/>
        <w:spacing w:after="240" w:line="276" w:lineRule="auto"/>
      </w:pPr>
      <w:r w:rsidRPr="002E3C05">
        <w:t>Smart phone app</w:t>
      </w:r>
    </w:p>
    <w:p w14:paraId="7693B2D0" w14:textId="77777777" w:rsidR="00CC001E" w:rsidRDefault="00CC001E" w:rsidP="00E36234">
      <w:pPr>
        <w:spacing w:line="276" w:lineRule="auto"/>
      </w:pPr>
      <w:r>
        <w:t xml:space="preserve">A smart phone app </w:t>
      </w:r>
      <w:r w:rsidR="00D05D1F">
        <w:t>written in Java (A</w:t>
      </w:r>
      <w:r w:rsidRPr="00CC7274">
        <w:t>ndroid) or Objective-C (IOS) w</w:t>
      </w:r>
      <w:r>
        <w:t>ould ru</w:t>
      </w:r>
      <w:r w:rsidR="004A6436">
        <w:t>n the simulation on a phone</w:t>
      </w:r>
      <w:r>
        <w:t xml:space="preserve">. This would fulfil the majority of the requirements: </w:t>
      </w:r>
    </w:p>
    <w:p w14:paraId="1B3FDA30" w14:textId="77777777" w:rsidR="00CC001E" w:rsidRDefault="00CC001E" w:rsidP="00E36234">
      <w:pPr>
        <w:pStyle w:val="ListParagraph"/>
        <w:numPr>
          <w:ilvl w:val="0"/>
          <w:numId w:val="9"/>
        </w:numPr>
        <w:spacing w:after="240" w:line="276" w:lineRule="auto"/>
        <w:ind w:left="567" w:hanging="283"/>
      </w:pPr>
      <w:r>
        <w:t>Due to smart phone portability the app could be used both inside and outside the classroom.</w:t>
      </w:r>
    </w:p>
    <w:p w14:paraId="7BA22A64" w14:textId="77777777" w:rsidR="00CC001E" w:rsidRDefault="00CC001E" w:rsidP="00E36234">
      <w:pPr>
        <w:pStyle w:val="ListParagraph"/>
        <w:numPr>
          <w:ilvl w:val="0"/>
          <w:numId w:val="9"/>
        </w:numPr>
        <w:spacing w:after="240" w:line="276" w:lineRule="auto"/>
        <w:ind w:left="567" w:hanging="283"/>
      </w:pPr>
      <w:r>
        <w:t xml:space="preserve">Phones are internet-enabled and so </w:t>
      </w:r>
      <w:r w:rsidR="00295985">
        <w:t>the app can be downloaded from within the class room</w:t>
      </w:r>
      <w:r>
        <w:t>.</w:t>
      </w:r>
    </w:p>
    <w:p w14:paraId="17413F0F" w14:textId="77777777" w:rsidR="00CC001E" w:rsidRDefault="00CC001E" w:rsidP="00E36234">
      <w:pPr>
        <w:pStyle w:val="ListParagraph"/>
        <w:numPr>
          <w:ilvl w:val="0"/>
          <w:numId w:val="9"/>
        </w:numPr>
        <w:spacing w:after="240" w:line="276" w:lineRule="auto"/>
        <w:ind w:left="567" w:hanging="283"/>
      </w:pPr>
      <w:r>
        <w:t>The age group are familiar with the concept of apps and would be familiar with the interface.</w:t>
      </w:r>
    </w:p>
    <w:p w14:paraId="3D1CD853" w14:textId="77777777" w:rsidR="00CC001E" w:rsidRDefault="00CC001E" w:rsidP="00E36234">
      <w:pPr>
        <w:pStyle w:val="ListParagraph"/>
        <w:numPr>
          <w:ilvl w:val="0"/>
          <w:numId w:val="9"/>
        </w:numPr>
        <w:spacing w:after="240" w:line="276" w:lineRule="auto"/>
        <w:ind w:left="567" w:hanging="283"/>
      </w:pPr>
      <w:r>
        <w:t>Smart phones are powerful enough to run a complex biological simulation and could maintain simulation accuracy.</w:t>
      </w:r>
    </w:p>
    <w:p w14:paraId="16A3B2A2" w14:textId="77777777" w:rsidR="004F648D" w:rsidRDefault="00CC001E" w:rsidP="00E36234">
      <w:pPr>
        <w:spacing w:after="240" w:line="276" w:lineRule="auto"/>
      </w:pPr>
      <w:r>
        <w:t>However, there are some disadvantages from a smart phone solution. Not all pupils would have a smart phone and as a result not everyone in the class would be able to</w:t>
      </w:r>
      <w:r w:rsidR="00295985">
        <w:t xml:space="preserve"> use the app. </w:t>
      </w:r>
      <w:r>
        <w:t xml:space="preserve">Furthermore, due to the </w:t>
      </w:r>
      <w:r w:rsidRPr="00326312">
        <w:t xml:space="preserve">fragmentation of smart phone operating systems </w:t>
      </w:r>
      <w:r>
        <w:t>the same app would need to be written for multiple</w:t>
      </w:r>
      <w:r w:rsidR="00D05D1F">
        <w:t xml:space="preserve"> different architectures (IOS, A</w:t>
      </w:r>
      <w:r>
        <w:t>ndroid …) - possibly making the project unviable. Lastly, if the exercise is done in class there would be no way to know if the pupils where using the tool or using their phones for another use</w:t>
      </w:r>
      <w:r w:rsidR="00607B5E">
        <w:t>.</w:t>
      </w:r>
    </w:p>
    <w:p w14:paraId="2108B976" w14:textId="77777777" w:rsidR="00607B5E" w:rsidRPr="002E3C05" w:rsidRDefault="00607B5E" w:rsidP="00E36234">
      <w:pPr>
        <w:pStyle w:val="Heading3"/>
        <w:spacing w:after="240" w:line="276" w:lineRule="auto"/>
      </w:pPr>
      <w:r w:rsidRPr="002E3C05">
        <w:t>Web application</w:t>
      </w:r>
    </w:p>
    <w:p w14:paraId="66BF97B7" w14:textId="77777777" w:rsidR="00607D18" w:rsidRDefault="00607D18" w:rsidP="00E36234">
      <w:pPr>
        <w:spacing w:after="240" w:line="276" w:lineRule="auto"/>
      </w:pPr>
      <w:r>
        <w:t xml:space="preserve">A web </w:t>
      </w:r>
      <w:r w:rsidRPr="00CB40DB">
        <w:t>application written in HTML5 and JavaScript</w:t>
      </w:r>
      <w:r w:rsidR="00D05D1F">
        <w:t xml:space="preserve"> </w:t>
      </w:r>
      <w:r>
        <w:t xml:space="preserve">is another potential solution. Using the web has a number of advantages. </w:t>
      </w:r>
    </w:p>
    <w:p w14:paraId="5F2C3BFE" w14:textId="77777777" w:rsidR="00607D18" w:rsidRDefault="00607D18" w:rsidP="00E36234">
      <w:pPr>
        <w:pStyle w:val="ListParagraph"/>
        <w:numPr>
          <w:ilvl w:val="0"/>
          <w:numId w:val="10"/>
        </w:numPr>
        <w:spacing w:after="240" w:line="276" w:lineRule="auto"/>
        <w:ind w:left="567" w:hanging="283"/>
      </w:pPr>
      <w:r>
        <w:t xml:space="preserve">The internet is available on school and home computers. </w:t>
      </w:r>
    </w:p>
    <w:p w14:paraId="3F066A6C" w14:textId="77777777" w:rsidR="00607D18" w:rsidRDefault="00607D18" w:rsidP="00E36234">
      <w:pPr>
        <w:pStyle w:val="ListParagraph"/>
        <w:numPr>
          <w:ilvl w:val="0"/>
          <w:numId w:val="10"/>
        </w:numPr>
        <w:spacing w:after="240" w:line="276" w:lineRule="auto"/>
        <w:ind w:left="567" w:hanging="283"/>
      </w:pPr>
      <w:r>
        <w:t xml:space="preserve">Access to the tool would not be a problem as almost everyone has access to a computer (i.e. </w:t>
      </w:r>
      <w:r w:rsidR="00D05D1F">
        <w:t>in the school computer lab) thus ful</w:t>
      </w:r>
      <w:r>
        <w:t>filling the users</w:t>
      </w:r>
      <w:r w:rsidR="00D05D1F">
        <w:t>’</w:t>
      </w:r>
      <w:r>
        <w:t xml:space="preserve"> requirements.</w:t>
      </w:r>
    </w:p>
    <w:p w14:paraId="742D8154" w14:textId="77777777" w:rsidR="00607D18" w:rsidRDefault="00607D18" w:rsidP="00E36234">
      <w:pPr>
        <w:pStyle w:val="ListParagraph"/>
        <w:numPr>
          <w:ilvl w:val="0"/>
          <w:numId w:val="10"/>
        </w:numPr>
        <w:spacing w:after="240" w:line="276" w:lineRule="auto"/>
        <w:ind w:left="567" w:hanging="283"/>
      </w:pPr>
      <w:r>
        <w:t xml:space="preserve">Even young pupils are very familiar with web application interfaces and as such teachers would only be required to provide a short introduction and pupils could quickly learn how to use the application. </w:t>
      </w:r>
    </w:p>
    <w:p w14:paraId="10C77A64" w14:textId="77777777" w:rsidR="00607D18" w:rsidRDefault="00607D18" w:rsidP="00E36234">
      <w:pPr>
        <w:pStyle w:val="ListParagraph"/>
        <w:numPr>
          <w:ilvl w:val="0"/>
          <w:numId w:val="10"/>
        </w:numPr>
        <w:spacing w:after="240" w:line="276" w:lineRule="auto"/>
        <w:ind w:left="567" w:hanging="283"/>
      </w:pPr>
      <w:r>
        <w:t>There would be little issue with cross compatibility as both html and JavaScript are web standards and implemented in all modern browsers</w:t>
      </w:r>
      <w:r w:rsidR="00CB40DB">
        <w:t xml:space="preserve"> including mobile browsers</w:t>
      </w:r>
      <w:r>
        <w:t xml:space="preserve">. </w:t>
      </w:r>
    </w:p>
    <w:p w14:paraId="4FAF0001" w14:textId="77777777" w:rsidR="0024364B" w:rsidRDefault="0024364B" w:rsidP="00E36234">
      <w:pPr>
        <w:pStyle w:val="ListParagraph"/>
        <w:numPr>
          <w:ilvl w:val="0"/>
          <w:numId w:val="10"/>
        </w:numPr>
        <w:spacing w:after="240" w:line="276" w:lineRule="auto"/>
        <w:ind w:left="567" w:hanging="283"/>
      </w:pPr>
      <w:r>
        <w:t>It would be very easy to set</w:t>
      </w:r>
      <w:r w:rsidR="00470066">
        <w:t xml:space="preserve"> up as it is </w:t>
      </w:r>
      <w:r>
        <w:t xml:space="preserve">essentially a webpage and therefore there is no need to download or install any applications </w:t>
      </w:r>
      <w:r w:rsidR="00470066">
        <w:t xml:space="preserve">– all that would be required is to </w:t>
      </w:r>
      <w:r>
        <w:t>visit the webpage.</w:t>
      </w:r>
    </w:p>
    <w:p w14:paraId="07A0109E" w14:textId="77777777" w:rsidR="00AE7FF6" w:rsidRDefault="00607D18" w:rsidP="00E36234">
      <w:pPr>
        <w:spacing w:after="240" w:line="276" w:lineRule="auto"/>
      </w:pPr>
      <w:r>
        <w:t>However the complexity of the project may increase due to the use of multiple languages</w:t>
      </w:r>
      <w:r w:rsidR="006F060E">
        <w:t xml:space="preserve"> (HTML, CS</w:t>
      </w:r>
      <w:r w:rsidR="00470066">
        <w:t>S</w:t>
      </w:r>
      <w:r w:rsidR="006F060E">
        <w:t xml:space="preserve"> </w:t>
      </w:r>
      <w:r w:rsidR="0024364B">
        <w:t>and JavaScript</w:t>
      </w:r>
      <w:r w:rsidR="00CB40DB">
        <w:t xml:space="preserve">) and the added complication of </w:t>
      </w:r>
      <w:r w:rsidR="004C1D37">
        <w:t xml:space="preserve">configuring and </w:t>
      </w:r>
      <w:r w:rsidR="00CB40DB">
        <w:t>maintaining a web server and domain.</w:t>
      </w:r>
      <w:r w:rsidR="00470066">
        <w:t xml:space="preserve"> </w:t>
      </w:r>
      <w:r w:rsidR="0024364B">
        <w:t xml:space="preserve">Furthermore </w:t>
      </w:r>
      <w:r w:rsidR="00470066">
        <w:t>a significant amount of</w:t>
      </w:r>
      <w:r w:rsidR="0024364B">
        <w:t xml:space="preserve"> time would have to be spent optimising the application to speed it up as JavaScript is much slower </w:t>
      </w:r>
      <w:r w:rsidR="00470066">
        <w:t>since</w:t>
      </w:r>
      <w:r w:rsidR="0024364B">
        <w:t xml:space="preserve"> it runs through a browser compared with natively written programs.</w:t>
      </w:r>
    </w:p>
    <w:p w14:paraId="22AA203E" w14:textId="77777777" w:rsidR="00607B5E" w:rsidRPr="002E3C05" w:rsidRDefault="0063586D" w:rsidP="00E36234">
      <w:pPr>
        <w:pStyle w:val="Heading3"/>
        <w:spacing w:after="240" w:line="276" w:lineRule="auto"/>
      </w:pPr>
      <w:r w:rsidRPr="002E3C05">
        <w:t>D</w:t>
      </w:r>
      <w:r w:rsidR="00E0115F" w:rsidRPr="002E3C05">
        <w:t>esktop application</w:t>
      </w:r>
    </w:p>
    <w:p w14:paraId="73A3AFC1" w14:textId="77777777" w:rsidR="00607D18" w:rsidRDefault="00607D18" w:rsidP="00E36234">
      <w:pPr>
        <w:spacing w:after="240" w:line="276" w:lineRule="auto"/>
      </w:pPr>
      <w:r>
        <w:t xml:space="preserve">A desktop application </w:t>
      </w:r>
      <w:r w:rsidRPr="00382050">
        <w:t xml:space="preserve">written in </w:t>
      </w:r>
      <w:r w:rsidR="006F060E">
        <w:t>C/</w:t>
      </w:r>
      <w:r w:rsidRPr="00382050">
        <w:t>C++</w:t>
      </w:r>
      <w:r w:rsidR="006F060E">
        <w:t xml:space="preserve"> or Java</w:t>
      </w:r>
      <w:r>
        <w:t xml:space="preserve"> would have a number of advantages:</w:t>
      </w:r>
    </w:p>
    <w:p w14:paraId="699A7905" w14:textId="77777777" w:rsidR="00607D18" w:rsidRDefault="00607D18" w:rsidP="00E36234">
      <w:pPr>
        <w:pStyle w:val="ListParagraph"/>
        <w:numPr>
          <w:ilvl w:val="0"/>
          <w:numId w:val="11"/>
        </w:numPr>
        <w:spacing w:after="240" w:line="276" w:lineRule="auto"/>
        <w:ind w:left="567" w:hanging="283"/>
      </w:pPr>
      <w:r>
        <w:t xml:space="preserve">The simulation could easily run due to </w:t>
      </w:r>
      <w:r w:rsidR="006F060E">
        <w:t>C/</w:t>
      </w:r>
      <w:r>
        <w:t>C++’s speed and also access to a desktop.</w:t>
      </w:r>
    </w:p>
    <w:p w14:paraId="6621A309" w14:textId="77777777" w:rsidR="00607D18" w:rsidRDefault="00607D18" w:rsidP="00E36234">
      <w:pPr>
        <w:pStyle w:val="ListParagraph"/>
        <w:numPr>
          <w:ilvl w:val="0"/>
          <w:numId w:val="11"/>
        </w:numPr>
        <w:spacing w:after="240" w:line="276" w:lineRule="auto"/>
        <w:ind w:left="567" w:hanging="283"/>
      </w:pPr>
      <w:r>
        <w:t xml:space="preserve">Like the web application in (HTML5, JavaScript) it could be used by </w:t>
      </w:r>
      <w:r w:rsidR="00382050">
        <w:t>all of the pupils</w:t>
      </w:r>
      <w:r>
        <w:t xml:space="preserve"> </w:t>
      </w:r>
      <w:r w:rsidR="007E2477">
        <w:t>at home or in the classroom ful</w:t>
      </w:r>
      <w:r>
        <w:t>filling the</w:t>
      </w:r>
      <w:r w:rsidR="006F060E">
        <w:t xml:space="preserve"> objectives</w:t>
      </w:r>
      <w:r w:rsidR="007E2477">
        <w:t>,</w:t>
      </w:r>
      <w:r w:rsidR="0024364B">
        <w:t xml:space="preserve"> as C/C++ can be compiled to run on multiple different operating systems</w:t>
      </w:r>
      <w:r>
        <w:t>.</w:t>
      </w:r>
    </w:p>
    <w:p w14:paraId="33787187" w14:textId="77777777" w:rsidR="00E0115F" w:rsidRDefault="007248CE" w:rsidP="00E36234">
      <w:pPr>
        <w:spacing w:after="240" w:line="276" w:lineRule="auto"/>
      </w:pPr>
      <w:r>
        <w:t>However,</w:t>
      </w:r>
      <w:r w:rsidR="00607D18">
        <w:t xml:space="preserve"> the application would have to be cross compatible between the major operating systems (Windows, Mac and Linux) in order to make sure everyone could use it on their machine</w:t>
      </w:r>
      <w:r>
        <w:t>, thereby</w:t>
      </w:r>
      <w:r w:rsidR="00382050">
        <w:t xml:space="preserve"> increasing the complexity of the program</w:t>
      </w:r>
      <w:r w:rsidR="00607D18">
        <w:t>. Furthermore</w:t>
      </w:r>
      <w:r>
        <w:t>,</w:t>
      </w:r>
      <w:r w:rsidR="00607D18">
        <w:t xml:space="preserve"> the increased set</w:t>
      </w:r>
      <w:r>
        <w:t xml:space="preserve"> </w:t>
      </w:r>
      <w:r w:rsidR="00607D18">
        <w:t xml:space="preserve">up time of </w:t>
      </w:r>
      <w:r w:rsidR="00382050">
        <w:t xml:space="preserve">the </w:t>
      </w:r>
      <w:r w:rsidR="00607D18">
        <w:t>tool would make it less user friendly (i.e. user must download and install the program</w:t>
      </w:r>
      <w:r w:rsidR="00152E3C">
        <w:t>).</w:t>
      </w:r>
    </w:p>
    <w:p w14:paraId="2EA8190B" w14:textId="77777777" w:rsidR="002E3C05" w:rsidRPr="002E3C05" w:rsidRDefault="003E64EE" w:rsidP="00E36234">
      <w:pPr>
        <w:pStyle w:val="Heading3"/>
        <w:spacing w:after="240" w:line="276" w:lineRule="auto"/>
      </w:pPr>
      <w:r>
        <w:t>Pen and paper simulation</w:t>
      </w:r>
    </w:p>
    <w:p w14:paraId="01D57C0A" w14:textId="77777777" w:rsidR="006E00A7" w:rsidRDefault="003E64EE" w:rsidP="00E36234">
      <w:pPr>
        <w:spacing w:line="276" w:lineRule="auto"/>
      </w:pPr>
      <w:r>
        <w:t>A non-technical solution to the problem would be to cre</w:t>
      </w:r>
      <w:r w:rsidR="006E00A7">
        <w:t>ate a set of rules and then use</w:t>
      </w:r>
      <w:r>
        <w:t xml:space="preserve"> counters on a gridded board to simulate how the ant’s beha</w:t>
      </w:r>
      <w:r w:rsidR="006E00A7">
        <w:t xml:space="preserve">viour would change depending </w:t>
      </w:r>
      <w:r>
        <w:t xml:space="preserve">on their input values.  Random mutations could be introduced by using </w:t>
      </w:r>
      <w:r w:rsidR="003F6DDA">
        <w:t>dice</w:t>
      </w:r>
      <w:r w:rsidR="007248CE">
        <w:t>:</w:t>
      </w:r>
    </w:p>
    <w:p w14:paraId="76043238" w14:textId="77777777" w:rsidR="006E00A7" w:rsidRDefault="006E00A7" w:rsidP="005B1453">
      <w:pPr>
        <w:pStyle w:val="ListParagraph"/>
        <w:numPr>
          <w:ilvl w:val="0"/>
          <w:numId w:val="15"/>
        </w:numPr>
        <w:spacing w:line="276" w:lineRule="auto"/>
        <w:ind w:left="567" w:hanging="283"/>
      </w:pPr>
      <w:r>
        <w:t xml:space="preserve">The simulation could be used </w:t>
      </w:r>
      <w:r w:rsidR="007248CE">
        <w:t xml:space="preserve">by </w:t>
      </w:r>
      <w:r>
        <w:t>all of the pupils.</w:t>
      </w:r>
    </w:p>
    <w:p w14:paraId="1A077D18" w14:textId="77777777" w:rsidR="006E00A7" w:rsidRDefault="006E00A7" w:rsidP="005B1453">
      <w:pPr>
        <w:pStyle w:val="ListParagraph"/>
        <w:numPr>
          <w:ilvl w:val="0"/>
          <w:numId w:val="15"/>
        </w:numPr>
        <w:spacing w:line="276" w:lineRule="auto"/>
        <w:ind w:left="567" w:hanging="283"/>
      </w:pPr>
      <w:r>
        <w:t>The simulation does not need computers and therefore the students do not have to change room</w:t>
      </w:r>
      <w:r w:rsidR="00DA0B69">
        <w:t xml:space="preserve"> to one equipped with computers</w:t>
      </w:r>
      <w:r>
        <w:t>, increasing the amount of time available.</w:t>
      </w:r>
    </w:p>
    <w:p w14:paraId="2C56B7BE" w14:textId="77777777" w:rsidR="006E00A7" w:rsidRDefault="006E00A7" w:rsidP="00E36234">
      <w:pPr>
        <w:spacing w:line="276" w:lineRule="auto"/>
      </w:pPr>
      <w:r>
        <w:t>However</w:t>
      </w:r>
      <w:r w:rsidR="007248CE">
        <w:t>, a pen and paper</w:t>
      </w:r>
      <w:r>
        <w:t xml:space="preserve"> simulation would be far </w:t>
      </w:r>
      <w:r w:rsidR="002E3C05">
        <w:t>too</w:t>
      </w:r>
      <w:r>
        <w:t xml:space="preserve"> slow and the pupils may not be able to see the overall patterns emerging from it and therefore not learn the concepts of evolution.  It would require more </w:t>
      </w:r>
      <w:r w:rsidR="002E3C05">
        <w:t>than</w:t>
      </w:r>
      <w:r>
        <w:t xml:space="preserve"> one pupil to be fun and engaging and so cannot be done at home</w:t>
      </w:r>
      <w:r w:rsidR="00DA0B69">
        <w:t xml:space="preserve"> for homework</w:t>
      </w:r>
      <w:r>
        <w:t xml:space="preserve">.  </w:t>
      </w:r>
      <w:r w:rsidR="00DA0B69">
        <w:t xml:space="preserve">It would be tedious </w:t>
      </w:r>
      <w:r w:rsidR="003F6DDA">
        <w:t>to record all of the statistics (</w:t>
      </w:r>
      <w:r w:rsidR="00DA0B69">
        <w:t xml:space="preserve">a computer based solution could do </w:t>
      </w:r>
      <w:r w:rsidR="003F6DDA">
        <w:t xml:space="preserve">this </w:t>
      </w:r>
      <w:r w:rsidR="00DA0B69">
        <w:t>automatically</w:t>
      </w:r>
      <w:r w:rsidR="003F6DDA">
        <w:t>)</w:t>
      </w:r>
      <w:r w:rsidR="00DA0B69">
        <w:t>.</w:t>
      </w:r>
      <w:r>
        <w:t xml:space="preserve"> The scale of the simulation would be dramatically reduced </w:t>
      </w:r>
      <w:r w:rsidR="00DA0B69">
        <w:t xml:space="preserve">to fit into the time allowed </w:t>
      </w:r>
      <w:r>
        <w:t>and would be less impressive as a result</w:t>
      </w:r>
      <w:r w:rsidR="007248CE">
        <w:t>,</w:t>
      </w:r>
      <w:r>
        <w:t xml:space="preserve"> making the simulation less interesting to pupils.</w:t>
      </w:r>
    </w:p>
    <w:p w14:paraId="15D3CC71" w14:textId="77777777" w:rsidR="008D7810" w:rsidRDefault="008D7810" w:rsidP="00E36234">
      <w:pPr>
        <w:pStyle w:val="Heading2"/>
        <w:spacing w:after="240" w:line="276" w:lineRule="auto"/>
      </w:pPr>
      <w:bookmarkStart w:id="52" w:name="_Toc381971301"/>
      <w:bookmarkStart w:id="53" w:name="_Toc382209202"/>
      <w:bookmarkStart w:id="54" w:name="_Toc383463033"/>
      <w:bookmarkStart w:id="55" w:name="_Toc383597846"/>
      <w:r>
        <w:t>Proposed solution</w:t>
      </w:r>
      <w:bookmarkEnd w:id="52"/>
      <w:bookmarkEnd w:id="53"/>
      <w:bookmarkEnd w:id="54"/>
      <w:bookmarkEnd w:id="55"/>
    </w:p>
    <w:p w14:paraId="7956CB69" w14:textId="77777777" w:rsidR="009C2707" w:rsidRPr="008D7810" w:rsidRDefault="009C2707" w:rsidP="00E36234">
      <w:pPr>
        <w:pStyle w:val="Heading3"/>
        <w:spacing w:after="240" w:line="276" w:lineRule="auto"/>
      </w:pPr>
      <w:r>
        <w:t>Simulation</w:t>
      </w:r>
    </w:p>
    <w:p w14:paraId="11C67C79" w14:textId="77777777" w:rsidR="008D7810" w:rsidRDefault="00F45240" w:rsidP="00E36234">
      <w:pPr>
        <w:spacing w:line="276" w:lineRule="auto"/>
      </w:pPr>
      <w:r>
        <w:t>An ant simulation which models three basic types of ants:</w:t>
      </w:r>
    </w:p>
    <w:p w14:paraId="06A1F538" w14:textId="77777777" w:rsidR="00F45240" w:rsidRDefault="00F45240" w:rsidP="005B1453">
      <w:pPr>
        <w:pStyle w:val="ListParagraph"/>
        <w:numPr>
          <w:ilvl w:val="0"/>
          <w:numId w:val="15"/>
        </w:numPr>
        <w:spacing w:line="276" w:lineRule="auto"/>
        <w:ind w:left="567" w:hanging="283"/>
      </w:pPr>
      <w:r w:rsidRPr="003279C8">
        <w:rPr>
          <w:b/>
        </w:rPr>
        <w:t>Worker ants</w:t>
      </w:r>
      <w:r>
        <w:t xml:space="preserve"> – responsible for searching, collecting and depositing food.</w:t>
      </w:r>
    </w:p>
    <w:p w14:paraId="0E490EDB" w14:textId="77777777" w:rsidR="00F45240" w:rsidRDefault="00F45240" w:rsidP="005B1453">
      <w:pPr>
        <w:pStyle w:val="ListParagraph"/>
        <w:numPr>
          <w:ilvl w:val="0"/>
          <w:numId w:val="15"/>
        </w:numPr>
        <w:spacing w:line="276" w:lineRule="auto"/>
        <w:ind w:left="567" w:hanging="283"/>
      </w:pPr>
      <w:r w:rsidRPr="003279C8">
        <w:rPr>
          <w:b/>
        </w:rPr>
        <w:t>Queen ants</w:t>
      </w:r>
      <w:r>
        <w:t xml:space="preserve"> – responsible for locating a new nest location.</w:t>
      </w:r>
    </w:p>
    <w:p w14:paraId="23CBB32A" w14:textId="77777777" w:rsidR="00F45240" w:rsidRDefault="00F45240" w:rsidP="005B1453">
      <w:pPr>
        <w:pStyle w:val="ListParagraph"/>
        <w:numPr>
          <w:ilvl w:val="0"/>
          <w:numId w:val="15"/>
        </w:numPr>
        <w:spacing w:line="276" w:lineRule="auto"/>
        <w:ind w:left="567" w:hanging="283"/>
      </w:pPr>
      <w:r w:rsidRPr="003279C8">
        <w:rPr>
          <w:b/>
        </w:rPr>
        <w:t>Soldier ants</w:t>
      </w:r>
      <w:r>
        <w:t xml:space="preserve"> – responsible for defending and attacking other species.</w:t>
      </w:r>
    </w:p>
    <w:p w14:paraId="58A5104C" w14:textId="77777777" w:rsidR="008F0E6D" w:rsidRDefault="008F0E6D" w:rsidP="00E36234">
      <w:pPr>
        <w:spacing w:line="276" w:lineRule="auto"/>
      </w:pPr>
      <w:r>
        <w:t xml:space="preserve">It will also model a simple nest which has the ability to create new ants in a probabilistic manner. </w:t>
      </w:r>
    </w:p>
    <w:p w14:paraId="4F6F1CBC" w14:textId="77777777" w:rsidR="008F0E6D" w:rsidRDefault="008F0E6D" w:rsidP="00E36234">
      <w:pPr>
        <w:spacing w:line="276" w:lineRule="auto"/>
      </w:pPr>
      <w:r>
        <w:t>Food must also be modelled. Food will be collected and eaten by ants to keep them alive. Nests will use food to create new nests i.e. a nest will require a certain amount of food to create a new ant.</w:t>
      </w:r>
    </w:p>
    <w:p w14:paraId="74AE2C10" w14:textId="77777777" w:rsidR="008F0E6D" w:rsidRDefault="007248CE" w:rsidP="00E36234">
      <w:pPr>
        <w:spacing w:line="276" w:lineRule="auto"/>
      </w:pPr>
      <w:r>
        <w:t xml:space="preserve">Pheromone </w:t>
      </w:r>
      <w:r w:rsidR="00E36234">
        <w:t>trails</w:t>
      </w:r>
      <w:r>
        <w:t xml:space="preserve"> </w:t>
      </w:r>
      <w:r w:rsidR="008F0E6D">
        <w:t xml:space="preserve">will also be </w:t>
      </w:r>
      <w:r w:rsidR="009C2707">
        <w:t>modelled. These will be deposited by ants when they are returning to the nest with food. Pheromones will influence the direction of other worker ants of the same species.</w:t>
      </w:r>
    </w:p>
    <w:p w14:paraId="58DD64DC" w14:textId="77777777" w:rsidR="00753569" w:rsidRDefault="00753569" w:rsidP="00E36234">
      <w:pPr>
        <w:spacing w:line="276" w:lineRule="auto"/>
      </w:pPr>
      <w:r>
        <w:t xml:space="preserve">It will be </w:t>
      </w:r>
      <w:r w:rsidR="001F3612">
        <w:t>imp</w:t>
      </w:r>
      <w:r w:rsidR="00666959">
        <w:t>lement</w:t>
      </w:r>
      <w:r w:rsidR="001F3612">
        <w:t>ed</w:t>
      </w:r>
      <w:r>
        <w:t xml:space="preserve"> as a single page web application with the simulation running as a local JavaScript script. </w:t>
      </w:r>
      <w:r w:rsidR="001F3612">
        <w:t xml:space="preserve">Because of this the running speed of the script will </w:t>
      </w:r>
      <w:r w:rsidR="00666959">
        <w:t xml:space="preserve">be </w:t>
      </w:r>
      <w:r w:rsidR="001F3612">
        <w:t>dependent on the performance of the computer running it. From analysis of the comput</w:t>
      </w:r>
      <w:r w:rsidR="00666959">
        <w:t>ers available to pupils in the B</w:t>
      </w:r>
      <w:r w:rsidR="001F3612">
        <w:t xml:space="preserve">iology class rooms, the simulation should be able to smoothly run from all available computers if implemented in a modern web browser. A modern web browser such as Mozilla Firefox or Google Chrome will have to be used due to their superior JavaScript engines (Firefox uses </w:t>
      </w:r>
      <w:proofErr w:type="spellStart"/>
      <w:r w:rsidR="001F3612">
        <w:t>SpiderMonkey</w:t>
      </w:r>
      <w:proofErr w:type="spellEnd"/>
      <w:r w:rsidR="001F3612">
        <w:t xml:space="preserve"> and Chrome uses v8)</w:t>
      </w:r>
      <w:r w:rsidR="00666959">
        <w:t>,</w:t>
      </w:r>
      <w:r w:rsidR="001F3612">
        <w:t xml:space="preserve"> which will allow the application to be run even on low end computers.</w:t>
      </w:r>
    </w:p>
    <w:p w14:paraId="40734049" w14:textId="77777777" w:rsidR="00283265" w:rsidRDefault="00EC7E19" w:rsidP="00E36234">
      <w:pPr>
        <w:spacing w:line="276" w:lineRule="auto"/>
      </w:pPr>
      <w:r>
        <w:t>A web application and JavaScript have been chosen as there is no required install</w:t>
      </w:r>
      <w:r w:rsidR="00C50755">
        <w:t>ation, as</w:t>
      </w:r>
      <w:r>
        <w:t xml:space="preserve"> there is with other solutions such as a desktop application in C/C++ or Java or even a mobile app. This will make the application </w:t>
      </w:r>
      <w:r w:rsidR="00283265">
        <w:t>easier</w:t>
      </w:r>
      <w:r>
        <w:t xml:space="preserve"> and painless to use</w:t>
      </w:r>
      <w:r w:rsidR="00283265">
        <w:t xml:space="preserve"> as it will only require the pupil to go to a websi</w:t>
      </w:r>
      <w:r w:rsidR="00C50755">
        <w:t>te. Furthermore this will allow</w:t>
      </w:r>
      <w:r w:rsidR="00283265">
        <w:t xml:space="preserve"> the application to </w:t>
      </w:r>
      <w:r w:rsidR="00C50755" w:rsidRPr="00C50755">
        <w:t>be set up</w:t>
      </w:r>
      <w:r w:rsidR="00283265" w:rsidRPr="00C50755">
        <w:t xml:space="preserve"> and operational</w:t>
      </w:r>
      <w:r w:rsidR="00283265">
        <w:t xml:space="preserve"> faster than other applications. This will mean that more of the lesson will be spent on teaching rather than loading. </w:t>
      </w:r>
    </w:p>
    <w:p w14:paraId="20760DBC" w14:textId="77777777" w:rsidR="009C2707" w:rsidRDefault="009C2707" w:rsidP="00E36234">
      <w:pPr>
        <w:pStyle w:val="Heading3"/>
        <w:spacing w:after="240" w:line="276" w:lineRule="auto"/>
      </w:pPr>
      <w:r>
        <w:t>Interface</w:t>
      </w:r>
    </w:p>
    <w:p w14:paraId="6BF99746" w14:textId="77777777" w:rsidR="008D7810" w:rsidRDefault="009C2707" w:rsidP="00E36234">
      <w:pPr>
        <w:spacing w:line="276" w:lineRule="auto"/>
      </w:pPr>
      <w:r>
        <w:t xml:space="preserve">The interface will be a single page web application designed in HTML and formatted in CSS. To display the simulation the HTML5 canvas will be used (introduced in the HTML5 specification). The application will be coded in </w:t>
      </w:r>
      <w:r w:rsidR="00AD3F8A">
        <w:t>JavaScrip</w:t>
      </w:r>
      <w:r w:rsidR="005C38B4">
        <w:t>t. T</w:t>
      </w:r>
      <w:r>
        <w:t xml:space="preserve">his will not only allow manipulation of the canvas element but also allow the code to edit items on the page. </w:t>
      </w:r>
      <w:r w:rsidR="00AD3F8A">
        <w:t>This means data and information can be put onto the page with relative ease compared with other web scripting languages.</w:t>
      </w:r>
    </w:p>
    <w:p w14:paraId="612D3830" w14:textId="77777777" w:rsidR="00C04BD1" w:rsidRDefault="00C04BD1" w:rsidP="00E36234">
      <w:pPr>
        <w:spacing w:line="276" w:lineRule="auto"/>
      </w:pPr>
      <w:r>
        <w:t xml:space="preserve">A site designed and styled in HTML and CSS will be very familiar with the pupils as the majority of websites on the internet are created this way. The site will use web standards set out by w3 (World </w:t>
      </w:r>
      <w:r w:rsidR="008653DA">
        <w:t>Wide Web</w:t>
      </w:r>
      <w:r>
        <w:t xml:space="preserve"> consortium </w:t>
      </w:r>
      <w:r w:rsidR="005C38B4">
        <w:t xml:space="preserve">- </w:t>
      </w:r>
      <w:r>
        <w:t xml:space="preserve">the main international standards organization for the </w:t>
      </w:r>
      <w:r w:rsidR="008653DA">
        <w:t>World Wide Web</w:t>
      </w:r>
      <w:r>
        <w:t xml:space="preserve">) and common </w:t>
      </w:r>
      <w:r w:rsidR="005C38B4">
        <w:t>design practices to make a user-</w:t>
      </w:r>
      <w:r>
        <w:t xml:space="preserve">friendly </w:t>
      </w:r>
      <w:r w:rsidR="008653DA">
        <w:t>website</w:t>
      </w:r>
      <w:r>
        <w:t xml:space="preserve">. This will allow pupils to quickly learn how the tool works </w:t>
      </w:r>
      <w:r w:rsidR="005C38B4">
        <w:t xml:space="preserve">- </w:t>
      </w:r>
      <w:r>
        <w:t xml:space="preserve">as it </w:t>
      </w:r>
      <w:r w:rsidR="008653DA">
        <w:t xml:space="preserve">will be </w:t>
      </w:r>
      <w:r w:rsidR="005C38B4">
        <w:t>simil</w:t>
      </w:r>
      <w:r w:rsidR="008653DA">
        <w:t xml:space="preserve">ar to other applications they have used on the web. </w:t>
      </w:r>
      <w:r w:rsidR="005C38B4">
        <w:t>(</w:t>
      </w:r>
      <w:r w:rsidR="008653DA">
        <w:t xml:space="preserve">This is not as easy with a desktop application as there are many different GUI </w:t>
      </w:r>
      <w:r w:rsidR="008653DA" w:rsidRPr="008653DA">
        <w:t>libraries</w:t>
      </w:r>
      <w:r w:rsidR="008653DA">
        <w:t xml:space="preserve"> (</w:t>
      </w:r>
      <w:proofErr w:type="spellStart"/>
      <w:r w:rsidR="008653DA">
        <w:t>Qt</w:t>
      </w:r>
      <w:proofErr w:type="spellEnd"/>
      <w:r w:rsidR="008653DA">
        <w:t xml:space="preserve">, </w:t>
      </w:r>
      <w:proofErr w:type="spellStart"/>
      <w:r w:rsidR="008653DA">
        <w:t>Tinkter</w:t>
      </w:r>
      <w:proofErr w:type="spellEnd"/>
      <w:r w:rsidR="008653DA">
        <w:t xml:space="preserve">, </w:t>
      </w:r>
      <w:proofErr w:type="spellStart"/>
      <w:r w:rsidR="008653DA">
        <w:t>WxWidgets</w:t>
      </w:r>
      <w:proofErr w:type="spellEnd"/>
      <w:r w:rsidR="008653DA">
        <w:t xml:space="preserve"> to name a few) used and no single standard, so a desktop application would be less intuitive to the user as it is less likely they have seen something similar.</w:t>
      </w:r>
      <w:r w:rsidR="005C38B4">
        <w:t>)</w:t>
      </w:r>
    </w:p>
    <w:p w14:paraId="1ED168AC" w14:textId="77777777" w:rsidR="00356F40" w:rsidRDefault="00356F40" w:rsidP="00E36234">
      <w:pPr>
        <w:spacing w:line="276" w:lineRule="auto"/>
      </w:pPr>
      <w:r>
        <w:t xml:space="preserve">Another advantage of creating a web application is that it is cross platform. This cannot be said about desktop applications or mobile apps, as both generally require a substantial amount of effort to port to anther system. A website can be used on both desktop computers and smartphones. This leaves </w:t>
      </w:r>
      <w:r w:rsidR="00C743D4">
        <w:t xml:space="preserve">open </w:t>
      </w:r>
      <w:r>
        <w:t xml:space="preserve">the possibility </w:t>
      </w:r>
      <w:r w:rsidR="00C743D4">
        <w:t>of</w:t>
      </w:r>
      <w:r>
        <w:t xml:space="preserve"> using</w:t>
      </w:r>
      <w:r w:rsidR="00C743D4">
        <w:t xml:space="preserve"> phones or tablets in the class</w:t>
      </w:r>
      <w:r>
        <w:t>rooms in the f</w:t>
      </w:r>
      <w:r w:rsidR="00C743D4">
        <w:t>uture to run the simulation</w:t>
      </w:r>
      <w:r>
        <w:t>.</w:t>
      </w:r>
      <w:r w:rsidR="009B7230">
        <w:t xml:space="preserve"> Again</w:t>
      </w:r>
      <w:r w:rsidR="00C743D4">
        <w:t>,</w:t>
      </w:r>
      <w:r w:rsidR="009B7230">
        <w:t xml:space="preserve"> the </w:t>
      </w:r>
      <w:proofErr w:type="gramStart"/>
      <w:r w:rsidR="009B7230">
        <w:t>web</w:t>
      </w:r>
      <w:r w:rsidR="00C743D4">
        <w:t>’</w:t>
      </w:r>
      <w:r w:rsidR="009B7230">
        <w:t>s</w:t>
      </w:r>
      <w:proofErr w:type="gramEnd"/>
      <w:r w:rsidR="009B7230">
        <w:t xml:space="preserve"> cross platform nature will allow the appli</w:t>
      </w:r>
      <w:r w:rsidR="00C743D4">
        <w:t xml:space="preserve">cation to be easily used wherever the pupils want to use it, </w:t>
      </w:r>
      <w:r w:rsidR="009B7230">
        <w:t>whether at school or at home. This cannot be said about desktop applications as the pupils may use a different operating system such as OS X at home while windows 7 at school.</w:t>
      </w:r>
    </w:p>
    <w:p w14:paraId="62A96327" w14:textId="77777777" w:rsidR="004D3202" w:rsidRDefault="004D3202" w:rsidP="00E36234">
      <w:pPr>
        <w:pStyle w:val="Heading2"/>
        <w:spacing w:after="240" w:line="276" w:lineRule="auto"/>
      </w:pPr>
      <w:bookmarkStart w:id="56" w:name="_Toc381971302"/>
      <w:bookmarkStart w:id="57" w:name="_Toc382209203"/>
      <w:bookmarkStart w:id="58" w:name="_Toc383463034"/>
      <w:bookmarkStart w:id="59" w:name="_Toc383597847"/>
      <w:r>
        <w:t>Justification of chosen solution</w:t>
      </w:r>
      <w:bookmarkEnd w:id="56"/>
      <w:bookmarkEnd w:id="57"/>
      <w:bookmarkEnd w:id="58"/>
      <w:bookmarkEnd w:id="59"/>
    </w:p>
    <w:p w14:paraId="174DB2C0" w14:textId="77777777" w:rsidR="002E3C05" w:rsidRDefault="002E3C05" w:rsidP="00E36234">
      <w:pPr>
        <w:spacing w:line="276" w:lineRule="auto"/>
      </w:pPr>
      <w:r>
        <w:t xml:space="preserve">The chosen solution is a website based </w:t>
      </w:r>
      <w:r w:rsidR="003F6DDA">
        <w:t>tool</w:t>
      </w:r>
      <w:r>
        <w:t xml:space="preserve"> written in HTML5, CSS and Ja</w:t>
      </w:r>
      <w:r w:rsidR="00DA0B69">
        <w:t xml:space="preserve">vaScript and using a </w:t>
      </w:r>
      <w:r w:rsidR="00DA0B69" w:rsidRPr="00753569">
        <w:t>school</w:t>
      </w:r>
      <w:r w:rsidR="00DA0B69">
        <w:t xml:space="preserve"> webserver</w:t>
      </w:r>
      <w:r>
        <w:t xml:space="preserve"> backend</w:t>
      </w:r>
      <w:r w:rsidR="00C743D4">
        <w:t xml:space="preserve"> </w:t>
      </w:r>
      <w:r w:rsidR="00DA0B69">
        <w:t>to serve the website</w:t>
      </w:r>
      <w:r w:rsidR="00741D62">
        <w:t>.</w:t>
      </w:r>
      <w:r w:rsidR="00C743D4">
        <w:t xml:space="preserve"> </w:t>
      </w:r>
      <w:r w:rsidR="000E48F1">
        <w:t>This was chosen as the solution because it allows for all of the objectives to be achieved to their full with the least additional complexity.</w:t>
      </w:r>
    </w:p>
    <w:p w14:paraId="1ACF3297" w14:textId="77777777" w:rsidR="000E48F1" w:rsidRDefault="000E48F1" w:rsidP="005B1453">
      <w:pPr>
        <w:pStyle w:val="ListParagraph"/>
        <w:numPr>
          <w:ilvl w:val="0"/>
          <w:numId w:val="16"/>
        </w:numPr>
        <w:spacing w:line="276" w:lineRule="auto"/>
        <w:ind w:left="567" w:hanging="283"/>
      </w:pPr>
      <w:r>
        <w:t>All si</w:t>
      </w:r>
      <w:r w:rsidRPr="00DA0B69">
        <w:t>m</w:t>
      </w:r>
      <w:r>
        <w:t xml:space="preserve">ulation objectives can be accomplished </w:t>
      </w:r>
      <w:r w:rsidR="002464D5">
        <w:t>with a well-</w:t>
      </w:r>
      <w:r w:rsidR="003F6DDA">
        <w:t>written optimised program in JavaScript.</w:t>
      </w:r>
    </w:p>
    <w:p w14:paraId="19D47F3C" w14:textId="77777777" w:rsidR="000E48F1" w:rsidRDefault="000E48F1" w:rsidP="005B1453">
      <w:pPr>
        <w:pStyle w:val="ListParagraph"/>
        <w:numPr>
          <w:ilvl w:val="0"/>
          <w:numId w:val="16"/>
        </w:numPr>
        <w:spacing w:line="276" w:lineRule="auto"/>
        <w:ind w:left="567" w:hanging="283"/>
      </w:pPr>
      <w:r>
        <w:t>The simulation can be easily displayed in an aesthetically pleasing manner with CSS</w:t>
      </w:r>
      <w:r w:rsidR="00583C00">
        <w:t xml:space="preserve"> to engage </w:t>
      </w:r>
      <w:r w:rsidR="009218A3">
        <w:t>the pupils</w:t>
      </w:r>
      <w:r w:rsidR="00372029">
        <w:t>.</w:t>
      </w:r>
    </w:p>
    <w:p w14:paraId="0821D301" w14:textId="77777777" w:rsidR="000E48F1" w:rsidRDefault="000E48F1" w:rsidP="005B1453">
      <w:pPr>
        <w:pStyle w:val="ListParagraph"/>
        <w:numPr>
          <w:ilvl w:val="0"/>
          <w:numId w:val="16"/>
        </w:numPr>
        <w:spacing w:line="276" w:lineRule="auto"/>
        <w:ind w:left="567" w:hanging="283"/>
      </w:pPr>
      <w:r>
        <w:t>The tool requires very little preparation time as it only requires the browser which is already installed</w:t>
      </w:r>
      <w:r w:rsidR="009218A3">
        <w:t xml:space="preserve"> on school computers.</w:t>
      </w:r>
    </w:p>
    <w:p w14:paraId="14A8754E" w14:textId="77777777" w:rsidR="000E48F1" w:rsidRDefault="000E48F1" w:rsidP="005B1453">
      <w:pPr>
        <w:pStyle w:val="ListParagraph"/>
        <w:numPr>
          <w:ilvl w:val="0"/>
          <w:numId w:val="16"/>
        </w:numPr>
        <w:spacing w:line="276" w:lineRule="auto"/>
        <w:ind w:left="567" w:hanging="283"/>
      </w:pPr>
      <w:r>
        <w:t>The tool can be easily used at home by pupils as it is a</w:t>
      </w:r>
      <w:r w:rsidR="002464D5">
        <w:t xml:space="preserve"> website and can be navigated t</w:t>
      </w:r>
      <w:r>
        <w:t xml:space="preserve">o from anywhere with internet </w:t>
      </w:r>
      <w:r w:rsidR="002464D5">
        <w:t xml:space="preserve">access </w:t>
      </w:r>
      <w:r>
        <w:t xml:space="preserve">and a web browser (which </w:t>
      </w:r>
      <w:r w:rsidR="002464D5">
        <w:t>it is assumed pupils</w:t>
      </w:r>
      <w:r>
        <w:t xml:space="preserve"> have</w:t>
      </w:r>
      <w:r w:rsidR="002464D5">
        <w:t xml:space="preserve"> at home</w:t>
      </w:r>
      <w:r>
        <w:t>).</w:t>
      </w:r>
    </w:p>
    <w:p w14:paraId="1DA8DDB2" w14:textId="77777777" w:rsidR="000E48F1" w:rsidRDefault="00583C00" w:rsidP="005B1453">
      <w:pPr>
        <w:pStyle w:val="ListParagraph"/>
        <w:numPr>
          <w:ilvl w:val="0"/>
          <w:numId w:val="16"/>
        </w:numPr>
        <w:spacing w:line="276" w:lineRule="auto"/>
        <w:ind w:left="567" w:hanging="283"/>
      </w:pPr>
      <w:r>
        <w:t>The tool can be easily displayed through a projector and should be able to scale to any sized monitor</w:t>
      </w:r>
      <w:r w:rsidR="003F6DDA">
        <w:t xml:space="preserve"> (as it is a website)</w:t>
      </w:r>
      <w:r>
        <w:t>.</w:t>
      </w:r>
    </w:p>
    <w:p w14:paraId="724DBD84" w14:textId="77777777" w:rsidR="0091374B" w:rsidRDefault="009218A3" w:rsidP="005B1453">
      <w:pPr>
        <w:pStyle w:val="ListParagraph"/>
        <w:numPr>
          <w:ilvl w:val="0"/>
          <w:numId w:val="16"/>
        </w:numPr>
        <w:spacing w:line="276" w:lineRule="auto"/>
        <w:ind w:left="567" w:hanging="283"/>
      </w:pPr>
      <w:r>
        <w:t>The tool will have a shallow learning curve as pupils already know how to navigate web</w:t>
      </w:r>
      <w:r w:rsidR="00D74CAD">
        <w:t xml:space="preserve"> </w:t>
      </w:r>
      <w:r>
        <w:t>pages.</w:t>
      </w:r>
    </w:p>
    <w:p w14:paraId="2B6C7893" w14:textId="77777777" w:rsidR="004448E1" w:rsidRPr="008701A5" w:rsidRDefault="0091374B" w:rsidP="005B1453">
      <w:pPr>
        <w:pStyle w:val="ListParagraph"/>
        <w:numPr>
          <w:ilvl w:val="0"/>
          <w:numId w:val="16"/>
        </w:numPr>
        <w:spacing w:line="276" w:lineRule="auto"/>
        <w:ind w:left="567" w:hanging="283"/>
      </w:pPr>
      <w:r>
        <w:t xml:space="preserve">The tool will be able to run on existing </w:t>
      </w:r>
      <w:r w:rsidR="005B1453">
        <w:t>hardware and software.</w:t>
      </w:r>
      <w:r w:rsidR="004448E1" w:rsidRPr="008701A5">
        <w:rPr>
          <w:highlight w:val="yellow"/>
        </w:rPr>
        <w:br w:type="page"/>
      </w:r>
    </w:p>
    <w:p w14:paraId="7B5A708C" w14:textId="77777777" w:rsidR="005175D1" w:rsidRDefault="002B05A9" w:rsidP="00E36234">
      <w:pPr>
        <w:pStyle w:val="Heading1"/>
        <w:spacing w:after="240" w:line="276" w:lineRule="auto"/>
      </w:pPr>
      <w:bookmarkStart w:id="60" w:name="_Toc381971303"/>
      <w:bookmarkStart w:id="61" w:name="_Toc382209204"/>
      <w:bookmarkStart w:id="62" w:name="_Toc383463035"/>
      <w:bookmarkStart w:id="63" w:name="_Toc383597848"/>
      <w:r>
        <w:t xml:space="preserve">Section 2: </w:t>
      </w:r>
      <w:r w:rsidR="004D3202">
        <w:t>Design</w:t>
      </w:r>
      <w:bookmarkEnd w:id="60"/>
      <w:bookmarkEnd w:id="61"/>
      <w:bookmarkEnd w:id="62"/>
      <w:bookmarkEnd w:id="63"/>
    </w:p>
    <w:p w14:paraId="579CA032" w14:textId="77777777" w:rsidR="002A4579" w:rsidRDefault="002A4579" w:rsidP="00E36234">
      <w:pPr>
        <w:pStyle w:val="Heading2"/>
        <w:spacing w:after="240" w:line="276" w:lineRule="auto"/>
      </w:pPr>
      <w:bookmarkStart w:id="64" w:name="_Toc381971304"/>
      <w:bookmarkStart w:id="65" w:name="_Toc382209205"/>
      <w:bookmarkStart w:id="66" w:name="_Toc383463036"/>
      <w:bookmarkStart w:id="67" w:name="_Toc383597849"/>
      <w:r>
        <w:t>Overall system design</w:t>
      </w:r>
      <w:bookmarkEnd w:id="64"/>
      <w:bookmarkEnd w:id="65"/>
      <w:bookmarkEnd w:id="66"/>
      <w:bookmarkEnd w:id="67"/>
    </w:p>
    <w:p w14:paraId="2EBA8963" w14:textId="77777777" w:rsidR="00C12190" w:rsidRDefault="00C12190" w:rsidP="00E36234">
      <w:pPr>
        <w:pStyle w:val="Heading3"/>
        <w:spacing w:after="240" w:line="276" w:lineRule="auto"/>
      </w:pPr>
      <w:r>
        <w:t>The simulation</w:t>
      </w:r>
    </w:p>
    <w:p w14:paraId="45357208" w14:textId="77777777" w:rsidR="00A404AD" w:rsidRDefault="00A404AD" w:rsidP="00E36234">
      <w:pPr>
        <w:spacing w:line="276" w:lineRule="auto"/>
      </w:pPr>
      <w:r>
        <w:t xml:space="preserve">The simulation will simulate the principles of survival of the fittest by using ants.  It will </w:t>
      </w:r>
      <w:r w:rsidR="00D74CAD">
        <w:t>simulate ant social</w:t>
      </w:r>
      <w:r>
        <w:t xml:space="preserve"> structure as well as a basic environment for the ants to move in. </w:t>
      </w:r>
    </w:p>
    <w:p w14:paraId="2E64794B" w14:textId="77777777" w:rsidR="00A404AD" w:rsidRDefault="00A404AD" w:rsidP="00E36234">
      <w:pPr>
        <w:pStyle w:val="Heading4"/>
        <w:spacing w:after="240" w:line="276" w:lineRule="auto"/>
      </w:pPr>
      <w:r>
        <w:t>Evolution</w:t>
      </w:r>
    </w:p>
    <w:p w14:paraId="5F8E0AA9" w14:textId="77777777" w:rsidR="00CC14BD" w:rsidRDefault="00210AD3" w:rsidP="00E36234">
      <w:pPr>
        <w:spacing w:line="276" w:lineRule="auto"/>
      </w:pPr>
      <w:r>
        <w:t xml:space="preserve">Ants in the simulation </w:t>
      </w:r>
      <w:r w:rsidR="00A404AD">
        <w:t>will have a set of characteristics</w:t>
      </w:r>
      <w:r w:rsidR="00D74CAD">
        <w:t xml:space="preserve"> which</w:t>
      </w:r>
      <w:r w:rsidR="00A404AD">
        <w:t xml:space="preserve"> </w:t>
      </w:r>
      <w:r>
        <w:t>define the ant’s behaviour. For example one char</w:t>
      </w:r>
      <w:r w:rsidR="00D74CAD">
        <w:t>acteristic of an ant is its eyesight;</w:t>
      </w:r>
      <w:r>
        <w:t xml:space="preserve"> if</w:t>
      </w:r>
      <w:r w:rsidR="00A404AD">
        <w:t xml:space="preserve"> a </w:t>
      </w:r>
      <w:r>
        <w:t>particular ant has very good eye sight, it can spot food from further away, thus being more able to survive.</w:t>
      </w:r>
      <w:r w:rsidR="00A404AD">
        <w:t xml:space="preserve"> The characteristics </w:t>
      </w:r>
      <w:r>
        <w:t>implemented</w:t>
      </w:r>
      <w:r w:rsidR="00A404AD">
        <w:t xml:space="preserve"> will </w:t>
      </w:r>
      <w:r>
        <w:t>be:</w:t>
      </w:r>
    </w:p>
    <w:p w14:paraId="673BDC1F" w14:textId="77777777" w:rsidR="00A404AD" w:rsidRPr="00841AF9" w:rsidRDefault="00210AD3" w:rsidP="00393C68">
      <w:pPr>
        <w:pStyle w:val="ListParagraph"/>
        <w:numPr>
          <w:ilvl w:val="0"/>
          <w:numId w:val="31"/>
        </w:numPr>
        <w:spacing w:line="276" w:lineRule="auto"/>
        <w:ind w:left="567" w:hanging="283"/>
        <w:rPr>
          <w:b/>
        </w:rPr>
      </w:pPr>
      <w:r w:rsidRPr="00802C9D">
        <w:rPr>
          <w:b/>
        </w:rPr>
        <w:t>Speed</w:t>
      </w:r>
      <w:r>
        <w:rPr>
          <w:b/>
        </w:rPr>
        <w:t xml:space="preserve"> –</w:t>
      </w:r>
      <w:r w:rsidR="00D74CAD">
        <w:t>t</w:t>
      </w:r>
      <w:r w:rsidR="00A404AD">
        <w:t xml:space="preserve">he </w:t>
      </w:r>
      <w:r>
        <w:t>speed the ant can move</w:t>
      </w:r>
      <w:r w:rsidR="00D74CAD">
        <w:t>.</w:t>
      </w:r>
    </w:p>
    <w:p w14:paraId="7E786C39" w14:textId="77777777" w:rsidR="00210AD3" w:rsidRPr="00802C9D" w:rsidRDefault="00A404AD" w:rsidP="00393C68">
      <w:pPr>
        <w:pStyle w:val="ListParagraph"/>
        <w:numPr>
          <w:ilvl w:val="0"/>
          <w:numId w:val="31"/>
        </w:numPr>
        <w:spacing w:line="276" w:lineRule="auto"/>
        <w:ind w:left="567" w:hanging="283"/>
        <w:rPr>
          <w:b/>
        </w:rPr>
      </w:pPr>
      <w:r w:rsidRPr="009B082A">
        <w:rPr>
          <w:b/>
        </w:rPr>
        <w:t>Antenna size</w:t>
      </w:r>
      <w:r w:rsidRPr="00841AF9">
        <w:rPr>
          <w:b/>
        </w:rPr>
        <w:t xml:space="preserve"> – </w:t>
      </w:r>
      <w:r w:rsidR="00D74CAD">
        <w:t>t</w:t>
      </w:r>
      <w:r w:rsidR="00210AD3">
        <w:t xml:space="preserve">he size of </w:t>
      </w:r>
      <w:r w:rsidR="00D74CAD">
        <w:t>the</w:t>
      </w:r>
      <w:r w:rsidR="00210AD3">
        <w:t xml:space="preserve"> ant</w:t>
      </w:r>
      <w:r w:rsidR="00D74CAD">
        <w:t>’</w:t>
      </w:r>
      <w:r w:rsidR="00210AD3">
        <w:t xml:space="preserve">s antenna (determines how far away the ant can smell </w:t>
      </w:r>
      <w:r>
        <w:t>pheromones</w:t>
      </w:r>
      <w:r w:rsidR="00210AD3">
        <w:t>)</w:t>
      </w:r>
      <w:r w:rsidR="00D74CAD">
        <w:t>.</w:t>
      </w:r>
    </w:p>
    <w:p w14:paraId="6CDCB42D" w14:textId="77777777" w:rsidR="00A404AD" w:rsidRPr="00841AF9" w:rsidRDefault="00210AD3" w:rsidP="00393C68">
      <w:pPr>
        <w:pStyle w:val="ListParagraph"/>
        <w:numPr>
          <w:ilvl w:val="0"/>
          <w:numId w:val="31"/>
        </w:numPr>
        <w:spacing w:line="276" w:lineRule="auto"/>
        <w:ind w:left="567" w:hanging="283"/>
        <w:rPr>
          <w:b/>
        </w:rPr>
      </w:pPr>
      <w:r w:rsidRPr="00802C9D">
        <w:rPr>
          <w:b/>
        </w:rPr>
        <w:t>Antenna angle</w:t>
      </w:r>
      <w:r>
        <w:rPr>
          <w:b/>
        </w:rPr>
        <w:t xml:space="preserve"> – </w:t>
      </w:r>
      <w:r w:rsidR="00D74CAD">
        <w:t>t</w:t>
      </w:r>
      <w:r>
        <w:t xml:space="preserve">he angle through which the ant </w:t>
      </w:r>
      <w:r w:rsidR="00A404AD">
        <w:t>can detect</w:t>
      </w:r>
      <w:r>
        <w:t xml:space="preserve"> pheromones from its current direction</w:t>
      </w:r>
      <w:r w:rsidR="00D74CAD">
        <w:t>.</w:t>
      </w:r>
    </w:p>
    <w:p w14:paraId="69F90AB8" w14:textId="77777777" w:rsidR="00210AD3" w:rsidRPr="00802C9D" w:rsidRDefault="00210AD3" w:rsidP="00393C68">
      <w:pPr>
        <w:pStyle w:val="ListParagraph"/>
        <w:numPr>
          <w:ilvl w:val="0"/>
          <w:numId w:val="31"/>
        </w:numPr>
        <w:spacing w:line="276" w:lineRule="auto"/>
        <w:ind w:left="567" w:hanging="283"/>
        <w:rPr>
          <w:b/>
        </w:rPr>
      </w:pPr>
      <w:r w:rsidRPr="00802C9D">
        <w:rPr>
          <w:b/>
        </w:rPr>
        <w:t>Eye sight</w:t>
      </w:r>
      <w:r>
        <w:rPr>
          <w:b/>
        </w:rPr>
        <w:t xml:space="preserve"> – </w:t>
      </w:r>
      <w:r w:rsidR="00D74CAD">
        <w:t>t</w:t>
      </w:r>
      <w:r>
        <w:t>he range at which the ant can see objects</w:t>
      </w:r>
      <w:r w:rsidR="00D74CAD">
        <w:t>.</w:t>
      </w:r>
    </w:p>
    <w:p w14:paraId="121D3619" w14:textId="77777777" w:rsidR="00210AD3" w:rsidRPr="00802C9D" w:rsidRDefault="00210AD3" w:rsidP="00393C68">
      <w:pPr>
        <w:pStyle w:val="ListParagraph"/>
        <w:numPr>
          <w:ilvl w:val="0"/>
          <w:numId w:val="31"/>
        </w:numPr>
        <w:spacing w:line="276" w:lineRule="auto"/>
        <w:ind w:left="567" w:hanging="283"/>
        <w:rPr>
          <w:b/>
        </w:rPr>
      </w:pPr>
      <w:r w:rsidRPr="00802C9D">
        <w:rPr>
          <w:b/>
        </w:rPr>
        <w:t>Eye angle</w:t>
      </w:r>
      <w:r>
        <w:rPr>
          <w:b/>
        </w:rPr>
        <w:t xml:space="preserve"> – </w:t>
      </w:r>
      <w:r w:rsidR="00D74CAD">
        <w:t>t</w:t>
      </w:r>
      <w:r>
        <w:t>he angle through which the ant can see objects from its current direction</w:t>
      </w:r>
      <w:r w:rsidR="00D74CAD">
        <w:t>.</w:t>
      </w:r>
    </w:p>
    <w:p w14:paraId="05B11D39" w14:textId="77777777" w:rsidR="00A404AD" w:rsidRPr="00841AF9" w:rsidRDefault="00210AD3" w:rsidP="00393C68">
      <w:pPr>
        <w:pStyle w:val="ListParagraph"/>
        <w:numPr>
          <w:ilvl w:val="0"/>
          <w:numId w:val="31"/>
        </w:numPr>
        <w:spacing w:line="276" w:lineRule="auto"/>
        <w:ind w:left="567" w:hanging="283"/>
        <w:rPr>
          <w:b/>
        </w:rPr>
      </w:pPr>
      <w:r w:rsidRPr="00802C9D">
        <w:rPr>
          <w:b/>
        </w:rPr>
        <w:t>Jaw</w:t>
      </w:r>
      <w:r w:rsidR="00A404AD" w:rsidRPr="009B082A">
        <w:rPr>
          <w:b/>
        </w:rPr>
        <w:t xml:space="preserve"> size</w:t>
      </w:r>
      <w:r w:rsidR="00A404AD" w:rsidRPr="00841AF9">
        <w:rPr>
          <w:b/>
        </w:rPr>
        <w:t xml:space="preserve"> – </w:t>
      </w:r>
      <w:r w:rsidR="00D74CAD">
        <w:t>t</w:t>
      </w:r>
      <w:r>
        <w:t>he size of the jaw of the ant (determines</w:t>
      </w:r>
      <w:r w:rsidR="00A404AD" w:rsidRPr="002B7B90">
        <w:t xml:space="preserve"> how </w:t>
      </w:r>
      <w:r>
        <w:t>much food</w:t>
      </w:r>
      <w:r w:rsidR="00A404AD" w:rsidRPr="002B7B90">
        <w:t xml:space="preserve"> an ant can </w:t>
      </w:r>
      <w:r>
        <w:t>carry)</w:t>
      </w:r>
      <w:r w:rsidR="00D74CAD">
        <w:t>.</w:t>
      </w:r>
    </w:p>
    <w:p w14:paraId="76BAD9C3" w14:textId="77777777" w:rsidR="00210AD3" w:rsidRDefault="00210AD3" w:rsidP="00393C68">
      <w:pPr>
        <w:pStyle w:val="ListParagraph"/>
        <w:numPr>
          <w:ilvl w:val="0"/>
          <w:numId w:val="31"/>
        </w:numPr>
        <w:spacing w:line="276" w:lineRule="auto"/>
        <w:ind w:left="567" w:hanging="283"/>
        <w:rPr>
          <w:b/>
        </w:rPr>
      </w:pPr>
      <w:r>
        <w:rPr>
          <w:b/>
        </w:rPr>
        <w:t xml:space="preserve">Jaw strength – </w:t>
      </w:r>
      <w:r w:rsidR="00D74CAD">
        <w:t>t</w:t>
      </w:r>
      <w:r w:rsidRPr="00154A68">
        <w:t>he strength of the ant</w:t>
      </w:r>
      <w:r w:rsidR="00D74CAD">
        <w:t>’</w:t>
      </w:r>
      <w:r w:rsidRPr="00154A68">
        <w:t>s jaw (determines how much damage it can do when biting other ants)</w:t>
      </w:r>
      <w:r w:rsidR="00D74CAD">
        <w:t>.</w:t>
      </w:r>
    </w:p>
    <w:p w14:paraId="794107AC" w14:textId="77777777" w:rsidR="00210AD3" w:rsidRPr="00802C9D" w:rsidRDefault="00210AD3" w:rsidP="00393C68">
      <w:pPr>
        <w:pStyle w:val="ListParagraph"/>
        <w:numPr>
          <w:ilvl w:val="0"/>
          <w:numId w:val="31"/>
        </w:numPr>
        <w:spacing w:line="276" w:lineRule="auto"/>
        <w:ind w:left="567" w:hanging="283"/>
        <w:rPr>
          <w:b/>
        </w:rPr>
      </w:pPr>
      <w:r w:rsidRPr="00802C9D">
        <w:rPr>
          <w:b/>
        </w:rPr>
        <w:t>Sting size</w:t>
      </w:r>
      <w:r>
        <w:rPr>
          <w:b/>
        </w:rPr>
        <w:t xml:space="preserve"> – </w:t>
      </w:r>
      <w:r w:rsidR="00D74CAD">
        <w:t>t</w:t>
      </w:r>
      <w:r>
        <w:t>he size of the ant</w:t>
      </w:r>
      <w:r w:rsidR="00D74CAD">
        <w:t>’</w:t>
      </w:r>
      <w:r>
        <w:t>s string (determines how far the ant can attack)</w:t>
      </w:r>
      <w:r w:rsidR="00D74CAD">
        <w:t>.</w:t>
      </w:r>
    </w:p>
    <w:p w14:paraId="4ED038CF" w14:textId="77777777" w:rsidR="00A404AD" w:rsidRPr="00841AF9" w:rsidRDefault="00A404AD" w:rsidP="00393C68">
      <w:pPr>
        <w:pStyle w:val="ListParagraph"/>
        <w:numPr>
          <w:ilvl w:val="0"/>
          <w:numId w:val="31"/>
        </w:numPr>
        <w:spacing w:line="276" w:lineRule="auto"/>
        <w:ind w:left="567" w:hanging="283"/>
        <w:rPr>
          <w:b/>
        </w:rPr>
      </w:pPr>
      <w:r w:rsidRPr="009B082A">
        <w:rPr>
          <w:b/>
        </w:rPr>
        <w:t>Pheromone</w:t>
      </w:r>
      <w:r w:rsidR="00D74CAD">
        <w:rPr>
          <w:b/>
        </w:rPr>
        <w:t xml:space="preserve"> </w:t>
      </w:r>
      <w:r w:rsidRPr="009B082A">
        <w:rPr>
          <w:b/>
        </w:rPr>
        <w:t>concentration</w:t>
      </w:r>
      <w:r w:rsidRPr="00841AF9">
        <w:rPr>
          <w:b/>
        </w:rPr>
        <w:t xml:space="preserve"> – </w:t>
      </w:r>
      <w:r w:rsidR="00D74CAD">
        <w:t>t</w:t>
      </w:r>
      <w:r w:rsidR="00210AD3">
        <w:t>he</w:t>
      </w:r>
      <w:r>
        <w:t xml:space="preserve"> concentration of pheromones </w:t>
      </w:r>
      <w:r w:rsidR="00210AD3">
        <w:t>secreted by the ant</w:t>
      </w:r>
      <w:r w:rsidR="00D74CAD">
        <w:t>.</w:t>
      </w:r>
    </w:p>
    <w:p w14:paraId="2520499F" w14:textId="77777777" w:rsidR="00210AD3" w:rsidRDefault="0072593F" w:rsidP="00E36234">
      <w:pPr>
        <w:spacing w:line="276" w:lineRule="auto"/>
      </w:pPr>
      <w:r>
        <w:t xml:space="preserve">A species is a collection of specific values of characteristics. There will be multiple species in the simulation. Ants will all belong to a species, and it is the species which </w:t>
      </w:r>
      <w:r w:rsidR="00A87C6A">
        <w:t>determines</w:t>
      </w:r>
      <w:r>
        <w:t xml:space="preserve"> the </w:t>
      </w:r>
      <w:r w:rsidR="00A87C6A">
        <w:t>ant’s</w:t>
      </w:r>
      <w:r>
        <w:t xml:space="preserve"> characteristics. When ants are born they will inherit the species which their nest has. However</w:t>
      </w:r>
      <w:r w:rsidR="00D74CAD">
        <w:t>, when a queen is born</w:t>
      </w:r>
      <w:r>
        <w:t xml:space="preserve"> there is a chance that the species the queen inherits is mutated. A mutation </w:t>
      </w:r>
      <w:r w:rsidR="00A87C6A">
        <w:t xml:space="preserve">is </w:t>
      </w:r>
      <w:r>
        <w:t>the change of a single value of a characteristic in a species. If a queen inherits the mutated species</w:t>
      </w:r>
      <w:r w:rsidR="00D74CAD">
        <w:t>,</w:t>
      </w:r>
      <w:r>
        <w:t xml:space="preserve"> and </w:t>
      </w:r>
      <w:r w:rsidR="00A87C6A">
        <w:t>if it goes onto creating a nest</w:t>
      </w:r>
      <w:r w:rsidR="00D74CAD">
        <w:t>,</w:t>
      </w:r>
      <w:r w:rsidR="00A87C6A">
        <w:t xml:space="preserve"> then a</w:t>
      </w:r>
      <w:r w:rsidR="00D74CAD">
        <w:t>ll ants born from this nest</w:t>
      </w:r>
      <w:r>
        <w:t xml:space="preserve"> will inherit the mutation.</w:t>
      </w:r>
    </w:p>
    <w:p w14:paraId="62B52C3B" w14:textId="77777777" w:rsidR="00E27D92" w:rsidRDefault="00A87C6A" w:rsidP="00E36234">
      <w:pPr>
        <w:spacing w:line="276" w:lineRule="auto"/>
      </w:pPr>
      <w:r>
        <w:t>A mutation can either be b</w:t>
      </w:r>
      <w:r w:rsidR="00FC4CA3">
        <w:t xml:space="preserve">eneficial or destructive e.g. </w:t>
      </w:r>
      <w:r>
        <w:t xml:space="preserve">better eyesight is beneficial as it allows ants to see further, while a decreased speed is destructive as it means that the ant will move slower. Ants which inherit mutations </w:t>
      </w:r>
      <w:r w:rsidR="00FC4CA3">
        <w:t>that</w:t>
      </w:r>
      <w:r>
        <w:t xml:space="preserve"> are beneficial are more likely to be successful in surviving, thus they will </w:t>
      </w:r>
      <w:r w:rsidR="00FC4CA3">
        <w:t>reproduce</w:t>
      </w:r>
      <w:r>
        <w:t xml:space="preserve"> more ants.</w:t>
      </w:r>
      <w:r w:rsidR="00E27D92">
        <w:t xml:space="preserve"> This means that the species will be passed onto more generations. This is the basic process of evolution and how it will be implemented in </w:t>
      </w:r>
      <w:r w:rsidR="00FC4CA3">
        <w:t>this</w:t>
      </w:r>
      <w:r w:rsidR="00E27D92">
        <w:t xml:space="preserve"> simulation.</w:t>
      </w:r>
    </w:p>
    <w:p w14:paraId="5B6EBA9C" w14:textId="77777777" w:rsidR="00E27D92" w:rsidRDefault="00E27D92" w:rsidP="00E36234">
      <w:pPr>
        <w:spacing w:line="276" w:lineRule="auto"/>
      </w:pPr>
      <w:r>
        <w:t xml:space="preserve">To decrease the advantage of some mutations there is a cost associated with characteristics. If a characteristic is more beneficial it will cost the nest a lot more </w:t>
      </w:r>
      <w:r w:rsidRPr="00E27D92">
        <w:rPr>
          <w:i/>
        </w:rPr>
        <w:t>energy</w:t>
      </w:r>
      <w:r>
        <w:t xml:space="preserve"> (health in the simulation) to create an ant.</w:t>
      </w:r>
    </w:p>
    <w:p w14:paraId="41F9D115" w14:textId="77777777" w:rsidR="00A404AD" w:rsidRDefault="00A404AD" w:rsidP="00E36234">
      <w:pPr>
        <w:pStyle w:val="Heading4"/>
        <w:spacing w:after="240" w:line="276" w:lineRule="auto"/>
      </w:pPr>
      <w:r>
        <w:t>Ant behaviour</w:t>
      </w:r>
    </w:p>
    <w:p w14:paraId="27D6E760" w14:textId="77777777" w:rsidR="00A404AD" w:rsidRPr="00BC3BA0" w:rsidRDefault="00A404AD" w:rsidP="00E36234">
      <w:pPr>
        <w:spacing w:line="276" w:lineRule="auto"/>
      </w:pPr>
      <w:r>
        <w:t xml:space="preserve">All ants must eat a certain amount of food otherwise they will lose health.  Ants will have different amounts of health depending on their characteristics, if health is below 0 the ant dies.  </w:t>
      </w:r>
    </w:p>
    <w:p w14:paraId="7A77120E" w14:textId="77777777" w:rsidR="00A404AD" w:rsidRDefault="00A404AD" w:rsidP="00E36234">
      <w:pPr>
        <w:spacing w:line="276" w:lineRule="auto"/>
      </w:pPr>
      <w:r>
        <w:t>There will be three types of ant:</w:t>
      </w:r>
    </w:p>
    <w:p w14:paraId="44FCAE87" w14:textId="77777777" w:rsidR="00A404AD" w:rsidRDefault="00A404AD" w:rsidP="00E36234">
      <w:pPr>
        <w:pStyle w:val="ListParagraph"/>
        <w:numPr>
          <w:ilvl w:val="0"/>
          <w:numId w:val="12"/>
        </w:numPr>
        <w:spacing w:line="276" w:lineRule="auto"/>
        <w:ind w:left="567" w:hanging="283"/>
      </w:pPr>
      <w:r w:rsidRPr="009B082A">
        <w:rPr>
          <w:b/>
        </w:rPr>
        <w:t>Worker ant</w:t>
      </w:r>
      <w:r>
        <w:t xml:space="preserve"> –</w:t>
      </w:r>
      <w:r w:rsidR="00FC4CA3">
        <w:t xml:space="preserve"> r</w:t>
      </w:r>
      <w:r>
        <w:t>esponsible for finding, collecting and bringing food back to the nest.</w:t>
      </w:r>
    </w:p>
    <w:p w14:paraId="2CC04C3B" w14:textId="77777777" w:rsidR="00A404AD" w:rsidRDefault="00A404AD" w:rsidP="00E36234">
      <w:pPr>
        <w:pStyle w:val="ListParagraph"/>
        <w:numPr>
          <w:ilvl w:val="0"/>
          <w:numId w:val="12"/>
        </w:numPr>
        <w:spacing w:line="276" w:lineRule="auto"/>
        <w:ind w:left="567" w:hanging="283"/>
      </w:pPr>
      <w:r w:rsidRPr="009B082A">
        <w:rPr>
          <w:b/>
        </w:rPr>
        <w:t>Soldier ant</w:t>
      </w:r>
      <w:r>
        <w:t xml:space="preserve"> –</w:t>
      </w:r>
      <w:r w:rsidR="00FC4CA3">
        <w:t xml:space="preserve"> r</w:t>
      </w:r>
      <w:r>
        <w:t xml:space="preserve">esponsible for attacking other ant colonies </w:t>
      </w:r>
      <w:r w:rsidR="00FC4CA3">
        <w:t xml:space="preserve">- </w:t>
      </w:r>
      <w:r>
        <w:t>destroying their nest or killing ants from the other nest to disrupt their collection of food</w:t>
      </w:r>
      <w:r w:rsidR="00FC4CA3">
        <w:t>,</w:t>
      </w:r>
      <w:r>
        <w:t xml:space="preserve"> leading to the collapse of the nest because of starvation.  </w:t>
      </w:r>
      <w:r w:rsidR="00FC4CA3">
        <w:t>Soldier ants are</w:t>
      </w:r>
      <w:r w:rsidR="00275AC1">
        <w:t xml:space="preserve"> </w:t>
      </w:r>
      <w:r>
        <w:t xml:space="preserve">also responsible for defending ants from attack from other species and </w:t>
      </w:r>
      <w:r w:rsidR="00FC4CA3">
        <w:t>for</w:t>
      </w:r>
      <w:r>
        <w:t xml:space="preserve"> defending the nest. </w:t>
      </w:r>
    </w:p>
    <w:p w14:paraId="68394F72" w14:textId="77777777" w:rsidR="00A404AD" w:rsidRDefault="00A404AD" w:rsidP="00E36234">
      <w:pPr>
        <w:pStyle w:val="ListParagraph"/>
        <w:numPr>
          <w:ilvl w:val="0"/>
          <w:numId w:val="12"/>
        </w:numPr>
        <w:spacing w:line="276" w:lineRule="auto"/>
        <w:ind w:left="567" w:hanging="283"/>
      </w:pPr>
      <w:r w:rsidRPr="009B082A">
        <w:rPr>
          <w:b/>
        </w:rPr>
        <w:t>Queen ant</w:t>
      </w:r>
      <w:r w:rsidR="00FC4CA3">
        <w:t xml:space="preserve"> – c</w:t>
      </w:r>
      <w:r>
        <w:t>reates a nest, and reproduces new ants.</w:t>
      </w:r>
    </w:p>
    <w:p w14:paraId="79A9A459" w14:textId="77777777" w:rsidR="00A404AD" w:rsidRDefault="00A404AD" w:rsidP="00E36234">
      <w:pPr>
        <w:spacing w:line="276" w:lineRule="auto"/>
      </w:pPr>
      <w:r w:rsidRPr="00E43EF0">
        <w:rPr>
          <w:b/>
        </w:rPr>
        <w:t>Trial pheromones</w:t>
      </w:r>
      <w:r w:rsidR="008F7C66">
        <w:t xml:space="preserve"> a</w:t>
      </w:r>
      <w:r>
        <w:t xml:space="preserve">re continually laid down by worker </w:t>
      </w:r>
      <w:r w:rsidR="008F7C66">
        <w:t>ants;</w:t>
      </w:r>
      <w:r>
        <w:t xml:space="preserve"> they will slowly diffuse into surrounding areas and will also slowly evaporate in the environment.  </w:t>
      </w:r>
      <w:r w:rsidR="008F7C66">
        <w:t>When an ant finds food it will try to make its way back to the nest</w:t>
      </w:r>
      <w:r w:rsidR="00E36234">
        <w:t xml:space="preserve"> and</w:t>
      </w:r>
      <w:r w:rsidR="008F7C66">
        <w:t>, as it does so</w:t>
      </w:r>
      <w:r w:rsidR="00E36234">
        <w:t xml:space="preserve">, </w:t>
      </w:r>
      <w:r w:rsidR="008F7C66">
        <w:t>will lay down pheromones. These pheromones will then be followed by other ants either to the nest or to the food. Ants which have followed the trail and found food will lay down their own pheromones</w:t>
      </w:r>
      <w:r>
        <w:t>.  Each time more pheromones will be laid down making the path more concentrated.  Ants will be more likely to follow very concentrated routes when looking for food.  Soldier ants will act as s</w:t>
      </w:r>
      <w:r w:rsidR="00E36234">
        <w:t>entries and stand along busy tr</w:t>
      </w:r>
      <w:r>
        <w:t>a</w:t>
      </w:r>
      <w:r w:rsidR="00E36234">
        <w:t>i</w:t>
      </w:r>
      <w:r>
        <w:t>ls defending their worker ants.</w:t>
      </w:r>
    </w:p>
    <w:p w14:paraId="7C12E5A9" w14:textId="77777777" w:rsidR="00A404AD" w:rsidRDefault="00A404AD" w:rsidP="00E36234">
      <w:pPr>
        <w:pStyle w:val="Heading3"/>
        <w:spacing w:after="240" w:line="276" w:lineRule="auto"/>
      </w:pPr>
      <w:r>
        <w:t>Interface</w:t>
      </w:r>
    </w:p>
    <w:p w14:paraId="7C0183FE" w14:textId="77777777" w:rsidR="00A404AD" w:rsidRDefault="00A404AD" w:rsidP="00E36234">
      <w:pPr>
        <w:spacing w:line="276" w:lineRule="auto"/>
      </w:pPr>
      <w:r>
        <w:t xml:space="preserve">At the start of the simulation the user will adjust the characteristics of the first </w:t>
      </w:r>
      <w:r w:rsidR="003D3C29">
        <w:t>species</w:t>
      </w:r>
      <w:r>
        <w:t xml:space="preserve"> or choose random characteristics.  Once the simulation is run</w:t>
      </w:r>
      <w:r w:rsidR="00AD5011">
        <w:t>ning th</w:t>
      </w:r>
      <w:r w:rsidR="00E36234">
        <w:t>e user will be able to edit ant</w:t>
      </w:r>
      <w:r w:rsidR="00AD5011">
        <w:t>s</w:t>
      </w:r>
      <w:r w:rsidR="00E36234">
        <w:t>’</w:t>
      </w:r>
      <w:r w:rsidR="00AD5011">
        <w:t xml:space="preserve"> characteristics or leave the starting characteristics and watch how the simulation plays out.</w:t>
      </w:r>
    </w:p>
    <w:p w14:paraId="6131B45D" w14:textId="77777777" w:rsidR="001952DE" w:rsidRDefault="001952DE" w:rsidP="00E36234">
      <w:pPr>
        <w:spacing w:line="276" w:lineRule="auto"/>
      </w:pPr>
      <w:r>
        <w:t xml:space="preserve">During the simulation information about the species in the simulation </w:t>
      </w:r>
      <w:r w:rsidR="00E36234">
        <w:t xml:space="preserve">is </w:t>
      </w:r>
      <w:r>
        <w:t>added to the page to allow the user to review the information and adjust characteristics or judge how well the species is doing. The information presented is:</w:t>
      </w:r>
    </w:p>
    <w:p w14:paraId="4AE12ED3" w14:textId="77777777" w:rsidR="001952DE" w:rsidRDefault="001952DE" w:rsidP="00393C68">
      <w:pPr>
        <w:pStyle w:val="ListParagraph"/>
        <w:numPr>
          <w:ilvl w:val="0"/>
          <w:numId w:val="24"/>
        </w:numPr>
        <w:spacing w:line="276" w:lineRule="auto"/>
        <w:ind w:left="567" w:hanging="283"/>
      </w:pPr>
      <w:r w:rsidRPr="00544BEA">
        <w:rPr>
          <w:b/>
        </w:rPr>
        <w:t>Colour</w:t>
      </w:r>
      <w:r w:rsidR="00E36234">
        <w:t xml:space="preserve"> – t</w:t>
      </w:r>
      <w:r>
        <w:t>his will be useful as it will show the user the colour of the species so that they can be easily spotted on the simulation.</w:t>
      </w:r>
    </w:p>
    <w:p w14:paraId="3BCE22BA" w14:textId="77777777" w:rsidR="001952DE" w:rsidRDefault="001952DE" w:rsidP="00393C68">
      <w:pPr>
        <w:pStyle w:val="ListParagraph"/>
        <w:numPr>
          <w:ilvl w:val="0"/>
          <w:numId w:val="17"/>
        </w:numPr>
        <w:spacing w:line="276" w:lineRule="auto"/>
        <w:ind w:left="567" w:hanging="283"/>
      </w:pPr>
      <w:r w:rsidRPr="00544BEA">
        <w:rPr>
          <w:b/>
        </w:rPr>
        <w:t>Number of ants</w:t>
      </w:r>
      <w:r w:rsidR="00E36234">
        <w:t xml:space="preserve"> – t</w:t>
      </w:r>
      <w:r>
        <w:t>he number of ants in the species. This is clearly useful as it shows the user how successful the species is.</w:t>
      </w:r>
    </w:p>
    <w:p w14:paraId="6E171DBF" w14:textId="77777777" w:rsidR="001952DE" w:rsidRDefault="001952DE" w:rsidP="00393C68">
      <w:pPr>
        <w:pStyle w:val="ListParagraph"/>
        <w:numPr>
          <w:ilvl w:val="0"/>
          <w:numId w:val="17"/>
        </w:numPr>
        <w:spacing w:line="276" w:lineRule="auto"/>
        <w:ind w:left="567" w:hanging="283"/>
      </w:pPr>
      <w:r w:rsidRPr="00544BEA">
        <w:rPr>
          <w:b/>
        </w:rPr>
        <w:t>Number of nests</w:t>
      </w:r>
      <w:r w:rsidR="00E36234">
        <w:t xml:space="preserve"> – t</w:t>
      </w:r>
      <w:r>
        <w:t>he number of nests in the species. This is useful as it gives a guide to how likely the species is to grow as more nests will generally mean more ants.</w:t>
      </w:r>
    </w:p>
    <w:p w14:paraId="07DD22F9" w14:textId="77777777" w:rsidR="001952DE" w:rsidRDefault="001952DE" w:rsidP="00393C68">
      <w:pPr>
        <w:pStyle w:val="ListParagraph"/>
        <w:numPr>
          <w:ilvl w:val="0"/>
          <w:numId w:val="17"/>
        </w:numPr>
        <w:spacing w:line="276" w:lineRule="auto"/>
        <w:ind w:left="567" w:hanging="283"/>
      </w:pPr>
      <w:r>
        <w:rPr>
          <w:b/>
        </w:rPr>
        <w:t>Total amount</w:t>
      </w:r>
      <w:r w:rsidRPr="00544BEA">
        <w:rPr>
          <w:b/>
        </w:rPr>
        <w:t xml:space="preserve"> of food</w:t>
      </w:r>
      <w:r>
        <w:rPr>
          <w:b/>
        </w:rPr>
        <w:t xml:space="preserve"> in nests</w:t>
      </w:r>
      <w:r w:rsidR="00E36234">
        <w:t xml:space="preserve"> – this i</w:t>
      </w:r>
      <w:r>
        <w:t xml:space="preserve">s the combined amount of food held by the nests in the species. This again is useful as it gives a guide </w:t>
      </w:r>
      <w:r w:rsidR="00E36234">
        <w:t>to</w:t>
      </w:r>
      <w:r>
        <w:t xml:space="preserve"> the rate at which the species can expand. More food will mean more ants and a more successful species.</w:t>
      </w:r>
    </w:p>
    <w:p w14:paraId="4993643A" w14:textId="77777777" w:rsidR="001952DE" w:rsidRDefault="001952DE" w:rsidP="00E36234">
      <w:pPr>
        <w:spacing w:line="276" w:lineRule="auto"/>
      </w:pPr>
      <w:r>
        <w:t xml:space="preserve">The user will be able to adjust characteristics and see them update live onto the simulation (i.e. without a restart). This is a useful for the user as it allows them to explore how each characteristic affects </w:t>
      </w:r>
      <w:r w:rsidR="00E36234">
        <w:t>ants in the simulation. I</w:t>
      </w:r>
      <w:r>
        <w:t>t will be useful when the user first uses the simulation to quickly allow them to understand all of the characteristics. As the user adjusts the characteristics they will get instant feedback in the form of text which shows the species</w:t>
      </w:r>
      <w:r w:rsidR="00E36234">
        <w:t>’</w:t>
      </w:r>
      <w:r>
        <w:t xml:space="preserve"> cost as well as the cost of each ant in terms of food. The user will also be able to do the control the characteristics as a whole:</w:t>
      </w:r>
    </w:p>
    <w:p w14:paraId="3678E0A2" w14:textId="77777777" w:rsidR="001952DE" w:rsidRDefault="001952DE" w:rsidP="00393C68">
      <w:pPr>
        <w:pStyle w:val="ListParagraph"/>
        <w:numPr>
          <w:ilvl w:val="0"/>
          <w:numId w:val="25"/>
        </w:numPr>
        <w:spacing w:line="276" w:lineRule="auto"/>
        <w:ind w:left="567" w:hanging="283"/>
      </w:pPr>
      <w:r w:rsidRPr="00B76AA4">
        <w:rPr>
          <w:b/>
        </w:rPr>
        <w:t>Update</w:t>
      </w:r>
      <w:r w:rsidR="00744634">
        <w:t xml:space="preserve"> - </w:t>
      </w:r>
      <w:r w:rsidR="00E36234">
        <w:t>p</w:t>
      </w:r>
      <w:r>
        <w:t>ush the modified char</w:t>
      </w:r>
      <w:r w:rsidR="00E36234">
        <w:t>acteristics to the simulation. T</w:t>
      </w:r>
      <w:r>
        <w:t>his is needed rather than an instant update because it acts as a buffer. If a user accidently edits a characteristic it should not be pushed to the simulation.</w:t>
      </w:r>
    </w:p>
    <w:p w14:paraId="564E7F57" w14:textId="77777777" w:rsidR="001952DE" w:rsidRDefault="001952DE" w:rsidP="00393C68">
      <w:pPr>
        <w:pStyle w:val="ListParagraph"/>
        <w:numPr>
          <w:ilvl w:val="0"/>
          <w:numId w:val="25"/>
        </w:numPr>
        <w:spacing w:line="276" w:lineRule="auto"/>
        <w:ind w:left="567" w:hanging="283"/>
      </w:pPr>
      <w:r w:rsidRPr="00B76AA4">
        <w:rPr>
          <w:b/>
        </w:rPr>
        <w:t>Default values</w:t>
      </w:r>
      <w:r w:rsidR="00744634">
        <w:t xml:space="preserve"> - </w:t>
      </w:r>
      <w:r w:rsidR="00E36234">
        <w:t>t</w:t>
      </w:r>
      <w:r>
        <w:t>he update all cha</w:t>
      </w:r>
      <w:r w:rsidR="00E36234">
        <w:t xml:space="preserve">racteristics to default values. This is </w:t>
      </w:r>
      <w:r>
        <w:t xml:space="preserve">needed if the user has changed characteristics and has not been able to create a viable ant. The default values will be designed to create a species which is initially successful </w:t>
      </w:r>
      <w:r w:rsidR="00744634">
        <w:t xml:space="preserve">- </w:t>
      </w:r>
      <w:r>
        <w:t xml:space="preserve">this </w:t>
      </w:r>
      <w:r w:rsidR="00B02C40">
        <w:t>is a useful</w:t>
      </w:r>
      <w:r>
        <w:t xml:space="preserve"> demonstration to prospective users.</w:t>
      </w:r>
    </w:p>
    <w:p w14:paraId="1C781A4E" w14:textId="77777777" w:rsidR="001952DE" w:rsidRPr="000E488E" w:rsidRDefault="001952DE" w:rsidP="00393C68">
      <w:pPr>
        <w:pStyle w:val="ListParagraph"/>
        <w:numPr>
          <w:ilvl w:val="0"/>
          <w:numId w:val="25"/>
        </w:numPr>
        <w:spacing w:line="276" w:lineRule="auto"/>
        <w:ind w:left="567" w:hanging="283"/>
      </w:pPr>
      <w:r>
        <w:rPr>
          <w:b/>
        </w:rPr>
        <w:t>Random</w:t>
      </w:r>
      <w:r w:rsidR="00744634">
        <w:rPr>
          <w:b/>
        </w:rPr>
        <w:t xml:space="preserve"> - </w:t>
      </w:r>
      <w:r w:rsidR="00744634">
        <w:t>t</w:t>
      </w:r>
      <w:r w:rsidRPr="000E488E">
        <w:t>his will</w:t>
      </w:r>
      <w:r>
        <w:t xml:space="preserve"> set all c</w:t>
      </w:r>
      <w:r w:rsidR="00744634">
        <w:t>haracteristics to random values. This is</w:t>
      </w:r>
      <w:r>
        <w:t xml:space="preserve"> useful to the user to show how even extreme mutations can be successful.</w:t>
      </w:r>
    </w:p>
    <w:p w14:paraId="4695D2D1" w14:textId="77777777" w:rsidR="00CE29EF" w:rsidRDefault="00CE29EF" w:rsidP="00E36234">
      <w:pPr>
        <w:spacing w:line="276" w:lineRule="auto"/>
      </w:pPr>
      <w:r>
        <w:t>The user will be able to zoom in and out of the simulation as well as pan around the entire simulation using mouse gestures e.g. dragging and scrolling.</w:t>
      </w:r>
      <w:r w:rsidR="00F01DC0">
        <w:t xml:space="preserve"> It will also be pos</w:t>
      </w:r>
      <w:r w:rsidR="00744634">
        <w:t>sible to control the simulation</w:t>
      </w:r>
      <w:r w:rsidR="00F01DC0">
        <w:t xml:space="preserve"> time</w:t>
      </w:r>
      <w:r w:rsidR="00744634">
        <w:t>scale</w:t>
      </w:r>
      <w:r w:rsidR="00F01DC0">
        <w:t>. The user will be able to:</w:t>
      </w:r>
    </w:p>
    <w:p w14:paraId="7CC56367" w14:textId="77777777" w:rsidR="00F01DC0" w:rsidRDefault="00F01DC0" w:rsidP="00393C68">
      <w:pPr>
        <w:pStyle w:val="ListParagraph"/>
        <w:numPr>
          <w:ilvl w:val="0"/>
          <w:numId w:val="23"/>
        </w:numPr>
        <w:spacing w:line="276" w:lineRule="auto"/>
        <w:ind w:left="567" w:hanging="283"/>
      </w:pPr>
      <w:r w:rsidRPr="0010631C">
        <w:rPr>
          <w:b/>
        </w:rPr>
        <w:t>Run/Pause</w:t>
      </w:r>
      <w:r w:rsidR="00744634">
        <w:t xml:space="preserve"> - s</w:t>
      </w:r>
      <w:r w:rsidR="001952DE">
        <w:t>tart and stop the simulation. This is clearly useful as it allows the user to observe the entire simulation in a paused state.</w:t>
      </w:r>
    </w:p>
    <w:p w14:paraId="3B83718F" w14:textId="77777777" w:rsidR="00F01DC0" w:rsidRDefault="00F01DC0" w:rsidP="00393C68">
      <w:pPr>
        <w:pStyle w:val="ListParagraph"/>
        <w:numPr>
          <w:ilvl w:val="0"/>
          <w:numId w:val="23"/>
        </w:numPr>
        <w:spacing w:line="276" w:lineRule="auto"/>
        <w:ind w:left="567" w:hanging="283"/>
      </w:pPr>
      <w:r w:rsidRPr="0010631C">
        <w:rPr>
          <w:b/>
        </w:rPr>
        <w:t>Step</w:t>
      </w:r>
      <w:r w:rsidR="00744634">
        <w:t xml:space="preserve"> - g</w:t>
      </w:r>
      <w:r w:rsidR="00CB58DE">
        <w:t xml:space="preserve">o a single frame </w:t>
      </w:r>
      <w:r w:rsidR="00744634">
        <w:t>into the future. T</w:t>
      </w:r>
      <w:r w:rsidR="0010631C">
        <w:t>his is useful if the user wants to view an event which happens quickly e.g. an ant being chased by a soldier ant.</w:t>
      </w:r>
    </w:p>
    <w:p w14:paraId="3CA860A1" w14:textId="77777777" w:rsidR="00F01DC0" w:rsidRDefault="00F01DC0" w:rsidP="00393C68">
      <w:pPr>
        <w:pStyle w:val="ListParagraph"/>
        <w:numPr>
          <w:ilvl w:val="0"/>
          <w:numId w:val="23"/>
        </w:numPr>
        <w:spacing w:line="276" w:lineRule="auto"/>
        <w:ind w:left="567" w:hanging="283"/>
      </w:pPr>
      <w:r w:rsidRPr="0010631C">
        <w:rPr>
          <w:b/>
        </w:rPr>
        <w:t>Restart</w:t>
      </w:r>
      <w:r w:rsidR="00744634">
        <w:t xml:space="preserve"> - r</w:t>
      </w:r>
      <w:r w:rsidR="0010631C">
        <w:t>estart the simulation if it doesn’t go to their liking</w:t>
      </w:r>
      <w:r w:rsidR="003D3C29">
        <w:t xml:space="preserve"> or if all ants die off</w:t>
      </w:r>
      <w:r w:rsidR="0010631C">
        <w:t>.</w:t>
      </w:r>
    </w:p>
    <w:p w14:paraId="228FC6A0" w14:textId="77777777" w:rsidR="00061BA9" w:rsidRDefault="002A4579" w:rsidP="00E36234">
      <w:pPr>
        <w:pStyle w:val="Heading2"/>
        <w:spacing w:after="240" w:line="276" w:lineRule="auto"/>
      </w:pPr>
      <w:bookmarkStart w:id="68" w:name="_Toc381971305"/>
      <w:bookmarkStart w:id="69" w:name="_Toc382209206"/>
      <w:bookmarkStart w:id="70" w:name="_Toc383463037"/>
      <w:bookmarkStart w:id="71" w:name="_Toc383597850"/>
      <w:r>
        <w:t>Description of modular structure of system</w:t>
      </w:r>
      <w:bookmarkEnd w:id="68"/>
      <w:bookmarkEnd w:id="69"/>
      <w:bookmarkEnd w:id="70"/>
      <w:bookmarkEnd w:id="71"/>
    </w:p>
    <w:p w14:paraId="00C39C34" w14:textId="77777777" w:rsidR="00F42F79" w:rsidRDefault="00F42F79" w:rsidP="00E36234">
      <w:pPr>
        <w:spacing w:line="276" w:lineRule="auto"/>
      </w:pPr>
      <w:r>
        <w:t xml:space="preserve">The following is </w:t>
      </w:r>
      <w:r w:rsidR="00744634">
        <w:t xml:space="preserve">an </w:t>
      </w:r>
      <w:r w:rsidR="00F45240">
        <w:t>analysis</w:t>
      </w:r>
      <w:r>
        <w:t xml:space="preserve"> of entities wh</w:t>
      </w:r>
      <w:r w:rsidR="00744634">
        <w:t>ich will be in the simulation, t</w:t>
      </w:r>
      <w:r>
        <w:t>heir expected behaviour, actions and properties.</w:t>
      </w:r>
    </w:p>
    <w:p w14:paraId="6B4C3395" w14:textId="77777777" w:rsidR="00641051" w:rsidRDefault="00641051" w:rsidP="00E36234">
      <w:pPr>
        <w:spacing w:line="276" w:lineRule="auto"/>
      </w:pPr>
      <w:r w:rsidRPr="00641051">
        <w:rPr>
          <w:i/>
        </w:rPr>
        <w:t>Note</w:t>
      </w:r>
      <w:r>
        <w:t>: Classes defined may change due to unforeseen design decisions</w:t>
      </w:r>
      <w:r w:rsidR="00744634">
        <w:t>.</w:t>
      </w:r>
    </w:p>
    <w:p w14:paraId="6563B9EA" w14:textId="77777777" w:rsidR="00641051" w:rsidRDefault="00641051" w:rsidP="00E36234">
      <w:pPr>
        <w:spacing w:line="276" w:lineRule="auto"/>
      </w:pPr>
      <w:r w:rsidRPr="00641051">
        <w:rPr>
          <w:i/>
        </w:rPr>
        <w:t>Note</w:t>
      </w:r>
      <w:r>
        <w:t xml:space="preserve">: </w:t>
      </w:r>
      <w:r w:rsidRPr="00641051">
        <w:rPr>
          <w:b/>
        </w:rPr>
        <w:t>Number</w:t>
      </w:r>
      <w:r>
        <w:t xml:space="preserve"> type is any real number</w:t>
      </w:r>
      <w:r w:rsidR="00744634">
        <w:t>.</w:t>
      </w:r>
    </w:p>
    <w:p w14:paraId="3DE022D8" w14:textId="77777777" w:rsidR="003D0001" w:rsidRDefault="003D0001" w:rsidP="00E36234">
      <w:pPr>
        <w:pStyle w:val="Heading3"/>
        <w:spacing w:line="276" w:lineRule="auto"/>
        <w:sectPr w:rsidR="003D0001" w:rsidSect="004C53DD">
          <w:footerReference w:type="default" r:id="rId21"/>
          <w:pgSz w:w="11906" w:h="16838"/>
          <w:pgMar w:top="1276" w:right="1274" w:bottom="1418" w:left="1560" w:header="708" w:footer="708" w:gutter="0"/>
          <w:cols w:space="708"/>
          <w:titlePg/>
          <w:docGrid w:linePitch="360"/>
        </w:sectPr>
      </w:pPr>
    </w:p>
    <w:p w14:paraId="5AA59454" w14:textId="77777777" w:rsidR="003D0001" w:rsidRDefault="003D0001" w:rsidP="00E36234">
      <w:pPr>
        <w:pStyle w:val="Heading3"/>
        <w:spacing w:line="276" w:lineRule="auto"/>
      </w:pPr>
      <w:r>
        <w:t>Overall system</w:t>
      </w:r>
    </w:p>
    <w:p w14:paraId="1D384EE2" w14:textId="77777777" w:rsidR="003D0001" w:rsidRPr="003D0001" w:rsidRDefault="003D0001" w:rsidP="00E36234">
      <w:pPr>
        <w:spacing w:line="276" w:lineRule="auto"/>
      </w:pPr>
      <w:r>
        <w:rPr>
          <w:noProof/>
          <w:lang w:eastAsia="en-GB"/>
        </w:rPr>
        <w:drawing>
          <wp:anchor distT="0" distB="0" distL="114300" distR="114300" simplePos="0" relativeHeight="251593728" behindDoc="0" locked="0" layoutInCell="1" allowOverlap="1" wp14:anchorId="097B4D6F" wp14:editId="5A564A01">
            <wp:simplePos x="0" y="0"/>
            <wp:positionH relativeFrom="margin">
              <wp:align>right</wp:align>
            </wp:positionH>
            <wp:positionV relativeFrom="paragraph">
              <wp:posOffset>671830</wp:posOffset>
            </wp:positionV>
            <wp:extent cx="8791575" cy="2790825"/>
            <wp:effectExtent l="0" t="0" r="9525" b="9525"/>
            <wp:wrapTopAndBottom/>
            <wp:docPr id="10" name="Picture 10" descr="C:\Dropbox\projects\Ant-Simulation\writeup\assests\Design\Overall system design\hierarch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Dropbox\projects\Ant-Simulation\writeup\assests\Design\Overall system design\hierarchy diagr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791575" cy="2790825"/>
                    </a:xfrm>
                    <a:prstGeom prst="rect">
                      <a:avLst/>
                    </a:prstGeom>
                    <a:noFill/>
                    <a:ln>
                      <a:noFill/>
                    </a:ln>
                  </pic:spPr>
                </pic:pic>
              </a:graphicData>
            </a:graphic>
          </wp:anchor>
        </w:drawing>
      </w:r>
    </w:p>
    <w:p w14:paraId="1436EAF4" w14:textId="77777777" w:rsidR="003D0001" w:rsidRDefault="003D0001" w:rsidP="00E36234">
      <w:pPr>
        <w:pStyle w:val="Heading3"/>
        <w:spacing w:line="276" w:lineRule="auto"/>
        <w:sectPr w:rsidR="003D0001" w:rsidSect="004C53DD">
          <w:pgSz w:w="16838" w:h="11906" w:orient="landscape"/>
          <w:pgMar w:top="1274" w:right="1702" w:bottom="1560" w:left="1276" w:header="708" w:footer="708" w:gutter="0"/>
          <w:cols w:space="708"/>
          <w:titlePg/>
          <w:docGrid w:linePitch="360"/>
        </w:sectPr>
      </w:pPr>
    </w:p>
    <w:p w14:paraId="19E0449F" w14:textId="77777777" w:rsidR="00F57BB5" w:rsidRDefault="00F57BB5" w:rsidP="00744634">
      <w:pPr>
        <w:pStyle w:val="Heading3"/>
        <w:spacing w:after="240" w:line="276" w:lineRule="auto"/>
      </w:pPr>
      <w:r>
        <w:t>Ant</w:t>
      </w:r>
    </w:p>
    <w:p w14:paraId="4BB54128" w14:textId="77777777" w:rsidR="00F57BB5" w:rsidRDefault="00F57BB5" w:rsidP="00E36234">
      <w:pPr>
        <w:spacing w:line="276" w:lineRule="auto"/>
      </w:pPr>
      <w:r>
        <w:t xml:space="preserve">The properties </w:t>
      </w:r>
      <w:r w:rsidR="00C66992">
        <w:t>of a basic ant are the following:</w:t>
      </w:r>
    </w:p>
    <w:p w14:paraId="03917A9F" w14:textId="77777777" w:rsidR="00F57BB5" w:rsidRDefault="00845F3E" w:rsidP="00393C68">
      <w:pPr>
        <w:pStyle w:val="ListParagraph"/>
        <w:numPr>
          <w:ilvl w:val="0"/>
          <w:numId w:val="27"/>
        </w:numPr>
        <w:spacing w:line="276" w:lineRule="auto"/>
        <w:ind w:left="567" w:hanging="283"/>
      </w:pPr>
      <w:r>
        <w:rPr>
          <w:b/>
        </w:rPr>
        <w:t>Position</w:t>
      </w:r>
      <w:r w:rsidR="00744634">
        <w:t xml:space="preserve"> - t</w:t>
      </w:r>
      <w:r>
        <w:t>he location of the ant</w:t>
      </w:r>
      <w:r w:rsidR="00744634">
        <w:t>.</w:t>
      </w:r>
    </w:p>
    <w:p w14:paraId="7F19C621" w14:textId="77777777" w:rsidR="00011FC2" w:rsidRDefault="00011FC2" w:rsidP="00393C68">
      <w:pPr>
        <w:pStyle w:val="ListParagraph"/>
        <w:numPr>
          <w:ilvl w:val="0"/>
          <w:numId w:val="27"/>
        </w:numPr>
        <w:spacing w:line="276" w:lineRule="auto"/>
        <w:ind w:left="567" w:hanging="283"/>
      </w:pPr>
      <w:r w:rsidRPr="00011FC2">
        <w:rPr>
          <w:b/>
        </w:rPr>
        <w:t>Direction</w:t>
      </w:r>
      <w:r w:rsidR="00744634">
        <w:t xml:space="preserve"> - t</w:t>
      </w:r>
      <w:r>
        <w:t>he direction the ant is facing</w:t>
      </w:r>
      <w:r w:rsidR="00744634">
        <w:t>.</w:t>
      </w:r>
    </w:p>
    <w:p w14:paraId="1AD2CBD0" w14:textId="77777777" w:rsidR="00011FC2" w:rsidRDefault="00011FC2" w:rsidP="00393C68">
      <w:pPr>
        <w:pStyle w:val="ListParagraph"/>
        <w:numPr>
          <w:ilvl w:val="0"/>
          <w:numId w:val="27"/>
        </w:numPr>
        <w:spacing w:line="276" w:lineRule="auto"/>
        <w:ind w:left="567" w:hanging="283"/>
      </w:pPr>
      <w:r w:rsidRPr="00011FC2">
        <w:rPr>
          <w:b/>
        </w:rPr>
        <w:t>Size</w:t>
      </w:r>
      <w:r w:rsidR="00744634">
        <w:t xml:space="preserve"> - t</w:t>
      </w:r>
      <w:r>
        <w:t>he size of the ant</w:t>
      </w:r>
      <w:r w:rsidR="00744634">
        <w:t>.</w:t>
      </w:r>
    </w:p>
    <w:p w14:paraId="23E1ACBA" w14:textId="77777777" w:rsidR="00011FC2" w:rsidRDefault="00011FC2" w:rsidP="00393C68">
      <w:pPr>
        <w:pStyle w:val="ListParagraph"/>
        <w:numPr>
          <w:ilvl w:val="0"/>
          <w:numId w:val="27"/>
        </w:numPr>
        <w:spacing w:line="276" w:lineRule="auto"/>
        <w:ind w:left="567" w:hanging="283"/>
      </w:pPr>
      <w:r w:rsidRPr="00011FC2">
        <w:rPr>
          <w:b/>
        </w:rPr>
        <w:t>Species</w:t>
      </w:r>
      <w:r w:rsidR="009C362C">
        <w:t xml:space="preserve"> - t</w:t>
      </w:r>
      <w:r>
        <w:t>he species the ant belongs to</w:t>
      </w:r>
      <w:r w:rsidR="009C362C">
        <w:t>.</w:t>
      </w:r>
    </w:p>
    <w:p w14:paraId="23AC1DF5" w14:textId="77777777" w:rsidR="00011FC2" w:rsidRDefault="00B02C40" w:rsidP="00393C68">
      <w:pPr>
        <w:pStyle w:val="ListParagraph"/>
        <w:numPr>
          <w:ilvl w:val="0"/>
          <w:numId w:val="27"/>
        </w:numPr>
        <w:spacing w:line="276" w:lineRule="auto"/>
        <w:ind w:left="567" w:hanging="283"/>
      </w:pPr>
      <w:r w:rsidRPr="00011FC2">
        <w:rPr>
          <w:b/>
        </w:rPr>
        <w:t>Nest</w:t>
      </w:r>
      <w:r>
        <w:t xml:space="preserve"> -</w:t>
      </w:r>
      <w:r w:rsidR="009C362C">
        <w:t xml:space="preserve"> </w:t>
      </w:r>
      <w:r w:rsidR="005A2F6B">
        <w:t>t</w:t>
      </w:r>
      <w:r w:rsidR="00011FC2">
        <w:t xml:space="preserve">he nest </w:t>
      </w:r>
      <w:r w:rsidR="006D3982">
        <w:t>where the ant was born</w:t>
      </w:r>
      <w:r w:rsidR="009C362C">
        <w:t>.</w:t>
      </w:r>
    </w:p>
    <w:p w14:paraId="1D06174C" w14:textId="77777777" w:rsidR="00011FC2" w:rsidRDefault="00011FC2" w:rsidP="00393C68">
      <w:pPr>
        <w:pStyle w:val="ListParagraph"/>
        <w:numPr>
          <w:ilvl w:val="0"/>
          <w:numId w:val="27"/>
        </w:numPr>
        <w:spacing w:line="276" w:lineRule="auto"/>
        <w:ind w:left="567" w:hanging="283"/>
      </w:pPr>
      <w:r w:rsidRPr="00011FC2">
        <w:rPr>
          <w:b/>
        </w:rPr>
        <w:t>Health</w:t>
      </w:r>
      <w:r w:rsidR="009C362C">
        <w:t xml:space="preserve"> - t</w:t>
      </w:r>
      <w:r>
        <w:t>he current amount of health the ant has</w:t>
      </w:r>
      <w:r w:rsidR="009C362C">
        <w:t>.</w:t>
      </w:r>
    </w:p>
    <w:p w14:paraId="0DB8898B" w14:textId="77777777" w:rsidR="00011FC2" w:rsidRDefault="00011FC2" w:rsidP="00393C68">
      <w:pPr>
        <w:pStyle w:val="ListParagraph"/>
        <w:numPr>
          <w:ilvl w:val="0"/>
          <w:numId w:val="27"/>
        </w:numPr>
        <w:spacing w:line="276" w:lineRule="auto"/>
        <w:ind w:left="567" w:hanging="283"/>
      </w:pPr>
      <w:r w:rsidRPr="00011FC2">
        <w:rPr>
          <w:b/>
        </w:rPr>
        <w:t>Health Threshold</w:t>
      </w:r>
      <w:r w:rsidR="005A2F6B">
        <w:t xml:space="preserve"> - the level of health bel</w:t>
      </w:r>
      <w:r>
        <w:t>ow which the ant is hungry</w:t>
      </w:r>
      <w:r w:rsidR="005A2F6B">
        <w:t>.</w:t>
      </w:r>
    </w:p>
    <w:p w14:paraId="7B813F2F" w14:textId="77777777" w:rsidR="00011FC2" w:rsidRDefault="00011FC2" w:rsidP="00393C68">
      <w:pPr>
        <w:pStyle w:val="ListParagraph"/>
        <w:numPr>
          <w:ilvl w:val="0"/>
          <w:numId w:val="27"/>
        </w:numPr>
        <w:spacing w:line="276" w:lineRule="auto"/>
        <w:ind w:left="567" w:hanging="283"/>
      </w:pPr>
      <w:r w:rsidRPr="00011FC2">
        <w:rPr>
          <w:b/>
        </w:rPr>
        <w:t>Health rate</w:t>
      </w:r>
      <w:r w:rsidR="005A2F6B">
        <w:t xml:space="preserve"> - t</w:t>
      </w:r>
      <w:r>
        <w:t>he rate at which an ant will lose health</w:t>
      </w:r>
      <w:r w:rsidR="005A2F6B">
        <w:t>.</w:t>
      </w:r>
    </w:p>
    <w:p w14:paraId="2861D5ED" w14:textId="77777777" w:rsidR="00011FC2" w:rsidRDefault="00011FC2" w:rsidP="00393C68">
      <w:pPr>
        <w:pStyle w:val="ListParagraph"/>
        <w:numPr>
          <w:ilvl w:val="0"/>
          <w:numId w:val="27"/>
        </w:numPr>
        <w:spacing w:line="276" w:lineRule="auto"/>
        <w:ind w:left="567" w:hanging="283"/>
      </w:pPr>
      <w:r w:rsidRPr="00011FC2">
        <w:rPr>
          <w:b/>
        </w:rPr>
        <w:t>Goal</w:t>
      </w:r>
      <w:r w:rsidR="005A2F6B">
        <w:t xml:space="preserve"> - t</w:t>
      </w:r>
      <w:r>
        <w:t>he current goal the ant is trying to complete e.g. find food</w:t>
      </w:r>
      <w:r w:rsidR="005A2F6B">
        <w:t>.</w:t>
      </w:r>
    </w:p>
    <w:p w14:paraId="4C58B5A5" w14:textId="77777777" w:rsidR="00011FC2" w:rsidRDefault="00011FC2" w:rsidP="00393C68">
      <w:pPr>
        <w:pStyle w:val="ListParagraph"/>
        <w:numPr>
          <w:ilvl w:val="0"/>
          <w:numId w:val="27"/>
        </w:numPr>
        <w:spacing w:line="276" w:lineRule="auto"/>
        <w:ind w:left="567" w:hanging="283"/>
      </w:pPr>
      <w:r w:rsidRPr="00011FC2">
        <w:rPr>
          <w:b/>
        </w:rPr>
        <w:t>Target</w:t>
      </w:r>
      <w:r w:rsidR="005A2F6B">
        <w:t xml:space="preserve"> - t</w:t>
      </w:r>
      <w:r>
        <w:t>he target the ant is heading to e.g. a piece of food</w:t>
      </w:r>
      <w:r w:rsidR="005A2F6B">
        <w:t>.</w:t>
      </w:r>
    </w:p>
    <w:p w14:paraId="023D5EE6" w14:textId="77777777" w:rsidR="008D3E7E" w:rsidRDefault="00F61E81" w:rsidP="00E36234">
      <w:pPr>
        <w:spacing w:line="276" w:lineRule="auto"/>
      </w:pPr>
      <w:r>
        <w:t>An</w:t>
      </w:r>
      <w:r w:rsidR="008D3E7E">
        <w:t xml:space="preserve"> ant </w:t>
      </w:r>
      <w:r>
        <w:t>can</w:t>
      </w:r>
      <w:r w:rsidR="00C66992">
        <w:t xml:space="preserve"> also perform the following</w:t>
      </w:r>
      <w:r w:rsidR="00910DDA">
        <w:t xml:space="preserve"> basic</w:t>
      </w:r>
      <w:r w:rsidR="00C66992">
        <w:t xml:space="preserve"> actions</w:t>
      </w:r>
      <w:r w:rsidR="008D3E7E">
        <w:t>:</w:t>
      </w:r>
    </w:p>
    <w:p w14:paraId="076E5CDF" w14:textId="77777777" w:rsidR="008D3E7E" w:rsidRPr="008D3E7E" w:rsidRDefault="008D3E7E" w:rsidP="00393C68">
      <w:pPr>
        <w:pStyle w:val="ListParagraph"/>
        <w:numPr>
          <w:ilvl w:val="0"/>
          <w:numId w:val="28"/>
        </w:numPr>
        <w:spacing w:line="276" w:lineRule="auto"/>
        <w:ind w:left="567" w:hanging="283"/>
        <w:rPr>
          <w:b/>
        </w:rPr>
      </w:pPr>
      <w:r w:rsidRPr="008D3E7E">
        <w:rPr>
          <w:b/>
        </w:rPr>
        <w:t>Take food</w:t>
      </w:r>
      <w:r w:rsidR="005A2F6B">
        <w:rPr>
          <w:b/>
        </w:rPr>
        <w:t xml:space="preserve"> - t</w:t>
      </w:r>
      <w:r>
        <w:t>akes a single piece of food</w:t>
      </w:r>
      <w:r w:rsidR="005A2F6B">
        <w:t>.</w:t>
      </w:r>
    </w:p>
    <w:p w14:paraId="2FED9D26" w14:textId="77777777" w:rsidR="008D3E7E" w:rsidRPr="008D3E7E" w:rsidRDefault="008D3E7E" w:rsidP="00393C68">
      <w:pPr>
        <w:pStyle w:val="ListParagraph"/>
        <w:numPr>
          <w:ilvl w:val="0"/>
          <w:numId w:val="28"/>
        </w:numPr>
        <w:spacing w:line="276" w:lineRule="auto"/>
        <w:ind w:left="567" w:hanging="283"/>
        <w:rPr>
          <w:b/>
        </w:rPr>
      </w:pPr>
      <w:r w:rsidRPr="008D3E7E">
        <w:rPr>
          <w:b/>
        </w:rPr>
        <w:t>Get food</w:t>
      </w:r>
      <w:r w:rsidR="005A2F6B">
        <w:rPr>
          <w:b/>
        </w:rPr>
        <w:t xml:space="preserve"> - h</w:t>
      </w:r>
      <w:r>
        <w:t>ead towards a piece of food</w:t>
      </w:r>
      <w:r w:rsidR="005A2F6B">
        <w:t>.</w:t>
      </w:r>
    </w:p>
    <w:p w14:paraId="49B285E0" w14:textId="77777777" w:rsidR="008D3E7E" w:rsidRPr="008D3E7E" w:rsidRDefault="008D3E7E" w:rsidP="00393C68">
      <w:pPr>
        <w:pStyle w:val="ListParagraph"/>
        <w:numPr>
          <w:ilvl w:val="0"/>
          <w:numId w:val="28"/>
        </w:numPr>
        <w:spacing w:line="276" w:lineRule="auto"/>
        <w:ind w:left="567" w:hanging="283"/>
        <w:rPr>
          <w:b/>
        </w:rPr>
      </w:pPr>
      <w:r w:rsidRPr="008D3E7E">
        <w:rPr>
          <w:b/>
        </w:rPr>
        <w:t>Find food target</w:t>
      </w:r>
      <w:r w:rsidR="005A2F6B">
        <w:rPr>
          <w:b/>
        </w:rPr>
        <w:t xml:space="preserve"> - f</w:t>
      </w:r>
      <w:r w:rsidR="006B6259">
        <w:t>inds a target piece of food within viewing distance</w:t>
      </w:r>
      <w:r w:rsidR="005A2F6B">
        <w:t>.</w:t>
      </w:r>
    </w:p>
    <w:p w14:paraId="60C6AD1D" w14:textId="77777777" w:rsidR="008D3E7E" w:rsidRPr="008D3E7E" w:rsidRDefault="008D3E7E" w:rsidP="00393C68">
      <w:pPr>
        <w:pStyle w:val="ListParagraph"/>
        <w:numPr>
          <w:ilvl w:val="0"/>
          <w:numId w:val="28"/>
        </w:numPr>
        <w:spacing w:line="276" w:lineRule="auto"/>
        <w:ind w:left="567" w:hanging="283"/>
        <w:rPr>
          <w:b/>
        </w:rPr>
      </w:pPr>
      <w:r w:rsidRPr="008D3E7E">
        <w:rPr>
          <w:b/>
        </w:rPr>
        <w:t>Scan</w:t>
      </w:r>
      <w:r w:rsidR="005A2F6B">
        <w:rPr>
          <w:b/>
        </w:rPr>
        <w:t xml:space="preserve"> - s</w:t>
      </w:r>
      <w:r w:rsidR="006B6259">
        <w:t xml:space="preserve">can surroundings for items of interest which can be seen e.g. other ants </w:t>
      </w:r>
      <w:r w:rsidR="00EC3A46">
        <w:t>or</w:t>
      </w:r>
      <w:r w:rsidR="006B6259">
        <w:t xml:space="preserve"> food</w:t>
      </w:r>
      <w:r w:rsidR="005A2F6B">
        <w:t>.</w:t>
      </w:r>
    </w:p>
    <w:p w14:paraId="40EC25AD" w14:textId="77777777" w:rsidR="008D3E7E" w:rsidRPr="008D3E7E" w:rsidRDefault="008D3E7E" w:rsidP="00393C68">
      <w:pPr>
        <w:pStyle w:val="ListParagraph"/>
        <w:numPr>
          <w:ilvl w:val="0"/>
          <w:numId w:val="28"/>
        </w:numPr>
        <w:spacing w:line="276" w:lineRule="auto"/>
        <w:ind w:left="567" w:hanging="283"/>
        <w:rPr>
          <w:b/>
        </w:rPr>
      </w:pPr>
      <w:r w:rsidRPr="008D3E7E">
        <w:rPr>
          <w:b/>
        </w:rPr>
        <w:t>Smell</w:t>
      </w:r>
      <w:r w:rsidR="005A2F6B">
        <w:rPr>
          <w:b/>
        </w:rPr>
        <w:t xml:space="preserve"> - s</w:t>
      </w:r>
      <w:r w:rsidR="00EC3A46">
        <w:t>mell the surrounding area for pheromones</w:t>
      </w:r>
      <w:r w:rsidR="005A2F6B">
        <w:t>.</w:t>
      </w:r>
    </w:p>
    <w:p w14:paraId="3E6E2627" w14:textId="77777777" w:rsidR="008D3E7E" w:rsidRPr="008D3E7E" w:rsidRDefault="008D3E7E" w:rsidP="00393C68">
      <w:pPr>
        <w:pStyle w:val="ListParagraph"/>
        <w:numPr>
          <w:ilvl w:val="0"/>
          <w:numId w:val="28"/>
        </w:numPr>
        <w:spacing w:line="276" w:lineRule="auto"/>
        <w:ind w:left="567" w:hanging="283"/>
        <w:rPr>
          <w:b/>
        </w:rPr>
      </w:pPr>
      <w:r w:rsidRPr="008D3E7E">
        <w:rPr>
          <w:b/>
        </w:rPr>
        <w:t>Secrete</w:t>
      </w:r>
      <w:r w:rsidR="005A2F6B">
        <w:rPr>
          <w:b/>
        </w:rPr>
        <w:t xml:space="preserve"> - s</w:t>
      </w:r>
      <w:r w:rsidR="006B6259">
        <w:t>ecrete pheromone</w:t>
      </w:r>
      <w:r w:rsidR="00F42F79">
        <w:t>s</w:t>
      </w:r>
      <w:r w:rsidR="005A2F6B">
        <w:t>.</w:t>
      </w:r>
    </w:p>
    <w:p w14:paraId="22BA8AE0" w14:textId="77777777" w:rsidR="008D3E7E" w:rsidRPr="008D3E7E" w:rsidRDefault="00F42F79" w:rsidP="00393C68">
      <w:pPr>
        <w:pStyle w:val="ListParagraph"/>
        <w:numPr>
          <w:ilvl w:val="0"/>
          <w:numId w:val="28"/>
        </w:numPr>
        <w:spacing w:line="276" w:lineRule="auto"/>
        <w:ind w:left="567" w:hanging="283"/>
        <w:rPr>
          <w:b/>
        </w:rPr>
      </w:pPr>
      <w:r>
        <w:rPr>
          <w:b/>
        </w:rPr>
        <w:t>Walk</w:t>
      </w:r>
      <w:r w:rsidR="005A2F6B">
        <w:rPr>
          <w:b/>
        </w:rPr>
        <w:t xml:space="preserve"> - w</w:t>
      </w:r>
      <w:r>
        <w:t xml:space="preserve">alk around </w:t>
      </w:r>
      <w:r w:rsidR="006B6259">
        <w:t xml:space="preserve">either randomly or following pheromone </w:t>
      </w:r>
      <w:r w:rsidR="00E36234">
        <w:t>trails</w:t>
      </w:r>
      <w:r w:rsidR="005A2F6B">
        <w:t>.</w:t>
      </w:r>
    </w:p>
    <w:p w14:paraId="696E6BA5" w14:textId="77777777" w:rsidR="008D3E7E" w:rsidRPr="003E6350" w:rsidRDefault="006B6259" w:rsidP="00393C68">
      <w:pPr>
        <w:pStyle w:val="ListParagraph"/>
        <w:numPr>
          <w:ilvl w:val="0"/>
          <w:numId w:val="28"/>
        </w:numPr>
        <w:spacing w:line="276" w:lineRule="auto"/>
        <w:ind w:left="567" w:hanging="283"/>
      </w:pPr>
      <w:r w:rsidRPr="008D3E7E">
        <w:rPr>
          <w:b/>
        </w:rPr>
        <w:t>D</w:t>
      </w:r>
      <w:r w:rsidR="008D3E7E" w:rsidRPr="008D3E7E">
        <w:rPr>
          <w:b/>
        </w:rPr>
        <w:t>ie</w:t>
      </w:r>
      <w:r w:rsidR="005A2F6B">
        <w:rPr>
          <w:b/>
        </w:rPr>
        <w:t>.</w:t>
      </w:r>
    </w:p>
    <w:p w14:paraId="4C248297" w14:textId="77777777" w:rsidR="003E6350" w:rsidRPr="003E6350" w:rsidRDefault="003E6350" w:rsidP="00E36234">
      <w:pPr>
        <w:spacing w:line="276" w:lineRule="auto"/>
      </w:pPr>
      <w:r>
        <w:t xml:space="preserve">The following is the proposed class designed from the </w:t>
      </w:r>
      <w:r w:rsidR="00D81885">
        <w:t>analysis</w:t>
      </w:r>
      <w:r>
        <w:t xml:space="preserve"> of a basic ant.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4"/>
        <w:gridCol w:w="6264"/>
      </w:tblGrid>
      <w:tr w:rsidR="003E6350" w:rsidRPr="003E6350" w14:paraId="7F4DD449" w14:textId="77777777" w:rsidTr="00456FC2">
        <w:tc>
          <w:tcPr>
            <w:tcW w:w="1628" w:type="pct"/>
          </w:tcPr>
          <w:p w14:paraId="2FB2B90B" w14:textId="77777777" w:rsidR="003E6350" w:rsidRPr="005A2F6B" w:rsidRDefault="003E6350" w:rsidP="00E36234">
            <w:pPr>
              <w:spacing w:after="0" w:line="276" w:lineRule="auto"/>
              <w:jc w:val="center"/>
              <w:rPr>
                <w:b/>
                <w:sz w:val="24"/>
                <w:szCs w:val="24"/>
              </w:rPr>
            </w:pPr>
            <w:r w:rsidRPr="005A2F6B">
              <w:rPr>
                <w:b/>
                <w:sz w:val="24"/>
                <w:szCs w:val="24"/>
              </w:rPr>
              <w:t>Property</w:t>
            </w:r>
          </w:p>
        </w:tc>
        <w:tc>
          <w:tcPr>
            <w:tcW w:w="3372" w:type="pct"/>
          </w:tcPr>
          <w:p w14:paraId="76719AD5" w14:textId="77777777" w:rsidR="005A2F6B" w:rsidRPr="005A2F6B" w:rsidRDefault="003E6350" w:rsidP="005A2F6B">
            <w:pPr>
              <w:spacing w:after="0" w:line="276" w:lineRule="auto"/>
              <w:jc w:val="center"/>
              <w:rPr>
                <w:b/>
                <w:sz w:val="24"/>
                <w:szCs w:val="24"/>
              </w:rPr>
            </w:pPr>
            <w:r w:rsidRPr="005A2F6B">
              <w:rPr>
                <w:b/>
                <w:sz w:val="24"/>
                <w:szCs w:val="24"/>
              </w:rPr>
              <w:t>Purpose</w:t>
            </w:r>
          </w:p>
        </w:tc>
      </w:tr>
      <w:tr w:rsidR="003E6350" w14:paraId="1AF06822" w14:textId="77777777" w:rsidTr="00456FC2">
        <w:tc>
          <w:tcPr>
            <w:tcW w:w="1628" w:type="pct"/>
          </w:tcPr>
          <w:p w14:paraId="67D5FEE9" w14:textId="77777777" w:rsidR="003E6350" w:rsidRDefault="003E6350" w:rsidP="00E36234">
            <w:pPr>
              <w:spacing w:after="0" w:line="276" w:lineRule="auto"/>
            </w:pPr>
            <w:r>
              <w:t>size</w:t>
            </w:r>
            <w:r w:rsidR="00641051">
              <w:t xml:space="preserve"> [[number, number]]</w:t>
            </w:r>
          </w:p>
        </w:tc>
        <w:tc>
          <w:tcPr>
            <w:tcW w:w="3372" w:type="pct"/>
          </w:tcPr>
          <w:p w14:paraId="17A11D5E" w14:textId="77777777" w:rsidR="003E6350" w:rsidRDefault="00EE2306" w:rsidP="00E36234">
            <w:pPr>
              <w:spacing w:after="0" w:line="276" w:lineRule="auto"/>
            </w:pPr>
            <w:r>
              <w:t>The width and height of the ant</w:t>
            </w:r>
          </w:p>
        </w:tc>
      </w:tr>
      <w:tr w:rsidR="003E6350" w14:paraId="69D9C2EB" w14:textId="77777777" w:rsidTr="00456FC2">
        <w:tc>
          <w:tcPr>
            <w:tcW w:w="1628" w:type="pct"/>
          </w:tcPr>
          <w:p w14:paraId="13D790AF" w14:textId="77777777" w:rsidR="003E6350" w:rsidRDefault="003E6350" w:rsidP="00E36234">
            <w:pPr>
              <w:spacing w:after="0" w:line="276" w:lineRule="auto"/>
            </w:pPr>
            <w:proofErr w:type="spellStart"/>
            <w:r>
              <w:t>coord</w:t>
            </w:r>
            <w:proofErr w:type="spellEnd"/>
            <w:r w:rsidR="00641051">
              <w:t xml:space="preserve"> [[number, number]]</w:t>
            </w:r>
          </w:p>
        </w:tc>
        <w:tc>
          <w:tcPr>
            <w:tcW w:w="3372" w:type="pct"/>
          </w:tcPr>
          <w:p w14:paraId="4FD6431E" w14:textId="77777777" w:rsidR="003E6350" w:rsidRDefault="00EE2306" w:rsidP="00E36234">
            <w:pPr>
              <w:spacing w:after="0" w:line="276" w:lineRule="auto"/>
            </w:pPr>
            <w:r>
              <w:t>The x and y coordinate of the ant</w:t>
            </w:r>
          </w:p>
        </w:tc>
      </w:tr>
      <w:tr w:rsidR="003E6350" w14:paraId="79D08632" w14:textId="77777777" w:rsidTr="00456FC2">
        <w:tc>
          <w:tcPr>
            <w:tcW w:w="1628" w:type="pct"/>
          </w:tcPr>
          <w:p w14:paraId="62179639" w14:textId="77777777" w:rsidR="003E6350" w:rsidRDefault="003E6350" w:rsidP="00E36234">
            <w:pPr>
              <w:spacing w:after="0" w:line="276" w:lineRule="auto"/>
            </w:pPr>
            <w:r>
              <w:t>direction</w:t>
            </w:r>
            <w:r w:rsidR="00641051">
              <w:t xml:space="preserve"> [number]</w:t>
            </w:r>
          </w:p>
        </w:tc>
        <w:tc>
          <w:tcPr>
            <w:tcW w:w="3372" w:type="pct"/>
          </w:tcPr>
          <w:p w14:paraId="3DEAF547" w14:textId="77777777" w:rsidR="003E6350" w:rsidRDefault="00EE2306" w:rsidP="00E36234">
            <w:pPr>
              <w:spacing w:after="0" w:line="276" w:lineRule="auto"/>
            </w:pPr>
            <w:r>
              <w:t>The direction the ant is facing</w:t>
            </w:r>
          </w:p>
        </w:tc>
      </w:tr>
      <w:tr w:rsidR="003E6350" w14:paraId="5ED2C91D" w14:textId="77777777" w:rsidTr="00456FC2">
        <w:tc>
          <w:tcPr>
            <w:tcW w:w="1628" w:type="pct"/>
          </w:tcPr>
          <w:p w14:paraId="4FB93176" w14:textId="77777777" w:rsidR="003E6350" w:rsidRDefault="003E6350" w:rsidP="00E36234">
            <w:pPr>
              <w:spacing w:after="0" w:line="276" w:lineRule="auto"/>
            </w:pPr>
            <w:r>
              <w:t>id</w:t>
            </w:r>
            <w:r w:rsidR="00641051">
              <w:t xml:space="preserve"> [integer]</w:t>
            </w:r>
          </w:p>
        </w:tc>
        <w:tc>
          <w:tcPr>
            <w:tcW w:w="3372" w:type="pct"/>
          </w:tcPr>
          <w:p w14:paraId="0EAB5B1B" w14:textId="77777777" w:rsidR="003E6350" w:rsidRDefault="00EE2306" w:rsidP="00E36234">
            <w:pPr>
              <w:spacing w:after="0" w:line="276" w:lineRule="auto"/>
            </w:pPr>
            <w:r>
              <w:t>The unique identifier of the ant, if it is required to be looked up</w:t>
            </w:r>
          </w:p>
        </w:tc>
      </w:tr>
      <w:tr w:rsidR="003E6350" w14:paraId="700DAD08" w14:textId="77777777" w:rsidTr="00456FC2">
        <w:tc>
          <w:tcPr>
            <w:tcW w:w="1628" w:type="pct"/>
          </w:tcPr>
          <w:p w14:paraId="577A411D" w14:textId="77777777" w:rsidR="003E6350" w:rsidRDefault="003E6350" w:rsidP="00E36234">
            <w:pPr>
              <w:spacing w:after="0" w:line="276" w:lineRule="auto"/>
            </w:pPr>
            <w:r>
              <w:t>species</w:t>
            </w:r>
            <w:r w:rsidR="00641051">
              <w:t xml:space="preserve"> [Species object]</w:t>
            </w:r>
          </w:p>
        </w:tc>
        <w:tc>
          <w:tcPr>
            <w:tcW w:w="3372" w:type="pct"/>
          </w:tcPr>
          <w:p w14:paraId="0820DEBD" w14:textId="77777777" w:rsidR="003E6350" w:rsidRDefault="00EE2306" w:rsidP="00E36234">
            <w:pPr>
              <w:spacing w:after="0" w:line="276" w:lineRule="auto"/>
            </w:pPr>
            <w:r>
              <w:t>The species the ant belongs to</w:t>
            </w:r>
          </w:p>
        </w:tc>
      </w:tr>
      <w:tr w:rsidR="003E6350" w14:paraId="615F7275" w14:textId="77777777" w:rsidTr="00456FC2">
        <w:tc>
          <w:tcPr>
            <w:tcW w:w="1628" w:type="pct"/>
          </w:tcPr>
          <w:p w14:paraId="57B40AD5" w14:textId="77777777" w:rsidR="003E6350" w:rsidRDefault="003E6350" w:rsidP="00E36234">
            <w:pPr>
              <w:spacing w:after="0" w:line="276" w:lineRule="auto"/>
            </w:pPr>
            <w:r>
              <w:t>type</w:t>
            </w:r>
            <w:r w:rsidR="00641051">
              <w:t xml:space="preserve"> [integer]</w:t>
            </w:r>
          </w:p>
        </w:tc>
        <w:tc>
          <w:tcPr>
            <w:tcW w:w="3372" w:type="pct"/>
          </w:tcPr>
          <w:p w14:paraId="31108231" w14:textId="77777777" w:rsidR="003E6350" w:rsidRDefault="00EE2306" w:rsidP="00E36234">
            <w:pPr>
              <w:spacing w:after="0" w:line="276" w:lineRule="auto"/>
            </w:pPr>
            <w:r>
              <w:t>The type of ant e.g. worker</w:t>
            </w:r>
          </w:p>
        </w:tc>
      </w:tr>
      <w:tr w:rsidR="003E6350" w14:paraId="5D6EF841" w14:textId="77777777" w:rsidTr="00456FC2">
        <w:tc>
          <w:tcPr>
            <w:tcW w:w="1628" w:type="pct"/>
          </w:tcPr>
          <w:p w14:paraId="25B6D87C" w14:textId="77777777" w:rsidR="003E6350" w:rsidRDefault="003E6350" w:rsidP="00E36234">
            <w:pPr>
              <w:spacing w:after="0" w:line="276" w:lineRule="auto"/>
            </w:pPr>
            <w:r>
              <w:t>nest</w:t>
            </w:r>
            <w:r w:rsidR="00641051">
              <w:t xml:space="preserve"> [Nest object]</w:t>
            </w:r>
          </w:p>
        </w:tc>
        <w:tc>
          <w:tcPr>
            <w:tcW w:w="3372" w:type="pct"/>
          </w:tcPr>
          <w:p w14:paraId="729BC8B0" w14:textId="77777777" w:rsidR="003E6350" w:rsidRDefault="00EE2306" w:rsidP="00E36234">
            <w:pPr>
              <w:spacing w:after="0" w:line="276" w:lineRule="auto"/>
            </w:pPr>
            <w:r>
              <w:t xml:space="preserve">The home nest the ant was born from </w:t>
            </w:r>
          </w:p>
        </w:tc>
      </w:tr>
      <w:tr w:rsidR="003E6350" w14:paraId="00748336" w14:textId="77777777" w:rsidTr="00456FC2">
        <w:tc>
          <w:tcPr>
            <w:tcW w:w="1628" w:type="pct"/>
          </w:tcPr>
          <w:p w14:paraId="0536BA3F" w14:textId="77777777" w:rsidR="003E6350" w:rsidRDefault="003E6350" w:rsidP="00E36234">
            <w:pPr>
              <w:spacing w:after="0" w:line="276" w:lineRule="auto"/>
            </w:pPr>
            <w:r>
              <w:t>colour</w:t>
            </w:r>
            <w:r w:rsidR="00641051">
              <w:t xml:space="preserve"> [string]</w:t>
            </w:r>
          </w:p>
        </w:tc>
        <w:tc>
          <w:tcPr>
            <w:tcW w:w="3372" w:type="pct"/>
          </w:tcPr>
          <w:p w14:paraId="1F93B431" w14:textId="77777777" w:rsidR="003E6350" w:rsidRDefault="00EE2306" w:rsidP="00E36234">
            <w:pPr>
              <w:spacing w:after="0" w:line="276" w:lineRule="auto"/>
            </w:pPr>
            <w:r>
              <w:t>The colour the ant will appear</w:t>
            </w:r>
          </w:p>
        </w:tc>
      </w:tr>
      <w:tr w:rsidR="003E6350" w14:paraId="4833416D" w14:textId="77777777" w:rsidTr="00456FC2">
        <w:tc>
          <w:tcPr>
            <w:tcW w:w="1628" w:type="pct"/>
          </w:tcPr>
          <w:p w14:paraId="10DA6611" w14:textId="77777777" w:rsidR="003E6350" w:rsidRDefault="003E6350" w:rsidP="00E36234">
            <w:pPr>
              <w:spacing w:after="0" w:line="276" w:lineRule="auto"/>
            </w:pPr>
            <w:r>
              <w:t>health</w:t>
            </w:r>
            <w:r w:rsidR="00641051">
              <w:t xml:space="preserve"> [number]</w:t>
            </w:r>
          </w:p>
        </w:tc>
        <w:tc>
          <w:tcPr>
            <w:tcW w:w="3372" w:type="pct"/>
          </w:tcPr>
          <w:p w14:paraId="258A5D8A" w14:textId="77777777" w:rsidR="003E6350" w:rsidRDefault="00EE2306" w:rsidP="00E36234">
            <w:pPr>
              <w:spacing w:after="0" w:line="276" w:lineRule="auto"/>
            </w:pPr>
            <w:r>
              <w:t>The amount of health the ant has</w:t>
            </w:r>
          </w:p>
        </w:tc>
      </w:tr>
      <w:tr w:rsidR="003E6350" w14:paraId="5351C679" w14:textId="77777777" w:rsidTr="00456FC2">
        <w:tc>
          <w:tcPr>
            <w:tcW w:w="1628" w:type="pct"/>
          </w:tcPr>
          <w:p w14:paraId="7161BCF6" w14:textId="77777777" w:rsidR="003E6350" w:rsidRDefault="003E6350" w:rsidP="00E36234">
            <w:pPr>
              <w:spacing w:after="0" w:line="276" w:lineRule="auto"/>
            </w:pPr>
            <w:proofErr w:type="spellStart"/>
            <w:r>
              <w:t>hungerThreshold</w:t>
            </w:r>
            <w:proofErr w:type="spellEnd"/>
            <w:r w:rsidR="00641051">
              <w:t xml:space="preserve"> [number]</w:t>
            </w:r>
          </w:p>
        </w:tc>
        <w:tc>
          <w:tcPr>
            <w:tcW w:w="3372" w:type="pct"/>
          </w:tcPr>
          <w:p w14:paraId="4D9B211A" w14:textId="77777777" w:rsidR="003E6350" w:rsidRDefault="00EE2306" w:rsidP="00E36234">
            <w:pPr>
              <w:spacing w:after="0" w:line="276" w:lineRule="auto"/>
            </w:pPr>
            <w:r>
              <w:t>The threshold bellow which the ant will be hungry</w:t>
            </w:r>
          </w:p>
        </w:tc>
      </w:tr>
      <w:tr w:rsidR="003E6350" w14:paraId="2E948C9B" w14:textId="77777777" w:rsidTr="00456FC2">
        <w:tc>
          <w:tcPr>
            <w:tcW w:w="1628" w:type="pct"/>
          </w:tcPr>
          <w:p w14:paraId="0337FC9B" w14:textId="77777777" w:rsidR="003E6350" w:rsidRDefault="003E6350" w:rsidP="00E36234">
            <w:pPr>
              <w:spacing w:after="0" w:line="276" w:lineRule="auto"/>
            </w:pPr>
            <w:proofErr w:type="spellStart"/>
            <w:r>
              <w:t>healthRate</w:t>
            </w:r>
            <w:proofErr w:type="spellEnd"/>
            <w:r w:rsidR="00641051">
              <w:t xml:space="preserve"> [number]</w:t>
            </w:r>
          </w:p>
        </w:tc>
        <w:tc>
          <w:tcPr>
            <w:tcW w:w="3372" w:type="pct"/>
          </w:tcPr>
          <w:p w14:paraId="15E28853" w14:textId="77777777" w:rsidR="003E6350" w:rsidRDefault="00EE2306" w:rsidP="00E36234">
            <w:pPr>
              <w:spacing w:after="0" w:line="276" w:lineRule="auto"/>
            </w:pPr>
            <w:r>
              <w:t>The rate at which the ants health decreases each tick</w:t>
            </w:r>
          </w:p>
        </w:tc>
      </w:tr>
      <w:tr w:rsidR="003E6350" w14:paraId="572DCCD0" w14:textId="77777777" w:rsidTr="00456FC2">
        <w:tc>
          <w:tcPr>
            <w:tcW w:w="1628" w:type="pct"/>
          </w:tcPr>
          <w:p w14:paraId="13E2E67C" w14:textId="77777777" w:rsidR="003E6350" w:rsidRDefault="006D2BCF" w:rsidP="00E36234">
            <w:pPr>
              <w:spacing w:after="0" w:line="276" w:lineRule="auto"/>
            </w:pPr>
            <w:r>
              <w:t>alive</w:t>
            </w:r>
            <w:r w:rsidR="00641051">
              <w:t xml:space="preserve"> [</w:t>
            </w:r>
            <w:proofErr w:type="spellStart"/>
            <w:r w:rsidR="00641051">
              <w:t>boolean</w:t>
            </w:r>
            <w:proofErr w:type="spellEnd"/>
            <w:r w:rsidR="00641051">
              <w:t>]</w:t>
            </w:r>
          </w:p>
        </w:tc>
        <w:tc>
          <w:tcPr>
            <w:tcW w:w="3372" w:type="pct"/>
          </w:tcPr>
          <w:p w14:paraId="02B0E42A" w14:textId="77777777" w:rsidR="003E6350" w:rsidRDefault="00EE2306" w:rsidP="00E36234">
            <w:pPr>
              <w:spacing w:after="0" w:line="276" w:lineRule="auto"/>
            </w:pPr>
            <w:r>
              <w:t>Determine if the ant is alive or not</w:t>
            </w:r>
          </w:p>
        </w:tc>
      </w:tr>
      <w:tr w:rsidR="006D2BCF" w14:paraId="568EF18D" w14:textId="77777777" w:rsidTr="00456FC2">
        <w:tc>
          <w:tcPr>
            <w:tcW w:w="1628" w:type="pct"/>
          </w:tcPr>
          <w:p w14:paraId="13173231" w14:textId="77777777" w:rsidR="006D2BCF" w:rsidRDefault="006D2BCF" w:rsidP="00E36234">
            <w:pPr>
              <w:spacing w:after="0" w:line="276" w:lineRule="auto"/>
            </w:pPr>
            <w:r>
              <w:t>goal</w:t>
            </w:r>
            <w:r w:rsidR="00641051">
              <w:t xml:space="preserve"> [integer]</w:t>
            </w:r>
          </w:p>
        </w:tc>
        <w:tc>
          <w:tcPr>
            <w:tcW w:w="3372" w:type="pct"/>
          </w:tcPr>
          <w:p w14:paraId="7BED381F" w14:textId="77777777" w:rsidR="006D2BCF" w:rsidRDefault="00EE2306" w:rsidP="00E36234">
            <w:pPr>
              <w:spacing w:after="0" w:line="276" w:lineRule="auto"/>
            </w:pPr>
            <w:r>
              <w:t>The current goal the ant is trying to complete e.g. get food</w:t>
            </w:r>
          </w:p>
        </w:tc>
      </w:tr>
      <w:tr w:rsidR="006D2BCF" w14:paraId="2DAC56B0" w14:textId="77777777" w:rsidTr="00456FC2">
        <w:tc>
          <w:tcPr>
            <w:tcW w:w="1628" w:type="pct"/>
          </w:tcPr>
          <w:p w14:paraId="44D58477" w14:textId="77777777" w:rsidR="006D2BCF" w:rsidRDefault="006D2BCF" w:rsidP="00E36234">
            <w:pPr>
              <w:spacing w:after="0" w:line="276" w:lineRule="auto"/>
            </w:pPr>
            <w:r>
              <w:t>target</w:t>
            </w:r>
            <w:r w:rsidR="00641051">
              <w:t xml:space="preserve"> [[number, number]]</w:t>
            </w:r>
          </w:p>
        </w:tc>
        <w:tc>
          <w:tcPr>
            <w:tcW w:w="3372" w:type="pct"/>
          </w:tcPr>
          <w:p w14:paraId="4E47A5B1" w14:textId="77777777" w:rsidR="006D2BCF" w:rsidRDefault="00EE2306" w:rsidP="00E36234">
            <w:pPr>
              <w:spacing w:after="0" w:line="276" w:lineRule="auto"/>
            </w:pPr>
            <w:r>
              <w:t>The target coordinate of an item of interest e.g. a piece of food</w:t>
            </w:r>
          </w:p>
        </w:tc>
      </w:tr>
      <w:tr w:rsidR="006D2BCF" w14:paraId="5EAA204E" w14:textId="77777777" w:rsidTr="00456FC2">
        <w:tc>
          <w:tcPr>
            <w:tcW w:w="1628" w:type="pct"/>
          </w:tcPr>
          <w:p w14:paraId="47865A2E" w14:textId="77777777" w:rsidR="006D2BCF" w:rsidRDefault="006D2BCF" w:rsidP="00E36234">
            <w:pPr>
              <w:spacing w:after="0" w:line="276" w:lineRule="auto"/>
            </w:pPr>
            <w:proofErr w:type="spellStart"/>
            <w:r>
              <w:t>itemsInView</w:t>
            </w:r>
            <w:proofErr w:type="spellEnd"/>
            <w:r w:rsidR="00641051">
              <w:t xml:space="preserve"> [Array]</w:t>
            </w:r>
          </w:p>
        </w:tc>
        <w:tc>
          <w:tcPr>
            <w:tcW w:w="3372" w:type="pct"/>
          </w:tcPr>
          <w:p w14:paraId="083E720D" w14:textId="77777777" w:rsidR="006D2BCF" w:rsidRDefault="00EE2306" w:rsidP="00E36234">
            <w:pPr>
              <w:spacing w:after="0" w:line="276" w:lineRule="auto"/>
            </w:pPr>
            <w:r>
              <w:t>An array of items in view i.e. food and other ants</w:t>
            </w:r>
          </w:p>
        </w:tc>
      </w:tr>
      <w:tr w:rsidR="006D2BCF" w14:paraId="0F47C032" w14:textId="77777777" w:rsidTr="00456FC2">
        <w:tc>
          <w:tcPr>
            <w:tcW w:w="1628" w:type="pct"/>
          </w:tcPr>
          <w:p w14:paraId="3FA64A65" w14:textId="77777777" w:rsidR="006D2BCF" w:rsidRDefault="006D2BCF" w:rsidP="00E36234">
            <w:pPr>
              <w:spacing w:after="0" w:line="276" w:lineRule="auto"/>
            </w:pPr>
            <w:proofErr w:type="spellStart"/>
            <w:r>
              <w:t>pheromonesInRange</w:t>
            </w:r>
            <w:proofErr w:type="spellEnd"/>
            <w:r w:rsidR="00641051">
              <w:t xml:space="preserve"> [Array]</w:t>
            </w:r>
          </w:p>
        </w:tc>
        <w:tc>
          <w:tcPr>
            <w:tcW w:w="3372" w:type="pct"/>
          </w:tcPr>
          <w:p w14:paraId="6980DA68" w14:textId="77777777" w:rsidR="006D2BCF" w:rsidRDefault="00EE2306" w:rsidP="00E36234">
            <w:pPr>
              <w:spacing w:after="0" w:line="276" w:lineRule="auto"/>
            </w:pPr>
            <w:r>
              <w:t>An array of pheromones in range</w:t>
            </w:r>
          </w:p>
        </w:tc>
      </w:tr>
      <w:tr w:rsidR="00641051" w14:paraId="04846E70" w14:textId="77777777" w:rsidTr="00456FC2">
        <w:tc>
          <w:tcPr>
            <w:tcW w:w="1628" w:type="pct"/>
          </w:tcPr>
          <w:p w14:paraId="4EA4EDAB" w14:textId="77777777" w:rsidR="00641051" w:rsidRDefault="00641051" w:rsidP="00E36234">
            <w:pPr>
              <w:spacing w:after="0" w:line="276" w:lineRule="auto"/>
            </w:pPr>
            <w:proofErr w:type="spellStart"/>
            <w:r>
              <w:t>prioritizedDirection</w:t>
            </w:r>
            <w:proofErr w:type="spellEnd"/>
            <w:r>
              <w:t xml:space="preserve"> [number]</w:t>
            </w:r>
          </w:p>
        </w:tc>
        <w:tc>
          <w:tcPr>
            <w:tcW w:w="3372" w:type="pct"/>
          </w:tcPr>
          <w:p w14:paraId="283E991B" w14:textId="77777777" w:rsidR="00641051" w:rsidRDefault="00EE2306" w:rsidP="00E36234">
            <w:pPr>
              <w:spacing w:after="0" w:line="276" w:lineRule="auto"/>
            </w:pPr>
            <w:r>
              <w:t>The direction the ant wants to move in</w:t>
            </w:r>
          </w:p>
        </w:tc>
      </w:tr>
    </w:tbl>
    <w:p w14:paraId="678D790E" w14:textId="77777777" w:rsidR="003E6350" w:rsidRPr="008D7810" w:rsidRDefault="003E6350" w:rsidP="00E36234">
      <w:pPr>
        <w:spacing w:line="276"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7373"/>
      </w:tblGrid>
      <w:tr w:rsidR="004A17E1" w:rsidRPr="003E6350" w14:paraId="1D2C1914" w14:textId="77777777" w:rsidTr="00F83130">
        <w:tc>
          <w:tcPr>
            <w:tcW w:w="1031" w:type="pct"/>
          </w:tcPr>
          <w:p w14:paraId="3969FB08" w14:textId="77777777" w:rsidR="004A17E1" w:rsidRPr="005A2F6B" w:rsidRDefault="004A17E1" w:rsidP="00E36234">
            <w:pPr>
              <w:spacing w:after="0" w:line="276" w:lineRule="auto"/>
              <w:jc w:val="center"/>
              <w:rPr>
                <w:b/>
                <w:sz w:val="24"/>
                <w:szCs w:val="24"/>
              </w:rPr>
            </w:pPr>
            <w:r w:rsidRPr="005A2F6B">
              <w:rPr>
                <w:b/>
                <w:sz w:val="24"/>
                <w:szCs w:val="24"/>
              </w:rPr>
              <w:t>Method</w:t>
            </w:r>
          </w:p>
        </w:tc>
        <w:tc>
          <w:tcPr>
            <w:tcW w:w="3969" w:type="pct"/>
          </w:tcPr>
          <w:p w14:paraId="31D03FCB" w14:textId="77777777" w:rsidR="004A17E1" w:rsidRPr="005A2F6B" w:rsidRDefault="004A17E1" w:rsidP="00E36234">
            <w:pPr>
              <w:spacing w:after="0" w:line="276" w:lineRule="auto"/>
              <w:jc w:val="center"/>
              <w:rPr>
                <w:b/>
                <w:sz w:val="24"/>
                <w:szCs w:val="24"/>
              </w:rPr>
            </w:pPr>
            <w:r w:rsidRPr="005A2F6B">
              <w:rPr>
                <w:b/>
                <w:sz w:val="24"/>
                <w:szCs w:val="24"/>
              </w:rPr>
              <w:t>Purpose</w:t>
            </w:r>
          </w:p>
        </w:tc>
      </w:tr>
      <w:tr w:rsidR="004A17E1" w14:paraId="38AC5C8F" w14:textId="77777777" w:rsidTr="00F83130">
        <w:tc>
          <w:tcPr>
            <w:tcW w:w="1031" w:type="pct"/>
          </w:tcPr>
          <w:p w14:paraId="3FCACEEF" w14:textId="77777777" w:rsidR="004A17E1" w:rsidRDefault="004A17E1" w:rsidP="00E36234">
            <w:pPr>
              <w:spacing w:after="0" w:line="276" w:lineRule="auto"/>
            </w:pPr>
            <w:proofErr w:type="spellStart"/>
            <w:r>
              <w:t>addToMap</w:t>
            </w:r>
            <w:proofErr w:type="spellEnd"/>
          </w:p>
        </w:tc>
        <w:tc>
          <w:tcPr>
            <w:tcW w:w="3969" w:type="pct"/>
          </w:tcPr>
          <w:p w14:paraId="62718947" w14:textId="77777777" w:rsidR="004A17E1" w:rsidRDefault="004A17E1" w:rsidP="00E36234">
            <w:pPr>
              <w:spacing w:after="0" w:line="276" w:lineRule="auto"/>
            </w:pPr>
            <w:r>
              <w:t>Add the ant to the map</w:t>
            </w:r>
          </w:p>
        </w:tc>
      </w:tr>
      <w:tr w:rsidR="004A17E1" w14:paraId="7E437EEB" w14:textId="77777777" w:rsidTr="00F83130">
        <w:tc>
          <w:tcPr>
            <w:tcW w:w="1031" w:type="pct"/>
          </w:tcPr>
          <w:p w14:paraId="4767A5C7" w14:textId="77777777" w:rsidR="004A17E1" w:rsidRDefault="004A17E1" w:rsidP="00E36234">
            <w:pPr>
              <w:spacing w:after="0" w:line="276" w:lineRule="auto"/>
            </w:pPr>
            <w:proofErr w:type="spellStart"/>
            <w:r>
              <w:t>removeFromMap</w:t>
            </w:r>
            <w:proofErr w:type="spellEnd"/>
          </w:p>
        </w:tc>
        <w:tc>
          <w:tcPr>
            <w:tcW w:w="3969" w:type="pct"/>
          </w:tcPr>
          <w:p w14:paraId="6E4F963C" w14:textId="77777777" w:rsidR="004A17E1" w:rsidRDefault="004A17E1" w:rsidP="00E36234">
            <w:pPr>
              <w:spacing w:after="0" w:line="276" w:lineRule="auto"/>
            </w:pPr>
            <w:r>
              <w:t>Remove the ant from the map</w:t>
            </w:r>
          </w:p>
        </w:tc>
      </w:tr>
      <w:tr w:rsidR="004A17E1" w14:paraId="178E933D" w14:textId="77777777" w:rsidTr="00F83130">
        <w:tc>
          <w:tcPr>
            <w:tcW w:w="1031" w:type="pct"/>
          </w:tcPr>
          <w:p w14:paraId="7E68F8C6" w14:textId="77777777" w:rsidR="004A17E1" w:rsidRDefault="004A17E1" w:rsidP="00E36234">
            <w:pPr>
              <w:spacing w:after="0" w:line="276" w:lineRule="auto"/>
            </w:pPr>
            <w:proofErr w:type="spellStart"/>
            <w:r>
              <w:t>isHungry</w:t>
            </w:r>
            <w:proofErr w:type="spellEnd"/>
          </w:p>
        </w:tc>
        <w:tc>
          <w:tcPr>
            <w:tcW w:w="3969" w:type="pct"/>
          </w:tcPr>
          <w:p w14:paraId="1C1CCA6E" w14:textId="77777777" w:rsidR="004A17E1" w:rsidRDefault="004A17E1" w:rsidP="00E36234">
            <w:pPr>
              <w:spacing w:after="0" w:line="276" w:lineRule="auto"/>
            </w:pPr>
            <w:r>
              <w:t>Determine if the ant is hungry or not</w:t>
            </w:r>
          </w:p>
        </w:tc>
      </w:tr>
      <w:tr w:rsidR="004A17E1" w14:paraId="1C0D17A8" w14:textId="77777777" w:rsidTr="00F83130">
        <w:tc>
          <w:tcPr>
            <w:tcW w:w="1031" w:type="pct"/>
          </w:tcPr>
          <w:p w14:paraId="53B34441" w14:textId="77777777" w:rsidR="004A17E1" w:rsidRDefault="004A17E1" w:rsidP="00E36234">
            <w:pPr>
              <w:spacing w:after="0" w:line="276" w:lineRule="auto"/>
            </w:pPr>
            <w:proofErr w:type="spellStart"/>
            <w:r>
              <w:t>takeFood</w:t>
            </w:r>
            <w:proofErr w:type="spellEnd"/>
          </w:p>
        </w:tc>
        <w:tc>
          <w:tcPr>
            <w:tcW w:w="3969" w:type="pct"/>
          </w:tcPr>
          <w:p w14:paraId="1F4E5B31" w14:textId="77777777" w:rsidR="004A17E1" w:rsidRDefault="004A17E1" w:rsidP="00E36234">
            <w:pPr>
              <w:spacing w:after="0" w:line="276" w:lineRule="auto"/>
            </w:pPr>
            <w:r>
              <w:t>Take a single piece of food</w:t>
            </w:r>
            <w:r w:rsidR="005747AB">
              <w:t xml:space="preserve"> from the cell the ant is standing on</w:t>
            </w:r>
          </w:p>
        </w:tc>
      </w:tr>
      <w:tr w:rsidR="004A17E1" w14:paraId="280C3FE4" w14:textId="77777777" w:rsidTr="00F83130">
        <w:tc>
          <w:tcPr>
            <w:tcW w:w="1031" w:type="pct"/>
          </w:tcPr>
          <w:p w14:paraId="3D514BFE" w14:textId="77777777" w:rsidR="004A17E1" w:rsidRDefault="004A17E1" w:rsidP="00E36234">
            <w:pPr>
              <w:spacing w:after="0" w:line="276" w:lineRule="auto"/>
            </w:pPr>
            <w:proofErr w:type="spellStart"/>
            <w:r>
              <w:t>atNest</w:t>
            </w:r>
            <w:proofErr w:type="spellEnd"/>
          </w:p>
        </w:tc>
        <w:tc>
          <w:tcPr>
            <w:tcW w:w="3969" w:type="pct"/>
          </w:tcPr>
          <w:p w14:paraId="72DD1F72" w14:textId="77777777" w:rsidR="004A17E1" w:rsidRDefault="004A17E1" w:rsidP="00E36234">
            <w:pPr>
              <w:spacing w:after="0" w:line="276" w:lineRule="auto"/>
            </w:pPr>
            <w:r>
              <w:t>Determine if the ant is standing on top of the nest</w:t>
            </w:r>
            <w:r w:rsidR="005747AB">
              <w:t>. This will be used to determine when a worker ant can drop food or when a soldier is near the nest</w:t>
            </w:r>
          </w:p>
        </w:tc>
      </w:tr>
      <w:tr w:rsidR="004A17E1" w14:paraId="63C76DA9" w14:textId="77777777" w:rsidTr="00F83130">
        <w:tc>
          <w:tcPr>
            <w:tcW w:w="1031" w:type="pct"/>
          </w:tcPr>
          <w:p w14:paraId="78FBE1D2" w14:textId="77777777" w:rsidR="004A17E1" w:rsidRDefault="004A17E1" w:rsidP="00E36234">
            <w:pPr>
              <w:spacing w:after="0" w:line="276" w:lineRule="auto"/>
            </w:pPr>
            <w:proofErr w:type="spellStart"/>
            <w:r>
              <w:t>seeNest</w:t>
            </w:r>
            <w:proofErr w:type="spellEnd"/>
          </w:p>
        </w:tc>
        <w:tc>
          <w:tcPr>
            <w:tcW w:w="3969" w:type="pct"/>
          </w:tcPr>
          <w:p w14:paraId="721326E1" w14:textId="77777777" w:rsidR="004A17E1" w:rsidRDefault="004A17E1" w:rsidP="00E36234">
            <w:pPr>
              <w:spacing w:after="0" w:line="276" w:lineRule="auto"/>
            </w:pPr>
            <w:r>
              <w:t>Determine if the ant can see the nest</w:t>
            </w:r>
            <w:r w:rsidR="005747AB">
              <w:t xml:space="preserve">. This will be used by worker ants so they know which direction to head in to get to the nest. It will also be used by </w:t>
            </w:r>
            <w:r w:rsidR="0080082D">
              <w:t>soldier</w:t>
            </w:r>
            <w:r w:rsidR="005747AB">
              <w:t xml:space="preserve"> ants when guarding the perimeter of the nest</w:t>
            </w:r>
          </w:p>
        </w:tc>
      </w:tr>
      <w:tr w:rsidR="004A17E1" w14:paraId="1D0B09A7" w14:textId="77777777" w:rsidTr="00F83130">
        <w:tc>
          <w:tcPr>
            <w:tcW w:w="1031" w:type="pct"/>
          </w:tcPr>
          <w:p w14:paraId="74C6EA32" w14:textId="77777777" w:rsidR="004A17E1" w:rsidRDefault="004A17E1" w:rsidP="00E36234">
            <w:pPr>
              <w:spacing w:after="0" w:line="276" w:lineRule="auto"/>
            </w:pPr>
            <w:proofErr w:type="spellStart"/>
            <w:r>
              <w:t>findFoodTarget</w:t>
            </w:r>
            <w:proofErr w:type="spellEnd"/>
          </w:p>
        </w:tc>
        <w:tc>
          <w:tcPr>
            <w:tcW w:w="3969" w:type="pct"/>
          </w:tcPr>
          <w:p w14:paraId="0E137F65" w14:textId="77777777" w:rsidR="004A17E1" w:rsidRDefault="004A17E1" w:rsidP="00E36234">
            <w:pPr>
              <w:spacing w:after="0" w:line="276" w:lineRule="auto"/>
            </w:pPr>
            <w:r>
              <w:t>Pick a piece of food to target</w:t>
            </w:r>
          </w:p>
        </w:tc>
      </w:tr>
      <w:tr w:rsidR="004A17E1" w14:paraId="32139E0D" w14:textId="77777777" w:rsidTr="00F83130">
        <w:tc>
          <w:tcPr>
            <w:tcW w:w="1031" w:type="pct"/>
          </w:tcPr>
          <w:p w14:paraId="4B7E1BD7" w14:textId="77777777" w:rsidR="004A17E1" w:rsidRDefault="004A17E1" w:rsidP="00E36234">
            <w:pPr>
              <w:spacing w:after="0" w:line="276" w:lineRule="auto"/>
            </w:pPr>
            <w:proofErr w:type="spellStart"/>
            <w:r>
              <w:t>getFood</w:t>
            </w:r>
            <w:proofErr w:type="spellEnd"/>
          </w:p>
        </w:tc>
        <w:tc>
          <w:tcPr>
            <w:tcW w:w="3969" w:type="pct"/>
          </w:tcPr>
          <w:p w14:paraId="3FFEEE95" w14:textId="77777777" w:rsidR="004A17E1" w:rsidRDefault="004A17E1" w:rsidP="00E36234">
            <w:pPr>
              <w:spacing w:after="0" w:line="276" w:lineRule="auto"/>
            </w:pPr>
            <w:r>
              <w:t>Move towards a piece of food and stand on top of it until it has been completely used</w:t>
            </w:r>
          </w:p>
        </w:tc>
      </w:tr>
      <w:tr w:rsidR="004A17E1" w14:paraId="69846F6C" w14:textId="77777777" w:rsidTr="00F83130">
        <w:tc>
          <w:tcPr>
            <w:tcW w:w="1031" w:type="pct"/>
          </w:tcPr>
          <w:p w14:paraId="35A31CFC" w14:textId="77777777" w:rsidR="004A17E1" w:rsidRDefault="004A17E1" w:rsidP="00E36234">
            <w:pPr>
              <w:spacing w:after="0" w:line="276" w:lineRule="auto"/>
            </w:pPr>
            <w:proofErr w:type="spellStart"/>
            <w:r>
              <w:t>useFood</w:t>
            </w:r>
            <w:proofErr w:type="spellEnd"/>
          </w:p>
        </w:tc>
        <w:tc>
          <w:tcPr>
            <w:tcW w:w="3969" w:type="pct"/>
          </w:tcPr>
          <w:p w14:paraId="4D9BB53B" w14:textId="77777777" w:rsidR="004A17E1" w:rsidRDefault="000D72E3" w:rsidP="00E36234">
            <w:pPr>
              <w:spacing w:after="0" w:line="276" w:lineRule="auto"/>
            </w:pPr>
            <w:r>
              <w:t>Decide how to use a piece of food e.g. eat the piece of food or carry it</w:t>
            </w:r>
          </w:p>
        </w:tc>
      </w:tr>
      <w:tr w:rsidR="004A17E1" w14:paraId="59683F43" w14:textId="77777777" w:rsidTr="00F83130">
        <w:tc>
          <w:tcPr>
            <w:tcW w:w="1031" w:type="pct"/>
          </w:tcPr>
          <w:p w14:paraId="18B37E05" w14:textId="77777777" w:rsidR="004A17E1" w:rsidRDefault="004A17E1" w:rsidP="00E36234">
            <w:pPr>
              <w:spacing w:after="0" w:line="276" w:lineRule="auto"/>
            </w:pPr>
            <w:r>
              <w:t>scan</w:t>
            </w:r>
          </w:p>
        </w:tc>
        <w:tc>
          <w:tcPr>
            <w:tcW w:w="3969" w:type="pct"/>
          </w:tcPr>
          <w:p w14:paraId="38F63BFE" w14:textId="77777777" w:rsidR="004A17E1" w:rsidRDefault="000D72E3" w:rsidP="00E36234">
            <w:pPr>
              <w:spacing w:after="0" w:line="276" w:lineRule="auto"/>
            </w:pPr>
            <w:r>
              <w:t xml:space="preserve">Scan visible surroundings for items of interest, use this information to populate </w:t>
            </w:r>
            <w:proofErr w:type="spellStart"/>
            <w:r>
              <w:t>itemsInView</w:t>
            </w:r>
            <w:proofErr w:type="spellEnd"/>
          </w:p>
        </w:tc>
      </w:tr>
      <w:tr w:rsidR="004A17E1" w14:paraId="77E48B36" w14:textId="77777777" w:rsidTr="00F83130">
        <w:tc>
          <w:tcPr>
            <w:tcW w:w="1031" w:type="pct"/>
          </w:tcPr>
          <w:p w14:paraId="0F4FCBD4" w14:textId="77777777" w:rsidR="004A17E1" w:rsidRDefault="004A17E1" w:rsidP="00E36234">
            <w:pPr>
              <w:spacing w:after="0" w:line="276" w:lineRule="auto"/>
            </w:pPr>
            <w:r>
              <w:t>smell</w:t>
            </w:r>
          </w:p>
        </w:tc>
        <w:tc>
          <w:tcPr>
            <w:tcW w:w="3969" w:type="pct"/>
          </w:tcPr>
          <w:p w14:paraId="034B395E" w14:textId="77777777" w:rsidR="004A17E1" w:rsidRDefault="000D72E3" w:rsidP="00E36234">
            <w:pPr>
              <w:spacing w:after="0" w:line="276" w:lineRule="auto"/>
            </w:pPr>
            <w:r>
              <w:t xml:space="preserve">Similar to scan however only detects pheromones in range, populates </w:t>
            </w:r>
            <w:proofErr w:type="spellStart"/>
            <w:r>
              <w:t>pheromonesInRange</w:t>
            </w:r>
            <w:proofErr w:type="spellEnd"/>
          </w:p>
        </w:tc>
      </w:tr>
      <w:tr w:rsidR="004A17E1" w14:paraId="3BFAAEF5" w14:textId="77777777" w:rsidTr="00F83130">
        <w:tc>
          <w:tcPr>
            <w:tcW w:w="1031" w:type="pct"/>
          </w:tcPr>
          <w:p w14:paraId="15BD7C13" w14:textId="77777777" w:rsidR="004A17E1" w:rsidRDefault="004A17E1" w:rsidP="00E36234">
            <w:pPr>
              <w:spacing w:after="0" w:line="276" w:lineRule="auto"/>
            </w:pPr>
            <w:r>
              <w:t>secrete</w:t>
            </w:r>
          </w:p>
        </w:tc>
        <w:tc>
          <w:tcPr>
            <w:tcW w:w="3969" w:type="pct"/>
          </w:tcPr>
          <w:p w14:paraId="214DAD36" w14:textId="77777777" w:rsidR="004A17E1" w:rsidRDefault="000D72E3" w:rsidP="00E36234">
            <w:pPr>
              <w:spacing w:after="0" w:line="276" w:lineRule="auto"/>
            </w:pPr>
            <w:r>
              <w:t>Secrete a</w:t>
            </w:r>
            <w:r w:rsidR="0080082D">
              <w:t xml:space="preserve"> single</w:t>
            </w:r>
            <w:r>
              <w:t xml:space="preserve"> pheromone</w:t>
            </w:r>
            <w:r w:rsidR="0080082D">
              <w:t xml:space="preserve"> onto the cell the ant is currently standing on top of</w:t>
            </w:r>
          </w:p>
        </w:tc>
      </w:tr>
      <w:tr w:rsidR="004A17E1" w14:paraId="10469D79" w14:textId="77777777" w:rsidTr="00F83130">
        <w:tc>
          <w:tcPr>
            <w:tcW w:w="1031" w:type="pct"/>
          </w:tcPr>
          <w:p w14:paraId="1B16CBA4" w14:textId="77777777" w:rsidR="004A17E1" w:rsidRDefault="000D72E3" w:rsidP="00E36234">
            <w:pPr>
              <w:spacing w:after="0" w:line="276" w:lineRule="auto"/>
            </w:pPr>
            <w:r>
              <w:t>wonder</w:t>
            </w:r>
          </w:p>
        </w:tc>
        <w:tc>
          <w:tcPr>
            <w:tcW w:w="3969" w:type="pct"/>
          </w:tcPr>
          <w:p w14:paraId="548F15DD" w14:textId="77777777" w:rsidR="004A17E1" w:rsidRDefault="000D72E3" w:rsidP="00E36234">
            <w:pPr>
              <w:spacing w:after="0" w:line="276" w:lineRule="auto"/>
            </w:pPr>
            <w:r>
              <w:t>Decide how to move the ant e.g</w:t>
            </w:r>
            <w:r w:rsidR="00F112E1">
              <w:t>. follow a pheromone trial or wa</w:t>
            </w:r>
            <w:r>
              <w:t>nder randomly</w:t>
            </w:r>
          </w:p>
        </w:tc>
      </w:tr>
      <w:tr w:rsidR="004A17E1" w14:paraId="43D964FD" w14:textId="77777777" w:rsidTr="00F83130">
        <w:tc>
          <w:tcPr>
            <w:tcW w:w="1031" w:type="pct"/>
          </w:tcPr>
          <w:p w14:paraId="0013EACD" w14:textId="77777777" w:rsidR="004A17E1" w:rsidRDefault="004A17E1" w:rsidP="00E36234">
            <w:pPr>
              <w:spacing w:after="0" w:line="276" w:lineRule="auto"/>
            </w:pPr>
            <w:r>
              <w:t>move</w:t>
            </w:r>
          </w:p>
        </w:tc>
        <w:tc>
          <w:tcPr>
            <w:tcW w:w="3969" w:type="pct"/>
          </w:tcPr>
          <w:p w14:paraId="172364A9" w14:textId="77777777" w:rsidR="004A17E1" w:rsidRDefault="000D72E3" w:rsidP="00E36234">
            <w:pPr>
              <w:spacing w:after="0" w:line="276" w:lineRule="auto"/>
            </w:pPr>
            <w:r>
              <w:t xml:space="preserve">Move the ant a </w:t>
            </w:r>
            <w:r w:rsidR="00F112E1">
              <w:t>certain distance in the direction</w:t>
            </w:r>
            <w:r>
              <w:t xml:space="preserve"> the ant is facing</w:t>
            </w:r>
          </w:p>
        </w:tc>
      </w:tr>
      <w:tr w:rsidR="004A17E1" w14:paraId="1115AFF0" w14:textId="77777777" w:rsidTr="00F83130">
        <w:tc>
          <w:tcPr>
            <w:tcW w:w="1031" w:type="pct"/>
          </w:tcPr>
          <w:p w14:paraId="06040AE2" w14:textId="77777777" w:rsidR="004A17E1" w:rsidRDefault="004A17E1" w:rsidP="00E36234">
            <w:pPr>
              <w:spacing w:after="0" w:line="276" w:lineRule="auto"/>
            </w:pPr>
            <w:r>
              <w:t>die</w:t>
            </w:r>
          </w:p>
        </w:tc>
        <w:tc>
          <w:tcPr>
            <w:tcW w:w="3969" w:type="pct"/>
          </w:tcPr>
          <w:p w14:paraId="6422409D" w14:textId="77777777" w:rsidR="004A17E1" w:rsidRDefault="000D72E3" w:rsidP="00E36234">
            <w:pPr>
              <w:spacing w:after="0" w:line="276" w:lineRule="auto"/>
            </w:pPr>
            <w:r>
              <w:t>Kill the ant and remove it from the simulation</w:t>
            </w:r>
          </w:p>
        </w:tc>
      </w:tr>
    </w:tbl>
    <w:p w14:paraId="080B490E" w14:textId="77777777" w:rsidR="008D7810" w:rsidRPr="006B6259" w:rsidRDefault="003D0001" w:rsidP="00E36234">
      <w:pPr>
        <w:spacing w:line="276" w:lineRule="auto"/>
      </w:pPr>
      <w:r w:rsidRPr="003D0001">
        <w:rPr>
          <w:noProof/>
          <w:lang w:eastAsia="en-GB"/>
        </w:rPr>
        <w:drawing>
          <wp:anchor distT="0" distB="0" distL="114300" distR="114300" simplePos="0" relativeHeight="251597824" behindDoc="0" locked="0" layoutInCell="1" allowOverlap="1" wp14:anchorId="3B61E86C" wp14:editId="361E4BD4">
            <wp:simplePos x="0" y="0"/>
            <wp:positionH relativeFrom="margin">
              <wp:align>center</wp:align>
            </wp:positionH>
            <wp:positionV relativeFrom="paragraph">
              <wp:posOffset>262255</wp:posOffset>
            </wp:positionV>
            <wp:extent cx="4438650" cy="1543685"/>
            <wp:effectExtent l="0" t="0" r="0" b="0"/>
            <wp:wrapTopAndBottom/>
            <wp:docPr id="11" name="Picture 11" descr="C:\Dropbox\projects\Ant-Simulation\writeup\assests\Maintainance\Ant structure\Ant stru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ropbox\projects\Ant-Simulation\writeup\assests\Maintainance\Ant structure\Ant structure diagr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8650" cy="1543685"/>
                    </a:xfrm>
                    <a:prstGeom prst="rect">
                      <a:avLst/>
                    </a:prstGeom>
                    <a:noFill/>
                    <a:ln>
                      <a:noFill/>
                    </a:ln>
                  </pic:spPr>
                </pic:pic>
              </a:graphicData>
            </a:graphic>
          </wp:anchor>
        </w:drawing>
      </w:r>
    </w:p>
    <w:p w14:paraId="33FE60C6" w14:textId="77777777" w:rsidR="00F57BB5" w:rsidRDefault="00F57BB5" w:rsidP="00F112E1">
      <w:pPr>
        <w:pStyle w:val="Heading3"/>
        <w:spacing w:after="240" w:line="276" w:lineRule="auto"/>
      </w:pPr>
      <w:r>
        <w:t>Worker</w:t>
      </w:r>
    </w:p>
    <w:p w14:paraId="40D358BB" w14:textId="77777777" w:rsidR="00C66992" w:rsidRDefault="00C66992" w:rsidP="00E36234">
      <w:pPr>
        <w:spacing w:line="276" w:lineRule="auto"/>
      </w:pPr>
      <w:r>
        <w:t>A worker ant is a sp</w:t>
      </w:r>
      <w:r w:rsidR="00F112E1">
        <w:t>ecific type of ant;</w:t>
      </w:r>
      <w:r w:rsidR="0004265B">
        <w:t xml:space="preserve"> its purpose is</w:t>
      </w:r>
      <w:r>
        <w:t xml:space="preserve"> to find, collect and deposit food </w:t>
      </w:r>
      <w:r w:rsidR="0004265B">
        <w:t>to</w:t>
      </w:r>
      <w:r>
        <w:t xml:space="preserve"> the nest. </w:t>
      </w:r>
      <w:r w:rsidR="00F112E1">
        <w:t>T</w:t>
      </w:r>
      <w:r>
        <w:t>he worker ant must be able to perform the following actions:</w:t>
      </w:r>
    </w:p>
    <w:p w14:paraId="06FFDEBF" w14:textId="77777777" w:rsidR="00C66992" w:rsidRPr="00C66992" w:rsidRDefault="00C66992" w:rsidP="00393C68">
      <w:pPr>
        <w:pStyle w:val="ListParagraph"/>
        <w:numPr>
          <w:ilvl w:val="0"/>
          <w:numId w:val="29"/>
        </w:numPr>
        <w:spacing w:line="276" w:lineRule="auto"/>
        <w:ind w:left="567" w:hanging="283"/>
        <w:rPr>
          <w:b/>
        </w:rPr>
      </w:pPr>
      <w:r w:rsidRPr="00C66992">
        <w:rPr>
          <w:b/>
        </w:rPr>
        <w:t>Determine if it can carry food</w:t>
      </w:r>
      <w:r w:rsidR="00F112E1">
        <w:rPr>
          <w:b/>
        </w:rPr>
        <w:t xml:space="preserve"> </w:t>
      </w:r>
      <w:r w:rsidR="00F112E1" w:rsidRPr="00F112E1">
        <w:t>- d</w:t>
      </w:r>
      <w:r w:rsidR="0004265B" w:rsidRPr="00F112E1">
        <w:t>oes</w:t>
      </w:r>
      <w:r w:rsidR="0004265B">
        <w:t xml:space="preserve"> the ant have enough room to carry extra food</w:t>
      </w:r>
      <w:r w:rsidR="00F112E1">
        <w:t>.</w:t>
      </w:r>
    </w:p>
    <w:p w14:paraId="2110EC94" w14:textId="77777777" w:rsidR="00C66992" w:rsidRPr="00F42F79" w:rsidRDefault="00C66992" w:rsidP="00393C68">
      <w:pPr>
        <w:pStyle w:val="ListParagraph"/>
        <w:numPr>
          <w:ilvl w:val="0"/>
          <w:numId w:val="29"/>
        </w:numPr>
        <w:spacing w:line="276" w:lineRule="auto"/>
        <w:ind w:left="567" w:hanging="283"/>
        <w:rPr>
          <w:b/>
        </w:rPr>
      </w:pPr>
      <w:r w:rsidRPr="00C66992">
        <w:rPr>
          <w:b/>
        </w:rPr>
        <w:t xml:space="preserve">Deposit </w:t>
      </w:r>
      <w:r w:rsidR="00B02C40" w:rsidRPr="00C66992">
        <w:rPr>
          <w:b/>
        </w:rPr>
        <w:t>food</w:t>
      </w:r>
      <w:r w:rsidR="00B02C40">
        <w:rPr>
          <w:b/>
        </w:rPr>
        <w:t xml:space="preserve"> -</w:t>
      </w:r>
      <w:r w:rsidR="00F112E1" w:rsidRPr="00F112E1">
        <w:t xml:space="preserve"> n</w:t>
      </w:r>
      <w:r w:rsidR="00566D88" w:rsidRPr="00F112E1">
        <w:t>avigate</w:t>
      </w:r>
      <w:r w:rsidR="00566D88">
        <w:t xml:space="preserve"> to the nest and drop food at the nest</w:t>
      </w:r>
      <w:r w:rsidR="00F112E1">
        <w:t>.</w:t>
      </w:r>
    </w:p>
    <w:p w14:paraId="21509D2B" w14:textId="77777777" w:rsidR="00867208" w:rsidRDefault="00867208" w:rsidP="00E36234">
      <w:pPr>
        <w:pStyle w:val="ListParagraph"/>
        <w:spacing w:line="276" w:lineRule="auto"/>
        <w:ind w:left="0"/>
      </w:pPr>
    </w:p>
    <w:p w14:paraId="01230097" w14:textId="77777777" w:rsidR="007A73BE" w:rsidRDefault="007A73BE" w:rsidP="00E36234">
      <w:pPr>
        <w:pStyle w:val="ListParagraph"/>
        <w:spacing w:line="276" w:lineRule="auto"/>
        <w:ind w:left="0"/>
      </w:pPr>
    </w:p>
    <w:p w14:paraId="2CAA4553" w14:textId="77777777" w:rsidR="00867208" w:rsidRDefault="00867208" w:rsidP="00E36234">
      <w:pPr>
        <w:pStyle w:val="ListParagraph"/>
        <w:spacing w:line="276" w:lineRule="auto"/>
        <w:ind w:left="0"/>
      </w:pPr>
      <w:r w:rsidRPr="00867208">
        <w:t xml:space="preserve">The </w:t>
      </w:r>
      <w:r>
        <w:t>worker</w:t>
      </w:r>
      <w:r w:rsidRPr="00867208">
        <w:t xml:space="preserve"> class: </w:t>
      </w:r>
    </w:p>
    <w:p w14:paraId="1B325EAA" w14:textId="77777777" w:rsidR="00867208" w:rsidRPr="00867208" w:rsidRDefault="00867208" w:rsidP="00E36234">
      <w:pPr>
        <w:pStyle w:val="ListParagraph"/>
        <w:spacing w:line="276" w:lineRule="auto"/>
        <w:ind w:left="0"/>
      </w:pPr>
      <w:r w:rsidRPr="00867208">
        <w:rPr>
          <w:i/>
        </w:rPr>
        <w:t>Note</w:t>
      </w:r>
      <w:r w:rsidRPr="00867208">
        <w:t>: inherits from Ant</w:t>
      </w:r>
      <w:r w:rsidR="00F112E1">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7"/>
        <w:gridCol w:w="6591"/>
      </w:tblGrid>
      <w:tr w:rsidR="00A642B7" w:rsidRPr="000A48C8" w14:paraId="3E34CCA6" w14:textId="77777777" w:rsidTr="00F83130">
        <w:tc>
          <w:tcPr>
            <w:tcW w:w="1452" w:type="pct"/>
          </w:tcPr>
          <w:p w14:paraId="76666D9B" w14:textId="77777777" w:rsidR="00A642B7" w:rsidRPr="00F112E1" w:rsidRDefault="00A642B7" w:rsidP="00F112E1">
            <w:pPr>
              <w:spacing w:after="0" w:line="276" w:lineRule="auto"/>
              <w:jc w:val="center"/>
              <w:rPr>
                <w:b/>
                <w:sz w:val="24"/>
                <w:szCs w:val="24"/>
              </w:rPr>
            </w:pPr>
            <w:r w:rsidRPr="00F112E1">
              <w:rPr>
                <w:b/>
                <w:sz w:val="24"/>
                <w:szCs w:val="24"/>
              </w:rPr>
              <w:t>Properties</w:t>
            </w:r>
          </w:p>
        </w:tc>
        <w:tc>
          <w:tcPr>
            <w:tcW w:w="3548" w:type="pct"/>
          </w:tcPr>
          <w:p w14:paraId="5287C8F2" w14:textId="77777777" w:rsidR="00A642B7" w:rsidRPr="00F112E1" w:rsidRDefault="00A642B7" w:rsidP="00F112E1">
            <w:pPr>
              <w:spacing w:after="0" w:line="276" w:lineRule="auto"/>
              <w:jc w:val="center"/>
              <w:rPr>
                <w:b/>
                <w:sz w:val="24"/>
                <w:szCs w:val="24"/>
              </w:rPr>
            </w:pPr>
            <w:r w:rsidRPr="00F112E1">
              <w:rPr>
                <w:b/>
                <w:sz w:val="24"/>
                <w:szCs w:val="24"/>
              </w:rPr>
              <w:t>Description</w:t>
            </w:r>
          </w:p>
        </w:tc>
      </w:tr>
      <w:tr w:rsidR="00A642B7" w:rsidRPr="000A48C8" w14:paraId="0133B307" w14:textId="77777777" w:rsidTr="00F83130">
        <w:tc>
          <w:tcPr>
            <w:tcW w:w="1452" w:type="pct"/>
          </w:tcPr>
          <w:p w14:paraId="0A9BC2E4" w14:textId="77777777" w:rsidR="00A642B7" w:rsidRPr="000A48C8" w:rsidRDefault="00A642B7" w:rsidP="00E36234">
            <w:pPr>
              <w:spacing w:after="0" w:line="276" w:lineRule="auto"/>
            </w:pPr>
            <w:r w:rsidRPr="000A48C8">
              <w:t>Carrying [integer]</w:t>
            </w:r>
          </w:p>
        </w:tc>
        <w:tc>
          <w:tcPr>
            <w:tcW w:w="3548" w:type="pct"/>
          </w:tcPr>
          <w:p w14:paraId="14905C5A" w14:textId="77777777" w:rsidR="00A642B7" w:rsidRPr="000A48C8" w:rsidRDefault="00A642B7" w:rsidP="00E36234">
            <w:pPr>
              <w:spacing w:after="0" w:line="276" w:lineRule="auto"/>
            </w:pPr>
            <w:r w:rsidRPr="000A48C8">
              <w:t>The amount of food the ant is carrying</w:t>
            </w:r>
          </w:p>
        </w:tc>
      </w:tr>
      <w:tr w:rsidR="00A642B7" w:rsidRPr="000A48C8" w14:paraId="646141C4" w14:textId="77777777" w:rsidTr="00F83130">
        <w:tc>
          <w:tcPr>
            <w:tcW w:w="1452" w:type="pct"/>
          </w:tcPr>
          <w:p w14:paraId="3767CE36" w14:textId="77777777" w:rsidR="00A642B7" w:rsidRPr="000A48C8" w:rsidRDefault="00A642B7" w:rsidP="00E36234">
            <w:pPr>
              <w:spacing w:after="0" w:line="276" w:lineRule="auto"/>
            </w:pPr>
            <w:proofErr w:type="spellStart"/>
            <w:r w:rsidRPr="000A48C8">
              <w:t>carringThreshold</w:t>
            </w:r>
            <w:proofErr w:type="spellEnd"/>
            <w:r w:rsidRPr="000A48C8">
              <w:t xml:space="preserve"> [integer]</w:t>
            </w:r>
          </w:p>
        </w:tc>
        <w:tc>
          <w:tcPr>
            <w:tcW w:w="3548" w:type="pct"/>
          </w:tcPr>
          <w:p w14:paraId="245ED013" w14:textId="77777777" w:rsidR="00A642B7" w:rsidRPr="000A48C8" w:rsidRDefault="00A642B7" w:rsidP="00E36234">
            <w:pPr>
              <w:spacing w:after="0" w:line="276" w:lineRule="auto"/>
            </w:pPr>
            <w:r w:rsidRPr="000A48C8">
              <w:t>The threshold above which the ant will return to the nest and deposit food, if it cannot see any more</w:t>
            </w:r>
          </w:p>
        </w:tc>
      </w:tr>
    </w:tbl>
    <w:p w14:paraId="0224E661" w14:textId="77777777" w:rsidR="00A642B7" w:rsidRDefault="00A642B7" w:rsidP="00E36234">
      <w:pPr>
        <w:pStyle w:val="ListParagraph"/>
        <w:spacing w:line="276" w:lineRule="auto"/>
        <w:ind w:left="0"/>
        <w:rPr>
          <w:b/>
        </w:rPr>
      </w:pP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2"/>
        <w:gridCol w:w="1368"/>
        <w:gridCol w:w="6390"/>
      </w:tblGrid>
      <w:tr w:rsidR="00A642B7" w:rsidRPr="000A48C8" w14:paraId="29CF596B" w14:textId="77777777" w:rsidTr="00F83130">
        <w:tc>
          <w:tcPr>
            <w:tcW w:w="854" w:type="pct"/>
          </w:tcPr>
          <w:p w14:paraId="5CA6D979" w14:textId="77777777" w:rsidR="00A642B7" w:rsidRPr="00F112E1" w:rsidRDefault="00A642B7" w:rsidP="00F112E1">
            <w:pPr>
              <w:spacing w:after="0" w:line="276" w:lineRule="auto"/>
              <w:jc w:val="center"/>
              <w:rPr>
                <w:b/>
                <w:sz w:val="24"/>
                <w:szCs w:val="24"/>
              </w:rPr>
            </w:pPr>
            <w:r w:rsidRPr="00F112E1">
              <w:rPr>
                <w:b/>
                <w:sz w:val="24"/>
                <w:szCs w:val="24"/>
              </w:rPr>
              <w:t>Method</w:t>
            </w:r>
          </w:p>
        </w:tc>
        <w:tc>
          <w:tcPr>
            <w:tcW w:w="702" w:type="pct"/>
          </w:tcPr>
          <w:p w14:paraId="07F1E6AE" w14:textId="77777777" w:rsidR="00A642B7" w:rsidRPr="00F112E1" w:rsidRDefault="00A642B7" w:rsidP="00F112E1">
            <w:pPr>
              <w:spacing w:after="0" w:line="276" w:lineRule="auto"/>
              <w:jc w:val="center"/>
              <w:rPr>
                <w:b/>
                <w:sz w:val="24"/>
                <w:szCs w:val="24"/>
              </w:rPr>
            </w:pPr>
            <w:r w:rsidRPr="00F112E1">
              <w:rPr>
                <w:b/>
                <w:sz w:val="24"/>
                <w:szCs w:val="24"/>
              </w:rPr>
              <w:t>Parameters</w:t>
            </w:r>
          </w:p>
        </w:tc>
        <w:tc>
          <w:tcPr>
            <w:tcW w:w="3444" w:type="pct"/>
          </w:tcPr>
          <w:p w14:paraId="662B6505" w14:textId="77777777" w:rsidR="00A642B7" w:rsidRPr="00F112E1" w:rsidRDefault="00A642B7" w:rsidP="00F112E1">
            <w:pPr>
              <w:spacing w:after="0" w:line="276" w:lineRule="auto"/>
              <w:jc w:val="center"/>
              <w:rPr>
                <w:b/>
                <w:sz w:val="24"/>
                <w:szCs w:val="24"/>
              </w:rPr>
            </w:pPr>
            <w:r w:rsidRPr="00F112E1">
              <w:rPr>
                <w:b/>
                <w:sz w:val="24"/>
                <w:szCs w:val="24"/>
              </w:rPr>
              <w:t>Description</w:t>
            </w:r>
          </w:p>
        </w:tc>
      </w:tr>
      <w:tr w:rsidR="00A642B7" w:rsidRPr="000A48C8" w14:paraId="2C5F958C" w14:textId="77777777" w:rsidTr="00F83130">
        <w:tc>
          <w:tcPr>
            <w:tcW w:w="854" w:type="pct"/>
          </w:tcPr>
          <w:p w14:paraId="12A6273B" w14:textId="77777777" w:rsidR="00A642B7" w:rsidRPr="000A48C8" w:rsidRDefault="00A642B7" w:rsidP="00E36234">
            <w:pPr>
              <w:spacing w:after="0" w:line="276" w:lineRule="auto"/>
            </w:pPr>
            <w:proofErr w:type="spellStart"/>
            <w:r w:rsidRPr="000A48C8">
              <w:t>canCarry</w:t>
            </w:r>
            <w:proofErr w:type="spellEnd"/>
          </w:p>
        </w:tc>
        <w:tc>
          <w:tcPr>
            <w:tcW w:w="702" w:type="pct"/>
          </w:tcPr>
          <w:p w14:paraId="0B3BAF3F" w14:textId="77777777" w:rsidR="00A642B7" w:rsidRPr="000A48C8" w:rsidRDefault="00A642B7" w:rsidP="00F112E1">
            <w:pPr>
              <w:spacing w:after="0" w:line="276" w:lineRule="auto"/>
              <w:jc w:val="center"/>
            </w:pPr>
            <w:r w:rsidRPr="000A48C8">
              <w:t>N/A</w:t>
            </w:r>
          </w:p>
        </w:tc>
        <w:tc>
          <w:tcPr>
            <w:tcW w:w="3444" w:type="pct"/>
          </w:tcPr>
          <w:p w14:paraId="0BBEA8D4" w14:textId="77777777" w:rsidR="00A642B7" w:rsidRPr="000A48C8" w:rsidRDefault="00A642B7" w:rsidP="00E36234">
            <w:pPr>
              <w:spacing w:after="0" w:line="276" w:lineRule="auto"/>
            </w:pPr>
            <w:r w:rsidRPr="000A48C8">
              <w:t>Determines if an ant can carry food or not</w:t>
            </w:r>
          </w:p>
        </w:tc>
      </w:tr>
      <w:tr w:rsidR="00A642B7" w:rsidRPr="000A48C8" w14:paraId="2C4B4E41" w14:textId="77777777" w:rsidTr="00F83130">
        <w:tc>
          <w:tcPr>
            <w:tcW w:w="854" w:type="pct"/>
          </w:tcPr>
          <w:p w14:paraId="69F8EF1A" w14:textId="77777777" w:rsidR="00A642B7" w:rsidRPr="000A48C8" w:rsidRDefault="00A642B7" w:rsidP="00E36234">
            <w:pPr>
              <w:spacing w:after="0" w:line="276" w:lineRule="auto"/>
            </w:pPr>
            <w:proofErr w:type="spellStart"/>
            <w:r w:rsidRPr="000A48C8">
              <w:t>depositeFood</w:t>
            </w:r>
            <w:proofErr w:type="spellEnd"/>
          </w:p>
        </w:tc>
        <w:tc>
          <w:tcPr>
            <w:tcW w:w="702" w:type="pct"/>
          </w:tcPr>
          <w:p w14:paraId="0DF9B115" w14:textId="77777777" w:rsidR="00A642B7" w:rsidRPr="000A48C8" w:rsidRDefault="00A642B7" w:rsidP="00F112E1">
            <w:pPr>
              <w:spacing w:after="0" w:line="276" w:lineRule="auto"/>
              <w:jc w:val="center"/>
            </w:pPr>
            <w:r w:rsidRPr="000A48C8">
              <w:t>N/A</w:t>
            </w:r>
          </w:p>
        </w:tc>
        <w:tc>
          <w:tcPr>
            <w:tcW w:w="3444" w:type="pct"/>
          </w:tcPr>
          <w:p w14:paraId="3F0B370A" w14:textId="77777777" w:rsidR="00A642B7" w:rsidRPr="000A48C8" w:rsidRDefault="00A642B7" w:rsidP="00E36234">
            <w:pPr>
              <w:spacing w:after="0" w:line="276" w:lineRule="auto"/>
            </w:pPr>
            <w:r w:rsidRPr="000A48C8">
              <w:t>Navigates towards the nest, stands on top of it and drops food</w:t>
            </w:r>
          </w:p>
        </w:tc>
      </w:tr>
      <w:tr w:rsidR="00A642B7" w:rsidRPr="000A48C8" w14:paraId="164B20DC" w14:textId="77777777" w:rsidTr="00F83130">
        <w:tc>
          <w:tcPr>
            <w:tcW w:w="854" w:type="pct"/>
          </w:tcPr>
          <w:p w14:paraId="6005E25C" w14:textId="77777777" w:rsidR="00A642B7" w:rsidRPr="000A48C8" w:rsidRDefault="00A642B7" w:rsidP="00E36234">
            <w:pPr>
              <w:spacing w:after="0" w:line="276" w:lineRule="auto"/>
            </w:pPr>
            <w:proofErr w:type="spellStart"/>
            <w:r w:rsidRPr="000A48C8">
              <w:t>dropFood</w:t>
            </w:r>
            <w:proofErr w:type="spellEnd"/>
          </w:p>
        </w:tc>
        <w:tc>
          <w:tcPr>
            <w:tcW w:w="702" w:type="pct"/>
          </w:tcPr>
          <w:p w14:paraId="5CC9DFF4" w14:textId="77777777" w:rsidR="00A642B7" w:rsidRPr="000A48C8" w:rsidRDefault="00A642B7" w:rsidP="00F112E1">
            <w:pPr>
              <w:spacing w:after="0" w:line="276" w:lineRule="auto"/>
              <w:jc w:val="center"/>
            </w:pPr>
            <w:r w:rsidRPr="000A48C8">
              <w:t>N/A</w:t>
            </w:r>
          </w:p>
        </w:tc>
        <w:tc>
          <w:tcPr>
            <w:tcW w:w="3444" w:type="pct"/>
          </w:tcPr>
          <w:p w14:paraId="47A16922" w14:textId="77777777" w:rsidR="00A642B7" w:rsidRPr="000A48C8" w:rsidRDefault="00A642B7" w:rsidP="00E36234">
            <w:pPr>
              <w:spacing w:after="0" w:line="276" w:lineRule="auto"/>
            </w:pPr>
            <w:r w:rsidRPr="000A48C8">
              <w:t>Drops a single piece of food</w:t>
            </w:r>
          </w:p>
        </w:tc>
      </w:tr>
      <w:tr w:rsidR="00A642B7" w:rsidRPr="000A48C8" w14:paraId="77A37B4D" w14:textId="77777777" w:rsidTr="00F83130">
        <w:tc>
          <w:tcPr>
            <w:tcW w:w="854" w:type="pct"/>
          </w:tcPr>
          <w:p w14:paraId="5B3853CA" w14:textId="77777777" w:rsidR="00A642B7" w:rsidRPr="000A48C8" w:rsidRDefault="00A642B7" w:rsidP="00E36234">
            <w:pPr>
              <w:spacing w:after="0" w:line="276" w:lineRule="auto"/>
            </w:pPr>
            <w:proofErr w:type="spellStart"/>
            <w:r w:rsidRPr="000A48C8">
              <w:t>useFood</w:t>
            </w:r>
            <w:proofErr w:type="spellEnd"/>
          </w:p>
        </w:tc>
        <w:tc>
          <w:tcPr>
            <w:tcW w:w="702" w:type="pct"/>
          </w:tcPr>
          <w:p w14:paraId="1AF34B3F" w14:textId="77777777" w:rsidR="00A642B7" w:rsidRPr="000A48C8" w:rsidRDefault="00A642B7" w:rsidP="00F112E1">
            <w:pPr>
              <w:spacing w:after="0" w:line="276" w:lineRule="auto"/>
              <w:jc w:val="center"/>
            </w:pPr>
            <w:r w:rsidRPr="000A48C8">
              <w:t>N/A</w:t>
            </w:r>
          </w:p>
        </w:tc>
        <w:tc>
          <w:tcPr>
            <w:tcW w:w="3444" w:type="pct"/>
          </w:tcPr>
          <w:p w14:paraId="029A61B8" w14:textId="77777777" w:rsidR="00A642B7" w:rsidRPr="000A48C8" w:rsidRDefault="00A642B7" w:rsidP="00E36234">
            <w:pPr>
              <w:spacing w:after="0" w:line="276" w:lineRule="auto"/>
            </w:pPr>
            <w:r w:rsidRPr="000A48C8">
              <w:t>Determines the best use for food i.e. eat the food or carry the food</w:t>
            </w:r>
          </w:p>
        </w:tc>
      </w:tr>
      <w:tr w:rsidR="00A642B7" w:rsidRPr="000A48C8" w14:paraId="531F7A98" w14:textId="77777777" w:rsidTr="00F83130">
        <w:tc>
          <w:tcPr>
            <w:tcW w:w="854" w:type="pct"/>
          </w:tcPr>
          <w:p w14:paraId="55BE204D" w14:textId="77777777" w:rsidR="00A642B7" w:rsidRPr="000A48C8" w:rsidRDefault="00A642B7" w:rsidP="00E36234">
            <w:pPr>
              <w:spacing w:after="0" w:line="276" w:lineRule="auto"/>
            </w:pPr>
            <w:proofErr w:type="spellStart"/>
            <w:r w:rsidRPr="000A48C8">
              <w:t>doTask</w:t>
            </w:r>
            <w:proofErr w:type="spellEnd"/>
          </w:p>
        </w:tc>
        <w:tc>
          <w:tcPr>
            <w:tcW w:w="702" w:type="pct"/>
          </w:tcPr>
          <w:p w14:paraId="79EA06F5" w14:textId="77777777" w:rsidR="00A642B7" w:rsidRPr="000A48C8" w:rsidRDefault="00A642B7" w:rsidP="00F112E1">
            <w:pPr>
              <w:spacing w:after="0" w:line="276" w:lineRule="auto"/>
              <w:jc w:val="center"/>
            </w:pPr>
            <w:r w:rsidRPr="000A48C8">
              <w:t>N/A</w:t>
            </w:r>
          </w:p>
        </w:tc>
        <w:tc>
          <w:tcPr>
            <w:tcW w:w="3444" w:type="pct"/>
          </w:tcPr>
          <w:p w14:paraId="2219CECE" w14:textId="77777777" w:rsidR="00A642B7" w:rsidRPr="000A48C8" w:rsidRDefault="00A642B7" w:rsidP="00E36234">
            <w:pPr>
              <w:spacing w:after="0" w:line="276" w:lineRule="auto"/>
            </w:pPr>
            <w:r w:rsidRPr="000A48C8">
              <w:t>Performs the actions required to complete the current goal</w:t>
            </w:r>
          </w:p>
        </w:tc>
      </w:tr>
      <w:tr w:rsidR="00A642B7" w:rsidRPr="000A48C8" w14:paraId="2340CDEB" w14:textId="77777777" w:rsidTr="00F83130">
        <w:tc>
          <w:tcPr>
            <w:tcW w:w="854" w:type="pct"/>
          </w:tcPr>
          <w:p w14:paraId="79AEF72D" w14:textId="77777777" w:rsidR="00A642B7" w:rsidRPr="000A48C8" w:rsidRDefault="00A642B7" w:rsidP="00E36234">
            <w:pPr>
              <w:spacing w:after="0" w:line="276" w:lineRule="auto"/>
            </w:pPr>
            <w:proofErr w:type="spellStart"/>
            <w:r w:rsidRPr="000A48C8">
              <w:t>updateGoal</w:t>
            </w:r>
            <w:proofErr w:type="spellEnd"/>
          </w:p>
        </w:tc>
        <w:tc>
          <w:tcPr>
            <w:tcW w:w="702" w:type="pct"/>
          </w:tcPr>
          <w:p w14:paraId="484D7102" w14:textId="77777777" w:rsidR="00A642B7" w:rsidRPr="000A48C8" w:rsidRDefault="00A642B7" w:rsidP="00F112E1">
            <w:pPr>
              <w:spacing w:after="0" w:line="276" w:lineRule="auto"/>
              <w:jc w:val="center"/>
            </w:pPr>
            <w:r w:rsidRPr="000A48C8">
              <w:t>N/A</w:t>
            </w:r>
          </w:p>
        </w:tc>
        <w:tc>
          <w:tcPr>
            <w:tcW w:w="3444" w:type="pct"/>
          </w:tcPr>
          <w:p w14:paraId="5DF536B6" w14:textId="77777777" w:rsidR="00A642B7" w:rsidRPr="000A48C8" w:rsidRDefault="00A642B7" w:rsidP="00E36234">
            <w:pPr>
              <w:spacing w:after="0" w:line="276" w:lineRule="auto"/>
            </w:pPr>
            <w:r w:rsidRPr="000A48C8">
              <w:t>Determines the current goal of the ant</w:t>
            </w:r>
          </w:p>
        </w:tc>
      </w:tr>
      <w:tr w:rsidR="00A642B7" w:rsidRPr="000A48C8" w14:paraId="29902851" w14:textId="77777777" w:rsidTr="00F83130">
        <w:tc>
          <w:tcPr>
            <w:tcW w:w="854" w:type="pct"/>
          </w:tcPr>
          <w:p w14:paraId="08287622" w14:textId="77777777" w:rsidR="00A642B7" w:rsidRPr="000A48C8" w:rsidRDefault="00A642B7" w:rsidP="00E36234">
            <w:pPr>
              <w:spacing w:after="0" w:line="276" w:lineRule="auto"/>
            </w:pPr>
            <w:proofErr w:type="spellStart"/>
            <w:r w:rsidRPr="000A48C8">
              <w:t>updateHealth</w:t>
            </w:r>
            <w:proofErr w:type="spellEnd"/>
          </w:p>
        </w:tc>
        <w:tc>
          <w:tcPr>
            <w:tcW w:w="702" w:type="pct"/>
          </w:tcPr>
          <w:p w14:paraId="1348ADF4" w14:textId="77777777" w:rsidR="00A642B7" w:rsidRPr="000A48C8" w:rsidRDefault="00A642B7" w:rsidP="00F112E1">
            <w:pPr>
              <w:spacing w:after="0" w:line="276" w:lineRule="auto"/>
              <w:jc w:val="center"/>
            </w:pPr>
            <w:r w:rsidRPr="000A48C8">
              <w:t>N/A</w:t>
            </w:r>
          </w:p>
        </w:tc>
        <w:tc>
          <w:tcPr>
            <w:tcW w:w="3444" w:type="pct"/>
          </w:tcPr>
          <w:p w14:paraId="66461493" w14:textId="77777777" w:rsidR="00A642B7" w:rsidRPr="000A48C8" w:rsidRDefault="00A642B7" w:rsidP="00E36234">
            <w:pPr>
              <w:spacing w:after="0" w:line="276" w:lineRule="auto"/>
            </w:pPr>
            <w:r w:rsidRPr="000A48C8">
              <w:t>Updates the ant’s health</w:t>
            </w:r>
          </w:p>
        </w:tc>
      </w:tr>
      <w:tr w:rsidR="00A642B7" w:rsidRPr="000A48C8" w14:paraId="34812672" w14:textId="77777777" w:rsidTr="00F83130">
        <w:tc>
          <w:tcPr>
            <w:tcW w:w="854" w:type="pct"/>
          </w:tcPr>
          <w:p w14:paraId="1A6767E5" w14:textId="77777777" w:rsidR="00A642B7" w:rsidRPr="000A48C8" w:rsidRDefault="00A642B7" w:rsidP="00E36234">
            <w:pPr>
              <w:spacing w:after="0" w:line="276" w:lineRule="auto"/>
            </w:pPr>
            <w:r w:rsidRPr="000A48C8">
              <w:t>draw</w:t>
            </w:r>
          </w:p>
        </w:tc>
        <w:tc>
          <w:tcPr>
            <w:tcW w:w="702" w:type="pct"/>
          </w:tcPr>
          <w:p w14:paraId="0C098613" w14:textId="77777777" w:rsidR="00A642B7" w:rsidRPr="000A48C8" w:rsidRDefault="00A642B7" w:rsidP="00F112E1">
            <w:pPr>
              <w:spacing w:after="0" w:line="276" w:lineRule="auto"/>
              <w:jc w:val="center"/>
            </w:pPr>
            <w:r w:rsidRPr="000A48C8">
              <w:t>N/A</w:t>
            </w:r>
          </w:p>
        </w:tc>
        <w:tc>
          <w:tcPr>
            <w:tcW w:w="3444" w:type="pct"/>
          </w:tcPr>
          <w:p w14:paraId="64693E1F" w14:textId="77777777" w:rsidR="00A642B7" w:rsidRPr="000A48C8" w:rsidRDefault="00A642B7" w:rsidP="00E36234">
            <w:pPr>
              <w:spacing w:after="0" w:line="276" w:lineRule="auto"/>
            </w:pPr>
            <w:r w:rsidRPr="000A48C8">
              <w:t>Draws the ant</w:t>
            </w:r>
          </w:p>
        </w:tc>
      </w:tr>
      <w:tr w:rsidR="00A642B7" w:rsidRPr="000A48C8" w14:paraId="0C8D4E22" w14:textId="77777777" w:rsidTr="00F83130">
        <w:tc>
          <w:tcPr>
            <w:tcW w:w="854" w:type="pct"/>
          </w:tcPr>
          <w:p w14:paraId="59ACAE91" w14:textId="77777777" w:rsidR="00A642B7" w:rsidRPr="000A48C8" w:rsidRDefault="00A642B7" w:rsidP="00E36234">
            <w:pPr>
              <w:spacing w:after="0" w:line="276" w:lineRule="auto"/>
            </w:pPr>
            <w:r w:rsidRPr="000A48C8">
              <w:t>update</w:t>
            </w:r>
          </w:p>
        </w:tc>
        <w:tc>
          <w:tcPr>
            <w:tcW w:w="702" w:type="pct"/>
          </w:tcPr>
          <w:p w14:paraId="50B1D1A2" w14:textId="77777777" w:rsidR="00A642B7" w:rsidRPr="000A48C8" w:rsidRDefault="00A642B7" w:rsidP="00F112E1">
            <w:pPr>
              <w:spacing w:after="0" w:line="276" w:lineRule="auto"/>
              <w:jc w:val="center"/>
            </w:pPr>
            <w:r w:rsidRPr="000A48C8">
              <w:t>N/A</w:t>
            </w:r>
          </w:p>
        </w:tc>
        <w:tc>
          <w:tcPr>
            <w:tcW w:w="3444" w:type="pct"/>
          </w:tcPr>
          <w:p w14:paraId="50C40F57" w14:textId="77777777" w:rsidR="00A642B7" w:rsidRPr="000A48C8" w:rsidRDefault="00A642B7" w:rsidP="00E36234">
            <w:pPr>
              <w:spacing w:after="0" w:line="276" w:lineRule="auto"/>
            </w:pPr>
            <w:r w:rsidRPr="000A48C8">
              <w:t>Runs through a complete update of the ant. Also determine if ant has died or not</w:t>
            </w:r>
          </w:p>
        </w:tc>
      </w:tr>
    </w:tbl>
    <w:p w14:paraId="23FB1371" w14:textId="77777777" w:rsidR="00A642B7" w:rsidRPr="00F42F79" w:rsidRDefault="00A642B7" w:rsidP="00E36234">
      <w:pPr>
        <w:pStyle w:val="ListParagraph"/>
        <w:spacing w:line="276" w:lineRule="auto"/>
        <w:ind w:left="0"/>
        <w:rPr>
          <w:b/>
        </w:rPr>
      </w:pPr>
    </w:p>
    <w:p w14:paraId="7225AC84" w14:textId="77777777" w:rsidR="0006781E" w:rsidRDefault="00E50DB6" w:rsidP="00F112E1">
      <w:pPr>
        <w:pStyle w:val="Heading3"/>
        <w:spacing w:after="240" w:line="276" w:lineRule="auto"/>
      </w:pPr>
      <w:r>
        <w:t>Soldier</w:t>
      </w:r>
    </w:p>
    <w:p w14:paraId="2A583552" w14:textId="77777777" w:rsidR="00E50DB6" w:rsidRDefault="0006781E" w:rsidP="00F112E1">
      <w:pPr>
        <w:spacing w:line="276" w:lineRule="auto"/>
      </w:pPr>
      <w:r>
        <w:t xml:space="preserve">The </w:t>
      </w:r>
      <w:r w:rsidR="00E50DB6">
        <w:t>soldier</w:t>
      </w:r>
      <w:r>
        <w:t xml:space="preserve"> ant is a type of </w:t>
      </w:r>
      <w:r w:rsidR="00E50DB6">
        <w:t>ant;</w:t>
      </w:r>
      <w:r>
        <w:t xml:space="preserve"> it is responsible for defending ants from its own species and attacking</w:t>
      </w:r>
      <w:r w:rsidR="00E50DB6">
        <w:t xml:space="preserve"> other species. The ant therefore is required to:</w:t>
      </w:r>
    </w:p>
    <w:p w14:paraId="15025DE3" w14:textId="77777777" w:rsidR="0006781E" w:rsidRDefault="00533B47" w:rsidP="00393C68">
      <w:pPr>
        <w:numPr>
          <w:ilvl w:val="0"/>
          <w:numId w:val="35"/>
        </w:numPr>
        <w:spacing w:after="0" w:line="276" w:lineRule="auto"/>
        <w:ind w:left="567" w:hanging="283"/>
      </w:pPr>
      <w:r w:rsidRPr="00533B47">
        <w:rPr>
          <w:b/>
        </w:rPr>
        <w:t>Determine if there are soldiers in view</w:t>
      </w:r>
      <w:r w:rsidR="00F112E1">
        <w:t xml:space="preserve"> - t</w:t>
      </w:r>
      <w:r>
        <w:t>his is used so that the soldier ants can spread out i.e. change guarding position if they can see another ant so that they spread out.</w:t>
      </w:r>
    </w:p>
    <w:p w14:paraId="16D891CD" w14:textId="77777777" w:rsidR="00533B47" w:rsidRDefault="00533B47" w:rsidP="00393C68">
      <w:pPr>
        <w:numPr>
          <w:ilvl w:val="0"/>
          <w:numId w:val="35"/>
        </w:numPr>
        <w:spacing w:after="0" w:line="276" w:lineRule="auto"/>
        <w:ind w:left="567" w:hanging="283"/>
      </w:pPr>
      <w:r>
        <w:rPr>
          <w:b/>
        </w:rPr>
        <w:t xml:space="preserve">Determine if there is food in the view </w:t>
      </w:r>
      <w:r w:rsidR="00F112E1">
        <w:t>- t</w:t>
      </w:r>
      <w:r>
        <w:t>his is used for when guarding food, so they know where to guard.</w:t>
      </w:r>
    </w:p>
    <w:p w14:paraId="0D5E3221" w14:textId="77777777" w:rsidR="00533B47" w:rsidRDefault="00533B47" w:rsidP="00393C68">
      <w:pPr>
        <w:numPr>
          <w:ilvl w:val="0"/>
          <w:numId w:val="35"/>
        </w:numPr>
        <w:spacing w:after="0" w:line="276" w:lineRule="auto"/>
        <w:ind w:left="567" w:hanging="283"/>
      </w:pPr>
      <w:r>
        <w:rPr>
          <w:b/>
        </w:rPr>
        <w:t xml:space="preserve">Pick a target </w:t>
      </w:r>
      <w:r w:rsidR="00F112E1">
        <w:t>- p</w:t>
      </w:r>
      <w:r>
        <w:t>ick an ant in view to attack.</w:t>
      </w:r>
    </w:p>
    <w:p w14:paraId="71B5C87E" w14:textId="77777777" w:rsidR="00533B47" w:rsidRDefault="00533B47" w:rsidP="00393C68">
      <w:pPr>
        <w:numPr>
          <w:ilvl w:val="0"/>
          <w:numId w:val="35"/>
        </w:numPr>
        <w:spacing w:after="0" w:line="276" w:lineRule="auto"/>
        <w:ind w:left="567" w:hanging="283"/>
      </w:pPr>
      <w:r>
        <w:rPr>
          <w:b/>
        </w:rPr>
        <w:t xml:space="preserve">Follow other </w:t>
      </w:r>
      <w:r w:rsidR="00B02C40">
        <w:rPr>
          <w:b/>
        </w:rPr>
        <w:t xml:space="preserve">ants </w:t>
      </w:r>
      <w:r w:rsidR="00B02C40">
        <w:t>-</w:t>
      </w:r>
      <w:r w:rsidR="00F112E1">
        <w:t xml:space="preserve"> f</w:t>
      </w:r>
      <w:r>
        <w:t>ollow the ants they are attacking</w:t>
      </w:r>
      <w:r w:rsidR="00F112E1">
        <w:t>.</w:t>
      </w:r>
    </w:p>
    <w:p w14:paraId="65D985ED" w14:textId="77777777" w:rsidR="00533B47" w:rsidRDefault="00B02C40" w:rsidP="00393C68">
      <w:pPr>
        <w:numPr>
          <w:ilvl w:val="0"/>
          <w:numId w:val="35"/>
        </w:numPr>
        <w:spacing w:after="0" w:line="276" w:lineRule="auto"/>
        <w:ind w:left="567" w:hanging="283"/>
      </w:pPr>
      <w:r>
        <w:rPr>
          <w:b/>
        </w:rPr>
        <w:t xml:space="preserve">Attack </w:t>
      </w:r>
      <w:r>
        <w:t>-</w:t>
      </w:r>
      <w:r w:rsidR="00F112E1">
        <w:t xml:space="preserve"> a</w:t>
      </w:r>
      <w:r w:rsidR="00533B47">
        <w:t>ttack the ants they have targeted i.e. reduce the ants</w:t>
      </w:r>
      <w:r w:rsidR="00F112E1">
        <w:t>’</w:t>
      </w:r>
      <w:r w:rsidR="00533B47">
        <w:t xml:space="preserve"> health</w:t>
      </w:r>
      <w:r w:rsidR="00F112E1">
        <w:t>.</w:t>
      </w:r>
    </w:p>
    <w:p w14:paraId="64F3D48C" w14:textId="77777777" w:rsidR="00533B47" w:rsidRDefault="00533B47" w:rsidP="00393C68">
      <w:pPr>
        <w:numPr>
          <w:ilvl w:val="0"/>
          <w:numId w:val="35"/>
        </w:numPr>
        <w:spacing w:after="0" w:line="276" w:lineRule="auto"/>
        <w:ind w:left="567" w:hanging="283"/>
      </w:pPr>
      <w:r w:rsidRPr="00571664">
        <w:rPr>
          <w:b/>
        </w:rPr>
        <w:t xml:space="preserve">Guard the </w:t>
      </w:r>
      <w:r w:rsidR="00B02C40" w:rsidRPr="00571664">
        <w:rPr>
          <w:b/>
        </w:rPr>
        <w:t>nest</w:t>
      </w:r>
      <w:r w:rsidR="00B02C40">
        <w:t xml:space="preserve"> -</w:t>
      </w:r>
      <w:r w:rsidR="00F112E1">
        <w:t xml:space="preserve"> g</w:t>
      </w:r>
      <w:r>
        <w:t>uard the ants</w:t>
      </w:r>
      <w:r w:rsidR="00F112E1">
        <w:t>’</w:t>
      </w:r>
      <w:r>
        <w:t xml:space="preserve"> home nest</w:t>
      </w:r>
      <w:r w:rsidR="00F112E1">
        <w:t>.</w:t>
      </w:r>
    </w:p>
    <w:p w14:paraId="792DFDEF" w14:textId="77777777" w:rsidR="00533B47" w:rsidRDefault="00533B47" w:rsidP="00393C68">
      <w:pPr>
        <w:numPr>
          <w:ilvl w:val="0"/>
          <w:numId w:val="35"/>
        </w:numPr>
        <w:spacing w:after="0" w:line="276" w:lineRule="auto"/>
        <w:ind w:left="567" w:hanging="283"/>
      </w:pPr>
      <w:r w:rsidRPr="00571664">
        <w:rPr>
          <w:b/>
        </w:rPr>
        <w:t xml:space="preserve">Guard pheromone </w:t>
      </w:r>
      <w:r w:rsidR="00E36234">
        <w:rPr>
          <w:b/>
        </w:rPr>
        <w:t>trails</w:t>
      </w:r>
      <w:r w:rsidR="00F112E1">
        <w:t xml:space="preserve"> - g</w:t>
      </w:r>
      <w:r>
        <w:t xml:space="preserve">uard </w:t>
      </w:r>
      <w:r w:rsidR="00571664">
        <w:t xml:space="preserve">the </w:t>
      </w:r>
      <w:r>
        <w:t xml:space="preserve">pheromone </w:t>
      </w:r>
      <w:r w:rsidR="00E36234">
        <w:t>trails</w:t>
      </w:r>
      <w:r w:rsidR="00F112E1">
        <w:t>. T</w:t>
      </w:r>
      <w:r>
        <w:t xml:space="preserve">his is done </w:t>
      </w:r>
      <w:r w:rsidR="00F112E1">
        <w:t>as they are used by worker ants</w:t>
      </w:r>
      <w:r w:rsidR="00571664">
        <w:t xml:space="preserve"> and therefore by guarding them they are guarding a large number of worker ants.</w:t>
      </w:r>
    </w:p>
    <w:p w14:paraId="7473BC6C" w14:textId="77777777" w:rsidR="00571664" w:rsidRDefault="00571664" w:rsidP="00393C68">
      <w:pPr>
        <w:numPr>
          <w:ilvl w:val="0"/>
          <w:numId w:val="35"/>
        </w:numPr>
        <w:spacing w:after="0" w:line="276" w:lineRule="auto"/>
        <w:ind w:left="567" w:hanging="283"/>
      </w:pPr>
      <w:r w:rsidRPr="00571664">
        <w:rPr>
          <w:b/>
        </w:rPr>
        <w:t>Guard Food</w:t>
      </w:r>
      <w:r w:rsidR="00F112E1">
        <w:t xml:space="preserve"> - a</w:t>
      </w:r>
      <w:r>
        <w:t>s food is the primary resource in the simulation, guarding it is an important feature to help one species dominate.</w:t>
      </w:r>
    </w:p>
    <w:p w14:paraId="17106C27" w14:textId="77777777" w:rsidR="00F112E1" w:rsidRDefault="00F112E1" w:rsidP="00F112E1">
      <w:pPr>
        <w:pStyle w:val="ListParagraph"/>
        <w:spacing w:after="0" w:line="276" w:lineRule="auto"/>
        <w:ind w:left="0"/>
      </w:pPr>
    </w:p>
    <w:p w14:paraId="6C11E3D0" w14:textId="77777777" w:rsidR="00867208" w:rsidRDefault="00867208" w:rsidP="00F112E1">
      <w:pPr>
        <w:pStyle w:val="ListParagraph"/>
        <w:spacing w:after="0" w:line="276" w:lineRule="auto"/>
        <w:ind w:left="0"/>
      </w:pPr>
      <w:r w:rsidRPr="00867208">
        <w:t xml:space="preserve">The </w:t>
      </w:r>
      <w:r w:rsidR="00F112E1">
        <w:t>sol</w:t>
      </w:r>
      <w:r>
        <w:t>dier</w:t>
      </w:r>
      <w:r w:rsidRPr="00867208">
        <w:t xml:space="preserve"> class: </w:t>
      </w:r>
    </w:p>
    <w:p w14:paraId="055DA5FE" w14:textId="77777777" w:rsidR="00867208" w:rsidRDefault="00867208" w:rsidP="00E36234">
      <w:pPr>
        <w:pStyle w:val="ListParagraph"/>
        <w:spacing w:line="276" w:lineRule="auto"/>
        <w:ind w:left="0"/>
      </w:pPr>
      <w:r w:rsidRPr="00867208">
        <w:rPr>
          <w:i/>
        </w:rPr>
        <w:t>Note</w:t>
      </w:r>
      <w:r w:rsidRPr="00867208">
        <w:t>: inherits from Ant</w:t>
      </w:r>
      <w:r w:rsidR="00F112E1">
        <w: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50"/>
        <w:gridCol w:w="5614"/>
      </w:tblGrid>
      <w:tr w:rsidR="00571664" w:rsidRPr="000A48C8" w14:paraId="5A14D614" w14:textId="77777777" w:rsidTr="00C80E92">
        <w:tc>
          <w:tcPr>
            <w:tcW w:w="3850" w:type="dxa"/>
          </w:tcPr>
          <w:p w14:paraId="74B5A576" w14:textId="77777777" w:rsidR="00571664" w:rsidRPr="00F112E1" w:rsidRDefault="00571664" w:rsidP="00F112E1">
            <w:pPr>
              <w:spacing w:after="0" w:line="276" w:lineRule="auto"/>
              <w:jc w:val="center"/>
              <w:rPr>
                <w:b/>
                <w:sz w:val="24"/>
                <w:szCs w:val="24"/>
              </w:rPr>
            </w:pPr>
            <w:r w:rsidRPr="00F112E1">
              <w:rPr>
                <w:b/>
                <w:sz w:val="24"/>
                <w:szCs w:val="24"/>
              </w:rPr>
              <w:t>Properties</w:t>
            </w:r>
          </w:p>
        </w:tc>
        <w:tc>
          <w:tcPr>
            <w:tcW w:w="5614" w:type="dxa"/>
          </w:tcPr>
          <w:p w14:paraId="779995CD" w14:textId="77777777" w:rsidR="00571664" w:rsidRPr="00F112E1" w:rsidRDefault="00571664" w:rsidP="00F112E1">
            <w:pPr>
              <w:spacing w:after="0" w:line="276" w:lineRule="auto"/>
              <w:jc w:val="center"/>
              <w:rPr>
                <w:b/>
                <w:sz w:val="24"/>
                <w:szCs w:val="24"/>
              </w:rPr>
            </w:pPr>
            <w:r w:rsidRPr="00F112E1">
              <w:rPr>
                <w:b/>
                <w:sz w:val="24"/>
                <w:szCs w:val="24"/>
              </w:rPr>
              <w:t>Description</w:t>
            </w:r>
          </w:p>
        </w:tc>
      </w:tr>
      <w:tr w:rsidR="00571664" w:rsidRPr="000A48C8" w14:paraId="3833044A" w14:textId="77777777" w:rsidTr="00C80E92">
        <w:tc>
          <w:tcPr>
            <w:tcW w:w="3850" w:type="dxa"/>
          </w:tcPr>
          <w:p w14:paraId="6C6599CD" w14:textId="77777777" w:rsidR="00571664" w:rsidRPr="000A48C8" w:rsidRDefault="00571664" w:rsidP="00E36234">
            <w:pPr>
              <w:spacing w:after="0" w:line="276" w:lineRule="auto"/>
            </w:pPr>
            <w:proofErr w:type="spellStart"/>
            <w:r w:rsidRPr="000A48C8">
              <w:t>targetAnt</w:t>
            </w:r>
            <w:proofErr w:type="spellEnd"/>
            <w:r w:rsidRPr="000A48C8">
              <w:t xml:space="preserve"> [Ant object]</w:t>
            </w:r>
          </w:p>
        </w:tc>
        <w:tc>
          <w:tcPr>
            <w:tcW w:w="5614" w:type="dxa"/>
          </w:tcPr>
          <w:p w14:paraId="10CA33D4" w14:textId="77777777" w:rsidR="00571664" w:rsidRPr="000A48C8" w:rsidRDefault="00571664" w:rsidP="00E36234">
            <w:pPr>
              <w:spacing w:after="0" w:line="276" w:lineRule="auto"/>
            </w:pPr>
            <w:r w:rsidRPr="000A48C8">
              <w:t>The ant the soldier is targeting</w:t>
            </w:r>
          </w:p>
        </w:tc>
      </w:tr>
    </w:tbl>
    <w:p w14:paraId="18384E2C" w14:textId="77777777" w:rsidR="00571664" w:rsidRDefault="00571664" w:rsidP="00E36234">
      <w:pPr>
        <w:spacing w:line="276" w:lineRule="auto"/>
      </w:pPr>
    </w:p>
    <w:tbl>
      <w:tblPr>
        <w:tblW w:w="95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1381"/>
        <w:gridCol w:w="6154"/>
      </w:tblGrid>
      <w:tr w:rsidR="00571664" w:rsidRPr="00456FC2" w14:paraId="1767BEAB" w14:textId="77777777" w:rsidTr="00F83130">
        <w:tc>
          <w:tcPr>
            <w:tcW w:w="1977" w:type="dxa"/>
          </w:tcPr>
          <w:p w14:paraId="431BA5CE" w14:textId="77777777" w:rsidR="00571664" w:rsidRPr="00456FC2" w:rsidRDefault="00571664" w:rsidP="0020611C">
            <w:pPr>
              <w:spacing w:after="0" w:line="276" w:lineRule="auto"/>
              <w:jc w:val="center"/>
              <w:rPr>
                <w:b/>
                <w:sz w:val="24"/>
              </w:rPr>
            </w:pPr>
            <w:r w:rsidRPr="00456FC2">
              <w:rPr>
                <w:b/>
                <w:sz w:val="24"/>
              </w:rPr>
              <w:t>Method</w:t>
            </w:r>
          </w:p>
        </w:tc>
        <w:tc>
          <w:tcPr>
            <w:tcW w:w="1381" w:type="dxa"/>
          </w:tcPr>
          <w:p w14:paraId="16B4B60A" w14:textId="77777777" w:rsidR="00571664" w:rsidRPr="00456FC2" w:rsidRDefault="00571664" w:rsidP="0020611C">
            <w:pPr>
              <w:spacing w:after="0" w:line="276" w:lineRule="auto"/>
              <w:jc w:val="center"/>
              <w:rPr>
                <w:b/>
                <w:sz w:val="24"/>
              </w:rPr>
            </w:pPr>
            <w:r w:rsidRPr="00456FC2">
              <w:rPr>
                <w:b/>
                <w:sz w:val="24"/>
              </w:rPr>
              <w:t>Parameters</w:t>
            </w:r>
          </w:p>
        </w:tc>
        <w:tc>
          <w:tcPr>
            <w:tcW w:w="6154" w:type="dxa"/>
          </w:tcPr>
          <w:p w14:paraId="2DB86E2F" w14:textId="77777777" w:rsidR="00571664" w:rsidRPr="00456FC2" w:rsidRDefault="00571664" w:rsidP="0020611C">
            <w:pPr>
              <w:spacing w:after="0" w:line="276" w:lineRule="auto"/>
              <w:jc w:val="center"/>
              <w:rPr>
                <w:b/>
                <w:sz w:val="24"/>
              </w:rPr>
            </w:pPr>
            <w:r w:rsidRPr="00456FC2">
              <w:rPr>
                <w:b/>
                <w:sz w:val="24"/>
              </w:rPr>
              <w:t>Description</w:t>
            </w:r>
          </w:p>
        </w:tc>
      </w:tr>
      <w:tr w:rsidR="00571664" w:rsidRPr="000A48C8" w14:paraId="04951AA2" w14:textId="77777777" w:rsidTr="00F83130">
        <w:tc>
          <w:tcPr>
            <w:tcW w:w="1977" w:type="dxa"/>
          </w:tcPr>
          <w:p w14:paraId="020A6571" w14:textId="77777777" w:rsidR="00571664" w:rsidRPr="000A48C8" w:rsidRDefault="00571664" w:rsidP="00E36234">
            <w:pPr>
              <w:spacing w:after="0" w:line="276" w:lineRule="auto"/>
            </w:pPr>
            <w:proofErr w:type="spellStart"/>
            <w:r w:rsidRPr="000A48C8">
              <w:t>nearSoldiers</w:t>
            </w:r>
            <w:proofErr w:type="spellEnd"/>
          </w:p>
        </w:tc>
        <w:tc>
          <w:tcPr>
            <w:tcW w:w="1381" w:type="dxa"/>
          </w:tcPr>
          <w:p w14:paraId="63E23FD2" w14:textId="77777777" w:rsidR="00571664" w:rsidRPr="000A48C8" w:rsidRDefault="00571664" w:rsidP="00F112E1">
            <w:pPr>
              <w:spacing w:after="0" w:line="276" w:lineRule="auto"/>
              <w:jc w:val="center"/>
            </w:pPr>
            <w:r w:rsidRPr="000A48C8">
              <w:t>N/A</w:t>
            </w:r>
          </w:p>
        </w:tc>
        <w:tc>
          <w:tcPr>
            <w:tcW w:w="6154" w:type="dxa"/>
          </w:tcPr>
          <w:p w14:paraId="79B735BA" w14:textId="77777777" w:rsidR="00571664" w:rsidRPr="000A48C8" w:rsidRDefault="00571664" w:rsidP="00E36234">
            <w:pPr>
              <w:spacing w:after="0" w:line="276" w:lineRule="auto"/>
            </w:pPr>
            <w:r w:rsidRPr="000A48C8">
              <w:t>Determin</w:t>
            </w:r>
            <w:r w:rsidR="00F112E1">
              <w:t>e</w:t>
            </w:r>
            <w:r w:rsidRPr="000A48C8">
              <w:t xml:space="preserve"> if the ant is near another friendly soldier ant or not</w:t>
            </w:r>
          </w:p>
        </w:tc>
      </w:tr>
      <w:tr w:rsidR="00571664" w:rsidRPr="000A48C8" w14:paraId="4DCB0E4A" w14:textId="77777777" w:rsidTr="00F83130">
        <w:tc>
          <w:tcPr>
            <w:tcW w:w="1977" w:type="dxa"/>
          </w:tcPr>
          <w:p w14:paraId="672B6847" w14:textId="77777777" w:rsidR="00571664" w:rsidRPr="000A48C8" w:rsidRDefault="00571664" w:rsidP="00E36234">
            <w:pPr>
              <w:spacing w:after="0" w:line="276" w:lineRule="auto"/>
            </w:pPr>
            <w:proofErr w:type="spellStart"/>
            <w:r w:rsidRPr="000A48C8">
              <w:t>pickTarget</w:t>
            </w:r>
            <w:proofErr w:type="spellEnd"/>
          </w:p>
        </w:tc>
        <w:tc>
          <w:tcPr>
            <w:tcW w:w="1381" w:type="dxa"/>
          </w:tcPr>
          <w:p w14:paraId="074C6B2D" w14:textId="77777777" w:rsidR="00571664" w:rsidRPr="000A48C8" w:rsidRDefault="00571664" w:rsidP="00F112E1">
            <w:pPr>
              <w:spacing w:after="0" w:line="276" w:lineRule="auto"/>
              <w:jc w:val="center"/>
            </w:pPr>
            <w:r w:rsidRPr="000A48C8">
              <w:t>N/A</w:t>
            </w:r>
          </w:p>
        </w:tc>
        <w:tc>
          <w:tcPr>
            <w:tcW w:w="6154" w:type="dxa"/>
          </w:tcPr>
          <w:p w14:paraId="19B848BC" w14:textId="77777777" w:rsidR="00571664" w:rsidRPr="000A48C8" w:rsidRDefault="00571664" w:rsidP="00E36234">
            <w:pPr>
              <w:spacing w:after="0" w:line="276" w:lineRule="auto"/>
            </w:pPr>
            <w:r w:rsidRPr="000A48C8">
              <w:t>Pick a target ant from the ants in current view</w:t>
            </w:r>
          </w:p>
        </w:tc>
      </w:tr>
      <w:tr w:rsidR="00571664" w:rsidRPr="000A48C8" w14:paraId="7F9F9973" w14:textId="77777777" w:rsidTr="00F83130">
        <w:tc>
          <w:tcPr>
            <w:tcW w:w="1977" w:type="dxa"/>
          </w:tcPr>
          <w:p w14:paraId="01F01D5B" w14:textId="77777777" w:rsidR="00571664" w:rsidRPr="000A48C8" w:rsidRDefault="00571664" w:rsidP="00E36234">
            <w:pPr>
              <w:spacing w:after="0" w:line="276" w:lineRule="auto"/>
            </w:pPr>
            <w:r w:rsidRPr="000A48C8">
              <w:t>follow</w:t>
            </w:r>
          </w:p>
        </w:tc>
        <w:tc>
          <w:tcPr>
            <w:tcW w:w="1381" w:type="dxa"/>
          </w:tcPr>
          <w:p w14:paraId="73A2D1D2" w14:textId="77777777" w:rsidR="00571664" w:rsidRPr="000A48C8" w:rsidRDefault="00571664" w:rsidP="00F112E1">
            <w:pPr>
              <w:spacing w:after="0" w:line="276" w:lineRule="auto"/>
              <w:jc w:val="center"/>
            </w:pPr>
            <w:r w:rsidRPr="000A48C8">
              <w:t>N/A</w:t>
            </w:r>
          </w:p>
        </w:tc>
        <w:tc>
          <w:tcPr>
            <w:tcW w:w="6154" w:type="dxa"/>
          </w:tcPr>
          <w:p w14:paraId="4858541C" w14:textId="77777777" w:rsidR="00571664" w:rsidRPr="000A48C8" w:rsidRDefault="00571664" w:rsidP="00E36234">
            <w:pPr>
              <w:spacing w:after="0" w:line="276" w:lineRule="auto"/>
            </w:pPr>
            <w:r w:rsidRPr="000A48C8">
              <w:t>Follow an ant which is in view</w:t>
            </w:r>
          </w:p>
        </w:tc>
      </w:tr>
      <w:tr w:rsidR="00571664" w:rsidRPr="000A48C8" w14:paraId="119416A5" w14:textId="77777777" w:rsidTr="00F83130">
        <w:tc>
          <w:tcPr>
            <w:tcW w:w="1977" w:type="dxa"/>
          </w:tcPr>
          <w:p w14:paraId="28CEC478" w14:textId="77777777" w:rsidR="00571664" w:rsidRPr="000A48C8" w:rsidRDefault="00571664" w:rsidP="00E36234">
            <w:pPr>
              <w:spacing w:after="0" w:line="276" w:lineRule="auto"/>
            </w:pPr>
            <w:proofErr w:type="spellStart"/>
            <w:r w:rsidRPr="000A48C8">
              <w:t>attak</w:t>
            </w:r>
            <w:proofErr w:type="spellEnd"/>
          </w:p>
        </w:tc>
        <w:tc>
          <w:tcPr>
            <w:tcW w:w="1381" w:type="dxa"/>
          </w:tcPr>
          <w:p w14:paraId="1F53F475" w14:textId="77777777" w:rsidR="00571664" w:rsidRPr="000A48C8" w:rsidRDefault="00571664" w:rsidP="00F112E1">
            <w:pPr>
              <w:spacing w:after="0" w:line="276" w:lineRule="auto"/>
              <w:jc w:val="center"/>
            </w:pPr>
            <w:r w:rsidRPr="000A48C8">
              <w:t>N/A</w:t>
            </w:r>
          </w:p>
        </w:tc>
        <w:tc>
          <w:tcPr>
            <w:tcW w:w="6154" w:type="dxa"/>
          </w:tcPr>
          <w:p w14:paraId="72D5DD34" w14:textId="77777777" w:rsidR="00571664" w:rsidRPr="000A48C8" w:rsidRDefault="00571664" w:rsidP="00E36234">
            <w:pPr>
              <w:spacing w:after="0" w:line="276" w:lineRule="auto"/>
            </w:pPr>
            <w:r w:rsidRPr="000A48C8">
              <w:t>Attack an ant i.e. reduce its health</w:t>
            </w:r>
          </w:p>
        </w:tc>
      </w:tr>
      <w:tr w:rsidR="00571664" w:rsidRPr="000A48C8" w14:paraId="41F7490A" w14:textId="77777777" w:rsidTr="00F83130">
        <w:tc>
          <w:tcPr>
            <w:tcW w:w="1977" w:type="dxa"/>
          </w:tcPr>
          <w:p w14:paraId="79356A11" w14:textId="77777777" w:rsidR="00571664" w:rsidRPr="000A48C8" w:rsidRDefault="00571664" w:rsidP="00E36234">
            <w:pPr>
              <w:spacing w:after="0" w:line="276" w:lineRule="auto"/>
            </w:pPr>
            <w:proofErr w:type="spellStart"/>
            <w:r w:rsidRPr="000A48C8">
              <w:t>updateHeatlh</w:t>
            </w:r>
            <w:proofErr w:type="spellEnd"/>
          </w:p>
        </w:tc>
        <w:tc>
          <w:tcPr>
            <w:tcW w:w="1381" w:type="dxa"/>
          </w:tcPr>
          <w:p w14:paraId="1132FBE0" w14:textId="77777777" w:rsidR="00571664" w:rsidRPr="000A48C8" w:rsidRDefault="00571664" w:rsidP="00F112E1">
            <w:pPr>
              <w:spacing w:after="0" w:line="276" w:lineRule="auto"/>
              <w:jc w:val="center"/>
            </w:pPr>
            <w:r w:rsidRPr="000A48C8">
              <w:t>N/A</w:t>
            </w:r>
          </w:p>
        </w:tc>
        <w:tc>
          <w:tcPr>
            <w:tcW w:w="6154" w:type="dxa"/>
          </w:tcPr>
          <w:p w14:paraId="6BF570DA" w14:textId="77777777" w:rsidR="00571664" w:rsidRPr="000A48C8" w:rsidRDefault="00571664" w:rsidP="00E36234">
            <w:pPr>
              <w:spacing w:after="0" w:line="276" w:lineRule="auto"/>
            </w:pPr>
            <w:r w:rsidRPr="000A48C8">
              <w:t>Update the ant’s health</w:t>
            </w:r>
          </w:p>
        </w:tc>
      </w:tr>
      <w:tr w:rsidR="00571664" w:rsidRPr="000A48C8" w14:paraId="5F7679F9" w14:textId="77777777" w:rsidTr="00F83130">
        <w:tc>
          <w:tcPr>
            <w:tcW w:w="1977" w:type="dxa"/>
          </w:tcPr>
          <w:p w14:paraId="46B9E990" w14:textId="77777777" w:rsidR="00571664" w:rsidRPr="000A48C8" w:rsidRDefault="00571664" w:rsidP="00E36234">
            <w:pPr>
              <w:spacing w:after="0" w:line="276" w:lineRule="auto"/>
            </w:pPr>
            <w:proofErr w:type="spellStart"/>
            <w:r w:rsidRPr="000A48C8">
              <w:t>guardNest</w:t>
            </w:r>
            <w:proofErr w:type="spellEnd"/>
          </w:p>
        </w:tc>
        <w:tc>
          <w:tcPr>
            <w:tcW w:w="1381" w:type="dxa"/>
          </w:tcPr>
          <w:p w14:paraId="6542067D" w14:textId="77777777" w:rsidR="00571664" w:rsidRPr="000A48C8" w:rsidRDefault="00571664" w:rsidP="00F112E1">
            <w:pPr>
              <w:spacing w:after="0" w:line="276" w:lineRule="auto"/>
              <w:jc w:val="center"/>
            </w:pPr>
            <w:r w:rsidRPr="000A48C8">
              <w:t>N/A</w:t>
            </w:r>
          </w:p>
        </w:tc>
        <w:tc>
          <w:tcPr>
            <w:tcW w:w="6154" w:type="dxa"/>
          </w:tcPr>
          <w:p w14:paraId="30FFC6B2" w14:textId="77777777" w:rsidR="00571664" w:rsidRPr="000A48C8" w:rsidRDefault="00571664" w:rsidP="00E36234">
            <w:pPr>
              <w:spacing w:after="0" w:line="276" w:lineRule="auto"/>
            </w:pPr>
            <w:r w:rsidRPr="000A48C8">
              <w:t>Control ants</w:t>
            </w:r>
            <w:r w:rsidR="00F112E1">
              <w:t>’</w:t>
            </w:r>
            <w:r w:rsidRPr="000A48C8">
              <w:t xml:space="preserve"> logic when guarding the nest. Ant should stand still somewhere close to the nest which where it is not in view </w:t>
            </w:r>
            <w:r w:rsidR="00F112E1">
              <w:t>of other friendly soldier ants</w:t>
            </w:r>
          </w:p>
        </w:tc>
      </w:tr>
      <w:tr w:rsidR="00571664" w:rsidRPr="000A48C8" w14:paraId="0566BCF4" w14:textId="77777777" w:rsidTr="00F83130">
        <w:tc>
          <w:tcPr>
            <w:tcW w:w="1977" w:type="dxa"/>
          </w:tcPr>
          <w:p w14:paraId="5F322118" w14:textId="77777777" w:rsidR="00571664" w:rsidRPr="000A48C8" w:rsidRDefault="00571664" w:rsidP="00E36234">
            <w:pPr>
              <w:spacing w:after="0" w:line="276" w:lineRule="auto"/>
            </w:pPr>
            <w:proofErr w:type="spellStart"/>
            <w:r w:rsidRPr="000A48C8">
              <w:t>guardPheromones</w:t>
            </w:r>
            <w:proofErr w:type="spellEnd"/>
          </w:p>
        </w:tc>
        <w:tc>
          <w:tcPr>
            <w:tcW w:w="1381" w:type="dxa"/>
          </w:tcPr>
          <w:p w14:paraId="212C752E" w14:textId="77777777" w:rsidR="00571664" w:rsidRPr="000A48C8" w:rsidRDefault="00571664" w:rsidP="00F112E1">
            <w:pPr>
              <w:spacing w:after="0" w:line="276" w:lineRule="auto"/>
              <w:jc w:val="center"/>
            </w:pPr>
            <w:r w:rsidRPr="000A48C8">
              <w:t>N/A</w:t>
            </w:r>
          </w:p>
        </w:tc>
        <w:tc>
          <w:tcPr>
            <w:tcW w:w="6154" w:type="dxa"/>
          </w:tcPr>
          <w:p w14:paraId="419828EC" w14:textId="77777777" w:rsidR="00571664" w:rsidRPr="000A48C8" w:rsidRDefault="00571664" w:rsidP="00E36234">
            <w:pPr>
              <w:spacing w:after="0" w:line="276" w:lineRule="auto"/>
            </w:pPr>
            <w:r w:rsidRPr="000A48C8">
              <w:t>Controls ants</w:t>
            </w:r>
            <w:r w:rsidR="00F112E1">
              <w:t>’</w:t>
            </w:r>
            <w:r w:rsidRPr="000A48C8">
              <w:t xml:space="preserve"> logic when guarding pheromones. Ant should walk normally around, following friendly pheromone </w:t>
            </w:r>
            <w:r w:rsidR="00E36234">
              <w:t>trails</w:t>
            </w:r>
            <w:r w:rsidR="00F112E1">
              <w:t xml:space="preserve"> if it finds them</w:t>
            </w:r>
          </w:p>
        </w:tc>
      </w:tr>
      <w:tr w:rsidR="00571664" w:rsidRPr="000A48C8" w14:paraId="7C2D68CB" w14:textId="77777777" w:rsidTr="00F83130">
        <w:tc>
          <w:tcPr>
            <w:tcW w:w="1977" w:type="dxa"/>
          </w:tcPr>
          <w:p w14:paraId="516BA09A" w14:textId="77777777" w:rsidR="00571664" w:rsidRPr="000A48C8" w:rsidRDefault="00571664" w:rsidP="00E36234">
            <w:pPr>
              <w:spacing w:after="0" w:line="276" w:lineRule="auto"/>
            </w:pPr>
            <w:proofErr w:type="spellStart"/>
            <w:r w:rsidRPr="000A48C8">
              <w:t>guardFood</w:t>
            </w:r>
            <w:proofErr w:type="spellEnd"/>
          </w:p>
        </w:tc>
        <w:tc>
          <w:tcPr>
            <w:tcW w:w="1381" w:type="dxa"/>
          </w:tcPr>
          <w:p w14:paraId="28FD041F" w14:textId="77777777" w:rsidR="00571664" w:rsidRPr="000A48C8" w:rsidRDefault="00571664" w:rsidP="00F112E1">
            <w:pPr>
              <w:spacing w:after="0" w:line="276" w:lineRule="auto"/>
              <w:jc w:val="center"/>
            </w:pPr>
            <w:r w:rsidRPr="000A48C8">
              <w:t>N/A</w:t>
            </w:r>
          </w:p>
        </w:tc>
        <w:tc>
          <w:tcPr>
            <w:tcW w:w="6154" w:type="dxa"/>
          </w:tcPr>
          <w:p w14:paraId="0D93DA61" w14:textId="77777777" w:rsidR="00571664" w:rsidRPr="000A48C8" w:rsidRDefault="00571664" w:rsidP="00E36234">
            <w:pPr>
              <w:spacing w:after="0" w:line="276" w:lineRule="auto"/>
            </w:pPr>
            <w:r w:rsidRPr="000A48C8">
              <w:t>Controls ants</w:t>
            </w:r>
            <w:r w:rsidR="00F112E1">
              <w:t>’</w:t>
            </w:r>
            <w:r w:rsidRPr="000A48C8">
              <w:t xml:space="preserve"> logic when guarding a food source. Ant should first walk around until it finds food, </w:t>
            </w:r>
            <w:r w:rsidR="00F112E1">
              <w:t>then ant should stop near food</w:t>
            </w:r>
          </w:p>
        </w:tc>
      </w:tr>
      <w:tr w:rsidR="00571664" w:rsidRPr="000A48C8" w14:paraId="4176FD8D" w14:textId="77777777" w:rsidTr="00F83130">
        <w:tc>
          <w:tcPr>
            <w:tcW w:w="1977" w:type="dxa"/>
          </w:tcPr>
          <w:p w14:paraId="751A1E5E" w14:textId="77777777" w:rsidR="00571664" w:rsidRPr="000A48C8" w:rsidRDefault="00571664" w:rsidP="00E36234">
            <w:pPr>
              <w:spacing w:after="0" w:line="276" w:lineRule="auto"/>
            </w:pPr>
            <w:proofErr w:type="spellStart"/>
            <w:r w:rsidRPr="000A48C8">
              <w:t>doTask</w:t>
            </w:r>
            <w:proofErr w:type="spellEnd"/>
          </w:p>
        </w:tc>
        <w:tc>
          <w:tcPr>
            <w:tcW w:w="1381" w:type="dxa"/>
          </w:tcPr>
          <w:p w14:paraId="060BE846" w14:textId="77777777" w:rsidR="00571664" w:rsidRPr="000A48C8" w:rsidRDefault="00571664" w:rsidP="00F112E1">
            <w:pPr>
              <w:spacing w:after="0" w:line="276" w:lineRule="auto"/>
              <w:jc w:val="center"/>
            </w:pPr>
            <w:r w:rsidRPr="000A48C8">
              <w:t>N/A</w:t>
            </w:r>
          </w:p>
        </w:tc>
        <w:tc>
          <w:tcPr>
            <w:tcW w:w="6154" w:type="dxa"/>
          </w:tcPr>
          <w:p w14:paraId="11DA7D1B" w14:textId="77777777" w:rsidR="00571664" w:rsidRPr="000A48C8" w:rsidRDefault="00571664" w:rsidP="00E36234">
            <w:pPr>
              <w:spacing w:after="0" w:line="276" w:lineRule="auto"/>
            </w:pPr>
            <w:r w:rsidRPr="000A48C8">
              <w:t>Perform the actions required to complete the current goal. If the ant has the followi</w:t>
            </w:r>
            <w:r w:rsidR="00F112E1">
              <w:t>ng goals, perform these actions:</w:t>
            </w:r>
          </w:p>
          <w:p w14:paraId="05FE26B7" w14:textId="77777777" w:rsidR="00571664" w:rsidRPr="000A48C8" w:rsidRDefault="00571664" w:rsidP="00393C68">
            <w:pPr>
              <w:pStyle w:val="ListParagraph"/>
              <w:numPr>
                <w:ilvl w:val="0"/>
                <w:numId w:val="36"/>
              </w:numPr>
              <w:spacing w:after="0" w:line="276" w:lineRule="auto"/>
              <w:ind w:left="470" w:hanging="284"/>
              <w:jc w:val="left"/>
            </w:pPr>
            <w:r w:rsidRPr="000A48C8">
              <w:t>Guard Nest – guard</w:t>
            </w:r>
            <w:r w:rsidR="00E36234">
              <w:t xml:space="preserve"> </w:t>
            </w:r>
            <w:r w:rsidRPr="000A48C8">
              <w:t>nest</w:t>
            </w:r>
          </w:p>
          <w:p w14:paraId="021FECE9" w14:textId="77777777" w:rsidR="00571664" w:rsidRPr="000A48C8" w:rsidRDefault="00571664" w:rsidP="00393C68">
            <w:pPr>
              <w:pStyle w:val="ListParagraph"/>
              <w:numPr>
                <w:ilvl w:val="0"/>
                <w:numId w:val="36"/>
              </w:numPr>
              <w:spacing w:after="0" w:line="276" w:lineRule="auto"/>
              <w:ind w:left="470" w:hanging="284"/>
              <w:jc w:val="left"/>
            </w:pPr>
            <w:r w:rsidRPr="000A48C8">
              <w:t>Guard pheromones – guard</w:t>
            </w:r>
            <w:r w:rsidR="00E36234">
              <w:t xml:space="preserve"> p</w:t>
            </w:r>
            <w:r w:rsidRPr="000A48C8">
              <w:t>heromones</w:t>
            </w:r>
          </w:p>
          <w:p w14:paraId="1DD0637D" w14:textId="77777777" w:rsidR="00571664" w:rsidRPr="000A48C8" w:rsidRDefault="00571664" w:rsidP="00393C68">
            <w:pPr>
              <w:pStyle w:val="ListParagraph"/>
              <w:numPr>
                <w:ilvl w:val="0"/>
                <w:numId w:val="36"/>
              </w:numPr>
              <w:spacing w:after="0" w:line="276" w:lineRule="auto"/>
              <w:ind w:left="470" w:hanging="284"/>
              <w:jc w:val="left"/>
            </w:pPr>
            <w:r w:rsidRPr="000A48C8">
              <w:t>Guard food – guard</w:t>
            </w:r>
            <w:r w:rsidR="00E36234">
              <w:t xml:space="preserve"> f</w:t>
            </w:r>
            <w:r w:rsidRPr="000A48C8">
              <w:t>ood</w:t>
            </w:r>
          </w:p>
          <w:p w14:paraId="5E8578C5" w14:textId="77777777" w:rsidR="00571664" w:rsidRPr="000A48C8" w:rsidRDefault="00571664" w:rsidP="00393C68">
            <w:pPr>
              <w:pStyle w:val="ListParagraph"/>
              <w:numPr>
                <w:ilvl w:val="0"/>
                <w:numId w:val="36"/>
              </w:numPr>
              <w:spacing w:after="0" w:line="276" w:lineRule="auto"/>
              <w:ind w:left="470" w:hanging="284"/>
              <w:jc w:val="left"/>
            </w:pPr>
            <w:r w:rsidRPr="000A48C8">
              <w:t>Attack – follow ant and attack if close</w:t>
            </w:r>
          </w:p>
        </w:tc>
      </w:tr>
      <w:tr w:rsidR="00571664" w:rsidRPr="000A48C8" w14:paraId="46505064" w14:textId="77777777" w:rsidTr="00F83130">
        <w:tc>
          <w:tcPr>
            <w:tcW w:w="1977" w:type="dxa"/>
          </w:tcPr>
          <w:p w14:paraId="0CE9D7DA" w14:textId="77777777" w:rsidR="00571664" w:rsidRPr="000A48C8" w:rsidRDefault="00571664" w:rsidP="00E36234">
            <w:pPr>
              <w:spacing w:after="0" w:line="276" w:lineRule="auto"/>
            </w:pPr>
            <w:proofErr w:type="spellStart"/>
            <w:r w:rsidRPr="000A48C8">
              <w:t>updateGoal</w:t>
            </w:r>
            <w:proofErr w:type="spellEnd"/>
          </w:p>
        </w:tc>
        <w:tc>
          <w:tcPr>
            <w:tcW w:w="1381" w:type="dxa"/>
          </w:tcPr>
          <w:p w14:paraId="020A8092" w14:textId="77777777" w:rsidR="00571664" w:rsidRPr="000A48C8" w:rsidRDefault="00571664" w:rsidP="00F112E1">
            <w:pPr>
              <w:spacing w:after="0" w:line="276" w:lineRule="auto"/>
              <w:jc w:val="center"/>
            </w:pPr>
            <w:r w:rsidRPr="000A48C8">
              <w:t>N/A</w:t>
            </w:r>
          </w:p>
        </w:tc>
        <w:tc>
          <w:tcPr>
            <w:tcW w:w="6154" w:type="dxa"/>
          </w:tcPr>
          <w:p w14:paraId="67F30142" w14:textId="77777777" w:rsidR="00571664" w:rsidRPr="000A48C8" w:rsidRDefault="00571664" w:rsidP="00E36234">
            <w:pPr>
              <w:spacing w:after="0" w:line="276" w:lineRule="auto"/>
            </w:pPr>
            <w:r w:rsidRPr="000A48C8">
              <w:t>Determ</w:t>
            </w:r>
            <w:r w:rsidR="00F112E1">
              <w:t>ine the current goal of the ant:</w:t>
            </w:r>
          </w:p>
          <w:p w14:paraId="70841EDD" w14:textId="77777777" w:rsidR="00571664" w:rsidRPr="000A48C8" w:rsidRDefault="00571664" w:rsidP="00393C68">
            <w:pPr>
              <w:pStyle w:val="ListParagraph"/>
              <w:numPr>
                <w:ilvl w:val="0"/>
                <w:numId w:val="36"/>
              </w:numPr>
              <w:spacing w:after="0" w:line="276" w:lineRule="auto"/>
              <w:ind w:left="470" w:hanging="284"/>
              <w:jc w:val="left"/>
            </w:pPr>
            <w:r w:rsidRPr="000A48C8">
              <w:t>If no goal – Give ant a random goal</w:t>
            </w:r>
          </w:p>
          <w:p w14:paraId="17A0E59F" w14:textId="77777777" w:rsidR="00571664" w:rsidRPr="000A48C8" w:rsidRDefault="00571664" w:rsidP="00393C68">
            <w:pPr>
              <w:pStyle w:val="ListParagraph"/>
              <w:numPr>
                <w:ilvl w:val="0"/>
                <w:numId w:val="36"/>
              </w:numPr>
              <w:spacing w:after="0" w:line="276" w:lineRule="auto"/>
              <w:ind w:left="470" w:hanging="284"/>
              <w:jc w:val="left"/>
            </w:pPr>
            <w:r w:rsidRPr="000A48C8">
              <w:t>If guard nest – guard nest</w:t>
            </w:r>
          </w:p>
          <w:p w14:paraId="1295B671" w14:textId="77777777" w:rsidR="00571664" w:rsidRPr="000A48C8" w:rsidRDefault="00571664" w:rsidP="00393C68">
            <w:pPr>
              <w:pStyle w:val="ListParagraph"/>
              <w:numPr>
                <w:ilvl w:val="0"/>
                <w:numId w:val="36"/>
              </w:numPr>
              <w:spacing w:after="0" w:line="276" w:lineRule="auto"/>
              <w:ind w:left="470" w:hanging="284"/>
              <w:jc w:val="left"/>
            </w:pPr>
            <w:r w:rsidRPr="000A48C8">
              <w:t>If guard pheromones – guard pheromones</w:t>
            </w:r>
          </w:p>
          <w:p w14:paraId="1484D0F0" w14:textId="77777777" w:rsidR="00571664" w:rsidRPr="000A48C8" w:rsidRDefault="00571664" w:rsidP="00393C68">
            <w:pPr>
              <w:pStyle w:val="ListParagraph"/>
              <w:numPr>
                <w:ilvl w:val="0"/>
                <w:numId w:val="36"/>
              </w:numPr>
              <w:spacing w:after="0" w:line="276" w:lineRule="auto"/>
              <w:ind w:left="470" w:hanging="284"/>
              <w:jc w:val="left"/>
            </w:pPr>
            <w:r w:rsidRPr="000A48C8">
              <w:t>If guard food – guard food</w:t>
            </w:r>
          </w:p>
        </w:tc>
      </w:tr>
      <w:tr w:rsidR="00571664" w:rsidRPr="000A48C8" w14:paraId="6BE2927E" w14:textId="77777777" w:rsidTr="00F83130">
        <w:tc>
          <w:tcPr>
            <w:tcW w:w="1977" w:type="dxa"/>
          </w:tcPr>
          <w:p w14:paraId="1228F7EE" w14:textId="77777777" w:rsidR="00571664" w:rsidRPr="000A48C8" w:rsidRDefault="00571664" w:rsidP="00E36234">
            <w:pPr>
              <w:spacing w:after="0" w:line="276" w:lineRule="auto"/>
            </w:pPr>
            <w:r w:rsidRPr="000A48C8">
              <w:t>draw</w:t>
            </w:r>
          </w:p>
        </w:tc>
        <w:tc>
          <w:tcPr>
            <w:tcW w:w="1381" w:type="dxa"/>
          </w:tcPr>
          <w:p w14:paraId="48BC12A4" w14:textId="77777777" w:rsidR="00571664" w:rsidRPr="000A48C8" w:rsidRDefault="00571664" w:rsidP="00F112E1">
            <w:pPr>
              <w:spacing w:after="0" w:line="276" w:lineRule="auto"/>
              <w:jc w:val="center"/>
            </w:pPr>
            <w:r w:rsidRPr="000A48C8">
              <w:t>N/A</w:t>
            </w:r>
          </w:p>
        </w:tc>
        <w:tc>
          <w:tcPr>
            <w:tcW w:w="6154" w:type="dxa"/>
          </w:tcPr>
          <w:p w14:paraId="72240BB8" w14:textId="77777777" w:rsidR="00571664" w:rsidRPr="000A48C8" w:rsidRDefault="00571664" w:rsidP="00E36234">
            <w:pPr>
              <w:spacing w:after="0" w:line="276" w:lineRule="auto"/>
            </w:pPr>
            <w:r w:rsidRPr="000A48C8">
              <w:t>Draw the ant</w:t>
            </w:r>
          </w:p>
        </w:tc>
      </w:tr>
      <w:tr w:rsidR="00571664" w:rsidRPr="000A48C8" w14:paraId="13A5C223" w14:textId="77777777" w:rsidTr="00F83130">
        <w:tc>
          <w:tcPr>
            <w:tcW w:w="1977" w:type="dxa"/>
          </w:tcPr>
          <w:p w14:paraId="6E1AE754" w14:textId="77777777" w:rsidR="00571664" w:rsidRPr="000A48C8" w:rsidRDefault="00571664" w:rsidP="00E36234">
            <w:pPr>
              <w:spacing w:after="0" w:line="276" w:lineRule="auto"/>
            </w:pPr>
            <w:r w:rsidRPr="000A48C8">
              <w:t>update</w:t>
            </w:r>
          </w:p>
        </w:tc>
        <w:tc>
          <w:tcPr>
            <w:tcW w:w="1381" w:type="dxa"/>
          </w:tcPr>
          <w:p w14:paraId="19296F97" w14:textId="77777777" w:rsidR="00571664" w:rsidRPr="000A48C8" w:rsidRDefault="00571664" w:rsidP="00F112E1">
            <w:pPr>
              <w:spacing w:after="0" w:line="276" w:lineRule="auto"/>
              <w:jc w:val="center"/>
            </w:pPr>
            <w:r w:rsidRPr="000A48C8">
              <w:t>N/A</w:t>
            </w:r>
          </w:p>
        </w:tc>
        <w:tc>
          <w:tcPr>
            <w:tcW w:w="6154" w:type="dxa"/>
          </w:tcPr>
          <w:p w14:paraId="65AAA0E3" w14:textId="77777777" w:rsidR="00571664" w:rsidRPr="000A48C8" w:rsidRDefault="00571664" w:rsidP="00E36234">
            <w:pPr>
              <w:spacing w:after="0" w:line="276" w:lineRule="auto"/>
            </w:pPr>
            <w:r w:rsidRPr="000A48C8">
              <w:t>Run through a complete update cycle of the ant. This includes:</w:t>
            </w:r>
          </w:p>
          <w:p w14:paraId="5DEB04AC" w14:textId="77777777" w:rsidR="00571664" w:rsidRPr="000A48C8" w:rsidRDefault="00571664" w:rsidP="00393C68">
            <w:pPr>
              <w:pStyle w:val="ListParagraph"/>
              <w:numPr>
                <w:ilvl w:val="0"/>
                <w:numId w:val="36"/>
              </w:numPr>
              <w:spacing w:after="0" w:line="276" w:lineRule="auto"/>
              <w:ind w:left="470" w:hanging="284"/>
              <w:jc w:val="left"/>
            </w:pPr>
            <w:r w:rsidRPr="000A48C8">
              <w:t>Updating the ant</w:t>
            </w:r>
            <w:r w:rsidR="00433A46">
              <w:t>’</w:t>
            </w:r>
            <w:r w:rsidRPr="000A48C8">
              <w:t>s health</w:t>
            </w:r>
          </w:p>
          <w:p w14:paraId="1C1F1D05" w14:textId="77777777" w:rsidR="00571664" w:rsidRPr="000A48C8" w:rsidRDefault="00571664" w:rsidP="00393C68">
            <w:pPr>
              <w:pStyle w:val="ListParagraph"/>
              <w:numPr>
                <w:ilvl w:val="0"/>
                <w:numId w:val="36"/>
              </w:numPr>
              <w:spacing w:after="0" w:line="276" w:lineRule="auto"/>
              <w:ind w:left="470" w:hanging="284"/>
              <w:jc w:val="left"/>
            </w:pPr>
            <w:r w:rsidRPr="000A48C8">
              <w:t>Scan and smell surroundings</w:t>
            </w:r>
          </w:p>
          <w:p w14:paraId="70A8F6D2" w14:textId="77777777" w:rsidR="00571664" w:rsidRPr="000A48C8" w:rsidRDefault="00571664" w:rsidP="00393C68">
            <w:pPr>
              <w:pStyle w:val="ListParagraph"/>
              <w:numPr>
                <w:ilvl w:val="0"/>
                <w:numId w:val="36"/>
              </w:numPr>
              <w:spacing w:after="0" w:line="276" w:lineRule="auto"/>
              <w:ind w:left="470" w:hanging="284"/>
              <w:jc w:val="left"/>
            </w:pPr>
            <w:r w:rsidRPr="000A48C8">
              <w:t>Pick a target</w:t>
            </w:r>
          </w:p>
          <w:p w14:paraId="1D11C45C" w14:textId="77777777" w:rsidR="00571664" w:rsidRPr="000A48C8" w:rsidRDefault="00571664" w:rsidP="00393C68">
            <w:pPr>
              <w:pStyle w:val="ListParagraph"/>
              <w:numPr>
                <w:ilvl w:val="0"/>
                <w:numId w:val="36"/>
              </w:numPr>
              <w:spacing w:after="0" w:line="276" w:lineRule="auto"/>
              <w:ind w:left="470" w:hanging="284"/>
              <w:jc w:val="left"/>
            </w:pPr>
            <w:r w:rsidRPr="000A48C8">
              <w:t>Do task and update goal</w:t>
            </w:r>
          </w:p>
          <w:p w14:paraId="4DA6D0D1" w14:textId="77777777" w:rsidR="00571664" w:rsidRPr="000A48C8" w:rsidRDefault="00571664" w:rsidP="00393C68">
            <w:pPr>
              <w:pStyle w:val="ListParagraph"/>
              <w:numPr>
                <w:ilvl w:val="0"/>
                <w:numId w:val="36"/>
              </w:numPr>
              <w:spacing w:after="0" w:line="276" w:lineRule="auto"/>
              <w:ind w:left="470" w:hanging="284"/>
              <w:jc w:val="left"/>
            </w:pPr>
            <w:r w:rsidRPr="000A48C8">
              <w:t>Move ant and add it to the map</w:t>
            </w:r>
          </w:p>
        </w:tc>
      </w:tr>
    </w:tbl>
    <w:p w14:paraId="591574E2" w14:textId="77777777" w:rsidR="00571664" w:rsidRPr="0006781E" w:rsidRDefault="00571664" w:rsidP="00E36234">
      <w:pPr>
        <w:spacing w:line="276" w:lineRule="auto"/>
      </w:pPr>
    </w:p>
    <w:p w14:paraId="2731D679" w14:textId="77777777" w:rsidR="00F57BB5" w:rsidRDefault="00F57BB5" w:rsidP="00433A46">
      <w:pPr>
        <w:pStyle w:val="Heading3"/>
        <w:spacing w:after="240" w:line="276" w:lineRule="auto"/>
      </w:pPr>
      <w:r>
        <w:t>Queen</w:t>
      </w:r>
    </w:p>
    <w:p w14:paraId="3DFDA7AA" w14:textId="77777777" w:rsidR="0004265B" w:rsidRDefault="0004265B" w:rsidP="00E36234">
      <w:pPr>
        <w:spacing w:line="276" w:lineRule="auto"/>
      </w:pPr>
      <w:r>
        <w:t>A queen ant is ano</w:t>
      </w:r>
      <w:r w:rsidR="00433A46">
        <w:t>ther specific type of ant. The q</w:t>
      </w:r>
      <w:r>
        <w:t>ueen ant is responsible for creating new nests and therefore needs to be able to:</w:t>
      </w:r>
    </w:p>
    <w:p w14:paraId="4715F814" w14:textId="77777777" w:rsidR="0004265B" w:rsidRPr="0004265B" w:rsidRDefault="0004265B" w:rsidP="00393C68">
      <w:pPr>
        <w:pStyle w:val="ListParagraph"/>
        <w:numPr>
          <w:ilvl w:val="0"/>
          <w:numId w:val="30"/>
        </w:numPr>
        <w:spacing w:line="276" w:lineRule="auto"/>
        <w:ind w:left="567" w:hanging="283"/>
        <w:rPr>
          <w:b/>
        </w:rPr>
      </w:pPr>
      <w:r w:rsidRPr="0004265B">
        <w:rPr>
          <w:b/>
        </w:rPr>
        <w:t xml:space="preserve">Pick </w:t>
      </w:r>
      <w:r w:rsidR="00433A46">
        <w:rPr>
          <w:b/>
        </w:rPr>
        <w:t xml:space="preserve">a </w:t>
      </w:r>
      <w:r w:rsidRPr="0004265B">
        <w:rPr>
          <w:b/>
        </w:rPr>
        <w:t>nest site</w:t>
      </w:r>
      <w:r w:rsidR="00433A46">
        <w:rPr>
          <w:b/>
        </w:rPr>
        <w:t>.</w:t>
      </w:r>
    </w:p>
    <w:p w14:paraId="30DAF082" w14:textId="77777777" w:rsidR="0004265B" w:rsidRPr="0004265B" w:rsidRDefault="0004265B" w:rsidP="00393C68">
      <w:pPr>
        <w:pStyle w:val="ListParagraph"/>
        <w:numPr>
          <w:ilvl w:val="0"/>
          <w:numId w:val="30"/>
        </w:numPr>
        <w:spacing w:line="276" w:lineRule="auto"/>
        <w:ind w:left="567" w:hanging="283"/>
        <w:rPr>
          <w:b/>
        </w:rPr>
      </w:pPr>
      <w:r w:rsidRPr="0004265B">
        <w:rPr>
          <w:b/>
        </w:rPr>
        <w:t>Create a nest</w:t>
      </w:r>
      <w:r w:rsidR="00433A46">
        <w:rPr>
          <w:b/>
        </w:rPr>
        <w:t>.</w:t>
      </w:r>
    </w:p>
    <w:p w14:paraId="5A496B84" w14:textId="77777777" w:rsidR="00A642B7" w:rsidRDefault="00A642B7" w:rsidP="00E36234">
      <w:pPr>
        <w:pStyle w:val="ListParagraph"/>
        <w:spacing w:line="276" w:lineRule="auto"/>
        <w:ind w:left="0"/>
        <w:rPr>
          <w:b/>
        </w:rPr>
      </w:pPr>
    </w:p>
    <w:p w14:paraId="4DAE7AF2" w14:textId="77777777" w:rsidR="00867208" w:rsidRDefault="00867208" w:rsidP="00E36234">
      <w:pPr>
        <w:pStyle w:val="ListParagraph"/>
        <w:spacing w:line="276" w:lineRule="auto"/>
        <w:ind w:left="0"/>
      </w:pPr>
      <w:r w:rsidRPr="00867208">
        <w:t xml:space="preserve">The queen class: </w:t>
      </w:r>
    </w:p>
    <w:p w14:paraId="39AF8782" w14:textId="77777777" w:rsidR="00867208" w:rsidRPr="00867208" w:rsidRDefault="00867208" w:rsidP="00E36234">
      <w:pPr>
        <w:pStyle w:val="ListParagraph"/>
        <w:spacing w:line="276" w:lineRule="auto"/>
        <w:ind w:left="0"/>
      </w:pPr>
      <w:r w:rsidRPr="00867208">
        <w:rPr>
          <w:i/>
        </w:rPr>
        <w:t>Note</w:t>
      </w:r>
      <w:r w:rsidRPr="00867208">
        <w:t>: inherits from Ant</w:t>
      </w:r>
      <w:r w:rsidR="00433A46">
        <w: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1381"/>
        <w:gridCol w:w="6577"/>
      </w:tblGrid>
      <w:tr w:rsidR="00A642B7" w:rsidRPr="00456FC2" w14:paraId="744FE23C" w14:textId="77777777" w:rsidTr="00F83130">
        <w:tc>
          <w:tcPr>
            <w:tcW w:w="1506" w:type="dxa"/>
          </w:tcPr>
          <w:p w14:paraId="1DEE47CB" w14:textId="77777777" w:rsidR="00A642B7" w:rsidRPr="00456FC2" w:rsidRDefault="00A642B7" w:rsidP="00433A46">
            <w:pPr>
              <w:spacing w:after="0" w:line="276" w:lineRule="auto"/>
              <w:jc w:val="center"/>
              <w:rPr>
                <w:b/>
                <w:sz w:val="24"/>
                <w:szCs w:val="24"/>
              </w:rPr>
            </w:pPr>
            <w:r w:rsidRPr="00456FC2">
              <w:rPr>
                <w:b/>
                <w:sz w:val="24"/>
                <w:szCs w:val="24"/>
              </w:rPr>
              <w:t>Procedure</w:t>
            </w:r>
          </w:p>
        </w:tc>
        <w:tc>
          <w:tcPr>
            <w:tcW w:w="1381" w:type="dxa"/>
          </w:tcPr>
          <w:p w14:paraId="5944E7BF" w14:textId="77777777" w:rsidR="00A642B7" w:rsidRPr="00456FC2" w:rsidRDefault="00A642B7" w:rsidP="00433A46">
            <w:pPr>
              <w:spacing w:after="0" w:line="276" w:lineRule="auto"/>
              <w:jc w:val="center"/>
              <w:rPr>
                <w:b/>
                <w:sz w:val="24"/>
                <w:szCs w:val="24"/>
              </w:rPr>
            </w:pPr>
            <w:r w:rsidRPr="00456FC2">
              <w:rPr>
                <w:b/>
                <w:sz w:val="24"/>
                <w:szCs w:val="24"/>
              </w:rPr>
              <w:t>Parameters</w:t>
            </w:r>
          </w:p>
        </w:tc>
        <w:tc>
          <w:tcPr>
            <w:tcW w:w="6577" w:type="dxa"/>
          </w:tcPr>
          <w:p w14:paraId="437B82A6" w14:textId="77777777" w:rsidR="00A642B7" w:rsidRPr="00456FC2" w:rsidRDefault="00A642B7" w:rsidP="00433A46">
            <w:pPr>
              <w:spacing w:after="0" w:line="276" w:lineRule="auto"/>
              <w:jc w:val="center"/>
              <w:rPr>
                <w:b/>
                <w:sz w:val="24"/>
                <w:szCs w:val="24"/>
              </w:rPr>
            </w:pPr>
            <w:r w:rsidRPr="00456FC2">
              <w:rPr>
                <w:b/>
                <w:sz w:val="24"/>
                <w:szCs w:val="24"/>
              </w:rPr>
              <w:t>Description</w:t>
            </w:r>
          </w:p>
        </w:tc>
      </w:tr>
      <w:tr w:rsidR="00A642B7" w:rsidRPr="000A48C8" w14:paraId="0E12DC9C" w14:textId="77777777" w:rsidTr="00F83130">
        <w:tc>
          <w:tcPr>
            <w:tcW w:w="1506" w:type="dxa"/>
          </w:tcPr>
          <w:p w14:paraId="37A70006" w14:textId="77777777" w:rsidR="00A642B7" w:rsidRPr="000A48C8" w:rsidRDefault="00A642B7" w:rsidP="00E36234">
            <w:pPr>
              <w:spacing w:after="0" w:line="276" w:lineRule="auto"/>
            </w:pPr>
            <w:proofErr w:type="spellStart"/>
            <w:r w:rsidRPr="000A48C8">
              <w:t>doTask</w:t>
            </w:r>
            <w:proofErr w:type="spellEnd"/>
          </w:p>
        </w:tc>
        <w:tc>
          <w:tcPr>
            <w:tcW w:w="1381" w:type="dxa"/>
          </w:tcPr>
          <w:p w14:paraId="1CB8B322" w14:textId="77777777" w:rsidR="00A642B7" w:rsidRPr="000A48C8" w:rsidRDefault="00A642B7" w:rsidP="00433A46">
            <w:pPr>
              <w:spacing w:after="0" w:line="276" w:lineRule="auto"/>
              <w:jc w:val="center"/>
            </w:pPr>
            <w:r w:rsidRPr="000A48C8">
              <w:t>N/A</w:t>
            </w:r>
          </w:p>
        </w:tc>
        <w:tc>
          <w:tcPr>
            <w:tcW w:w="6577" w:type="dxa"/>
          </w:tcPr>
          <w:p w14:paraId="74BCE7BB" w14:textId="77777777" w:rsidR="00A642B7" w:rsidRPr="000A48C8" w:rsidRDefault="00A642B7" w:rsidP="00E36234">
            <w:pPr>
              <w:spacing w:after="0" w:line="276" w:lineRule="auto"/>
            </w:pPr>
            <w:r w:rsidRPr="000A48C8">
              <w:t>Decide what actions need to be done to achieve the current goal</w:t>
            </w:r>
          </w:p>
        </w:tc>
      </w:tr>
      <w:tr w:rsidR="00A642B7" w:rsidRPr="000A48C8" w14:paraId="25D60E72" w14:textId="77777777" w:rsidTr="00F83130">
        <w:tc>
          <w:tcPr>
            <w:tcW w:w="1506" w:type="dxa"/>
          </w:tcPr>
          <w:p w14:paraId="04A600E7" w14:textId="77777777" w:rsidR="00A642B7" w:rsidRPr="000A48C8" w:rsidRDefault="00A642B7" w:rsidP="00E36234">
            <w:pPr>
              <w:spacing w:after="0" w:line="276" w:lineRule="auto"/>
            </w:pPr>
            <w:proofErr w:type="spellStart"/>
            <w:r w:rsidRPr="000A48C8">
              <w:t>updateGoal</w:t>
            </w:r>
            <w:proofErr w:type="spellEnd"/>
          </w:p>
        </w:tc>
        <w:tc>
          <w:tcPr>
            <w:tcW w:w="1381" w:type="dxa"/>
          </w:tcPr>
          <w:p w14:paraId="6F7D422E" w14:textId="77777777" w:rsidR="00A642B7" w:rsidRPr="000A48C8" w:rsidRDefault="00A642B7" w:rsidP="00433A46">
            <w:pPr>
              <w:spacing w:after="0" w:line="276" w:lineRule="auto"/>
              <w:jc w:val="center"/>
            </w:pPr>
            <w:r w:rsidRPr="000A48C8">
              <w:t>N/A</w:t>
            </w:r>
          </w:p>
        </w:tc>
        <w:tc>
          <w:tcPr>
            <w:tcW w:w="6577" w:type="dxa"/>
          </w:tcPr>
          <w:p w14:paraId="3360DB9E" w14:textId="77777777" w:rsidR="00A642B7" w:rsidRPr="000A48C8" w:rsidRDefault="00A642B7" w:rsidP="00E36234">
            <w:pPr>
              <w:spacing w:after="0" w:line="276" w:lineRule="auto"/>
            </w:pPr>
            <w:r w:rsidRPr="000A48C8">
              <w:t>Determine the current goal of the ant</w:t>
            </w:r>
          </w:p>
        </w:tc>
      </w:tr>
      <w:tr w:rsidR="00A642B7" w:rsidRPr="000A48C8" w14:paraId="13D78320" w14:textId="77777777" w:rsidTr="00F83130">
        <w:tc>
          <w:tcPr>
            <w:tcW w:w="1506" w:type="dxa"/>
          </w:tcPr>
          <w:p w14:paraId="1FF50149" w14:textId="77777777" w:rsidR="00A642B7" w:rsidRPr="000A48C8" w:rsidRDefault="00A642B7" w:rsidP="00E36234">
            <w:pPr>
              <w:spacing w:after="0" w:line="276" w:lineRule="auto"/>
            </w:pPr>
            <w:proofErr w:type="spellStart"/>
            <w:r w:rsidRPr="000A48C8">
              <w:t>pickDirection</w:t>
            </w:r>
            <w:proofErr w:type="spellEnd"/>
          </w:p>
        </w:tc>
        <w:tc>
          <w:tcPr>
            <w:tcW w:w="1381" w:type="dxa"/>
          </w:tcPr>
          <w:p w14:paraId="153F0724" w14:textId="77777777" w:rsidR="00A642B7" w:rsidRPr="000A48C8" w:rsidRDefault="00A642B7" w:rsidP="00433A46">
            <w:pPr>
              <w:spacing w:after="0" w:line="276" w:lineRule="auto"/>
              <w:jc w:val="center"/>
            </w:pPr>
            <w:r w:rsidRPr="000A48C8">
              <w:t>N/A</w:t>
            </w:r>
          </w:p>
        </w:tc>
        <w:tc>
          <w:tcPr>
            <w:tcW w:w="6577" w:type="dxa"/>
          </w:tcPr>
          <w:p w14:paraId="2E01BDB5" w14:textId="77777777" w:rsidR="00A642B7" w:rsidRPr="000A48C8" w:rsidRDefault="00A642B7" w:rsidP="00E36234">
            <w:pPr>
              <w:spacing w:after="0" w:line="276" w:lineRule="auto"/>
            </w:pPr>
            <w:r w:rsidRPr="000A48C8">
              <w:t>Pick the direction the ant will go in, to make the nest</w:t>
            </w:r>
          </w:p>
        </w:tc>
      </w:tr>
      <w:tr w:rsidR="00A642B7" w:rsidRPr="000A48C8" w14:paraId="14E9DDD1" w14:textId="77777777" w:rsidTr="00F83130">
        <w:tc>
          <w:tcPr>
            <w:tcW w:w="1506" w:type="dxa"/>
          </w:tcPr>
          <w:p w14:paraId="4DCE2935" w14:textId="77777777" w:rsidR="00A642B7" w:rsidRPr="000A48C8" w:rsidRDefault="00A642B7" w:rsidP="00E36234">
            <w:pPr>
              <w:spacing w:after="0" w:line="276" w:lineRule="auto"/>
            </w:pPr>
            <w:proofErr w:type="spellStart"/>
            <w:r w:rsidRPr="000A48C8">
              <w:t>createNest</w:t>
            </w:r>
            <w:proofErr w:type="spellEnd"/>
          </w:p>
        </w:tc>
        <w:tc>
          <w:tcPr>
            <w:tcW w:w="1381" w:type="dxa"/>
          </w:tcPr>
          <w:p w14:paraId="790FB423" w14:textId="77777777" w:rsidR="00A642B7" w:rsidRPr="000A48C8" w:rsidRDefault="00A642B7" w:rsidP="00433A46">
            <w:pPr>
              <w:spacing w:after="0" w:line="276" w:lineRule="auto"/>
              <w:jc w:val="center"/>
            </w:pPr>
            <w:r w:rsidRPr="000A48C8">
              <w:t>N/A</w:t>
            </w:r>
          </w:p>
        </w:tc>
        <w:tc>
          <w:tcPr>
            <w:tcW w:w="6577" w:type="dxa"/>
          </w:tcPr>
          <w:p w14:paraId="6A7E9368" w14:textId="77777777" w:rsidR="00A642B7" w:rsidRPr="000A48C8" w:rsidRDefault="00A642B7" w:rsidP="00E36234">
            <w:pPr>
              <w:spacing w:after="0" w:line="276" w:lineRule="auto"/>
            </w:pPr>
            <w:r w:rsidRPr="000A48C8">
              <w:t>Create a new nest in the ant’s current location, and kill the queen ant</w:t>
            </w:r>
          </w:p>
        </w:tc>
      </w:tr>
      <w:tr w:rsidR="00A642B7" w:rsidRPr="000A48C8" w14:paraId="504A22E0" w14:textId="77777777" w:rsidTr="00F83130">
        <w:tc>
          <w:tcPr>
            <w:tcW w:w="1506" w:type="dxa"/>
          </w:tcPr>
          <w:p w14:paraId="6AEF5704" w14:textId="77777777" w:rsidR="00A642B7" w:rsidRPr="000A48C8" w:rsidRDefault="00A642B7" w:rsidP="00E36234">
            <w:pPr>
              <w:spacing w:after="0" w:line="276" w:lineRule="auto"/>
            </w:pPr>
            <w:r w:rsidRPr="000A48C8">
              <w:t>draw</w:t>
            </w:r>
          </w:p>
        </w:tc>
        <w:tc>
          <w:tcPr>
            <w:tcW w:w="1381" w:type="dxa"/>
          </w:tcPr>
          <w:p w14:paraId="7AEA2837" w14:textId="77777777" w:rsidR="00A642B7" w:rsidRPr="000A48C8" w:rsidRDefault="00A642B7" w:rsidP="00433A46">
            <w:pPr>
              <w:spacing w:after="0" w:line="276" w:lineRule="auto"/>
              <w:jc w:val="center"/>
            </w:pPr>
            <w:r w:rsidRPr="000A48C8">
              <w:t>N/A</w:t>
            </w:r>
          </w:p>
        </w:tc>
        <w:tc>
          <w:tcPr>
            <w:tcW w:w="6577" w:type="dxa"/>
          </w:tcPr>
          <w:p w14:paraId="0415B840" w14:textId="77777777" w:rsidR="00A642B7" w:rsidRPr="000A48C8" w:rsidRDefault="00A642B7" w:rsidP="00E36234">
            <w:pPr>
              <w:spacing w:after="0" w:line="276" w:lineRule="auto"/>
            </w:pPr>
            <w:r w:rsidRPr="000A48C8">
              <w:t>Draw the ant</w:t>
            </w:r>
          </w:p>
        </w:tc>
      </w:tr>
      <w:tr w:rsidR="00A642B7" w:rsidRPr="000A48C8" w14:paraId="37DF8552" w14:textId="77777777" w:rsidTr="00F83130">
        <w:tc>
          <w:tcPr>
            <w:tcW w:w="1506" w:type="dxa"/>
          </w:tcPr>
          <w:p w14:paraId="4728CAFC" w14:textId="77777777" w:rsidR="00A642B7" w:rsidRPr="000A48C8" w:rsidRDefault="00A642B7" w:rsidP="00E36234">
            <w:pPr>
              <w:spacing w:after="0" w:line="276" w:lineRule="auto"/>
            </w:pPr>
            <w:r w:rsidRPr="000A48C8">
              <w:t>update</w:t>
            </w:r>
          </w:p>
        </w:tc>
        <w:tc>
          <w:tcPr>
            <w:tcW w:w="1381" w:type="dxa"/>
          </w:tcPr>
          <w:p w14:paraId="02FFF6B3" w14:textId="77777777" w:rsidR="00A642B7" w:rsidRPr="000A48C8" w:rsidRDefault="00A642B7" w:rsidP="00433A46">
            <w:pPr>
              <w:spacing w:after="0" w:line="276" w:lineRule="auto"/>
              <w:jc w:val="center"/>
            </w:pPr>
            <w:r w:rsidRPr="000A48C8">
              <w:t>N/A</w:t>
            </w:r>
          </w:p>
        </w:tc>
        <w:tc>
          <w:tcPr>
            <w:tcW w:w="6577" w:type="dxa"/>
          </w:tcPr>
          <w:p w14:paraId="30A7D9A4" w14:textId="77777777" w:rsidR="00A642B7" w:rsidRDefault="00A642B7" w:rsidP="00E36234">
            <w:pPr>
              <w:spacing w:after="0" w:line="276" w:lineRule="auto"/>
            </w:pPr>
            <w:r w:rsidRPr="000A48C8">
              <w:t xml:space="preserve">Run through </w:t>
            </w:r>
            <w:r w:rsidR="00433A46">
              <w:t>the ants update cycle:</w:t>
            </w:r>
          </w:p>
          <w:p w14:paraId="32552D4A" w14:textId="77777777" w:rsidR="009D1EE3" w:rsidRDefault="009D1EE3" w:rsidP="00393C68">
            <w:pPr>
              <w:pStyle w:val="ListParagraph"/>
              <w:numPr>
                <w:ilvl w:val="0"/>
                <w:numId w:val="36"/>
              </w:numPr>
              <w:spacing w:after="0" w:line="276" w:lineRule="auto"/>
              <w:ind w:left="470" w:hanging="284"/>
              <w:jc w:val="left"/>
            </w:pPr>
            <w:r>
              <w:t>Update ant</w:t>
            </w:r>
            <w:r w:rsidR="00433A46">
              <w:t>’</w:t>
            </w:r>
            <w:r>
              <w:t>s health</w:t>
            </w:r>
          </w:p>
          <w:p w14:paraId="08B75005" w14:textId="77777777" w:rsidR="009D1EE3" w:rsidRDefault="00835786" w:rsidP="00393C68">
            <w:pPr>
              <w:pStyle w:val="ListParagraph"/>
              <w:numPr>
                <w:ilvl w:val="0"/>
                <w:numId w:val="36"/>
              </w:numPr>
              <w:spacing w:after="0" w:line="276" w:lineRule="auto"/>
              <w:ind w:left="470" w:hanging="284"/>
              <w:jc w:val="left"/>
            </w:pPr>
            <w:r>
              <w:t>Determine</w:t>
            </w:r>
            <w:r w:rsidR="009D1EE3">
              <w:t xml:space="preserve"> if has died or not</w:t>
            </w:r>
          </w:p>
          <w:p w14:paraId="7B858503" w14:textId="77777777" w:rsidR="009D1EE3" w:rsidRDefault="009D1EE3" w:rsidP="00393C68">
            <w:pPr>
              <w:pStyle w:val="ListParagraph"/>
              <w:numPr>
                <w:ilvl w:val="0"/>
                <w:numId w:val="36"/>
              </w:numPr>
              <w:spacing w:after="0" w:line="276" w:lineRule="auto"/>
              <w:ind w:left="470" w:hanging="284"/>
              <w:jc w:val="left"/>
            </w:pPr>
            <w:r>
              <w:t>If haven’t reached nest then continue moving</w:t>
            </w:r>
          </w:p>
          <w:p w14:paraId="4C4CC2F1" w14:textId="77777777" w:rsidR="009D1EE3" w:rsidRPr="000A48C8" w:rsidRDefault="009D1EE3" w:rsidP="00E3265A">
            <w:pPr>
              <w:pStyle w:val="ListParagraph"/>
              <w:numPr>
                <w:ilvl w:val="0"/>
                <w:numId w:val="36"/>
              </w:numPr>
              <w:spacing w:after="0" w:line="276" w:lineRule="auto"/>
              <w:ind w:left="470" w:hanging="284"/>
              <w:jc w:val="left"/>
            </w:pPr>
            <w:r w:rsidRPr="00E3265A">
              <w:t>Else</w:t>
            </w:r>
            <w:r w:rsidR="00E3265A">
              <w:t>, c</w:t>
            </w:r>
            <w:r>
              <w:t>reate nest and die</w:t>
            </w:r>
          </w:p>
        </w:tc>
      </w:tr>
    </w:tbl>
    <w:p w14:paraId="150A789A" w14:textId="77777777" w:rsidR="00A642B7" w:rsidRPr="0004265B" w:rsidRDefault="00A642B7" w:rsidP="00E36234">
      <w:pPr>
        <w:pStyle w:val="ListParagraph"/>
        <w:spacing w:line="276" w:lineRule="auto"/>
        <w:ind w:left="0"/>
        <w:rPr>
          <w:b/>
        </w:rPr>
      </w:pPr>
    </w:p>
    <w:p w14:paraId="4DC16F4E" w14:textId="77777777" w:rsidR="00F57BB5" w:rsidRDefault="00F57BB5" w:rsidP="00433A46">
      <w:pPr>
        <w:pStyle w:val="Heading3"/>
        <w:spacing w:after="240" w:line="276" w:lineRule="auto"/>
      </w:pPr>
      <w:r>
        <w:t>Species</w:t>
      </w:r>
    </w:p>
    <w:p w14:paraId="10D7E87E" w14:textId="77777777" w:rsidR="0004265B" w:rsidRDefault="00845F3E" w:rsidP="00E36234">
      <w:pPr>
        <w:spacing w:line="276" w:lineRule="auto"/>
      </w:pPr>
      <w:r>
        <w:t xml:space="preserve">A species is a collection of specific values of characteristics. A characteristic is a property of </w:t>
      </w:r>
      <w:proofErr w:type="gramStart"/>
      <w:r>
        <w:t>an a</w:t>
      </w:r>
      <w:r w:rsidR="00433A46">
        <w:t>nt</w:t>
      </w:r>
      <w:proofErr w:type="gramEnd"/>
      <w:r w:rsidR="00433A46">
        <w:t xml:space="preserve"> e.g. an ant’s eye</w:t>
      </w:r>
      <w:r>
        <w:t>sight (how far the ant can see). The following basic characteristics will be implemented:</w:t>
      </w:r>
    </w:p>
    <w:p w14:paraId="45FEE57E" w14:textId="77777777" w:rsidR="00845F3E" w:rsidRPr="00802C9D" w:rsidRDefault="00845F3E" w:rsidP="00DE5656">
      <w:pPr>
        <w:pStyle w:val="ListParagraph"/>
        <w:numPr>
          <w:ilvl w:val="0"/>
          <w:numId w:val="31"/>
        </w:numPr>
        <w:spacing w:line="276" w:lineRule="auto"/>
        <w:ind w:left="567" w:hanging="283"/>
        <w:rPr>
          <w:b/>
        </w:rPr>
      </w:pPr>
      <w:r w:rsidRPr="00802C9D">
        <w:rPr>
          <w:b/>
        </w:rPr>
        <w:t>Speed</w:t>
      </w:r>
      <w:r w:rsidR="00802C9D">
        <w:rPr>
          <w:b/>
        </w:rPr>
        <w:t xml:space="preserve"> – </w:t>
      </w:r>
      <w:r w:rsidR="00433A46">
        <w:t>t</w:t>
      </w:r>
      <w:r w:rsidR="00802C9D">
        <w:t>he speed the ant can move</w:t>
      </w:r>
      <w:r w:rsidR="00433A46">
        <w:t>.</w:t>
      </w:r>
    </w:p>
    <w:p w14:paraId="5EB6E3B2" w14:textId="77777777" w:rsidR="00845F3E" w:rsidRPr="00802C9D" w:rsidRDefault="00845F3E" w:rsidP="00DE5656">
      <w:pPr>
        <w:pStyle w:val="ListParagraph"/>
        <w:numPr>
          <w:ilvl w:val="0"/>
          <w:numId w:val="31"/>
        </w:numPr>
        <w:spacing w:line="276" w:lineRule="auto"/>
        <w:ind w:left="567" w:hanging="283"/>
        <w:rPr>
          <w:b/>
        </w:rPr>
      </w:pPr>
      <w:r w:rsidRPr="00802C9D">
        <w:rPr>
          <w:b/>
        </w:rPr>
        <w:t>Antenna size</w:t>
      </w:r>
      <w:r w:rsidR="00802C9D">
        <w:rPr>
          <w:b/>
        </w:rPr>
        <w:t xml:space="preserve"> – </w:t>
      </w:r>
      <w:r w:rsidR="00433A46">
        <w:t>t</w:t>
      </w:r>
      <w:r w:rsidR="00802C9D">
        <w:t>he size of the ant</w:t>
      </w:r>
      <w:r w:rsidR="00433A46">
        <w:t>’</w:t>
      </w:r>
      <w:r w:rsidR="00802C9D">
        <w:t>s antenna (determines how far away the ant can smell pheromones)</w:t>
      </w:r>
      <w:r w:rsidR="00433A46">
        <w:t>.</w:t>
      </w:r>
    </w:p>
    <w:p w14:paraId="294A0419" w14:textId="77777777" w:rsidR="00802C9D" w:rsidRPr="00802C9D" w:rsidRDefault="00802C9D" w:rsidP="00DE5656">
      <w:pPr>
        <w:pStyle w:val="ListParagraph"/>
        <w:numPr>
          <w:ilvl w:val="0"/>
          <w:numId w:val="31"/>
        </w:numPr>
        <w:spacing w:line="276" w:lineRule="auto"/>
        <w:ind w:left="567" w:hanging="283"/>
        <w:rPr>
          <w:b/>
        </w:rPr>
      </w:pPr>
      <w:r w:rsidRPr="00802C9D">
        <w:rPr>
          <w:b/>
        </w:rPr>
        <w:t>Antenna angle</w:t>
      </w:r>
      <w:r>
        <w:rPr>
          <w:b/>
        </w:rPr>
        <w:t xml:space="preserve"> – </w:t>
      </w:r>
      <w:r w:rsidR="00433A46">
        <w:t>t</w:t>
      </w:r>
      <w:r>
        <w:t>he angle through which the ant can detect pheromones from its current direction</w:t>
      </w:r>
      <w:r w:rsidR="00433A46">
        <w:t>.</w:t>
      </w:r>
    </w:p>
    <w:p w14:paraId="178C0428" w14:textId="77777777" w:rsidR="00802C9D" w:rsidRPr="00802C9D" w:rsidRDefault="00802C9D" w:rsidP="00DE5656">
      <w:pPr>
        <w:pStyle w:val="ListParagraph"/>
        <w:numPr>
          <w:ilvl w:val="0"/>
          <w:numId w:val="31"/>
        </w:numPr>
        <w:spacing w:line="276" w:lineRule="auto"/>
        <w:ind w:left="567" w:hanging="283"/>
        <w:rPr>
          <w:b/>
        </w:rPr>
      </w:pPr>
      <w:r w:rsidRPr="00802C9D">
        <w:rPr>
          <w:b/>
        </w:rPr>
        <w:t>Eye sight</w:t>
      </w:r>
      <w:r>
        <w:rPr>
          <w:b/>
        </w:rPr>
        <w:t xml:space="preserve"> – </w:t>
      </w:r>
      <w:r w:rsidR="00433A46">
        <w:t>t</w:t>
      </w:r>
      <w:r>
        <w:t>he range at which the ant can see objects</w:t>
      </w:r>
      <w:r w:rsidR="00433A46">
        <w:t>.</w:t>
      </w:r>
    </w:p>
    <w:p w14:paraId="71883A89" w14:textId="77777777" w:rsidR="00802C9D" w:rsidRPr="00802C9D" w:rsidRDefault="00802C9D" w:rsidP="00DE5656">
      <w:pPr>
        <w:pStyle w:val="ListParagraph"/>
        <w:numPr>
          <w:ilvl w:val="0"/>
          <w:numId w:val="31"/>
        </w:numPr>
        <w:spacing w:line="276" w:lineRule="auto"/>
        <w:ind w:left="567" w:hanging="283"/>
        <w:rPr>
          <w:b/>
        </w:rPr>
      </w:pPr>
      <w:r w:rsidRPr="00802C9D">
        <w:rPr>
          <w:b/>
        </w:rPr>
        <w:t>Eye angle</w:t>
      </w:r>
      <w:r>
        <w:rPr>
          <w:b/>
        </w:rPr>
        <w:t xml:space="preserve"> – </w:t>
      </w:r>
      <w:r w:rsidR="00433A46">
        <w:t>t</w:t>
      </w:r>
      <w:r>
        <w:t>he angle through which the ant can see objects from its current direction</w:t>
      </w:r>
      <w:r w:rsidR="00433A46">
        <w:t>.</w:t>
      </w:r>
    </w:p>
    <w:p w14:paraId="123A88F7" w14:textId="77777777" w:rsidR="00845F3E" w:rsidRPr="00802C9D" w:rsidRDefault="00845F3E" w:rsidP="00DE5656">
      <w:pPr>
        <w:pStyle w:val="ListParagraph"/>
        <w:numPr>
          <w:ilvl w:val="0"/>
          <w:numId w:val="31"/>
        </w:numPr>
        <w:spacing w:line="276" w:lineRule="auto"/>
        <w:ind w:left="567" w:hanging="283"/>
        <w:rPr>
          <w:b/>
        </w:rPr>
      </w:pPr>
      <w:r w:rsidRPr="00802C9D">
        <w:rPr>
          <w:b/>
        </w:rPr>
        <w:t>Jaw size</w:t>
      </w:r>
      <w:r w:rsidR="00802C9D">
        <w:rPr>
          <w:b/>
        </w:rPr>
        <w:t xml:space="preserve"> – </w:t>
      </w:r>
      <w:r w:rsidR="00433A46">
        <w:t>t</w:t>
      </w:r>
      <w:r w:rsidR="00802C9D">
        <w:t>he size of the jaw of the ant (determines how much food an ant can carry)</w:t>
      </w:r>
      <w:r w:rsidR="00433A46">
        <w:t>.</w:t>
      </w:r>
    </w:p>
    <w:p w14:paraId="6AA5347C" w14:textId="77777777" w:rsidR="00802C9D" w:rsidRDefault="00802C9D" w:rsidP="00DE5656">
      <w:pPr>
        <w:pStyle w:val="ListParagraph"/>
        <w:numPr>
          <w:ilvl w:val="0"/>
          <w:numId w:val="31"/>
        </w:numPr>
        <w:spacing w:line="276" w:lineRule="auto"/>
        <w:ind w:left="567" w:hanging="283"/>
        <w:rPr>
          <w:b/>
        </w:rPr>
      </w:pPr>
      <w:r>
        <w:rPr>
          <w:b/>
        </w:rPr>
        <w:t xml:space="preserve">Jaw strength – </w:t>
      </w:r>
      <w:r w:rsidR="00433A46">
        <w:t>t</w:t>
      </w:r>
      <w:r w:rsidRPr="00154A68">
        <w:t>he strength of the ant</w:t>
      </w:r>
      <w:r w:rsidR="00433A46">
        <w:t>’</w:t>
      </w:r>
      <w:r w:rsidRPr="00154A68">
        <w:t>s jaw (</w:t>
      </w:r>
      <w:r w:rsidR="00154A68" w:rsidRPr="00154A68">
        <w:t>determines</w:t>
      </w:r>
      <w:r w:rsidRPr="00154A68">
        <w:t xml:space="preserve"> how much damage it can do when biting other ants)</w:t>
      </w:r>
      <w:r w:rsidR="00433A46">
        <w:t>.</w:t>
      </w:r>
    </w:p>
    <w:p w14:paraId="5EDB6132" w14:textId="77777777" w:rsidR="00802C9D" w:rsidRPr="00802C9D" w:rsidRDefault="00802C9D" w:rsidP="00DE5656">
      <w:pPr>
        <w:pStyle w:val="ListParagraph"/>
        <w:numPr>
          <w:ilvl w:val="0"/>
          <w:numId w:val="31"/>
        </w:numPr>
        <w:spacing w:line="276" w:lineRule="auto"/>
        <w:ind w:left="567" w:hanging="283"/>
        <w:rPr>
          <w:b/>
        </w:rPr>
      </w:pPr>
      <w:r w:rsidRPr="00802C9D">
        <w:rPr>
          <w:b/>
        </w:rPr>
        <w:t>Sting size</w:t>
      </w:r>
      <w:r w:rsidR="00154A68">
        <w:rPr>
          <w:b/>
        </w:rPr>
        <w:t xml:space="preserve"> – </w:t>
      </w:r>
      <w:r w:rsidR="00433A46">
        <w:t>t</w:t>
      </w:r>
      <w:r w:rsidR="00154A68">
        <w:t xml:space="preserve">he size of the </w:t>
      </w:r>
      <w:r w:rsidR="00B02C40">
        <w:t>ant’s</w:t>
      </w:r>
      <w:r w:rsidR="00154A68">
        <w:t xml:space="preserve"> string (determines how far the ant can attack)</w:t>
      </w:r>
      <w:r w:rsidR="00433A46">
        <w:t>.</w:t>
      </w:r>
    </w:p>
    <w:p w14:paraId="212CA770" w14:textId="77777777" w:rsidR="00845F3E" w:rsidRPr="00154A68" w:rsidRDefault="00845F3E" w:rsidP="00DE5656">
      <w:pPr>
        <w:pStyle w:val="ListParagraph"/>
        <w:numPr>
          <w:ilvl w:val="0"/>
          <w:numId w:val="31"/>
        </w:numPr>
        <w:spacing w:line="276" w:lineRule="auto"/>
        <w:ind w:left="567" w:hanging="283"/>
        <w:rPr>
          <w:b/>
        </w:rPr>
      </w:pPr>
      <w:r w:rsidRPr="00802C9D">
        <w:rPr>
          <w:b/>
        </w:rPr>
        <w:t xml:space="preserve">Pheromone </w:t>
      </w:r>
      <w:r w:rsidR="00802C9D" w:rsidRPr="00802C9D">
        <w:rPr>
          <w:b/>
        </w:rPr>
        <w:t>concentration</w:t>
      </w:r>
      <w:r w:rsidR="00154A68">
        <w:rPr>
          <w:b/>
        </w:rPr>
        <w:t xml:space="preserve"> – </w:t>
      </w:r>
      <w:r w:rsidR="00433A46">
        <w:t>t</w:t>
      </w:r>
      <w:r w:rsidR="00154A68">
        <w:t>he concentration of pheromones secreted by the ant</w:t>
      </w:r>
      <w:r w:rsidR="00433A46">
        <w:t>.</w:t>
      </w:r>
    </w:p>
    <w:p w14:paraId="49203939" w14:textId="77777777" w:rsidR="00154A68" w:rsidRPr="00154A68" w:rsidRDefault="00566D88" w:rsidP="00E36234">
      <w:pPr>
        <w:spacing w:line="276" w:lineRule="auto"/>
      </w:pPr>
      <w:r>
        <w:t>There will be</w:t>
      </w:r>
      <w:r w:rsidR="00154A68">
        <w:t xml:space="preserve"> a chance</w:t>
      </w:r>
      <w:r w:rsidR="00433A46">
        <w:t xml:space="preserve"> that a species will be mutated;</w:t>
      </w:r>
      <w:r w:rsidR="00154A68">
        <w:t xml:space="preserve"> this will result in the change in the value of a characteristic. This can happen whenever an ant is created. However the mutation will only ever be passed on by queen ants, as normal ants cannot create new ants</w:t>
      </w:r>
      <w:r>
        <w:t xml:space="preserve"> and therefore cannot pass on the mutation</w:t>
      </w:r>
      <w:r w:rsidR="00154A68">
        <w:t>.</w:t>
      </w:r>
    </w:p>
    <w:tbl>
      <w:tblPr>
        <w:tblW w:w="51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7"/>
        <w:gridCol w:w="6000"/>
      </w:tblGrid>
      <w:tr w:rsidR="00A642B7" w:rsidRPr="00456FC2" w14:paraId="3CDC5070" w14:textId="77777777" w:rsidTr="00F83130">
        <w:tc>
          <w:tcPr>
            <w:tcW w:w="1887" w:type="pct"/>
          </w:tcPr>
          <w:p w14:paraId="744008C2" w14:textId="77777777" w:rsidR="00A642B7" w:rsidRPr="00456FC2" w:rsidRDefault="00A642B7" w:rsidP="0020611C">
            <w:pPr>
              <w:spacing w:after="0" w:line="276" w:lineRule="auto"/>
              <w:jc w:val="center"/>
              <w:rPr>
                <w:b/>
                <w:sz w:val="24"/>
              </w:rPr>
            </w:pPr>
            <w:r w:rsidRPr="00456FC2">
              <w:rPr>
                <w:b/>
                <w:sz w:val="24"/>
              </w:rPr>
              <w:t>Properties</w:t>
            </w:r>
          </w:p>
        </w:tc>
        <w:tc>
          <w:tcPr>
            <w:tcW w:w="3113" w:type="pct"/>
          </w:tcPr>
          <w:p w14:paraId="579CFE80" w14:textId="77777777" w:rsidR="00A642B7" w:rsidRPr="00456FC2" w:rsidRDefault="00A642B7" w:rsidP="0020611C">
            <w:pPr>
              <w:spacing w:after="0" w:line="276" w:lineRule="auto"/>
              <w:jc w:val="center"/>
              <w:rPr>
                <w:b/>
                <w:sz w:val="24"/>
              </w:rPr>
            </w:pPr>
            <w:r w:rsidRPr="00456FC2">
              <w:rPr>
                <w:b/>
                <w:sz w:val="24"/>
              </w:rPr>
              <w:t>Description</w:t>
            </w:r>
          </w:p>
        </w:tc>
      </w:tr>
      <w:tr w:rsidR="00A642B7" w:rsidRPr="000A48C8" w14:paraId="25BC810E" w14:textId="77777777" w:rsidTr="00F83130">
        <w:tc>
          <w:tcPr>
            <w:tcW w:w="1887" w:type="pct"/>
          </w:tcPr>
          <w:p w14:paraId="6B06ADA7" w14:textId="77777777" w:rsidR="00A642B7" w:rsidRPr="000A48C8" w:rsidRDefault="00A642B7" w:rsidP="00E36234">
            <w:pPr>
              <w:spacing w:after="0" w:line="276" w:lineRule="auto"/>
            </w:pPr>
            <w:proofErr w:type="spellStart"/>
            <w:r w:rsidRPr="000A48C8">
              <w:t>pheromoneConcentration</w:t>
            </w:r>
            <w:proofErr w:type="spellEnd"/>
            <w:r w:rsidRPr="000A48C8">
              <w:t xml:space="preserve"> [number]</w:t>
            </w:r>
          </w:p>
        </w:tc>
        <w:tc>
          <w:tcPr>
            <w:tcW w:w="3113" w:type="pct"/>
          </w:tcPr>
          <w:p w14:paraId="7A40DF1E" w14:textId="77777777" w:rsidR="00A642B7" w:rsidRPr="000A48C8" w:rsidRDefault="00A642B7" w:rsidP="00E36234">
            <w:pPr>
              <w:spacing w:after="0" w:line="276" w:lineRule="auto"/>
            </w:pPr>
            <w:r w:rsidRPr="000A48C8">
              <w:t>The concentration of pheromones produced by the ant</w:t>
            </w:r>
          </w:p>
        </w:tc>
      </w:tr>
      <w:tr w:rsidR="00A642B7" w:rsidRPr="000A48C8" w14:paraId="0C081D2A" w14:textId="77777777" w:rsidTr="00F83130">
        <w:tc>
          <w:tcPr>
            <w:tcW w:w="1887" w:type="pct"/>
          </w:tcPr>
          <w:p w14:paraId="4BAFB301" w14:textId="77777777" w:rsidR="00A642B7" w:rsidRPr="000A48C8" w:rsidRDefault="00A642B7" w:rsidP="00E36234">
            <w:pPr>
              <w:spacing w:after="0" w:line="276" w:lineRule="auto"/>
            </w:pPr>
            <w:proofErr w:type="spellStart"/>
            <w:r w:rsidRPr="000A48C8">
              <w:t>reproductionRate</w:t>
            </w:r>
            <w:proofErr w:type="spellEnd"/>
            <w:r w:rsidRPr="000A48C8">
              <w:t xml:space="preserve"> [number]</w:t>
            </w:r>
          </w:p>
        </w:tc>
        <w:tc>
          <w:tcPr>
            <w:tcW w:w="3113" w:type="pct"/>
          </w:tcPr>
          <w:p w14:paraId="2E72FAB1" w14:textId="77777777" w:rsidR="00A642B7" w:rsidRPr="000A48C8" w:rsidRDefault="00A642B7" w:rsidP="00E36234">
            <w:pPr>
              <w:spacing w:after="0" w:line="276" w:lineRule="auto"/>
            </w:pPr>
            <w:r w:rsidRPr="000A48C8">
              <w:t>The rate at which new ants are reproduced. Used by nest to determine when to create new ants</w:t>
            </w:r>
          </w:p>
        </w:tc>
      </w:tr>
      <w:tr w:rsidR="00A642B7" w:rsidRPr="000A48C8" w14:paraId="61B69D87" w14:textId="77777777" w:rsidTr="00F83130">
        <w:tc>
          <w:tcPr>
            <w:tcW w:w="1887" w:type="pct"/>
          </w:tcPr>
          <w:p w14:paraId="2E5384F6" w14:textId="77777777" w:rsidR="00A642B7" w:rsidRPr="000A48C8" w:rsidRDefault="00A642B7" w:rsidP="00E36234">
            <w:pPr>
              <w:spacing w:after="0" w:line="276" w:lineRule="auto"/>
            </w:pPr>
            <w:r w:rsidRPr="000A48C8">
              <w:t>colour [string]</w:t>
            </w:r>
          </w:p>
        </w:tc>
        <w:tc>
          <w:tcPr>
            <w:tcW w:w="3113" w:type="pct"/>
          </w:tcPr>
          <w:p w14:paraId="5520ADC1" w14:textId="77777777" w:rsidR="00A642B7" w:rsidRPr="000A48C8" w:rsidRDefault="00A642B7" w:rsidP="00E36234">
            <w:pPr>
              <w:spacing w:after="0" w:line="276" w:lineRule="auto"/>
            </w:pPr>
            <w:r w:rsidRPr="000A48C8">
              <w:t xml:space="preserve">The colour </w:t>
            </w:r>
            <w:r w:rsidR="00B62FD5">
              <w:t>of the ants and nests in the species</w:t>
            </w:r>
          </w:p>
        </w:tc>
      </w:tr>
      <w:tr w:rsidR="00A642B7" w:rsidRPr="000A48C8" w14:paraId="1F5F0284" w14:textId="77777777" w:rsidTr="00F83130">
        <w:tc>
          <w:tcPr>
            <w:tcW w:w="1887" w:type="pct"/>
          </w:tcPr>
          <w:p w14:paraId="35C62AC5" w14:textId="77777777" w:rsidR="00A642B7" w:rsidRPr="000A48C8" w:rsidRDefault="00A642B7" w:rsidP="00E36234">
            <w:pPr>
              <w:spacing w:after="0" w:line="276" w:lineRule="auto"/>
            </w:pPr>
            <w:r w:rsidRPr="000A48C8">
              <w:t>id [integer]</w:t>
            </w:r>
          </w:p>
        </w:tc>
        <w:tc>
          <w:tcPr>
            <w:tcW w:w="3113" w:type="pct"/>
          </w:tcPr>
          <w:p w14:paraId="0E63A288" w14:textId="77777777" w:rsidR="00A642B7" w:rsidRPr="000A48C8" w:rsidRDefault="00634993" w:rsidP="00E36234">
            <w:pPr>
              <w:spacing w:after="0" w:line="276" w:lineRule="auto"/>
            </w:pPr>
            <w:r>
              <w:t xml:space="preserve">The unique </w:t>
            </w:r>
            <w:r w:rsidR="00571664">
              <w:t>identifier</w:t>
            </w:r>
            <w:r>
              <w:t xml:space="preserve"> of the ant</w:t>
            </w:r>
          </w:p>
        </w:tc>
      </w:tr>
      <w:tr w:rsidR="00A642B7" w:rsidRPr="000A48C8" w14:paraId="7A088B23" w14:textId="77777777" w:rsidTr="00F83130">
        <w:tc>
          <w:tcPr>
            <w:tcW w:w="1887" w:type="pct"/>
          </w:tcPr>
          <w:p w14:paraId="1AF043E5" w14:textId="77777777" w:rsidR="00A642B7" w:rsidRPr="000A48C8" w:rsidRDefault="00A642B7" w:rsidP="00E36234">
            <w:pPr>
              <w:spacing w:after="0" w:line="276" w:lineRule="auto"/>
            </w:pPr>
            <w:r w:rsidRPr="000A48C8">
              <w:t>ants [Array of Ant objects]</w:t>
            </w:r>
          </w:p>
        </w:tc>
        <w:tc>
          <w:tcPr>
            <w:tcW w:w="3113" w:type="pct"/>
          </w:tcPr>
          <w:p w14:paraId="0E6955AD" w14:textId="77777777" w:rsidR="00A642B7" w:rsidRPr="000A48C8" w:rsidRDefault="00634993" w:rsidP="00E36234">
            <w:pPr>
              <w:spacing w:after="0" w:line="276" w:lineRule="auto"/>
            </w:pPr>
            <w:r>
              <w:t xml:space="preserve">The array of </w:t>
            </w:r>
            <w:r w:rsidR="00433A46">
              <w:t>ant</w:t>
            </w:r>
            <w:r w:rsidR="00571664">
              <w:t>s</w:t>
            </w:r>
            <w:r w:rsidR="00433A46">
              <w:t xml:space="preserve"> </w:t>
            </w:r>
            <w:r w:rsidR="00571664">
              <w:t>belonging</w:t>
            </w:r>
            <w:r>
              <w:t xml:space="preserve"> to the species</w:t>
            </w:r>
          </w:p>
        </w:tc>
      </w:tr>
      <w:tr w:rsidR="00A642B7" w:rsidRPr="000A48C8" w14:paraId="08D984A8" w14:textId="77777777" w:rsidTr="00F83130">
        <w:tc>
          <w:tcPr>
            <w:tcW w:w="1887" w:type="pct"/>
          </w:tcPr>
          <w:p w14:paraId="34CEADE2" w14:textId="77777777" w:rsidR="00A642B7" w:rsidRPr="000A48C8" w:rsidRDefault="00A642B7" w:rsidP="00E36234">
            <w:pPr>
              <w:spacing w:after="0" w:line="276" w:lineRule="auto"/>
            </w:pPr>
            <w:r w:rsidRPr="000A48C8">
              <w:t>nests [Array of Nest objects]</w:t>
            </w:r>
          </w:p>
        </w:tc>
        <w:tc>
          <w:tcPr>
            <w:tcW w:w="3113" w:type="pct"/>
          </w:tcPr>
          <w:p w14:paraId="77F18DCA" w14:textId="77777777" w:rsidR="00A642B7" w:rsidRPr="000A48C8" w:rsidRDefault="00634993" w:rsidP="00E36234">
            <w:pPr>
              <w:spacing w:after="0" w:line="276" w:lineRule="auto"/>
            </w:pPr>
            <w:r>
              <w:t xml:space="preserve">The </w:t>
            </w:r>
            <w:r w:rsidR="00571664">
              <w:t>array</w:t>
            </w:r>
            <w:r>
              <w:t xml:space="preserve"> of nests belonging to the species</w:t>
            </w:r>
          </w:p>
        </w:tc>
      </w:tr>
      <w:tr w:rsidR="00A642B7" w:rsidRPr="000A48C8" w14:paraId="561944F4" w14:textId="77777777" w:rsidTr="00F83130">
        <w:tc>
          <w:tcPr>
            <w:tcW w:w="1887" w:type="pct"/>
          </w:tcPr>
          <w:p w14:paraId="1BC2E7B1" w14:textId="77777777" w:rsidR="00A642B7" w:rsidRPr="000A48C8" w:rsidRDefault="00A642B7" w:rsidP="00E36234">
            <w:pPr>
              <w:spacing w:after="0" w:line="276" w:lineRule="auto"/>
            </w:pPr>
            <w:proofErr w:type="spellStart"/>
            <w:r w:rsidRPr="000A48C8">
              <w:t>chars.speed</w:t>
            </w:r>
            <w:proofErr w:type="spellEnd"/>
            <w:r w:rsidRPr="000A48C8">
              <w:t xml:space="preserve"> [number]</w:t>
            </w:r>
          </w:p>
        </w:tc>
        <w:tc>
          <w:tcPr>
            <w:tcW w:w="3113" w:type="pct"/>
          </w:tcPr>
          <w:p w14:paraId="1F3F2FCB" w14:textId="77777777" w:rsidR="00A642B7" w:rsidRPr="000A48C8" w:rsidRDefault="00634993" w:rsidP="00E36234">
            <w:pPr>
              <w:spacing w:after="0" w:line="276" w:lineRule="auto"/>
            </w:pPr>
            <w:r>
              <w:t>The value of the speed characteristic</w:t>
            </w:r>
          </w:p>
        </w:tc>
      </w:tr>
      <w:tr w:rsidR="00A642B7" w:rsidRPr="000A48C8" w14:paraId="7D691167" w14:textId="77777777" w:rsidTr="00F83130">
        <w:tc>
          <w:tcPr>
            <w:tcW w:w="1887" w:type="pct"/>
          </w:tcPr>
          <w:p w14:paraId="2277260D" w14:textId="77777777" w:rsidR="00A642B7" w:rsidRPr="000A48C8" w:rsidRDefault="00A642B7" w:rsidP="00E36234">
            <w:pPr>
              <w:spacing w:after="0" w:line="276" w:lineRule="auto"/>
            </w:pPr>
            <w:proofErr w:type="spellStart"/>
            <w:r w:rsidRPr="000A48C8">
              <w:t>chars.anteenaSize</w:t>
            </w:r>
            <w:proofErr w:type="spellEnd"/>
            <w:r w:rsidRPr="000A48C8">
              <w:t xml:space="preserve"> [speed]</w:t>
            </w:r>
          </w:p>
        </w:tc>
        <w:tc>
          <w:tcPr>
            <w:tcW w:w="3113" w:type="pct"/>
          </w:tcPr>
          <w:p w14:paraId="4FFB794B" w14:textId="77777777" w:rsidR="00A642B7" w:rsidRPr="000A48C8" w:rsidRDefault="00634993" w:rsidP="00E36234">
            <w:pPr>
              <w:spacing w:after="0" w:line="276" w:lineRule="auto"/>
            </w:pPr>
            <w:r>
              <w:t xml:space="preserve">The value of the </w:t>
            </w:r>
            <w:r w:rsidR="00571664">
              <w:t>antenna</w:t>
            </w:r>
            <w:r>
              <w:t xml:space="preserve"> size characteristic</w:t>
            </w:r>
          </w:p>
        </w:tc>
      </w:tr>
      <w:tr w:rsidR="00A642B7" w:rsidRPr="000A48C8" w14:paraId="42FAC64C" w14:textId="77777777" w:rsidTr="00F83130">
        <w:tc>
          <w:tcPr>
            <w:tcW w:w="1887" w:type="pct"/>
          </w:tcPr>
          <w:p w14:paraId="42CD907B" w14:textId="77777777" w:rsidR="00A642B7" w:rsidRPr="000A48C8" w:rsidRDefault="00A642B7" w:rsidP="00E36234">
            <w:pPr>
              <w:spacing w:after="0" w:line="276" w:lineRule="auto"/>
            </w:pPr>
            <w:proofErr w:type="spellStart"/>
            <w:r w:rsidRPr="000A48C8">
              <w:t>chars.jawStrength</w:t>
            </w:r>
            <w:proofErr w:type="spellEnd"/>
            <w:r w:rsidRPr="000A48C8">
              <w:t xml:space="preserve"> [number]</w:t>
            </w:r>
          </w:p>
        </w:tc>
        <w:tc>
          <w:tcPr>
            <w:tcW w:w="3113" w:type="pct"/>
          </w:tcPr>
          <w:p w14:paraId="632CA675" w14:textId="77777777" w:rsidR="00A642B7" w:rsidRPr="000A48C8" w:rsidRDefault="00634993" w:rsidP="00E36234">
            <w:pPr>
              <w:spacing w:after="0" w:line="276" w:lineRule="auto"/>
            </w:pPr>
            <w:r>
              <w:t>The value of the jaw strength characteristic</w:t>
            </w:r>
          </w:p>
        </w:tc>
      </w:tr>
      <w:tr w:rsidR="00A642B7" w:rsidRPr="000A48C8" w14:paraId="3DB738BB" w14:textId="77777777" w:rsidTr="00F83130">
        <w:tc>
          <w:tcPr>
            <w:tcW w:w="1887" w:type="pct"/>
          </w:tcPr>
          <w:p w14:paraId="29962BC0" w14:textId="77777777" w:rsidR="00A642B7" w:rsidRPr="000A48C8" w:rsidRDefault="00A642B7" w:rsidP="00E36234">
            <w:pPr>
              <w:spacing w:after="0" w:line="276" w:lineRule="auto"/>
            </w:pPr>
            <w:proofErr w:type="spellStart"/>
            <w:r w:rsidRPr="000A48C8">
              <w:t>chars.jawSize</w:t>
            </w:r>
            <w:proofErr w:type="spellEnd"/>
            <w:r w:rsidRPr="000A48C8">
              <w:t xml:space="preserve"> [number]</w:t>
            </w:r>
          </w:p>
        </w:tc>
        <w:tc>
          <w:tcPr>
            <w:tcW w:w="3113" w:type="pct"/>
          </w:tcPr>
          <w:p w14:paraId="01192BF0" w14:textId="77777777" w:rsidR="00A642B7" w:rsidRPr="000A48C8" w:rsidRDefault="00634993" w:rsidP="00E36234">
            <w:pPr>
              <w:spacing w:after="0" w:line="276" w:lineRule="auto"/>
            </w:pPr>
            <w:r>
              <w:t>The value of the</w:t>
            </w:r>
            <w:r w:rsidR="00065E73">
              <w:t xml:space="preserve"> jaw size characteristic</w:t>
            </w:r>
          </w:p>
        </w:tc>
      </w:tr>
      <w:tr w:rsidR="00A642B7" w:rsidRPr="000A48C8" w14:paraId="03C57A50" w14:textId="77777777" w:rsidTr="00F83130">
        <w:tc>
          <w:tcPr>
            <w:tcW w:w="1887" w:type="pct"/>
          </w:tcPr>
          <w:p w14:paraId="39082DA9" w14:textId="77777777" w:rsidR="00A642B7" w:rsidRPr="000A48C8" w:rsidRDefault="00A642B7" w:rsidP="00E36234">
            <w:pPr>
              <w:spacing w:after="0" w:line="276" w:lineRule="auto"/>
            </w:pPr>
            <w:proofErr w:type="spellStart"/>
            <w:r w:rsidRPr="000A48C8">
              <w:t>chars.stingSize</w:t>
            </w:r>
            <w:proofErr w:type="spellEnd"/>
            <w:r w:rsidRPr="000A48C8">
              <w:t xml:space="preserve"> [number]</w:t>
            </w:r>
          </w:p>
        </w:tc>
        <w:tc>
          <w:tcPr>
            <w:tcW w:w="3113" w:type="pct"/>
          </w:tcPr>
          <w:p w14:paraId="09CC7587" w14:textId="77777777" w:rsidR="00A642B7" w:rsidRPr="000A48C8" w:rsidRDefault="00634993" w:rsidP="00E36234">
            <w:pPr>
              <w:spacing w:after="0" w:line="276" w:lineRule="auto"/>
            </w:pPr>
            <w:r>
              <w:t>The value of the</w:t>
            </w:r>
            <w:r w:rsidR="00065E73">
              <w:t xml:space="preserve"> sting size characteristic</w:t>
            </w:r>
          </w:p>
        </w:tc>
      </w:tr>
      <w:tr w:rsidR="00A642B7" w:rsidRPr="000A48C8" w14:paraId="29B46E66" w14:textId="77777777" w:rsidTr="00F83130">
        <w:tc>
          <w:tcPr>
            <w:tcW w:w="1887" w:type="pct"/>
          </w:tcPr>
          <w:p w14:paraId="49F2005D" w14:textId="77777777" w:rsidR="00A642B7" w:rsidRPr="000A48C8" w:rsidRDefault="00A642B7" w:rsidP="00E36234">
            <w:pPr>
              <w:spacing w:after="0" w:line="276" w:lineRule="auto"/>
            </w:pPr>
            <w:proofErr w:type="spellStart"/>
            <w:r w:rsidRPr="000A48C8">
              <w:t>chars.eyeSight</w:t>
            </w:r>
            <w:proofErr w:type="spellEnd"/>
            <w:r w:rsidRPr="000A48C8">
              <w:t xml:space="preserve"> [integer]</w:t>
            </w:r>
          </w:p>
        </w:tc>
        <w:tc>
          <w:tcPr>
            <w:tcW w:w="3113" w:type="pct"/>
          </w:tcPr>
          <w:p w14:paraId="6404DD8E" w14:textId="77777777" w:rsidR="00A642B7" w:rsidRPr="000A48C8" w:rsidRDefault="00634993" w:rsidP="00E36234">
            <w:pPr>
              <w:spacing w:after="0" w:line="276" w:lineRule="auto"/>
            </w:pPr>
            <w:r>
              <w:t>The value of the</w:t>
            </w:r>
            <w:r w:rsidR="00065E73">
              <w:t xml:space="preserve"> eye sight characteristic</w:t>
            </w:r>
          </w:p>
        </w:tc>
      </w:tr>
      <w:tr w:rsidR="00A642B7" w:rsidRPr="000A48C8" w14:paraId="1C7C127A" w14:textId="77777777" w:rsidTr="00F83130">
        <w:tc>
          <w:tcPr>
            <w:tcW w:w="1887" w:type="pct"/>
          </w:tcPr>
          <w:p w14:paraId="09FC026B" w14:textId="77777777" w:rsidR="00A642B7" w:rsidRPr="000A48C8" w:rsidRDefault="00A642B7" w:rsidP="00E36234">
            <w:pPr>
              <w:spacing w:after="0" w:line="276" w:lineRule="auto"/>
            </w:pPr>
            <w:proofErr w:type="spellStart"/>
            <w:r w:rsidRPr="000A48C8">
              <w:t>chars.eyeAngle</w:t>
            </w:r>
            <w:proofErr w:type="spellEnd"/>
            <w:r w:rsidRPr="000A48C8">
              <w:t xml:space="preserve"> [number]</w:t>
            </w:r>
          </w:p>
        </w:tc>
        <w:tc>
          <w:tcPr>
            <w:tcW w:w="3113" w:type="pct"/>
          </w:tcPr>
          <w:p w14:paraId="23F581AA" w14:textId="77777777" w:rsidR="00A642B7" w:rsidRPr="000A48C8" w:rsidRDefault="00634993" w:rsidP="00E36234">
            <w:pPr>
              <w:spacing w:after="0" w:line="276" w:lineRule="auto"/>
            </w:pPr>
            <w:r>
              <w:t>The value of the</w:t>
            </w:r>
            <w:r w:rsidR="00065E73">
              <w:t xml:space="preserve"> eye angle characteristic</w:t>
            </w:r>
          </w:p>
        </w:tc>
      </w:tr>
      <w:tr w:rsidR="00A642B7" w:rsidRPr="000A48C8" w14:paraId="76D6C513" w14:textId="77777777" w:rsidTr="00F83130">
        <w:tc>
          <w:tcPr>
            <w:tcW w:w="1887" w:type="pct"/>
          </w:tcPr>
          <w:p w14:paraId="5EDDA33E" w14:textId="77777777" w:rsidR="00A642B7" w:rsidRPr="000A48C8" w:rsidRDefault="00A642B7" w:rsidP="00E36234">
            <w:pPr>
              <w:spacing w:after="0" w:line="276" w:lineRule="auto"/>
            </w:pPr>
            <w:proofErr w:type="spellStart"/>
            <w:r w:rsidRPr="000A48C8">
              <w:t>chars.antennaAngle</w:t>
            </w:r>
            <w:proofErr w:type="spellEnd"/>
            <w:r w:rsidRPr="000A48C8">
              <w:t xml:space="preserve"> [number]</w:t>
            </w:r>
          </w:p>
        </w:tc>
        <w:tc>
          <w:tcPr>
            <w:tcW w:w="3113" w:type="pct"/>
          </w:tcPr>
          <w:p w14:paraId="77CC61F4" w14:textId="77777777" w:rsidR="00A642B7" w:rsidRPr="000A48C8" w:rsidRDefault="00634993" w:rsidP="00E36234">
            <w:pPr>
              <w:spacing w:after="0" w:line="276" w:lineRule="auto"/>
            </w:pPr>
            <w:r>
              <w:t>The value of the</w:t>
            </w:r>
            <w:r w:rsidR="00065E73">
              <w:t xml:space="preserve"> antenna angle characteristic</w:t>
            </w:r>
          </w:p>
        </w:tc>
      </w:tr>
    </w:tbl>
    <w:p w14:paraId="2853586C" w14:textId="77777777" w:rsidR="00A642B7" w:rsidRPr="00154A68" w:rsidRDefault="00A642B7" w:rsidP="00E36234">
      <w:pPr>
        <w:spacing w:line="276" w:lineRule="auto"/>
      </w:pPr>
    </w:p>
    <w:p w14:paraId="2073FE14" w14:textId="77777777" w:rsidR="00F57BB5" w:rsidRDefault="00F57BB5" w:rsidP="00433A46">
      <w:pPr>
        <w:pStyle w:val="Heading3"/>
        <w:spacing w:after="240" w:line="276" w:lineRule="auto"/>
      </w:pPr>
      <w:r>
        <w:t>Nest</w:t>
      </w:r>
    </w:p>
    <w:p w14:paraId="1CE70CC0" w14:textId="77777777" w:rsidR="00F57BB5" w:rsidRDefault="00154A68" w:rsidP="00E36234">
      <w:pPr>
        <w:spacing w:line="276" w:lineRule="auto"/>
      </w:pPr>
      <w:r>
        <w:t>The nest implemented will be a very simple abstraction of actual ant nests. The nest must have the ability to recreate</w:t>
      </w:r>
      <w:r w:rsidR="00FB0867">
        <w:t xml:space="preserve"> new ants. The nest must also be able to store/receive food from workers.</w:t>
      </w:r>
    </w:p>
    <w:tbl>
      <w:tblPr>
        <w:tblW w:w="513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9"/>
        <w:gridCol w:w="6870"/>
      </w:tblGrid>
      <w:tr w:rsidR="00571664" w:rsidRPr="00456FC2" w14:paraId="36362D73" w14:textId="77777777" w:rsidTr="00F83130">
        <w:tc>
          <w:tcPr>
            <w:tcW w:w="1395" w:type="pct"/>
          </w:tcPr>
          <w:p w14:paraId="66E0E02A" w14:textId="77777777" w:rsidR="00571664" w:rsidRPr="00456FC2" w:rsidRDefault="00571664" w:rsidP="00433A46">
            <w:pPr>
              <w:spacing w:after="0" w:line="276" w:lineRule="auto"/>
              <w:jc w:val="center"/>
              <w:rPr>
                <w:b/>
                <w:sz w:val="24"/>
                <w:szCs w:val="24"/>
              </w:rPr>
            </w:pPr>
            <w:r w:rsidRPr="00456FC2">
              <w:rPr>
                <w:b/>
                <w:sz w:val="24"/>
                <w:szCs w:val="24"/>
              </w:rPr>
              <w:t>Properties</w:t>
            </w:r>
          </w:p>
        </w:tc>
        <w:tc>
          <w:tcPr>
            <w:tcW w:w="3605" w:type="pct"/>
          </w:tcPr>
          <w:p w14:paraId="5C0490DC" w14:textId="77777777" w:rsidR="00571664" w:rsidRPr="00456FC2" w:rsidRDefault="00571664" w:rsidP="00433A46">
            <w:pPr>
              <w:spacing w:after="0" w:line="276" w:lineRule="auto"/>
              <w:jc w:val="center"/>
              <w:rPr>
                <w:b/>
                <w:sz w:val="24"/>
                <w:szCs w:val="24"/>
              </w:rPr>
            </w:pPr>
            <w:r w:rsidRPr="00456FC2">
              <w:rPr>
                <w:b/>
                <w:sz w:val="24"/>
                <w:szCs w:val="24"/>
              </w:rPr>
              <w:t>Description</w:t>
            </w:r>
          </w:p>
        </w:tc>
      </w:tr>
      <w:tr w:rsidR="00571664" w:rsidRPr="000A48C8" w14:paraId="29D61C0B" w14:textId="77777777" w:rsidTr="00F83130">
        <w:tc>
          <w:tcPr>
            <w:tcW w:w="1395" w:type="pct"/>
          </w:tcPr>
          <w:p w14:paraId="577A7356" w14:textId="77777777" w:rsidR="00571664" w:rsidRPr="009A4940" w:rsidRDefault="00571664" w:rsidP="00E36234">
            <w:pPr>
              <w:spacing w:after="0" w:line="276" w:lineRule="auto"/>
            </w:pPr>
            <w:r w:rsidRPr="009A4940">
              <w:t>Size [number, number]</w:t>
            </w:r>
          </w:p>
        </w:tc>
        <w:tc>
          <w:tcPr>
            <w:tcW w:w="3605" w:type="pct"/>
          </w:tcPr>
          <w:p w14:paraId="0FA78CED" w14:textId="77777777" w:rsidR="00571664" w:rsidRPr="001E6F6D" w:rsidRDefault="00571664" w:rsidP="00E36234">
            <w:pPr>
              <w:spacing w:after="0" w:line="276" w:lineRule="auto"/>
            </w:pPr>
            <w:r w:rsidRPr="001E6F6D">
              <w:t>The size of the nest in pixels</w:t>
            </w:r>
          </w:p>
        </w:tc>
      </w:tr>
      <w:tr w:rsidR="00571664" w:rsidRPr="000A48C8" w14:paraId="617EDC62" w14:textId="77777777" w:rsidTr="00F83130">
        <w:tc>
          <w:tcPr>
            <w:tcW w:w="1395" w:type="pct"/>
          </w:tcPr>
          <w:p w14:paraId="15FE9177" w14:textId="77777777" w:rsidR="00571664" w:rsidRPr="009A4940" w:rsidRDefault="00571664" w:rsidP="00E36234">
            <w:pPr>
              <w:spacing w:after="0" w:line="276" w:lineRule="auto"/>
            </w:pPr>
            <w:proofErr w:type="spellStart"/>
            <w:r w:rsidRPr="009A4940">
              <w:t>Coord</w:t>
            </w:r>
            <w:proofErr w:type="spellEnd"/>
            <w:r w:rsidRPr="009A4940">
              <w:t xml:space="preserve"> [number, number]</w:t>
            </w:r>
          </w:p>
        </w:tc>
        <w:tc>
          <w:tcPr>
            <w:tcW w:w="3605" w:type="pct"/>
          </w:tcPr>
          <w:p w14:paraId="621F2FEF" w14:textId="77777777" w:rsidR="00571664" w:rsidRPr="001E6F6D" w:rsidRDefault="00571664" w:rsidP="00E36234">
            <w:pPr>
              <w:spacing w:after="0" w:line="276" w:lineRule="auto"/>
            </w:pPr>
            <w:r w:rsidRPr="001E6F6D">
              <w:t>The coordinate of the nest on the map</w:t>
            </w:r>
          </w:p>
        </w:tc>
      </w:tr>
      <w:tr w:rsidR="00571664" w:rsidRPr="000A48C8" w14:paraId="552A330E" w14:textId="77777777" w:rsidTr="00F83130">
        <w:tc>
          <w:tcPr>
            <w:tcW w:w="1395" w:type="pct"/>
          </w:tcPr>
          <w:p w14:paraId="5AD97F68" w14:textId="77777777" w:rsidR="00571664" w:rsidRPr="009A4940" w:rsidRDefault="00571664" w:rsidP="00E36234">
            <w:pPr>
              <w:spacing w:after="0" w:line="276" w:lineRule="auto"/>
            </w:pPr>
            <w:r w:rsidRPr="009A4940">
              <w:t>Id [integer]</w:t>
            </w:r>
          </w:p>
        </w:tc>
        <w:tc>
          <w:tcPr>
            <w:tcW w:w="3605" w:type="pct"/>
          </w:tcPr>
          <w:p w14:paraId="64F99085" w14:textId="77777777" w:rsidR="00571664" w:rsidRPr="001E6F6D" w:rsidRDefault="00571664" w:rsidP="00E36234">
            <w:pPr>
              <w:spacing w:after="0" w:line="276" w:lineRule="auto"/>
            </w:pPr>
            <w:r w:rsidRPr="001E6F6D">
              <w:t>The unique identifier of the nest</w:t>
            </w:r>
          </w:p>
        </w:tc>
      </w:tr>
      <w:tr w:rsidR="00571664" w:rsidRPr="000A48C8" w14:paraId="4BDB6D2D" w14:textId="77777777" w:rsidTr="00F83130">
        <w:tc>
          <w:tcPr>
            <w:tcW w:w="1395" w:type="pct"/>
          </w:tcPr>
          <w:p w14:paraId="4EF579C6" w14:textId="77777777" w:rsidR="00571664" w:rsidRPr="009A4940" w:rsidRDefault="00571664" w:rsidP="00E36234">
            <w:pPr>
              <w:spacing w:after="0" w:line="276" w:lineRule="auto"/>
            </w:pPr>
            <w:r w:rsidRPr="009A4940">
              <w:t>Species [Species object]</w:t>
            </w:r>
          </w:p>
        </w:tc>
        <w:tc>
          <w:tcPr>
            <w:tcW w:w="3605" w:type="pct"/>
          </w:tcPr>
          <w:p w14:paraId="3A4D8B07" w14:textId="77777777" w:rsidR="00571664" w:rsidRPr="001E6F6D" w:rsidRDefault="00571664" w:rsidP="00E36234">
            <w:pPr>
              <w:spacing w:after="0" w:line="276" w:lineRule="auto"/>
            </w:pPr>
            <w:r w:rsidRPr="001E6F6D">
              <w:t>The species the nest belongs to, used when the nest creates new ants. These new ants will inherit the species of the nest</w:t>
            </w:r>
          </w:p>
        </w:tc>
      </w:tr>
      <w:tr w:rsidR="00571664" w:rsidRPr="000A48C8" w14:paraId="37715B9A" w14:textId="77777777" w:rsidTr="00F83130">
        <w:tc>
          <w:tcPr>
            <w:tcW w:w="1395" w:type="pct"/>
          </w:tcPr>
          <w:p w14:paraId="3BF824D3" w14:textId="77777777" w:rsidR="00571664" w:rsidRPr="009A4940" w:rsidRDefault="00571664" w:rsidP="00E36234">
            <w:pPr>
              <w:spacing w:after="0" w:line="276" w:lineRule="auto"/>
            </w:pPr>
            <w:r w:rsidRPr="009A4940">
              <w:t>Health [number]</w:t>
            </w:r>
          </w:p>
        </w:tc>
        <w:tc>
          <w:tcPr>
            <w:tcW w:w="3605" w:type="pct"/>
          </w:tcPr>
          <w:p w14:paraId="39A98573" w14:textId="77777777" w:rsidR="00571664" w:rsidRPr="001E6F6D" w:rsidRDefault="00571664" w:rsidP="00E36234">
            <w:pPr>
              <w:spacing w:after="0" w:line="276" w:lineRule="auto"/>
            </w:pPr>
            <w:r w:rsidRPr="001E6F6D">
              <w:t>The health the nest has</w:t>
            </w:r>
          </w:p>
        </w:tc>
      </w:tr>
      <w:tr w:rsidR="00571664" w:rsidRPr="000A48C8" w14:paraId="1AF79EE2" w14:textId="77777777" w:rsidTr="00F83130">
        <w:tc>
          <w:tcPr>
            <w:tcW w:w="1395" w:type="pct"/>
          </w:tcPr>
          <w:p w14:paraId="12D40016" w14:textId="77777777" w:rsidR="00571664" w:rsidRPr="009A4940" w:rsidRDefault="00571664" w:rsidP="00E36234">
            <w:pPr>
              <w:spacing w:after="0" w:line="276" w:lineRule="auto"/>
            </w:pPr>
            <w:proofErr w:type="spellStart"/>
            <w:r w:rsidRPr="009A4940">
              <w:t>hungerThreshold</w:t>
            </w:r>
            <w:proofErr w:type="spellEnd"/>
            <w:r w:rsidRPr="009A4940">
              <w:t xml:space="preserve"> [number]</w:t>
            </w:r>
          </w:p>
        </w:tc>
        <w:tc>
          <w:tcPr>
            <w:tcW w:w="3605" w:type="pct"/>
          </w:tcPr>
          <w:p w14:paraId="6A13F700" w14:textId="77777777" w:rsidR="00571664" w:rsidRPr="001E6F6D" w:rsidRDefault="00571664" w:rsidP="00E36234">
            <w:pPr>
              <w:spacing w:after="0" w:line="276" w:lineRule="auto"/>
            </w:pPr>
            <w:r>
              <w:t>The threshold bellow which the ant is hungry and tries to save food e.g. does not create new ants below this level</w:t>
            </w:r>
          </w:p>
        </w:tc>
      </w:tr>
      <w:tr w:rsidR="00571664" w:rsidRPr="000A48C8" w14:paraId="447216F8" w14:textId="77777777" w:rsidTr="00F83130">
        <w:tc>
          <w:tcPr>
            <w:tcW w:w="1395" w:type="pct"/>
          </w:tcPr>
          <w:p w14:paraId="2896FC73" w14:textId="77777777" w:rsidR="00571664" w:rsidRPr="009A4940" w:rsidRDefault="00571664" w:rsidP="00E36234">
            <w:pPr>
              <w:spacing w:after="0" w:line="276" w:lineRule="auto"/>
            </w:pPr>
            <w:proofErr w:type="spellStart"/>
            <w:r>
              <w:t>healthRa</w:t>
            </w:r>
            <w:r w:rsidRPr="009A4940">
              <w:t>te</w:t>
            </w:r>
            <w:proofErr w:type="spellEnd"/>
            <w:r w:rsidRPr="009A4940">
              <w:t xml:space="preserve"> [number]</w:t>
            </w:r>
          </w:p>
        </w:tc>
        <w:tc>
          <w:tcPr>
            <w:tcW w:w="3605" w:type="pct"/>
          </w:tcPr>
          <w:p w14:paraId="435F9208" w14:textId="77777777" w:rsidR="00571664" w:rsidRPr="001E6F6D" w:rsidRDefault="00571664" w:rsidP="00E36234">
            <w:pPr>
              <w:spacing w:after="0" w:line="276" w:lineRule="auto"/>
            </w:pPr>
            <w:r>
              <w:t>The rate at which the ants</w:t>
            </w:r>
            <w:r w:rsidR="00433A46">
              <w:t>’</w:t>
            </w:r>
            <w:r>
              <w:t xml:space="preserve"> health decreases</w:t>
            </w:r>
          </w:p>
        </w:tc>
      </w:tr>
      <w:tr w:rsidR="00571664" w:rsidRPr="000A48C8" w14:paraId="0B7ED5F1" w14:textId="77777777" w:rsidTr="00F83130">
        <w:tc>
          <w:tcPr>
            <w:tcW w:w="1395" w:type="pct"/>
          </w:tcPr>
          <w:p w14:paraId="67E80EAB" w14:textId="77777777" w:rsidR="00571664" w:rsidRPr="009A4940" w:rsidRDefault="00571664" w:rsidP="00E36234">
            <w:pPr>
              <w:spacing w:after="0" w:line="276" w:lineRule="auto"/>
            </w:pPr>
            <w:r w:rsidRPr="009A4940">
              <w:t>Alive [</w:t>
            </w:r>
            <w:r w:rsidR="00941A3F" w:rsidRPr="009A4940">
              <w:t>Boolean</w:t>
            </w:r>
            <w:r w:rsidRPr="009A4940">
              <w:t>]</w:t>
            </w:r>
          </w:p>
        </w:tc>
        <w:tc>
          <w:tcPr>
            <w:tcW w:w="3605" w:type="pct"/>
          </w:tcPr>
          <w:p w14:paraId="4C87A983" w14:textId="77777777" w:rsidR="00571664" w:rsidRPr="001E6F6D" w:rsidRDefault="00571664" w:rsidP="00E36234">
            <w:pPr>
              <w:spacing w:after="0" w:line="276" w:lineRule="auto"/>
            </w:pPr>
            <w:r>
              <w:t>Determines if the ant is alive or not</w:t>
            </w:r>
          </w:p>
        </w:tc>
      </w:tr>
    </w:tbl>
    <w:p w14:paraId="1BE23FBE" w14:textId="77777777" w:rsidR="00571664" w:rsidRDefault="00571664" w:rsidP="00E36234">
      <w:pPr>
        <w:spacing w:line="276" w:lineRule="auto"/>
      </w:pPr>
    </w:p>
    <w:tbl>
      <w:tblPr>
        <w:tblW w:w="9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2101"/>
        <w:gridCol w:w="6275"/>
      </w:tblGrid>
      <w:tr w:rsidR="00571664" w:rsidRPr="000A48C8" w14:paraId="0F79EBF1" w14:textId="77777777" w:rsidTr="00681A63">
        <w:tc>
          <w:tcPr>
            <w:tcW w:w="1268" w:type="dxa"/>
          </w:tcPr>
          <w:p w14:paraId="51B4108C" w14:textId="77777777" w:rsidR="00571664" w:rsidRPr="00433A46" w:rsidRDefault="00571664" w:rsidP="00433A46">
            <w:pPr>
              <w:spacing w:after="0" w:line="276" w:lineRule="auto"/>
              <w:jc w:val="center"/>
              <w:rPr>
                <w:b/>
                <w:sz w:val="24"/>
                <w:szCs w:val="24"/>
              </w:rPr>
            </w:pPr>
            <w:r w:rsidRPr="00433A46">
              <w:rPr>
                <w:b/>
                <w:sz w:val="24"/>
                <w:szCs w:val="24"/>
              </w:rPr>
              <w:t>Procedure</w:t>
            </w:r>
          </w:p>
        </w:tc>
        <w:tc>
          <w:tcPr>
            <w:tcW w:w="2101" w:type="dxa"/>
          </w:tcPr>
          <w:p w14:paraId="03EBB15E" w14:textId="77777777" w:rsidR="00571664" w:rsidRPr="00433A46" w:rsidRDefault="00571664" w:rsidP="00433A46">
            <w:pPr>
              <w:spacing w:after="0" w:line="276" w:lineRule="auto"/>
              <w:jc w:val="center"/>
              <w:rPr>
                <w:b/>
                <w:sz w:val="24"/>
                <w:szCs w:val="24"/>
              </w:rPr>
            </w:pPr>
            <w:r w:rsidRPr="00433A46">
              <w:rPr>
                <w:b/>
                <w:sz w:val="24"/>
                <w:szCs w:val="24"/>
              </w:rPr>
              <w:t>Parameters</w:t>
            </w:r>
          </w:p>
        </w:tc>
        <w:tc>
          <w:tcPr>
            <w:tcW w:w="6275" w:type="dxa"/>
          </w:tcPr>
          <w:p w14:paraId="040002D9" w14:textId="77777777" w:rsidR="00571664" w:rsidRPr="00433A46" w:rsidRDefault="00571664" w:rsidP="00433A46">
            <w:pPr>
              <w:spacing w:after="0" w:line="276" w:lineRule="auto"/>
              <w:jc w:val="center"/>
              <w:rPr>
                <w:b/>
                <w:sz w:val="24"/>
                <w:szCs w:val="24"/>
              </w:rPr>
            </w:pPr>
            <w:r w:rsidRPr="00433A46">
              <w:rPr>
                <w:b/>
                <w:sz w:val="24"/>
                <w:szCs w:val="24"/>
              </w:rPr>
              <w:t>Description</w:t>
            </w:r>
          </w:p>
        </w:tc>
      </w:tr>
      <w:tr w:rsidR="00571664" w:rsidRPr="000A48C8" w14:paraId="795967D3" w14:textId="77777777" w:rsidTr="00681A63">
        <w:tc>
          <w:tcPr>
            <w:tcW w:w="1268" w:type="dxa"/>
          </w:tcPr>
          <w:p w14:paraId="535D3D5D" w14:textId="77777777" w:rsidR="00571664" w:rsidRPr="000A48C8" w:rsidRDefault="004F0B73" w:rsidP="00E36234">
            <w:pPr>
              <w:spacing w:after="0" w:line="276" w:lineRule="auto"/>
            </w:pPr>
            <w:r>
              <w:t>reproduce</w:t>
            </w:r>
          </w:p>
        </w:tc>
        <w:tc>
          <w:tcPr>
            <w:tcW w:w="2101" w:type="dxa"/>
          </w:tcPr>
          <w:p w14:paraId="3B07F732" w14:textId="77777777" w:rsidR="00571664" w:rsidRPr="000A48C8" w:rsidRDefault="00571664" w:rsidP="00433A46">
            <w:pPr>
              <w:spacing w:after="0" w:line="276" w:lineRule="auto"/>
              <w:jc w:val="center"/>
            </w:pPr>
            <w:r w:rsidRPr="000A48C8">
              <w:t>N/A</w:t>
            </w:r>
          </w:p>
        </w:tc>
        <w:tc>
          <w:tcPr>
            <w:tcW w:w="6275" w:type="dxa"/>
          </w:tcPr>
          <w:p w14:paraId="3BA30DE9" w14:textId="77777777" w:rsidR="00571664" w:rsidRPr="000A48C8" w:rsidRDefault="004F0B73" w:rsidP="00E36234">
            <w:pPr>
              <w:spacing w:after="0" w:line="276" w:lineRule="auto"/>
            </w:pPr>
            <w:r>
              <w:t>Determine which ant to create using probabilities</w:t>
            </w:r>
          </w:p>
        </w:tc>
      </w:tr>
      <w:tr w:rsidR="00571664" w:rsidRPr="000A48C8" w14:paraId="3416CD0E" w14:textId="77777777" w:rsidTr="00681A63">
        <w:tc>
          <w:tcPr>
            <w:tcW w:w="1268" w:type="dxa"/>
          </w:tcPr>
          <w:p w14:paraId="75F11517" w14:textId="77777777" w:rsidR="00571664" w:rsidRPr="000A48C8" w:rsidRDefault="004F0B73" w:rsidP="00E36234">
            <w:pPr>
              <w:spacing w:after="0" w:line="276" w:lineRule="auto"/>
            </w:pPr>
            <w:proofErr w:type="spellStart"/>
            <w:r>
              <w:t>createAnt</w:t>
            </w:r>
            <w:proofErr w:type="spellEnd"/>
          </w:p>
        </w:tc>
        <w:tc>
          <w:tcPr>
            <w:tcW w:w="2101" w:type="dxa"/>
          </w:tcPr>
          <w:p w14:paraId="3CC314E8" w14:textId="77777777" w:rsidR="00571664" w:rsidRPr="000A48C8" w:rsidRDefault="004F0B73" w:rsidP="00433A46">
            <w:pPr>
              <w:spacing w:after="0" w:line="276" w:lineRule="auto"/>
              <w:jc w:val="center"/>
            </w:pPr>
            <w:r>
              <w:t>Type [integer] – The type of ant which will be created</w:t>
            </w:r>
          </w:p>
        </w:tc>
        <w:tc>
          <w:tcPr>
            <w:tcW w:w="6275" w:type="dxa"/>
          </w:tcPr>
          <w:p w14:paraId="2305E45F" w14:textId="77777777" w:rsidR="00571664" w:rsidRPr="000A48C8" w:rsidRDefault="004F0B73" w:rsidP="00E36234">
            <w:pPr>
              <w:spacing w:after="0" w:line="276" w:lineRule="auto"/>
            </w:pPr>
            <w:r>
              <w:t xml:space="preserve">Create a new ant of a particular </w:t>
            </w:r>
            <w:r w:rsidR="00941A3F">
              <w:t>type;</w:t>
            </w:r>
            <w:r>
              <w:t xml:space="preserve"> add it to the species ants list</w:t>
            </w:r>
          </w:p>
        </w:tc>
      </w:tr>
      <w:tr w:rsidR="00571664" w:rsidRPr="000A48C8" w14:paraId="27EAE6E6" w14:textId="77777777" w:rsidTr="00681A63">
        <w:tc>
          <w:tcPr>
            <w:tcW w:w="1268" w:type="dxa"/>
          </w:tcPr>
          <w:p w14:paraId="69C562EE" w14:textId="77777777" w:rsidR="00571664" w:rsidRPr="000A48C8" w:rsidRDefault="004F0B73" w:rsidP="00E36234">
            <w:pPr>
              <w:spacing w:after="0" w:line="276" w:lineRule="auto"/>
            </w:pPr>
            <w:r>
              <w:t>die</w:t>
            </w:r>
          </w:p>
        </w:tc>
        <w:tc>
          <w:tcPr>
            <w:tcW w:w="2101" w:type="dxa"/>
          </w:tcPr>
          <w:p w14:paraId="5471444A" w14:textId="77777777" w:rsidR="00571664" w:rsidRPr="000A48C8" w:rsidRDefault="00571664" w:rsidP="00433A46">
            <w:pPr>
              <w:spacing w:after="0" w:line="276" w:lineRule="auto"/>
              <w:jc w:val="center"/>
            </w:pPr>
            <w:r w:rsidRPr="000A48C8">
              <w:t>N/A</w:t>
            </w:r>
          </w:p>
        </w:tc>
        <w:tc>
          <w:tcPr>
            <w:tcW w:w="6275" w:type="dxa"/>
          </w:tcPr>
          <w:p w14:paraId="1855A014" w14:textId="77777777" w:rsidR="00571664" w:rsidRPr="000A48C8" w:rsidRDefault="00571664" w:rsidP="00E36234">
            <w:pPr>
              <w:spacing w:after="0" w:line="276" w:lineRule="auto"/>
            </w:pPr>
            <w:r w:rsidRPr="000A48C8">
              <w:t>Create a new nest in the ant’s current location, and kill the queen ant</w:t>
            </w:r>
          </w:p>
        </w:tc>
      </w:tr>
      <w:tr w:rsidR="00571664" w:rsidRPr="000A48C8" w14:paraId="2F9CDBD1" w14:textId="77777777" w:rsidTr="00681A63">
        <w:tc>
          <w:tcPr>
            <w:tcW w:w="1268" w:type="dxa"/>
          </w:tcPr>
          <w:p w14:paraId="79A8D1E7" w14:textId="77777777" w:rsidR="00571664" w:rsidRPr="000A48C8" w:rsidRDefault="00571664" w:rsidP="00E36234">
            <w:pPr>
              <w:spacing w:after="0" w:line="276" w:lineRule="auto"/>
            </w:pPr>
            <w:r w:rsidRPr="000A48C8">
              <w:t>draw</w:t>
            </w:r>
          </w:p>
        </w:tc>
        <w:tc>
          <w:tcPr>
            <w:tcW w:w="2101" w:type="dxa"/>
          </w:tcPr>
          <w:p w14:paraId="5C898EA4" w14:textId="77777777" w:rsidR="00571664" w:rsidRPr="000A48C8" w:rsidRDefault="00571664" w:rsidP="00433A46">
            <w:pPr>
              <w:spacing w:after="0" w:line="276" w:lineRule="auto"/>
              <w:jc w:val="center"/>
            </w:pPr>
            <w:r w:rsidRPr="000A48C8">
              <w:t>N/A</w:t>
            </w:r>
          </w:p>
        </w:tc>
        <w:tc>
          <w:tcPr>
            <w:tcW w:w="6275" w:type="dxa"/>
          </w:tcPr>
          <w:p w14:paraId="24321002" w14:textId="77777777" w:rsidR="00571664" w:rsidRPr="000A48C8" w:rsidRDefault="00571664" w:rsidP="00E36234">
            <w:pPr>
              <w:spacing w:after="0" w:line="276" w:lineRule="auto"/>
            </w:pPr>
            <w:r w:rsidRPr="000A48C8">
              <w:t xml:space="preserve">Draw the </w:t>
            </w:r>
            <w:r w:rsidR="004F0B73">
              <w:t>nest onto the screen</w:t>
            </w:r>
          </w:p>
        </w:tc>
      </w:tr>
      <w:tr w:rsidR="00571664" w:rsidRPr="000A48C8" w14:paraId="068B00C2" w14:textId="77777777" w:rsidTr="00681A63">
        <w:tc>
          <w:tcPr>
            <w:tcW w:w="1268" w:type="dxa"/>
          </w:tcPr>
          <w:p w14:paraId="2FA9B885" w14:textId="77777777" w:rsidR="00571664" w:rsidRPr="000A48C8" w:rsidRDefault="00571664" w:rsidP="00E36234">
            <w:pPr>
              <w:spacing w:after="0" w:line="276" w:lineRule="auto"/>
            </w:pPr>
            <w:r w:rsidRPr="000A48C8">
              <w:t>update</w:t>
            </w:r>
          </w:p>
        </w:tc>
        <w:tc>
          <w:tcPr>
            <w:tcW w:w="2101" w:type="dxa"/>
          </w:tcPr>
          <w:p w14:paraId="1D1886C2" w14:textId="77777777" w:rsidR="00571664" w:rsidRPr="000A48C8" w:rsidRDefault="00571664" w:rsidP="00433A46">
            <w:pPr>
              <w:spacing w:after="0" w:line="276" w:lineRule="auto"/>
              <w:jc w:val="center"/>
            </w:pPr>
            <w:r w:rsidRPr="000A48C8">
              <w:t>N/A</w:t>
            </w:r>
          </w:p>
        </w:tc>
        <w:tc>
          <w:tcPr>
            <w:tcW w:w="6275" w:type="dxa"/>
          </w:tcPr>
          <w:p w14:paraId="50F67C0B" w14:textId="77777777" w:rsidR="00571664" w:rsidRDefault="00571664" w:rsidP="00E36234">
            <w:pPr>
              <w:spacing w:after="0" w:line="276" w:lineRule="auto"/>
            </w:pPr>
            <w:r w:rsidRPr="000A48C8">
              <w:t>Ru</w:t>
            </w:r>
            <w:r w:rsidR="00433A46">
              <w:t>n through the ants’ update cycle:</w:t>
            </w:r>
          </w:p>
          <w:p w14:paraId="1B019B59" w14:textId="77777777" w:rsidR="004F0B73" w:rsidRDefault="004F0B73" w:rsidP="00393C68">
            <w:pPr>
              <w:numPr>
                <w:ilvl w:val="0"/>
                <w:numId w:val="51"/>
              </w:numPr>
              <w:spacing w:after="0" w:line="276" w:lineRule="auto"/>
              <w:ind w:left="451" w:hanging="283"/>
            </w:pPr>
            <w:r>
              <w:t>Update the nests health</w:t>
            </w:r>
          </w:p>
          <w:p w14:paraId="27B167A5" w14:textId="77777777" w:rsidR="004F0B73" w:rsidRDefault="004F0B73" w:rsidP="00393C68">
            <w:pPr>
              <w:numPr>
                <w:ilvl w:val="0"/>
                <w:numId w:val="51"/>
              </w:numPr>
              <w:spacing w:after="0" w:line="276" w:lineRule="auto"/>
              <w:ind w:left="451" w:hanging="283"/>
            </w:pPr>
            <w:r>
              <w:t>If the ant is still alive</w:t>
            </w:r>
          </w:p>
          <w:p w14:paraId="5BE1F543" w14:textId="77777777" w:rsidR="004F0B73" w:rsidRPr="000A48C8" w:rsidRDefault="004F0B73" w:rsidP="00393C68">
            <w:pPr>
              <w:numPr>
                <w:ilvl w:val="0"/>
                <w:numId w:val="51"/>
              </w:numPr>
              <w:spacing w:after="0" w:line="276" w:lineRule="auto"/>
              <w:ind w:left="451" w:hanging="283"/>
            </w:pPr>
            <w:r>
              <w:t>If the nest will reproduce</w:t>
            </w:r>
            <w:r w:rsidR="00941A3F">
              <w:t xml:space="preserve"> or not</w:t>
            </w:r>
          </w:p>
        </w:tc>
      </w:tr>
    </w:tbl>
    <w:p w14:paraId="1DA8B7CB" w14:textId="77777777" w:rsidR="00571664" w:rsidRDefault="00571664" w:rsidP="00E36234">
      <w:pPr>
        <w:spacing w:line="276" w:lineRule="auto"/>
      </w:pPr>
    </w:p>
    <w:p w14:paraId="6C9FABC1" w14:textId="77777777" w:rsidR="00F57BB5" w:rsidRDefault="00FB0867" w:rsidP="00433A46">
      <w:pPr>
        <w:pStyle w:val="Heading3"/>
        <w:spacing w:after="240" w:line="276" w:lineRule="auto"/>
      </w:pPr>
      <w:r>
        <w:t>Pheromone</w:t>
      </w:r>
    </w:p>
    <w:p w14:paraId="448CF01E" w14:textId="77777777" w:rsidR="00FB0867" w:rsidRDefault="00FB0867" w:rsidP="00E36234">
      <w:pPr>
        <w:spacing w:line="276" w:lineRule="auto"/>
      </w:pPr>
      <w:r>
        <w:t>A pheromone is a chemical signal deposited by ants to influence the direction of other ants i.e. lead other ants to food. A pheromone has the following properties:</w:t>
      </w:r>
    </w:p>
    <w:p w14:paraId="6DE4830A" w14:textId="77777777" w:rsidR="00FB0867" w:rsidRPr="00FB0867" w:rsidRDefault="00FB0867" w:rsidP="00393C68">
      <w:pPr>
        <w:pStyle w:val="ListParagraph"/>
        <w:numPr>
          <w:ilvl w:val="0"/>
          <w:numId w:val="32"/>
        </w:numPr>
        <w:spacing w:line="276" w:lineRule="auto"/>
        <w:ind w:left="567" w:hanging="283"/>
        <w:rPr>
          <w:b/>
        </w:rPr>
      </w:pPr>
      <w:r w:rsidRPr="00FB0867">
        <w:rPr>
          <w:b/>
        </w:rPr>
        <w:t>Concentration</w:t>
      </w:r>
      <w:r>
        <w:rPr>
          <w:b/>
        </w:rPr>
        <w:t xml:space="preserve"> – </w:t>
      </w:r>
      <w:r w:rsidR="006B71DF">
        <w:t>t</w:t>
      </w:r>
      <w:r>
        <w:t>he</w:t>
      </w:r>
      <w:r w:rsidR="00566D88">
        <w:t xml:space="preserve"> concentration of the pheromone</w:t>
      </w:r>
      <w:r w:rsidR="006B71DF">
        <w:t>.</w:t>
      </w:r>
    </w:p>
    <w:p w14:paraId="72841628" w14:textId="77777777" w:rsidR="00FB0867" w:rsidRPr="00FB0867" w:rsidRDefault="00FB0867" w:rsidP="00393C68">
      <w:pPr>
        <w:pStyle w:val="ListParagraph"/>
        <w:numPr>
          <w:ilvl w:val="0"/>
          <w:numId w:val="32"/>
        </w:numPr>
        <w:spacing w:line="276" w:lineRule="auto"/>
        <w:ind w:left="567" w:hanging="283"/>
        <w:rPr>
          <w:b/>
        </w:rPr>
      </w:pPr>
      <w:r w:rsidRPr="00FB0867">
        <w:rPr>
          <w:b/>
        </w:rPr>
        <w:t>Position</w:t>
      </w:r>
      <w:r>
        <w:rPr>
          <w:b/>
        </w:rPr>
        <w:t xml:space="preserve"> – </w:t>
      </w:r>
      <w:r w:rsidR="006B71DF">
        <w:t>t</w:t>
      </w:r>
      <w:r>
        <w:t>he position of the pheromone</w:t>
      </w:r>
      <w:r w:rsidR="006B71DF">
        <w:t>.</w:t>
      </w:r>
    </w:p>
    <w:p w14:paraId="505302BA" w14:textId="77777777" w:rsidR="00FB0867" w:rsidRPr="00566D88" w:rsidRDefault="00FB0867" w:rsidP="00393C68">
      <w:pPr>
        <w:pStyle w:val="ListParagraph"/>
        <w:numPr>
          <w:ilvl w:val="0"/>
          <w:numId w:val="32"/>
        </w:numPr>
        <w:spacing w:line="276" w:lineRule="auto"/>
        <w:ind w:left="567" w:hanging="283"/>
        <w:rPr>
          <w:b/>
        </w:rPr>
      </w:pPr>
      <w:r w:rsidRPr="00FB0867">
        <w:rPr>
          <w:b/>
        </w:rPr>
        <w:t>Species</w:t>
      </w:r>
      <w:r>
        <w:rPr>
          <w:b/>
        </w:rPr>
        <w:t xml:space="preserve"> – </w:t>
      </w:r>
      <w:r w:rsidR="006B71DF">
        <w:t>t</w:t>
      </w:r>
      <w:r>
        <w:t>he species of the ant which deposited the pheromone. This is impor</w:t>
      </w:r>
      <w:r w:rsidR="006D3982">
        <w:t xml:space="preserve">tant as in some species </w:t>
      </w:r>
      <w:r>
        <w:t>ants will only follow pheromones laid down by an ant of their own species.</w:t>
      </w:r>
    </w:p>
    <w:p w14:paraId="1B9C7FB3" w14:textId="77777777" w:rsidR="00566D88" w:rsidRPr="00566D88" w:rsidRDefault="00566D88" w:rsidP="00E36234">
      <w:pPr>
        <w:spacing w:line="276" w:lineRule="auto"/>
      </w:pPr>
      <w:r>
        <w:t>Evaporation in of pheromones will also be implemented</w:t>
      </w:r>
      <w:r w:rsidR="000763DB">
        <w:t>;</w:t>
      </w:r>
      <w:r>
        <w:t xml:space="preserve"> this means that over time, pheromones will slowly reduce in concentration as some of the chemicals are evaporated away. </w:t>
      </w:r>
    </w:p>
    <w:tbl>
      <w:tblPr>
        <w:tblW w:w="49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6"/>
        <w:gridCol w:w="6180"/>
      </w:tblGrid>
      <w:tr w:rsidR="000763DB" w:rsidRPr="000A48C8" w14:paraId="42D3E5E8" w14:textId="77777777" w:rsidTr="00681A63">
        <w:tc>
          <w:tcPr>
            <w:tcW w:w="1665" w:type="pct"/>
          </w:tcPr>
          <w:p w14:paraId="5DDBBF9B" w14:textId="77777777" w:rsidR="000763DB" w:rsidRPr="006B71DF" w:rsidRDefault="000763DB" w:rsidP="006B71DF">
            <w:pPr>
              <w:spacing w:after="0" w:line="276" w:lineRule="auto"/>
              <w:jc w:val="center"/>
              <w:rPr>
                <w:b/>
                <w:sz w:val="24"/>
                <w:szCs w:val="24"/>
              </w:rPr>
            </w:pPr>
            <w:r w:rsidRPr="006B71DF">
              <w:rPr>
                <w:b/>
                <w:sz w:val="24"/>
                <w:szCs w:val="24"/>
              </w:rPr>
              <w:t>Properties</w:t>
            </w:r>
          </w:p>
        </w:tc>
        <w:tc>
          <w:tcPr>
            <w:tcW w:w="3335" w:type="pct"/>
          </w:tcPr>
          <w:p w14:paraId="52528562" w14:textId="77777777" w:rsidR="000763DB" w:rsidRPr="006B71DF" w:rsidRDefault="000763DB" w:rsidP="006B71DF">
            <w:pPr>
              <w:spacing w:after="0" w:line="276" w:lineRule="auto"/>
              <w:jc w:val="center"/>
              <w:rPr>
                <w:b/>
                <w:sz w:val="24"/>
                <w:szCs w:val="24"/>
              </w:rPr>
            </w:pPr>
            <w:r w:rsidRPr="006B71DF">
              <w:rPr>
                <w:b/>
                <w:sz w:val="24"/>
                <w:szCs w:val="24"/>
              </w:rPr>
              <w:t>Description</w:t>
            </w:r>
          </w:p>
        </w:tc>
      </w:tr>
      <w:tr w:rsidR="000763DB" w:rsidRPr="000A48C8" w14:paraId="76B7B6D4" w14:textId="77777777" w:rsidTr="00681A63">
        <w:tc>
          <w:tcPr>
            <w:tcW w:w="1665" w:type="pct"/>
          </w:tcPr>
          <w:p w14:paraId="5627BEEF" w14:textId="77777777" w:rsidR="000763DB" w:rsidRPr="009A4940" w:rsidRDefault="000763DB" w:rsidP="00E36234">
            <w:pPr>
              <w:spacing w:after="0" w:line="276" w:lineRule="auto"/>
            </w:pPr>
            <w:r w:rsidRPr="009A4940">
              <w:t>Size [number, number]</w:t>
            </w:r>
          </w:p>
        </w:tc>
        <w:tc>
          <w:tcPr>
            <w:tcW w:w="3335" w:type="pct"/>
          </w:tcPr>
          <w:p w14:paraId="4DD4C5DE" w14:textId="77777777" w:rsidR="000763DB" w:rsidRPr="001E6F6D" w:rsidRDefault="000763DB" w:rsidP="00E36234">
            <w:pPr>
              <w:spacing w:after="0" w:line="276" w:lineRule="auto"/>
            </w:pPr>
            <w:r w:rsidRPr="001E6F6D">
              <w:t xml:space="preserve">The size of the </w:t>
            </w:r>
            <w:r>
              <w:t>pheromone</w:t>
            </w:r>
            <w:r w:rsidRPr="001E6F6D">
              <w:t xml:space="preserve"> in pixels</w:t>
            </w:r>
          </w:p>
        </w:tc>
      </w:tr>
      <w:tr w:rsidR="000763DB" w:rsidRPr="000A48C8" w14:paraId="6C1B04E9" w14:textId="77777777" w:rsidTr="00681A63">
        <w:tc>
          <w:tcPr>
            <w:tcW w:w="1665" w:type="pct"/>
          </w:tcPr>
          <w:p w14:paraId="00EDD36A" w14:textId="77777777" w:rsidR="000763DB" w:rsidRPr="009A4940" w:rsidRDefault="000763DB" w:rsidP="00E36234">
            <w:pPr>
              <w:spacing w:after="0" w:line="276" w:lineRule="auto"/>
            </w:pPr>
            <w:proofErr w:type="spellStart"/>
            <w:r w:rsidRPr="009A4940">
              <w:t>Coord</w:t>
            </w:r>
            <w:proofErr w:type="spellEnd"/>
            <w:r w:rsidRPr="009A4940">
              <w:t xml:space="preserve"> [number, number]</w:t>
            </w:r>
          </w:p>
        </w:tc>
        <w:tc>
          <w:tcPr>
            <w:tcW w:w="3335" w:type="pct"/>
          </w:tcPr>
          <w:p w14:paraId="3ED4284E" w14:textId="77777777" w:rsidR="000763DB" w:rsidRPr="001E6F6D" w:rsidRDefault="000763DB" w:rsidP="00E36234">
            <w:pPr>
              <w:spacing w:after="0" w:line="276" w:lineRule="auto"/>
            </w:pPr>
            <w:r w:rsidRPr="001E6F6D">
              <w:t xml:space="preserve">The coordinate of the </w:t>
            </w:r>
            <w:r>
              <w:t>pheromone</w:t>
            </w:r>
          </w:p>
        </w:tc>
      </w:tr>
      <w:tr w:rsidR="000763DB" w:rsidRPr="000A48C8" w14:paraId="5056539A" w14:textId="77777777" w:rsidTr="00681A63">
        <w:tc>
          <w:tcPr>
            <w:tcW w:w="1665" w:type="pct"/>
          </w:tcPr>
          <w:p w14:paraId="63985C5F" w14:textId="77777777" w:rsidR="000763DB" w:rsidRPr="009A4940" w:rsidRDefault="000763DB" w:rsidP="00E36234">
            <w:pPr>
              <w:spacing w:after="0" w:line="276" w:lineRule="auto"/>
            </w:pPr>
            <w:r>
              <w:t>Concentration [number]</w:t>
            </w:r>
          </w:p>
        </w:tc>
        <w:tc>
          <w:tcPr>
            <w:tcW w:w="3335" w:type="pct"/>
          </w:tcPr>
          <w:p w14:paraId="671CA0EB" w14:textId="77777777" w:rsidR="000763DB" w:rsidRPr="001E6F6D" w:rsidRDefault="000763DB" w:rsidP="00E36234">
            <w:pPr>
              <w:spacing w:after="0" w:line="276" w:lineRule="auto"/>
            </w:pPr>
            <w:r>
              <w:t>The concentration of the pheromone</w:t>
            </w:r>
          </w:p>
        </w:tc>
      </w:tr>
      <w:tr w:rsidR="000763DB" w:rsidRPr="000A48C8" w14:paraId="3FA42EBA" w14:textId="77777777" w:rsidTr="00681A63">
        <w:tc>
          <w:tcPr>
            <w:tcW w:w="1665" w:type="pct"/>
          </w:tcPr>
          <w:p w14:paraId="1AD21AEE" w14:textId="77777777" w:rsidR="000763DB" w:rsidRPr="009A4940" w:rsidRDefault="000763DB" w:rsidP="00E36234">
            <w:pPr>
              <w:spacing w:after="0" w:line="276" w:lineRule="auto"/>
            </w:pPr>
            <w:r>
              <w:t>Species [Species object]</w:t>
            </w:r>
          </w:p>
        </w:tc>
        <w:tc>
          <w:tcPr>
            <w:tcW w:w="3335" w:type="pct"/>
          </w:tcPr>
          <w:p w14:paraId="095FEA17" w14:textId="77777777" w:rsidR="000763DB" w:rsidRPr="001E6F6D" w:rsidRDefault="000763DB" w:rsidP="00E36234">
            <w:pPr>
              <w:spacing w:after="0" w:line="276" w:lineRule="auto"/>
            </w:pPr>
            <w:r w:rsidRPr="001E6F6D">
              <w:t xml:space="preserve">The </w:t>
            </w:r>
            <w:r>
              <w:t>species the pheromone belongs to i.e. the species of the ant which laid the pheromone</w:t>
            </w:r>
          </w:p>
        </w:tc>
      </w:tr>
    </w:tbl>
    <w:p w14:paraId="18A15C28" w14:textId="77777777" w:rsidR="000763DB" w:rsidRDefault="000763DB" w:rsidP="00E36234">
      <w:pPr>
        <w:spacing w:line="276"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1661"/>
        <w:gridCol w:w="6234"/>
      </w:tblGrid>
      <w:tr w:rsidR="00C10A10" w:rsidRPr="000A48C8" w14:paraId="021B580F" w14:textId="77777777" w:rsidTr="00681A63">
        <w:tc>
          <w:tcPr>
            <w:tcW w:w="750" w:type="pct"/>
          </w:tcPr>
          <w:p w14:paraId="0159220F" w14:textId="77777777" w:rsidR="00C10A10" w:rsidRPr="006B71DF" w:rsidRDefault="00C10A10" w:rsidP="006B71DF">
            <w:pPr>
              <w:spacing w:after="0" w:line="276" w:lineRule="auto"/>
              <w:jc w:val="center"/>
              <w:rPr>
                <w:b/>
                <w:sz w:val="24"/>
                <w:szCs w:val="24"/>
              </w:rPr>
            </w:pPr>
            <w:r w:rsidRPr="006B71DF">
              <w:rPr>
                <w:b/>
                <w:sz w:val="24"/>
                <w:szCs w:val="24"/>
              </w:rPr>
              <w:t>Procedure</w:t>
            </w:r>
          </w:p>
        </w:tc>
        <w:tc>
          <w:tcPr>
            <w:tcW w:w="894" w:type="pct"/>
          </w:tcPr>
          <w:p w14:paraId="537C3D6A" w14:textId="77777777" w:rsidR="00C10A10" w:rsidRPr="006B71DF" w:rsidRDefault="00C10A10" w:rsidP="006B71DF">
            <w:pPr>
              <w:spacing w:after="0" w:line="276" w:lineRule="auto"/>
              <w:jc w:val="center"/>
              <w:rPr>
                <w:b/>
                <w:sz w:val="24"/>
                <w:szCs w:val="24"/>
              </w:rPr>
            </w:pPr>
            <w:r w:rsidRPr="006B71DF">
              <w:rPr>
                <w:b/>
                <w:sz w:val="24"/>
                <w:szCs w:val="24"/>
              </w:rPr>
              <w:t>Parameters</w:t>
            </w:r>
          </w:p>
        </w:tc>
        <w:tc>
          <w:tcPr>
            <w:tcW w:w="3356" w:type="pct"/>
          </w:tcPr>
          <w:p w14:paraId="604CEC8A" w14:textId="77777777" w:rsidR="00C10A10" w:rsidRPr="006B71DF" w:rsidRDefault="00C10A10" w:rsidP="006B71DF">
            <w:pPr>
              <w:spacing w:after="0" w:line="276" w:lineRule="auto"/>
              <w:jc w:val="center"/>
              <w:rPr>
                <w:b/>
                <w:sz w:val="24"/>
                <w:szCs w:val="24"/>
              </w:rPr>
            </w:pPr>
            <w:r w:rsidRPr="006B71DF">
              <w:rPr>
                <w:b/>
                <w:sz w:val="24"/>
                <w:szCs w:val="24"/>
              </w:rPr>
              <w:t>Description</w:t>
            </w:r>
          </w:p>
        </w:tc>
      </w:tr>
      <w:tr w:rsidR="00C10A10" w:rsidRPr="000A48C8" w14:paraId="1863EB2C" w14:textId="77777777" w:rsidTr="00681A63">
        <w:tc>
          <w:tcPr>
            <w:tcW w:w="750" w:type="pct"/>
          </w:tcPr>
          <w:p w14:paraId="6E0DD678" w14:textId="77777777" w:rsidR="00C10A10" w:rsidRPr="000A48C8" w:rsidRDefault="00C10A10" w:rsidP="00E36234">
            <w:pPr>
              <w:spacing w:after="0" w:line="276" w:lineRule="auto"/>
            </w:pPr>
            <w:r w:rsidRPr="000A48C8">
              <w:t>draw</w:t>
            </w:r>
          </w:p>
        </w:tc>
        <w:tc>
          <w:tcPr>
            <w:tcW w:w="894" w:type="pct"/>
          </w:tcPr>
          <w:p w14:paraId="23E99B14" w14:textId="77777777" w:rsidR="00C10A10" w:rsidRPr="000A48C8" w:rsidRDefault="00C10A10" w:rsidP="006B71DF">
            <w:pPr>
              <w:spacing w:after="0" w:line="276" w:lineRule="auto"/>
              <w:jc w:val="center"/>
            </w:pPr>
            <w:r w:rsidRPr="000A48C8">
              <w:t>N/A</w:t>
            </w:r>
          </w:p>
        </w:tc>
        <w:tc>
          <w:tcPr>
            <w:tcW w:w="3356" w:type="pct"/>
          </w:tcPr>
          <w:p w14:paraId="53EF24CF" w14:textId="77777777" w:rsidR="00C10A10" w:rsidRPr="000A48C8" w:rsidRDefault="00C10A10" w:rsidP="00E36234">
            <w:pPr>
              <w:spacing w:after="0" w:line="276" w:lineRule="auto"/>
            </w:pPr>
            <w:r w:rsidRPr="000A48C8">
              <w:t xml:space="preserve">Draw the </w:t>
            </w:r>
            <w:r>
              <w:t>pheromone onto the screen</w:t>
            </w:r>
          </w:p>
        </w:tc>
      </w:tr>
      <w:tr w:rsidR="00C10A10" w:rsidRPr="000A48C8" w14:paraId="03BD1402" w14:textId="77777777" w:rsidTr="00681A63">
        <w:tc>
          <w:tcPr>
            <w:tcW w:w="750" w:type="pct"/>
          </w:tcPr>
          <w:p w14:paraId="4C41C5E2" w14:textId="77777777" w:rsidR="00C10A10" w:rsidRPr="000A48C8" w:rsidRDefault="00C10A10" w:rsidP="00E36234">
            <w:pPr>
              <w:spacing w:after="0" w:line="276" w:lineRule="auto"/>
            </w:pPr>
            <w:r w:rsidRPr="000A48C8">
              <w:t>update</w:t>
            </w:r>
          </w:p>
        </w:tc>
        <w:tc>
          <w:tcPr>
            <w:tcW w:w="894" w:type="pct"/>
          </w:tcPr>
          <w:p w14:paraId="12515335" w14:textId="77777777" w:rsidR="00C10A10" w:rsidRPr="000A48C8" w:rsidRDefault="00C10A10" w:rsidP="006B71DF">
            <w:pPr>
              <w:spacing w:after="0" w:line="276" w:lineRule="auto"/>
              <w:jc w:val="center"/>
            </w:pPr>
            <w:r w:rsidRPr="000A48C8">
              <w:t>N/A</w:t>
            </w:r>
          </w:p>
        </w:tc>
        <w:tc>
          <w:tcPr>
            <w:tcW w:w="3356" w:type="pct"/>
          </w:tcPr>
          <w:p w14:paraId="54F1E581" w14:textId="77777777" w:rsidR="00C10A10" w:rsidRDefault="00C10A10" w:rsidP="00E36234">
            <w:pPr>
              <w:spacing w:after="0" w:line="276" w:lineRule="auto"/>
            </w:pPr>
            <w:r w:rsidRPr="000A48C8">
              <w:t>Ru</w:t>
            </w:r>
            <w:r w:rsidR="006B71DF">
              <w:t>n through the ants</w:t>
            </w:r>
            <w:r w:rsidR="00C80E92">
              <w:t>’</w:t>
            </w:r>
            <w:r w:rsidR="006B71DF">
              <w:t xml:space="preserve"> update cycle:</w:t>
            </w:r>
          </w:p>
          <w:p w14:paraId="5EFE6A1E" w14:textId="77777777" w:rsidR="00C10A10" w:rsidRDefault="00C10A10" w:rsidP="00393C68">
            <w:pPr>
              <w:numPr>
                <w:ilvl w:val="0"/>
                <w:numId w:val="52"/>
              </w:numPr>
              <w:spacing w:after="0" w:line="276" w:lineRule="auto"/>
              <w:ind w:left="490" w:hanging="283"/>
            </w:pPr>
            <w:r>
              <w:t>Reduce the concentration of the pheromone depending on the evaporation rate of the system.</w:t>
            </w:r>
          </w:p>
          <w:p w14:paraId="6139DC16" w14:textId="77777777" w:rsidR="00C10A10" w:rsidRPr="000A48C8" w:rsidRDefault="00C10A10" w:rsidP="00393C68">
            <w:pPr>
              <w:numPr>
                <w:ilvl w:val="0"/>
                <w:numId w:val="52"/>
              </w:numPr>
              <w:spacing w:after="0" w:line="276" w:lineRule="auto"/>
              <w:ind w:left="490" w:hanging="283"/>
            </w:pPr>
            <w:r>
              <w:t>If the concentration of the pheromone is below 0 remove the pheromone.</w:t>
            </w:r>
          </w:p>
        </w:tc>
      </w:tr>
    </w:tbl>
    <w:p w14:paraId="07B5464E" w14:textId="77777777" w:rsidR="00681A63" w:rsidRDefault="00681A63" w:rsidP="002047FF"/>
    <w:p w14:paraId="5056CCF1" w14:textId="77777777" w:rsidR="00F57BB5" w:rsidRDefault="00F57BB5" w:rsidP="006B71DF">
      <w:pPr>
        <w:pStyle w:val="Heading3"/>
        <w:spacing w:after="240" w:line="276" w:lineRule="auto"/>
      </w:pPr>
      <w:r>
        <w:t>Food</w:t>
      </w:r>
    </w:p>
    <w:p w14:paraId="2D0112A4" w14:textId="77777777" w:rsidR="006D3982" w:rsidRDefault="006D3982" w:rsidP="00E36234">
      <w:pPr>
        <w:spacing w:line="276" w:lineRule="auto"/>
      </w:pPr>
      <w:r>
        <w:t>A piece of food has the following properties:</w:t>
      </w:r>
    </w:p>
    <w:p w14:paraId="1D34F64C" w14:textId="77777777" w:rsidR="006D3982" w:rsidRDefault="006D3982" w:rsidP="00393C68">
      <w:pPr>
        <w:pStyle w:val="ListParagraph"/>
        <w:numPr>
          <w:ilvl w:val="0"/>
          <w:numId w:val="33"/>
        </w:numPr>
        <w:spacing w:line="276" w:lineRule="auto"/>
        <w:ind w:left="567" w:hanging="283"/>
      </w:pPr>
      <w:r w:rsidRPr="006D3982">
        <w:rPr>
          <w:b/>
        </w:rPr>
        <w:t>Position</w:t>
      </w:r>
      <w:r w:rsidR="006B71DF">
        <w:t xml:space="preserve"> – t</w:t>
      </w:r>
      <w:r>
        <w:t>he location of the piece of food</w:t>
      </w:r>
      <w:r w:rsidR="006B71DF">
        <w:t>.</w:t>
      </w:r>
    </w:p>
    <w:p w14:paraId="13D9777C" w14:textId="77777777" w:rsidR="006D3982" w:rsidRDefault="006D3982" w:rsidP="00393C68">
      <w:pPr>
        <w:pStyle w:val="ListParagraph"/>
        <w:numPr>
          <w:ilvl w:val="0"/>
          <w:numId w:val="33"/>
        </w:numPr>
        <w:spacing w:line="276" w:lineRule="auto"/>
        <w:ind w:left="567" w:hanging="283"/>
      </w:pPr>
      <w:r w:rsidRPr="006D3982">
        <w:rPr>
          <w:b/>
        </w:rPr>
        <w:t>Size</w:t>
      </w:r>
      <w:r w:rsidR="006B71DF">
        <w:t xml:space="preserve"> – t</w:t>
      </w:r>
      <w:r>
        <w:t>he size of the piece of food</w:t>
      </w:r>
      <w:r w:rsidR="006B71DF">
        <w:t>.</w:t>
      </w:r>
    </w:p>
    <w:p w14:paraId="18C99A87" w14:textId="77777777" w:rsidR="006D3982" w:rsidRDefault="006D3982" w:rsidP="00393C68">
      <w:pPr>
        <w:pStyle w:val="ListParagraph"/>
        <w:numPr>
          <w:ilvl w:val="0"/>
          <w:numId w:val="33"/>
        </w:numPr>
        <w:spacing w:line="276" w:lineRule="auto"/>
        <w:ind w:left="567" w:hanging="283"/>
      </w:pPr>
      <w:r w:rsidRPr="006D3982">
        <w:rPr>
          <w:b/>
        </w:rPr>
        <w:t>Density</w:t>
      </w:r>
      <w:r w:rsidR="006B71DF">
        <w:t xml:space="preserve"> – t</w:t>
      </w:r>
      <w:r>
        <w:t>he density/concentration of the food</w:t>
      </w:r>
      <w:r w:rsidR="006B71DF">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6628"/>
      </w:tblGrid>
      <w:tr w:rsidR="007B3C59" w:rsidRPr="000A48C8" w14:paraId="64D3AB77" w14:textId="77777777" w:rsidTr="00F83130">
        <w:tc>
          <w:tcPr>
            <w:tcW w:w="1432" w:type="pct"/>
          </w:tcPr>
          <w:p w14:paraId="0939F5A7" w14:textId="77777777" w:rsidR="007B3C59" w:rsidRPr="006B71DF" w:rsidRDefault="007B3C59" w:rsidP="006B71DF">
            <w:pPr>
              <w:spacing w:after="0" w:line="276" w:lineRule="auto"/>
              <w:jc w:val="center"/>
              <w:rPr>
                <w:b/>
                <w:sz w:val="24"/>
                <w:szCs w:val="24"/>
              </w:rPr>
            </w:pPr>
            <w:r w:rsidRPr="006B71DF">
              <w:rPr>
                <w:b/>
                <w:sz w:val="24"/>
                <w:szCs w:val="24"/>
              </w:rPr>
              <w:t>Properties</w:t>
            </w:r>
          </w:p>
        </w:tc>
        <w:tc>
          <w:tcPr>
            <w:tcW w:w="3568" w:type="pct"/>
          </w:tcPr>
          <w:p w14:paraId="0F91BB86" w14:textId="77777777" w:rsidR="007B3C59" w:rsidRPr="006B71DF" w:rsidRDefault="007B3C59" w:rsidP="006B71DF">
            <w:pPr>
              <w:spacing w:after="0" w:line="276" w:lineRule="auto"/>
              <w:jc w:val="center"/>
              <w:rPr>
                <w:b/>
                <w:sz w:val="24"/>
                <w:szCs w:val="24"/>
              </w:rPr>
            </w:pPr>
            <w:r w:rsidRPr="006B71DF">
              <w:rPr>
                <w:b/>
                <w:sz w:val="24"/>
                <w:szCs w:val="24"/>
              </w:rPr>
              <w:t>Description</w:t>
            </w:r>
          </w:p>
        </w:tc>
      </w:tr>
      <w:tr w:rsidR="007B3C59" w:rsidRPr="000A48C8" w14:paraId="08DE2FC1" w14:textId="77777777" w:rsidTr="00F83130">
        <w:tc>
          <w:tcPr>
            <w:tcW w:w="1432" w:type="pct"/>
          </w:tcPr>
          <w:p w14:paraId="2765DF61" w14:textId="77777777" w:rsidR="007B3C59" w:rsidRPr="009A4940" w:rsidRDefault="007B3C59" w:rsidP="00E36234">
            <w:pPr>
              <w:spacing w:after="0" w:line="276" w:lineRule="auto"/>
            </w:pPr>
            <w:r w:rsidRPr="009A4940">
              <w:t>Size [number, number]</w:t>
            </w:r>
          </w:p>
        </w:tc>
        <w:tc>
          <w:tcPr>
            <w:tcW w:w="3568" w:type="pct"/>
          </w:tcPr>
          <w:p w14:paraId="0A375C57" w14:textId="77777777" w:rsidR="007B3C59" w:rsidRPr="001E6F6D" w:rsidRDefault="007B3C59" w:rsidP="00E36234">
            <w:pPr>
              <w:spacing w:after="0" w:line="276" w:lineRule="auto"/>
            </w:pPr>
            <w:r w:rsidRPr="001E6F6D">
              <w:t xml:space="preserve">The size of the </w:t>
            </w:r>
            <w:r w:rsidR="0000108C">
              <w:t>piece of food</w:t>
            </w:r>
            <w:r w:rsidRPr="001E6F6D">
              <w:t xml:space="preserve"> in pixels</w:t>
            </w:r>
          </w:p>
        </w:tc>
      </w:tr>
      <w:tr w:rsidR="007B3C59" w:rsidRPr="000A48C8" w14:paraId="1073530F" w14:textId="77777777" w:rsidTr="00F83130">
        <w:tc>
          <w:tcPr>
            <w:tcW w:w="1432" w:type="pct"/>
          </w:tcPr>
          <w:p w14:paraId="4EDAB0CA" w14:textId="77777777" w:rsidR="007B3C59" w:rsidRPr="009A4940" w:rsidRDefault="007B3C59" w:rsidP="00E36234">
            <w:pPr>
              <w:spacing w:after="0" w:line="276" w:lineRule="auto"/>
            </w:pPr>
            <w:proofErr w:type="spellStart"/>
            <w:r w:rsidRPr="009A4940">
              <w:t>Coord</w:t>
            </w:r>
            <w:proofErr w:type="spellEnd"/>
            <w:r w:rsidRPr="009A4940">
              <w:t xml:space="preserve"> [number, number]</w:t>
            </w:r>
          </w:p>
        </w:tc>
        <w:tc>
          <w:tcPr>
            <w:tcW w:w="3568" w:type="pct"/>
          </w:tcPr>
          <w:p w14:paraId="36BD1FA2" w14:textId="77777777" w:rsidR="007B3C59" w:rsidRPr="001E6F6D" w:rsidRDefault="007B3C59" w:rsidP="00E36234">
            <w:pPr>
              <w:spacing w:after="0" w:line="276" w:lineRule="auto"/>
            </w:pPr>
            <w:r w:rsidRPr="001E6F6D">
              <w:t xml:space="preserve">The coordinate of the </w:t>
            </w:r>
            <w:r w:rsidR="0070702F">
              <w:t>piece of food on the map</w:t>
            </w:r>
          </w:p>
        </w:tc>
      </w:tr>
      <w:tr w:rsidR="007B3C59" w:rsidRPr="000A48C8" w14:paraId="6905E90A" w14:textId="77777777" w:rsidTr="00F83130">
        <w:tc>
          <w:tcPr>
            <w:tcW w:w="1432" w:type="pct"/>
          </w:tcPr>
          <w:p w14:paraId="33462BAF" w14:textId="77777777" w:rsidR="007B3C59" w:rsidRPr="009A4940" w:rsidRDefault="0070702F" w:rsidP="00E36234">
            <w:pPr>
              <w:spacing w:after="0" w:line="276" w:lineRule="auto"/>
            </w:pPr>
            <w:r>
              <w:t>amount</w:t>
            </w:r>
            <w:r w:rsidR="007B3C59">
              <w:t xml:space="preserve"> [number]</w:t>
            </w:r>
          </w:p>
        </w:tc>
        <w:tc>
          <w:tcPr>
            <w:tcW w:w="3568" w:type="pct"/>
          </w:tcPr>
          <w:p w14:paraId="2606AC1F" w14:textId="77777777" w:rsidR="007B3C59" w:rsidRPr="001E6F6D" w:rsidRDefault="007B3C59" w:rsidP="00E36234">
            <w:pPr>
              <w:spacing w:after="0" w:line="276" w:lineRule="auto"/>
            </w:pPr>
            <w:r>
              <w:t xml:space="preserve">The </w:t>
            </w:r>
            <w:r w:rsidR="0070702F">
              <w:t>amount/concentration the piece of food contains</w:t>
            </w:r>
          </w:p>
        </w:tc>
      </w:tr>
    </w:tbl>
    <w:p w14:paraId="22CA2549" w14:textId="77777777" w:rsidR="007B3C59" w:rsidRDefault="007B3C59" w:rsidP="00E36234">
      <w:pPr>
        <w:pStyle w:val="ListParagraph"/>
        <w:spacing w:line="276" w:lineRule="auto"/>
        <w:ind w:left="0"/>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4"/>
        <w:gridCol w:w="1389"/>
        <w:gridCol w:w="6689"/>
      </w:tblGrid>
      <w:tr w:rsidR="00E42303" w:rsidRPr="000A48C8" w14:paraId="19B387A0" w14:textId="77777777" w:rsidTr="00C80E92">
        <w:tc>
          <w:tcPr>
            <w:tcW w:w="1158" w:type="dxa"/>
          </w:tcPr>
          <w:p w14:paraId="400536A3" w14:textId="77777777" w:rsidR="00E42303" w:rsidRPr="00C80E92" w:rsidRDefault="00E42303" w:rsidP="00C80E92">
            <w:pPr>
              <w:spacing w:after="0" w:line="276" w:lineRule="auto"/>
              <w:jc w:val="center"/>
              <w:rPr>
                <w:b/>
                <w:sz w:val="24"/>
                <w:szCs w:val="24"/>
              </w:rPr>
            </w:pPr>
            <w:r w:rsidRPr="00C80E92">
              <w:rPr>
                <w:b/>
                <w:sz w:val="24"/>
                <w:szCs w:val="24"/>
              </w:rPr>
              <w:t>Procedure</w:t>
            </w:r>
          </w:p>
        </w:tc>
        <w:tc>
          <w:tcPr>
            <w:tcW w:w="1389" w:type="dxa"/>
          </w:tcPr>
          <w:p w14:paraId="230DF23E" w14:textId="77777777" w:rsidR="00E42303" w:rsidRPr="00C80E92" w:rsidRDefault="00E42303" w:rsidP="00C80E92">
            <w:pPr>
              <w:spacing w:after="0" w:line="276" w:lineRule="auto"/>
              <w:jc w:val="center"/>
              <w:rPr>
                <w:b/>
                <w:sz w:val="24"/>
                <w:szCs w:val="24"/>
              </w:rPr>
            </w:pPr>
            <w:r w:rsidRPr="00C80E92">
              <w:rPr>
                <w:b/>
                <w:sz w:val="24"/>
                <w:szCs w:val="24"/>
              </w:rPr>
              <w:t>Parameters</w:t>
            </w:r>
          </w:p>
        </w:tc>
        <w:tc>
          <w:tcPr>
            <w:tcW w:w="6775" w:type="dxa"/>
          </w:tcPr>
          <w:p w14:paraId="691304FF" w14:textId="77777777" w:rsidR="00E42303" w:rsidRPr="00C80E92" w:rsidRDefault="00E42303" w:rsidP="00C80E92">
            <w:pPr>
              <w:spacing w:after="0" w:line="276" w:lineRule="auto"/>
              <w:jc w:val="center"/>
              <w:rPr>
                <w:b/>
                <w:sz w:val="24"/>
                <w:szCs w:val="24"/>
              </w:rPr>
            </w:pPr>
            <w:r w:rsidRPr="00C80E92">
              <w:rPr>
                <w:b/>
                <w:sz w:val="24"/>
                <w:szCs w:val="24"/>
              </w:rPr>
              <w:t>Description</w:t>
            </w:r>
          </w:p>
        </w:tc>
      </w:tr>
      <w:tr w:rsidR="00E42303" w:rsidRPr="000A48C8" w14:paraId="28D3E1CD" w14:textId="77777777" w:rsidTr="00C80E92">
        <w:tc>
          <w:tcPr>
            <w:tcW w:w="1158" w:type="dxa"/>
          </w:tcPr>
          <w:p w14:paraId="1766C890" w14:textId="77777777" w:rsidR="00E42303" w:rsidRPr="000A48C8" w:rsidRDefault="00E42303" w:rsidP="00E36234">
            <w:pPr>
              <w:spacing w:after="0" w:line="276" w:lineRule="auto"/>
            </w:pPr>
            <w:r w:rsidRPr="000A48C8">
              <w:t>draw</w:t>
            </w:r>
          </w:p>
        </w:tc>
        <w:tc>
          <w:tcPr>
            <w:tcW w:w="1389" w:type="dxa"/>
          </w:tcPr>
          <w:p w14:paraId="5D290212" w14:textId="77777777" w:rsidR="00E42303" w:rsidRPr="000A48C8" w:rsidRDefault="00E42303" w:rsidP="00C80E92">
            <w:pPr>
              <w:spacing w:after="0" w:line="276" w:lineRule="auto"/>
              <w:jc w:val="center"/>
            </w:pPr>
            <w:r w:rsidRPr="000A48C8">
              <w:t>N/A</w:t>
            </w:r>
          </w:p>
        </w:tc>
        <w:tc>
          <w:tcPr>
            <w:tcW w:w="6775" w:type="dxa"/>
          </w:tcPr>
          <w:p w14:paraId="09414A81" w14:textId="77777777" w:rsidR="00E42303" w:rsidRPr="000A48C8" w:rsidRDefault="00E42303" w:rsidP="00E36234">
            <w:pPr>
              <w:spacing w:after="0" w:line="276" w:lineRule="auto"/>
            </w:pPr>
            <w:r w:rsidRPr="000A48C8">
              <w:t xml:space="preserve">Draw the </w:t>
            </w:r>
            <w:r>
              <w:t>piece of food onto the screen</w:t>
            </w:r>
          </w:p>
        </w:tc>
      </w:tr>
      <w:tr w:rsidR="00E42303" w:rsidRPr="000A48C8" w14:paraId="635FB8A8" w14:textId="77777777" w:rsidTr="00C80E92">
        <w:tc>
          <w:tcPr>
            <w:tcW w:w="1158" w:type="dxa"/>
          </w:tcPr>
          <w:p w14:paraId="638A2C05" w14:textId="77777777" w:rsidR="00E42303" w:rsidRPr="000A48C8" w:rsidRDefault="00E42303" w:rsidP="00E36234">
            <w:pPr>
              <w:spacing w:after="0" w:line="276" w:lineRule="auto"/>
            </w:pPr>
            <w:r>
              <w:t>grow</w:t>
            </w:r>
          </w:p>
        </w:tc>
        <w:tc>
          <w:tcPr>
            <w:tcW w:w="1389" w:type="dxa"/>
          </w:tcPr>
          <w:p w14:paraId="46C79EA6" w14:textId="77777777" w:rsidR="00E42303" w:rsidRPr="000A48C8" w:rsidRDefault="00E42303" w:rsidP="00C80E92">
            <w:pPr>
              <w:spacing w:after="0" w:line="276" w:lineRule="auto"/>
              <w:jc w:val="center"/>
            </w:pPr>
            <w:r w:rsidRPr="000A48C8">
              <w:t>N/A</w:t>
            </w:r>
          </w:p>
        </w:tc>
        <w:tc>
          <w:tcPr>
            <w:tcW w:w="6775" w:type="dxa"/>
          </w:tcPr>
          <w:p w14:paraId="731E102E" w14:textId="77777777" w:rsidR="00E42303" w:rsidRPr="000A48C8" w:rsidRDefault="00E42303" w:rsidP="00E36234">
            <w:pPr>
              <w:spacing w:after="0" w:line="276" w:lineRule="auto"/>
            </w:pPr>
            <w:r>
              <w:t>Grow the piece of food by a certain amount depending on the environment</w:t>
            </w:r>
            <w:r w:rsidR="00456FC2">
              <w:t>.</w:t>
            </w:r>
          </w:p>
        </w:tc>
      </w:tr>
    </w:tbl>
    <w:p w14:paraId="6A3C0049" w14:textId="77777777" w:rsidR="00E42303" w:rsidRDefault="00E42303" w:rsidP="00E36234">
      <w:pPr>
        <w:pStyle w:val="ListParagraph"/>
        <w:spacing w:line="276" w:lineRule="auto"/>
        <w:ind w:left="0"/>
      </w:pPr>
    </w:p>
    <w:p w14:paraId="1AE3E902" w14:textId="77777777" w:rsidR="00FA691B" w:rsidRDefault="00FA691B" w:rsidP="00C80E92">
      <w:pPr>
        <w:pStyle w:val="Heading3"/>
        <w:spacing w:after="240" w:line="276" w:lineRule="auto"/>
      </w:pPr>
      <w:r>
        <w:t>Map</w:t>
      </w:r>
    </w:p>
    <w:p w14:paraId="346EA833" w14:textId="77777777" w:rsidR="00FA691B" w:rsidRDefault="00FA691B" w:rsidP="00E36234">
      <w:pPr>
        <w:spacing w:line="276" w:lineRule="auto"/>
      </w:pPr>
      <w:r>
        <w:t>The map will model a 2d representation of a dirt based environment. Only the following entities will appear on the map:</w:t>
      </w:r>
    </w:p>
    <w:p w14:paraId="14378864" w14:textId="77777777" w:rsidR="00FA691B" w:rsidRPr="00FA691B" w:rsidRDefault="00FA691B" w:rsidP="00393C68">
      <w:pPr>
        <w:pStyle w:val="ListParagraph"/>
        <w:numPr>
          <w:ilvl w:val="0"/>
          <w:numId w:val="34"/>
        </w:numPr>
        <w:spacing w:line="276" w:lineRule="auto"/>
        <w:ind w:left="567" w:hanging="283"/>
        <w:rPr>
          <w:b/>
        </w:rPr>
      </w:pPr>
      <w:r w:rsidRPr="00FA691B">
        <w:rPr>
          <w:b/>
        </w:rPr>
        <w:t>Ants</w:t>
      </w:r>
      <w:r w:rsidR="00C80E92">
        <w:rPr>
          <w:b/>
        </w:rPr>
        <w:t>.</w:t>
      </w:r>
    </w:p>
    <w:p w14:paraId="31783254" w14:textId="77777777" w:rsidR="00FA691B" w:rsidRPr="00FA691B" w:rsidRDefault="00FA691B" w:rsidP="00393C68">
      <w:pPr>
        <w:pStyle w:val="ListParagraph"/>
        <w:numPr>
          <w:ilvl w:val="0"/>
          <w:numId w:val="34"/>
        </w:numPr>
        <w:spacing w:line="276" w:lineRule="auto"/>
        <w:ind w:left="567" w:hanging="283"/>
        <w:rPr>
          <w:b/>
        </w:rPr>
      </w:pPr>
      <w:r w:rsidRPr="00FA691B">
        <w:rPr>
          <w:b/>
        </w:rPr>
        <w:t>Food</w:t>
      </w:r>
      <w:r w:rsidR="00C80E92">
        <w:rPr>
          <w:b/>
        </w:rPr>
        <w:t>.</w:t>
      </w:r>
    </w:p>
    <w:p w14:paraId="6B2F9DB9" w14:textId="77777777" w:rsidR="00FA691B" w:rsidRPr="00FA691B" w:rsidRDefault="00FA691B" w:rsidP="00393C68">
      <w:pPr>
        <w:pStyle w:val="ListParagraph"/>
        <w:numPr>
          <w:ilvl w:val="0"/>
          <w:numId w:val="34"/>
        </w:numPr>
        <w:spacing w:line="276" w:lineRule="auto"/>
        <w:ind w:left="567" w:hanging="283"/>
        <w:rPr>
          <w:b/>
        </w:rPr>
      </w:pPr>
      <w:r w:rsidRPr="00FA691B">
        <w:rPr>
          <w:b/>
        </w:rPr>
        <w:t>Pheromones</w:t>
      </w:r>
      <w:r w:rsidR="00C80E92">
        <w:rPr>
          <w:b/>
        </w:rPr>
        <w:t>.</w:t>
      </w:r>
    </w:p>
    <w:p w14:paraId="1CC2C0EA" w14:textId="77777777" w:rsidR="00FA691B" w:rsidRDefault="00FA691B" w:rsidP="00393C68">
      <w:pPr>
        <w:pStyle w:val="ListParagraph"/>
        <w:numPr>
          <w:ilvl w:val="0"/>
          <w:numId w:val="34"/>
        </w:numPr>
        <w:spacing w:line="276" w:lineRule="auto"/>
        <w:ind w:left="567" w:hanging="283"/>
        <w:rPr>
          <w:b/>
        </w:rPr>
      </w:pPr>
      <w:r w:rsidRPr="00FA691B">
        <w:rPr>
          <w:b/>
        </w:rPr>
        <w:t>Nests</w:t>
      </w:r>
      <w:r w:rsidR="00C80E92">
        <w:rPr>
          <w:b/>
        </w:rPr>
        <w:t>.</w:t>
      </w:r>
    </w:p>
    <w:p w14:paraId="766F8A7A" w14:textId="599C327C" w:rsidR="001C60F8" w:rsidRDefault="002141AC" w:rsidP="00E36234">
      <w:pPr>
        <w:spacing w:line="276" w:lineRule="auto"/>
      </w:pPr>
      <w:r>
        <w:rPr>
          <w:noProof/>
          <w:lang w:eastAsia="en-GB"/>
        </w:rPr>
        <mc:AlternateContent>
          <mc:Choice Requires="wpg">
            <w:drawing>
              <wp:anchor distT="0" distB="0" distL="114300" distR="114300" simplePos="0" relativeHeight="251670016" behindDoc="0" locked="0" layoutInCell="1" allowOverlap="1" wp14:anchorId="434FE0A1" wp14:editId="15BB9DAA">
                <wp:simplePos x="0" y="0"/>
                <wp:positionH relativeFrom="margin">
                  <wp:align>center</wp:align>
                </wp:positionH>
                <wp:positionV relativeFrom="paragraph">
                  <wp:posOffset>729615</wp:posOffset>
                </wp:positionV>
                <wp:extent cx="4483100" cy="3350260"/>
                <wp:effectExtent l="0" t="0" r="3810" b="21590"/>
                <wp:wrapTopAndBottom/>
                <wp:docPr id="215"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3100" cy="3350260"/>
                          <a:chOff x="0" y="0"/>
                          <a:chExt cx="48548" cy="36290"/>
                        </a:xfrm>
                      </wpg:grpSpPr>
                      <wps:wsp>
                        <wps:cNvPr id="216" name="Straight Arrow Connector 26"/>
                        <wps:cNvCnPr>
                          <a:cxnSpLocks noChangeShapeType="1"/>
                        </wps:cNvCnPr>
                        <wps:spPr bwMode="auto">
                          <a:xfrm flipH="1">
                            <a:off x="2644" y="3429"/>
                            <a:ext cx="96" cy="32861"/>
                          </a:xfrm>
                          <a:prstGeom prst="straightConnector1">
                            <a:avLst/>
                          </a:prstGeom>
                          <a:noFill/>
                          <a:ln w="9525">
                            <a:solidFill>
                              <a:srgbClr val="4579B8"/>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7" name="Text Box 4"/>
                        <wps:cNvSpPr txBox="1">
                          <a:spLocks noChangeArrowheads="1"/>
                        </wps:cNvSpPr>
                        <wps:spPr bwMode="auto">
                          <a:xfrm rot="-5400000">
                            <a:off x="-1023" y="17669"/>
                            <a:ext cx="5906" cy="3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17685" w14:textId="77777777" w:rsidR="000C1D0C" w:rsidRDefault="000C1D0C" w:rsidP="00645A66">
                              <w:r>
                                <w:t>Height</w:t>
                              </w:r>
                            </w:p>
                          </w:txbxContent>
                        </wps:txbx>
                        <wps:bodyPr rot="0" vert="vert270" wrap="square" lIns="91440" tIns="45720" rIns="91440" bIns="45720" anchor="t" anchorCtr="0" upright="1">
                          <a:noAutofit/>
                        </wps:bodyPr>
                      </wps:wsp>
                      <wpg:grpSp>
                        <wpg:cNvPr id="218" name="Group 193"/>
                        <wpg:cNvGrpSpPr>
                          <a:grpSpLocks/>
                        </wpg:cNvGrpSpPr>
                        <wpg:grpSpPr bwMode="auto">
                          <a:xfrm>
                            <a:off x="4264" y="0"/>
                            <a:ext cx="44284" cy="36195"/>
                            <a:chOff x="0" y="0"/>
                            <a:chExt cx="44284" cy="36195"/>
                          </a:xfrm>
                        </wpg:grpSpPr>
                        <wpg:grpSp>
                          <wpg:cNvPr id="220" name="Group 192"/>
                          <wpg:cNvGrpSpPr>
                            <a:grpSpLocks/>
                          </wpg:cNvGrpSpPr>
                          <wpg:grpSpPr bwMode="auto">
                            <a:xfrm>
                              <a:off x="0" y="0"/>
                              <a:ext cx="32670" cy="36195"/>
                              <a:chOff x="0" y="0"/>
                              <a:chExt cx="32670" cy="36195"/>
                            </a:xfrm>
                          </wpg:grpSpPr>
                          <pic:pic xmlns:pic="http://schemas.openxmlformats.org/drawingml/2006/picture">
                            <pic:nvPicPr>
                              <pic:cNvPr id="221" name="Picture 1" descr="http://www.mathsisfun.com/activity/images/coin-grid.gif"/>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3524"/>
                                <a:ext cx="32670" cy="32671"/>
                              </a:xfrm>
                              <a:prstGeom prst="rect">
                                <a:avLst/>
                              </a:prstGeom>
                              <a:noFill/>
                              <a:extLst>
                                <a:ext uri="{909E8E84-426E-40DD-AFC4-6F175D3DCCD1}">
                                  <a14:hiddenFill xmlns:a14="http://schemas.microsoft.com/office/drawing/2010/main">
                                    <a:solidFill>
                                      <a:srgbClr val="FFFFFF"/>
                                    </a:solidFill>
                                  </a14:hiddenFill>
                                </a:ext>
                              </a:extLst>
                            </pic:spPr>
                          </pic:pic>
                          <wps:wsp>
                            <wps:cNvPr id="222" name="Straight Arrow Connector 24"/>
                            <wps:cNvCnPr>
                              <a:cxnSpLocks noChangeShapeType="1"/>
                            </wps:cNvCnPr>
                            <wps:spPr bwMode="auto">
                              <a:xfrm flipV="1">
                                <a:off x="190" y="2286"/>
                                <a:ext cx="32480" cy="95"/>
                              </a:xfrm>
                              <a:prstGeom prst="straightConnector1">
                                <a:avLst/>
                              </a:prstGeom>
                              <a:noFill/>
                              <a:ln w="9525">
                                <a:solidFill>
                                  <a:srgbClr val="4579B8"/>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23" name="Text Box 9"/>
                            <wps:cNvSpPr txBox="1">
                              <a:spLocks noChangeArrowheads="1"/>
                            </wps:cNvSpPr>
                            <wps:spPr bwMode="auto">
                              <a:xfrm>
                                <a:off x="13716" y="0"/>
                                <a:ext cx="5905" cy="3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3B56D" w14:textId="77777777" w:rsidR="000C1D0C" w:rsidRDefault="000C1D0C" w:rsidP="00645A66">
                                  <w:r>
                                    <w:t>Width</w:t>
                                  </w:r>
                                </w:p>
                              </w:txbxContent>
                            </wps:txbx>
                            <wps:bodyPr rot="0" vert="horz" wrap="square" lIns="91440" tIns="45720" rIns="91440" bIns="45720" anchor="t" anchorCtr="0" upright="1">
                              <a:noAutofit/>
                            </wps:bodyPr>
                          </wps:wsp>
                        </wpg:grpSp>
                        <wps:wsp>
                          <wps:cNvPr id="320" name="Straight Arrow Connector 30"/>
                          <wps:cNvCnPr>
                            <a:cxnSpLocks noChangeShapeType="1"/>
                          </wps:cNvCnPr>
                          <wps:spPr bwMode="auto">
                            <a:xfrm flipH="1">
                              <a:off x="24288" y="9144"/>
                              <a:ext cx="12573" cy="2667"/>
                            </a:xfrm>
                            <a:prstGeom prst="straightConnector1">
                              <a:avLst/>
                            </a:prstGeom>
                            <a:noFill/>
                            <a:ln w="9525">
                              <a:solidFill>
                                <a:srgbClr val="4579B8"/>
                              </a:solidFill>
                              <a:round/>
                              <a:headEnd/>
                              <a:tailEnd type="triangle" w="med" len="med"/>
                            </a:ln>
                            <a:extLst>
                              <a:ext uri="{909E8E84-426E-40DD-AFC4-6F175D3DCCD1}">
                                <a14:hiddenFill xmlns:a14="http://schemas.microsoft.com/office/drawing/2010/main">
                                  <a:noFill/>
                                </a14:hiddenFill>
                              </a:ext>
                            </a:extLst>
                          </wps:spPr>
                          <wps:bodyPr/>
                        </wps:wsp>
                        <wps:wsp>
                          <wps:cNvPr id="321" name="Text Box 11"/>
                          <wps:cNvSpPr txBox="1">
                            <a:spLocks noChangeArrowheads="1"/>
                          </wps:cNvSpPr>
                          <wps:spPr bwMode="auto">
                            <a:xfrm>
                              <a:off x="36290" y="7620"/>
                              <a:ext cx="7994" cy="3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9F3CD" w14:textId="77777777" w:rsidR="000C1D0C" w:rsidRDefault="000C1D0C" w:rsidP="00645A66">
                                <w:r>
                                  <w:t>A Cell</w:t>
                                </w:r>
                              </w:p>
                            </w:txbxContent>
                          </wps:txbx>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34FE0A1" id="Group 194" o:spid="_x0000_s1026" style="position:absolute;left:0;text-align:left;margin-left:0;margin-top:57.45pt;width:353pt;height:263.8pt;z-index:251670016;mso-position-horizontal:center;mso-position-horizontal-relative:margin;mso-width-relative:margin;mso-height-relative:margin" coordsize="48548,36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">
                <v:shapetype id="_x0000_t32" coordsize="21600,21600" o:spt="32" o:oned="t" path="m,l21600,21600e" filled="f">
                  <v:path arrowok="t" fillok="f" o:connecttype="none"/>
                  <o:lock v:ext="edit" shapetype="t"/>
                </v:shapetype>
                <v:shape id="Straight Arrow Connector 26" o:spid="_x0000_s1027" type="#_x0000_t32" style="position:absolute;left:2644;top:3429;width:96;height:328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wKgcQAAADcAAAADwAAAGRycy9kb3ducmV2LnhtbESPQYvCMBSE74L/ITzBi2haD1K6RhGh&#10;6EWWdb3s7dE822LzUpNY6783Cwt7HGbmG2a9HUwrenK+sawgXSQgiEurG64UXL6LeQbCB2SNrWVS&#10;8CIP2814tMZc2yd/UX8OlYgQ9jkqqEPocil9WZNBv7AdcfSu1hkMUbpKaofPCDetXCbJShpsOC7U&#10;2NG+pvJ2fhgFZXbIPk8P/kmHvsiOs0txd/dWqelk2H2ACDSE//Bf+6gVLNMV/J6JR0Bu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3AqBxAAAANwAAAAPAAAAAAAAAAAA&#10;AAAAAKECAABkcnMvZG93bnJldi54bWxQSwUGAAAAAAQABAD5AAAAkgMAAAAA&#10;" strokecolor="#4579b8">
                  <v:stroke startarrow="block" endarrow="block"/>
                </v:shape>
                <v:shapetype id="_x0000_t202" coordsize="21600,21600" o:spt="202" path="m,l,21600r21600,l21600,xe">
                  <v:stroke joinstyle="miter"/>
                  <v:path gradientshapeok="t" o:connecttype="rect"/>
                </v:shapetype>
                <v:shape id="Text Box 4" o:spid="_x0000_s1028" type="#_x0000_t202" style="position:absolute;left:-1023;top:17669;width:5906;height:386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o2vcYA&#10;AADcAAAADwAAAGRycy9kb3ducmV2LnhtbESPT2vCQBTE7wW/w/IEb7pRQSV1E4oirfRgqxavj+zL&#10;H5p9m2Y3mn77riD0OMzMb5h12ptaXKl1lWUF00kEgjizuuJCwfm0G69AOI+ssbZMCn7JQZoMntYY&#10;a3vjT7oefSEChF2MCkrvm1hKl5Vk0E1sQxy83LYGfZBtIXWLtwA3tZxF0UIarDgslNjQpqTs+9gZ&#10;BcuzNz+LS36Y7+W+uHSvu4/37ZdSo2H/8gzCU+//w4/2m1Ywmy7hfiYcAZ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o2vcYAAADcAAAADwAAAAAAAAAAAAAAAACYAgAAZHJz&#10;L2Rvd25yZXYueG1sUEsFBgAAAAAEAAQA9QAAAIsDAAAAAA==&#10;" filled="f" stroked="f">
                  <v:textbox style="layout-flow:vertical;mso-layout-flow-alt:bottom-to-top">
                    <w:txbxContent>
                      <w:p w14:paraId="0FB17685" w14:textId="77777777" w:rsidR="00F324E4" w:rsidRDefault="00F324E4" w:rsidP="00645A66">
                        <w:r>
                          <w:t>Height</w:t>
                        </w:r>
                      </w:p>
                    </w:txbxContent>
                  </v:textbox>
                </v:shape>
                <v:group id="Group 193" o:spid="_x0000_s1029" style="position:absolute;left:4264;width:44284;height:36195" coordsize="44284,3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group id="Group 192" o:spid="_x0000_s1030" style="position:absolute;width:32670;height:36195" coordsize="32670,3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alt="http://www.mathsisfun.com/activity/images/coin-grid.gif" style="position:absolute;top:3524;width:32670;height:3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y8rrDAAAA3AAAAA8AAABkcnMvZG93bnJldi54bWxEj81qwzAQhO+BvIPYQG+JHB9K60Y2IRDw&#10;IdDmh5431tYWtVbGUhT37atAocdhZr5hNtVkexFp9MaxgvUqA0HcOG24VXA575cvIHxA1tg7JgU/&#10;5KEq57MNFtrd+UjxFFqRIOwLVNCFMBRS+qYji37lBuLkfbnRYkhybKUe8Z7gtpd5lj1Li4bTQocD&#10;7Tpqvk83q+Az8od8r4051ybG1+v1kPnhoNTTYtq+gQg0hf/wX7vWCvJ8DY8z6QjI8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PLyusMAAADcAAAADwAAAAAAAAAAAAAAAACf&#10;AgAAZHJzL2Rvd25yZXYueG1sUEsFBgAAAAAEAAQA9wAAAI8DAAAAAA==&#10;">
                      <v:imagedata r:id="rId25" o:title="coin-grid"/>
                      <v:path arrowok="t"/>
                    </v:shape>
                    <v:shape id="Straight Arrow Connector 24" o:spid="_x0000_s1032" type="#_x0000_t32" style="position:absolute;left:190;top:2286;width:32480;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GP8QAAADcAAAADwAAAGRycy9kb3ducmV2LnhtbESPQYvCMBSE7wv+h/AEL4um9rCUahQR&#10;il5E1vXi7dE822LzUpNY6783Cwt7HGbmG2a5HkwrenK+saxgPktAEJdWN1wpOP8U0wyED8gaW8uk&#10;4EUe1qvRxxJzbZ/8Tf0pVCJC2OeooA6hy6X0ZU0G/cx2xNG7WmcwROkqqR0+I9y0Mk2SL2mw4bhQ&#10;Y0fbmsrb6WEUlNkuOx4efJkPfZHtP8/F3d1bpSbjYbMAEWgI/+G/9l4rSNMUfs/EIyBX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i8Y/xAAAANwAAAAPAAAAAAAAAAAA&#10;AAAAAKECAABkcnMvZG93bnJldi54bWxQSwUGAAAAAAQABAD5AAAAkgMAAAAA&#10;" strokecolor="#4579b8">
                      <v:stroke startarrow="block" endarrow="block"/>
                    </v:shape>
                    <v:shape id="Text Box 9" o:spid="_x0000_s1033" type="#_x0000_t202" style="position:absolute;left:13716;width:5905;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14:paraId="2F53B56D" w14:textId="77777777" w:rsidR="00F324E4" w:rsidRDefault="00F324E4" w:rsidP="00645A66">
                            <w:r>
                              <w:t>Width</w:t>
                            </w:r>
                          </w:p>
                        </w:txbxContent>
                      </v:textbox>
                    </v:shape>
                  </v:group>
                  <v:shape id="Straight Arrow Connector 30" o:spid="_x0000_s1034" type="#_x0000_t32" style="position:absolute;left:24288;top:9144;width:12573;height:2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m6f8AAAADcAAAADwAAAGRycy9kb3ducmV2LnhtbERPzYrCMBC+C75DGMGLaGoXRKpRFkXw&#10;oqzVBxia2ba7zaQm0da3N4eFPX58/+ttbxrxJOdrywrmswQEcWF1zaWC2/UwXYLwAVljY5kUvMjD&#10;djMcrDHTtuMLPfNQihjCPkMFVQhtJqUvKjLoZ7Yljty3dQZDhK6U2mEXw00j0yRZSIM1x4YKW9pV&#10;VPzmD6PAnVzx1R0mpv9J78ebk9fUnfdKjUf95wpEoD78i//cR63gI43z45l4BOTm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xpun/AAAAA3AAAAA8AAAAAAAAAAAAAAAAA&#10;oQIAAGRycy9kb3ducmV2LnhtbFBLBQYAAAAABAAEAPkAAACOAwAAAAA=&#10;" strokecolor="#4579b8">
                    <v:stroke endarrow="block"/>
                  </v:shape>
                  <v:shape id="Text Box 11" o:spid="_x0000_s1035" type="#_x0000_t202" style="position:absolute;left:36290;top:7620;width:7994;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I+sQA&#10;AADcAAAADwAAAGRycy9kb3ducmV2LnhtbESPT2vCQBTE7wW/w/IEb7qrtqIxG5GWQk8t/gVvj+wz&#10;CWbfhuzWpN++WxB6HGbmN0y66W0t7tT6yrGG6USBIM6dqbjQcDy8j5cgfEA2WDsmDT/kYZMNnlJM&#10;jOt4R/d9KESEsE9QQxlCk0jp85Is+olriKN3da3FEGVbSNNiF+G2ljOlFtJixXGhxIZeS8pv+2+r&#10;4fR5vZyf1VfxZl+azvVKsl1JrUfDfrsGEagP/+FH+8NomM+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tiPrEAAAA3AAAAA8AAAAAAAAAAAAAAAAAmAIAAGRycy9k&#10;b3ducmV2LnhtbFBLBQYAAAAABAAEAPUAAACJAwAAAAA=&#10;" filled="f" stroked="f">
                    <v:textbox>
                      <w:txbxContent>
                        <w:p w14:paraId="4939F3CD" w14:textId="77777777" w:rsidR="00F324E4" w:rsidRDefault="00F324E4" w:rsidP="00645A66">
                          <w:r>
                            <w:t>A Cell</w:t>
                          </w:r>
                        </w:p>
                      </w:txbxContent>
                    </v:textbox>
                  </v:shape>
                </v:group>
                <w10:wrap type="topAndBottom" anchorx="margin"/>
              </v:group>
            </w:pict>
          </mc:Fallback>
        </mc:AlternateContent>
      </w:r>
      <w:r w:rsidR="00FA691B">
        <w:t>The map which will be implemented will be grid based. It will be made up by a fixed quantity of cells in a rectangular formation. Cells will be a fixed size. Ants, food, pheromones and nests will only be able to exist in a single cell i.e. one ant cannot be in two cells at the same time.</w:t>
      </w:r>
    </w:p>
    <w:p w14:paraId="30205060" w14:textId="77777777" w:rsidR="003160D8" w:rsidRPr="001C60F8" w:rsidRDefault="003160D8" w:rsidP="00E36234">
      <w:pPr>
        <w:spacing w:line="276" w:lineRule="auto"/>
      </w:pPr>
    </w:p>
    <w:p w14:paraId="62B835A2" w14:textId="77777777" w:rsidR="00B06B87" w:rsidRPr="00C80E92" w:rsidRDefault="00206A5E" w:rsidP="00C80E92">
      <w:pPr>
        <w:spacing w:line="276" w:lineRule="auto"/>
      </w:pPr>
      <w:r>
        <w:t>Altho</w:t>
      </w:r>
      <w:r w:rsidR="00C80E92">
        <w:t>ugh the map will appear to be 2D</w:t>
      </w:r>
      <w:r>
        <w:t xml:space="preserve"> and flat, in fact it will be a </w:t>
      </w:r>
      <w:r w:rsidR="00CB47D8">
        <w:t>torus</w:t>
      </w:r>
      <w:r>
        <w:t xml:space="preserve">. This will simply mean that if an ant walks of the top of the map, they will appear to walk in from the bottom (also true for the left and right sides of the map). This is done so that </w:t>
      </w:r>
      <w:r w:rsidR="00CB47D8">
        <w:t>the map will be able to appear larger is it is not limited by walls. It also more closely models the natural environment of ants i.e. not in a confined space.</w:t>
      </w:r>
    </w:p>
    <w:p w14:paraId="50256CA0" w14:textId="77777777" w:rsidR="00C45512" w:rsidRDefault="00C45512" w:rsidP="00C80E92">
      <w:pPr>
        <w:pStyle w:val="Heading3"/>
        <w:spacing w:after="240" w:line="276" w:lineRule="auto"/>
      </w:pPr>
    </w:p>
    <w:p w14:paraId="4FEE81FC" w14:textId="77777777" w:rsidR="00A62EA8" w:rsidRDefault="00AD49F7" w:rsidP="00C80E92">
      <w:pPr>
        <w:pStyle w:val="Heading3"/>
        <w:spacing w:after="240" w:line="276" w:lineRule="auto"/>
      </w:pPr>
      <w:r>
        <w:t>Configuration</w:t>
      </w:r>
    </w:p>
    <w:p w14:paraId="0BFD7D3D" w14:textId="77777777" w:rsidR="00AD49F7" w:rsidRDefault="00AD49F7" w:rsidP="00E36234">
      <w:pPr>
        <w:spacing w:line="276" w:lineRule="auto"/>
      </w:pPr>
      <w:r>
        <w:t>The configuration options which will b</w:t>
      </w:r>
      <w:r w:rsidR="00C80E92">
        <w:t>e available in the program include</w:t>
      </w:r>
      <w:r>
        <w:t xml:space="preserve"> definitions of the environment in w</w:t>
      </w:r>
      <w:r w:rsidR="00C80E92">
        <w:t>hich the ants will be living in:</w:t>
      </w:r>
    </w:p>
    <w:p w14:paraId="16BA34BA" w14:textId="77777777" w:rsidR="003B1E9C" w:rsidRDefault="003B1E9C" w:rsidP="00FD1277">
      <w:pPr>
        <w:numPr>
          <w:ilvl w:val="0"/>
          <w:numId w:val="37"/>
        </w:numPr>
        <w:spacing w:after="0" w:line="276" w:lineRule="auto"/>
        <w:ind w:left="567" w:hanging="207"/>
      </w:pPr>
      <w:r w:rsidRPr="006D28C7">
        <w:rPr>
          <w:b/>
        </w:rPr>
        <w:t>Food heath ratio</w:t>
      </w:r>
      <w:r w:rsidR="00C80E92">
        <w:t xml:space="preserve"> – t</w:t>
      </w:r>
      <w:r>
        <w:t>he ratio of which one piece of food translates into so much health</w:t>
      </w:r>
      <w:r w:rsidR="006D28C7">
        <w:t>.</w:t>
      </w:r>
    </w:p>
    <w:p w14:paraId="00857374" w14:textId="77777777" w:rsidR="003B1E9C" w:rsidRDefault="003B1E9C" w:rsidP="00FD1277">
      <w:pPr>
        <w:numPr>
          <w:ilvl w:val="0"/>
          <w:numId w:val="37"/>
        </w:numPr>
        <w:spacing w:after="0" w:line="276" w:lineRule="auto"/>
        <w:ind w:left="567" w:hanging="207"/>
      </w:pPr>
      <w:r w:rsidRPr="006D28C7">
        <w:rPr>
          <w:b/>
        </w:rPr>
        <w:t>Food amount</w:t>
      </w:r>
      <w:r w:rsidR="00C80E92">
        <w:t xml:space="preserve"> – t</w:t>
      </w:r>
      <w:r>
        <w:t>he amount of food which will be in the map</w:t>
      </w:r>
      <w:r w:rsidR="006D28C7">
        <w:t>.</w:t>
      </w:r>
    </w:p>
    <w:p w14:paraId="1AAADF3E" w14:textId="77777777" w:rsidR="003B1E9C" w:rsidRDefault="003B1E9C" w:rsidP="00FD1277">
      <w:pPr>
        <w:numPr>
          <w:ilvl w:val="0"/>
          <w:numId w:val="37"/>
        </w:numPr>
        <w:spacing w:after="0" w:line="276" w:lineRule="auto"/>
        <w:ind w:left="567" w:hanging="207"/>
      </w:pPr>
      <w:r w:rsidRPr="006D28C7">
        <w:rPr>
          <w:b/>
        </w:rPr>
        <w:t>Food grow amount</w:t>
      </w:r>
      <w:r w:rsidR="00C80E92">
        <w:t xml:space="preserve"> – t</w:t>
      </w:r>
      <w:r>
        <w:t>he amount of food which grows each time</w:t>
      </w:r>
      <w:r w:rsidR="006D28C7">
        <w:t>.</w:t>
      </w:r>
    </w:p>
    <w:p w14:paraId="2843068C" w14:textId="77777777" w:rsidR="003B1E9C" w:rsidRDefault="003B1E9C" w:rsidP="00FD1277">
      <w:pPr>
        <w:numPr>
          <w:ilvl w:val="0"/>
          <w:numId w:val="37"/>
        </w:numPr>
        <w:spacing w:after="0" w:line="276" w:lineRule="auto"/>
        <w:ind w:left="567" w:hanging="207"/>
      </w:pPr>
      <w:r w:rsidRPr="006D28C7">
        <w:rPr>
          <w:b/>
        </w:rPr>
        <w:t>Food grow rate</w:t>
      </w:r>
      <w:r w:rsidR="00C80E92">
        <w:t xml:space="preserve"> – t</w:t>
      </w:r>
      <w:r>
        <w:t>he rate at which food grows</w:t>
      </w:r>
      <w:r w:rsidR="006D28C7">
        <w:t>.</w:t>
      </w:r>
    </w:p>
    <w:p w14:paraId="2E5EF09B" w14:textId="77777777" w:rsidR="003B1E9C" w:rsidRDefault="003B1E9C" w:rsidP="00FD1277">
      <w:pPr>
        <w:numPr>
          <w:ilvl w:val="0"/>
          <w:numId w:val="37"/>
        </w:numPr>
        <w:spacing w:after="0" w:line="276" w:lineRule="auto"/>
        <w:ind w:left="567" w:hanging="207"/>
      </w:pPr>
      <w:r w:rsidRPr="006D28C7">
        <w:rPr>
          <w:b/>
        </w:rPr>
        <w:t>Pheromone evaporation rate</w:t>
      </w:r>
      <w:r w:rsidR="00C80E92">
        <w:t xml:space="preserve"> – t</w:t>
      </w:r>
      <w:r>
        <w:t>he rate at which pheromones evaporate in a single tick</w:t>
      </w:r>
      <w:r w:rsidR="006D28C7">
        <w:t>.</w:t>
      </w:r>
    </w:p>
    <w:p w14:paraId="0B412DEF" w14:textId="77777777" w:rsidR="003B1E9C" w:rsidRDefault="00300D5D" w:rsidP="00FD1277">
      <w:pPr>
        <w:numPr>
          <w:ilvl w:val="0"/>
          <w:numId w:val="37"/>
        </w:numPr>
        <w:spacing w:line="276" w:lineRule="auto"/>
        <w:ind w:left="567" w:hanging="207"/>
      </w:pPr>
      <w:r w:rsidRPr="006D28C7">
        <w:rPr>
          <w:b/>
        </w:rPr>
        <w:t>Max pheromone concentration</w:t>
      </w:r>
      <w:r w:rsidR="00C80E92">
        <w:t xml:space="preserve"> – t</w:t>
      </w:r>
      <w:r>
        <w:t>he maximum concentration a pheromone can have</w:t>
      </w:r>
      <w:r w:rsidR="006D28C7">
        <w:t>.</w:t>
      </w:r>
    </w:p>
    <w:p w14:paraId="5E8BEDD2" w14:textId="77777777" w:rsidR="00300D5D" w:rsidRDefault="00300D5D" w:rsidP="00C80E92">
      <w:pPr>
        <w:spacing w:after="0" w:line="276" w:lineRule="auto"/>
      </w:pPr>
      <w:r>
        <w:t>Characteristics in the simulation will not only have a value but a number of other properties including:</w:t>
      </w:r>
    </w:p>
    <w:p w14:paraId="392F7821" w14:textId="77777777" w:rsidR="00300D5D" w:rsidRDefault="00300D5D" w:rsidP="00FD1277">
      <w:pPr>
        <w:numPr>
          <w:ilvl w:val="0"/>
          <w:numId w:val="38"/>
        </w:numPr>
        <w:spacing w:after="0" w:line="276" w:lineRule="auto"/>
        <w:ind w:left="567" w:hanging="283"/>
      </w:pPr>
      <w:r w:rsidRPr="006D28C7">
        <w:rPr>
          <w:b/>
        </w:rPr>
        <w:t>Minimum value</w:t>
      </w:r>
      <w:r w:rsidR="00C80E92">
        <w:t xml:space="preserve"> – t</w:t>
      </w:r>
      <w:r>
        <w:t>he minimum value the characteristics value can be</w:t>
      </w:r>
      <w:r w:rsidR="006D28C7">
        <w:t>.</w:t>
      </w:r>
    </w:p>
    <w:p w14:paraId="6D205C42" w14:textId="77777777" w:rsidR="00300D5D" w:rsidRDefault="00300D5D" w:rsidP="00FD1277">
      <w:pPr>
        <w:numPr>
          <w:ilvl w:val="0"/>
          <w:numId w:val="38"/>
        </w:numPr>
        <w:spacing w:after="0" w:line="276" w:lineRule="auto"/>
        <w:ind w:left="567" w:hanging="283"/>
      </w:pPr>
      <w:r w:rsidRPr="006D28C7">
        <w:rPr>
          <w:b/>
        </w:rPr>
        <w:t>Maximum value</w:t>
      </w:r>
      <w:r w:rsidR="00C80E92">
        <w:t xml:space="preserve"> – t</w:t>
      </w:r>
      <w:r>
        <w:t xml:space="preserve">he maximum value the </w:t>
      </w:r>
      <w:r w:rsidR="006D28C7">
        <w:t>characteristics</w:t>
      </w:r>
      <w:r>
        <w:t xml:space="preserve"> value can be</w:t>
      </w:r>
      <w:r w:rsidR="006D28C7">
        <w:t>.</w:t>
      </w:r>
    </w:p>
    <w:p w14:paraId="0D803AC1" w14:textId="77777777" w:rsidR="00300D5D" w:rsidRDefault="00300D5D" w:rsidP="00FD1277">
      <w:pPr>
        <w:numPr>
          <w:ilvl w:val="0"/>
          <w:numId w:val="38"/>
        </w:numPr>
        <w:spacing w:after="0" w:line="276" w:lineRule="auto"/>
        <w:ind w:left="567" w:hanging="283"/>
      </w:pPr>
      <w:r w:rsidRPr="006D28C7">
        <w:rPr>
          <w:b/>
        </w:rPr>
        <w:t>Type</w:t>
      </w:r>
      <w:r w:rsidR="00C80E92">
        <w:t xml:space="preserve"> – t</w:t>
      </w:r>
      <w:r>
        <w:t xml:space="preserve">his is the type which will be accepted as input </w:t>
      </w:r>
      <w:r w:rsidR="006D28C7">
        <w:t>i.e.</w:t>
      </w:r>
      <w:r>
        <w:t xml:space="preserve"> an </w:t>
      </w:r>
      <w:r w:rsidR="006D28C7">
        <w:t>integer</w:t>
      </w:r>
      <w:r>
        <w:t xml:space="preserve"> or a number or a string</w:t>
      </w:r>
      <w:r w:rsidR="006D28C7">
        <w:t>.</w:t>
      </w:r>
    </w:p>
    <w:p w14:paraId="0B5AAB73" w14:textId="77777777" w:rsidR="00300D5D" w:rsidRDefault="00300D5D" w:rsidP="00FD1277">
      <w:pPr>
        <w:numPr>
          <w:ilvl w:val="0"/>
          <w:numId w:val="38"/>
        </w:numPr>
        <w:spacing w:after="0" w:line="276" w:lineRule="auto"/>
        <w:ind w:left="567" w:hanging="283"/>
      </w:pPr>
      <w:r w:rsidRPr="006D28C7">
        <w:rPr>
          <w:b/>
        </w:rPr>
        <w:t>Description</w:t>
      </w:r>
      <w:r w:rsidR="00C80E92">
        <w:t xml:space="preserve"> – t</w:t>
      </w:r>
      <w:r>
        <w:t xml:space="preserve">his is the description of the characteristic. This will be used </w:t>
      </w:r>
      <w:r w:rsidR="007F7674">
        <w:t xml:space="preserve">for displaying the characteristic </w:t>
      </w:r>
      <w:r w:rsidR="006D28C7">
        <w:t>in the user interface.</w:t>
      </w:r>
    </w:p>
    <w:p w14:paraId="30700A22" w14:textId="77777777" w:rsidR="006D28C7" w:rsidRDefault="006D28C7" w:rsidP="00FD1277">
      <w:pPr>
        <w:numPr>
          <w:ilvl w:val="0"/>
          <w:numId w:val="38"/>
        </w:numPr>
        <w:spacing w:after="0" w:line="276" w:lineRule="auto"/>
        <w:ind w:left="567" w:hanging="283"/>
      </w:pPr>
      <w:r w:rsidRPr="006D28C7">
        <w:rPr>
          <w:b/>
        </w:rPr>
        <w:t>Health modifier</w:t>
      </w:r>
      <w:r w:rsidR="00C80E92">
        <w:t xml:space="preserve"> – t</w:t>
      </w:r>
      <w:r>
        <w:t>his is the amount at which a single increase in value will cost the species in terms of health.</w:t>
      </w:r>
    </w:p>
    <w:p w14:paraId="55418C66" w14:textId="77777777" w:rsidR="006D28C7" w:rsidRPr="00AD49F7" w:rsidRDefault="006D28C7" w:rsidP="00FD1277">
      <w:pPr>
        <w:numPr>
          <w:ilvl w:val="0"/>
          <w:numId w:val="38"/>
        </w:numPr>
        <w:spacing w:after="0" w:line="276" w:lineRule="auto"/>
        <w:ind w:left="567" w:hanging="283"/>
      </w:pPr>
      <w:r w:rsidRPr="006D28C7">
        <w:rPr>
          <w:b/>
        </w:rPr>
        <w:t>Default value</w:t>
      </w:r>
      <w:r w:rsidR="00C80E92">
        <w:t xml:space="preserve"> – t</w:t>
      </w:r>
      <w:r>
        <w:t>his will be used when the simulation is first loaded.</w:t>
      </w:r>
    </w:p>
    <w:p w14:paraId="4EB3FAEC" w14:textId="77777777" w:rsidR="00AD49F7" w:rsidRPr="001C60F8" w:rsidRDefault="00AD49F7" w:rsidP="00C80E92">
      <w:pPr>
        <w:spacing w:after="0" w:line="276" w:lineRule="auto"/>
      </w:pPr>
    </w:p>
    <w:p w14:paraId="69AE0FB7" w14:textId="77777777" w:rsidR="00234E7A" w:rsidRDefault="002A4579" w:rsidP="00E36234">
      <w:pPr>
        <w:pStyle w:val="Heading2"/>
        <w:spacing w:after="240" w:line="276" w:lineRule="auto"/>
      </w:pPr>
      <w:bookmarkStart w:id="72" w:name="_Toc381971306"/>
      <w:bookmarkStart w:id="73" w:name="_Toc382209207"/>
      <w:bookmarkStart w:id="74" w:name="_Toc383463038"/>
      <w:bookmarkStart w:id="75" w:name="_Toc383597851"/>
      <w:r>
        <w:t>Definition of data requirements (Design Data Dictionary)</w:t>
      </w:r>
      <w:bookmarkEnd w:id="72"/>
      <w:bookmarkEnd w:id="73"/>
      <w:bookmarkEnd w:id="74"/>
      <w:bookmarkEnd w:id="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7815"/>
      </w:tblGrid>
      <w:tr w:rsidR="00D479BC" w14:paraId="34A8F419" w14:textId="77777777" w:rsidTr="00456FC2">
        <w:trPr>
          <w:tblHeader/>
        </w:trPr>
        <w:tc>
          <w:tcPr>
            <w:tcW w:w="793" w:type="pct"/>
          </w:tcPr>
          <w:p w14:paraId="559DD378" w14:textId="3C1E256D" w:rsidR="00D479BC" w:rsidRPr="00401A2F" w:rsidRDefault="00D479BC" w:rsidP="0020611C">
            <w:pPr>
              <w:spacing w:after="0" w:line="276" w:lineRule="auto"/>
              <w:jc w:val="center"/>
              <w:rPr>
                <w:b/>
              </w:rPr>
            </w:pPr>
            <w:r w:rsidRPr="00456FC2">
              <w:rPr>
                <w:b/>
                <w:sz w:val="24"/>
              </w:rPr>
              <w:t>Identifier</w:t>
            </w:r>
          </w:p>
        </w:tc>
        <w:tc>
          <w:tcPr>
            <w:tcW w:w="4207" w:type="pct"/>
          </w:tcPr>
          <w:p w14:paraId="22C68354" w14:textId="77777777" w:rsidR="00D479BC" w:rsidRPr="00456FC2" w:rsidRDefault="00D479BC" w:rsidP="0020611C">
            <w:pPr>
              <w:spacing w:after="0" w:line="276" w:lineRule="auto"/>
              <w:jc w:val="center"/>
              <w:rPr>
                <w:b/>
                <w:sz w:val="24"/>
              </w:rPr>
            </w:pPr>
            <w:r w:rsidRPr="0020611C">
              <w:rPr>
                <w:b/>
                <w:sz w:val="24"/>
              </w:rPr>
              <w:t>Description</w:t>
            </w:r>
          </w:p>
        </w:tc>
      </w:tr>
      <w:tr w:rsidR="00D479BC" w14:paraId="77814548" w14:textId="77777777" w:rsidTr="00C80E92">
        <w:tc>
          <w:tcPr>
            <w:tcW w:w="793" w:type="pct"/>
          </w:tcPr>
          <w:p w14:paraId="50A940F7" w14:textId="77777777" w:rsidR="00D479BC" w:rsidRDefault="00D479BC" w:rsidP="00E36234">
            <w:pPr>
              <w:spacing w:after="0" w:line="276" w:lineRule="auto"/>
            </w:pPr>
            <w:r>
              <w:t>Characteristic</w:t>
            </w:r>
          </w:p>
        </w:tc>
        <w:tc>
          <w:tcPr>
            <w:tcW w:w="4207" w:type="pct"/>
          </w:tcPr>
          <w:p w14:paraId="082E346D" w14:textId="77777777" w:rsidR="00D479BC" w:rsidRDefault="00D479BC" w:rsidP="00E36234">
            <w:pPr>
              <w:spacing w:after="0" w:line="276" w:lineRule="auto"/>
            </w:pPr>
            <w:r>
              <w:t>A collection of values relating to a property of an ant. This includes:</w:t>
            </w:r>
          </w:p>
          <w:p w14:paraId="6F9DF444" w14:textId="77777777" w:rsidR="00D479BC" w:rsidRDefault="00D479BC" w:rsidP="00393C68">
            <w:pPr>
              <w:numPr>
                <w:ilvl w:val="0"/>
                <w:numId w:val="40"/>
              </w:numPr>
              <w:spacing w:after="0" w:line="276" w:lineRule="auto"/>
              <w:ind w:left="512" w:hanging="284"/>
            </w:pPr>
            <w:r w:rsidRPr="00E24943">
              <w:rPr>
                <w:b/>
              </w:rPr>
              <w:t>Value</w:t>
            </w:r>
            <w:r w:rsidR="00C80E92">
              <w:t xml:space="preserve"> – t</w:t>
            </w:r>
            <w:r>
              <w:t>he value of the characteristic, type depending on the characteristic</w:t>
            </w:r>
          </w:p>
          <w:p w14:paraId="19B0B729" w14:textId="77777777" w:rsidR="00D479BC" w:rsidRDefault="00D479BC" w:rsidP="00393C68">
            <w:pPr>
              <w:numPr>
                <w:ilvl w:val="0"/>
                <w:numId w:val="40"/>
              </w:numPr>
              <w:spacing w:after="0" w:line="276" w:lineRule="auto"/>
              <w:ind w:left="512" w:hanging="284"/>
            </w:pPr>
            <w:r w:rsidRPr="00E24943">
              <w:rPr>
                <w:b/>
              </w:rPr>
              <w:t>Maximum value</w:t>
            </w:r>
            <w:r w:rsidR="00C80E92">
              <w:t xml:space="preserve"> – t</w:t>
            </w:r>
            <w:r>
              <w:t>he maximum value the value can have</w:t>
            </w:r>
          </w:p>
          <w:p w14:paraId="2B6F6D72" w14:textId="77777777" w:rsidR="00D479BC" w:rsidRDefault="00D479BC" w:rsidP="00393C68">
            <w:pPr>
              <w:numPr>
                <w:ilvl w:val="0"/>
                <w:numId w:val="40"/>
              </w:numPr>
              <w:spacing w:after="0" w:line="276" w:lineRule="auto"/>
              <w:ind w:left="512" w:hanging="284"/>
            </w:pPr>
            <w:r w:rsidRPr="00E24943">
              <w:rPr>
                <w:b/>
              </w:rPr>
              <w:t>Minimum value</w:t>
            </w:r>
            <w:r w:rsidR="00C80E92">
              <w:t xml:space="preserve"> – t</w:t>
            </w:r>
            <w:r>
              <w:t>he minimum value the value can have</w:t>
            </w:r>
          </w:p>
          <w:p w14:paraId="6CC6882D" w14:textId="77777777" w:rsidR="00D479BC" w:rsidRDefault="00D479BC" w:rsidP="00393C68">
            <w:pPr>
              <w:numPr>
                <w:ilvl w:val="0"/>
                <w:numId w:val="40"/>
              </w:numPr>
              <w:spacing w:after="0" w:line="276" w:lineRule="auto"/>
              <w:ind w:left="512" w:hanging="284"/>
            </w:pPr>
            <w:r w:rsidRPr="00E24943">
              <w:rPr>
                <w:b/>
              </w:rPr>
              <w:t>Type</w:t>
            </w:r>
            <w:r w:rsidR="00C80E92">
              <w:t xml:space="preserve"> – t</w:t>
            </w:r>
            <w:r>
              <w:t>he type the value is e.g. integer or number</w:t>
            </w:r>
          </w:p>
          <w:p w14:paraId="1763176B" w14:textId="77777777" w:rsidR="00D479BC" w:rsidRDefault="00D479BC" w:rsidP="00393C68">
            <w:pPr>
              <w:numPr>
                <w:ilvl w:val="0"/>
                <w:numId w:val="40"/>
              </w:numPr>
              <w:spacing w:after="0" w:line="276" w:lineRule="auto"/>
              <w:ind w:left="512" w:hanging="284"/>
            </w:pPr>
            <w:r w:rsidRPr="00E24943">
              <w:rPr>
                <w:b/>
              </w:rPr>
              <w:t>Description</w:t>
            </w:r>
            <w:r w:rsidR="00C80E92">
              <w:t xml:space="preserve"> – a</w:t>
            </w:r>
            <w:r>
              <w:t xml:space="preserve"> text description of the characteristic will be used in th</w:t>
            </w:r>
            <w:r w:rsidR="00C80E92">
              <w:t>e user interface for hover text</w:t>
            </w:r>
          </w:p>
          <w:p w14:paraId="4F861B18" w14:textId="77777777" w:rsidR="00D479BC" w:rsidRDefault="00D479BC" w:rsidP="00393C68">
            <w:pPr>
              <w:numPr>
                <w:ilvl w:val="0"/>
                <w:numId w:val="40"/>
              </w:numPr>
              <w:spacing w:after="0" w:line="276" w:lineRule="auto"/>
              <w:ind w:left="512" w:hanging="284"/>
            </w:pPr>
            <w:r w:rsidRPr="00E24943">
              <w:rPr>
                <w:b/>
              </w:rPr>
              <w:t>Health modifier</w:t>
            </w:r>
            <w:r w:rsidR="00C80E92">
              <w:t xml:space="preserve"> – h</w:t>
            </w:r>
            <w:r>
              <w:t>ow the characteristics value alters the species health cost</w:t>
            </w:r>
          </w:p>
          <w:p w14:paraId="66CA3C89" w14:textId="77777777" w:rsidR="00D479BC" w:rsidRDefault="00D479BC" w:rsidP="00393C68">
            <w:pPr>
              <w:numPr>
                <w:ilvl w:val="0"/>
                <w:numId w:val="40"/>
              </w:numPr>
              <w:spacing w:after="0" w:line="276" w:lineRule="auto"/>
              <w:ind w:left="512" w:hanging="284"/>
            </w:pPr>
            <w:r w:rsidRPr="00E24943">
              <w:rPr>
                <w:b/>
              </w:rPr>
              <w:t>Default value</w:t>
            </w:r>
            <w:r w:rsidR="00C80E92">
              <w:t xml:space="preserve"> – t</w:t>
            </w:r>
            <w:r>
              <w:t>he default value of the charact</w:t>
            </w:r>
            <w:r w:rsidR="00C80E92">
              <w:t>eristic, used when first opened</w:t>
            </w:r>
          </w:p>
        </w:tc>
      </w:tr>
      <w:tr w:rsidR="00D479BC" w14:paraId="1121BF77" w14:textId="77777777" w:rsidTr="00C80E92">
        <w:tc>
          <w:tcPr>
            <w:tcW w:w="793" w:type="pct"/>
          </w:tcPr>
          <w:p w14:paraId="354BE27A" w14:textId="77777777" w:rsidR="00D479BC" w:rsidRDefault="00D479BC" w:rsidP="00E36234">
            <w:pPr>
              <w:spacing w:after="0" w:line="276" w:lineRule="auto"/>
            </w:pPr>
            <w:r>
              <w:t>Species</w:t>
            </w:r>
          </w:p>
        </w:tc>
        <w:tc>
          <w:tcPr>
            <w:tcW w:w="4207" w:type="pct"/>
          </w:tcPr>
          <w:p w14:paraId="3B3C3DF5" w14:textId="77777777" w:rsidR="00D479BC" w:rsidRDefault="00D479BC" w:rsidP="00E36234">
            <w:pPr>
              <w:spacing w:after="0" w:line="276" w:lineRule="auto"/>
            </w:pPr>
            <w:r>
              <w:t>A collection of spe</w:t>
            </w:r>
            <w:r w:rsidR="00C80E92">
              <w:t>cific values of characteristics</w:t>
            </w:r>
          </w:p>
        </w:tc>
      </w:tr>
      <w:tr w:rsidR="00D479BC" w14:paraId="496A1C07" w14:textId="77777777" w:rsidTr="00C80E92">
        <w:tc>
          <w:tcPr>
            <w:tcW w:w="793" w:type="pct"/>
          </w:tcPr>
          <w:p w14:paraId="56BAFB71" w14:textId="77777777" w:rsidR="00D479BC" w:rsidRDefault="00D479BC" w:rsidP="00E36234">
            <w:pPr>
              <w:spacing w:after="0" w:line="276" w:lineRule="auto"/>
            </w:pPr>
            <w:r>
              <w:t>Mutation</w:t>
            </w:r>
          </w:p>
        </w:tc>
        <w:tc>
          <w:tcPr>
            <w:tcW w:w="4207" w:type="pct"/>
          </w:tcPr>
          <w:p w14:paraId="5E4CF544" w14:textId="77777777" w:rsidR="00D479BC" w:rsidRDefault="00D479BC" w:rsidP="00E36234">
            <w:pPr>
              <w:spacing w:after="0" w:line="276" w:lineRule="auto"/>
            </w:pPr>
            <w:r>
              <w:t>An alteration in the value of a single characte</w:t>
            </w:r>
            <w:r w:rsidR="00C80E92">
              <w:t>ristics value to a random value</w:t>
            </w:r>
          </w:p>
        </w:tc>
      </w:tr>
      <w:tr w:rsidR="00D479BC" w14:paraId="7B69F9EC" w14:textId="77777777" w:rsidTr="00C80E92">
        <w:tc>
          <w:tcPr>
            <w:tcW w:w="793" w:type="pct"/>
          </w:tcPr>
          <w:p w14:paraId="06C208B8" w14:textId="77777777" w:rsidR="00D479BC" w:rsidRDefault="00D479BC" w:rsidP="00E36234">
            <w:pPr>
              <w:spacing w:after="0" w:line="276" w:lineRule="auto"/>
            </w:pPr>
            <w:r>
              <w:t>Cell</w:t>
            </w:r>
          </w:p>
        </w:tc>
        <w:tc>
          <w:tcPr>
            <w:tcW w:w="4207" w:type="pct"/>
          </w:tcPr>
          <w:p w14:paraId="5CD53BF4" w14:textId="77777777" w:rsidR="00D479BC" w:rsidRDefault="00D479BC" w:rsidP="00E36234">
            <w:pPr>
              <w:spacing w:after="0" w:line="276" w:lineRule="auto"/>
            </w:pPr>
            <w:r>
              <w:t>A single square in a grid which can contain a single piece of food as well a</w:t>
            </w:r>
            <w:r w:rsidR="00C80E92">
              <w:t>s many ants and pheromones</w:t>
            </w:r>
          </w:p>
        </w:tc>
      </w:tr>
      <w:tr w:rsidR="00D479BC" w14:paraId="117209C9" w14:textId="77777777" w:rsidTr="00C80E92">
        <w:tc>
          <w:tcPr>
            <w:tcW w:w="793" w:type="pct"/>
          </w:tcPr>
          <w:p w14:paraId="2BA5BD5C" w14:textId="77777777" w:rsidR="00D479BC" w:rsidRDefault="00D479BC" w:rsidP="00E36234">
            <w:pPr>
              <w:spacing w:after="0" w:line="276" w:lineRule="auto"/>
            </w:pPr>
            <w:r>
              <w:t>Map</w:t>
            </w:r>
          </w:p>
        </w:tc>
        <w:tc>
          <w:tcPr>
            <w:tcW w:w="4207" w:type="pct"/>
          </w:tcPr>
          <w:p w14:paraId="105E382F" w14:textId="77777777" w:rsidR="00D479BC" w:rsidRDefault="00C80E92" w:rsidP="00E36234">
            <w:pPr>
              <w:spacing w:after="0" w:line="276" w:lineRule="auto"/>
            </w:pPr>
            <w:r>
              <w:t>A list of all cells in the map</w:t>
            </w:r>
          </w:p>
          <w:p w14:paraId="099E1AAD" w14:textId="77777777" w:rsidR="00D479BC" w:rsidRDefault="00D479BC" w:rsidP="00E36234">
            <w:pPr>
              <w:spacing w:after="0" w:line="276" w:lineRule="auto"/>
            </w:pPr>
            <w:r w:rsidRPr="00B06B87">
              <w:rPr>
                <w:i/>
              </w:rPr>
              <w:t>Note</w:t>
            </w:r>
            <w:r>
              <w:t xml:space="preserve">: An index is the position of a specific cell in the map. Indices can be converted to and from coordinates using the algorithm stated in the </w:t>
            </w:r>
            <w:r w:rsidRPr="00297374">
              <w:t>algorithms section</w:t>
            </w:r>
          </w:p>
        </w:tc>
      </w:tr>
      <w:tr w:rsidR="00D479BC" w14:paraId="5225B81B" w14:textId="77777777" w:rsidTr="00C80E92">
        <w:tc>
          <w:tcPr>
            <w:tcW w:w="793" w:type="pct"/>
          </w:tcPr>
          <w:p w14:paraId="5EEE1A91" w14:textId="77777777" w:rsidR="00D479BC" w:rsidRDefault="00D479BC" w:rsidP="00E36234">
            <w:pPr>
              <w:tabs>
                <w:tab w:val="left" w:pos="1455"/>
              </w:tabs>
              <w:spacing w:after="0" w:line="276" w:lineRule="auto"/>
            </w:pPr>
            <w:r>
              <w:t>Worker ant</w:t>
            </w:r>
          </w:p>
        </w:tc>
        <w:tc>
          <w:tcPr>
            <w:tcW w:w="4207" w:type="pct"/>
          </w:tcPr>
          <w:p w14:paraId="6F7E0F81" w14:textId="77777777" w:rsidR="00D479BC" w:rsidRDefault="00D479BC" w:rsidP="00E36234">
            <w:pPr>
              <w:spacing w:after="0" w:line="276" w:lineRule="auto"/>
            </w:pPr>
            <w:r>
              <w:t>The ant responsible for searching, collecting and depositing food back to the nest.</w:t>
            </w:r>
            <w:r w:rsidR="00753569">
              <w:t xml:space="preserve"> This will be implemented as a class which inherits from the Ant class</w:t>
            </w:r>
          </w:p>
        </w:tc>
      </w:tr>
      <w:tr w:rsidR="00D479BC" w14:paraId="45488486" w14:textId="77777777" w:rsidTr="00C80E92">
        <w:tc>
          <w:tcPr>
            <w:tcW w:w="793" w:type="pct"/>
          </w:tcPr>
          <w:p w14:paraId="0C14C18C" w14:textId="77777777" w:rsidR="00D479BC" w:rsidRDefault="00D479BC" w:rsidP="00E36234">
            <w:pPr>
              <w:spacing w:after="0" w:line="276" w:lineRule="auto"/>
            </w:pPr>
            <w:r>
              <w:t>Soldier ant</w:t>
            </w:r>
          </w:p>
        </w:tc>
        <w:tc>
          <w:tcPr>
            <w:tcW w:w="4207" w:type="pct"/>
          </w:tcPr>
          <w:p w14:paraId="1351D441" w14:textId="77777777" w:rsidR="00D479BC" w:rsidRDefault="00D479BC" w:rsidP="00E36234">
            <w:pPr>
              <w:spacing w:after="0" w:line="276" w:lineRule="auto"/>
            </w:pPr>
            <w:r>
              <w:t>The ant responsible for attacking and defending ants.</w:t>
            </w:r>
            <w:r w:rsidR="00753569">
              <w:t xml:space="preserve"> This will be implemented as a class which inherits from the Ant class</w:t>
            </w:r>
          </w:p>
        </w:tc>
      </w:tr>
      <w:tr w:rsidR="00D479BC" w14:paraId="096F06D3" w14:textId="77777777" w:rsidTr="00C80E92">
        <w:tc>
          <w:tcPr>
            <w:tcW w:w="793" w:type="pct"/>
          </w:tcPr>
          <w:p w14:paraId="0A10EA64" w14:textId="77777777" w:rsidR="00D479BC" w:rsidRDefault="00D479BC" w:rsidP="00E36234">
            <w:pPr>
              <w:spacing w:after="0" w:line="276" w:lineRule="auto"/>
            </w:pPr>
            <w:r>
              <w:t>Queen ant</w:t>
            </w:r>
          </w:p>
        </w:tc>
        <w:tc>
          <w:tcPr>
            <w:tcW w:w="4207" w:type="pct"/>
          </w:tcPr>
          <w:p w14:paraId="45FCAC69" w14:textId="77777777" w:rsidR="00D479BC" w:rsidRDefault="00D479BC" w:rsidP="00E36234">
            <w:pPr>
              <w:spacing w:after="0" w:line="276" w:lineRule="auto"/>
            </w:pPr>
            <w:r>
              <w:t>The ant responsible for founding a nest.</w:t>
            </w:r>
            <w:r w:rsidR="00753569">
              <w:t xml:space="preserve"> This will be implemented as a class which inherits from the Ant class</w:t>
            </w:r>
          </w:p>
        </w:tc>
      </w:tr>
      <w:tr w:rsidR="00D479BC" w14:paraId="02AEC750" w14:textId="77777777" w:rsidTr="00C80E92">
        <w:tc>
          <w:tcPr>
            <w:tcW w:w="793" w:type="pct"/>
          </w:tcPr>
          <w:p w14:paraId="0365757E" w14:textId="77777777" w:rsidR="00D479BC" w:rsidRDefault="00D479BC" w:rsidP="00E36234">
            <w:pPr>
              <w:spacing w:after="0" w:line="276" w:lineRule="auto"/>
            </w:pPr>
            <w:r>
              <w:t>Nest</w:t>
            </w:r>
          </w:p>
        </w:tc>
        <w:tc>
          <w:tcPr>
            <w:tcW w:w="4207" w:type="pct"/>
          </w:tcPr>
          <w:p w14:paraId="66591606" w14:textId="77777777" w:rsidR="00D479BC" w:rsidRDefault="00D479BC" w:rsidP="00E36234">
            <w:pPr>
              <w:spacing w:after="0" w:line="276" w:lineRule="auto"/>
            </w:pPr>
            <w:r>
              <w:t>Responsible for reproducing new ants and collecting food left by workers.</w:t>
            </w:r>
            <w:r w:rsidR="00753569">
              <w:t xml:space="preserve"> This will be implemented as a class in the system</w:t>
            </w:r>
          </w:p>
        </w:tc>
      </w:tr>
      <w:tr w:rsidR="00D479BC" w14:paraId="5B20C9D5" w14:textId="77777777" w:rsidTr="00C80E92">
        <w:tc>
          <w:tcPr>
            <w:tcW w:w="793" w:type="pct"/>
          </w:tcPr>
          <w:p w14:paraId="06210775" w14:textId="77777777" w:rsidR="00D479BC" w:rsidRDefault="00D479BC" w:rsidP="00E36234">
            <w:pPr>
              <w:spacing w:after="0" w:line="276" w:lineRule="auto"/>
            </w:pPr>
            <w:r>
              <w:t>Food</w:t>
            </w:r>
          </w:p>
        </w:tc>
        <w:tc>
          <w:tcPr>
            <w:tcW w:w="4207" w:type="pct"/>
          </w:tcPr>
          <w:p w14:paraId="3C27BA3F" w14:textId="77777777" w:rsidR="00D479BC" w:rsidRDefault="00D479BC" w:rsidP="00E36234">
            <w:pPr>
              <w:spacing w:after="0" w:line="276" w:lineRule="auto"/>
            </w:pPr>
            <w:r>
              <w:t>An item on the map which is collected by ants and converted Into health to be used by ants to continue to live or by nests for creating new ants.</w:t>
            </w:r>
            <w:r w:rsidR="00753569">
              <w:t xml:space="preserve"> This will be implemented as a class in the system</w:t>
            </w:r>
          </w:p>
        </w:tc>
      </w:tr>
      <w:tr w:rsidR="00D479BC" w14:paraId="36ADF667" w14:textId="77777777" w:rsidTr="00C80E92">
        <w:tc>
          <w:tcPr>
            <w:tcW w:w="793" w:type="pct"/>
          </w:tcPr>
          <w:p w14:paraId="13EBE1D3" w14:textId="77777777" w:rsidR="00D479BC" w:rsidRDefault="00D479BC" w:rsidP="00E36234">
            <w:pPr>
              <w:spacing w:after="0" w:line="276" w:lineRule="auto"/>
            </w:pPr>
            <w:r>
              <w:t>Pheromone</w:t>
            </w:r>
          </w:p>
        </w:tc>
        <w:tc>
          <w:tcPr>
            <w:tcW w:w="4207" w:type="pct"/>
          </w:tcPr>
          <w:p w14:paraId="5B430F47" w14:textId="77777777" w:rsidR="00D479BC" w:rsidRDefault="00D479BC" w:rsidP="00E36234">
            <w:pPr>
              <w:spacing w:after="0" w:line="276" w:lineRule="auto"/>
            </w:pPr>
            <w:r>
              <w:t>A chemical released by ants when they are finding their way back to their nest.</w:t>
            </w:r>
            <w:r w:rsidR="00753569">
              <w:t xml:space="preserve"> This will be implemented as a class in the system</w:t>
            </w:r>
          </w:p>
        </w:tc>
      </w:tr>
      <w:tr w:rsidR="00D479BC" w14:paraId="28DA8855" w14:textId="77777777" w:rsidTr="00C80E92">
        <w:tc>
          <w:tcPr>
            <w:tcW w:w="793" w:type="pct"/>
          </w:tcPr>
          <w:p w14:paraId="4AD29E91" w14:textId="77777777" w:rsidR="00D479BC" w:rsidRDefault="00D479BC" w:rsidP="00E36234">
            <w:pPr>
              <w:spacing w:after="0" w:line="276" w:lineRule="auto"/>
            </w:pPr>
            <w:r>
              <w:t>Goal</w:t>
            </w:r>
          </w:p>
        </w:tc>
        <w:tc>
          <w:tcPr>
            <w:tcW w:w="4207" w:type="pct"/>
          </w:tcPr>
          <w:p w14:paraId="0D19EFA7" w14:textId="77777777" w:rsidR="00D479BC" w:rsidRDefault="00D479BC" w:rsidP="00E36234">
            <w:pPr>
              <w:spacing w:after="0" w:line="276" w:lineRule="auto"/>
            </w:pPr>
            <w:r>
              <w:t>The aim of an ant. Different ants can have different goals depending on their purpose. The goals available will be:</w:t>
            </w:r>
          </w:p>
          <w:p w14:paraId="370B9E61" w14:textId="77777777" w:rsidR="00D479BC" w:rsidRDefault="00D479BC" w:rsidP="00393C68">
            <w:pPr>
              <w:numPr>
                <w:ilvl w:val="0"/>
                <w:numId w:val="41"/>
              </w:numPr>
              <w:spacing w:after="0" w:line="276" w:lineRule="auto"/>
              <w:ind w:left="512" w:hanging="284"/>
            </w:pPr>
            <w:r w:rsidRPr="002321FB">
              <w:rPr>
                <w:b/>
              </w:rPr>
              <w:t>None</w:t>
            </w:r>
            <w:r w:rsidR="00C4500B">
              <w:t xml:space="preserve"> – t</w:t>
            </w:r>
            <w:r>
              <w:t xml:space="preserve">his goal will be used when ants are first created, they will be assigned a default task when they first run </w:t>
            </w:r>
            <w:r w:rsidRPr="00D97E8F">
              <w:rPr>
                <w:rStyle w:val="CodeBlockChar0"/>
                <w:rFonts w:eastAsiaTheme="minorEastAsia"/>
              </w:rPr>
              <w:t>updateGoal</w:t>
            </w:r>
            <w:r w:rsidR="00C80E92">
              <w:t xml:space="preserve"> in their update loop</w:t>
            </w:r>
          </w:p>
          <w:p w14:paraId="53C7B85E" w14:textId="77777777" w:rsidR="00D479BC" w:rsidRDefault="00D479BC" w:rsidP="00393C68">
            <w:pPr>
              <w:numPr>
                <w:ilvl w:val="0"/>
                <w:numId w:val="41"/>
              </w:numPr>
              <w:spacing w:after="0" w:line="276" w:lineRule="auto"/>
              <w:ind w:left="512" w:hanging="284"/>
            </w:pPr>
            <w:r w:rsidRPr="002321FB">
              <w:rPr>
                <w:b/>
              </w:rPr>
              <w:t xml:space="preserve">Find food </w:t>
            </w:r>
            <w:r w:rsidR="00C4500B">
              <w:t>– t</w:t>
            </w:r>
            <w:r>
              <w:t>his goal is used by all ants, it will cause the tasks needed to find food in the map</w:t>
            </w:r>
          </w:p>
          <w:p w14:paraId="2FF8D2C7" w14:textId="77777777" w:rsidR="00D479BC" w:rsidRDefault="00D479BC" w:rsidP="00393C68">
            <w:pPr>
              <w:numPr>
                <w:ilvl w:val="0"/>
                <w:numId w:val="41"/>
              </w:numPr>
              <w:spacing w:after="0" w:line="276" w:lineRule="auto"/>
              <w:ind w:left="512" w:hanging="284"/>
            </w:pPr>
            <w:r w:rsidRPr="002321FB">
              <w:rPr>
                <w:b/>
              </w:rPr>
              <w:t>Get food</w:t>
            </w:r>
            <w:r w:rsidR="00C4500B">
              <w:t xml:space="preserve"> – t</w:t>
            </w:r>
            <w:r>
              <w:t>his goal is used by all ants, it will cause the tasks needed to collect a piece of food</w:t>
            </w:r>
          </w:p>
          <w:p w14:paraId="77BAF3F5" w14:textId="77777777" w:rsidR="00D479BC" w:rsidRDefault="00D479BC" w:rsidP="00393C68">
            <w:pPr>
              <w:numPr>
                <w:ilvl w:val="0"/>
                <w:numId w:val="41"/>
              </w:numPr>
              <w:spacing w:after="0" w:line="276" w:lineRule="auto"/>
              <w:ind w:left="512" w:hanging="284"/>
            </w:pPr>
            <w:r w:rsidRPr="002321FB">
              <w:rPr>
                <w:b/>
              </w:rPr>
              <w:t>Drop food</w:t>
            </w:r>
            <w:r>
              <w:t xml:space="preserve"> – this goal is used by only worker ants, it will cause the tasks required to drop a singl</w:t>
            </w:r>
            <w:r w:rsidR="00C80E92">
              <w:t>e piece of food off at the nest</w:t>
            </w:r>
          </w:p>
          <w:p w14:paraId="5A2DEBC6" w14:textId="77777777" w:rsidR="00D479BC" w:rsidRDefault="00D479BC" w:rsidP="00393C68">
            <w:pPr>
              <w:numPr>
                <w:ilvl w:val="0"/>
                <w:numId w:val="41"/>
              </w:numPr>
              <w:spacing w:after="0" w:line="276" w:lineRule="auto"/>
              <w:ind w:left="512" w:hanging="284"/>
            </w:pPr>
            <w:r w:rsidRPr="002321FB">
              <w:rPr>
                <w:b/>
              </w:rPr>
              <w:t>Go to nest site</w:t>
            </w:r>
            <w:r w:rsidR="00C4500B">
              <w:t xml:space="preserve"> – t</w:t>
            </w:r>
            <w:r>
              <w:t>his goal is used by the queen a</w:t>
            </w:r>
            <w:r w:rsidR="00C80E92">
              <w:t>nt to head to the new nest site</w:t>
            </w:r>
          </w:p>
          <w:p w14:paraId="2EBAE8D1" w14:textId="77777777" w:rsidR="00D479BC" w:rsidRDefault="00D479BC" w:rsidP="00393C68">
            <w:pPr>
              <w:numPr>
                <w:ilvl w:val="0"/>
                <w:numId w:val="41"/>
              </w:numPr>
              <w:spacing w:after="0" w:line="276" w:lineRule="auto"/>
              <w:ind w:left="512" w:hanging="284"/>
            </w:pPr>
            <w:r w:rsidRPr="002321FB">
              <w:rPr>
                <w:b/>
              </w:rPr>
              <w:t>Create nest</w:t>
            </w:r>
            <w:r w:rsidR="00C4500B">
              <w:t xml:space="preserve"> – a </w:t>
            </w:r>
            <w:r>
              <w:t>goal used by the queen ant to cause the task</w:t>
            </w:r>
            <w:r w:rsidR="00C80E92">
              <w:t>s required to create a new nest</w:t>
            </w:r>
          </w:p>
          <w:p w14:paraId="53826441" w14:textId="77777777" w:rsidR="00D479BC" w:rsidRDefault="00D479BC" w:rsidP="00393C68">
            <w:pPr>
              <w:numPr>
                <w:ilvl w:val="0"/>
                <w:numId w:val="41"/>
              </w:numPr>
              <w:spacing w:after="0" w:line="276" w:lineRule="auto"/>
              <w:ind w:left="512" w:hanging="284"/>
            </w:pPr>
            <w:r w:rsidRPr="002321FB">
              <w:rPr>
                <w:b/>
              </w:rPr>
              <w:t>Guard nest</w:t>
            </w:r>
            <w:r w:rsidR="00C4500B">
              <w:t xml:space="preserve"> – a</w:t>
            </w:r>
            <w:r>
              <w:t xml:space="preserve"> goal used by soldier ants to ca</w:t>
            </w:r>
            <w:r w:rsidR="00C80E92">
              <w:t>use tasks for guarding the nest</w:t>
            </w:r>
          </w:p>
          <w:p w14:paraId="4C4CF2A5" w14:textId="77777777" w:rsidR="00D479BC" w:rsidRDefault="00D479BC" w:rsidP="00393C68">
            <w:pPr>
              <w:numPr>
                <w:ilvl w:val="0"/>
                <w:numId w:val="41"/>
              </w:numPr>
              <w:spacing w:after="0" w:line="276" w:lineRule="auto"/>
              <w:ind w:left="512" w:hanging="284"/>
            </w:pPr>
            <w:r w:rsidRPr="002321FB">
              <w:rPr>
                <w:b/>
              </w:rPr>
              <w:t>Guard pheromone</w:t>
            </w:r>
            <w:r w:rsidR="00C4500B">
              <w:t xml:space="preserve"> – u</w:t>
            </w:r>
            <w:r>
              <w:t xml:space="preserve">sed by the soldier ant to cause the tasks associated with guarding pheromone </w:t>
            </w:r>
            <w:r w:rsidR="00E36234">
              <w:t>trails</w:t>
            </w:r>
          </w:p>
          <w:p w14:paraId="3F058666" w14:textId="77777777" w:rsidR="00D479BC" w:rsidRDefault="00D479BC" w:rsidP="00393C68">
            <w:pPr>
              <w:numPr>
                <w:ilvl w:val="0"/>
                <w:numId w:val="41"/>
              </w:numPr>
              <w:spacing w:after="0" w:line="276" w:lineRule="auto"/>
              <w:ind w:left="512" w:hanging="284"/>
            </w:pPr>
            <w:r w:rsidRPr="002321FB">
              <w:rPr>
                <w:b/>
              </w:rPr>
              <w:t>Guard food</w:t>
            </w:r>
            <w:r w:rsidR="00C4500B">
              <w:t xml:space="preserve"> – u</w:t>
            </w:r>
            <w:r>
              <w:t xml:space="preserve">sed by the soldier ants to cause task for finding </w:t>
            </w:r>
            <w:r w:rsidR="00C80E92">
              <w:t>and searching for a food source</w:t>
            </w:r>
          </w:p>
          <w:p w14:paraId="5201C474" w14:textId="77777777" w:rsidR="00D479BC" w:rsidRDefault="00D479BC" w:rsidP="00393C68">
            <w:pPr>
              <w:pStyle w:val="ListParagraph"/>
              <w:numPr>
                <w:ilvl w:val="0"/>
                <w:numId w:val="41"/>
              </w:numPr>
              <w:spacing w:after="0" w:line="276" w:lineRule="auto"/>
              <w:ind w:left="512" w:hanging="284"/>
            </w:pPr>
            <w:r w:rsidRPr="00D97E8F">
              <w:rPr>
                <w:b/>
              </w:rPr>
              <w:t>Attack</w:t>
            </w:r>
            <w:r w:rsidR="00C4500B">
              <w:t xml:space="preserve"> – a</w:t>
            </w:r>
            <w:r>
              <w:t xml:space="preserve"> goal used by soldier ants to perform the actions required</w:t>
            </w:r>
            <w:r w:rsidR="00C80E92">
              <w:t xml:space="preserve"> to attack another targeted ant</w:t>
            </w:r>
          </w:p>
        </w:tc>
      </w:tr>
      <w:tr w:rsidR="00D479BC" w14:paraId="09B05568" w14:textId="77777777" w:rsidTr="00C80E92">
        <w:tc>
          <w:tcPr>
            <w:tcW w:w="793" w:type="pct"/>
          </w:tcPr>
          <w:p w14:paraId="62ACF7D3" w14:textId="77777777" w:rsidR="00D479BC" w:rsidRDefault="00D479BC" w:rsidP="00E36234">
            <w:pPr>
              <w:spacing w:after="0" w:line="276" w:lineRule="auto"/>
            </w:pPr>
            <w:r>
              <w:t>Task</w:t>
            </w:r>
          </w:p>
        </w:tc>
        <w:tc>
          <w:tcPr>
            <w:tcW w:w="4207" w:type="pct"/>
          </w:tcPr>
          <w:p w14:paraId="20AC366A" w14:textId="77777777" w:rsidR="00D479BC" w:rsidRDefault="00D479BC" w:rsidP="00E36234">
            <w:pPr>
              <w:spacing w:after="0" w:line="276" w:lineRule="auto"/>
            </w:pPr>
            <w:r>
              <w:t>A task is the specific action which will be required to be performed. Many tasks make up a single goal. An example of a task is picking up food, which will</w:t>
            </w:r>
            <w:r w:rsidR="00C4500B">
              <w:t xml:space="preserve"> pick up a single piece of food</w:t>
            </w:r>
          </w:p>
        </w:tc>
      </w:tr>
      <w:tr w:rsidR="00D479BC" w14:paraId="16E2D9F5" w14:textId="77777777" w:rsidTr="00C80E92">
        <w:tc>
          <w:tcPr>
            <w:tcW w:w="793" w:type="pct"/>
          </w:tcPr>
          <w:p w14:paraId="4CC9228A" w14:textId="77777777" w:rsidR="00D479BC" w:rsidRDefault="00D479BC" w:rsidP="00E36234">
            <w:pPr>
              <w:spacing w:after="0" w:line="276" w:lineRule="auto"/>
            </w:pPr>
            <w:r>
              <w:t>Target</w:t>
            </w:r>
          </w:p>
        </w:tc>
        <w:tc>
          <w:tcPr>
            <w:tcW w:w="4207" w:type="pct"/>
          </w:tcPr>
          <w:p w14:paraId="5B3EE4F8" w14:textId="77777777" w:rsidR="00D479BC" w:rsidRDefault="00D479BC" w:rsidP="00E36234">
            <w:pPr>
              <w:spacing w:after="0" w:line="276" w:lineRule="auto"/>
            </w:pPr>
            <w:r>
              <w:t>A target can be a piece of food, an ant or a nest. The target will be used differently depending on the current goal. The target represents what th</w:t>
            </w:r>
            <w:r w:rsidR="00C4500B">
              <w:t>e ant is heading towards</w:t>
            </w:r>
          </w:p>
        </w:tc>
      </w:tr>
      <w:tr w:rsidR="00D479BC" w14:paraId="0857A0BF" w14:textId="77777777" w:rsidTr="00C80E92">
        <w:tc>
          <w:tcPr>
            <w:tcW w:w="793" w:type="pct"/>
          </w:tcPr>
          <w:p w14:paraId="17D05A02" w14:textId="77777777" w:rsidR="00D479BC" w:rsidRDefault="00D479BC" w:rsidP="00E36234">
            <w:pPr>
              <w:spacing w:after="0" w:line="276" w:lineRule="auto"/>
            </w:pPr>
            <w:r>
              <w:t>Direction</w:t>
            </w:r>
          </w:p>
        </w:tc>
        <w:tc>
          <w:tcPr>
            <w:tcW w:w="4207" w:type="pct"/>
          </w:tcPr>
          <w:p w14:paraId="2F19B593" w14:textId="77777777" w:rsidR="00D479BC" w:rsidRDefault="00D479BC" w:rsidP="00E36234">
            <w:pPr>
              <w:spacing w:after="0" w:line="276" w:lineRule="auto"/>
            </w:pPr>
            <w:r>
              <w:t>The direction the ant is currently facing</w:t>
            </w:r>
          </w:p>
        </w:tc>
      </w:tr>
      <w:tr w:rsidR="00D479BC" w14:paraId="55C792C1" w14:textId="77777777" w:rsidTr="00C80E92">
        <w:tc>
          <w:tcPr>
            <w:tcW w:w="793" w:type="pct"/>
          </w:tcPr>
          <w:p w14:paraId="24BE78C9" w14:textId="77777777" w:rsidR="00D479BC" w:rsidRDefault="00D479BC" w:rsidP="00E36234">
            <w:pPr>
              <w:spacing w:after="0" w:line="276" w:lineRule="auto"/>
            </w:pPr>
            <w:r>
              <w:t>Prioritized direction</w:t>
            </w:r>
          </w:p>
        </w:tc>
        <w:tc>
          <w:tcPr>
            <w:tcW w:w="4207" w:type="pct"/>
          </w:tcPr>
          <w:p w14:paraId="3A2C6FBE" w14:textId="77777777" w:rsidR="00D479BC" w:rsidRDefault="00D479BC" w:rsidP="00E36234">
            <w:pPr>
              <w:spacing w:after="0" w:line="276" w:lineRule="auto"/>
            </w:pPr>
            <w:r>
              <w:t>The direction the ant wants to move in</w:t>
            </w:r>
          </w:p>
        </w:tc>
      </w:tr>
      <w:tr w:rsidR="00D479BC" w14:paraId="44CB3D36" w14:textId="77777777" w:rsidTr="00C80E92">
        <w:tc>
          <w:tcPr>
            <w:tcW w:w="793" w:type="pct"/>
          </w:tcPr>
          <w:p w14:paraId="6455E1EF" w14:textId="77777777" w:rsidR="00D479BC" w:rsidRDefault="00D479BC" w:rsidP="00E36234">
            <w:pPr>
              <w:spacing w:after="0" w:line="276" w:lineRule="auto"/>
            </w:pPr>
            <w:r>
              <w:t>Size</w:t>
            </w:r>
          </w:p>
        </w:tc>
        <w:tc>
          <w:tcPr>
            <w:tcW w:w="4207" w:type="pct"/>
          </w:tcPr>
          <w:p w14:paraId="4DC97646" w14:textId="77777777" w:rsidR="00D479BC" w:rsidRDefault="00D479BC" w:rsidP="00E36234">
            <w:pPr>
              <w:spacing w:after="0" w:line="276" w:lineRule="auto"/>
            </w:pPr>
            <w:r>
              <w:t>The size of the object in pixels</w:t>
            </w:r>
          </w:p>
        </w:tc>
      </w:tr>
      <w:tr w:rsidR="00D479BC" w14:paraId="713B6370" w14:textId="77777777" w:rsidTr="00C80E92">
        <w:tc>
          <w:tcPr>
            <w:tcW w:w="793" w:type="pct"/>
          </w:tcPr>
          <w:p w14:paraId="43F81C08" w14:textId="77777777" w:rsidR="00D479BC" w:rsidRDefault="00D479BC" w:rsidP="00E36234">
            <w:pPr>
              <w:spacing w:after="0" w:line="276" w:lineRule="auto"/>
            </w:pPr>
            <w:proofErr w:type="spellStart"/>
            <w:r>
              <w:t>Coord</w:t>
            </w:r>
            <w:proofErr w:type="spellEnd"/>
          </w:p>
        </w:tc>
        <w:tc>
          <w:tcPr>
            <w:tcW w:w="4207" w:type="pct"/>
          </w:tcPr>
          <w:p w14:paraId="20582976" w14:textId="77777777" w:rsidR="00D479BC" w:rsidRDefault="00D479BC" w:rsidP="00E36234">
            <w:pPr>
              <w:spacing w:after="0" w:line="276" w:lineRule="auto"/>
            </w:pPr>
            <w:r>
              <w:t>A Cartesian coordinate</w:t>
            </w:r>
          </w:p>
        </w:tc>
      </w:tr>
      <w:tr w:rsidR="00D479BC" w14:paraId="1E66BC3B" w14:textId="77777777" w:rsidTr="00C80E92">
        <w:tc>
          <w:tcPr>
            <w:tcW w:w="793" w:type="pct"/>
          </w:tcPr>
          <w:p w14:paraId="0E62BC26" w14:textId="77777777" w:rsidR="00D479BC" w:rsidRDefault="00D479BC" w:rsidP="00E36234">
            <w:pPr>
              <w:spacing w:after="0" w:line="276" w:lineRule="auto"/>
            </w:pPr>
            <w:r>
              <w:t>Health</w:t>
            </w:r>
          </w:p>
        </w:tc>
        <w:tc>
          <w:tcPr>
            <w:tcW w:w="4207" w:type="pct"/>
          </w:tcPr>
          <w:p w14:paraId="7CD8A60A" w14:textId="77777777" w:rsidR="00D479BC" w:rsidRDefault="00D479BC" w:rsidP="00E36234">
            <w:pPr>
              <w:spacing w:after="0" w:line="276" w:lineRule="auto"/>
            </w:pPr>
            <w:r>
              <w:t xml:space="preserve">Health will be a quantity used by ants to live. Ants start with a particular amount of health. This amount slowly decreases until at 0 the ant dies, the </w:t>
            </w:r>
            <w:proofErr w:type="spellStart"/>
            <w:r w:rsidRPr="006F4BD1">
              <w:rPr>
                <w:b/>
              </w:rPr>
              <w:t>healthRate</w:t>
            </w:r>
            <w:proofErr w:type="spellEnd"/>
            <w:r>
              <w:t xml:space="preserve"> is the amount of health lost each tick. Health is restored by eating food. A single piece of food can be converted into a particular amount of health. The ratio of this is set by the </w:t>
            </w:r>
            <w:proofErr w:type="spellStart"/>
            <w:r w:rsidRPr="007366A0">
              <w:rPr>
                <w:b/>
              </w:rPr>
              <w:t>healthRatio</w:t>
            </w:r>
            <w:proofErr w:type="spellEnd"/>
            <w:r>
              <w:t xml:space="preserve"> variable. The </w:t>
            </w:r>
            <w:proofErr w:type="spellStart"/>
            <w:r w:rsidRPr="006F4BD1">
              <w:rPr>
                <w:b/>
              </w:rPr>
              <w:t>hungerThreshold</w:t>
            </w:r>
            <w:proofErr w:type="spellEnd"/>
            <w:r>
              <w:t xml:space="preserve"> is the amount of health bellow which the ant</w:t>
            </w:r>
            <w:r w:rsidR="00C4500B">
              <w:t xml:space="preserve"> or nest is deemed to be hungry</w:t>
            </w:r>
          </w:p>
        </w:tc>
      </w:tr>
      <w:tr w:rsidR="00D479BC" w14:paraId="6752D121" w14:textId="77777777" w:rsidTr="00C80E92">
        <w:tc>
          <w:tcPr>
            <w:tcW w:w="793" w:type="pct"/>
          </w:tcPr>
          <w:p w14:paraId="664FDACE" w14:textId="77777777" w:rsidR="00D479BC" w:rsidRDefault="00D479BC" w:rsidP="00E36234">
            <w:pPr>
              <w:spacing w:after="0" w:line="276" w:lineRule="auto"/>
            </w:pPr>
            <w:r>
              <w:t>Ant type</w:t>
            </w:r>
          </w:p>
        </w:tc>
        <w:tc>
          <w:tcPr>
            <w:tcW w:w="4207" w:type="pct"/>
          </w:tcPr>
          <w:p w14:paraId="2089F398" w14:textId="77777777" w:rsidR="00D479BC" w:rsidRDefault="00D479BC" w:rsidP="00E36234">
            <w:pPr>
              <w:spacing w:after="0" w:line="276" w:lineRule="auto"/>
            </w:pPr>
            <w:r>
              <w:t>This is the type of ant e.</w:t>
            </w:r>
            <w:r w:rsidR="00C4500B">
              <w:t>g. a worker, soldier or queen</w:t>
            </w:r>
          </w:p>
        </w:tc>
      </w:tr>
      <w:tr w:rsidR="00D479BC" w14:paraId="273C9DEC" w14:textId="77777777" w:rsidTr="00C80E92">
        <w:tc>
          <w:tcPr>
            <w:tcW w:w="793" w:type="pct"/>
          </w:tcPr>
          <w:p w14:paraId="6F2DC0B1" w14:textId="77777777" w:rsidR="00D479BC" w:rsidRDefault="00D479BC" w:rsidP="00E36234">
            <w:pPr>
              <w:spacing w:after="0" w:line="276" w:lineRule="auto"/>
            </w:pPr>
            <w:r>
              <w:t>Id</w:t>
            </w:r>
          </w:p>
        </w:tc>
        <w:tc>
          <w:tcPr>
            <w:tcW w:w="4207" w:type="pct"/>
          </w:tcPr>
          <w:p w14:paraId="4946411C" w14:textId="77777777" w:rsidR="00D479BC" w:rsidRDefault="00D479BC" w:rsidP="00E36234">
            <w:pPr>
              <w:spacing w:after="0" w:line="276" w:lineRule="auto"/>
            </w:pPr>
            <w:r>
              <w:t xml:space="preserve">A unique identifier, needed to compare if </w:t>
            </w:r>
            <w:r w:rsidR="00C4500B">
              <w:t>two objects are the same or not</w:t>
            </w:r>
          </w:p>
        </w:tc>
      </w:tr>
      <w:tr w:rsidR="00D479BC" w14:paraId="07C182A7" w14:textId="77777777" w:rsidTr="00C80E92">
        <w:tc>
          <w:tcPr>
            <w:tcW w:w="793" w:type="pct"/>
          </w:tcPr>
          <w:p w14:paraId="5B833CE7" w14:textId="77777777" w:rsidR="00D479BC" w:rsidRDefault="00D479BC" w:rsidP="00E36234">
            <w:pPr>
              <w:spacing w:after="0" w:line="276" w:lineRule="auto"/>
            </w:pPr>
            <w:r>
              <w:t>Tick</w:t>
            </w:r>
          </w:p>
        </w:tc>
        <w:tc>
          <w:tcPr>
            <w:tcW w:w="4207" w:type="pct"/>
          </w:tcPr>
          <w:p w14:paraId="54C43F69" w14:textId="77777777" w:rsidR="00D479BC" w:rsidRDefault="00D479BC" w:rsidP="00E36234">
            <w:pPr>
              <w:spacing w:after="0" w:line="276" w:lineRule="auto"/>
            </w:pPr>
            <w:r>
              <w:t>A single loop of the entire program. M</w:t>
            </w:r>
            <w:r w:rsidR="00C4500B">
              <w:t>any ticks may occur each second</w:t>
            </w:r>
          </w:p>
        </w:tc>
      </w:tr>
      <w:tr w:rsidR="00401A2F" w14:paraId="6181FF08" w14:textId="77777777" w:rsidTr="00C80E92">
        <w:trPr>
          <w:trHeight w:val="1627"/>
        </w:trPr>
        <w:tc>
          <w:tcPr>
            <w:tcW w:w="793" w:type="pct"/>
          </w:tcPr>
          <w:p w14:paraId="25BDFC8A" w14:textId="77777777" w:rsidR="00401A2F" w:rsidRDefault="00401A2F" w:rsidP="00E36234">
            <w:pPr>
              <w:spacing w:after="0" w:line="276" w:lineRule="auto"/>
            </w:pPr>
            <w:r>
              <w:t>Species cost</w:t>
            </w:r>
          </w:p>
        </w:tc>
        <w:tc>
          <w:tcPr>
            <w:tcW w:w="4207" w:type="pct"/>
          </w:tcPr>
          <w:p w14:paraId="048DF2A2" w14:textId="77777777" w:rsidR="00401A2F" w:rsidRDefault="00263C13" w:rsidP="00E36234">
            <w:pPr>
              <w:spacing w:after="0" w:line="276" w:lineRule="auto"/>
            </w:pPr>
            <w:r>
              <w:t>The cost of the species i.e. the sum of all health modifiers applied to each characteristics value in</w:t>
            </w:r>
            <w:r w:rsidR="00C4500B">
              <w:t xml:space="preserve"> the species</w:t>
            </w:r>
          </w:p>
          <w:p w14:paraId="54A1E2AE" w14:textId="77777777" w:rsidR="00263C13" w:rsidRDefault="00A34083" w:rsidP="00E36234">
            <w:pPr>
              <w:spacing w:after="0" w:line="276" w:lineRule="auto"/>
            </w:pPr>
            <m:oMathPara>
              <m:oMath>
                <m:nary>
                  <m:naryPr>
                    <m:chr m:val="∑"/>
                    <m:grow m:val="1"/>
                    <m:ctrlPr>
                      <w:rPr>
                        <w:rFonts w:ascii="Cambria Math" w:hAnsi="Cambria Math"/>
                      </w:rPr>
                    </m:ctrlPr>
                  </m:naryPr>
                  <m:sub>
                    <m:r>
                      <w:rPr>
                        <w:rFonts w:ascii="Cambria Math" w:hAnsi="Cambria Math"/>
                      </w:rPr>
                      <m:t>n=1</m:t>
                    </m:r>
                  </m:sub>
                  <m:sup>
                    <m:eqArr>
                      <m:eqArrPr>
                        <m:ctrlPr>
                          <w:rPr>
                            <w:rFonts w:ascii="Cambria Math" w:hAnsi="Cambria Math"/>
                            <w:i/>
                          </w:rPr>
                        </m:ctrlPr>
                      </m:eqArrPr>
                      <m:e>
                        <m:r>
                          <w:rPr>
                            <w:rFonts w:ascii="Cambria Math" w:hAnsi="Cambria Math"/>
                          </w:rPr>
                          <m:t>number of</m:t>
                        </m:r>
                      </m:e>
                      <m:e>
                        <m:r>
                          <w:rPr>
                            <w:rFonts w:ascii="Cambria Math" w:hAnsi="Cambria Math"/>
                          </w:rPr>
                          <m:t>characterisitcs</m:t>
                        </m:r>
                      </m:e>
                    </m:eqArr>
                  </m:sup>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va</m:t>
                        </m:r>
                        <m:r>
                          <w:rPr>
                            <w:rFonts w:ascii="Cambria Math" w:hAnsi="Cambria Math"/>
                          </w:rPr>
                          <m:t>lue</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health modifiyer</m:t>
                        </m:r>
                      </m:sub>
                    </m:sSub>
                    <m:r>
                      <m:rPr>
                        <m:sty m:val="p"/>
                      </m:rPr>
                      <w:rPr>
                        <w:rFonts w:ascii="Cambria Math" w:hAnsi="Cambria Math"/>
                      </w:rPr>
                      <m:t>)</m:t>
                    </m:r>
                  </m:e>
                </m:nary>
              </m:oMath>
            </m:oMathPara>
          </w:p>
        </w:tc>
      </w:tr>
      <w:tr w:rsidR="00263C13" w14:paraId="5E0B0128" w14:textId="77777777" w:rsidTr="00C80E92">
        <w:tc>
          <w:tcPr>
            <w:tcW w:w="793" w:type="pct"/>
          </w:tcPr>
          <w:p w14:paraId="5321BD3B" w14:textId="77777777" w:rsidR="00263C13" w:rsidRDefault="00263C13" w:rsidP="00E36234">
            <w:pPr>
              <w:spacing w:after="0" w:line="276" w:lineRule="auto"/>
            </w:pPr>
            <w:r>
              <w:t>Food cost</w:t>
            </w:r>
          </w:p>
        </w:tc>
        <w:tc>
          <w:tcPr>
            <w:tcW w:w="4207" w:type="pct"/>
          </w:tcPr>
          <w:p w14:paraId="50656CC7" w14:textId="77777777" w:rsidR="00263C13" w:rsidRDefault="00263C13" w:rsidP="00E36234">
            <w:pPr>
              <w:spacing w:after="0" w:line="276" w:lineRule="auto"/>
            </w:pPr>
            <w:r>
              <w:t xml:space="preserve">The amount of food an ant is given when it is born. </w:t>
            </w:r>
            <w:r w:rsidR="00982AC4">
              <w:t>Part of this cost goes to the species cost, the left over is the amount of health the ant starts with. This will be different for each type of ant</w:t>
            </w:r>
          </w:p>
        </w:tc>
      </w:tr>
      <w:tr w:rsidR="00401A2F" w14:paraId="6B54F7FC" w14:textId="77777777" w:rsidTr="00C80E92">
        <w:tc>
          <w:tcPr>
            <w:tcW w:w="793" w:type="pct"/>
          </w:tcPr>
          <w:p w14:paraId="673846D4" w14:textId="77777777" w:rsidR="00401A2F" w:rsidRDefault="00401A2F" w:rsidP="00E36234">
            <w:pPr>
              <w:spacing w:after="0" w:line="276" w:lineRule="auto"/>
            </w:pPr>
            <w:r>
              <w:t>Queen steps</w:t>
            </w:r>
          </w:p>
        </w:tc>
        <w:tc>
          <w:tcPr>
            <w:tcW w:w="4207" w:type="pct"/>
          </w:tcPr>
          <w:p w14:paraId="7502110C" w14:textId="77777777" w:rsidR="00401A2F" w:rsidRDefault="00401A2F" w:rsidP="00E36234">
            <w:pPr>
              <w:spacing w:after="0" w:line="276" w:lineRule="auto"/>
            </w:pPr>
            <w:r>
              <w:t>The minimum and maximum number of ticks the queen will move for when locating a new nest</w:t>
            </w:r>
          </w:p>
        </w:tc>
      </w:tr>
      <w:tr w:rsidR="00401A2F" w14:paraId="5ACBBACE" w14:textId="77777777" w:rsidTr="00C80E92">
        <w:tc>
          <w:tcPr>
            <w:tcW w:w="793" w:type="pct"/>
          </w:tcPr>
          <w:p w14:paraId="35BA7DDA" w14:textId="77777777" w:rsidR="00401A2F" w:rsidRDefault="00401A2F" w:rsidP="00E36234">
            <w:pPr>
              <w:spacing w:after="0" w:line="276" w:lineRule="auto"/>
            </w:pPr>
            <w:r>
              <w:t>Worker, soldier, queen probability</w:t>
            </w:r>
          </w:p>
        </w:tc>
        <w:tc>
          <w:tcPr>
            <w:tcW w:w="4207" w:type="pct"/>
          </w:tcPr>
          <w:p w14:paraId="4E7ADF0C" w14:textId="77777777" w:rsidR="00401A2F" w:rsidRDefault="00401A2F" w:rsidP="00E36234">
            <w:pPr>
              <w:spacing w:after="0" w:line="276" w:lineRule="auto"/>
            </w:pPr>
            <w:r>
              <w:t>The probabilities of each type of ant being created. The probabilities are relative to each oth</w:t>
            </w:r>
            <w:r w:rsidR="00C4500B">
              <w:t>er i.e. they will be normalised</w:t>
            </w:r>
          </w:p>
        </w:tc>
      </w:tr>
      <w:tr w:rsidR="00D479BC" w14:paraId="29A23135" w14:textId="77777777" w:rsidTr="00C80E92">
        <w:tc>
          <w:tcPr>
            <w:tcW w:w="793" w:type="pct"/>
          </w:tcPr>
          <w:p w14:paraId="54CA5CCF" w14:textId="77777777" w:rsidR="00D479BC" w:rsidRDefault="00D479BC" w:rsidP="00E36234">
            <w:pPr>
              <w:spacing w:after="0" w:line="276" w:lineRule="auto"/>
            </w:pPr>
            <w:r>
              <w:t>Environment</w:t>
            </w:r>
          </w:p>
        </w:tc>
        <w:tc>
          <w:tcPr>
            <w:tcW w:w="4207" w:type="pct"/>
          </w:tcPr>
          <w:p w14:paraId="72574138" w14:textId="77777777" w:rsidR="00D479BC" w:rsidRDefault="00D479BC" w:rsidP="00E36234">
            <w:pPr>
              <w:spacing w:after="0" w:line="276" w:lineRule="auto"/>
            </w:pPr>
            <w:r>
              <w:t>The properties of the habitat the simulation is running in. Properties include:</w:t>
            </w:r>
          </w:p>
          <w:p w14:paraId="186E0140" w14:textId="77777777" w:rsidR="00D479BC" w:rsidRDefault="00D479BC" w:rsidP="00393C68">
            <w:pPr>
              <w:numPr>
                <w:ilvl w:val="0"/>
                <w:numId w:val="42"/>
              </w:numPr>
              <w:spacing w:after="0" w:line="276" w:lineRule="auto"/>
              <w:ind w:left="512" w:hanging="284"/>
            </w:pPr>
            <w:r w:rsidRPr="006D28C7">
              <w:rPr>
                <w:b/>
              </w:rPr>
              <w:t>Food heath ratio</w:t>
            </w:r>
            <w:r w:rsidR="00C4500B">
              <w:t xml:space="preserve"> – t</w:t>
            </w:r>
            <w:r>
              <w:t>he ratio of which one piece of food</w:t>
            </w:r>
            <w:r w:rsidR="00C4500B">
              <w:t xml:space="preserve"> translates into so much health</w:t>
            </w:r>
          </w:p>
          <w:p w14:paraId="4F32AA1F" w14:textId="77777777" w:rsidR="00D479BC" w:rsidRDefault="00D479BC" w:rsidP="00393C68">
            <w:pPr>
              <w:numPr>
                <w:ilvl w:val="0"/>
                <w:numId w:val="42"/>
              </w:numPr>
              <w:spacing w:after="0" w:line="276" w:lineRule="auto"/>
              <w:ind w:left="512" w:hanging="284"/>
            </w:pPr>
            <w:r w:rsidRPr="006D28C7">
              <w:rPr>
                <w:b/>
              </w:rPr>
              <w:t>Food amount</w:t>
            </w:r>
            <w:r w:rsidR="00C4500B">
              <w:t xml:space="preserve"> – t</w:t>
            </w:r>
            <w:r>
              <w:t>he amount o</w:t>
            </w:r>
            <w:r w:rsidR="00C4500B">
              <w:t>f food which will be in the map</w:t>
            </w:r>
          </w:p>
          <w:p w14:paraId="65B5581A" w14:textId="77777777" w:rsidR="00D479BC" w:rsidRDefault="00D479BC" w:rsidP="00393C68">
            <w:pPr>
              <w:numPr>
                <w:ilvl w:val="0"/>
                <w:numId w:val="42"/>
              </w:numPr>
              <w:spacing w:after="0" w:line="276" w:lineRule="auto"/>
              <w:ind w:left="512" w:hanging="284"/>
            </w:pPr>
            <w:r w:rsidRPr="006D28C7">
              <w:rPr>
                <w:b/>
              </w:rPr>
              <w:t>Food grow amount</w:t>
            </w:r>
            <w:r w:rsidR="00C4500B">
              <w:t xml:space="preserve"> – t</w:t>
            </w:r>
            <w:r>
              <w:t>he amoun</w:t>
            </w:r>
            <w:r w:rsidR="00C4500B">
              <w:t>t of food which grows each time</w:t>
            </w:r>
          </w:p>
          <w:p w14:paraId="7901CC69" w14:textId="77777777" w:rsidR="00D479BC" w:rsidRDefault="00D479BC" w:rsidP="00393C68">
            <w:pPr>
              <w:numPr>
                <w:ilvl w:val="0"/>
                <w:numId w:val="42"/>
              </w:numPr>
              <w:spacing w:after="0" w:line="276" w:lineRule="auto"/>
              <w:ind w:left="512" w:hanging="284"/>
            </w:pPr>
            <w:r w:rsidRPr="006D28C7">
              <w:rPr>
                <w:b/>
              </w:rPr>
              <w:t>Food grow rate</w:t>
            </w:r>
            <w:r w:rsidR="00C4500B">
              <w:t xml:space="preserve"> – the rate at which food grows</w:t>
            </w:r>
          </w:p>
          <w:p w14:paraId="550BD8B8" w14:textId="77777777" w:rsidR="00D479BC" w:rsidRDefault="00D479BC" w:rsidP="00393C68">
            <w:pPr>
              <w:numPr>
                <w:ilvl w:val="0"/>
                <w:numId w:val="42"/>
              </w:numPr>
              <w:spacing w:after="0" w:line="276" w:lineRule="auto"/>
              <w:ind w:left="512" w:hanging="284"/>
            </w:pPr>
            <w:r w:rsidRPr="006D28C7">
              <w:rPr>
                <w:b/>
              </w:rPr>
              <w:t>Pheromone evaporation rate</w:t>
            </w:r>
            <w:r w:rsidR="00C4500B">
              <w:t xml:space="preserve"> – t</w:t>
            </w:r>
            <w:r>
              <w:t>he rate at which pherom</w:t>
            </w:r>
            <w:r w:rsidR="00C4500B">
              <w:t>ones evaporate in a single tick</w:t>
            </w:r>
          </w:p>
          <w:p w14:paraId="4285FF5B" w14:textId="77777777" w:rsidR="00D479BC" w:rsidRDefault="00D479BC" w:rsidP="00393C68">
            <w:pPr>
              <w:numPr>
                <w:ilvl w:val="0"/>
                <w:numId w:val="42"/>
              </w:numPr>
              <w:spacing w:after="0" w:line="276" w:lineRule="auto"/>
              <w:ind w:left="512" w:hanging="284"/>
            </w:pPr>
            <w:r w:rsidRPr="006D28C7">
              <w:rPr>
                <w:b/>
              </w:rPr>
              <w:t>Max pheromone concentration</w:t>
            </w:r>
            <w:r w:rsidR="00C4500B">
              <w:t xml:space="preserve"> – t</w:t>
            </w:r>
            <w:r>
              <w:t>he maximum con</w:t>
            </w:r>
            <w:r w:rsidR="00C4500B">
              <w:t>centration a pheromone can have</w:t>
            </w:r>
          </w:p>
        </w:tc>
      </w:tr>
      <w:tr w:rsidR="00822A52" w14:paraId="5BB1E9EE" w14:textId="77777777" w:rsidTr="00C80E92">
        <w:tc>
          <w:tcPr>
            <w:tcW w:w="793" w:type="pct"/>
          </w:tcPr>
          <w:p w14:paraId="4E468E5A" w14:textId="77777777" w:rsidR="00822A52" w:rsidRDefault="00822A52" w:rsidP="00E36234">
            <w:pPr>
              <w:spacing w:after="0" w:line="276" w:lineRule="auto"/>
            </w:pPr>
            <w:r>
              <w:t>wrapped coordinate</w:t>
            </w:r>
          </w:p>
        </w:tc>
        <w:tc>
          <w:tcPr>
            <w:tcW w:w="4207" w:type="pct"/>
          </w:tcPr>
          <w:p w14:paraId="03CFF335" w14:textId="77777777" w:rsidR="00822A52" w:rsidRDefault="00822A52" w:rsidP="00E36234">
            <w:pPr>
              <w:spacing w:after="0" w:line="276" w:lineRule="auto"/>
            </w:pPr>
            <w:r>
              <w:t>A coordinate which has been corrected for wrapping</w:t>
            </w:r>
            <w:r w:rsidR="00C4500B">
              <w:t xml:space="preserve"> (due to the map being a torus)</w:t>
            </w:r>
          </w:p>
        </w:tc>
      </w:tr>
      <w:tr w:rsidR="00822A52" w14:paraId="60CA6962" w14:textId="77777777" w:rsidTr="00C80E92">
        <w:tc>
          <w:tcPr>
            <w:tcW w:w="793" w:type="pct"/>
          </w:tcPr>
          <w:p w14:paraId="536839B5" w14:textId="77777777" w:rsidR="00822A52" w:rsidRDefault="00822A52" w:rsidP="00E36234">
            <w:pPr>
              <w:spacing w:after="0" w:line="276" w:lineRule="auto"/>
            </w:pPr>
            <w:r>
              <w:t>map index</w:t>
            </w:r>
          </w:p>
        </w:tc>
        <w:tc>
          <w:tcPr>
            <w:tcW w:w="4207" w:type="pct"/>
          </w:tcPr>
          <w:p w14:paraId="607AC452" w14:textId="77777777" w:rsidR="00822A52" w:rsidRDefault="00822A52" w:rsidP="00E36234">
            <w:pPr>
              <w:spacing w:after="0" w:line="276" w:lineRule="auto"/>
            </w:pPr>
            <w:r>
              <w:t>The index f</w:t>
            </w:r>
            <w:r w:rsidR="00C4500B">
              <w:t>or a particular cell in the map</w:t>
            </w:r>
          </w:p>
        </w:tc>
      </w:tr>
    </w:tbl>
    <w:p w14:paraId="5039CE82" w14:textId="77777777" w:rsidR="00A3611E" w:rsidRPr="00A3611E" w:rsidRDefault="00A3611E" w:rsidP="00E36234">
      <w:pPr>
        <w:spacing w:line="276" w:lineRule="auto"/>
      </w:pPr>
    </w:p>
    <w:p w14:paraId="54B43F5F" w14:textId="77777777" w:rsidR="007E4895" w:rsidRDefault="007E4895" w:rsidP="00E36234">
      <w:pPr>
        <w:pStyle w:val="Heading2"/>
        <w:spacing w:after="240" w:line="276" w:lineRule="auto"/>
      </w:pPr>
      <w:bookmarkStart w:id="76" w:name="_Toc381971307"/>
      <w:bookmarkStart w:id="77" w:name="_Toc382209208"/>
      <w:bookmarkStart w:id="78" w:name="_Toc383463039"/>
      <w:bookmarkStart w:id="79" w:name="_Toc383597852"/>
      <w:r>
        <w:t>Description of record structure</w:t>
      </w:r>
      <w:bookmarkEnd w:id="76"/>
      <w:bookmarkEnd w:id="77"/>
      <w:bookmarkEnd w:id="78"/>
      <w:bookmarkEnd w:id="79"/>
    </w:p>
    <w:p w14:paraId="21EFF9CD" w14:textId="77777777" w:rsidR="004129FB" w:rsidRPr="004129FB" w:rsidRDefault="004129FB" w:rsidP="00E36234">
      <w:pPr>
        <w:spacing w:line="276" w:lineRule="auto"/>
      </w:pPr>
      <w:r w:rsidRPr="008C3102">
        <w:t xml:space="preserve">This is not applicable </w:t>
      </w:r>
      <w:r>
        <w:t>as there are no databases used.</w:t>
      </w:r>
    </w:p>
    <w:p w14:paraId="0E4F0298" w14:textId="77777777" w:rsidR="007E4895" w:rsidRDefault="007E4895" w:rsidP="00C4500B">
      <w:pPr>
        <w:pStyle w:val="Heading2"/>
        <w:spacing w:after="240" w:line="276" w:lineRule="auto"/>
      </w:pPr>
      <w:bookmarkStart w:id="80" w:name="_Toc381971308"/>
      <w:bookmarkStart w:id="81" w:name="_Toc382209209"/>
      <w:bookmarkStart w:id="82" w:name="_Toc383463040"/>
      <w:bookmarkStart w:id="83" w:name="_Toc383597853"/>
      <w:r>
        <w:t>File organisation and processing</w:t>
      </w:r>
      <w:bookmarkEnd w:id="80"/>
      <w:bookmarkEnd w:id="81"/>
      <w:bookmarkEnd w:id="82"/>
      <w:bookmarkEnd w:id="83"/>
    </w:p>
    <w:p w14:paraId="082341E3" w14:textId="77777777" w:rsidR="004129FB" w:rsidRPr="004129FB" w:rsidRDefault="004129FB" w:rsidP="00E36234">
      <w:pPr>
        <w:spacing w:line="276" w:lineRule="auto"/>
      </w:pPr>
      <w:r w:rsidRPr="008C3102">
        <w:t>This is not applicable as there is no data stored</w:t>
      </w:r>
      <w:r>
        <w:t xml:space="preserve"> or retrieved from files</w:t>
      </w:r>
      <w:r w:rsidRPr="008C3102">
        <w:t>.</w:t>
      </w:r>
    </w:p>
    <w:p w14:paraId="4BA34B93" w14:textId="77777777" w:rsidR="00F614A9" w:rsidRDefault="002A4579" w:rsidP="00E36234">
      <w:pPr>
        <w:pStyle w:val="Heading2"/>
        <w:spacing w:after="240" w:line="276" w:lineRule="auto"/>
      </w:pPr>
      <w:bookmarkStart w:id="84" w:name="_Toc381971309"/>
      <w:bookmarkStart w:id="85" w:name="_Toc382209210"/>
      <w:bookmarkStart w:id="86" w:name="_Toc383463041"/>
      <w:bookmarkStart w:id="87" w:name="_Toc383597854"/>
      <w:r>
        <w:t>Validation required</w:t>
      </w:r>
      <w:bookmarkEnd w:id="84"/>
      <w:bookmarkEnd w:id="85"/>
      <w:bookmarkEnd w:id="86"/>
      <w:bookmarkEnd w:id="87"/>
    </w:p>
    <w:p w14:paraId="52972363" w14:textId="77777777" w:rsidR="00C04867" w:rsidRDefault="00C04867" w:rsidP="00E36234">
      <w:pPr>
        <w:spacing w:line="276" w:lineRule="auto"/>
      </w:pPr>
      <w:r>
        <w:t>Input validation will be done by</w:t>
      </w:r>
      <w:r w:rsidR="00C4500B">
        <w:t xml:space="preserve"> sliders. T</w:t>
      </w:r>
      <w:r>
        <w:t>his will reduce the amount of validation of input needed as it restricts the user to input values within a specific range and of a specific type.</w:t>
      </w:r>
      <w:r w:rsidR="00A64190">
        <w:t xml:space="preserve"> This is done to reduce the number of validation errors the user receives and thus streamlining their use of the application.</w:t>
      </w:r>
    </w:p>
    <w:p w14:paraId="0B3576C4" w14:textId="77777777" w:rsidR="00B804BE" w:rsidRDefault="00B804BE" w:rsidP="00E36234">
      <w:pPr>
        <w:spacing w:line="276" w:lineRule="auto"/>
      </w:pPr>
      <w:r>
        <w:t>However the following characteristics will require extra validation and may produce validation errors or warnings:</w:t>
      </w:r>
    </w:p>
    <w:p w14:paraId="1D1A02F7" w14:textId="77777777" w:rsidR="00B804BE" w:rsidRDefault="00B804BE" w:rsidP="00393C68">
      <w:pPr>
        <w:pStyle w:val="ListParagraph"/>
        <w:numPr>
          <w:ilvl w:val="0"/>
          <w:numId w:val="26"/>
        </w:numPr>
        <w:spacing w:line="276" w:lineRule="auto"/>
        <w:ind w:left="567" w:hanging="283"/>
      </w:pPr>
      <w:r w:rsidRPr="00982AC4">
        <w:rPr>
          <w:b/>
        </w:rPr>
        <w:t xml:space="preserve">Queen steps min and Queen </w:t>
      </w:r>
      <w:proofErr w:type="gramStart"/>
      <w:r w:rsidRPr="00982AC4">
        <w:rPr>
          <w:b/>
        </w:rPr>
        <w:t>steps</w:t>
      </w:r>
      <w:proofErr w:type="gramEnd"/>
      <w:r w:rsidRPr="00982AC4">
        <w:rPr>
          <w:b/>
        </w:rPr>
        <w:t xml:space="preserve"> max</w:t>
      </w:r>
      <w:r w:rsidR="006F2960">
        <w:t xml:space="preserve"> – a</w:t>
      </w:r>
      <w:r>
        <w:t>s these two characteristics act as a range of values</w:t>
      </w:r>
      <w:r w:rsidR="004E7BAF">
        <w:t xml:space="preserve"> it is important for min to the less then max. If this is not the case the user will be given an error and how to correct it.</w:t>
      </w:r>
    </w:p>
    <w:p w14:paraId="09F07555" w14:textId="77777777" w:rsidR="004E7BAF" w:rsidRDefault="004E7BAF" w:rsidP="00393C68">
      <w:pPr>
        <w:pStyle w:val="ListParagraph"/>
        <w:numPr>
          <w:ilvl w:val="0"/>
          <w:numId w:val="26"/>
        </w:numPr>
        <w:spacing w:line="276" w:lineRule="auto"/>
        <w:ind w:left="567" w:hanging="283"/>
      </w:pPr>
      <w:r w:rsidRPr="00982AC4">
        <w:rPr>
          <w:b/>
        </w:rPr>
        <w:t>Soldier, Queen and Soldier Food cost</w:t>
      </w:r>
      <w:r w:rsidR="006F2960">
        <w:t>– i</w:t>
      </w:r>
      <w:r>
        <w:t>f an ant</w:t>
      </w:r>
      <w:r w:rsidR="006F2960">
        <w:t>’</w:t>
      </w:r>
      <w:r>
        <w:t xml:space="preserve">s </w:t>
      </w:r>
      <w:r w:rsidR="00427460">
        <w:t xml:space="preserve">food cost is less or equal to the species cost the user should </w:t>
      </w:r>
      <w:r w:rsidR="004B1D28">
        <w:t>receive</w:t>
      </w:r>
      <w:r w:rsidR="00427460">
        <w:t xml:space="preserve"> a warning as</w:t>
      </w:r>
      <w:r w:rsidR="004B1D28">
        <w:t xml:space="preserve"> it means that the ant will be created with its health less than or equal to zero. This means that the ant will die instantly when it is created. This is likely </w:t>
      </w:r>
      <w:r w:rsidR="006F2960">
        <w:t xml:space="preserve">to be </w:t>
      </w:r>
      <w:r w:rsidR="004B1D28">
        <w:t xml:space="preserve">not what the user wants to </w:t>
      </w:r>
      <w:r w:rsidR="006F2960">
        <w:t>do and so a warning is issued (t</w:t>
      </w:r>
      <w:r w:rsidR="004B1D28">
        <w:t xml:space="preserve">his is not an error however and the simulation can be run with </w:t>
      </w:r>
      <w:r w:rsidR="00831302">
        <w:t>ants with health less than zero</w:t>
      </w:r>
      <w:r w:rsidR="004B1D28">
        <w:t>)</w:t>
      </w:r>
      <w:r w:rsidR="00831302">
        <w:t>.</w:t>
      </w:r>
    </w:p>
    <w:p w14:paraId="68D1E8D0" w14:textId="77777777" w:rsidR="00DB68B4" w:rsidRDefault="00DB68B4" w:rsidP="00E36234">
      <w:pPr>
        <w:spacing w:line="276" w:lineRule="auto"/>
      </w:pPr>
      <w:r>
        <w:t>The inputs provided to the system will be:</w:t>
      </w:r>
    </w:p>
    <w:tbl>
      <w:tblPr>
        <w:tblStyle w:val="TableGrid"/>
        <w:tblW w:w="5000" w:type="pct"/>
        <w:tblLook w:val="04A0" w:firstRow="1" w:lastRow="0" w:firstColumn="1" w:lastColumn="0" w:noHBand="0" w:noVBand="1"/>
      </w:tblPr>
      <w:tblGrid>
        <w:gridCol w:w="3691"/>
        <w:gridCol w:w="1462"/>
        <w:gridCol w:w="2576"/>
        <w:gridCol w:w="1559"/>
      </w:tblGrid>
      <w:tr w:rsidR="00DB68B4" w:rsidRPr="007F4591" w14:paraId="7E476EEA" w14:textId="77777777" w:rsidTr="00456FC2">
        <w:tc>
          <w:tcPr>
            <w:tcW w:w="1987" w:type="pct"/>
          </w:tcPr>
          <w:p w14:paraId="57DD5079" w14:textId="77777777" w:rsidR="00DB68B4" w:rsidRPr="006F2960" w:rsidRDefault="00DB68B4" w:rsidP="006F2960">
            <w:pPr>
              <w:spacing w:line="276" w:lineRule="auto"/>
              <w:jc w:val="center"/>
              <w:rPr>
                <w:b/>
                <w:sz w:val="24"/>
                <w:szCs w:val="24"/>
              </w:rPr>
            </w:pPr>
            <w:r w:rsidRPr="006F2960">
              <w:rPr>
                <w:b/>
                <w:sz w:val="24"/>
                <w:szCs w:val="24"/>
              </w:rPr>
              <w:t>Input</w:t>
            </w:r>
          </w:p>
        </w:tc>
        <w:tc>
          <w:tcPr>
            <w:tcW w:w="787" w:type="pct"/>
          </w:tcPr>
          <w:p w14:paraId="606514C9" w14:textId="77777777" w:rsidR="00DB68B4" w:rsidRPr="006F2960" w:rsidRDefault="00DB68B4" w:rsidP="006F2960">
            <w:pPr>
              <w:spacing w:line="276" w:lineRule="auto"/>
              <w:jc w:val="center"/>
              <w:rPr>
                <w:b/>
                <w:sz w:val="24"/>
                <w:szCs w:val="24"/>
              </w:rPr>
            </w:pPr>
            <w:r w:rsidRPr="006F2960">
              <w:rPr>
                <w:b/>
                <w:sz w:val="24"/>
                <w:szCs w:val="24"/>
              </w:rPr>
              <w:t>Type</w:t>
            </w:r>
          </w:p>
        </w:tc>
        <w:tc>
          <w:tcPr>
            <w:tcW w:w="1387" w:type="pct"/>
          </w:tcPr>
          <w:p w14:paraId="20DB5344" w14:textId="77777777" w:rsidR="00DB68B4" w:rsidRPr="006F2960" w:rsidRDefault="00DB68B4" w:rsidP="006F2960">
            <w:pPr>
              <w:spacing w:line="276" w:lineRule="auto"/>
              <w:jc w:val="center"/>
              <w:rPr>
                <w:b/>
                <w:sz w:val="24"/>
                <w:szCs w:val="24"/>
              </w:rPr>
            </w:pPr>
            <w:r w:rsidRPr="006F2960">
              <w:rPr>
                <w:b/>
                <w:sz w:val="24"/>
                <w:szCs w:val="24"/>
              </w:rPr>
              <w:t>Range</w:t>
            </w:r>
            <w:r w:rsidR="007F4591" w:rsidRPr="006F2960">
              <w:rPr>
                <w:b/>
                <w:sz w:val="24"/>
                <w:szCs w:val="24"/>
              </w:rPr>
              <w:t xml:space="preserve"> (inclusive)</w:t>
            </w:r>
          </w:p>
        </w:tc>
        <w:tc>
          <w:tcPr>
            <w:tcW w:w="839" w:type="pct"/>
          </w:tcPr>
          <w:p w14:paraId="19160EEE" w14:textId="77777777" w:rsidR="00DB68B4" w:rsidRPr="006F2960" w:rsidRDefault="007F4591" w:rsidP="006F2960">
            <w:pPr>
              <w:spacing w:line="276" w:lineRule="auto"/>
              <w:jc w:val="center"/>
              <w:rPr>
                <w:b/>
                <w:sz w:val="24"/>
                <w:szCs w:val="24"/>
              </w:rPr>
            </w:pPr>
            <w:r w:rsidRPr="006F2960">
              <w:rPr>
                <w:b/>
                <w:sz w:val="24"/>
                <w:szCs w:val="24"/>
              </w:rPr>
              <w:t>Input via</w:t>
            </w:r>
          </w:p>
        </w:tc>
      </w:tr>
      <w:tr w:rsidR="00DB68B4" w14:paraId="0C4F57AB" w14:textId="77777777" w:rsidTr="00456FC2">
        <w:tc>
          <w:tcPr>
            <w:tcW w:w="1987" w:type="pct"/>
          </w:tcPr>
          <w:p w14:paraId="1576F887" w14:textId="77777777" w:rsidR="00DB68B4" w:rsidRDefault="00DB68B4" w:rsidP="00E36234">
            <w:pPr>
              <w:spacing w:line="276" w:lineRule="auto"/>
            </w:pPr>
            <w:r>
              <w:t>Speed</w:t>
            </w:r>
          </w:p>
        </w:tc>
        <w:tc>
          <w:tcPr>
            <w:tcW w:w="787" w:type="pct"/>
          </w:tcPr>
          <w:p w14:paraId="10290DB7" w14:textId="77777777" w:rsidR="00DB68B4" w:rsidRDefault="00DB68B4" w:rsidP="006F2960">
            <w:pPr>
              <w:spacing w:line="276" w:lineRule="auto"/>
              <w:jc w:val="center"/>
            </w:pPr>
            <w:r>
              <w:t>Number</w:t>
            </w:r>
          </w:p>
        </w:tc>
        <w:tc>
          <w:tcPr>
            <w:tcW w:w="1387" w:type="pct"/>
          </w:tcPr>
          <w:p w14:paraId="11FFE193" w14:textId="77777777" w:rsidR="00DB68B4" w:rsidRDefault="007F4591" w:rsidP="006F2960">
            <w:pPr>
              <w:spacing w:line="276" w:lineRule="auto"/>
              <w:jc w:val="center"/>
            </w:pPr>
            <w:r>
              <w:t>0 – 1</w:t>
            </w:r>
          </w:p>
        </w:tc>
        <w:tc>
          <w:tcPr>
            <w:tcW w:w="839" w:type="pct"/>
          </w:tcPr>
          <w:p w14:paraId="207D91CE" w14:textId="77777777" w:rsidR="00DB68B4" w:rsidRDefault="007F4591" w:rsidP="006F2960">
            <w:pPr>
              <w:spacing w:line="276" w:lineRule="auto"/>
              <w:jc w:val="center"/>
            </w:pPr>
            <w:r>
              <w:t>slider</w:t>
            </w:r>
          </w:p>
        </w:tc>
      </w:tr>
      <w:tr w:rsidR="00DB68B4" w14:paraId="376B42A9" w14:textId="77777777" w:rsidTr="00456FC2">
        <w:tc>
          <w:tcPr>
            <w:tcW w:w="1987" w:type="pct"/>
          </w:tcPr>
          <w:p w14:paraId="5AE2E7B4" w14:textId="77777777" w:rsidR="00DB68B4" w:rsidRDefault="00DB68B4" w:rsidP="00E36234">
            <w:pPr>
              <w:spacing w:line="276" w:lineRule="auto"/>
            </w:pPr>
            <w:r>
              <w:t>Antenna size</w:t>
            </w:r>
          </w:p>
        </w:tc>
        <w:tc>
          <w:tcPr>
            <w:tcW w:w="787" w:type="pct"/>
          </w:tcPr>
          <w:p w14:paraId="4DDFC127" w14:textId="77777777" w:rsidR="00DB68B4" w:rsidRDefault="00DB68B4" w:rsidP="006F2960">
            <w:pPr>
              <w:spacing w:line="276" w:lineRule="auto"/>
              <w:jc w:val="center"/>
            </w:pPr>
            <w:r>
              <w:t>Integer</w:t>
            </w:r>
          </w:p>
        </w:tc>
        <w:tc>
          <w:tcPr>
            <w:tcW w:w="1387" w:type="pct"/>
          </w:tcPr>
          <w:p w14:paraId="1C01CA10" w14:textId="77777777" w:rsidR="00DB68B4" w:rsidRDefault="007F4591" w:rsidP="006F2960">
            <w:pPr>
              <w:spacing w:line="276" w:lineRule="auto"/>
              <w:jc w:val="center"/>
            </w:pPr>
            <w:r>
              <w:t>0 – 10</w:t>
            </w:r>
          </w:p>
        </w:tc>
        <w:tc>
          <w:tcPr>
            <w:tcW w:w="839" w:type="pct"/>
          </w:tcPr>
          <w:p w14:paraId="0BB199F0" w14:textId="77777777" w:rsidR="00DB68B4" w:rsidRDefault="007F4591" w:rsidP="006F2960">
            <w:pPr>
              <w:spacing w:line="276" w:lineRule="auto"/>
              <w:jc w:val="center"/>
            </w:pPr>
            <w:r>
              <w:t>slider</w:t>
            </w:r>
          </w:p>
        </w:tc>
      </w:tr>
      <w:tr w:rsidR="00DB68B4" w14:paraId="2DED31A6" w14:textId="77777777" w:rsidTr="00456FC2">
        <w:tc>
          <w:tcPr>
            <w:tcW w:w="1987" w:type="pct"/>
          </w:tcPr>
          <w:p w14:paraId="28E92942" w14:textId="77777777" w:rsidR="00DB68B4" w:rsidRDefault="00DB68B4" w:rsidP="00E36234">
            <w:pPr>
              <w:spacing w:line="276" w:lineRule="auto"/>
            </w:pPr>
            <w:r>
              <w:t>antenna angle</w:t>
            </w:r>
          </w:p>
        </w:tc>
        <w:tc>
          <w:tcPr>
            <w:tcW w:w="787" w:type="pct"/>
          </w:tcPr>
          <w:p w14:paraId="13E096FB" w14:textId="77777777" w:rsidR="00DB68B4" w:rsidRDefault="00DB68B4" w:rsidP="006F2960">
            <w:pPr>
              <w:spacing w:line="276" w:lineRule="auto"/>
              <w:jc w:val="center"/>
            </w:pPr>
            <w:r>
              <w:t>Number</w:t>
            </w:r>
          </w:p>
        </w:tc>
        <w:tc>
          <w:tcPr>
            <w:tcW w:w="1387" w:type="pct"/>
          </w:tcPr>
          <w:p w14:paraId="2A0CD208" w14:textId="77777777" w:rsidR="00DB68B4" w:rsidRDefault="007F4591" w:rsidP="006F2960">
            <w:pPr>
              <w:spacing w:line="276" w:lineRule="auto"/>
              <w:jc w:val="center"/>
            </w:pPr>
            <w:r>
              <w:t>0 - 2</w:t>
            </w:r>
            <w:r>
              <w:rPr>
                <w:rFonts w:cstheme="minorHAnsi"/>
              </w:rPr>
              <w:t>π</w:t>
            </w:r>
            <w:r>
              <w:t xml:space="preserve"> (radians)</w:t>
            </w:r>
          </w:p>
        </w:tc>
        <w:tc>
          <w:tcPr>
            <w:tcW w:w="839" w:type="pct"/>
          </w:tcPr>
          <w:p w14:paraId="48E2553F" w14:textId="77777777" w:rsidR="00DB68B4" w:rsidRDefault="007F4591" w:rsidP="006F2960">
            <w:pPr>
              <w:spacing w:line="276" w:lineRule="auto"/>
              <w:jc w:val="center"/>
            </w:pPr>
            <w:r>
              <w:t>slider</w:t>
            </w:r>
          </w:p>
        </w:tc>
      </w:tr>
      <w:tr w:rsidR="00DB68B4" w14:paraId="5804ADCF" w14:textId="77777777" w:rsidTr="00456FC2">
        <w:tc>
          <w:tcPr>
            <w:tcW w:w="1987" w:type="pct"/>
          </w:tcPr>
          <w:p w14:paraId="7F966606" w14:textId="77777777" w:rsidR="00DB68B4" w:rsidRDefault="00DB68B4" w:rsidP="00E36234">
            <w:pPr>
              <w:spacing w:line="276" w:lineRule="auto"/>
            </w:pPr>
            <w:r>
              <w:t>eye sight</w:t>
            </w:r>
          </w:p>
        </w:tc>
        <w:tc>
          <w:tcPr>
            <w:tcW w:w="787" w:type="pct"/>
          </w:tcPr>
          <w:p w14:paraId="47D4E146" w14:textId="77777777" w:rsidR="00DB68B4" w:rsidRDefault="00DB68B4" w:rsidP="006F2960">
            <w:pPr>
              <w:spacing w:line="276" w:lineRule="auto"/>
              <w:jc w:val="center"/>
            </w:pPr>
            <w:r>
              <w:t>Integer</w:t>
            </w:r>
          </w:p>
        </w:tc>
        <w:tc>
          <w:tcPr>
            <w:tcW w:w="1387" w:type="pct"/>
          </w:tcPr>
          <w:p w14:paraId="4CD32640" w14:textId="77777777" w:rsidR="00DB68B4" w:rsidRDefault="007F4591" w:rsidP="006F2960">
            <w:pPr>
              <w:spacing w:line="276" w:lineRule="auto"/>
              <w:jc w:val="center"/>
            </w:pPr>
            <w:r>
              <w:t>0 – 10</w:t>
            </w:r>
          </w:p>
        </w:tc>
        <w:tc>
          <w:tcPr>
            <w:tcW w:w="839" w:type="pct"/>
          </w:tcPr>
          <w:p w14:paraId="5B6F4DB3" w14:textId="77777777" w:rsidR="00DB68B4" w:rsidRDefault="007F4591" w:rsidP="006F2960">
            <w:pPr>
              <w:spacing w:line="276" w:lineRule="auto"/>
              <w:jc w:val="center"/>
            </w:pPr>
            <w:r>
              <w:t>slider</w:t>
            </w:r>
          </w:p>
        </w:tc>
      </w:tr>
      <w:tr w:rsidR="00DB68B4" w14:paraId="58B43F9C" w14:textId="77777777" w:rsidTr="00456FC2">
        <w:tc>
          <w:tcPr>
            <w:tcW w:w="1987" w:type="pct"/>
          </w:tcPr>
          <w:p w14:paraId="468CB99D" w14:textId="77777777" w:rsidR="00DB68B4" w:rsidRDefault="00DB68B4" w:rsidP="00E36234">
            <w:pPr>
              <w:spacing w:line="276" w:lineRule="auto"/>
            </w:pPr>
            <w:r>
              <w:t>eye angle</w:t>
            </w:r>
          </w:p>
        </w:tc>
        <w:tc>
          <w:tcPr>
            <w:tcW w:w="787" w:type="pct"/>
          </w:tcPr>
          <w:p w14:paraId="1FB98697" w14:textId="77777777" w:rsidR="00DB68B4" w:rsidRDefault="00DB68B4" w:rsidP="006F2960">
            <w:pPr>
              <w:spacing w:line="276" w:lineRule="auto"/>
              <w:jc w:val="center"/>
            </w:pPr>
            <w:r>
              <w:t>Number</w:t>
            </w:r>
          </w:p>
        </w:tc>
        <w:tc>
          <w:tcPr>
            <w:tcW w:w="1387" w:type="pct"/>
          </w:tcPr>
          <w:p w14:paraId="2B6D1E6E" w14:textId="77777777" w:rsidR="00DB68B4" w:rsidRDefault="007F4591" w:rsidP="006F2960">
            <w:pPr>
              <w:spacing w:line="276" w:lineRule="auto"/>
              <w:jc w:val="center"/>
            </w:pPr>
            <w:r>
              <w:t>0 - 2</w:t>
            </w:r>
            <w:r>
              <w:rPr>
                <w:rFonts w:cstheme="minorHAnsi"/>
              </w:rPr>
              <w:t>π</w:t>
            </w:r>
            <w:r>
              <w:t xml:space="preserve"> (radians)</w:t>
            </w:r>
          </w:p>
        </w:tc>
        <w:tc>
          <w:tcPr>
            <w:tcW w:w="839" w:type="pct"/>
          </w:tcPr>
          <w:p w14:paraId="1435380E" w14:textId="77777777" w:rsidR="00DB68B4" w:rsidRDefault="007F4591" w:rsidP="006F2960">
            <w:pPr>
              <w:spacing w:line="276" w:lineRule="auto"/>
              <w:jc w:val="center"/>
            </w:pPr>
            <w:r>
              <w:t>slider</w:t>
            </w:r>
          </w:p>
        </w:tc>
      </w:tr>
      <w:tr w:rsidR="00DB68B4" w14:paraId="490FE78B" w14:textId="77777777" w:rsidTr="00456FC2">
        <w:tc>
          <w:tcPr>
            <w:tcW w:w="1987" w:type="pct"/>
          </w:tcPr>
          <w:p w14:paraId="15F92B4D" w14:textId="77777777" w:rsidR="00DB68B4" w:rsidRDefault="00DB68B4" w:rsidP="00E36234">
            <w:pPr>
              <w:spacing w:line="276" w:lineRule="auto"/>
            </w:pPr>
            <w:r>
              <w:t>jaw size</w:t>
            </w:r>
          </w:p>
        </w:tc>
        <w:tc>
          <w:tcPr>
            <w:tcW w:w="787" w:type="pct"/>
          </w:tcPr>
          <w:p w14:paraId="12FEE478" w14:textId="77777777" w:rsidR="00DB68B4" w:rsidRDefault="00DB68B4" w:rsidP="006F2960">
            <w:pPr>
              <w:spacing w:line="276" w:lineRule="auto"/>
              <w:jc w:val="center"/>
            </w:pPr>
            <w:r>
              <w:t>Integer</w:t>
            </w:r>
          </w:p>
        </w:tc>
        <w:tc>
          <w:tcPr>
            <w:tcW w:w="1387" w:type="pct"/>
          </w:tcPr>
          <w:p w14:paraId="578F8B9C" w14:textId="77777777" w:rsidR="00DB68B4" w:rsidRDefault="007F4591" w:rsidP="006F2960">
            <w:pPr>
              <w:spacing w:line="276" w:lineRule="auto"/>
              <w:jc w:val="center"/>
            </w:pPr>
            <w:r>
              <w:t>0 – 10</w:t>
            </w:r>
          </w:p>
        </w:tc>
        <w:tc>
          <w:tcPr>
            <w:tcW w:w="839" w:type="pct"/>
          </w:tcPr>
          <w:p w14:paraId="38EBCC78" w14:textId="77777777" w:rsidR="00DB68B4" w:rsidRDefault="007F4591" w:rsidP="006F2960">
            <w:pPr>
              <w:spacing w:line="276" w:lineRule="auto"/>
              <w:jc w:val="center"/>
            </w:pPr>
            <w:r>
              <w:t>slider</w:t>
            </w:r>
          </w:p>
        </w:tc>
      </w:tr>
      <w:tr w:rsidR="00DB68B4" w14:paraId="2D95F56A" w14:textId="77777777" w:rsidTr="00456FC2">
        <w:tc>
          <w:tcPr>
            <w:tcW w:w="1987" w:type="pct"/>
          </w:tcPr>
          <w:p w14:paraId="02329212" w14:textId="77777777" w:rsidR="00DB68B4" w:rsidRDefault="00DB68B4" w:rsidP="00E36234">
            <w:pPr>
              <w:spacing w:line="276" w:lineRule="auto"/>
            </w:pPr>
            <w:r>
              <w:t>jaw strength</w:t>
            </w:r>
          </w:p>
        </w:tc>
        <w:tc>
          <w:tcPr>
            <w:tcW w:w="787" w:type="pct"/>
          </w:tcPr>
          <w:p w14:paraId="691A7675" w14:textId="77777777" w:rsidR="00DB68B4" w:rsidRDefault="00DB68B4" w:rsidP="006F2960">
            <w:pPr>
              <w:spacing w:line="276" w:lineRule="auto"/>
              <w:jc w:val="center"/>
            </w:pPr>
            <w:r>
              <w:t>Integer</w:t>
            </w:r>
          </w:p>
        </w:tc>
        <w:tc>
          <w:tcPr>
            <w:tcW w:w="1387" w:type="pct"/>
          </w:tcPr>
          <w:p w14:paraId="373F5002" w14:textId="77777777" w:rsidR="00DB68B4" w:rsidRDefault="007F4591" w:rsidP="006F2960">
            <w:pPr>
              <w:spacing w:line="276" w:lineRule="auto"/>
              <w:jc w:val="center"/>
            </w:pPr>
            <w:r>
              <w:t>0 – 10</w:t>
            </w:r>
          </w:p>
        </w:tc>
        <w:tc>
          <w:tcPr>
            <w:tcW w:w="839" w:type="pct"/>
          </w:tcPr>
          <w:p w14:paraId="12ED1D9E" w14:textId="77777777" w:rsidR="00DB68B4" w:rsidRDefault="007F4591" w:rsidP="006F2960">
            <w:pPr>
              <w:spacing w:line="276" w:lineRule="auto"/>
              <w:jc w:val="center"/>
            </w:pPr>
            <w:r>
              <w:t>slider</w:t>
            </w:r>
          </w:p>
        </w:tc>
      </w:tr>
      <w:tr w:rsidR="00DB68B4" w14:paraId="7AF0B9DD" w14:textId="77777777" w:rsidTr="00456FC2">
        <w:tc>
          <w:tcPr>
            <w:tcW w:w="1987" w:type="pct"/>
          </w:tcPr>
          <w:p w14:paraId="6CF4B421" w14:textId="77777777" w:rsidR="00DB68B4" w:rsidRDefault="00DB68B4" w:rsidP="00E36234">
            <w:pPr>
              <w:spacing w:line="276" w:lineRule="auto"/>
            </w:pPr>
            <w:r>
              <w:t>sting size</w:t>
            </w:r>
          </w:p>
        </w:tc>
        <w:tc>
          <w:tcPr>
            <w:tcW w:w="787" w:type="pct"/>
          </w:tcPr>
          <w:p w14:paraId="02AF40EA" w14:textId="77777777" w:rsidR="00DB68B4" w:rsidRDefault="00DB68B4" w:rsidP="006F2960">
            <w:pPr>
              <w:spacing w:line="276" w:lineRule="auto"/>
              <w:jc w:val="center"/>
            </w:pPr>
            <w:r>
              <w:t>Integer</w:t>
            </w:r>
          </w:p>
        </w:tc>
        <w:tc>
          <w:tcPr>
            <w:tcW w:w="1387" w:type="pct"/>
          </w:tcPr>
          <w:p w14:paraId="185A0C47" w14:textId="77777777" w:rsidR="00DB68B4" w:rsidRDefault="007F4591" w:rsidP="006F2960">
            <w:pPr>
              <w:spacing w:line="276" w:lineRule="auto"/>
              <w:jc w:val="center"/>
            </w:pPr>
            <w:r>
              <w:t>0 – 10</w:t>
            </w:r>
          </w:p>
        </w:tc>
        <w:tc>
          <w:tcPr>
            <w:tcW w:w="839" w:type="pct"/>
          </w:tcPr>
          <w:p w14:paraId="5195CD45" w14:textId="77777777" w:rsidR="00DB68B4" w:rsidRDefault="007F4591" w:rsidP="006F2960">
            <w:pPr>
              <w:spacing w:line="276" w:lineRule="auto"/>
              <w:jc w:val="center"/>
            </w:pPr>
            <w:r>
              <w:t>slider</w:t>
            </w:r>
          </w:p>
        </w:tc>
      </w:tr>
      <w:tr w:rsidR="00DB68B4" w14:paraId="110D7C7A" w14:textId="77777777" w:rsidTr="00456FC2">
        <w:tc>
          <w:tcPr>
            <w:tcW w:w="1987" w:type="pct"/>
          </w:tcPr>
          <w:p w14:paraId="00173F69" w14:textId="77777777" w:rsidR="00DB68B4" w:rsidRDefault="00DB68B4" w:rsidP="00E36234">
            <w:pPr>
              <w:spacing w:line="276" w:lineRule="auto"/>
            </w:pPr>
            <w:r>
              <w:t>pheromone concentration</w:t>
            </w:r>
          </w:p>
        </w:tc>
        <w:tc>
          <w:tcPr>
            <w:tcW w:w="787" w:type="pct"/>
          </w:tcPr>
          <w:p w14:paraId="16E856D2" w14:textId="77777777" w:rsidR="00DB68B4" w:rsidRDefault="00DB68B4" w:rsidP="006F2960">
            <w:pPr>
              <w:spacing w:line="276" w:lineRule="auto"/>
              <w:jc w:val="center"/>
            </w:pPr>
            <w:r>
              <w:t>Number</w:t>
            </w:r>
          </w:p>
        </w:tc>
        <w:tc>
          <w:tcPr>
            <w:tcW w:w="1387" w:type="pct"/>
          </w:tcPr>
          <w:p w14:paraId="6A576831" w14:textId="77777777" w:rsidR="00DB68B4" w:rsidRDefault="007F4591" w:rsidP="006F2960">
            <w:pPr>
              <w:spacing w:line="276" w:lineRule="auto"/>
              <w:jc w:val="center"/>
            </w:pPr>
            <w:r>
              <w:t>0 – 2</w:t>
            </w:r>
          </w:p>
        </w:tc>
        <w:tc>
          <w:tcPr>
            <w:tcW w:w="839" w:type="pct"/>
          </w:tcPr>
          <w:p w14:paraId="3645063F" w14:textId="77777777" w:rsidR="00DB68B4" w:rsidRDefault="007F4591" w:rsidP="006F2960">
            <w:pPr>
              <w:spacing w:line="276" w:lineRule="auto"/>
              <w:jc w:val="center"/>
            </w:pPr>
            <w:r>
              <w:t>slider</w:t>
            </w:r>
          </w:p>
        </w:tc>
      </w:tr>
      <w:tr w:rsidR="00DB68B4" w14:paraId="77E26285" w14:textId="77777777" w:rsidTr="00456FC2">
        <w:tc>
          <w:tcPr>
            <w:tcW w:w="1987" w:type="pct"/>
          </w:tcPr>
          <w:p w14:paraId="4D6D02C6" w14:textId="77777777" w:rsidR="00DB68B4" w:rsidRDefault="00DB68B4" w:rsidP="00E36234">
            <w:pPr>
              <w:spacing w:line="276" w:lineRule="auto"/>
            </w:pPr>
            <w:r>
              <w:t>Food cost</w:t>
            </w:r>
          </w:p>
        </w:tc>
        <w:tc>
          <w:tcPr>
            <w:tcW w:w="787" w:type="pct"/>
          </w:tcPr>
          <w:p w14:paraId="6A105772" w14:textId="77777777" w:rsidR="00DB68B4" w:rsidRDefault="00DB68B4" w:rsidP="006F2960">
            <w:pPr>
              <w:spacing w:line="276" w:lineRule="auto"/>
              <w:jc w:val="center"/>
            </w:pPr>
            <w:r>
              <w:t>Integer</w:t>
            </w:r>
          </w:p>
        </w:tc>
        <w:tc>
          <w:tcPr>
            <w:tcW w:w="1387" w:type="pct"/>
          </w:tcPr>
          <w:p w14:paraId="0FF79160" w14:textId="77777777" w:rsidR="00DB68B4" w:rsidRDefault="007F4591" w:rsidP="006F2960">
            <w:pPr>
              <w:spacing w:line="276" w:lineRule="auto"/>
              <w:jc w:val="center"/>
            </w:pPr>
            <w:r>
              <w:t xml:space="preserve">0 - </w:t>
            </w:r>
            <m:oMath>
              <m:r>
                <w:rPr>
                  <w:rFonts w:ascii="Cambria Math" w:hAnsi="Cambria Math" w:cstheme="minorHAnsi"/>
                </w:rPr>
                <m:t>∞</m:t>
              </m:r>
            </m:oMath>
          </w:p>
        </w:tc>
        <w:tc>
          <w:tcPr>
            <w:tcW w:w="839" w:type="pct"/>
          </w:tcPr>
          <w:p w14:paraId="2790C500" w14:textId="77777777" w:rsidR="00DB68B4" w:rsidRDefault="007F4591" w:rsidP="006F2960">
            <w:pPr>
              <w:spacing w:line="276" w:lineRule="auto"/>
              <w:jc w:val="center"/>
            </w:pPr>
            <w:r>
              <w:t>slider</w:t>
            </w:r>
          </w:p>
        </w:tc>
      </w:tr>
      <w:tr w:rsidR="00DB68B4" w14:paraId="74860FA2" w14:textId="77777777" w:rsidTr="00456FC2">
        <w:tc>
          <w:tcPr>
            <w:tcW w:w="1987" w:type="pct"/>
          </w:tcPr>
          <w:p w14:paraId="42EA7A22" w14:textId="77777777" w:rsidR="00DB68B4" w:rsidRDefault="00DB68B4" w:rsidP="00E36234">
            <w:pPr>
              <w:spacing w:line="276" w:lineRule="auto"/>
            </w:pPr>
            <w:r>
              <w:t>Queen steps min and max</w:t>
            </w:r>
          </w:p>
        </w:tc>
        <w:tc>
          <w:tcPr>
            <w:tcW w:w="787" w:type="pct"/>
          </w:tcPr>
          <w:p w14:paraId="385C40E5" w14:textId="77777777" w:rsidR="00DB68B4" w:rsidRDefault="007F4591" w:rsidP="006F2960">
            <w:pPr>
              <w:spacing w:line="276" w:lineRule="auto"/>
              <w:jc w:val="center"/>
            </w:pPr>
            <w:r>
              <w:t>Integer</w:t>
            </w:r>
          </w:p>
        </w:tc>
        <w:tc>
          <w:tcPr>
            <w:tcW w:w="1387" w:type="pct"/>
          </w:tcPr>
          <w:p w14:paraId="4632632A" w14:textId="77777777" w:rsidR="00DB68B4" w:rsidRDefault="007F4591" w:rsidP="006F2960">
            <w:pPr>
              <w:spacing w:line="276" w:lineRule="auto"/>
              <w:jc w:val="center"/>
            </w:pPr>
            <w:r>
              <w:t>0 - 2000</w:t>
            </w:r>
          </w:p>
        </w:tc>
        <w:tc>
          <w:tcPr>
            <w:tcW w:w="839" w:type="pct"/>
          </w:tcPr>
          <w:p w14:paraId="16131129" w14:textId="77777777" w:rsidR="00DB68B4" w:rsidRDefault="007F4591" w:rsidP="006F2960">
            <w:pPr>
              <w:spacing w:line="276" w:lineRule="auto"/>
              <w:jc w:val="center"/>
            </w:pPr>
            <w:r>
              <w:t>slider</w:t>
            </w:r>
          </w:p>
        </w:tc>
      </w:tr>
    </w:tbl>
    <w:p w14:paraId="5612AD77" w14:textId="77777777" w:rsidR="00645A66" w:rsidRPr="00C04867" w:rsidRDefault="00645A66" w:rsidP="00E36234">
      <w:pPr>
        <w:spacing w:line="276" w:lineRule="auto"/>
      </w:pPr>
    </w:p>
    <w:p w14:paraId="25959290" w14:textId="77777777" w:rsidR="002A4579" w:rsidRDefault="008B2D5B" w:rsidP="00E36234">
      <w:pPr>
        <w:pStyle w:val="Heading2"/>
        <w:spacing w:after="240" w:line="276" w:lineRule="auto"/>
      </w:pPr>
      <w:bookmarkStart w:id="88" w:name="_Toc381971310"/>
      <w:bookmarkStart w:id="89" w:name="_Toc382209211"/>
      <w:bookmarkStart w:id="90" w:name="_Toc383463042"/>
      <w:bookmarkStart w:id="91" w:name="_Toc383597855"/>
      <w:r>
        <w:t>Identification</w:t>
      </w:r>
      <w:r w:rsidR="002A4579">
        <w:t xml:space="preserve"> of storage media</w:t>
      </w:r>
      <w:bookmarkEnd w:id="88"/>
      <w:bookmarkEnd w:id="89"/>
      <w:bookmarkEnd w:id="90"/>
      <w:bookmarkEnd w:id="91"/>
    </w:p>
    <w:p w14:paraId="76245A1A" w14:textId="77777777" w:rsidR="00A404AD" w:rsidRPr="00A404AD" w:rsidRDefault="008C3102" w:rsidP="00E36234">
      <w:pPr>
        <w:spacing w:line="276" w:lineRule="auto"/>
      </w:pPr>
      <w:r w:rsidRPr="008C3102">
        <w:t>This is not applicable as there is no data stored.</w:t>
      </w:r>
    </w:p>
    <w:p w14:paraId="6BA195B2" w14:textId="77777777" w:rsidR="00456FC2" w:rsidRDefault="00456FC2" w:rsidP="00E36234">
      <w:pPr>
        <w:pStyle w:val="Heading2"/>
        <w:spacing w:after="240" w:line="276" w:lineRule="auto"/>
      </w:pPr>
      <w:bookmarkStart w:id="92" w:name="_Toc381971311"/>
      <w:bookmarkStart w:id="93" w:name="_Toc382209212"/>
    </w:p>
    <w:p w14:paraId="30F8D06A" w14:textId="4EE1920B" w:rsidR="002A4579" w:rsidRDefault="000C1D0C" w:rsidP="00E36234">
      <w:pPr>
        <w:pStyle w:val="Heading2"/>
        <w:spacing w:after="240" w:line="276" w:lineRule="auto"/>
      </w:pPr>
      <w:bookmarkStart w:id="94" w:name="_Toc383597856"/>
      <w:bookmarkEnd w:id="92"/>
      <w:bookmarkEnd w:id="93"/>
      <w:r>
        <w:t>Algorithms</w:t>
      </w:r>
      <w:bookmarkEnd w:id="94"/>
    </w:p>
    <w:p w14:paraId="54604AFF" w14:textId="77777777" w:rsidR="00C04867" w:rsidRDefault="00C04867" w:rsidP="006F2960">
      <w:pPr>
        <w:pStyle w:val="Heading3"/>
        <w:spacing w:after="240" w:line="276" w:lineRule="auto"/>
      </w:pPr>
      <w:r>
        <w:t>Angle between two points</w:t>
      </w:r>
    </w:p>
    <w:p w14:paraId="0D2A0656" w14:textId="436852FE" w:rsidR="00610E9A" w:rsidRDefault="002141AC" w:rsidP="00E36234">
      <w:pPr>
        <w:spacing w:line="276" w:lineRule="auto"/>
      </w:pPr>
      <w:r>
        <w:rPr>
          <w:noProof/>
          <w:lang w:eastAsia="en-GB"/>
        </w:rPr>
        <mc:AlternateContent>
          <mc:Choice Requires="wpg">
            <w:drawing>
              <wp:anchor distT="0" distB="0" distL="114300" distR="114300" simplePos="0" relativeHeight="251672064" behindDoc="0" locked="0" layoutInCell="1" allowOverlap="1" wp14:anchorId="6A694771" wp14:editId="3FA1F607">
                <wp:simplePos x="0" y="0"/>
                <wp:positionH relativeFrom="column">
                  <wp:posOffset>1524000</wp:posOffset>
                </wp:positionH>
                <wp:positionV relativeFrom="paragraph">
                  <wp:posOffset>723900</wp:posOffset>
                </wp:positionV>
                <wp:extent cx="2733675" cy="1612900"/>
                <wp:effectExtent l="0" t="0" r="0" b="1270"/>
                <wp:wrapTopAndBottom/>
                <wp:docPr id="21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3675" cy="1612900"/>
                          <a:chOff x="0" y="0"/>
                          <a:chExt cx="29432" cy="17811"/>
                        </a:xfrm>
                      </wpg:grpSpPr>
                      <wpg:grpSp>
                        <wpg:cNvPr id="211" name="Group 11"/>
                        <wpg:cNvGrpSpPr>
                          <a:grpSpLocks/>
                        </wpg:cNvGrpSpPr>
                        <wpg:grpSpPr bwMode="auto">
                          <a:xfrm>
                            <a:off x="0" y="0"/>
                            <a:ext cx="25431" cy="17811"/>
                            <a:chOff x="0" y="0"/>
                            <a:chExt cx="25431" cy="17811"/>
                          </a:xfrm>
                        </wpg:grpSpPr>
                        <pic:pic xmlns:pic="http://schemas.openxmlformats.org/drawingml/2006/picture">
                          <pic:nvPicPr>
                            <pic:cNvPr id="212" name="Picture 4" descr="Angle between two points diagram"/>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810" y="0"/>
                              <a:ext cx="21621" cy="17811"/>
                            </a:xfrm>
                            <a:prstGeom prst="rect">
                              <a:avLst/>
                            </a:prstGeom>
                            <a:noFill/>
                            <a:extLst>
                              <a:ext uri="{909E8E84-426E-40DD-AFC4-6F175D3DCCD1}">
                                <a14:hiddenFill xmlns:a14="http://schemas.microsoft.com/office/drawing/2010/main">
                                  <a:solidFill>
                                    <a:srgbClr val="FFFFFF"/>
                                  </a:solidFill>
                                </a14:hiddenFill>
                              </a:ext>
                            </a:extLst>
                          </pic:spPr>
                        </pic:pic>
                        <wps:wsp>
                          <wps:cNvPr id="213" name="Text Box 15"/>
                          <wps:cNvSpPr txBox="1">
                            <a:spLocks noChangeArrowheads="1"/>
                          </wps:cNvSpPr>
                          <wps:spPr bwMode="auto">
                            <a:xfrm>
                              <a:off x="0" y="14478"/>
                              <a:ext cx="5810" cy="3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58EFD" w14:textId="77777777" w:rsidR="000C1D0C" w:rsidRDefault="000C1D0C">
                                <w:proofErr w:type="spellStart"/>
                                <w:proofErr w:type="gramStart"/>
                                <w:r>
                                  <w:t>coord</w:t>
                                </w:r>
                                <w:proofErr w:type="spellEnd"/>
                                <w:proofErr w:type="gramEnd"/>
                              </w:p>
                            </w:txbxContent>
                          </wps:txbx>
                          <wps:bodyPr rot="0" vert="horz" wrap="square" lIns="91440" tIns="45720" rIns="91440" bIns="45720" anchor="t" anchorCtr="0" upright="1">
                            <a:noAutofit/>
                          </wps:bodyPr>
                        </wps:wsp>
                      </wpg:grpSp>
                      <wps:wsp>
                        <wps:cNvPr id="214" name="Text Box 16"/>
                        <wps:cNvSpPr txBox="1">
                          <a:spLocks noChangeArrowheads="1"/>
                        </wps:cNvSpPr>
                        <wps:spPr bwMode="auto">
                          <a:xfrm>
                            <a:off x="23622" y="285"/>
                            <a:ext cx="5810" cy="29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AB886" w14:textId="77777777" w:rsidR="000C1D0C" w:rsidRDefault="000C1D0C" w:rsidP="00381D37">
                              <w:proofErr w:type="gramStart"/>
                              <w:r>
                                <w:t>target</w:t>
                              </w:r>
                              <w:proofErr w:type="gramEnd"/>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A694771" id="Group 14" o:spid="_x0000_s1036" style="position:absolute;left:0;text-align:left;margin-left:120pt;margin-top:57pt;width:215.25pt;height:127pt;z-index:251672064" coordsize="29432,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">
                <v:group id="Group 11" o:spid="_x0000_s1037" style="position:absolute;width:25431;height:17811" coordsize="25431,1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Picture 4" o:spid="_x0000_s1038" type="#_x0000_t75" alt="Angle between two points diagram" style="position:absolute;left:3810;width:2162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f1d3DAAAA3AAAAA8AAABkcnMvZG93bnJldi54bWxEj81qwzAQhO+FvIPYQG+NbFOa4EYJxSEm&#10;p9I6wefF2tqm1spY8k/evioUehxm5htmf1xMJyYaXGtZQbyJQBBXVrdcK7hdz087EM4ja+wsk4I7&#10;OTgeVg97TLWd+ZOmwtciQNilqKDxvk+ldFVDBt3G9sTB+7KDQR/kUEs94BzgppNJFL1Igy2HhQZ7&#10;yhqqvovRKNgaynA8PU95m43vC5b59qPMlXpcL2+vIDwt/j/8175oBUmcwO+ZcATk4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h/V3cMAAADcAAAADwAAAAAAAAAAAAAAAACf&#10;AgAAZHJzL2Rvd25yZXYueG1sUEsFBgAAAAAEAAQA9wAAAI8DAAAAAA==&#10;">
                    <v:imagedata r:id="rId27" o:title="Angle between two points diagram"/>
                    <v:path arrowok="t"/>
                  </v:shape>
                  <v:shape id="Text Box 15" o:spid="_x0000_s1039" type="#_x0000_t202" style="position:absolute;top:14478;width:5810;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14:paraId="04858EFD" w14:textId="77777777" w:rsidR="00F324E4" w:rsidRDefault="00F324E4">
                          <w:r>
                            <w:t>coord</w:t>
                          </w:r>
                        </w:p>
                      </w:txbxContent>
                    </v:textbox>
                  </v:shape>
                </v:group>
                <v:shape id="Text Box 16" o:spid="_x0000_s1040" type="#_x0000_t202" style="position:absolute;left:23622;top:285;width:5810;height:2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uQsQA&#10;AADcAAAADwAAAGRycy9kb3ducmV2LnhtbESPQWvCQBSE7wX/w/IEb3U3YotG1yAWoaeWpip4e2Sf&#10;STD7NmS3Sfrvu4VCj8PMfMNss9E2oqfO1441JHMFgrhwpuZSw+nz+LgC4QOywcYxafgmD9lu8rDF&#10;1LiBP6jPQykihH2KGqoQ2lRKX1Rk0c9dSxy9m+sshii7UpoOhwi3jVwo9Swt1hwXKmzpUFFxz7+s&#10;hvPb7XpZqvfyxT61gxuVZLuWWs+m434DItAY/sN/7VejYZEs4f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X7kLEAAAA3AAAAA8AAAAAAAAAAAAAAAAAmAIAAGRycy9k&#10;b3ducmV2LnhtbFBLBQYAAAAABAAEAPUAAACJAwAAAAA=&#10;" filled="f" stroked="f">
                  <v:textbox>
                    <w:txbxContent>
                      <w:p w14:paraId="1A6AB886" w14:textId="77777777" w:rsidR="00F324E4" w:rsidRDefault="00F324E4" w:rsidP="00381D37">
                        <w:r>
                          <w:t>target</w:t>
                        </w:r>
                      </w:p>
                    </w:txbxContent>
                  </v:textbox>
                </v:shape>
                <w10:wrap type="topAndBottom"/>
              </v:group>
            </w:pict>
          </mc:Fallback>
        </mc:AlternateContent>
      </w:r>
      <w:r w:rsidR="00683FEB" w:rsidRPr="00683FEB">
        <w:t>T</w:t>
      </w:r>
      <w:r w:rsidR="00610E9A" w:rsidRPr="00683FEB">
        <w:t xml:space="preserve">he </w:t>
      </w:r>
      <w:r w:rsidR="00683FEB" w:rsidRPr="00683FEB">
        <w:t xml:space="preserve">purpose is to find the </w:t>
      </w:r>
      <w:r w:rsidR="00610E9A" w:rsidRPr="00683FEB">
        <w:t>angle from the horizontal in radians between two coordinates</w:t>
      </w:r>
      <w:r w:rsidR="00610E9A">
        <w:t>.</w:t>
      </w:r>
      <w:r w:rsidR="00982AC4">
        <w:t xml:space="preserve"> This will be used by ants to ta</w:t>
      </w:r>
      <w:r w:rsidR="006F2960">
        <w:t>rget pieces of food or target</w:t>
      </w:r>
      <w:r w:rsidR="00982AC4">
        <w:t xml:space="preserve"> other ants. It is needed so that the ants will know which direction to head in to get to a particular coordinate.</w:t>
      </w:r>
    </w:p>
    <w:p w14:paraId="2041C1B9" w14:textId="77777777" w:rsidR="00C243C8" w:rsidRPr="00610E9A" w:rsidRDefault="00C243C8" w:rsidP="00E36234">
      <w:pPr>
        <w:spacing w:line="276" w:lineRule="auto"/>
      </w:pPr>
    </w:p>
    <w:p w14:paraId="5B0EB2A1" w14:textId="77777777" w:rsidR="005014CF" w:rsidRDefault="005014CF" w:rsidP="005014CF">
      <w:pPr>
        <w:pStyle w:val="CodeBlock0"/>
      </w:pPr>
      <w:r>
        <w:rPr>
          <w:b/>
        </w:rPr>
        <w:t>DECLARE</w:t>
      </w:r>
      <w:r>
        <w:t xml:space="preserve"> integer dx</w:t>
      </w:r>
    </w:p>
    <w:p w14:paraId="5DE7A7C6" w14:textId="77777777" w:rsidR="005014CF" w:rsidRDefault="005014CF" w:rsidP="005014CF">
      <w:pPr>
        <w:pStyle w:val="CodeBlock0"/>
      </w:pPr>
      <w:r>
        <w:rPr>
          <w:b/>
        </w:rPr>
        <w:t>DECLARE</w:t>
      </w:r>
      <w:r>
        <w:t xml:space="preserve"> integer dy</w:t>
      </w:r>
    </w:p>
    <w:p w14:paraId="1B1C363E" w14:textId="77777777" w:rsidR="005014CF" w:rsidRDefault="005014CF" w:rsidP="005014CF">
      <w:pPr>
        <w:pStyle w:val="CodeBlock0"/>
      </w:pPr>
    </w:p>
    <w:p w14:paraId="24599DCD" w14:textId="77777777" w:rsidR="005014CF" w:rsidRDefault="005014CF" w:rsidP="005014CF">
      <w:pPr>
        <w:pStyle w:val="CodeBlock0"/>
      </w:pPr>
      <w:r w:rsidRPr="00C64375">
        <w:rPr>
          <w:b/>
        </w:rPr>
        <w:t>SET</w:t>
      </w:r>
      <w:r>
        <w:t xml:space="preserve"> dx = targetX - coordX</w:t>
      </w:r>
    </w:p>
    <w:p w14:paraId="1D077A92" w14:textId="77777777" w:rsidR="005014CF" w:rsidRDefault="005014CF" w:rsidP="005014CF">
      <w:pPr>
        <w:pStyle w:val="CodeBlock0"/>
      </w:pPr>
      <w:r w:rsidRPr="00C64375">
        <w:rPr>
          <w:b/>
        </w:rPr>
        <w:t>SET</w:t>
      </w:r>
      <w:r>
        <w:t xml:space="preserve"> dy = targetY - coordY</w:t>
      </w:r>
    </w:p>
    <w:p w14:paraId="42F5F640" w14:textId="77777777" w:rsidR="005014CF" w:rsidRDefault="005014CF" w:rsidP="005014CF">
      <w:pPr>
        <w:pStyle w:val="CodeBlock0"/>
      </w:pPr>
    </w:p>
    <w:p w14:paraId="70F4CC77" w14:textId="77777777" w:rsidR="005014CF" w:rsidRPr="00C04867" w:rsidRDefault="005014CF" w:rsidP="005014CF">
      <w:pPr>
        <w:pStyle w:val="CodeBlock0"/>
      </w:pPr>
      <w:r>
        <w:rPr>
          <w:b/>
        </w:rPr>
        <w:t>RETURN</w:t>
      </w:r>
      <w:r>
        <w:t xml:space="preserve"> atan2(dy, dx) + Math.PI / 2;</w:t>
      </w:r>
    </w:p>
    <w:p w14:paraId="7B6623C4" w14:textId="77777777" w:rsidR="00967B90" w:rsidRDefault="00967B90" w:rsidP="00E36234">
      <w:pPr>
        <w:spacing w:line="276" w:lineRule="auto"/>
        <w:rPr>
          <w:i/>
        </w:rPr>
      </w:pPr>
    </w:p>
    <w:p w14:paraId="12D6D43C" w14:textId="77777777" w:rsidR="00334DC0" w:rsidRDefault="00334DC0" w:rsidP="00E36234">
      <w:pPr>
        <w:spacing w:line="276" w:lineRule="auto"/>
      </w:pPr>
      <w:r w:rsidRPr="00334DC0">
        <w:rPr>
          <w:i/>
        </w:rPr>
        <w:t>Note</w:t>
      </w:r>
      <w:r w:rsidR="006F2960">
        <w:t>: atan2 is a built-</w:t>
      </w:r>
      <w:r>
        <w:t xml:space="preserve">in function to calculate the </w:t>
      </w:r>
      <w:r w:rsidRPr="00334DC0">
        <w:rPr>
          <w:rStyle w:val="CodeinlineChar"/>
        </w:rPr>
        <w:t>arctan</w:t>
      </w:r>
      <w:r>
        <w:t xml:space="preserve"> corrected for the sector the angle lies in.</w:t>
      </w:r>
    </w:p>
    <w:p w14:paraId="5698AF81" w14:textId="77777777" w:rsidR="00610E9A" w:rsidRDefault="00610E9A" w:rsidP="006F2960">
      <w:pPr>
        <w:pStyle w:val="Heading3"/>
        <w:spacing w:after="240" w:line="276" w:lineRule="auto"/>
      </w:pPr>
      <w:r>
        <w:t>Boundary</w:t>
      </w:r>
    </w:p>
    <w:p w14:paraId="3A91BA0F" w14:textId="77777777" w:rsidR="00381D37" w:rsidRDefault="00381D37" w:rsidP="00E36234">
      <w:pPr>
        <w:spacing w:line="276" w:lineRule="auto"/>
      </w:pPr>
      <w:r>
        <w:t xml:space="preserve">The map will act like a torus i.e. if an ant goes off one side of the map, it will reappear on the other side of the map. This pseudo code will update a coordinate to its </w:t>
      </w:r>
      <w:r w:rsidRPr="00381D37">
        <w:rPr>
          <w:i/>
        </w:rPr>
        <w:t>wrapped</w:t>
      </w:r>
      <w:r>
        <w:t xml:space="preserve"> coordinate if needed.</w:t>
      </w:r>
    </w:p>
    <w:tbl>
      <w:tblPr>
        <w:tblStyle w:val="TableGrid"/>
        <w:tblW w:w="9322" w:type="dxa"/>
        <w:tblLook w:val="04A0" w:firstRow="1" w:lastRow="0" w:firstColumn="1" w:lastColumn="0" w:noHBand="0" w:noVBand="1"/>
      </w:tblPr>
      <w:tblGrid>
        <w:gridCol w:w="2731"/>
        <w:gridCol w:w="1035"/>
        <w:gridCol w:w="5556"/>
      </w:tblGrid>
      <w:tr w:rsidR="00982AC4" w:rsidRPr="00982AC4" w14:paraId="62AD0F03" w14:textId="77777777" w:rsidTr="00456FC2">
        <w:tc>
          <w:tcPr>
            <w:tcW w:w="2731" w:type="dxa"/>
          </w:tcPr>
          <w:p w14:paraId="039BB542" w14:textId="77777777" w:rsidR="00982AC4" w:rsidRPr="006F2960" w:rsidRDefault="00982AC4" w:rsidP="006F2960">
            <w:pPr>
              <w:spacing w:line="276" w:lineRule="auto"/>
              <w:jc w:val="center"/>
              <w:rPr>
                <w:b/>
                <w:sz w:val="24"/>
                <w:szCs w:val="24"/>
              </w:rPr>
            </w:pPr>
            <w:r w:rsidRPr="006F2960">
              <w:rPr>
                <w:b/>
                <w:sz w:val="24"/>
                <w:szCs w:val="24"/>
              </w:rPr>
              <w:t>Identifier</w:t>
            </w:r>
          </w:p>
        </w:tc>
        <w:tc>
          <w:tcPr>
            <w:tcW w:w="1035" w:type="dxa"/>
          </w:tcPr>
          <w:p w14:paraId="0785565C" w14:textId="77777777" w:rsidR="00982AC4" w:rsidRPr="006F2960" w:rsidRDefault="00982AC4" w:rsidP="006F2960">
            <w:pPr>
              <w:spacing w:line="276" w:lineRule="auto"/>
              <w:jc w:val="center"/>
              <w:rPr>
                <w:b/>
                <w:sz w:val="24"/>
                <w:szCs w:val="24"/>
              </w:rPr>
            </w:pPr>
            <w:r w:rsidRPr="006F2960">
              <w:rPr>
                <w:b/>
                <w:sz w:val="24"/>
                <w:szCs w:val="24"/>
              </w:rPr>
              <w:t>Type</w:t>
            </w:r>
          </w:p>
        </w:tc>
        <w:tc>
          <w:tcPr>
            <w:tcW w:w="5556" w:type="dxa"/>
          </w:tcPr>
          <w:p w14:paraId="214EAF70" w14:textId="77777777" w:rsidR="00982AC4" w:rsidRPr="006F2960" w:rsidRDefault="00982AC4" w:rsidP="006F2960">
            <w:pPr>
              <w:spacing w:line="276" w:lineRule="auto"/>
              <w:jc w:val="center"/>
              <w:rPr>
                <w:b/>
                <w:sz w:val="24"/>
                <w:szCs w:val="24"/>
              </w:rPr>
            </w:pPr>
            <w:r w:rsidRPr="006F2960">
              <w:rPr>
                <w:b/>
                <w:sz w:val="24"/>
                <w:szCs w:val="24"/>
              </w:rPr>
              <w:t>Description</w:t>
            </w:r>
          </w:p>
        </w:tc>
      </w:tr>
      <w:tr w:rsidR="00982AC4" w14:paraId="2DB5E740" w14:textId="77777777" w:rsidTr="00456FC2">
        <w:tc>
          <w:tcPr>
            <w:tcW w:w="2731" w:type="dxa"/>
          </w:tcPr>
          <w:p w14:paraId="2425D031" w14:textId="77777777" w:rsidR="00982AC4" w:rsidRDefault="00982AC4" w:rsidP="00E36234">
            <w:pPr>
              <w:spacing w:line="276" w:lineRule="auto"/>
            </w:pPr>
            <w:proofErr w:type="spellStart"/>
            <w:r>
              <w:t>coordX</w:t>
            </w:r>
            <w:proofErr w:type="spellEnd"/>
            <w:r>
              <w:t xml:space="preserve">, </w:t>
            </w:r>
            <w:proofErr w:type="spellStart"/>
            <w:r>
              <w:t>coordY</w:t>
            </w:r>
            <w:proofErr w:type="spellEnd"/>
          </w:p>
        </w:tc>
        <w:tc>
          <w:tcPr>
            <w:tcW w:w="1035" w:type="dxa"/>
          </w:tcPr>
          <w:p w14:paraId="59B0A311" w14:textId="77777777" w:rsidR="00982AC4" w:rsidRDefault="00982AC4" w:rsidP="00E36234">
            <w:pPr>
              <w:spacing w:line="276" w:lineRule="auto"/>
            </w:pPr>
            <w:r>
              <w:t>number</w:t>
            </w:r>
          </w:p>
        </w:tc>
        <w:tc>
          <w:tcPr>
            <w:tcW w:w="5556" w:type="dxa"/>
          </w:tcPr>
          <w:p w14:paraId="686CB703" w14:textId="77777777" w:rsidR="00982AC4" w:rsidRDefault="006F2960" w:rsidP="00E36234">
            <w:pPr>
              <w:spacing w:line="276" w:lineRule="auto"/>
            </w:pPr>
            <w:r>
              <w:t>The coordinate of the entity</w:t>
            </w:r>
          </w:p>
        </w:tc>
      </w:tr>
      <w:tr w:rsidR="00982AC4" w14:paraId="2C8CF23F" w14:textId="77777777" w:rsidTr="00456FC2">
        <w:tc>
          <w:tcPr>
            <w:tcW w:w="2731" w:type="dxa"/>
          </w:tcPr>
          <w:p w14:paraId="36755113" w14:textId="77777777" w:rsidR="00982AC4" w:rsidRDefault="00982AC4" w:rsidP="00E36234">
            <w:pPr>
              <w:spacing w:line="276" w:lineRule="auto"/>
            </w:pPr>
            <w:proofErr w:type="spellStart"/>
            <w:r>
              <w:t>boundsXMin</w:t>
            </w:r>
            <w:proofErr w:type="spellEnd"/>
            <w:r>
              <w:t xml:space="preserve">, </w:t>
            </w:r>
            <w:proofErr w:type="spellStart"/>
            <w:r>
              <w:t>boundsXMax</w:t>
            </w:r>
            <w:proofErr w:type="spellEnd"/>
          </w:p>
        </w:tc>
        <w:tc>
          <w:tcPr>
            <w:tcW w:w="1035" w:type="dxa"/>
          </w:tcPr>
          <w:p w14:paraId="4DB4230A" w14:textId="77777777" w:rsidR="00982AC4" w:rsidRDefault="00982AC4" w:rsidP="00E36234">
            <w:pPr>
              <w:spacing w:line="276" w:lineRule="auto"/>
            </w:pPr>
            <w:r>
              <w:t>number</w:t>
            </w:r>
          </w:p>
        </w:tc>
        <w:tc>
          <w:tcPr>
            <w:tcW w:w="5556" w:type="dxa"/>
          </w:tcPr>
          <w:p w14:paraId="12B10802" w14:textId="77777777" w:rsidR="00982AC4" w:rsidRDefault="00982AC4" w:rsidP="00E36234">
            <w:pPr>
              <w:spacing w:line="276" w:lineRule="auto"/>
            </w:pPr>
            <w:r>
              <w:t>The minimum coordinate and maximum coordinate which the map covers</w:t>
            </w:r>
            <w:r w:rsidR="003D0EC9">
              <w:t xml:space="preserve"> in the X direction</w:t>
            </w:r>
          </w:p>
        </w:tc>
      </w:tr>
      <w:tr w:rsidR="00982AC4" w14:paraId="297B8899" w14:textId="77777777" w:rsidTr="00456FC2">
        <w:tc>
          <w:tcPr>
            <w:tcW w:w="2731" w:type="dxa"/>
          </w:tcPr>
          <w:p w14:paraId="3636133C" w14:textId="77777777" w:rsidR="00982AC4" w:rsidRDefault="00982AC4" w:rsidP="00E36234">
            <w:pPr>
              <w:spacing w:line="276" w:lineRule="auto"/>
            </w:pPr>
            <w:proofErr w:type="spellStart"/>
            <w:r>
              <w:t>boundsYMin</w:t>
            </w:r>
            <w:proofErr w:type="spellEnd"/>
            <w:r>
              <w:t xml:space="preserve">, </w:t>
            </w:r>
            <w:proofErr w:type="spellStart"/>
            <w:r>
              <w:t>boundsYMax</w:t>
            </w:r>
            <w:proofErr w:type="spellEnd"/>
          </w:p>
        </w:tc>
        <w:tc>
          <w:tcPr>
            <w:tcW w:w="1035" w:type="dxa"/>
          </w:tcPr>
          <w:p w14:paraId="538CAF0D" w14:textId="77777777" w:rsidR="00982AC4" w:rsidRDefault="00982AC4" w:rsidP="00E36234">
            <w:pPr>
              <w:spacing w:line="276" w:lineRule="auto"/>
            </w:pPr>
            <w:r>
              <w:t>number</w:t>
            </w:r>
          </w:p>
        </w:tc>
        <w:tc>
          <w:tcPr>
            <w:tcW w:w="5556" w:type="dxa"/>
          </w:tcPr>
          <w:p w14:paraId="57245FC9" w14:textId="77777777" w:rsidR="00982AC4" w:rsidRDefault="003D0EC9" w:rsidP="00E36234">
            <w:pPr>
              <w:spacing w:line="276" w:lineRule="auto"/>
            </w:pPr>
            <w:r>
              <w:t>The minimum coordinate and maximum coordinate which the map covers in the Y direction</w:t>
            </w:r>
          </w:p>
        </w:tc>
      </w:tr>
    </w:tbl>
    <w:p w14:paraId="0334229D" w14:textId="77777777" w:rsidR="00982AC4" w:rsidRPr="00381D37" w:rsidRDefault="00982AC4" w:rsidP="00E36234">
      <w:pPr>
        <w:spacing w:line="276" w:lineRule="auto"/>
      </w:pPr>
    </w:p>
    <w:p w14:paraId="3FB316B7" w14:textId="77777777" w:rsidR="005014CF" w:rsidRDefault="005014CF" w:rsidP="005014CF">
      <w:pPr>
        <w:pStyle w:val="CodeBlock0"/>
      </w:pPr>
      <w:r>
        <w:rPr>
          <w:b/>
        </w:rPr>
        <w:t>IF</w:t>
      </w:r>
      <w:r>
        <w:t xml:space="preserve"> coordX &lt; boundsXMmin </w:t>
      </w:r>
      <w:r w:rsidRPr="00982AC4">
        <w:rPr>
          <w:b/>
        </w:rPr>
        <w:t>THEN</w:t>
      </w:r>
    </w:p>
    <w:p w14:paraId="547B4392" w14:textId="77777777" w:rsidR="005014CF" w:rsidRDefault="005014CF" w:rsidP="005014CF">
      <w:pPr>
        <w:pStyle w:val="CodeBlock0"/>
      </w:pPr>
      <w:r>
        <w:t xml:space="preserve">    </w:t>
      </w:r>
      <w:r w:rsidRPr="00C64375">
        <w:rPr>
          <w:b/>
        </w:rPr>
        <w:t>SET</w:t>
      </w:r>
      <w:r>
        <w:t xml:space="preserve"> coordX = boundsXMax - abs(coordX)</w:t>
      </w:r>
    </w:p>
    <w:p w14:paraId="17DC10C2" w14:textId="77777777" w:rsidR="005014CF" w:rsidRDefault="005014CF" w:rsidP="005014CF">
      <w:pPr>
        <w:pStyle w:val="CodeBlock0"/>
      </w:pPr>
      <w:r>
        <w:rPr>
          <w:b/>
        </w:rPr>
        <w:t>ELSE IF</w:t>
      </w:r>
      <w:r>
        <w:t xml:space="preserve"> coordX &gt;= boundsXMax </w:t>
      </w:r>
      <w:r w:rsidRPr="00982AC4">
        <w:rPr>
          <w:b/>
        </w:rPr>
        <w:t>THEN</w:t>
      </w:r>
    </w:p>
    <w:p w14:paraId="707B9859" w14:textId="77777777" w:rsidR="005014CF" w:rsidRDefault="005014CF" w:rsidP="005014CF">
      <w:pPr>
        <w:pStyle w:val="CodeBlock0"/>
      </w:pPr>
      <w:r>
        <w:t xml:space="preserve">    </w:t>
      </w:r>
      <w:r w:rsidRPr="00C64375">
        <w:rPr>
          <w:b/>
        </w:rPr>
        <w:t>SET</w:t>
      </w:r>
      <w:r>
        <w:t xml:space="preserve"> coordX = coordX - boundsXMax</w:t>
      </w:r>
    </w:p>
    <w:p w14:paraId="50907F2C" w14:textId="77777777" w:rsidR="005014CF" w:rsidRPr="000951FB" w:rsidRDefault="005014CF" w:rsidP="005014CF">
      <w:pPr>
        <w:pStyle w:val="CodeBlock0"/>
        <w:rPr>
          <w:b/>
        </w:rPr>
      </w:pPr>
      <w:r w:rsidRPr="000951FB">
        <w:rPr>
          <w:b/>
        </w:rPr>
        <w:t>ENDIF</w:t>
      </w:r>
    </w:p>
    <w:p w14:paraId="526BA9F4" w14:textId="77777777" w:rsidR="005014CF" w:rsidRDefault="005014CF" w:rsidP="005014CF">
      <w:pPr>
        <w:pStyle w:val="CodeBlock0"/>
      </w:pPr>
    </w:p>
    <w:p w14:paraId="0763CFDC" w14:textId="77777777" w:rsidR="005014CF" w:rsidRDefault="005014CF" w:rsidP="005014CF">
      <w:pPr>
        <w:pStyle w:val="CodeBlock0"/>
      </w:pPr>
    </w:p>
    <w:p w14:paraId="1B29D2B6" w14:textId="77777777" w:rsidR="005014CF" w:rsidRDefault="005014CF" w:rsidP="005014CF">
      <w:pPr>
        <w:pStyle w:val="CodeBlock0"/>
      </w:pPr>
      <w:r>
        <w:rPr>
          <w:b/>
        </w:rPr>
        <w:t>IF</w:t>
      </w:r>
      <w:r>
        <w:t xml:space="preserve"> coordY &lt; boundsYMin </w:t>
      </w:r>
      <w:r w:rsidRPr="00982AC4">
        <w:rPr>
          <w:b/>
        </w:rPr>
        <w:t>THEN</w:t>
      </w:r>
    </w:p>
    <w:p w14:paraId="2E8554E7" w14:textId="77777777" w:rsidR="005014CF" w:rsidRDefault="005014CF" w:rsidP="005014CF">
      <w:pPr>
        <w:pStyle w:val="CodeBlock0"/>
      </w:pPr>
      <w:r>
        <w:t xml:space="preserve">    </w:t>
      </w:r>
      <w:r w:rsidRPr="00C64375">
        <w:rPr>
          <w:b/>
        </w:rPr>
        <w:t>SET</w:t>
      </w:r>
      <w:r>
        <w:t xml:space="preserve"> coordY = boundsYMax - abs(coordY)</w:t>
      </w:r>
    </w:p>
    <w:p w14:paraId="4C16F204" w14:textId="77777777" w:rsidR="005014CF" w:rsidRDefault="005014CF" w:rsidP="005014CF">
      <w:pPr>
        <w:pStyle w:val="CodeBlock0"/>
      </w:pPr>
      <w:r>
        <w:rPr>
          <w:b/>
        </w:rPr>
        <w:t>ELSE</w:t>
      </w:r>
      <w:r w:rsidRPr="00610E9A">
        <w:rPr>
          <w:b/>
        </w:rPr>
        <w:t xml:space="preserve"> </w:t>
      </w:r>
      <w:r>
        <w:rPr>
          <w:b/>
        </w:rPr>
        <w:t>IF</w:t>
      </w:r>
      <w:r>
        <w:t xml:space="preserve"> coordY &gt;= boundsYMax </w:t>
      </w:r>
      <w:r w:rsidRPr="00982AC4">
        <w:rPr>
          <w:b/>
        </w:rPr>
        <w:t>THEN</w:t>
      </w:r>
    </w:p>
    <w:p w14:paraId="274F63F6" w14:textId="77777777" w:rsidR="005014CF" w:rsidRDefault="005014CF" w:rsidP="005014CF">
      <w:pPr>
        <w:pStyle w:val="CodeBlock0"/>
      </w:pPr>
      <w:r>
        <w:t xml:space="preserve">    </w:t>
      </w:r>
      <w:r w:rsidRPr="00C64375">
        <w:rPr>
          <w:b/>
        </w:rPr>
        <w:t>SET</w:t>
      </w:r>
      <w:r>
        <w:t xml:space="preserve"> coordY = coordY – boundsYMax</w:t>
      </w:r>
    </w:p>
    <w:p w14:paraId="2BBAAC69" w14:textId="77777777" w:rsidR="005014CF" w:rsidRDefault="005014CF" w:rsidP="005014CF">
      <w:pPr>
        <w:pStyle w:val="CodeBlock0"/>
        <w:rPr>
          <w:b/>
        </w:rPr>
      </w:pPr>
      <w:r w:rsidRPr="000951FB">
        <w:rPr>
          <w:b/>
        </w:rPr>
        <w:t>ENDIF</w:t>
      </w:r>
    </w:p>
    <w:p w14:paraId="3374FC08" w14:textId="77777777" w:rsidR="005014CF" w:rsidRPr="00334DC0" w:rsidRDefault="005014CF" w:rsidP="005014CF">
      <w:pPr>
        <w:pStyle w:val="CodeBlock0"/>
        <w:rPr>
          <w:b/>
        </w:rPr>
      </w:pPr>
      <w:r>
        <w:rPr>
          <w:b/>
        </w:rPr>
        <w:t xml:space="preserve">RETURN </w:t>
      </w:r>
      <w:r w:rsidRPr="005014CF">
        <w:t>[coordX, coordY]</w:t>
      </w:r>
    </w:p>
    <w:p w14:paraId="29F5881D" w14:textId="77777777" w:rsidR="005014CF" w:rsidRDefault="005014CF" w:rsidP="00E36234">
      <w:pPr>
        <w:spacing w:line="276" w:lineRule="auto"/>
        <w:rPr>
          <w:i/>
        </w:rPr>
      </w:pPr>
    </w:p>
    <w:p w14:paraId="287AEFFE" w14:textId="77777777" w:rsidR="00822A52" w:rsidRPr="00822A52" w:rsidRDefault="00822A52" w:rsidP="00E36234">
      <w:pPr>
        <w:spacing w:line="276" w:lineRule="auto"/>
      </w:pPr>
      <w:r w:rsidRPr="00822A52">
        <w:rPr>
          <w:i/>
        </w:rPr>
        <w:t>Note</w:t>
      </w:r>
      <w:r w:rsidR="00456FC2">
        <w:rPr>
          <w:i/>
        </w:rPr>
        <w:t xml:space="preserve">: </w:t>
      </w:r>
      <w:r w:rsidR="00B02C40" w:rsidRPr="00334DC0">
        <w:rPr>
          <w:rStyle w:val="CodeinlineChar"/>
        </w:rPr>
        <w:t>abs</w:t>
      </w:r>
      <w:r w:rsidR="00456FC2">
        <w:rPr>
          <w:rStyle w:val="CodeinlineChar"/>
        </w:rPr>
        <w:t>()</w:t>
      </w:r>
      <w:r w:rsidR="00456FC2">
        <w:t xml:space="preserve"> is a</w:t>
      </w:r>
      <w:r w:rsidR="00334DC0">
        <w:t xml:space="preserve"> built-in</w:t>
      </w:r>
      <w:r>
        <w:t xml:space="preserve"> function </w:t>
      </w:r>
      <w:r w:rsidR="00334DC0">
        <w:t>which</w:t>
      </w:r>
      <w:r>
        <w:t xml:space="preserve"> return</w:t>
      </w:r>
      <w:r w:rsidR="00334DC0">
        <w:t>s</w:t>
      </w:r>
      <w:r>
        <w:t xml:space="preserve"> the absolute value of a number.</w:t>
      </w:r>
    </w:p>
    <w:p w14:paraId="0F55A045" w14:textId="77777777" w:rsidR="00381D37" w:rsidRDefault="00381D37" w:rsidP="006F2960">
      <w:pPr>
        <w:pStyle w:val="Heading3"/>
        <w:spacing w:after="240" w:line="276" w:lineRule="auto"/>
      </w:pPr>
      <w:r>
        <w:t>Get a block of cells</w:t>
      </w:r>
    </w:p>
    <w:p w14:paraId="62F224FF" w14:textId="77777777" w:rsidR="00381D37" w:rsidRDefault="003429E3" w:rsidP="00E36234">
      <w:pPr>
        <w:spacing w:line="276" w:lineRule="auto"/>
      </w:pPr>
      <w:r>
        <w:t xml:space="preserve">It will be </w:t>
      </w:r>
      <w:r w:rsidRPr="003429E3">
        <w:t xml:space="preserve">necessary </w:t>
      </w:r>
      <w:r>
        <w:t>to sample blocks of cells by ants to see what lies around them.</w:t>
      </w:r>
      <w:r w:rsidR="008D1A67">
        <w:t xml:space="preserve"> This algorithm will return an array of all the cells which lie around the ant.</w:t>
      </w:r>
    </w:p>
    <w:p w14:paraId="0B95007A" w14:textId="77777777" w:rsidR="005014CF" w:rsidRDefault="005014CF" w:rsidP="005014CF">
      <w:pPr>
        <w:pStyle w:val="CodeBlock0"/>
      </w:pPr>
      <w:r>
        <w:rPr>
          <w:b/>
        </w:rPr>
        <w:t>DECLARE</w:t>
      </w:r>
      <w:r>
        <w:t xml:space="preserve"> block = []</w:t>
      </w:r>
    </w:p>
    <w:p w14:paraId="6E3FEEAE" w14:textId="77777777" w:rsidR="005014CF" w:rsidRDefault="005014CF" w:rsidP="005014CF">
      <w:pPr>
        <w:pStyle w:val="CodeBlock0"/>
      </w:pPr>
    </w:p>
    <w:p w14:paraId="25B4896A" w14:textId="77777777" w:rsidR="005014CF" w:rsidRDefault="005014CF" w:rsidP="005014CF">
      <w:pPr>
        <w:pStyle w:val="CodeBlock0"/>
      </w:pPr>
      <w:r>
        <w:rPr>
          <w:b/>
        </w:rPr>
        <w:t>FOR</w:t>
      </w:r>
      <w:r>
        <w:t xml:space="preserve"> y = (coordY – sizeHeight) </w:t>
      </w:r>
      <w:r w:rsidRPr="00424F2D">
        <w:rPr>
          <w:b/>
        </w:rPr>
        <w:t>to</w:t>
      </w:r>
      <w:r>
        <w:t xml:space="preserve"> (coordY + sizeHeight) </w:t>
      </w:r>
      <w:r w:rsidRPr="00334DC0">
        <w:rPr>
          <w:b/>
        </w:rPr>
        <w:t>DO</w:t>
      </w:r>
    </w:p>
    <w:p w14:paraId="1A087942" w14:textId="77777777" w:rsidR="005014CF" w:rsidRDefault="005014CF" w:rsidP="005014CF">
      <w:pPr>
        <w:pStyle w:val="CodeBlock0"/>
      </w:pPr>
      <w:r>
        <w:t xml:space="preserve">    </w:t>
      </w:r>
      <w:r>
        <w:rPr>
          <w:b/>
        </w:rPr>
        <w:t>FOR</w:t>
      </w:r>
      <w:r>
        <w:t xml:space="preserve"> x = (coordX – sizeWidth) to (coordX + sizeWidth) </w:t>
      </w:r>
      <w:r w:rsidRPr="00334DC0">
        <w:rPr>
          <w:b/>
        </w:rPr>
        <w:t>DO</w:t>
      </w:r>
    </w:p>
    <w:p w14:paraId="522092F8" w14:textId="77777777" w:rsidR="005014CF" w:rsidRDefault="005014CF" w:rsidP="005014CF">
      <w:pPr>
        <w:pStyle w:val="CodeBlock0"/>
      </w:pPr>
      <w:r>
        <w:t xml:space="preserve">        block.push([coordX, coordY])</w:t>
      </w:r>
    </w:p>
    <w:p w14:paraId="46B32490" w14:textId="77777777" w:rsidR="005014CF" w:rsidRPr="00BE01E3" w:rsidRDefault="005014CF" w:rsidP="005014CF">
      <w:pPr>
        <w:pStyle w:val="CodeBlock0"/>
        <w:rPr>
          <w:b/>
        </w:rPr>
      </w:pPr>
      <w:r>
        <w:rPr>
          <w:b/>
        </w:rPr>
        <w:t xml:space="preserve">    END</w:t>
      </w:r>
      <w:r w:rsidRPr="00BE01E3">
        <w:rPr>
          <w:b/>
        </w:rPr>
        <w:t>FOR</w:t>
      </w:r>
    </w:p>
    <w:p w14:paraId="618E7470" w14:textId="77777777" w:rsidR="005014CF" w:rsidRPr="00BE01E3" w:rsidRDefault="005014CF" w:rsidP="005014CF">
      <w:pPr>
        <w:pStyle w:val="CodeBlock0"/>
        <w:rPr>
          <w:b/>
        </w:rPr>
      </w:pPr>
      <w:r>
        <w:rPr>
          <w:b/>
        </w:rPr>
        <w:t>END</w:t>
      </w:r>
      <w:r w:rsidRPr="00BE01E3">
        <w:rPr>
          <w:b/>
        </w:rPr>
        <w:t>FOR</w:t>
      </w:r>
    </w:p>
    <w:p w14:paraId="3115DB82" w14:textId="77777777" w:rsidR="005014CF" w:rsidRPr="00381D37" w:rsidRDefault="005014CF" w:rsidP="005014CF">
      <w:pPr>
        <w:pStyle w:val="CodeBlock0"/>
      </w:pPr>
      <w:r>
        <w:rPr>
          <w:b/>
        </w:rPr>
        <w:t>RETURN</w:t>
      </w:r>
      <w:r>
        <w:t xml:space="preserve"> block</w:t>
      </w:r>
    </w:p>
    <w:p w14:paraId="14644786" w14:textId="77777777" w:rsidR="00B82233" w:rsidRPr="00B82233" w:rsidRDefault="00207D06" w:rsidP="006F2960">
      <w:pPr>
        <w:pStyle w:val="Heading3"/>
        <w:spacing w:after="240" w:line="276" w:lineRule="auto"/>
      </w:pPr>
      <w:r>
        <w:t>Get a sector</w:t>
      </w:r>
    </w:p>
    <w:p w14:paraId="6618A151" w14:textId="77777777" w:rsidR="00956A1C" w:rsidRDefault="00956A1C" w:rsidP="00E36234">
      <w:pPr>
        <w:spacing w:line="276" w:lineRule="auto"/>
      </w:pPr>
      <w:r>
        <w:t xml:space="preserve">Get sector will return the list of cells which lie within the sector at a particular coordinate facing a certain direction with an angle </w:t>
      </w:r>
      <w:r w:rsidR="00334DC0">
        <w:rPr>
          <w:rFonts w:cstheme="minorHAnsi"/>
        </w:rPr>
        <w:t>θ</w:t>
      </w:r>
      <w:r>
        <w:t>. This will be used by</w:t>
      </w:r>
      <w:r w:rsidR="00577F8B">
        <w:t xml:space="preserve"> ants to sample the map in front of them to see any items of interests such as other ants, food and pheromones. A</w:t>
      </w:r>
      <w:r w:rsidR="006F2960">
        <w:t xml:space="preserve">nts will have a certain viewing </w:t>
      </w:r>
      <w:r w:rsidR="00577F8B">
        <w:t>angle (the angle through which they can see)</w:t>
      </w:r>
      <w:r w:rsidR="00C675FD">
        <w:t>.</w:t>
      </w:r>
    </w:p>
    <w:p w14:paraId="59F17EC2" w14:textId="688B1156" w:rsidR="00052861" w:rsidRDefault="002141AC" w:rsidP="00E36234">
      <w:pPr>
        <w:spacing w:line="276" w:lineRule="auto"/>
      </w:pPr>
      <w:r>
        <w:rPr>
          <w:noProof/>
          <w:lang w:eastAsia="en-GB"/>
        </w:rPr>
        <w:drawing>
          <wp:anchor distT="0" distB="0" distL="114300" distR="114300" simplePos="0" relativeHeight="251674112" behindDoc="0" locked="0" layoutInCell="1" allowOverlap="1" wp14:anchorId="63E6BAC7" wp14:editId="661FAF0A">
            <wp:simplePos x="0" y="0"/>
            <wp:positionH relativeFrom="column">
              <wp:posOffset>1619250</wp:posOffset>
            </wp:positionH>
            <wp:positionV relativeFrom="paragraph">
              <wp:posOffset>19685</wp:posOffset>
            </wp:positionV>
            <wp:extent cx="1838325" cy="2247900"/>
            <wp:effectExtent l="0" t="0" r="9525" b="0"/>
            <wp:wrapTopAndBottom/>
            <wp:docPr id="209" name="Picture 18" descr="Sector di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ctor di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38325" cy="2247900"/>
                    </a:xfrm>
                    <a:prstGeom prst="rect">
                      <a:avLst/>
                    </a:prstGeom>
                    <a:noFill/>
                  </pic:spPr>
                </pic:pic>
              </a:graphicData>
            </a:graphic>
            <wp14:sizeRelH relativeFrom="page">
              <wp14:pctWidth>0</wp14:pctWidth>
            </wp14:sizeRelH>
            <wp14:sizeRelV relativeFrom="page">
              <wp14:pctHeight>0</wp14:pctHeight>
            </wp14:sizeRelV>
          </wp:anchor>
        </w:drawing>
      </w:r>
    </w:p>
    <w:p w14:paraId="2098CC9E" w14:textId="77777777" w:rsidR="00052861" w:rsidRPr="00956A1C" w:rsidRDefault="00052861" w:rsidP="00E36234">
      <w:pPr>
        <w:spacing w:line="276" w:lineRule="auto"/>
      </w:pPr>
    </w:p>
    <w:p w14:paraId="3150629F" w14:textId="77777777" w:rsidR="005014CF" w:rsidRDefault="005014CF" w:rsidP="005014CF">
      <w:pPr>
        <w:pStyle w:val="CodeBlock0"/>
      </w:pPr>
      <w:r>
        <w:rPr>
          <w:b/>
        </w:rPr>
        <w:t>DECLARE</w:t>
      </w:r>
      <w:r>
        <w:t xml:space="preserve"> block = [];</w:t>
      </w:r>
    </w:p>
    <w:p w14:paraId="73E42C40" w14:textId="77777777" w:rsidR="005014CF" w:rsidRDefault="005014CF" w:rsidP="005014CF">
      <w:pPr>
        <w:pStyle w:val="CodeBlock0"/>
      </w:pPr>
    </w:p>
    <w:p w14:paraId="13828B53" w14:textId="77777777" w:rsidR="005014CF" w:rsidRDefault="005014CF" w:rsidP="005014CF">
      <w:pPr>
        <w:pStyle w:val="CodeBlock0"/>
      </w:pPr>
      <w:r w:rsidRPr="00994A9C">
        <w:rPr>
          <w:b/>
        </w:rPr>
        <w:t>FOR</w:t>
      </w:r>
      <w:r>
        <w:t xml:space="preserve"> y = (coord.y – radius) </w:t>
      </w:r>
      <w:r w:rsidRPr="00994A9C">
        <w:rPr>
          <w:b/>
        </w:rPr>
        <w:t>TO</w:t>
      </w:r>
      <w:r>
        <w:t xml:space="preserve"> (coord.y + radius) </w:t>
      </w:r>
      <w:r w:rsidRPr="00334DC0">
        <w:rPr>
          <w:b/>
        </w:rPr>
        <w:t>DO</w:t>
      </w:r>
    </w:p>
    <w:p w14:paraId="1227B8CF" w14:textId="77777777" w:rsidR="005014CF" w:rsidRDefault="005014CF" w:rsidP="005014CF">
      <w:pPr>
        <w:pStyle w:val="CodeBlock0"/>
      </w:pPr>
      <w:r>
        <w:t xml:space="preserve">    </w:t>
      </w:r>
      <w:r w:rsidRPr="00994A9C">
        <w:rPr>
          <w:b/>
        </w:rPr>
        <w:t>FOR</w:t>
      </w:r>
      <w:r>
        <w:t xml:space="preserve"> x = (coord.x – radius) </w:t>
      </w:r>
      <w:r w:rsidRPr="00994A9C">
        <w:rPr>
          <w:b/>
        </w:rPr>
        <w:t>TO</w:t>
      </w:r>
      <w:r>
        <w:t xml:space="preserve"> (coord.x + radius) </w:t>
      </w:r>
      <w:r w:rsidRPr="00334DC0">
        <w:rPr>
          <w:b/>
        </w:rPr>
        <w:t>DO</w:t>
      </w:r>
    </w:p>
    <w:p w14:paraId="18E9A5E2" w14:textId="77777777" w:rsidR="005014CF" w:rsidRDefault="005014CF" w:rsidP="005014CF">
      <w:pPr>
        <w:pStyle w:val="CodeBlock0"/>
      </w:pPr>
    </w:p>
    <w:p w14:paraId="568D89EB" w14:textId="77777777" w:rsidR="005014CF" w:rsidRDefault="005014CF" w:rsidP="005014CF">
      <w:pPr>
        <w:pStyle w:val="CodeBlock0"/>
      </w:pPr>
      <w:r>
        <w:t xml:space="preserve">        </w:t>
      </w:r>
      <w:r>
        <w:rPr>
          <w:b/>
        </w:rPr>
        <w:t>SET</w:t>
      </w:r>
      <w:r>
        <w:t xml:space="preserve"> searchCoord = {</w:t>
      </w:r>
    </w:p>
    <w:p w14:paraId="0EF0ECC4" w14:textId="77777777" w:rsidR="005014CF" w:rsidRDefault="005014CF" w:rsidP="005014CF">
      <w:pPr>
        <w:pStyle w:val="CodeBlock0"/>
      </w:pPr>
      <w:r>
        <w:t xml:space="preserve">            x: x,</w:t>
      </w:r>
    </w:p>
    <w:p w14:paraId="4BB7E05D" w14:textId="77777777" w:rsidR="005014CF" w:rsidRDefault="005014CF" w:rsidP="005014CF">
      <w:pPr>
        <w:pStyle w:val="CodeBlock0"/>
      </w:pPr>
      <w:r>
        <w:t xml:space="preserve">            y: y</w:t>
      </w:r>
    </w:p>
    <w:p w14:paraId="68271C5C" w14:textId="77777777" w:rsidR="005014CF" w:rsidRDefault="005014CF" w:rsidP="005014CF">
      <w:pPr>
        <w:pStyle w:val="CodeBlock0"/>
      </w:pPr>
      <w:r>
        <w:t xml:space="preserve">        }</w:t>
      </w:r>
    </w:p>
    <w:p w14:paraId="3F77E7B0" w14:textId="77777777" w:rsidR="005014CF" w:rsidRDefault="005014CF" w:rsidP="005014CF">
      <w:pPr>
        <w:pStyle w:val="CodeBlock0"/>
      </w:pPr>
      <w:r>
        <w:t xml:space="preserve">        </w:t>
      </w:r>
    </w:p>
    <w:p w14:paraId="760024D9" w14:textId="77777777" w:rsidR="005014CF" w:rsidRDefault="005014CF" w:rsidP="005014CF">
      <w:pPr>
        <w:pStyle w:val="CodeBlock0"/>
      </w:pPr>
      <w:r>
        <w:t xml:space="preserve">        </w:t>
      </w:r>
      <w:r>
        <w:rPr>
          <w:b/>
        </w:rPr>
        <w:t>SET</w:t>
      </w:r>
      <w:r>
        <w:t xml:space="preserve"> angle = angleTo(coord, searchCoord)</w:t>
      </w:r>
    </w:p>
    <w:p w14:paraId="7E9297D5" w14:textId="77777777" w:rsidR="005014CF" w:rsidRDefault="005014CF" w:rsidP="005014CF">
      <w:pPr>
        <w:pStyle w:val="CodeBlock0"/>
      </w:pPr>
      <w:r>
        <w:t xml:space="preserve">        </w:t>
      </w:r>
      <w:r>
        <w:rPr>
          <w:b/>
        </w:rPr>
        <w:t>SET</w:t>
      </w:r>
      <w:r>
        <w:t xml:space="preserve"> dist = distance(coord, searchCoord)</w:t>
      </w:r>
    </w:p>
    <w:p w14:paraId="58D7C216" w14:textId="77777777" w:rsidR="005014CF" w:rsidRDefault="005014CF" w:rsidP="005014CF">
      <w:pPr>
        <w:pStyle w:val="CodeBlock0"/>
      </w:pPr>
      <w:r>
        <w:t xml:space="preserve">            </w:t>
      </w:r>
    </w:p>
    <w:p w14:paraId="683D9BA2" w14:textId="77777777" w:rsidR="005014CF" w:rsidRDefault="005014CF" w:rsidP="005014CF">
      <w:pPr>
        <w:pStyle w:val="CodeBlock0"/>
      </w:pPr>
      <w:r>
        <w:t xml:space="preserve">        </w:t>
      </w:r>
      <w:r>
        <w:rPr>
          <w:b/>
        </w:rPr>
        <w:t>SET</w:t>
      </w:r>
      <w:r>
        <w:t xml:space="preserve"> minSector = validateDirection(direction - angle / 2)</w:t>
      </w:r>
    </w:p>
    <w:p w14:paraId="1E88874C" w14:textId="77777777" w:rsidR="005014CF" w:rsidRDefault="005014CF" w:rsidP="005014CF">
      <w:pPr>
        <w:pStyle w:val="CodeBlock0"/>
      </w:pPr>
      <w:r>
        <w:t xml:space="preserve">        </w:t>
      </w:r>
      <w:r>
        <w:rPr>
          <w:b/>
        </w:rPr>
        <w:t>SET</w:t>
      </w:r>
      <w:r>
        <w:t xml:space="preserve"> maxSector = validateDirection(direction + angle / 2)</w:t>
      </w:r>
    </w:p>
    <w:p w14:paraId="76BB223B" w14:textId="77777777" w:rsidR="005014CF" w:rsidRDefault="005014CF" w:rsidP="005014CF">
      <w:pPr>
        <w:pStyle w:val="CodeBlock0"/>
      </w:pPr>
    </w:p>
    <w:p w14:paraId="041D3769" w14:textId="77777777" w:rsidR="005014CF" w:rsidRDefault="005014CF" w:rsidP="005014CF">
      <w:pPr>
        <w:pStyle w:val="CodeBlock0"/>
      </w:pPr>
      <w:r>
        <w:t xml:space="preserve">        </w:t>
      </w:r>
      <w:r w:rsidRPr="00994A9C">
        <w:rPr>
          <w:b/>
        </w:rPr>
        <w:t>IF</w:t>
      </w:r>
      <w:r>
        <w:t xml:space="preserve"> angle &gt;= minSector </w:t>
      </w:r>
      <w:r w:rsidRPr="009E7CD4">
        <w:rPr>
          <w:b/>
        </w:rPr>
        <w:t>AND</w:t>
      </w:r>
      <w:r>
        <w:t xml:space="preserve"> angle &lt;= maxSector </w:t>
      </w:r>
      <w:r w:rsidRPr="009E7CD4">
        <w:rPr>
          <w:b/>
        </w:rPr>
        <w:t>AND</w:t>
      </w:r>
      <w:r>
        <w:t xml:space="preserve"> dist &lt;= radius) </w:t>
      </w:r>
      <w:r w:rsidRPr="00334DC0">
        <w:rPr>
          <w:b/>
        </w:rPr>
        <w:t>THEN</w:t>
      </w:r>
    </w:p>
    <w:p w14:paraId="6FE361ED" w14:textId="77777777" w:rsidR="005014CF" w:rsidRDefault="005014CF" w:rsidP="005014CF">
      <w:pPr>
        <w:pStyle w:val="CodeBlock0"/>
      </w:pPr>
      <w:r>
        <w:t xml:space="preserve">            block.push(searchCoord</w:t>
      </w:r>
    </w:p>
    <w:p w14:paraId="0130B671" w14:textId="77777777" w:rsidR="005014CF" w:rsidRDefault="005014CF" w:rsidP="005014CF">
      <w:pPr>
        <w:pStyle w:val="CodeBlock0"/>
      </w:pPr>
      <w:r>
        <w:t xml:space="preserve">        </w:t>
      </w:r>
      <w:r w:rsidRPr="00994A9C">
        <w:rPr>
          <w:b/>
        </w:rPr>
        <w:t>ELSE</w:t>
      </w:r>
      <w:r>
        <w:t xml:space="preserve"> </w:t>
      </w:r>
      <w:r w:rsidRPr="00994A9C">
        <w:rPr>
          <w:b/>
        </w:rPr>
        <w:t>IF</w:t>
      </w:r>
      <w:r>
        <w:t xml:space="preserve"> (direction &lt;= angle / 2 </w:t>
      </w:r>
      <w:r w:rsidRPr="00BE01E3">
        <w:rPr>
          <w:b/>
        </w:rPr>
        <w:t>OR</w:t>
      </w:r>
      <w:r>
        <w:t xml:space="preserve"> direction &gt;= Math.PI * 2 - angle / 2) </w:t>
      </w:r>
      <w:r w:rsidRPr="009E7CD4">
        <w:rPr>
          <w:b/>
        </w:rPr>
        <w:t>AND</w:t>
      </w:r>
      <w:r>
        <w:t xml:space="preserve"> (angle &lt;= maxSector </w:t>
      </w:r>
      <w:r w:rsidRPr="00BE01E3">
        <w:rPr>
          <w:b/>
        </w:rPr>
        <w:t>OR</w:t>
      </w:r>
      <w:r>
        <w:t xml:space="preserve"> angle &gt;= minSector) </w:t>
      </w:r>
      <w:r w:rsidRPr="009E7CD4">
        <w:rPr>
          <w:b/>
        </w:rPr>
        <w:t>AND</w:t>
      </w:r>
      <w:r>
        <w:t xml:space="preserve"> dist &lt;= radius </w:t>
      </w:r>
      <w:r w:rsidRPr="00334DC0">
        <w:rPr>
          <w:b/>
        </w:rPr>
        <w:t>THEN</w:t>
      </w:r>
    </w:p>
    <w:p w14:paraId="44D3AB66" w14:textId="77777777" w:rsidR="005014CF" w:rsidRDefault="005014CF" w:rsidP="005014CF">
      <w:pPr>
        <w:pStyle w:val="CodeBlock0"/>
      </w:pPr>
      <w:r>
        <w:t xml:space="preserve">            block.push(searchCoord)</w:t>
      </w:r>
    </w:p>
    <w:p w14:paraId="07633131" w14:textId="77777777" w:rsidR="005014CF" w:rsidRDefault="005014CF" w:rsidP="005014CF">
      <w:pPr>
        <w:pStyle w:val="CodeBlock0"/>
        <w:rPr>
          <w:b/>
        </w:rPr>
      </w:pPr>
      <w:r>
        <w:t xml:space="preserve">        </w:t>
      </w:r>
      <w:r w:rsidRPr="000951FB">
        <w:rPr>
          <w:b/>
        </w:rPr>
        <w:t>ENDIF</w:t>
      </w:r>
    </w:p>
    <w:p w14:paraId="0362C82C" w14:textId="77777777" w:rsidR="005014CF" w:rsidRDefault="005014CF" w:rsidP="005014CF">
      <w:pPr>
        <w:pStyle w:val="CodeBlock0"/>
        <w:rPr>
          <w:b/>
        </w:rPr>
      </w:pPr>
      <w:r>
        <w:rPr>
          <w:b/>
        </w:rPr>
        <w:t xml:space="preserve">    ENDFOR</w:t>
      </w:r>
    </w:p>
    <w:p w14:paraId="7FA5E944" w14:textId="77777777" w:rsidR="005014CF" w:rsidRPr="000951FB" w:rsidRDefault="005014CF" w:rsidP="005014CF">
      <w:pPr>
        <w:pStyle w:val="CodeBlock0"/>
        <w:rPr>
          <w:b/>
        </w:rPr>
      </w:pPr>
      <w:r>
        <w:rPr>
          <w:b/>
        </w:rPr>
        <w:t>ENDFOR</w:t>
      </w:r>
    </w:p>
    <w:p w14:paraId="1AF2D921" w14:textId="77777777" w:rsidR="005014CF" w:rsidRDefault="005014CF" w:rsidP="005014CF">
      <w:pPr>
        <w:pStyle w:val="CodeBlock0"/>
      </w:pPr>
    </w:p>
    <w:p w14:paraId="71809164" w14:textId="77777777" w:rsidR="005014CF" w:rsidRPr="00994A9C" w:rsidRDefault="005014CF" w:rsidP="005014CF">
      <w:pPr>
        <w:pStyle w:val="CodeBlock0"/>
      </w:pPr>
      <w:r w:rsidRPr="00BE6E0F">
        <w:rPr>
          <w:b/>
        </w:rPr>
        <w:t>RETURN</w:t>
      </w:r>
      <w:r>
        <w:t xml:space="preserve"> block</w:t>
      </w:r>
    </w:p>
    <w:p w14:paraId="3C6A1D08" w14:textId="77777777" w:rsidR="00052861" w:rsidRDefault="00052861" w:rsidP="002047FF"/>
    <w:p w14:paraId="4DE87FDE" w14:textId="77777777" w:rsidR="00052861" w:rsidRDefault="007102A4" w:rsidP="00E36234">
      <w:pPr>
        <w:pStyle w:val="Heading3"/>
        <w:spacing w:after="240" w:line="276" w:lineRule="auto"/>
      </w:pPr>
      <w:r>
        <w:t>Ant non goal driven movement</w:t>
      </w:r>
    </w:p>
    <w:p w14:paraId="6B7E37D2" w14:textId="77777777" w:rsidR="007102A4" w:rsidRDefault="00052861" w:rsidP="00E36234">
      <w:pPr>
        <w:spacing w:line="276" w:lineRule="auto"/>
      </w:pPr>
      <w:r>
        <w:t xml:space="preserve">A task which all ants will do is </w:t>
      </w:r>
      <w:proofErr w:type="spellStart"/>
      <w:r>
        <w:t>non goa</w:t>
      </w:r>
      <w:r w:rsidR="00681A63">
        <w:t>l</w:t>
      </w:r>
      <w:proofErr w:type="spellEnd"/>
      <w:r w:rsidR="00681A63">
        <w:t xml:space="preserve"> driven movement. This means wa</w:t>
      </w:r>
      <w:r>
        <w:t xml:space="preserve">ndering around the map without a specific target. This is done when </w:t>
      </w:r>
      <w:r w:rsidR="00681A63">
        <w:t xml:space="preserve">ants are searching for food, </w:t>
      </w:r>
      <w:r>
        <w:t xml:space="preserve">when </w:t>
      </w:r>
      <w:r w:rsidR="00104F5B">
        <w:t>soldiers</w:t>
      </w:r>
      <w:r>
        <w:t xml:space="preserve"> are looking for their nest or guarding pheromone </w:t>
      </w:r>
      <w:r w:rsidR="00E36234">
        <w:t>trails</w:t>
      </w:r>
      <w:r>
        <w:t xml:space="preserve">. Ants will walk randomly </w:t>
      </w:r>
      <w:r w:rsidR="00681A63">
        <w:t>although</w:t>
      </w:r>
      <w:r>
        <w:t xml:space="preserve"> their direction will be influenced by pheromones they come across. The higher the </w:t>
      </w:r>
      <w:r w:rsidR="00104F5B">
        <w:t>concentration</w:t>
      </w:r>
      <w:r>
        <w:t xml:space="preserve"> of pheromones the more likely the ants will follow </w:t>
      </w:r>
      <w:r w:rsidR="00681A63">
        <w:t>a</w:t>
      </w:r>
      <w:r>
        <w:t xml:space="preserve"> particular direction.</w:t>
      </w:r>
    </w:p>
    <w:p w14:paraId="64305AC3" w14:textId="77777777" w:rsidR="00052861" w:rsidRPr="00104F5B" w:rsidRDefault="00052861" w:rsidP="00E36234">
      <w:pPr>
        <w:spacing w:line="276" w:lineRule="auto"/>
      </w:pPr>
      <w:r>
        <w:t xml:space="preserve">The prioritised direction is used as a long term direction goal. This goal could last from 5 to 100 ticks. It is the direction the ant will tend towards and can change randomly. </w:t>
      </w:r>
      <w:r w:rsidR="00104F5B">
        <w:t xml:space="preserve">The </w:t>
      </w:r>
      <w:r w:rsidR="00104F5B" w:rsidRPr="00104F5B">
        <w:rPr>
          <w:rStyle w:val="CodeinlineChar"/>
        </w:rPr>
        <w:t>explorativeInfluence</w:t>
      </w:r>
      <w:r w:rsidR="00104F5B" w:rsidRPr="00104F5B">
        <w:t xml:space="preserve"> is </w:t>
      </w:r>
      <w:r w:rsidR="00681A63">
        <w:t xml:space="preserve">the </w:t>
      </w:r>
      <w:r w:rsidR="00104F5B" w:rsidRPr="00104F5B">
        <w:t xml:space="preserve">chance that the prioritised direction will change. The purpose of the prioritised direction is to create </w:t>
      </w:r>
      <w:r w:rsidR="00681A63">
        <w:t>straight paths (rather than ant</w:t>
      </w:r>
      <w:r w:rsidR="00104F5B" w:rsidRPr="00104F5B">
        <w:t>s constantly jerking around as they change direction randomly).</w:t>
      </w:r>
    </w:p>
    <w:p w14:paraId="2E16E533" w14:textId="77777777" w:rsidR="00052861" w:rsidRDefault="00D42015" w:rsidP="00681A63">
      <w:pPr>
        <w:spacing w:line="276" w:lineRule="auto"/>
      </w:pPr>
      <w:r>
        <w:rPr>
          <w:noProof/>
          <w:lang w:eastAsia="en-GB"/>
        </w:rPr>
        <w:drawing>
          <wp:inline distT="0" distB="0" distL="0" distR="0" wp14:anchorId="25984062" wp14:editId="5CEAAC24">
            <wp:extent cx="4701540" cy="88011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t.wonder algorithm flowchart v2.png"/>
                    <pic:cNvPicPr/>
                  </pic:nvPicPr>
                  <pic:blipFill>
                    <a:blip r:embed="rId29">
                      <a:extLst>
                        <a:ext uri="{28A0092B-C50C-407E-A947-70E740481C1C}">
                          <a14:useLocalDpi xmlns:a14="http://schemas.microsoft.com/office/drawing/2010/main" val="0"/>
                        </a:ext>
                      </a:extLst>
                    </a:blip>
                    <a:stretch>
                      <a:fillRect/>
                    </a:stretch>
                  </pic:blipFill>
                  <pic:spPr>
                    <a:xfrm>
                      <a:off x="0" y="0"/>
                      <a:ext cx="4701540" cy="8801100"/>
                    </a:xfrm>
                    <a:prstGeom prst="rect">
                      <a:avLst/>
                    </a:prstGeom>
                  </pic:spPr>
                </pic:pic>
              </a:graphicData>
            </a:graphic>
          </wp:inline>
        </w:drawing>
      </w:r>
      <w:r w:rsidR="00052861">
        <w:br w:type="page"/>
      </w:r>
    </w:p>
    <w:p w14:paraId="3F63A0C1" w14:textId="77777777" w:rsidR="007102A4" w:rsidRDefault="007102A4" w:rsidP="00E36234">
      <w:pPr>
        <w:pStyle w:val="Heading3"/>
        <w:spacing w:after="240" w:line="276" w:lineRule="auto"/>
      </w:pPr>
      <w:r>
        <w:t>Ant pheromone secretion</w:t>
      </w:r>
    </w:p>
    <w:p w14:paraId="6C1AF409" w14:textId="77777777" w:rsidR="00D42015" w:rsidRPr="00D42015" w:rsidRDefault="00681A63" w:rsidP="00E36234">
      <w:pPr>
        <w:spacing w:line="276" w:lineRule="auto"/>
      </w:pPr>
      <w:r>
        <w:t>An</w:t>
      </w:r>
      <w:r w:rsidR="00C864BC">
        <w:t xml:space="preserve"> algorithm is used to add a pheromone to the map. If there is already a pheromone of the same species on the map it will </w:t>
      </w:r>
      <w:r>
        <w:t xml:space="preserve">add to the concentration of pheromones - </w:t>
      </w:r>
      <w:r w:rsidR="00C864BC">
        <w:t xml:space="preserve">this means that pheromones will get stronger if ants secreting pheromones walk over them. This is a key feature of the simulation as it allows </w:t>
      </w:r>
      <w:r w:rsidR="00E36234">
        <w:t>trails</w:t>
      </w:r>
      <w:r w:rsidR="00C864BC">
        <w:t xml:space="preserve"> to form to </w:t>
      </w:r>
      <w:r>
        <w:t xml:space="preserve">lead to </w:t>
      </w:r>
      <w:r w:rsidR="00C864BC">
        <w:t>food.</w:t>
      </w:r>
    </w:p>
    <w:p w14:paraId="04B871FC" w14:textId="77777777" w:rsidR="00CC5921" w:rsidRDefault="00CC5921" w:rsidP="00CC5921">
      <w:pPr>
        <w:pStyle w:val="CodeBlock0"/>
      </w:pPr>
      <w:r w:rsidRPr="007102A4">
        <w:rPr>
          <w:b/>
        </w:rPr>
        <w:t>FOR</w:t>
      </w:r>
      <w:r>
        <w:t xml:space="preserve"> pheromone in cell </w:t>
      </w:r>
      <w:r w:rsidRPr="00D42015">
        <w:rPr>
          <w:b/>
        </w:rPr>
        <w:t>DO</w:t>
      </w:r>
    </w:p>
    <w:p w14:paraId="32F990B0" w14:textId="77777777" w:rsidR="00CC5921" w:rsidRDefault="00CC5921" w:rsidP="00CC5921">
      <w:pPr>
        <w:pStyle w:val="CodeBlock0"/>
      </w:pPr>
      <w:r>
        <w:t xml:space="preserve">    </w:t>
      </w:r>
      <w:r w:rsidRPr="007102A4">
        <w:rPr>
          <w:b/>
        </w:rPr>
        <w:t>IF</w:t>
      </w:r>
      <w:r>
        <w:t xml:space="preserve"> pheromoneSpecies == thisSpecies </w:t>
      </w:r>
      <w:r w:rsidRPr="00D42015">
        <w:rPr>
          <w:b/>
        </w:rPr>
        <w:t>THEN</w:t>
      </w:r>
    </w:p>
    <w:p w14:paraId="2B3075FF" w14:textId="77777777" w:rsidR="00CC5921" w:rsidRDefault="00CC5921" w:rsidP="00CC5921">
      <w:pPr>
        <w:pStyle w:val="CodeBlock0"/>
      </w:pPr>
      <w:r>
        <w:t xml:space="preserve">        pheromoneConcentration += thisPheromoneConcentration</w:t>
      </w:r>
    </w:p>
    <w:p w14:paraId="7D2B8B1A" w14:textId="77777777" w:rsidR="00CC5921" w:rsidRDefault="00CC5921" w:rsidP="00CC5921">
      <w:pPr>
        <w:pStyle w:val="CodeBlock0"/>
      </w:pPr>
      <w:r>
        <w:t xml:space="preserve">        </w:t>
      </w:r>
      <w:r w:rsidRPr="007102A4">
        <w:rPr>
          <w:b/>
        </w:rPr>
        <w:t>IF</w:t>
      </w:r>
      <w:r>
        <w:t xml:space="preserve"> pheromoneConcentration &gt; MAX_PHEROMONE_CONCENTRATION </w:t>
      </w:r>
      <w:r w:rsidRPr="00D42015">
        <w:rPr>
          <w:b/>
        </w:rPr>
        <w:t>THEN</w:t>
      </w:r>
    </w:p>
    <w:p w14:paraId="0A8471FD" w14:textId="77777777" w:rsidR="00CC5921" w:rsidRDefault="00CC5921" w:rsidP="00CC5921">
      <w:pPr>
        <w:pStyle w:val="CodeBlock0"/>
      </w:pPr>
      <w:r>
        <w:t xml:space="preserve">            pheromoneConcentration = MAX_PHEROMONE_CONCENTRATION</w:t>
      </w:r>
    </w:p>
    <w:p w14:paraId="1615AF09" w14:textId="77777777" w:rsidR="00CC5921" w:rsidRPr="00FB23D9" w:rsidRDefault="00CC5921" w:rsidP="00CC5921">
      <w:pPr>
        <w:pStyle w:val="CodeBlock0"/>
        <w:rPr>
          <w:b/>
        </w:rPr>
      </w:pPr>
      <w:r>
        <w:t xml:space="preserve">        </w:t>
      </w:r>
      <w:r w:rsidRPr="00FB23D9">
        <w:rPr>
          <w:b/>
        </w:rPr>
        <w:t>ENDIF</w:t>
      </w:r>
    </w:p>
    <w:p w14:paraId="58E8A19E" w14:textId="77777777" w:rsidR="00CC5921" w:rsidRPr="00FB23D9" w:rsidRDefault="00CC5921" w:rsidP="00CC5921">
      <w:pPr>
        <w:pStyle w:val="CodeBlock0"/>
        <w:rPr>
          <w:b/>
        </w:rPr>
      </w:pPr>
      <w:r>
        <w:t xml:space="preserve">    </w:t>
      </w:r>
      <w:r w:rsidRPr="00FB23D9">
        <w:rPr>
          <w:b/>
        </w:rPr>
        <w:t>ENDIF</w:t>
      </w:r>
    </w:p>
    <w:p w14:paraId="6F8D10D3" w14:textId="77777777" w:rsidR="00CC5921" w:rsidRPr="00FB23D9" w:rsidRDefault="00CC5921" w:rsidP="00CC5921">
      <w:pPr>
        <w:pStyle w:val="CodeBlock0"/>
        <w:rPr>
          <w:b/>
        </w:rPr>
      </w:pPr>
      <w:r w:rsidRPr="00FB23D9">
        <w:rPr>
          <w:b/>
        </w:rPr>
        <w:t>ENDFOR</w:t>
      </w:r>
    </w:p>
    <w:p w14:paraId="11CB541C" w14:textId="77777777" w:rsidR="00CC5921" w:rsidRDefault="00CC5921" w:rsidP="00CC5921">
      <w:pPr>
        <w:pStyle w:val="CodeBlock0"/>
      </w:pPr>
    </w:p>
    <w:p w14:paraId="07CE349A" w14:textId="139795C3" w:rsidR="00C864BC" w:rsidRDefault="00CC5921" w:rsidP="00E36234">
      <w:pPr>
        <w:pStyle w:val="CodeBlock0"/>
        <w:spacing w:line="276" w:lineRule="auto"/>
      </w:pPr>
      <w:r>
        <w:t xml:space="preserve">pheromone = </w:t>
      </w:r>
      <w:r w:rsidRPr="00C864BC">
        <w:rPr>
          <w:b/>
        </w:rPr>
        <w:t>new</w:t>
      </w:r>
      <w:r>
        <w:t xml:space="preserve"> Pheromone(this.species.chars.pheromoneConcentration, this.coord)</w:t>
      </w:r>
    </w:p>
    <w:p w14:paraId="0CC49C5D" w14:textId="77777777" w:rsidR="00C864BC" w:rsidRDefault="00C864BC" w:rsidP="002047FF"/>
    <w:p w14:paraId="6DAF59E6" w14:textId="77777777" w:rsidR="00C864BC" w:rsidRDefault="00C864BC" w:rsidP="00E36234">
      <w:pPr>
        <w:pStyle w:val="Heading3"/>
        <w:spacing w:after="240" w:line="276" w:lineRule="auto"/>
      </w:pPr>
      <w:r>
        <w:t>Nest reproduction</w:t>
      </w:r>
    </w:p>
    <w:p w14:paraId="7B18BCA5" w14:textId="77777777" w:rsidR="00C864BC" w:rsidRDefault="00681A63" w:rsidP="00E36234">
      <w:pPr>
        <w:spacing w:line="276" w:lineRule="auto"/>
      </w:pPr>
      <w:r>
        <w:t>An</w:t>
      </w:r>
      <w:r w:rsidR="009863D9">
        <w:t xml:space="preserve"> algorithm will be used by the nest to deci</w:t>
      </w:r>
      <w:r>
        <w:t>de which ant will be created. This algorithm</w:t>
      </w:r>
      <w:r w:rsidR="009863D9">
        <w:t xml:space="preserve"> uses a probabilistic approach in that it is more likely that some ants will be created than others.</w:t>
      </w:r>
    </w:p>
    <w:p w14:paraId="7F09FBF3" w14:textId="32D637F7" w:rsidR="00DE135B" w:rsidRPr="00DE135B" w:rsidRDefault="002141AC" w:rsidP="00E36234">
      <w:pPr>
        <w:spacing w:line="276" w:lineRule="auto"/>
      </w:pPr>
      <w:r>
        <w:rPr>
          <w:noProof/>
          <w:lang w:eastAsia="en-GB"/>
        </w:rPr>
        <w:drawing>
          <wp:anchor distT="0" distB="0" distL="114300" distR="114300" simplePos="0" relativeHeight="251678208" behindDoc="0" locked="0" layoutInCell="1" allowOverlap="1" wp14:anchorId="31DAD84A" wp14:editId="71D5D195">
            <wp:simplePos x="0" y="0"/>
            <wp:positionH relativeFrom="column">
              <wp:posOffset>400050</wp:posOffset>
            </wp:positionH>
            <wp:positionV relativeFrom="paragraph">
              <wp:posOffset>-131445</wp:posOffset>
            </wp:positionV>
            <wp:extent cx="4319270" cy="7950835"/>
            <wp:effectExtent l="0" t="0" r="5080" b="0"/>
            <wp:wrapTopAndBottom/>
            <wp:docPr id="207" name="Picture 16" descr="N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s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9270" cy="7950835"/>
                    </a:xfrm>
                    <a:prstGeom prst="rect">
                      <a:avLst/>
                    </a:prstGeom>
                    <a:noFill/>
                  </pic:spPr>
                </pic:pic>
              </a:graphicData>
            </a:graphic>
            <wp14:sizeRelH relativeFrom="page">
              <wp14:pctWidth>0</wp14:pctWidth>
            </wp14:sizeRelH>
            <wp14:sizeRelV relativeFrom="page">
              <wp14:pctHeight>0</wp14:pctHeight>
            </wp14:sizeRelV>
          </wp:anchor>
        </w:drawing>
      </w:r>
    </w:p>
    <w:p w14:paraId="3D139CC7" w14:textId="6DFB43F6" w:rsidR="00DE135B" w:rsidRDefault="002141AC" w:rsidP="00E36234">
      <w:pPr>
        <w:pStyle w:val="Heading3"/>
        <w:spacing w:line="276" w:lineRule="auto"/>
      </w:pPr>
      <w:r>
        <w:rPr>
          <w:noProof/>
          <w:lang w:eastAsia="en-GB"/>
        </w:rPr>
        <w:drawing>
          <wp:anchor distT="0" distB="0" distL="114300" distR="114300" simplePos="0" relativeHeight="251680256" behindDoc="0" locked="0" layoutInCell="1" allowOverlap="1" wp14:anchorId="33A86859" wp14:editId="3448F567">
            <wp:simplePos x="0" y="0"/>
            <wp:positionH relativeFrom="column">
              <wp:posOffset>-47625</wp:posOffset>
            </wp:positionH>
            <wp:positionV relativeFrom="paragraph">
              <wp:posOffset>391160</wp:posOffset>
            </wp:positionV>
            <wp:extent cx="3395345" cy="7962900"/>
            <wp:effectExtent l="0" t="0" r="0" b="0"/>
            <wp:wrapTopAndBottom/>
            <wp:docPr id="206" name="Picture 19" descr="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k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95345" cy="7962900"/>
                    </a:xfrm>
                    <a:prstGeom prst="rect">
                      <a:avLst/>
                    </a:prstGeom>
                    <a:noFill/>
                  </pic:spPr>
                </pic:pic>
              </a:graphicData>
            </a:graphic>
            <wp14:sizeRelH relativeFrom="page">
              <wp14:pctWidth>0</wp14:pctWidth>
            </wp14:sizeRelH>
            <wp14:sizeRelV relativeFrom="page">
              <wp14:pctHeight>0</wp14:pctHeight>
            </wp14:sizeRelV>
          </wp:anchor>
        </w:drawing>
      </w:r>
      <w:r w:rsidR="00DE135B">
        <w:t>Worker ant depositing food</w:t>
      </w:r>
    </w:p>
    <w:p w14:paraId="34724FBE" w14:textId="77777777" w:rsidR="00DE135B" w:rsidRPr="00DE135B" w:rsidRDefault="00DE135B" w:rsidP="00E36234">
      <w:pPr>
        <w:spacing w:line="276" w:lineRule="auto"/>
      </w:pPr>
    </w:p>
    <w:p w14:paraId="2069F083" w14:textId="75D48592" w:rsidR="00DE135B" w:rsidRDefault="002141AC" w:rsidP="00E36234">
      <w:pPr>
        <w:pStyle w:val="Heading3"/>
        <w:spacing w:line="276" w:lineRule="auto"/>
      </w:pPr>
      <w:r>
        <w:rPr>
          <w:noProof/>
          <w:lang w:eastAsia="en-GB"/>
        </w:rPr>
        <w:drawing>
          <wp:anchor distT="0" distB="0" distL="114300" distR="114300" simplePos="0" relativeHeight="251682304" behindDoc="0" locked="0" layoutInCell="1" allowOverlap="1" wp14:anchorId="5EB7F386" wp14:editId="357C1F96">
            <wp:simplePos x="0" y="0"/>
            <wp:positionH relativeFrom="column">
              <wp:posOffset>0</wp:posOffset>
            </wp:positionH>
            <wp:positionV relativeFrom="paragraph">
              <wp:posOffset>295910</wp:posOffset>
            </wp:positionV>
            <wp:extent cx="4114800" cy="8282940"/>
            <wp:effectExtent l="0" t="0" r="0" b="3810"/>
            <wp:wrapTopAndBottom/>
            <wp:docPr id="205" name="Picture 20" descr="Sold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oldi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4800" cy="8282940"/>
                    </a:xfrm>
                    <a:prstGeom prst="rect">
                      <a:avLst/>
                    </a:prstGeom>
                    <a:noFill/>
                  </pic:spPr>
                </pic:pic>
              </a:graphicData>
            </a:graphic>
            <wp14:sizeRelH relativeFrom="page">
              <wp14:pctWidth>0</wp14:pctWidth>
            </wp14:sizeRelH>
            <wp14:sizeRelV relativeFrom="page">
              <wp14:pctHeight>0</wp14:pctHeight>
            </wp14:sizeRelV>
          </wp:anchor>
        </w:drawing>
      </w:r>
      <w:r w:rsidR="00DE135B">
        <w:t>Soldier nest guarding</w:t>
      </w:r>
    </w:p>
    <w:p w14:paraId="1B3C85D1" w14:textId="77777777" w:rsidR="00473541" w:rsidRPr="00473541" w:rsidRDefault="00473541" w:rsidP="00E36234">
      <w:pPr>
        <w:spacing w:line="276" w:lineRule="auto"/>
      </w:pPr>
    </w:p>
    <w:p w14:paraId="7BE66D8D" w14:textId="77777777" w:rsidR="00DE135B" w:rsidRPr="00DE135B" w:rsidRDefault="00DE135B" w:rsidP="00E36234">
      <w:pPr>
        <w:spacing w:line="276" w:lineRule="auto"/>
      </w:pPr>
    </w:p>
    <w:p w14:paraId="5205B721" w14:textId="77777777" w:rsidR="00DE135B" w:rsidRDefault="00DE135B" w:rsidP="00E36234">
      <w:pPr>
        <w:pStyle w:val="Heading3"/>
        <w:spacing w:line="276" w:lineRule="auto"/>
      </w:pPr>
      <w:r>
        <w:t>Soldier pick target</w:t>
      </w:r>
    </w:p>
    <w:p w14:paraId="404F3F09" w14:textId="77777777" w:rsidR="00681A63" w:rsidRPr="00867465" w:rsidRDefault="00681A63" w:rsidP="00681A63">
      <w:pPr>
        <w:spacing w:line="276" w:lineRule="auto"/>
      </w:pPr>
      <w:r>
        <w:t>This algorithm will be used by soldier ants to pick a target ant to attack.</w:t>
      </w:r>
    </w:p>
    <w:p w14:paraId="3B321223" w14:textId="5329FB05" w:rsidR="00681A63" w:rsidRDefault="002141AC" w:rsidP="00681A63">
      <w:r>
        <w:rPr>
          <w:noProof/>
          <w:lang w:eastAsia="en-GB"/>
        </w:rPr>
        <w:drawing>
          <wp:anchor distT="0" distB="0" distL="114300" distR="114300" simplePos="0" relativeHeight="251684352" behindDoc="0" locked="0" layoutInCell="1" allowOverlap="1" wp14:anchorId="520649AC" wp14:editId="73E92B2B">
            <wp:simplePos x="0" y="0"/>
            <wp:positionH relativeFrom="column">
              <wp:posOffset>0</wp:posOffset>
            </wp:positionH>
            <wp:positionV relativeFrom="paragraph">
              <wp:posOffset>285115</wp:posOffset>
            </wp:positionV>
            <wp:extent cx="3604895" cy="7544435"/>
            <wp:effectExtent l="0" t="0" r="0" b="0"/>
            <wp:wrapSquare wrapText="bothSides"/>
            <wp:docPr id="204" name="Picture 21" descr="Sold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ldi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4895" cy="7544435"/>
                    </a:xfrm>
                    <a:prstGeom prst="rect">
                      <a:avLst/>
                    </a:prstGeom>
                    <a:noFill/>
                  </pic:spPr>
                </pic:pic>
              </a:graphicData>
            </a:graphic>
            <wp14:sizeRelH relativeFrom="page">
              <wp14:pctWidth>0</wp14:pctWidth>
            </wp14:sizeRelH>
            <wp14:sizeRelV relativeFrom="page">
              <wp14:pctHeight>0</wp14:pctHeight>
            </wp14:sizeRelV>
          </wp:anchor>
        </w:drawing>
      </w:r>
    </w:p>
    <w:p w14:paraId="0AEEA8B4" w14:textId="77777777" w:rsidR="00681A63" w:rsidRPr="00681A63" w:rsidRDefault="00681A63" w:rsidP="00681A63"/>
    <w:p w14:paraId="00CAA8A8" w14:textId="77777777" w:rsidR="00DE135B" w:rsidRPr="00DE135B" w:rsidRDefault="00DE135B" w:rsidP="00E36234">
      <w:pPr>
        <w:spacing w:line="276" w:lineRule="auto"/>
      </w:pPr>
    </w:p>
    <w:p w14:paraId="79B4EF66" w14:textId="77777777" w:rsidR="00681A63" w:rsidRDefault="00867465" w:rsidP="00681A63">
      <w:pPr>
        <w:pStyle w:val="Heading2"/>
        <w:spacing w:after="240" w:line="276" w:lineRule="auto"/>
      </w:pPr>
      <w:r>
        <w:br w:type="page"/>
      </w:r>
      <w:bookmarkStart w:id="95" w:name="_Toc381971312"/>
      <w:bookmarkStart w:id="96" w:name="_Toc382209213"/>
      <w:bookmarkStart w:id="97" w:name="_Toc383463044"/>
      <w:bookmarkStart w:id="98" w:name="_Toc383597857"/>
      <w:r w:rsidR="002A4579">
        <w:t xml:space="preserve">Class definitions (diagrams) and details of object behaviours and </w:t>
      </w:r>
      <w:r w:rsidR="00681A63">
        <w:rPr>
          <w:noProof/>
          <w:lang w:eastAsia="en-GB"/>
        </w:rPr>
        <w:drawing>
          <wp:anchor distT="0" distB="0" distL="114300" distR="114300" simplePos="0" relativeHeight="251585536" behindDoc="0" locked="0" layoutInCell="1" allowOverlap="1" wp14:anchorId="56453E33" wp14:editId="397007E4">
            <wp:simplePos x="0" y="0"/>
            <wp:positionH relativeFrom="margin">
              <wp:align>left</wp:align>
            </wp:positionH>
            <wp:positionV relativeFrom="paragraph">
              <wp:posOffset>770890</wp:posOffset>
            </wp:positionV>
            <wp:extent cx="5753100" cy="381000"/>
            <wp:effectExtent l="19050" t="0" r="0" b="0"/>
            <wp:wrapTopAndBottom/>
            <wp:docPr id="5" name="Picture 5" descr="entity relationship -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ntity relationship - a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81000"/>
                    </a:xfrm>
                    <a:prstGeom prst="rect">
                      <a:avLst/>
                    </a:prstGeom>
                    <a:noFill/>
                    <a:ln>
                      <a:noFill/>
                    </a:ln>
                  </pic:spPr>
                </pic:pic>
              </a:graphicData>
            </a:graphic>
          </wp:anchor>
        </w:drawing>
      </w:r>
      <w:r w:rsidR="008B2D5B">
        <w:t>methods</w:t>
      </w:r>
      <w:bookmarkEnd w:id="95"/>
      <w:bookmarkEnd w:id="96"/>
      <w:bookmarkEnd w:id="97"/>
      <w:bookmarkEnd w:id="98"/>
    </w:p>
    <w:p w14:paraId="2D510901" w14:textId="77777777" w:rsidR="00681A63" w:rsidRDefault="00681A63" w:rsidP="002047FF"/>
    <w:p w14:paraId="18D32E6D" w14:textId="77777777" w:rsidR="00867465" w:rsidRPr="00867465" w:rsidRDefault="00867465" w:rsidP="00E36234">
      <w:pPr>
        <w:pStyle w:val="Heading3"/>
        <w:spacing w:after="240" w:line="276" w:lineRule="auto"/>
      </w:pPr>
      <w:r>
        <w:t>Ant object behaviour</w:t>
      </w:r>
    </w:p>
    <w:p w14:paraId="78A8D4E0" w14:textId="77777777" w:rsidR="00061BA9" w:rsidRPr="00061BA9" w:rsidRDefault="00867465" w:rsidP="00E36234">
      <w:pPr>
        <w:spacing w:line="276" w:lineRule="auto"/>
      </w:pPr>
      <w:r>
        <w:rPr>
          <w:noProof/>
          <w:lang w:eastAsia="en-GB"/>
        </w:rPr>
        <w:drawing>
          <wp:anchor distT="0" distB="0" distL="114300" distR="114300" simplePos="0" relativeHeight="251581440" behindDoc="0" locked="0" layoutInCell="1" allowOverlap="1" wp14:anchorId="19EB75BF" wp14:editId="7910D189">
            <wp:simplePos x="0" y="0"/>
            <wp:positionH relativeFrom="margin">
              <wp:align>right</wp:align>
            </wp:positionH>
            <wp:positionV relativeFrom="paragraph">
              <wp:posOffset>1014730</wp:posOffset>
            </wp:positionV>
            <wp:extent cx="5760720" cy="211963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ity relationship - worker ant v2.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119630"/>
                    </a:xfrm>
                    <a:prstGeom prst="rect">
                      <a:avLst/>
                    </a:prstGeom>
                  </pic:spPr>
                </pic:pic>
              </a:graphicData>
            </a:graphic>
          </wp:anchor>
        </w:drawing>
      </w:r>
      <w:r>
        <w:t xml:space="preserve">The diagram above shows the relationship between an ant and other objects </w:t>
      </w:r>
      <w:r w:rsidR="00482550">
        <w:t>in the</w:t>
      </w:r>
      <w:r>
        <w:t xml:space="preserve"> simulation. This is true for all ants however the worker ant is slightly different. A worker ant can also hold multiple pieces of food.</w:t>
      </w:r>
    </w:p>
    <w:p w14:paraId="7FFB87F0" w14:textId="77777777" w:rsidR="00540515" w:rsidRDefault="00540515" w:rsidP="00E36234">
      <w:pPr>
        <w:pStyle w:val="Heading3"/>
        <w:spacing w:line="276" w:lineRule="auto"/>
      </w:pPr>
      <w:bookmarkStart w:id="99" w:name="_Toc381971313"/>
      <w:r>
        <w:t>Map object behaviour</w:t>
      </w:r>
    </w:p>
    <w:p w14:paraId="6F9AF80C" w14:textId="77777777" w:rsidR="00540515" w:rsidRDefault="00540515" w:rsidP="00E36234">
      <w:pPr>
        <w:spacing w:line="276" w:lineRule="auto"/>
      </w:pPr>
      <w:r>
        <w:rPr>
          <w:noProof/>
          <w:lang w:eastAsia="en-GB"/>
        </w:rPr>
        <w:drawing>
          <wp:anchor distT="0" distB="0" distL="114300" distR="114300" simplePos="0" relativeHeight="251773952" behindDoc="0" locked="0" layoutInCell="1" allowOverlap="1" wp14:anchorId="15437AF8" wp14:editId="58D13BDB">
            <wp:simplePos x="0" y="0"/>
            <wp:positionH relativeFrom="column">
              <wp:posOffset>413385</wp:posOffset>
            </wp:positionH>
            <wp:positionV relativeFrom="paragraph">
              <wp:posOffset>2732405</wp:posOffset>
            </wp:positionV>
            <wp:extent cx="4667250" cy="1712595"/>
            <wp:effectExtent l="0" t="0" r="0" b="0"/>
            <wp:wrapTopAndBottom/>
            <wp:docPr id="7" name="Picture 7" descr="C:\Dropbox\projects\Ant-Simulation\writeup\assests\Design\Entity relationship\Map 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ropbox\projects\Ant-Simulation\writeup\assests\Design\Entity relationship\Map relationshi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7250" cy="1712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2AD9EC" w14:textId="77777777" w:rsidR="002047FF" w:rsidRDefault="002047FF" w:rsidP="002047FF">
      <w:pPr>
        <w:rPr>
          <w:rFonts w:asciiTheme="majorHAnsi" w:eastAsiaTheme="majorEastAsia" w:hAnsiTheme="majorHAnsi" w:cstheme="majorBidi"/>
          <w:color w:val="365F91" w:themeColor="accent1" w:themeShade="BF"/>
          <w:sz w:val="28"/>
          <w:szCs w:val="28"/>
        </w:rPr>
      </w:pPr>
    </w:p>
    <w:p w14:paraId="31F70C6D" w14:textId="77777777" w:rsidR="002047FF" w:rsidRPr="002047FF" w:rsidRDefault="002047FF" w:rsidP="002047FF"/>
    <w:p w14:paraId="6DA47555" w14:textId="77777777" w:rsidR="00E67276" w:rsidRDefault="00E67276" w:rsidP="002047FF"/>
    <w:p w14:paraId="59361F82" w14:textId="77777777" w:rsidR="00867465" w:rsidRDefault="00867465" w:rsidP="00D75B88">
      <w:pPr>
        <w:pStyle w:val="Heading3"/>
        <w:sectPr w:rsidR="00867465" w:rsidSect="004C53DD">
          <w:pgSz w:w="11906" w:h="16838"/>
          <w:pgMar w:top="1276" w:right="1274" w:bottom="1702" w:left="1560" w:header="708" w:footer="708" w:gutter="0"/>
          <w:cols w:space="708"/>
          <w:titlePg/>
          <w:docGrid w:linePitch="360"/>
        </w:sectPr>
      </w:pPr>
    </w:p>
    <w:p w14:paraId="0C63B225" w14:textId="77777777" w:rsidR="00867465" w:rsidRDefault="00867465" w:rsidP="00E36234">
      <w:pPr>
        <w:spacing w:line="276" w:lineRule="auto"/>
        <w:sectPr w:rsidR="00867465" w:rsidSect="004C53DD">
          <w:pgSz w:w="16838" w:h="11906" w:orient="landscape"/>
          <w:pgMar w:top="1560" w:right="1276" w:bottom="1274" w:left="1702" w:header="708" w:footer="708" w:gutter="0"/>
          <w:cols w:space="708"/>
          <w:titlePg/>
          <w:docGrid w:linePitch="360"/>
        </w:sectPr>
      </w:pPr>
      <w:r w:rsidRPr="00D75B88">
        <w:rPr>
          <w:rStyle w:val="Heading3Char"/>
          <w:noProof/>
          <w:lang w:eastAsia="en-GB"/>
        </w:rPr>
        <w:drawing>
          <wp:anchor distT="0" distB="0" distL="114300" distR="114300" simplePos="0" relativeHeight="251537408" behindDoc="0" locked="0" layoutInCell="1" allowOverlap="1" wp14:anchorId="1C22F15F" wp14:editId="0392914C">
            <wp:simplePos x="0" y="0"/>
            <wp:positionH relativeFrom="column">
              <wp:posOffset>1191635</wp:posOffset>
            </wp:positionH>
            <wp:positionV relativeFrom="paragraph">
              <wp:posOffset>-330013</wp:posOffset>
            </wp:positionV>
            <wp:extent cx="6483985" cy="6355080"/>
            <wp:effectExtent l="0" t="0" r="0" b="0"/>
            <wp:wrapSquare wrapText="bothSides"/>
            <wp:docPr id="6" name="Picture 6" descr="C:\Dropbox\projects\Ant-Simulation\writeup\assests\Design\Class 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ropbox\projects\Ant-Simulation\writeup\assests\Design\Class Diagrams\Class 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3985" cy="6355080"/>
                    </a:xfrm>
                    <a:prstGeom prst="rect">
                      <a:avLst/>
                    </a:prstGeom>
                    <a:noFill/>
                    <a:ln>
                      <a:noFill/>
                    </a:ln>
                  </pic:spPr>
                </pic:pic>
              </a:graphicData>
            </a:graphic>
          </wp:anchor>
        </w:drawing>
      </w:r>
      <w:r w:rsidR="00D75B88" w:rsidRPr="00D75B88">
        <w:rPr>
          <w:rStyle w:val="Heading3Char"/>
        </w:rPr>
        <w:t>Classe</w:t>
      </w:r>
      <w:r w:rsidR="00D75B88">
        <w:rPr>
          <w:rStyle w:val="Heading3Char"/>
        </w:rPr>
        <w:t>s</w:t>
      </w:r>
    </w:p>
    <w:p w14:paraId="67B5E8D7" w14:textId="77777777" w:rsidR="004C5344" w:rsidRDefault="008B2D5B" w:rsidP="00E36234">
      <w:pPr>
        <w:pStyle w:val="Heading2"/>
        <w:spacing w:after="240" w:line="276" w:lineRule="auto"/>
      </w:pPr>
      <w:bookmarkStart w:id="100" w:name="_Toc382209214"/>
      <w:bookmarkStart w:id="101" w:name="_Toc383463045"/>
      <w:bookmarkStart w:id="102" w:name="_Toc383597858"/>
      <w:r>
        <w:t xml:space="preserve">User interface design (HCI) </w:t>
      </w:r>
      <w:r w:rsidR="004C5344">
        <w:t>rational</w:t>
      </w:r>
      <w:bookmarkEnd w:id="99"/>
      <w:bookmarkEnd w:id="100"/>
      <w:bookmarkEnd w:id="101"/>
      <w:bookmarkEnd w:id="102"/>
    </w:p>
    <w:p w14:paraId="48B2712C" w14:textId="77777777" w:rsidR="005965D0" w:rsidRDefault="005965D0" w:rsidP="00E36234">
      <w:pPr>
        <w:pStyle w:val="Heading3"/>
        <w:spacing w:after="240" w:line="276" w:lineRule="auto"/>
      </w:pPr>
      <w:r>
        <w:t>User interaction</w:t>
      </w:r>
    </w:p>
    <w:p w14:paraId="00AC8280" w14:textId="77777777" w:rsidR="005965D0" w:rsidRDefault="005965D0" w:rsidP="00E36234">
      <w:pPr>
        <w:spacing w:line="276" w:lineRule="auto"/>
      </w:pPr>
      <w:r>
        <w:rPr>
          <w:noProof/>
          <w:lang w:eastAsia="en-GB"/>
        </w:rPr>
        <w:drawing>
          <wp:anchor distT="0" distB="0" distL="114300" distR="114300" simplePos="0" relativeHeight="251589632" behindDoc="0" locked="0" layoutInCell="1" allowOverlap="1" wp14:anchorId="29A69AC8" wp14:editId="778CBB5A">
            <wp:simplePos x="0" y="0"/>
            <wp:positionH relativeFrom="page">
              <wp:align>center</wp:align>
            </wp:positionH>
            <wp:positionV relativeFrom="paragraph">
              <wp:posOffset>508000</wp:posOffset>
            </wp:positionV>
            <wp:extent cx="4142364" cy="2581275"/>
            <wp:effectExtent l="0" t="0" r="0" b="0"/>
            <wp:wrapTopAndBottom/>
            <wp:docPr id="8" name="Picture 8" descr="C:\Dropbox\projects\Ant-Simulation\writeup\assests\Design\Overall system design\U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ropbox\projects\Ant-Simulation\writeup\assests\Design\Overall system design\User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2364" cy="2581275"/>
                    </a:xfrm>
                    <a:prstGeom prst="rect">
                      <a:avLst/>
                    </a:prstGeom>
                    <a:noFill/>
                    <a:ln>
                      <a:noFill/>
                    </a:ln>
                  </pic:spPr>
                </pic:pic>
              </a:graphicData>
            </a:graphic>
          </wp:anchor>
        </w:drawing>
      </w:r>
      <w:r>
        <w:t>This is the expected use of the simulation by the user. The interface will be designed to allow the user to perform the following process</w:t>
      </w:r>
      <w:r w:rsidR="00482550">
        <w:t xml:space="preserve"> as easily as possible</w:t>
      </w:r>
      <w:r>
        <w:t>:</w:t>
      </w:r>
    </w:p>
    <w:p w14:paraId="75170FFC" w14:textId="77777777" w:rsidR="00F83130" w:rsidRDefault="00F83130" w:rsidP="00E36234">
      <w:pPr>
        <w:spacing w:line="276" w:lineRule="auto"/>
        <w:sectPr w:rsidR="00F83130" w:rsidSect="004C53DD">
          <w:pgSz w:w="11906" w:h="16838"/>
          <w:pgMar w:top="1276" w:right="1274" w:bottom="1702" w:left="1560" w:header="708" w:footer="708" w:gutter="0"/>
          <w:cols w:space="708"/>
          <w:titlePg/>
          <w:docGrid w:linePitch="360"/>
        </w:sectPr>
      </w:pPr>
    </w:p>
    <w:p w14:paraId="10CD2C30" w14:textId="77777777" w:rsidR="00A04872" w:rsidRPr="00A04872" w:rsidRDefault="00F83130" w:rsidP="00D75B88">
      <w:pPr>
        <w:spacing w:line="276" w:lineRule="auto"/>
        <w:jc w:val="left"/>
        <w:sectPr w:rsidR="00A04872" w:rsidRPr="00A04872" w:rsidSect="004C53DD">
          <w:pgSz w:w="16838" w:h="11906" w:orient="landscape"/>
          <w:pgMar w:top="1560" w:right="1276" w:bottom="1274" w:left="1702" w:header="708" w:footer="708" w:gutter="0"/>
          <w:cols w:space="708"/>
          <w:titlePg/>
          <w:docGrid w:linePitch="360"/>
        </w:sectPr>
      </w:pPr>
      <w:r w:rsidRPr="00D75B88">
        <w:rPr>
          <w:rStyle w:val="Heading3Char"/>
          <w:noProof/>
          <w:lang w:eastAsia="en-GB"/>
        </w:rPr>
        <w:drawing>
          <wp:anchor distT="0" distB="0" distL="114300" distR="114300" simplePos="0" relativeHeight="251526144" behindDoc="1" locked="0" layoutInCell="1" allowOverlap="1" wp14:anchorId="28DCC489" wp14:editId="386C90E4">
            <wp:simplePos x="0" y="0"/>
            <wp:positionH relativeFrom="margin">
              <wp:posOffset>2066481</wp:posOffset>
            </wp:positionH>
            <wp:positionV relativeFrom="page">
              <wp:posOffset>-705328</wp:posOffset>
            </wp:positionV>
            <wp:extent cx="4477179" cy="8603970"/>
            <wp:effectExtent l="2057400" t="0" r="2038350" b="0"/>
            <wp:wrapTight wrapText="bothSides">
              <wp:wrapPolygon edited="0">
                <wp:start x="-29" y="21585"/>
                <wp:lineTo x="21479" y="21585"/>
                <wp:lineTo x="21479" y="63"/>
                <wp:lineTo x="-29" y="63"/>
                <wp:lineTo x="-29" y="21585"/>
              </wp:wrapPolygon>
            </wp:wrapTight>
            <wp:docPr id="2" name="Picture 2" descr="N:\IMG_20140310_125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MG_20140310_125442.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0348" t="3350" r="14309" b="2481"/>
                    <a:stretch/>
                  </pic:blipFill>
                  <pic:spPr bwMode="auto">
                    <a:xfrm rot="5400000">
                      <a:off x="0" y="0"/>
                      <a:ext cx="4477894" cy="86053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B88">
        <w:rPr>
          <w:rStyle w:val="Heading3Char"/>
        </w:rPr>
        <w:t>Interface Mock-up</w:t>
      </w:r>
    </w:p>
    <w:p w14:paraId="2A24F333" w14:textId="3A75CC5A" w:rsidR="003D3DFE" w:rsidRDefault="002141AC" w:rsidP="00E36234">
      <w:pPr>
        <w:spacing w:line="276" w:lineRule="auto"/>
      </w:pPr>
      <w:r>
        <w:rPr>
          <w:noProof/>
          <w:lang w:eastAsia="en-GB"/>
        </w:rPr>
        <mc:AlternateContent>
          <mc:Choice Requires="wps">
            <w:drawing>
              <wp:anchor distT="45720" distB="45720" distL="114300" distR="114300" simplePos="0" relativeHeight="251691520" behindDoc="0" locked="0" layoutInCell="1" allowOverlap="1" wp14:anchorId="7BBF116A" wp14:editId="1CCE894B">
                <wp:simplePos x="0" y="0"/>
                <wp:positionH relativeFrom="column">
                  <wp:posOffset>6962140</wp:posOffset>
                </wp:positionH>
                <wp:positionV relativeFrom="paragraph">
                  <wp:posOffset>4620260</wp:posOffset>
                </wp:positionV>
                <wp:extent cx="276225" cy="295275"/>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95275"/>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DD2735" w14:textId="77777777" w:rsidR="000C1D0C" w:rsidRPr="00702E31" w:rsidRDefault="000C1D0C" w:rsidP="007018DC">
                            <w:pPr>
                              <w:jc w:val="center"/>
                              <w:rPr>
                                <w:b/>
                                <w:color w:val="FFFFFF"/>
                                <w:sz w:val="28"/>
                              </w:rPr>
                            </w:pPr>
                            <w:r w:rsidRPr="00702E31">
                              <w:rPr>
                                <w:b/>
                                <w:color w:val="FFFFFF"/>
                                <w:sz w:val="28"/>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BF116A" id="Text Box 2" o:spid="_x0000_s1041" type="#_x0000_t202" style="position:absolute;left:0;text-align:left;margin-left:548.2pt;margin-top:363.8pt;width:21.75pt;height:23.25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" fillcolor="#404040" stroked="f">
                <v:textbox>
                  <w:txbxContent>
                    <w:p w14:paraId="26DD2735" w14:textId="77777777" w:rsidR="00F324E4" w:rsidRPr="00702E31" w:rsidRDefault="00F324E4" w:rsidP="007018DC">
                      <w:pPr>
                        <w:jc w:val="center"/>
                        <w:rPr>
                          <w:b/>
                          <w:color w:val="FFFFFF"/>
                          <w:sz w:val="28"/>
                        </w:rPr>
                      </w:pPr>
                      <w:r w:rsidRPr="00702E31">
                        <w:rPr>
                          <w:b/>
                          <w:color w:val="FFFFFF"/>
                          <w:sz w:val="28"/>
                        </w:rPr>
                        <w:t>6</w:t>
                      </w:r>
                    </w:p>
                  </w:txbxContent>
                </v:textbox>
                <w10:wrap type="square"/>
              </v:shape>
            </w:pict>
          </mc:Fallback>
        </mc:AlternateContent>
      </w:r>
      <w:r>
        <w:rPr>
          <w:noProof/>
          <w:lang w:eastAsia="en-GB"/>
        </w:rPr>
        <mc:AlternateContent>
          <mc:Choice Requires="wps">
            <w:drawing>
              <wp:anchor distT="45720" distB="45720" distL="114300" distR="114300" simplePos="0" relativeHeight="251692544" behindDoc="0" locked="0" layoutInCell="1" allowOverlap="1" wp14:anchorId="6C0C103B" wp14:editId="21FE2DAA">
                <wp:simplePos x="0" y="0"/>
                <wp:positionH relativeFrom="page">
                  <wp:posOffset>-657225</wp:posOffset>
                </wp:positionH>
                <wp:positionV relativeFrom="page">
                  <wp:posOffset>2134235</wp:posOffset>
                </wp:positionV>
                <wp:extent cx="276225" cy="295275"/>
                <wp:effectExtent l="0" t="635" r="0" b="0"/>
                <wp:wrapSquare wrapText="bothSides"/>
                <wp:docPr id="20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95275"/>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CFECA8" w14:textId="77777777" w:rsidR="000C1D0C" w:rsidRPr="00702E31" w:rsidRDefault="000C1D0C" w:rsidP="007018DC">
                            <w:pPr>
                              <w:jc w:val="center"/>
                              <w:rPr>
                                <w:b/>
                                <w:color w:val="FFFFFF"/>
                                <w:sz w:val="28"/>
                              </w:rPr>
                            </w:pPr>
                            <w:r w:rsidRPr="00702E31">
                              <w:rPr>
                                <w:b/>
                                <w:color w:val="FFFFFF"/>
                                <w:sz w:val="28"/>
                              </w:rP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0C103B" id="Text Box 29" o:spid="_x0000_s1042" type="#_x0000_t202" style="position:absolute;left:0;text-align:left;margin-left:-51.75pt;margin-top:168.05pt;width:21.75pt;height:23.25pt;z-index:251692544;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" fillcolor="#404040" stroked="f">
                <v:textbox>
                  <w:txbxContent>
                    <w:p w14:paraId="69CFECA8" w14:textId="77777777" w:rsidR="00F324E4" w:rsidRPr="00702E31" w:rsidRDefault="00F324E4" w:rsidP="007018DC">
                      <w:pPr>
                        <w:jc w:val="center"/>
                        <w:rPr>
                          <w:b/>
                          <w:color w:val="FFFFFF"/>
                          <w:sz w:val="28"/>
                        </w:rPr>
                      </w:pPr>
                      <w:r w:rsidRPr="00702E31">
                        <w:rPr>
                          <w:b/>
                          <w:color w:val="FFFFFF"/>
                          <w:sz w:val="28"/>
                        </w:rPr>
                        <w:t>5</w:t>
                      </w:r>
                    </w:p>
                  </w:txbxContent>
                </v:textbox>
                <w10:wrap type="square" anchorx="page" anchory="page"/>
              </v:shape>
            </w:pict>
          </mc:Fallback>
        </mc:AlternateContent>
      </w:r>
      <w:r>
        <w:rPr>
          <w:noProof/>
          <w:lang w:eastAsia="en-GB"/>
        </w:rPr>
        <mc:AlternateContent>
          <mc:Choice Requires="wps">
            <w:drawing>
              <wp:anchor distT="45720" distB="45720" distL="114300" distR="114300" simplePos="0" relativeHeight="251690496" behindDoc="0" locked="0" layoutInCell="1" allowOverlap="1" wp14:anchorId="25D7AA09" wp14:editId="6CA230C1">
                <wp:simplePos x="0" y="0"/>
                <wp:positionH relativeFrom="column">
                  <wp:posOffset>7115175</wp:posOffset>
                </wp:positionH>
                <wp:positionV relativeFrom="paragraph">
                  <wp:posOffset>835660</wp:posOffset>
                </wp:positionV>
                <wp:extent cx="276225" cy="295275"/>
                <wp:effectExtent l="635" t="0" r="0" b="3175"/>
                <wp:wrapSquare wrapText="bothSides"/>
                <wp:docPr id="20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95275"/>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6F7361" w14:textId="77777777" w:rsidR="000C1D0C" w:rsidRPr="00702E31" w:rsidRDefault="000C1D0C" w:rsidP="007018DC">
                            <w:pPr>
                              <w:jc w:val="center"/>
                              <w:rPr>
                                <w:b/>
                                <w:color w:val="FFFFFF"/>
                                <w:sz w:val="28"/>
                              </w:rPr>
                            </w:pPr>
                            <w:r w:rsidRPr="00702E31">
                              <w:rPr>
                                <w:b/>
                                <w:color w:val="FFFFFF"/>
                                <w:sz w:val="28"/>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5D7AA09" id="Text Box 27" o:spid="_x0000_s1043" type="#_x0000_t202" style="position:absolute;left:0;text-align:left;margin-left:560.25pt;margin-top:65.8pt;width:21.75pt;height:23.2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" fillcolor="#404040" stroked="f">
                <v:textbox>
                  <w:txbxContent>
                    <w:p w14:paraId="496F7361" w14:textId="77777777" w:rsidR="00F324E4" w:rsidRPr="00702E31" w:rsidRDefault="00F324E4" w:rsidP="007018DC">
                      <w:pPr>
                        <w:jc w:val="center"/>
                        <w:rPr>
                          <w:b/>
                          <w:color w:val="FFFFFF"/>
                          <w:sz w:val="28"/>
                        </w:rPr>
                      </w:pPr>
                      <w:r w:rsidRPr="00702E31">
                        <w:rPr>
                          <w:b/>
                          <w:color w:val="FFFFFF"/>
                          <w:sz w:val="28"/>
                        </w:rPr>
                        <w:t>4</w:t>
                      </w:r>
                    </w:p>
                  </w:txbxContent>
                </v:textbox>
                <w10:wrap type="square"/>
              </v:shape>
            </w:pict>
          </mc:Fallback>
        </mc:AlternateContent>
      </w:r>
      <w:r>
        <w:rPr>
          <w:noProof/>
          <w:lang w:eastAsia="en-GB"/>
        </w:rPr>
        <mc:AlternateContent>
          <mc:Choice Requires="wps">
            <w:drawing>
              <wp:anchor distT="45720" distB="45720" distL="114300" distR="114300" simplePos="0" relativeHeight="251689472" behindDoc="0" locked="0" layoutInCell="1" allowOverlap="1" wp14:anchorId="5DA2E5D2" wp14:editId="13FA7C9A">
                <wp:simplePos x="0" y="0"/>
                <wp:positionH relativeFrom="column">
                  <wp:posOffset>5219065</wp:posOffset>
                </wp:positionH>
                <wp:positionV relativeFrom="paragraph">
                  <wp:posOffset>886460</wp:posOffset>
                </wp:positionV>
                <wp:extent cx="276225" cy="295275"/>
                <wp:effectExtent l="0" t="0" r="0" b="0"/>
                <wp:wrapSquare wrapText="bothSides"/>
                <wp:docPr id="200"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95275"/>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BC950" w14:textId="539A336E" w:rsidR="000C1D0C" w:rsidRPr="00702E31" w:rsidRDefault="000C1D0C" w:rsidP="007018DC">
                            <w:pPr>
                              <w:jc w:val="center"/>
                              <w:rPr>
                                <w:b/>
                                <w:color w:val="FFFFFF"/>
                                <w:sz w:val="28"/>
                              </w:rPr>
                            </w:pPr>
                            <w:r w:rsidRPr="00702E31">
                              <w:rPr>
                                <w:b/>
                                <w:color w:val="FFFFFF"/>
                                <w:sz w:val="28"/>
                              </w:rPr>
                              <w:t>3</w:t>
                            </w:r>
                            <w:r>
                              <w:rPr>
                                <w:b/>
                                <w:noProof/>
                                <w:color w:val="FFFFFF"/>
                                <w:sz w:val="28"/>
                                <w:lang w:eastAsia="en-GB"/>
                              </w:rPr>
                              <w:drawing>
                                <wp:inline distT="0" distB="0" distL="0" distR="0" wp14:anchorId="6D8FB574" wp14:editId="0EEDCB3A">
                                  <wp:extent cx="85090" cy="85090"/>
                                  <wp:effectExtent l="0" t="0" r="0" b="0"/>
                                  <wp:docPr id="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5090" cy="8509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DA2E5D2" id="Text Box 26" o:spid="_x0000_s1044" type="#_x0000_t202" style="position:absolute;left:0;text-align:left;margin-left:410.95pt;margin-top:69.8pt;width:21.75pt;height:23.25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" fillcolor="#404040" stroked="f">
                <v:textbox>
                  <w:txbxContent>
                    <w:p w14:paraId="402BC950" w14:textId="539A336E" w:rsidR="00F324E4" w:rsidRPr="00702E31" w:rsidRDefault="00F324E4" w:rsidP="007018DC">
                      <w:pPr>
                        <w:jc w:val="center"/>
                        <w:rPr>
                          <w:b/>
                          <w:color w:val="FFFFFF"/>
                          <w:sz w:val="28"/>
                        </w:rPr>
                      </w:pPr>
                      <w:r w:rsidRPr="00702E31">
                        <w:rPr>
                          <w:b/>
                          <w:color w:val="FFFFFF"/>
                          <w:sz w:val="28"/>
                        </w:rPr>
                        <w:t>3</w:t>
                      </w:r>
                      <w:r>
                        <w:rPr>
                          <w:b/>
                          <w:noProof/>
                          <w:color w:val="FFFFFF"/>
                          <w:sz w:val="28"/>
                          <w:lang w:val="en-US"/>
                        </w:rPr>
                        <w:drawing>
                          <wp:inline distT="0" distB="0" distL="0" distR="0" wp14:anchorId="6D8FB574" wp14:editId="0EEDCB3A">
                            <wp:extent cx="85090" cy="85090"/>
                            <wp:effectExtent l="0" t="0" r="0" b="0"/>
                            <wp:docPr id="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5090" cy="85090"/>
                                    </a:xfrm>
                                    <a:prstGeom prst="rect">
                                      <a:avLst/>
                                    </a:prstGeom>
                                    <a:noFill/>
                                    <a:ln>
                                      <a:noFill/>
                                    </a:ln>
                                  </pic:spPr>
                                </pic:pic>
                              </a:graphicData>
                            </a:graphic>
                          </wp:inline>
                        </w:drawing>
                      </w:r>
                    </w:p>
                  </w:txbxContent>
                </v:textbox>
                <w10:wrap type="square"/>
              </v:shape>
            </w:pict>
          </mc:Fallback>
        </mc:AlternateContent>
      </w:r>
      <w:r>
        <w:rPr>
          <w:noProof/>
          <w:lang w:eastAsia="en-GB"/>
        </w:rPr>
        <mc:AlternateContent>
          <mc:Choice Requires="wps">
            <w:drawing>
              <wp:anchor distT="45720" distB="45720" distL="114300" distR="114300" simplePos="0" relativeHeight="251688448" behindDoc="0" locked="0" layoutInCell="1" allowOverlap="1" wp14:anchorId="4D579F3A" wp14:editId="1767F5BD">
                <wp:simplePos x="0" y="0"/>
                <wp:positionH relativeFrom="column">
                  <wp:posOffset>3609340</wp:posOffset>
                </wp:positionH>
                <wp:positionV relativeFrom="paragraph">
                  <wp:posOffset>4944110</wp:posOffset>
                </wp:positionV>
                <wp:extent cx="276225" cy="295275"/>
                <wp:effectExtent l="0" t="0" r="0" b="0"/>
                <wp:wrapSquare wrapText="bothSides"/>
                <wp:docPr id="19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95275"/>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497AE9" w14:textId="77777777" w:rsidR="000C1D0C" w:rsidRPr="00702E31" w:rsidRDefault="000C1D0C" w:rsidP="007018DC">
                            <w:pPr>
                              <w:jc w:val="center"/>
                              <w:rPr>
                                <w:b/>
                                <w:color w:val="FFFFFF"/>
                                <w:sz w:val="28"/>
                              </w:rPr>
                            </w:pPr>
                            <w:r w:rsidRPr="00702E31">
                              <w:rPr>
                                <w:b/>
                                <w:color w:val="FFFFFF"/>
                                <w:sz w:val="28"/>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579F3A" id="Text Box 25" o:spid="_x0000_s1045" type="#_x0000_t202" style="position:absolute;left:0;text-align:left;margin-left:284.2pt;margin-top:389.3pt;width:21.75pt;height:23.2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" fillcolor="#404040" stroked="f">
                <v:textbox>
                  <w:txbxContent>
                    <w:p w14:paraId="4D497AE9" w14:textId="77777777" w:rsidR="00F324E4" w:rsidRPr="00702E31" w:rsidRDefault="00F324E4" w:rsidP="007018DC">
                      <w:pPr>
                        <w:jc w:val="center"/>
                        <w:rPr>
                          <w:b/>
                          <w:color w:val="FFFFFF"/>
                          <w:sz w:val="28"/>
                        </w:rPr>
                      </w:pPr>
                      <w:r w:rsidRPr="00702E31">
                        <w:rPr>
                          <w:b/>
                          <w:color w:val="FFFFFF"/>
                          <w:sz w:val="28"/>
                        </w:rPr>
                        <w:t>2</w:t>
                      </w:r>
                    </w:p>
                  </w:txbxContent>
                </v:textbox>
                <w10:wrap type="square"/>
              </v:shape>
            </w:pict>
          </mc:Fallback>
        </mc:AlternateContent>
      </w:r>
      <w:r>
        <w:rPr>
          <w:noProof/>
          <w:lang w:eastAsia="en-GB"/>
        </w:rPr>
        <mc:AlternateContent>
          <mc:Choice Requires="wps">
            <w:drawing>
              <wp:anchor distT="45720" distB="45720" distL="114300" distR="114300" simplePos="0" relativeHeight="251687424" behindDoc="0" locked="0" layoutInCell="1" allowOverlap="1" wp14:anchorId="35844A2A" wp14:editId="572B0049">
                <wp:simplePos x="0" y="0"/>
                <wp:positionH relativeFrom="column">
                  <wp:posOffset>3847465</wp:posOffset>
                </wp:positionH>
                <wp:positionV relativeFrom="paragraph">
                  <wp:posOffset>1115060</wp:posOffset>
                </wp:positionV>
                <wp:extent cx="276225" cy="295275"/>
                <wp:effectExtent l="0" t="0" r="0" b="0"/>
                <wp:wrapSquare wrapText="bothSides"/>
                <wp:docPr id="19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95275"/>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B4295" w14:textId="77777777" w:rsidR="000C1D0C" w:rsidRPr="00702E31" w:rsidRDefault="000C1D0C" w:rsidP="007018DC">
                            <w:pPr>
                              <w:jc w:val="center"/>
                              <w:rPr>
                                <w:b/>
                                <w:color w:val="FFFFFF"/>
                                <w:sz w:val="28"/>
                              </w:rPr>
                            </w:pPr>
                            <w:r w:rsidRPr="00702E31">
                              <w:rPr>
                                <w:b/>
                                <w:color w:val="FFFFFF"/>
                                <w:sz w:val="28"/>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844A2A" id="Text Box 24" o:spid="_x0000_s1046" type="#_x0000_t202" style="position:absolute;left:0;text-align:left;margin-left:302.95pt;margin-top:87.8pt;width:21.75pt;height:23.25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" fillcolor="#404040" stroked="f">
                <v:textbox>
                  <w:txbxContent>
                    <w:p w14:paraId="094B4295" w14:textId="77777777" w:rsidR="00F324E4" w:rsidRPr="00702E31" w:rsidRDefault="00F324E4" w:rsidP="007018DC">
                      <w:pPr>
                        <w:jc w:val="center"/>
                        <w:rPr>
                          <w:b/>
                          <w:color w:val="FFFFFF"/>
                          <w:sz w:val="28"/>
                        </w:rPr>
                      </w:pPr>
                      <w:r w:rsidRPr="00702E31">
                        <w:rPr>
                          <w:b/>
                          <w:color w:val="FFFFFF"/>
                          <w:sz w:val="28"/>
                        </w:rPr>
                        <w:t>1</w:t>
                      </w:r>
                    </w:p>
                  </w:txbxContent>
                </v:textbox>
                <w10:wrap type="square"/>
              </v:shape>
            </w:pict>
          </mc:Fallback>
        </mc:AlternateContent>
      </w:r>
      <w:r>
        <w:rPr>
          <w:noProof/>
          <w:lang w:eastAsia="en-GB"/>
        </w:rPr>
        <w:drawing>
          <wp:anchor distT="0" distB="0" distL="114300" distR="114300" simplePos="0" relativeHeight="251686400" behindDoc="1" locked="0" layoutInCell="1" allowOverlap="1" wp14:anchorId="2F1DFBC9" wp14:editId="7F867355">
            <wp:simplePos x="0" y="0"/>
            <wp:positionH relativeFrom="column">
              <wp:posOffset>-562610</wp:posOffset>
            </wp:positionH>
            <wp:positionV relativeFrom="paragraph">
              <wp:posOffset>48260</wp:posOffset>
            </wp:positionV>
            <wp:extent cx="10140950" cy="5695315"/>
            <wp:effectExtent l="0" t="0" r="0" b="635"/>
            <wp:wrapTight wrapText="bothSides">
              <wp:wrapPolygon edited="0">
                <wp:start x="0" y="0"/>
                <wp:lineTo x="0" y="21530"/>
                <wp:lineTo x="21546" y="21530"/>
                <wp:lineTo x="21546" y="0"/>
                <wp:lineTo x="0" y="0"/>
              </wp:wrapPolygon>
            </wp:wrapTight>
            <wp:docPr id="195" name="Picture 2" descr="User interface (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 interface (v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40950" cy="5695315"/>
                    </a:xfrm>
                    <a:prstGeom prst="rect">
                      <a:avLst/>
                    </a:prstGeom>
                    <a:noFill/>
                  </pic:spPr>
                </pic:pic>
              </a:graphicData>
            </a:graphic>
            <wp14:sizeRelH relativeFrom="page">
              <wp14:pctWidth>0</wp14:pctWidth>
            </wp14:sizeRelH>
            <wp14:sizeRelV relativeFrom="page">
              <wp14:pctHeight>0</wp14:pctHeight>
            </wp14:sizeRelV>
          </wp:anchor>
        </w:drawing>
      </w:r>
    </w:p>
    <w:p w14:paraId="6692A31F" w14:textId="77777777" w:rsidR="003D3DFE" w:rsidRDefault="003D3DFE" w:rsidP="00E36234">
      <w:pPr>
        <w:spacing w:line="276" w:lineRule="auto"/>
        <w:sectPr w:rsidR="003D3DFE" w:rsidSect="004C53DD">
          <w:pgSz w:w="16838" w:h="11906" w:orient="landscape"/>
          <w:pgMar w:top="1274" w:right="1702" w:bottom="1560" w:left="1276" w:header="708" w:footer="708" w:gutter="0"/>
          <w:cols w:space="708"/>
          <w:titlePg/>
          <w:docGrid w:linePitch="360"/>
        </w:sectPr>
      </w:pPr>
    </w:p>
    <w:p w14:paraId="2288D3ED" w14:textId="77777777" w:rsidR="00C6667E" w:rsidRDefault="00C6667E" w:rsidP="00E36234">
      <w:pPr>
        <w:spacing w:line="276" w:lineRule="auto"/>
      </w:pPr>
      <w:r>
        <w:t>The interface is split into three main sections. Ea</w:t>
      </w:r>
      <w:r w:rsidR="00E67276">
        <w:t>ch section has a single purpose and</w:t>
      </w:r>
      <w:r>
        <w:t xml:space="preserve"> this will make the layout of the system easy to learn and also will make it more intuitive.</w:t>
      </w:r>
      <w:r w:rsidR="00C53861">
        <w:t xml:space="preserve"> The posit</w:t>
      </w:r>
      <w:r w:rsidR="00E67276">
        <w:t>ion</w:t>
      </w:r>
      <w:r w:rsidR="00C53861">
        <w:t>ing of the panels is such that it mimics the user</w:t>
      </w:r>
      <w:r w:rsidR="00E67276">
        <w:t>’</w:t>
      </w:r>
      <w:r w:rsidR="00C53861">
        <w:t>s flow through the program. The user will observe the simulation, then look at the data produced by the simulation and finally edit the characteristics in the simulation i.e. flowing left to right across each panel.</w:t>
      </w:r>
    </w:p>
    <w:p w14:paraId="7636E1A4" w14:textId="77777777" w:rsidR="00C6667E" w:rsidRDefault="00C6667E" w:rsidP="00E67276">
      <w:pPr>
        <w:pStyle w:val="Heading4"/>
        <w:spacing w:after="240" w:line="276" w:lineRule="auto"/>
      </w:pPr>
      <w:bookmarkStart w:id="103" w:name="_Toc381971314"/>
      <w:r>
        <w:t>The simulation panel</w:t>
      </w:r>
    </w:p>
    <w:p w14:paraId="327B59C6" w14:textId="77777777" w:rsidR="00C6667E" w:rsidRDefault="00C6667E" w:rsidP="00E36234">
      <w:pPr>
        <w:spacing w:line="276" w:lineRule="auto"/>
      </w:pPr>
      <w:r>
        <w:t xml:space="preserve">The simulation panel is located on the far left of the screen. It will be the first thing the user sees when they start the application. </w:t>
      </w:r>
      <w:r w:rsidR="000E4540">
        <w:t>The simulation will start running so that it is obvious that this is the simulation and also provide a point of interest for the user.</w:t>
      </w:r>
    </w:p>
    <w:p w14:paraId="412FCAE2" w14:textId="77777777" w:rsidR="000E4540" w:rsidRDefault="000E4540" w:rsidP="00E36234">
      <w:pPr>
        <w:spacing w:line="276" w:lineRule="auto"/>
      </w:pPr>
      <w:r>
        <w:t>The main item in the simulation panel is the simulation itself. The design of the simulation is stated in the UI sample of planned valid output designs. However there are also two other main items in the panel. These are both controls for the simulation:</w:t>
      </w:r>
    </w:p>
    <w:p w14:paraId="618724A7" w14:textId="77777777" w:rsidR="000E4540" w:rsidRDefault="000E4540" w:rsidP="00913C94">
      <w:pPr>
        <w:pStyle w:val="ListParagraph"/>
        <w:numPr>
          <w:ilvl w:val="0"/>
          <w:numId w:val="43"/>
        </w:numPr>
        <w:spacing w:line="276" w:lineRule="auto"/>
        <w:ind w:left="567" w:hanging="283"/>
      </w:pPr>
      <w:r w:rsidRPr="0045488D">
        <w:rPr>
          <w:b/>
        </w:rPr>
        <w:t>Time controls</w:t>
      </w:r>
      <w:r w:rsidR="0054216C">
        <w:t xml:space="preserve"> – l</w:t>
      </w:r>
      <w:r>
        <w:t>ocated in the bottom right of the simulation. These will be used to control how time is displayed in the simulation. It will ha</w:t>
      </w:r>
      <w:r w:rsidR="0054216C">
        <w:t>ve three buttons: a</w:t>
      </w:r>
      <w:r>
        <w:t xml:space="preserve"> pause/play button and on either side a step forward </w:t>
      </w:r>
      <w:proofErr w:type="gramStart"/>
      <w:r>
        <w:t>and</w:t>
      </w:r>
      <w:proofErr w:type="gramEnd"/>
      <w:r>
        <w:t xml:space="preserve"> step backward a single tick.</w:t>
      </w:r>
      <w:r w:rsidR="009C1DD6">
        <w:t xml:space="preserve"> The icons used will be intuitive to the user </w:t>
      </w:r>
      <w:r w:rsidR="0054216C">
        <w:t>regarding</w:t>
      </w:r>
      <w:r w:rsidR="009C1DD6">
        <w:t xml:space="preserve"> their function because of their universal use.</w:t>
      </w:r>
      <w:r w:rsidR="0045488D">
        <w:t xml:space="preserve"> The colours used will be neutral in comparison with the bright colours of the simulation. This is because the controls should not attract attention away from the simulation. The size of these controls is small compared with the size of the simulation. The reason for this is because the controls are on top of the simulation and big controls would reduce the amount of viewable simulation.</w:t>
      </w:r>
    </w:p>
    <w:p w14:paraId="189611BB" w14:textId="77777777" w:rsidR="00067D44" w:rsidRDefault="009C1DD6" w:rsidP="00913C94">
      <w:pPr>
        <w:pStyle w:val="ListParagraph"/>
        <w:numPr>
          <w:ilvl w:val="0"/>
          <w:numId w:val="43"/>
        </w:numPr>
        <w:spacing w:line="276" w:lineRule="auto"/>
        <w:ind w:left="567" w:hanging="283"/>
      </w:pPr>
      <w:r w:rsidRPr="0045488D">
        <w:rPr>
          <w:b/>
        </w:rPr>
        <w:t xml:space="preserve">Navigation controls </w:t>
      </w:r>
      <w:r w:rsidR="0054216C">
        <w:t>– l</w:t>
      </w:r>
      <w:r>
        <w:t xml:space="preserve">ocated in the top right of the simulation. These controls will allow the user to both zoom in and out as well as pan around the simulation. Again the icons chosen are popular in many other applications and </w:t>
      </w:r>
      <w:r w:rsidRPr="009C1DD6">
        <w:t xml:space="preserve">synonymous </w:t>
      </w:r>
      <w:r>
        <w:t>with map navigation.</w:t>
      </w:r>
      <w:r w:rsidR="0045488D">
        <w:t xml:space="preserve"> Again these controls will have neutral colours. The position of these controls will be in line with the time controls. The reason for this is so that the user will not have to move their mouse too far to use the controls and also so the user will not have to move their mouse across the simulation.</w:t>
      </w:r>
    </w:p>
    <w:p w14:paraId="5032FE76" w14:textId="77777777" w:rsidR="00067D44" w:rsidRDefault="00067D44" w:rsidP="00E36234">
      <w:pPr>
        <w:spacing w:line="276" w:lineRule="auto"/>
      </w:pPr>
      <w:r>
        <w:t>The user will not only be able to navigate in time using the buttons provided, they will also be able to use a number of shortcuts which will allow them to perform these actions much quicker than hitting a button. The shortcuts will be:</w:t>
      </w:r>
    </w:p>
    <w:p w14:paraId="4F58D24D" w14:textId="77777777" w:rsidR="00067D44" w:rsidRDefault="00067D44" w:rsidP="0054216C">
      <w:pPr>
        <w:pStyle w:val="ListParagraph"/>
        <w:numPr>
          <w:ilvl w:val="0"/>
          <w:numId w:val="44"/>
        </w:numPr>
        <w:spacing w:line="276" w:lineRule="auto"/>
        <w:ind w:left="567" w:hanging="283"/>
      </w:pPr>
      <w:r w:rsidRPr="00340443">
        <w:rPr>
          <w:b/>
        </w:rPr>
        <w:t>Spacebar</w:t>
      </w:r>
      <w:r w:rsidR="0054216C">
        <w:t xml:space="preserve"> – </w:t>
      </w:r>
      <w:proofErr w:type="gramStart"/>
      <w:r w:rsidR="0054216C">
        <w:t>p</w:t>
      </w:r>
      <w:r>
        <w:t>ause/play</w:t>
      </w:r>
      <w:proofErr w:type="gramEnd"/>
      <w:r>
        <w:t xml:space="preserve"> the simulation. The spacebar is used as it is the biggest button on </w:t>
      </w:r>
      <w:r w:rsidR="00340443">
        <w:t>the</w:t>
      </w:r>
      <w:r>
        <w:t xml:space="preserve"> keyboard and it very accessible to the user. Also it is used in a number of other </w:t>
      </w:r>
      <w:r w:rsidR="00340443">
        <w:t>applications</w:t>
      </w:r>
      <w:r>
        <w:t xml:space="preserve"> as the pause button and so the user will already be </w:t>
      </w:r>
      <w:r w:rsidR="00340443">
        <w:t>familiar</w:t>
      </w:r>
      <w:r>
        <w:t xml:space="preserve"> with the concept of it being the pause button.</w:t>
      </w:r>
    </w:p>
    <w:p w14:paraId="1D88C138" w14:textId="77777777" w:rsidR="00067D44" w:rsidRDefault="00067D44" w:rsidP="0054216C">
      <w:pPr>
        <w:pStyle w:val="ListParagraph"/>
        <w:numPr>
          <w:ilvl w:val="0"/>
          <w:numId w:val="44"/>
        </w:numPr>
        <w:spacing w:line="276" w:lineRule="auto"/>
        <w:ind w:left="567" w:hanging="283"/>
      </w:pPr>
      <w:r w:rsidRPr="00340443">
        <w:rPr>
          <w:b/>
        </w:rPr>
        <w:t>“</w:t>
      </w:r>
      <w:proofErr w:type="gramStart"/>
      <w:r w:rsidRPr="00340443">
        <w:rPr>
          <w:b/>
        </w:rPr>
        <w:t>f</w:t>
      </w:r>
      <w:proofErr w:type="gramEnd"/>
      <w:r w:rsidRPr="00340443">
        <w:rPr>
          <w:b/>
        </w:rPr>
        <w:t>” key</w:t>
      </w:r>
      <w:r w:rsidR="0054216C">
        <w:t xml:space="preserve"> – t</w:t>
      </w:r>
      <w:r>
        <w:t>he “f” key would step forward a single tick in the simulation. “</w:t>
      </w:r>
      <w:proofErr w:type="gramStart"/>
      <w:r>
        <w:t>f</w:t>
      </w:r>
      <w:proofErr w:type="gramEnd"/>
      <w:r>
        <w:t>” is chosen as it is the first letter of “forward” and therefore will be memorable.</w:t>
      </w:r>
    </w:p>
    <w:p w14:paraId="226954BE" w14:textId="77777777" w:rsidR="00067D44" w:rsidRDefault="00067D44" w:rsidP="0054216C">
      <w:pPr>
        <w:pStyle w:val="ListParagraph"/>
        <w:numPr>
          <w:ilvl w:val="0"/>
          <w:numId w:val="44"/>
        </w:numPr>
        <w:spacing w:line="276" w:lineRule="auto"/>
        <w:ind w:left="567" w:hanging="283"/>
      </w:pPr>
      <w:r w:rsidRPr="00340443">
        <w:rPr>
          <w:b/>
        </w:rPr>
        <w:t>“</w:t>
      </w:r>
      <w:proofErr w:type="gramStart"/>
      <w:r w:rsidRPr="00340443">
        <w:rPr>
          <w:b/>
        </w:rPr>
        <w:t>b</w:t>
      </w:r>
      <w:proofErr w:type="gramEnd"/>
      <w:r w:rsidRPr="00340443">
        <w:rPr>
          <w:b/>
        </w:rPr>
        <w:t>” key</w:t>
      </w:r>
      <w:r w:rsidR="0054216C">
        <w:t xml:space="preserve"> – t</w:t>
      </w:r>
      <w:r>
        <w:t>he “b” key would step backwards a single tick in the simulation. “</w:t>
      </w:r>
      <w:proofErr w:type="gramStart"/>
      <w:r>
        <w:t>b</w:t>
      </w:r>
      <w:proofErr w:type="gramEnd"/>
      <w:r>
        <w:t xml:space="preserve">” will be used as it is the first letter of “backwards” and so it will be easily memorable </w:t>
      </w:r>
      <w:r w:rsidR="00340443">
        <w:t>for</w:t>
      </w:r>
      <w:r>
        <w:t xml:space="preserve"> the user. </w:t>
      </w:r>
      <w:r w:rsidR="00340443">
        <w:t>What’s</w:t>
      </w:r>
      <w:r>
        <w:t xml:space="preserve"> more, the “b” and “f” keys are in close proximity on the keyboard and so it will be easy for the user to press either of these keys.</w:t>
      </w:r>
    </w:p>
    <w:p w14:paraId="3DE4B6DE" w14:textId="77777777" w:rsidR="00340443" w:rsidRDefault="00340443" w:rsidP="00E36234">
      <w:pPr>
        <w:spacing w:line="276" w:lineRule="auto"/>
      </w:pPr>
      <w:r>
        <w:t xml:space="preserve">Navigation will also be able to be done without the use of pressing buttons on the screen. The </w:t>
      </w:r>
      <w:r w:rsidR="00BB2D6B">
        <w:t xml:space="preserve">advantage of this is that it will be much easier and faster for the user to perform these actions. The user will use the arrow keys to navigate. The reason this was chosen is that many games and mapping programs use the arrow keys to pan around a map. The plus and minis (“+” and “-”) keys will be used as a shortcut for zooming in and out. Again the use of these keys is common practice for zooming in many other applications and so </w:t>
      </w:r>
      <w:r w:rsidR="009175B0">
        <w:t>the</w:t>
      </w:r>
      <w:r w:rsidR="00BB2D6B">
        <w:t xml:space="preserve"> user will intuitively be able to use this function.</w:t>
      </w:r>
    </w:p>
    <w:p w14:paraId="0A48452F" w14:textId="77777777" w:rsidR="009175B0" w:rsidRDefault="009175B0" w:rsidP="00E36234">
      <w:pPr>
        <w:spacing w:line="276" w:lineRule="auto"/>
      </w:pPr>
      <w:r>
        <w:rPr>
          <w:noProof/>
          <w:lang w:eastAsia="en-GB"/>
        </w:rPr>
        <w:drawing>
          <wp:anchor distT="0" distB="0" distL="114300" distR="114300" simplePos="0" relativeHeight="251606016" behindDoc="0" locked="0" layoutInCell="1" allowOverlap="1" wp14:anchorId="2C510F49" wp14:editId="3CC41F03">
            <wp:simplePos x="0" y="0"/>
            <wp:positionH relativeFrom="column">
              <wp:posOffset>4953000</wp:posOffset>
            </wp:positionH>
            <wp:positionV relativeFrom="paragraph">
              <wp:posOffset>147320</wp:posOffset>
            </wp:positionV>
            <wp:extent cx="609600" cy="628650"/>
            <wp:effectExtent l="0" t="0" r="0" b="0"/>
            <wp:wrapSquare wrapText="bothSides"/>
            <wp:docPr id="13" name="Picture 13" descr="http://windows8installation.com/wp-content/uploads/2012/02/vector-mouse-cur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indows8installation.com/wp-content/uploads/2012/02/vector-mouse-cursor.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41500" t="70925" r="42500"/>
                    <a:stretch/>
                  </pic:blipFill>
                  <pic:spPr bwMode="auto">
                    <a:xfrm>
                      <a:off x="0" y="0"/>
                      <a:ext cx="609600" cy="628650"/>
                    </a:xfrm>
                    <a:prstGeom prst="rect">
                      <a:avLst/>
                    </a:prstGeom>
                    <a:noFill/>
                    <a:ln>
                      <a:noFill/>
                    </a:ln>
                    <a:extLst>
                      <a:ext uri="{53640926-AAD7-44D8-BBD7-CCE9431645EC}">
                        <a14:shadowObscured xmlns:a14="http://schemas.microsoft.com/office/drawing/2010/main"/>
                      </a:ext>
                    </a:extLst>
                  </pic:spPr>
                </pic:pic>
              </a:graphicData>
            </a:graphic>
          </wp:anchor>
        </w:drawing>
      </w:r>
      <w:r w:rsidR="00BB2D6B">
        <w:t>Finally</w:t>
      </w:r>
      <w:r w:rsidR="0054216C">
        <w:t>,</w:t>
      </w:r>
      <w:r w:rsidR="00BB2D6B">
        <w:t xml:space="preserve"> the mouse will be another way to navigate around the map. Holding the mou</w:t>
      </w:r>
      <w:r w:rsidR="0054216C">
        <w:t>s</w:t>
      </w:r>
      <w:r w:rsidR="00906699">
        <w:t>e</w:t>
      </w:r>
      <w:r w:rsidR="00BB2D6B">
        <w:t xml:space="preserve"> down on a spot and dragging in a direction will be used to pan around the map. And scrolling forward and backward will be used for zooming.</w:t>
      </w:r>
      <w:r>
        <w:t xml:space="preserve"> To make it obvious that the user can use the mouse to interact with the simulation the cursor of the mouse will change when it is move over the simulation from the default pointer to a navigation cursor.</w:t>
      </w:r>
    </w:p>
    <w:p w14:paraId="1192CA15" w14:textId="77777777" w:rsidR="00C6667E" w:rsidRDefault="00C6667E" w:rsidP="0054216C">
      <w:pPr>
        <w:pStyle w:val="Heading4"/>
        <w:spacing w:after="240" w:line="276" w:lineRule="auto"/>
      </w:pPr>
      <w:r>
        <w:t>The data panel</w:t>
      </w:r>
    </w:p>
    <w:p w14:paraId="475F4F56" w14:textId="77777777" w:rsidR="00C6667E" w:rsidRDefault="003B5A7B" w:rsidP="00E36234">
      <w:pPr>
        <w:spacing w:line="276" w:lineRule="auto"/>
      </w:pPr>
      <w:r>
        <w:t>The data panel is located in the centre of the screen. The data panel will be used to display information about the species in the simulation. It will be automatically updated as the simulation runs.</w:t>
      </w:r>
      <w:r w:rsidR="00235B1B">
        <w:t xml:space="preserve"> To make the information more compact, the data about each species will be expectable and contractible. The colour of each species in the table will be the same colour as it appears in the simulation. This will be done so that the user can easily spot which a</w:t>
      </w:r>
      <w:r w:rsidR="0054216C">
        <w:t>nts correspond to which species and thereby speeding up the</w:t>
      </w:r>
      <w:r w:rsidR="00B87C4D">
        <w:t xml:space="preserve"> fluency with which they use the simulation. </w:t>
      </w:r>
    </w:p>
    <w:p w14:paraId="2E736990" w14:textId="77777777" w:rsidR="005525BC" w:rsidRDefault="005525BC" w:rsidP="00E36234">
      <w:pPr>
        <w:spacing w:line="276" w:lineRule="auto"/>
      </w:pPr>
      <w:r>
        <w:t>The information displayed about each species will be:</w:t>
      </w:r>
    </w:p>
    <w:p w14:paraId="1CA5928E" w14:textId="77777777" w:rsidR="005525BC" w:rsidRDefault="005525BC" w:rsidP="0054216C">
      <w:pPr>
        <w:pStyle w:val="ListParagraph"/>
        <w:numPr>
          <w:ilvl w:val="0"/>
          <w:numId w:val="47"/>
        </w:numPr>
        <w:spacing w:line="276" w:lineRule="auto"/>
        <w:ind w:left="567" w:hanging="283"/>
      </w:pPr>
      <w:r w:rsidRPr="005525BC">
        <w:rPr>
          <w:b/>
        </w:rPr>
        <w:t>Birth rate/turn</w:t>
      </w:r>
      <w:r w:rsidR="0054216C">
        <w:t xml:space="preserve"> – t</w:t>
      </w:r>
      <w:r>
        <w:t>his is the number of ants born each turn for the species.</w:t>
      </w:r>
    </w:p>
    <w:p w14:paraId="16F411E1" w14:textId="77777777" w:rsidR="005525BC" w:rsidRDefault="005525BC" w:rsidP="0054216C">
      <w:pPr>
        <w:pStyle w:val="ListParagraph"/>
        <w:numPr>
          <w:ilvl w:val="0"/>
          <w:numId w:val="47"/>
        </w:numPr>
        <w:spacing w:line="276" w:lineRule="auto"/>
        <w:ind w:left="567" w:hanging="283"/>
      </w:pPr>
      <w:r w:rsidRPr="005525BC">
        <w:rPr>
          <w:b/>
        </w:rPr>
        <w:t>Death rate/turn</w:t>
      </w:r>
      <w:r w:rsidR="0054216C">
        <w:t xml:space="preserve"> – t</w:t>
      </w:r>
      <w:r>
        <w:t>his is the number of ants which die each turn.</w:t>
      </w:r>
    </w:p>
    <w:p w14:paraId="2C5E925F" w14:textId="77777777" w:rsidR="005525BC" w:rsidRDefault="005525BC" w:rsidP="0054216C">
      <w:pPr>
        <w:pStyle w:val="ListParagraph"/>
        <w:numPr>
          <w:ilvl w:val="0"/>
          <w:numId w:val="47"/>
        </w:numPr>
        <w:spacing w:line="276" w:lineRule="auto"/>
        <w:ind w:left="567" w:hanging="283"/>
      </w:pPr>
      <w:r w:rsidRPr="005525BC">
        <w:rPr>
          <w:b/>
        </w:rPr>
        <w:t>Lifetime length</w:t>
      </w:r>
      <w:r w:rsidR="0054216C">
        <w:t xml:space="preserve"> – t</w:t>
      </w:r>
      <w:r>
        <w:t>his is the time in number of ticks that the species has been around for.</w:t>
      </w:r>
    </w:p>
    <w:p w14:paraId="432211BD" w14:textId="77777777" w:rsidR="005525BC" w:rsidRDefault="005525BC" w:rsidP="0054216C">
      <w:pPr>
        <w:pStyle w:val="ListParagraph"/>
        <w:numPr>
          <w:ilvl w:val="0"/>
          <w:numId w:val="47"/>
        </w:numPr>
        <w:spacing w:line="276" w:lineRule="auto"/>
        <w:ind w:left="567" w:hanging="283"/>
      </w:pPr>
      <w:r w:rsidRPr="005525BC">
        <w:rPr>
          <w:b/>
        </w:rPr>
        <w:t>Total stored food</w:t>
      </w:r>
      <w:r w:rsidR="0054216C">
        <w:t xml:space="preserve"> – t</w:t>
      </w:r>
      <w:r>
        <w:t>his is the total amount of food in all nests in the species.</w:t>
      </w:r>
    </w:p>
    <w:p w14:paraId="0D0F6797" w14:textId="77777777" w:rsidR="005525BC" w:rsidRDefault="005525BC" w:rsidP="0054216C">
      <w:pPr>
        <w:pStyle w:val="ListParagraph"/>
        <w:numPr>
          <w:ilvl w:val="0"/>
          <w:numId w:val="47"/>
        </w:numPr>
        <w:spacing w:line="276" w:lineRule="auto"/>
        <w:ind w:left="567" w:hanging="283"/>
      </w:pPr>
      <w:r w:rsidRPr="005525BC">
        <w:rPr>
          <w:b/>
        </w:rPr>
        <w:t>Number of ants</w:t>
      </w:r>
      <w:r w:rsidR="0054216C">
        <w:t xml:space="preserve"> – t</w:t>
      </w:r>
      <w:r>
        <w:t>his is the number of ants in the species.</w:t>
      </w:r>
    </w:p>
    <w:p w14:paraId="2305BCDC" w14:textId="77777777" w:rsidR="005525BC" w:rsidRDefault="005525BC" w:rsidP="0054216C">
      <w:pPr>
        <w:pStyle w:val="ListParagraph"/>
        <w:numPr>
          <w:ilvl w:val="0"/>
          <w:numId w:val="47"/>
        </w:numPr>
        <w:spacing w:line="276" w:lineRule="auto"/>
        <w:ind w:left="567" w:hanging="283"/>
      </w:pPr>
      <w:r w:rsidRPr="005525BC">
        <w:rPr>
          <w:b/>
        </w:rPr>
        <w:t>Number of nests</w:t>
      </w:r>
      <w:r w:rsidR="0054216C">
        <w:t xml:space="preserve"> – t</w:t>
      </w:r>
      <w:r>
        <w:t>his is the number of nests in the species.</w:t>
      </w:r>
    </w:p>
    <w:p w14:paraId="2E2B15D2" w14:textId="77777777" w:rsidR="003A283D" w:rsidRDefault="00A87197" w:rsidP="00E36234">
      <w:pPr>
        <w:spacing w:line="276" w:lineRule="auto"/>
      </w:pPr>
      <w:r>
        <w:rPr>
          <w:noProof/>
          <w:lang w:eastAsia="en-GB"/>
        </w:rPr>
        <w:drawing>
          <wp:anchor distT="0" distB="0" distL="114300" distR="114300" simplePos="0" relativeHeight="251601920" behindDoc="0" locked="0" layoutInCell="1" allowOverlap="1" wp14:anchorId="4AE69878" wp14:editId="0B742065">
            <wp:simplePos x="0" y="0"/>
            <wp:positionH relativeFrom="margin">
              <wp:posOffset>4829175</wp:posOffset>
            </wp:positionH>
            <wp:positionV relativeFrom="paragraph">
              <wp:posOffset>457835</wp:posOffset>
            </wp:positionV>
            <wp:extent cx="812165" cy="733425"/>
            <wp:effectExtent l="0" t="0" r="6985" b="9525"/>
            <wp:wrapSquare wrapText="bothSides"/>
            <wp:docPr id="12" name="Picture 12" descr="https://lh3.ggpht.com/-J7_LpuNxqFY/UASB9O4xbrI/AAAAAAAACfQ/bosrz-XV52o/s1600/Cursor+and+pointer+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gpht.com/-J7_LpuNxqFY/UASB9O4xbrI/AAAAAAAACfQ/bosrz-XV52o/s1600/Cursor+and+pointer+Pic.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12165" cy="733425"/>
                    </a:xfrm>
                    <a:prstGeom prst="rect">
                      <a:avLst/>
                    </a:prstGeom>
                    <a:noFill/>
                    <a:ln>
                      <a:noFill/>
                    </a:ln>
                  </pic:spPr>
                </pic:pic>
              </a:graphicData>
            </a:graphic>
          </wp:anchor>
        </w:drawing>
      </w:r>
      <w:r w:rsidR="00B87C4D">
        <w:t xml:space="preserve">A single species will be </w:t>
      </w:r>
      <w:r w:rsidR="0054216C">
        <w:t>capable of</w:t>
      </w:r>
      <w:r w:rsidR="00B87C4D">
        <w:t xml:space="preserve"> be</w:t>
      </w:r>
      <w:r w:rsidR="0054216C">
        <w:t>ing</w:t>
      </w:r>
      <w:r w:rsidR="00B87C4D">
        <w:t xml:space="preserve"> selected by clicking on it in the table. To symbolise a selected species it will be coloured a blue colour which is </w:t>
      </w:r>
      <w:r w:rsidR="00B87C4D" w:rsidRPr="00B87C4D">
        <w:t>synonymous</w:t>
      </w:r>
      <w:r w:rsidR="00B87C4D">
        <w:t xml:space="preserve"> with highlighted items in most web browsers. This will help the user to understand what happens when they click on a species from the table.</w:t>
      </w:r>
      <w:r w:rsidR="0054216C">
        <w:t xml:space="preserve"> </w:t>
      </w:r>
      <w:r>
        <w:t>What’s</w:t>
      </w:r>
      <w:r w:rsidR="003A283D">
        <w:t xml:space="preserve"> more</w:t>
      </w:r>
      <w:r w:rsidR="0054216C">
        <w:t>,</w:t>
      </w:r>
      <w:r w:rsidR="003A283D">
        <w:t xml:space="preserve"> the </w:t>
      </w:r>
      <w:r>
        <w:t>user’s</w:t>
      </w:r>
      <w:r w:rsidR="003A283D">
        <w:t xml:space="preserve"> cursor will change to a </w:t>
      </w:r>
      <w:r>
        <w:t>pointer</w:t>
      </w:r>
      <w:r w:rsidR="003A283D">
        <w:t xml:space="preserve"> rather than </w:t>
      </w:r>
      <w:r>
        <w:t>a default cursor when the user hovers over a species. This will make it obvious to the user that the item is intractable and will change when clicked. The reason the user will know this is because the pointer cursor is used when you hover over a hypertext link on a webpage.</w:t>
      </w:r>
    </w:p>
    <w:p w14:paraId="45F0E138" w14:textId="77777777" w:rsidR="00D75B88" w:rsidRDefault="00B87C4D" w:rsidP="00D75B88">
      <w:pPr>
        <w:spacing w:line="276" w:lineRule="auto"/>
      </w:pPr>
      <w:r>
        <w:t xml:space="preserve">When a species is selected, the simulation will centre on a nest of that </w:t>
      </w:r>
      <w:r w:rsidR="0054216C">
        <w:t xml:space="preserve">species in the simulation and </w:t>
      </w:r>
      <w:r>
        <w:t xml:space="preserve">the characteristics of that species will appear in the configuration panel. This allows the user to easily see more information about the species i.e. the location of its nests in the simulation and its </w:t>
      </w:r>
      <w:r w:rsidR="00C53861">
        <w:t>characteristics</w:t>
      </w:r>
      <w:r>
        <w:t>.</w:t>
      </w:r>
    </w:p>
    <w:p w14:paraId="44FD0992" w14:textId="77777777" w:rsidR="00C6667E" w:rsidRDefault="00C6667E" w:rsidP="0054216C">
      <w:pPr>
        <w:pStyle w:val="Heading4"/>
        <w:spacing w:after="240" w:line="276" w:lineRule="auto"/>
      </w:pPr>
      <w:r>
        <w:t>The configuration panel</w:t>
      </w:r>
    </w:p>
    <w:p w14:paraId="3A64F2EB" w14:textId="77777777" w:rsidR="00C6667E" w:rsidRDefault="00C53861" w:rsidP="00E36234">
      <w:pPr>
        <w:spacing w:line="276" w:lineRule="auto"/>
      </w:pPr>
      <w:r>
        <w:t xml:space="preserve">The configuration panel is located on the far right of the screen. It contains the characteristics of the selected species and allows them to be edited by using sliders. Sliders are used as they force type and range validation on the input. This is </w:t>
      </w:r>
      <w:r w:rsidR="003A283D">
        <w:t>extremely</w:t>
      </w:r>
      <w:r>
        <w:t xml:space="preserve"> useful as it decreases the</w:t>
      </w:r>
      <w:r w:rsidR="003A283D">
        <w:t xml:space="preserve"> amount of errors and warnings wh</w:t>
      </w:r>
      <w:r w:rsidR="0061102D">
        <w:t>ich the user will have to see (e</w:t>
      </w:r>
      <w:r w:rsidR="003A283D">
        <w:t>rrors and warnings are bad as they disrupt the user</w:t>
      </w:r>
      <w:r w:rsidR="0061102D">
        <w:t xml:space="preserve"> experience</w:t>
      </w:r>
      <w:r w:rsidR="003A283D">
        <w:t>).</w:t>
      </w:r>
    </w:p>
    <w:p w14:paraId="4DC7E2C8" w14:textId="77777777" w:rsidR="003A283D" w:rsidRDefault="003A283D" w:rsidP="00E36234">
      <w:pPr>
        <w:spacing w:line="276" w:lineRule="auto"/>
      </w:pPr>
      <w:r>
        <w:t xml:space="preserve">The characteristics will be arranged in a logical order i.e. </w:t>
      </w:r>
      <w:r w:rsidR="0061102D">
        <w:t xml:space="preserve">will </w:t>
      </w:r>
      <w:r>
        <w:t>group related characteristics together. This will allow the user to more easily find characteristics quickly and explore how similar characteristics affect the simulation.</w:t>
      </w:r>
    </w:p>
    <w:p w14:paraId="08540274" w14:textId="77777777" w:rsidR="009175B0" w:rsidRDefault="00ED40F2" w:rsidP="00E36234">
      <w:pPr>
        <w:spacing w:line="276" w:lineRule="auto"/>
      </w:pPr>
      <w:r>
        <w:rPr>
          <w:noProof/>
          <w:lang w:eastAsia="en-GB"/>
        </w:rPr>
        <w:drawing>
          <wp:anchor distT="0" distB="0" distL="114300" distR="114300" simplePos="0" relativeHeight="251610112" behindDoc="0" locked="0" layoutInCell="1" allowOverlap="1" wp14:anchorId="010B6C48" wp14:editId="2E45B25E">
            <wp:simplePos x="0" y="0"/>
            <wp:positionH relativeFrom="column">
              <wp:posOffset>5086350</wp:posOffset>
            </wp:positionH>
            <wp:positionV relativeFrom="paragraph">
              <wp:posOffset>13970</wp:posOffset>
            </wp:positionV>
            <wp:extent cx="657225" cy="638175"/>
            <wp:effectExtent l="0" t="0" r="9525" b="0"/>
            <wp:wrapSquare wrapText="bothSides"/>
            <wp:docPr id="14" name="Picture 14" descr="http://windows8installation.com/wp-content/uploads/2012/02/vector-mouse-cur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indows8installation.com/wp-content/uploads/2012/02/vector-mouse-cursor.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35242" r="82750" b="35242"/>
                    <a:stretch/>
                  </pic:blipFill>
                  <pic:spPr bwMode="auto">
                    <a:xfrm>
                      <a:off x="0" y="0"/>
                      <a:ext cx="657225" cy="638175"/>
                    </a:xfrm>
                    <a:prstGeom prst="rect">
                      <a:avLst/>
                    </a:prstGeom>
                    <a:noFill/>
                    <a:ln>
                      <a:noFill/>
                    </a:ln>
                    <a:extLst>
                      <a:ext uri="{53640926-AAD7-44D8-BBD7-CCE9431645EC}">
                        <a14:shadowObscured xmlns:a14="http://schemas.microsoft.com/office/drawing/2010/main"/>
                      </a:ext>
                    </a:extLst>
                  </pic:spPr>
                </pic:pic>
              </a:graphicData>
            </a:graphic>
          </wp:anchor>
        </w:drawing>
      </w:r>
      <w:r w:rsidR="009175B0">
        <w:t xml:space="preserve">As the impacts of the characteristics are not immediately </w:t>
      </w:r>
      <w:r>
        <w:t>obvious</w:t>
      </w:r>
      <w:r w:rsidR="009175B0">
        <w:t xml:space="preserve"> to the user a hover text will be provided i.e. when the user hovers over a chara</w:t>
      </w:r>
      <w:r>
        <w:t>cteristic a description of th</w:t>
      </w:r>
      <w:r w:rsidR="0061102D">
        <w:t>e characteristic will appear. In order</w:t>
      </w:r>
      <w:r>
        <w:t xml:space="preserve"> that the user will use this feature the cursor will change to a help cursor when the user hovers over a characteristic.</w:t>
      </w:r>
    </w:p>
    <w:p w14:paraId="19EECFEB" w14:textId="77777777" w:rsidR="00ED40F2" w:rsidRDefault="00ED40F2" w:rsidP="00E36234">
      <w:pPr>
        <w:spacing w:line="276" w:lineRule="auto"/>
      </w:pPr>
      <w:r>
        <w:t xml:space="preserve">Aside from the characteristics, controls for choosing characteristics will also be </w:t>
      </w:r>
      <w:r w:rsidR="00A95D4E">
        <w:t>available</w:t>
      </w:r>
      <w:r>
        <w:t>. These controls are:</w:t>
      </w:r>
    </w:p>
    <w:p w14:paraId="79AB318D" w14:textId="77777777" w:rsidR="00ED40F2" w:rsidRDefault="00ED40F2" w:rsidP="0061102D">
      <w:pPr>
        <w:pStyle w:val="ListParagraph"/>
        <w:numPr>
          <w:ilvl w:val="0"/>
          <w:numId w:val="45"/>
        </w:numPr>
        <w:spacing w:line="276" w:lineRule="auto"/>
        <w:ind w:left="567" w:hanging="283"/>
      </w:pPr>
      <w:r w:rsidRPr="00A95D4E">
        <w:rPr>
          <w:b/>
        </w:rPr>
        <w:t>Random</w:t>
      </w:r>
      <w:r w:rsidR="0061102D">
        <w:t xml:space="preserve"> – t</w:t>
      </w:r>
      <w:r>
        <w:t xml:space="preserve">his will </w:t>
      </w:r>
      <w:r w:rsidR="00A95D4E">
        <w:t>generate</w:t>
      </w:r>
      <w:r>
        <w:t xml:space="preserve"> completely random characteristics. This is useful to the user as it easily allows them to see a wide range of the types of species which may appear in the simulation.</w:t>
      </w:r>
    </w:p>
    <w:p w14:paraId="3798DD7E" w14:textId="77777777" w:rsidR="00ED40F2" w:rsidRDefault="00ED40F2" w:rsidP="0061102D">
      <w:pPr>
        <w:pStyle w:val="ListParagraph"/>
        <w:numPr>
          <w:ilvl w:val="0"/>
          <w:numId w:val="45"/>
        </w:numPr>
        <w:spacing w:line="276" w:lineRule="auto"/>
        <w:ind w:left="567" w:hanging="283"/>
      </w:pPr>
      <w:r w:rsidRPr="00A95D4E">
        <w:rPr>
          <w:b/>
        </w:rPr>
        <w:t>Reset</w:t>
      </w:r>
      <w:r w:rsidR="0061102D">
        <w:t xml:space="preserve"> – t</w:t>
      </w:r>
      <w:r>
        <w:t>his will reset all the characteristics of a species to the default values. This is clearly useful as it allows the user to mess around with characteristics to see their effect and then easily reset them all without refreshing the page.</w:t>
      </w:r>
    </w:p>
    <w:p w14:paraId="7E75FA92" w14:textId="77777777" w:rsidR="00A95D4E" w:rsidRDefault="00A95D4E" w:rsidP="00E36234">
      <w:pPr>
        <w:spacing w:line="276" w:lineRule="auto"/>
      </w:pPr>
      <w:r>
        <w:t xml:space="preserve">Finally, data about the consequences of the characteristics values picked is displayed </w:t>
      </w:r>
      <w:r w:rsidR="0061102D">
        <w:t>at the bottom of the panel. The</w:t>
      </w:r>
      <w:r>
        <w:t xml:space="preserve"> information displayed will be:</w:t>
      </w:r>
    </w:p>
    <w:p w14:paraId="0F1A9E0A" w14:textId="77777777" w:rsidR="00A95D4E" w:rsidRDefault="005525BC" w:rsidP="0061102D">
      <w:pPr>
        <w:pStyle w:val="ListParagraph"/>
        <w:numPr>
          <w:ilvl w:val="0"/>
          <w:numId w:val="46"/>
        </w:numPr>
        <w:spacing w:line="276" w:lineRule="auto"/>
        <w:ind w:left="567" w:hanging="283"/>
      </w:pPr>
      <w:r w:rsidRPr="005525BC">
        <w:rPr>
          <w:b/>
        </w:rPr>
        <w:t>Worker food intake</w:t>
      </w:r>
      <w:r>
        <w:t xml:space="preserve"> – displays the amount of food it will take to generate a worker ant.</w:t>
      </w:r>
    </w:p>
    <w:p w14:paraId="0B2DA7CC" w14:textId="77777777" w:rsidR="005525BC" w:rsidRDefault="005525BC" w:rsidP="0061102D">
      <w:pPr>
        <w:pStyle w:val="ListParagraph"/>
        <w:numPr>
          <w:ilvl w:val="0"/>
          <w:numId w:val="46"/>
        </w:numPr>
        <w:spacing w:line="276" w:lineRule="auto"/>
        <w:ind w:left="567" w:hanging="283"/>
      </w:pPr>
      <w:r w:rsidRPr="005525BC">
        <w:rPr>
          <w:b/>
        </w:rPr>
        <w:t>Soldier food intake</w:t>
      </w:r>
      <w:r>
        <w:t xml:space="preserve"> – displays the amount of food it will take to generate a worker ant.</w:t>
      </w:r>
    </w:p>
    <w:p w14:paraId="718AFF7E" w14:textId="77777777" w:rsidR="005525BC" w:rsidRDefault="005525BC" w:rsidP="0061102D">
      <w:pPr>
        <w:pStyle w:val="ListParagraph"/>
        <w:numPr>
          <w:ilvl w:val="0"/>
          <w:numId w:val="46"/>
        </w:numPr>
        <w:spacing w:line="276" w:lineRule="auto"/>
        <w:ind w:left="567" w:hanging="283"/>
      </w:pPr>
      <w:r w:rsidRPr="005525BC">
        <w:rPr>
          <w:b/>
        </w:rPr>
        <w:t>Queen food intake</w:t>
      </w:r>
      <w:r>
        <w:t xml:space="preserve"> - displays the amount of food it will take to generate a worker ant.</w:t>
      </w:r>
    </w:p>
    <w:p w14:paraId="7C78826D" w14:textId="77777777" w:rsidR="005525BC" w:rsidRDefault="005525BC" w:rsidP="00E36234">
      <w:pPr>
        <w:spacing w:line="276" w:lineRule="auto"/>
      </w:pPr>
      <w:r>
        <w:t>This is useful to the user as it allows them to instantly see feedback from the change in characteristics i.e. as a change may take some time to be noticeable in the simulation.</w:t>
      </w:r>
    </w:p>
    <w:p w14:paraId="363080F7" w14:textId="77777777" w:rsidR="003E630B" w:rsidRDefault="003E630B" w:rsidP="0061102D">
      <w:pPr>
        <w:pStyle w:val="Heading4"/>
        <w:spacing w:after="240" w:line="276" w:lineRule="auto"/>
      </w:pPr>
      <w:r>
        <w:t>Colour scheme and fonts</w:t>
      </w:r>
    </w:p>
    <w:p w14:paraId="7DD056D3" w14:textId="77777777" w:rsidR="003E630B" w:rsidRDefault="009E2866" w:rsidP="00E36234">
      <w:pPr>
        <w:spacing w:line="276" w:lineRule="auto"/>
      </w:pPr>
      <w:r>
        <w:rPr>
          <w:noProof/>
          <w:lang w:eastAsia="en-GB"/>
        </w:rPr>
        <w:drawing>
          <wp:anchor distT="0" distB="0" distL="114300" distR="114300" simplePos="0" relativeHeight="251618304" behindDoc="0" locked="0" layoutInCell="1" allowOverlap="1" wp14:anchorId="42D87A12" wp14:editId="05CFD32E">
            <wp:simplePos x="0" y="0"/>
            <wp:positionH relativeFrom="column">
              <wp:posOffset>742950</wp:posOffset>
            </wp:positionH>
            <wp:positionV relativeFrom="paragraph">
              <wp:posOffset>934085</wp:posOffset>
            </wp:positionV>
            <wp:extent cx="1905000" cy="1485900"/>
            <wp:effectExtent l="0" t="0" r="0" b="0"/>
            <wp:wrapTopAndBottom/>
            <wp:docPr id="15" name="Picture 15" descr="https://upload.wikimedia.org/wikipedia/commons/thumb/2/28/HelveticaSpecimenCH.svg/200px-HelveticaSpecimenC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upload.wikimedia.org/wikipedia/commons/thumb/2/28/HelveticaSpecimenCH.svg/200px-HelveticaSpecimenCH.svg.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33898"/>
                    <a:stretch/>
                  </pic:blipFill>
                  <pic:spPr bwMode="auto">
                    <a:xfrm>
                      <a:off x="0" y="0"/>
                      <a:ext cx="1905000" cy="148590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14208" behindDoc="0" locked="0" layoutInCell="1" allowOverlap="1" wp14:anchorId="10E54436" wp14:editId="46767D72">
            <wp:simplePos x="0" y="0"/>
            <wp:positionH relativeFrom="column">
              <wp:posOffset>3133725</wp:posOffset>
            </wp:positionH>
            <wp:positionV relativeFrom="paragraph">
              <wp:posOffset>943610</wp:posOffset>
            </wp:positionV>
            <wp:extent cx="1905000" cy="1495425"/>
            <wp:effectExtent l="0" t="0" r="0" b="9525"/>
            <wp:wrapTopAndBottom/>
            <wp:docPr id="16" name="Picture 16" descr="https://upload.wikimedia.org/wikipedia/commons/thumb/2/21/Times_New_Roman-sample.svg/200px-Times_New_Roman-s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upload.wikimedia.org/wikipedia/commons/thumb/2/21/Times_New_Roman-sample.svg/200px-Times_New_Roman-sample.svg.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33474"/>
                    <a:stretch/>
                  </pic:blipFill>
                  <pic:spPr bwMode="auto">
                    <a:xfrm>
                      <a:off x="0" y="0"/>
                      <a:ext cx="1905000" cy="1495425"/>
                    </a:xfrm>
                    <a:prstGeom prst="rect">
                      <a:avLst/>
                    </a:prstGeom>
                    <a:noFill/>
                    <a:ln>
                      <a:noFill/>
                    </a:ln>
                    <a:extLst>
                      <a:ext uri="{53640926-AAD7-44D8-BBD7-CCE9431645EC}">
                        <a14:shadowObscured xmlns:a14="http://schemas.microsoft.com/office/drawing/2010/main"/>
                      </a:ext>
                    </a:extLst>
                  </pic:spPr>
                </pic:pic>
              </a:graphicData>
            </a:graphic>
          </wp:anchor>
        </w:drawing>
      </w:r>
      <w:r w:rsidR="003E630B">
        <w:t xml:space="preserve">There will only be a single font used in the entire interface. This is to increase consistency in the page. The font used will be </w:t>
      </w:r>
      <w:r w:rsidR="003E630B" w:rsidRPr="008E11F8">
        <w:t>Helvetica</w:t>
      </w:r>
      <w:r w:rsidR="003E630B">
        <w:t xml:space="preserve">. </w:t>
      </w:r>
      <w:r w:rsidR="003E630B" w:rsidRPr="008E11F8">
        <w:t>Helvetica</w:t>
      </w:r>
      <w:r w:rsidR="003E630B">
        <w:t xml:space="preserve"> will be used as it is available on most modern operating systems and also provides a clean and comfortable look for the page compared wit</w:t>
      </w:r>
      <w:r w:rsidR="0061102D">
        <w:t>h more formal serif fonts like Times New R</w:t>
      </w:r>
      <w:r w:rsidR="003E630B">
        <w:t>oman.</w:t>
      </w:r>
    </w:p>
    <w:p w14:paraId="3C9FC75A" w14:textId="77777777" w:rsidR="009E2866" w:rsidRDefault="009E2866" w:rsidP="00E36234">
      <w:pPr>
        <w:spacing w:line="276" w:lineRule="auto"/>
      </w:pPr>
    </w:p>
    <w:p w14:paraId="58AF9459" w14:textId="77777777" w:rsidR="003E630B" w:rsidRPr="00C6667E" w:rsidRDefault="003E630B" w:rsidP="00E36234">
      <w:pPr>
        <w:spacing w:line="276" w:lineRule="auto"/>
      </w:pPr>
      <w:r>
        <w:t>The colours used in the interface will be neutral black and white in each of the panels. The reason for this is to draw attention to the colours in the simulation which should be the main point of focus of the page. However a bright background around the panels may be used to make the page look fun.</w:t>
      </w:r>
    </w:p>
    <w:p w14:paraId="62DAED33" w14:textId="77777777" w:rsidR="008B2D5B" w:rsidRDefault="008B2D5B" w:rsidP="00E36234">
      <w:pPr>
        <w:pStyle w:val="Heading2"/>
        <w:spacing w:after="240" w:line="276" w:lineRule="auto"/>
      </w:pPr>
      <w:bookmarkStart w:id="104" w:name="_Toc382209215"/>
      <w:bookmarkStart w:id="105" w:name="_Toc383463046"/>
      <w:bookmarkStart w:id="106" w:name="_Toc383597859"/>
      <w:r>
        <w:t>UI sample of planned data capture and entry designs</w:t>
      </w:r>
      <w:bookmarkEnd w:id="103"/>
      <w:bookmarkEnd w:id="104"/>
      <w:bookmarkEnd w:id="105"/>
      <w:bookmarkEnd w:id="106"/>
    </w:p>
    <w:p w14:paraId="03CAB9B0" w14:textId="77777777" w:rsidR="00E44419" w:rsidRDefault="00E44419" w:rsidP="00E36234">
      <w:pPr>
        <w:spacing w:line="276" w:lineRule="auto"/>
      </w:pPr>
      <w:r>
        <w:t>Data will be collected when the user edits a characteristic. Each characteristic is listed in the characteristics panel. Ranges are used to enter the data into the simulation, the reasons for this is to reduce the number of validation errors and warnings the user will have to see. This is because range inputs limit the input to a certain type and also between a certain ranges of values.</w:t>
      </w:r>
    </w:p>
    <w:p w14:paraId="13424798" w14:textId="77777777" w:rsidR="0061102D" w:rsidRDefault="00E44419" w:rsidP="002047FF">
      <w:pPr>
        <w:spacing w:line="276" w:lineRule="auto"/>
      </w:pPr>
      <w:r w:rsidRPr="00E44419">
        <w:rPr>
          <w:i/>
        </w:rPr>
        <w:t>Note</w:t>
      </w:r>
      <w:r>
        <w:t xml:space="preserve">: For UI for data capture see Configuration panel in </w:t>
      </w:r>
      <w:r w:rsidRPr="00297374">
        <w:t>Interface Mock-ups</w:t>
      </w:r>
      <w:bookmarkStart w:id="107" w:name="_Toc381971315"/>
      <w:bookmarkStart w:id="108" w:name="_Toc382209216"/>
    </w:p>
    <w:p w14:paraId="70C13D99" w14:textId="77777777" w:rsidR="008B2D5B" w:rsidRDefault="00D75B88" w:rsidP="00E36234">
      <w:pPr>
        <w:pStyle w:val="Heading2"/>
        <w:spacing w:after="240" w:line="276" w:lineRule="auto"/>
      </w:pPr>
      <w:bookmarkStart w:id="109" w:name="_Toc383463047"/>
      <w:bookmarkStart w:id="110" w:name="_Toc383597860"/>
      <w:r>
        <w:rPr>
          <w:noProof/>
          <w:lang w:eastAsia="en-GB"/>
        </w:rPr>
        <w:drawing>
          <wp:anchor distT="0" distB="0" distL="114300" distR="114300" simplePos="0" relativeHeight="251532288" behindDoc="0" locked="0" layoutInCell="1" allowOverlap="1" wp14:anchorId="462CD482" wp14:editId="40E163C8">
            <wp:simplePos x="0" y="0"/>
            <wp:positionH relativeFrom="margin">
              <wp:posOffset>18826</wp:posOffset>
            </wp:positionH>
            <wp:positionV relativeFrom="paragraph">
              <wp:posOffset>465000</wp:posOffset>
            </wp:positionV>
            <wp:extent cx="5655310" cy="5705475"/>
            <wp:effectExtent l="19050" t="0" r="2540" b="0"/>
            <wp:wrapTopAndBottom/>
            <wp:docPr id="3" name="Picture 3" descr="N:\IMG_20140310_130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IMG_20140310_130914.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3889" t="4588" r="11540" b="38988"/>
                    <a:stretch/>
                  </pic:blipFill>
                  <pic:spPr bwMode="auto">
                    <a:xfrm>
                      <a:off x="0" y="0"/>
                      <a:ext cx="5655310" cy="5705475"/>
                    </a:xfrm>
                    <a:prstGeom prst="rect">
                      <a:avLst/>
                    </a:prstGeom>
                    <a:noFill/>
                    <a:ln>
                      <a:noFill/>
                    </a:ln>
                    <a:extLst>
                      <a:ext uri="{53640926-AAD7-44D8-BBD7-CCE9431645EC}">
                        <a14:shadowObscured xmlns:a14="http://schemas.microsoft.com/office/drawing/2010/main"/>
                      </a:ext>
                    </a:extLst>
                  </pic:spPr>
                </pic:pic>
              </a:graphicData>
            </a:graphic>
          </wp:anchor>
        </w:drawing>
      </w:r>
      <w:r w:rsidR="008B2D5B">
        <w:t>UI sample of planned valid output designs</w:t>
      </w:r>
      <w:bookmarkEnd w:id="107"/>
      <w:bookmarkEnd w:id="108"/>
      <w:bookmarkEnd w:id="109"/>
      <w:bookmarkEnd w:id="110"/>
    </w:p>
    <w:p w14:paraId="40651D4E" w14:textId="77777777" w:rsidR="0018252B" w:rsidRPr="0018252B" w:rsidRDefault="0018252B" w:rsidP="00E36234">
      <w:pPr>
        <w:spacing w:line="276" w:lineRule="auto"/>
      </w:pPr>
    </w:p>
    <w:p w14:paraId="02220398" w14:textId="1F0115DB" w:rsidR="00A04872" w:rsidRPr="004C5344" w:rsidRDefault="002141AC" w:rsidP="00E36234">
      <w:pPr>
        <w:spacing w:line="276" w:lineRule="auto"/>
      </w:pPr>
      <w:r>
        <w:rPr>
          <w:noProof/>
          <w:lang w:eastAsia="en-GB"/>
        </w:rPr>
        <w:drawing>
          <wp:inline distT="0" distB="0" distL="0" distR="0" wp14:anchorId="6201929B" wp14:editId="3A2B0239">
            <wp:extent cx="5071745" cy="5752465"/>
            <wp:effectExtent l="0" t="0" r="0" b="635"/>
            <wp:docPr id="64" name="Picture 4" descr="UI simulation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I simulation (v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71745" cy="5752465"/>
                    </a:xfrm>
                    <a:prstGeom prst="rect">
                      <a:avLst/>
                    </a:prstGeom>
                    <a:noFill/>
                    <a:ln>
                      <a:noFill/>
                    </a:ln>
                  </pic:spPr>
                </pic:pic>
              </a:graphicData>
            </a:graphic>
          </wp:inline>
        </w:drawing>
      </w:r>
    </w:p>
    <w:p w14:paraId="6DF091EB" w14:textId="77777777" w:rsidR="00A04872" w:rsidRDefault="00A04872" w:rsidP="00E36234">
      <w:pPr>
        <w:pStyle w:val="Heading4"/>
        <w:spacing w:line="276" w:lineRule="auto"/>
      </w:pPr>
      <w:r>
        <w:t>Colours</w:t>
      </w:r>
    </w:p>
    <w:p w14:paraId="411ACAF3" w14:textId="77777777" w:rsidR="00B951D2" w:rsidRDefault="00B951D2" w:rsidP="00E36234">
      <w:pPr>
        <w:spacing w:line="276" w:lineRule="auto"/>
      </w:pPr>
      <w:r>
        <w:t xml:space="preserve">Each species in the simulation will have a unique </w:t>
      </w:r>
      <w:r w:rsidR="00227DC3">
        <w:t>colour</w:t>
      </w:r>
      <w:r>
        <w:t xml:space="preserve">. This </w:t>
      </w:r>
      <w:r w:rsidR="00227DC3">
        <w:t>colour</w:t>
      </w:r>
      <w:r>
        <w:t xml:space="preserve"> will be randomly generated. This will mean that the simulation will be interesting as it will have many different colours. All ants, nests and pheromones</w:t>
      </w:r>
      <w:r w:rsidR="00227DC3">
        <w:t xml:space="preserve"> of the species will have this same colour.</w:t>
      </w:r>
    </w:p>
    <w:p w14:paraId="3BE8B04F" w14:textId="77777777" w:rsidR="00227DC3" w:rsidRDefault="00227DC3" w:rsidP="00E36234">
      <w:pPr>
        <w:spacing w:line="276" w:lineRule="auto"/>
      </w:pPr>
      <w:r>
        <w:t>Pheromones in the simulation will be displayed in the colour of the ant species</w:t>
      </w:r>
      <w:r w:rsidR="0061102D">
        <w:t>.</w:t>
      </w:r>
      <w:r w:rsidR="00B9326D">
        <w:t xml:space="preserve"> P</w:t>
      </w:r>
      <w:r>
        <w:t xml:space="preserve">heromones with a higher concentration or newly laid pheromones will be more vivid showing </w:t>
      </w:r>
      <w:r w:rsidR="00B9326D">
        <w:t>that they are</w:t>
      </w:r>
      <w:r>
        <w:t xml:space="preserve"> more active and recent</w:t>
      </w:r>
      <w:r w:rsidR="00B9326D">
        <w:t>,</w:t>
      </w:r>
      <w:r>
        <w:t xml:space="preserve"> while older more stagnant </w:t>
      </w:r>
      <w:r w:rsidR="00E36234">
        <w:t>trails</w:t>
      </w:r>
      <w:r>
        <w:t xml:space="preserve"> will be very light, as to not attract attention from the user.</w:t>
      </w:r>
    </w:p>
    <w:p w14:paraId="68C08CFB" w14:textId="77777777" w:rsidR="00A04872" w:rsidRDefault="00A04872" w:rsidP="00E36234">
      <w:pPr>
        <w:spacing w:line="276" w:lineRule="auto"/>
      </w:pPr>
      <w:r>
        <w:t xml:space="preserve">Food is displayed as green </w:t>
      </w:r>
      <w:r w:rsidR="00B9326D">
        <w:t xml:space="preserve">- </w:t>
      </w:r>
      <w:r>
        <w:t>a colour often associated with leaves, gras</w:t>
      </w:r>
      <w:r w:rsidR="00B9326D">
        <w:t>s etc.  (</w:t>
      </w:r>
      <w:proofErr w:type="gramStart"/>
      <w:r w:rsidR="00227DC3">
        <w:t>which</w:t>
      </w:r>
      <w:proofErr w:type="gramEnd"/>
      <w:r w:rsidR="00227DC3">
        <w:t xml:space="preserve"> are the food ants</w:t>
      </w:r>
      <w:r>
        <w:t xml:space="preserve"> eat in real life</w:t>
      </w:r>
      <w:r w:rsidR="00B9326D">
        <w:t>)</w:t>
      </w:r>
      <w:r>
        <w:t>.</w:t>
      </w:r>
      <w:r w:rsidR="00227DC3">
        <w:t xml:space="preserve"> This will be intuitive to the users as man</w:t>
      </w:r>
      <w:r w:rsidR="00B9326D">
        <w:t>y games use the colour green to</w:t>
      </w:r>
      <w:r w:rsidR="00227DC3">
        <w:t xml:space="preserve"> symbolise food.</w:t>
      </w:r>
    </w:p>
    <w:p w14:paraId="3DED618F" w14:textId="77777777" w:rsidR="000C080E" w:rsidRDefault="000C080E" w:rsidP="00F54F33">
      <w:pPr>
        <w:pStyle w:val="Heading4"/>
        <w:spacing w:after="240" w:line="276" w:lineRule="auto"/>
      </w:pPr>
      <w:r>
        <w:t>Shapes</w:t>
      </w:r>
    </w:p>
    <w:p w14:paraId="56C485C3" w14:textId="77777777" w:rsidR="000C080E" w:rsidRDefault="000C080E" w:rsidP="00E36234">
      <w:pPr>
        <w:spacing w:line="276" w:lineRule="auto"/>
      </w:pPr>
      <w:r>
        <w:t xml:space="preserve">In the simulation a number of different shapes will be used to </w:t>
      </w:r>
      <w:r w:rsidR="0096333E">
        <w:t>differentiate</w:t>
      </w:r>
      <w:r>
        <w:t xml:space="preserve"> between different items. This is needed as ants, nests and pheromones from the same species will be the same colour</w:t>
      </w:r>
      <w:r w:rsidR="0096333E">
        <w:t xml:space="preserve"> and so to determine which is which their shape is used.</w:t>
      </w:r>
    </w:p>
    <w:p w14:paraId="4C4C695F" w14:textId="77777777" w:rsidR="0096333E" w:rsidRDefault="0096333E" w:rsidP="00E36234">
      <w:pPr>
        <w:spacing w:line="276" w:lineRule="auto"/>
      </w:pPr>
      <w:r>
        <w:rPr>
          <w:noProof/>
          <w:lang w:eastAsia="en-GB"/>
        </w:rPr>
        <w:drawing>
          <wp:anchor distT="0" distB="0" distL="114300" distR="114300" simplePos="0" relativeHeight="251622400" behindDoc="0" locked="0" layoutInCell="1" allowOverlap="1" wp14:anchorId="71623752" wp14:editId="5FF13E05">
            <wp:simplePos x="0" y="0"/>
            <wp:positionH relativeFrom="page">
              <wp:posOffset>3103880</wp:posOffset>
            </wp:positionH>
            <wp:positionV relativeFrom="paragraph">
              <wp:posOffset>1296559</wp:posOffset>
            </wp:positionV>
            <wp:extent cx="1352550" cy="619125"/>
            <wp:effectExtent l="0" t="0" r="0" b="9525"/>
            <wp:wrapTopAndBottom/>
            <wp:docPr id="17" name="Picture 17" descr="C:\Dropbox\projects\Ant-Simulation\writeup\assests\Design\User interface\shapes\worker ant\worker ant with and withou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Dropbox\projects\Ant-Simulation\writeup\assests\Design\User interface\shapes\worker ant\worker ant with and without foo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52550" cy="619125"/>
                    </a:xfrm>
                    <a:prstGeom prst="rect">
                      <a:avLst/>
                    </a:prstGeom>
                    <a:noFill/>
                    <a:ln>
                      <a:noFill/>
                    </a:ln>
                  </pic:spPr>
                </pic:pic>
              </a:graphicData>
            </a:graphic>
          </wp:anchor>
        </w:drawing>
      </w:r>
      <w:r>
        <w:t>Worker ants will be a square. A square</w:t>
      </w:r>
      <w:r w:rsidR="00F54F33">
        <w:t>, as opposed to a more life</w:t>
      </w:r>
      <w:r>
        <w:t>like representation of an ant</w:t>
      </w:r>
      <w:r w:rsidR="00F54F33">
        <w:t>,</w:t>
      </w:r>
      <w:r>
        <w:t xml:space="preserve"> is used as it will decrease clutter on the screen and allow the user to focus more on the behaviour of the ant rather than how it look</w:t>
      </w:r>
      <w:r w:rsidR="00F54F33">
        <w:t>s. When an ant is carrying food</w:t>
      </w:r>
      <w:r>
        <w:t xml:space="preserve"> it will have a smaller green square on its back. This will be useful as it will show to the user which ants </w:t>
      </w:r>
      <w:proofErr w:type="gramStart"/>
      <w:r>
        <w:t>are carrying food</w:t>
      </w:r>
      <w:proofErr w:type="gramEnd"/>
      <w:r>
        <w:t xml:space="preserve"> and so they can more easily monitor these ants</w:t>
      </w:r>
      <w:r w:rsidR="00F54F33">
        <w:t>’</w:t>
      </w:r>
      <w:r>
        <w:t xml:space="preserve"> behaviour. The square is green as it shows that they are carrying food, which is also green.</w:t>
      </w:r>
    </w:p>
    <w:p w14:paraId="2A73520E" w14:textId="77777777" w:rsidR="0096333E" w:rsidRDefault="00D81969" w:rsidP="00E36234">
      <w:pPr>
        <w:spacing w:line="276" w:lineRule="auto"/>
      </w:pPr>
      <w:r>
        <w:rPr>
          <w:noProof/>
          <w:lang w:eastAsia="en-GB"/>
        </w:rPr>
        <w:drawing>
          <wp:anchor distT="0" distB="0" distL="114300" distR="114300" simplePos="0" relativeHeight="251626496" behindDoc="0" locked="0" layoutInCell="1" allowOverlap="1" wp14:anchorId="44E5421F" wp14:editId="2A268637">
            <wp:simplePos x="0" y="0"/>
            <wp:positionH relativeFrom="page">
              <wp:align>center</wp:align>
            </wp:positionH>
            <wp:positionV relativeFrom="paragraph">
              <wp:posOffset>1739265</wp:posOffset>
            </wp:positionV>
            <wp:extent cx="1352550" cy="619125"/>
            <wp:effectExtent l="0" t="0" r="0" b="9525"/>
            <wp:wrapTopAndBottom/>
            <wp:docPr id="18" name="Picture 18" descr="C:\Dropbox\projects\Ant-Simulation\writeup\assests\Design\User interface\shapes\soldier ant\soldier ant attacking and not att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Dropbox\projects\Ant-Simulation\writeup\assests\Design\User interface\shapes\soldier ant\soldier ant attacking and not attackin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2550" cy="619125"/>
                    </a:xfrm>
                    <a:prstGeom prst="rect">
                      <a:avLst/>
                    </a:prstGeom>
                    <a:noFill/>
                    <a:ln>
                      <a:noFill/>
                    </a:ln>
                  </pic:spPr>
                </pic:pic>
              </a:graphicData>
            </a:graphic>
          </wp:anchor>
        </w:drawing>
      </w:r>
      <w:r>
        <w:t>Soldier</w:t>
      </w:r>
      <w:r w:rsidR="0096333E">
        <w:t xml:space="preserve"> ants will be displayed as squares also. However </w:t>
      </w:r>
      <w:r>
        <w:t>soldier</w:t>
      </w:r>
      <w:r w:rsidR="0096333E">
        <w:t xml:space="preserve"> ants will have a white cross on them. The cross will turn red when they are attacking </w:t>
      </w:r>
      <w:r>
        <w:t>another</w:t>
      </w:r>
      <w:r w:rsidR="0096333E">
        <w:t xml:space="preserve"> ant. Red was </w:t>
      </w:r>
      <w:r>
        <w:t>chosen</w:t>
      </w:r>
      <w:r w:rsidR="0096333E">
        <w:t xml:space="preserve"> as it is often seen as a colour</w:t>
      </w:r>
      <w:r>
        <w:t xml:space="preserve"> associated with anger and therefore attacking/fighting will be logically assumed. The change in colour of the cross is useful as it tells the user extra information about the current goal of the ant or why they are behaving in a particular way e.g. why are they following another ant.</w:t>
      </w:r>
    </w:p>
    <w:p w14:paraId="251FB62F" w14:textId="77777777" w:rsidR="00D81969" w:rsidRDefault="00D81969" w:rsidP="00E36234">
      <w:pPr>
        <w:spacing w:line="276" w:lineRule="auto"/>
      </w:pPr>
      <w:r>
        <w:rPr>
          <w:noProof/>
          <w:lang w:eastAsia="en-GB"/>
        </w:rPr>
        <w:drawing>
          <wp:anchor distT="0" distB="0" distL="114300" distR="114300" simplePos="0" relativeHeight="251630592" behindDoc="0" locked="0" layoutInCell="1" allowOverlap="1" wp14:anchorId="22F7B57D" wp14:editId="13FA3728">
            <wp:simplePos x="0" y="0"/>
            <wp:positionH relativeFrom="margin">
              <wp:align>center</wp:align>
            </wp:positionH>
            <wp:positionV relativeFrom="paragraph">
              <wp:posOffset>1769110</wp:posOffset>
            </wp:positionV>
            <wp:extent cx="676275" cy="619125"/>
            <wp:effectExtent l="0" t="0" r="9525" b="9525"/>
            <wp:wrapTopAndBottom/>
            <wp:docPr id="19" name="Picture 19" descr="C:\Dropbox\projects\Ant-Simulation\writeup\assests\Design\User interface\shapes\queen ant\queen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Dropbox\projects\Ant-Simulation\writeup\assests\Design\User interface\shapes\queen ant\queen an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6275" cy="619125"/>
                    </a:xfrm>
                    <a:prstGeom prst="rect">
                      <a:avLst/>
                    </a:prstGeom>
                    <a:noFill/>
                    <a:ln>
                      <a:noFill/>
                    </a:ln>
                  </pic:spPr>
                </pic:pic>
              </a:graphicData>
            </a:graphic>
          </wp:anchor>
        </w:drawing>
      </w:r>
      <w:r>
        <w:t>The queen ant differs from both the soldier ant and the worker ant in its shape. The queen ant will be a circle. This is because queen ants are of particular importance as they have the ability to create a new nest and therefore will be of interest to the user. Furthermore queen ants will be much less likely to be born and so it will be a rare event when one is created. To maximise the chance that the user will be able to spot the queen ant its shape will be different from all of the other ants.</w:t>
      </w:r>
    </w:p>
    <w:p w14:paraId="4C9CED69" w14:textId="77777777" w:rsidR="00D81969" w:rsidRDefault="00DA7093" w:rsidP="00E36234">
      <w:pPr>
        <w:spacing w:line="276" w:lineRule="auto"/>
      </w:pPr>
      <w:r>
        <w:t>A nest in the simulation will be a large square. This is chosen as due to its size it will be immediately obvious to the user where it is.</w:t>
      </w:r>
    </w:p>
    <w:p w14:paraId="3B4CA1CC" w14:textId="77777777" w:rsidR="00DA7093" w:rsidRDefault="00DA7093" w:rsidP="00E36234">
      <w:pPr>
        <w:spacing w:line="276" w:lineRule="auto"/>
      </w:pPr>
      <w:r>
        <w:t>Food in the simulation will be displayed as a collection of dots. Th</w:t>
      </w:r>
      <w:r w:rsidR="00F54F33">
        <w:t>e number of dots will represent</w:t>
      </w:r>
      <w:r>
        <w:t xml:space="preserve"> the amount of food in the cell. This is done so that it will be easy for the user to estimate the concatenations of food in particular regions of the map just by glancing at the area.</w:t>
      </w:r>
    </w:p>
    <w:p w14:paraId="05E7E1FC" w14:textId="77777777" w:rsidR="00DA7093" w:rsidRPr="000C080E" w:rsidRDefault="00DA7093" w:rsidP="00E36234">
      <w:pPr>
        <w:spacing w:line="276" w:lineRule="auto"/>
      </w:pPr>
      <w:r>
        <w:t xml:space="preserve">Pheromones will be displayed as long </w:t>
      </w:r>
      <w:r w:rsidR="00E36234">
        <w:t>trails</w:t>
      </w:r>
      <w:r>
        <w:t xml:space="preserve"> behind ants. This is much like in real </w:t>
      </w:r>
      <w:proofErr w:type="gramStart"/>
      <w:r>
        <w:t>life</w:t>
      </w:r>
      <w:r w:rsidR="00F54F33">
        <w:t>,</w:t>
      </w:r>
      <w:proofErr w:type="gramEnd"/>
      <w:r>
        <w:t xml:space="preserve"> ho</w:t>
      </w:r>
      <w:r w:rsidR="00F54F33">
        <w:t>we</w:t>
      </w:r>
      <w:r>
        <w:t xml:space="preserve">ver </w:t>
      </w:r>
      <w:r w:rsidR="00E36234">
        <w:t>trails</w:t>
      </w:r>
      <w:r>
        <w:t xml:space="preserve"> are invisible to the naked eye. The </w:t>
      </w:r>
      <w:r w:rsidR="00E36234">
        <w:t>trails</w:t>
      </w:r>
      <w:r>
        <w:t xml:space="preserve"> will be visible so that the user can easily see the areas of high activity by looking for the areas with the most concentrated pheromones. It will also be nice for the user to be able to see the </w:t>
      </w:r>
      <w:r w:rsidR="00E36234">
        <w:t>trails</w:t>
      </w:r>
      <w:r>
        <w:t xml:space="preserve"> of where ants have been moving, and also see what </w:t>
      </w:r>
      <w:r w:rsidR="00E36234">
        <w:t>trails</w:t>
      </w:r>
      <w:r>
        <w:t xml:space="preserve"> are influencing the movement of ants.</w:t>
      </w:r>
    </w:p>
    <w:p w14:paraId="2BD52FFA" w14:textId="77777777" w:rsidR="00A04872" w:rsidRDefault="00A04872" w:rsidP="00E36234">
      <w:pPr>
        <w:pStyle w:val="Heading2"/>
        <w:spacing w:after="240" w:line="276" w:lineRule="auto"/>
      </w:pPr>
      <w:bookmarkStart w:id="111" w:name="_Toc381971316"/>
      <w:bookmarkStart w:id="112" w:name="_Toc382209217"/>
      <w:bookmarkStart w:id="113" w:name="_Toc383463048"/>
      <w:bookmarkStart w:id="114" w:name="_Toc383597861"/>
      <w:r>
        <w:t>Description of measures planned for security and integrity of data</w:t>
      </w:r>
      <w:bookmarkEnd w:id="111"/>
      <w:bookmarkEnd w:id="112"/>
      <w:bookmarkEnd w:id="113"/>
      <w:bookmarkEnd w:id="114"/>
    </w:p>
    <w:p w14:paraId="2C9E62D6" w14:textId="77777777" w:rsidR="006D244F" w:rsidRDefault="00BF2583" w:rsidP="00E36234">
      <w:pPr>
        <w:spacing w:line="276" w:lineRule="auto"/>
      </w:pPr>
      <w:bookmarkStart w:id="115" w:name="_Toc381971318"/>
      <w:r>
        <w:t xml:space="preserve">There will be no personal or sensitive information recorded or entered into the system </w:t>
      </w:r>
      <w:r w:rsidR="00F54F33">
        <w:t xml:space="preserve">and </w:t>
      </w:r>
      <w:r>
        <w:t>because of this there is no need to have a password protected system.</w:t>
      </w:r>
    </w:p>
    <w:p w14:paraId="53427D7D" w14:textId="77777777" w:rsidR="00BF2583" w:rsidRPr="006D244F" w:rsidRDefault="00BF2583" w:rsidP="00E36234">
      <w:pPr>
        <w:spacing w:line="276" w:lineRule="auto"/>
      </w:pPr>
      <w:r>
        <w:t xml:space="preserve">To protect the integrity of the application itself it will be hosted on a school website and mirrored on a number of other computers. This means that it will be difficult to lose the application even if a server is destroyed as it will be backed up </w:t>
      </w:r>
      <w:r w:rsidR="0003673C">
        <w:t>elsewhere</w:t>
      </w:r>
      <w:r>
        <w:t xml:space="preserve"> and easily recoverable.</w:t>
      </w:r>
    </w:p>
    <w:p w14:paraId="38D504C5" w14:textId="77777777" w:rsidR="008B2D5B" w:rsidRDefault="008B2D5B" w:rsidP="00E36234">
      <w:pPr>
        <w:pStyle w:val="Heading2"/>
        <w:spacing w:after="240" w:line="276" w:lineRule="auto"/>
      </w:pPr>
      <w:bookmarkStart w:id="116" w:name="_Toc382209219"/>
      <w:bookmarkStart w:id="117" w:name="_Toc383463049"/>
      <w:bookmarkStart w:id="118" w:name="_Toc383597862"/>
      <w:r>
        <w:t>Overall test strategy</w:t>
      </w:r>
      <w:bookmarkEnd w:id="115"/>
      <w:bookmarkEnd w:id="116"/>
      <w:bookmarkEnd w:id="117"/>
      <w:bookmarkEnd w:id="118"/>
    </w:p>
    <w:p w14:paraId="5F24C3AB" w14:textId="77777777" w:rsidR="00402880" w:rsidRPr="00402880" w:rsidRDefault="00402880" w:rsidP="00E36234">
      <w:pPr>
        <w:spacing w:line="276" w:lineRule="auto"/>
      </w:pPr>
      <w:r>
        <w:t>As part of the development strategy</w:t>
      </w:r>
      <w:r w:rsidR="00E915D7">
        <w:t>,</w:t>
      </w:r>
      <w:r>
        <w:t xml:space="preserve"> methods from test driven development will be used to create parts of the application. This means that for some parts of the project unit tests will be written which will be </w:t>
      </w:r>
      <w:r w:rsidR="001C6E31">
        <w:t>used to aid development.</w:t>
      </w:r>
      <w:r w:rsidR="00D112E8">
        <w:t xml:space="preserve"> </w:t>
      </w:r>
      <w:r w:rsidR="00E915D7">
        <w:t>A</w:t>
      </w:r>
      <w:r w:rsidR="00D112E8">
        <w:t xml:space="preserve"> testing framework will be used during the development of the project to generate and automatically tests these tests.</w:t>
      </w:r>
    </w:p>
    <w:p w14:paraId="2073699D" w14:textId="77777777" w:rsidR="00B82233" w:rsidRDefault="00096AFB" w:rsidP="00E36234">
      <w:pPr>
        <w:spacing w:line="276" w:lineRule="auto"/>
      </w:pPr>
      <w:r w:rsidRPr="00683FEB">
        <w:t>White box test Ant</w:t>
      </w:r>
      <w:r>
        <w:t xml:space="preserve">, worker, queen, soldier and nest classes because methods of </w:t>
      </w:r>
      <w:r w:rsidR="00CC14BD">
        <w:t>these</w:t>
      </w:r>
      <w:r>
        <w:t xml:space="preserve"> classes will primarily contain logic and so it is important to test ea</w:t>
      </w:r>
      <w:r w:rsidR="00E915D7">
        <w:t>ch non trivial logical path to e</w:t>
      </w:r>
      <w:r>
        <w:t xml:space="preserve">nsure that the procedures perform correctly. Utilities functions i.e. functions which do not belong to any class but provide useful actions which can be applicable to many situations, will be black box unit tested. This is because these functions will </w:t>
      </w:r>
      <w:r w:rsidR="00E915D7">
        <w:t xml:space="preserve">be </w:t>
      </w:r>
      <w:r>
        <w:t>more mathematically oriented rather than logically e.g. the angle between two points.</w:t>
      </w:r>
    </w:p>
    <w:p w14:paraId="06A7747F" w14:textId="77777777" w:rsidR="006B3E90" w:rsidRDefault="006B3E90" w:rsidP="00E36234">
      <w:pPr>
        <w:spacing w:line="276" w:lineRule="auto"/>
      </w:pPr>
      <w:r>
        <w:t xml:space="preserve">As the tool will be used </w:t>
      </w:r>
      <w:r w:rsidR="00402880">
        <w:t>outside</w:t>
      </w:r>
      <w:r>
        <w:t xml:space="preserve"> the classroom i.e. it is set for homework, it is important for the toll to work on multiple platforms. So it will be</w:t>
      </w:r>
      <w:r w:rsidR="00FE549B">
        <w:t xml:space="preserve"> tested on multiple platforms (o</w:t>
      </w:r>
      <w:r>
        <w:t xml:space="preserve">perating systems and browsers) to make sure that it can be used outside the classroom. Due to the large numbers of possible operating systems and web browser combinations it is </w:t>
      </w:r>
      <w:r w:rsidR="00FE549B">
        <w:t>necessary</w:t>
      </w:r>
      <w:r>
        <w:t xml:space="preserve"> to limit these tests to only the most popular choices.</w:t>
      </w:r>
    </w:p>
    <w:p w14:paraId="612CD20C" w14:textId="77777777" w:rsidR="006B3E90" w:rsidRDefault="006B3E90" w:rsidP="00E36234">
      <w:pPr>
        <w:spacing w:line="276" w:lineRule="auto"/>
      </w:pPr>
      <w:r>
        <w:t xml:space="preserve">The simulation will be very intensive for large numbers of ants, so it will be </w:t>
      </w:r>
      <w:r w:rsidR="00FE549B">
        <w:t>necessary</w:t>
      </w:r>
      <w:r>
        <w:t xml:space="preserve"> to carry out a stress test to check that the simulation will be able to cope on the hardware available in the class room.</w:t>
      </w:r>
    </w:p>
    <w:p w14:paraId="0F83131E" w14:textId="77777777" w:rsidR="006B3E90" w:rsidRDefault="006B3E90" w:rsidP="00E36234">
      <w:pPr>
        <w:spacing w:line="276" w:lineRule="auto"/>
      </w:pPr>
      <w:r>
        <w:t xml:space="preserve">User interface functional testing will also be carried out to test that the user interface works as expected. This includes </w:t>
      </w:r>
      <w:r w:rsidR="00FE549B">
        <w:t xml:space="preserve">testing </w:t>
      </w:r>
      <w:r>
        <w:t>that buttons perform the correct actions and that inputs and outputs are displayed correctly.</w:t>
      </w:r>
    </w:p>
    <w:p w14:paraId="328129EF" w14:textId="77777777" w:rsidR="006B3E90" w:rsidRPr="00B82233" w:rsidRDefault="00402880" w:rsidP="00E36234">
      <w:pPr>
        <w:spacing w:line="276" w:lineRule="auto"/>
      </w:pPr>
      <w:r>
        <w:t>Finally</w:t>
      </w:r>
      <w:r w:rsidR="00AD577B">
        <w:t>,</w:t>
      </w:r>
      <w:r>
        <w:t xml:space="preserve"> it will be necessary to test the simulation against real life biological models. As the simulation will model ants it should be able to be compared to real life ants and produce similar results/patterns. This is needed to show that the simulation truly models ants.</w:t>
      </w:r>
    </w:p>
    <w:p w14:paraId="7D4671E4" w14:textId="77777777" w:rsidR="007A73BE" w:rsidRDefault="007A73BE">
      <w:pPr>
        <w:jc w:val="left"/>
        <w:rPr>
          <w:rFonts w:asciiTheme="majorHAnsi" w:eastAsiaTheme="majorEastAsia" w:hAnsiTheme="majorHAnsi" w:cstheme="majorBidi"/>
          <w:color w:val="244061" w:themeColor="accent1" w:themeShade="80"/>
          <w:sz w:val="36"/>
          <w:szCs w:val="36"/>
        </w:rPr>
      </w:pPr>
      <w:bookmarkStart w:id="119" w:name="_Toc381971319"/>
      <w:bookmarkStart w:id="120" w:name="_Toc382209220"/>
      <w:bookmarkStart w:id="121" w:name="_Toc383463050"/>
      <w:r>
        <w:br w:type="page"/>
      </w:r>
    </w:p>
    <w:p w14:paraId="20328CF8" w14:textId="7B4E1347" w:rsidR="004D3202" w:rsidRDefault="002B05A9" w:rsidP="00E36234">
      <w:pPr>
        <w:pStyle w:val="Heading1"/>
        <w:spacing w:after="240" w:line="276" w:lineRule="auto"/>
      </w:pPr>
      <w:bookmarkStart w:id="122" w:name="_Toc383597863"/>
      <w:r>
        <w:t xml:space="preserve">Section 3: </w:t>
      </w:r>
      <w:r w:rsidR="004D3202">
        <w:t>Technical Solution</w:t>
      </w:r>
      <w:bookmarkEnd w:id="119"/>
      <w:bookmarkEnd w:id="120"/>
      <w:bookmarkEnd w:id="121"/>
      <w:bookmarkEnd w:id="122"/>
    </w:p>
    <w:p w14:paraId="014CD32D" w14:textId="36D2EF3F" w:rsidR="007A73BE" w:rsidRPr="007A73BE" w:rsidRDefault="00CC5921" w:rsidP="007A73BE">
      <w:r>
        <w:t>All evidence of the technical solution has been added in appendix C.</w:t>
      </w:r>
    </w:p>
    <w:p w14:paraId="173C9466" w14:textId="77777777" w:rsidR="007A73BE" w:rsidRDefault="007A73BE">
      <w:pPr>
        <w:jc w:val="left"/>
        <w:rPr>
          <w:rFonts w:asciiTheme="majorHAnsi" w:eastAsiaTheme="majorEastAsia" w:hAnsiTheme="majorHAnsi" w:cstheme="majorBidi"/>
          <w:color w:val="244061" w:themeColor="accent1" w:themeShade="80"/>
          <w:sz w:val="36"/>
          <w:szCs w:val="36"/>
        </w:rPr>
      </w:pPr>
      <w:bookmarkStart w:id="123" w:name="_Toc381971320"/>
      <w:bookmarkStart w:id="124" w:name="_Toc382209221"/>
      <w:bookmarkStart w:id="125" w:name="_Toc383463051"/>
      <w:r>
        <w:br w:type="page"/>
      </w:r>
    </w:p>
    <w:p w14:paraId="4E56C316" w14:textId="2BD14B25" w:rsidR="004D3202" w:rsidRDefault="002B05A9" w:rsidP="00E36234">
      <w:pPr>
        <w:pStyle w:val="Heading1"/>
        <w:spacing w:after="240" w:line="276" w:lineRule="auto"/>
      </w:pPr>
      <w:bookmarkStart w:id="126" w:name="_Toc383597864"/>
      <w:r>
        <w:t xml:space="preserve">Section 4: </w:t>
      </w:r>
      <w:r w:rsidR="004D3202">
        <w:t>System Testing</w:t>
      </w:r>
      <w:bookmarkEnd w:id="123"/>
      <w:bookmarkEnd w:id="124"/>
      <w:bookmarkEnd w:id="125"/>
      <w:bookmarkEnd w:id="126"/>
    </w:p>
    <w:p w14:paraId="7186F749" w14:textId="77777777" w:rsidR="000C3215" w:rsidRPr="00AD0A1A" w:rsidRDefault="000C3215" w:rsidP="00AD0A1A">
      <w:pPr>
        <w:pStyle w:val="Heading2"/>
        <w:spacing w:after="240" w:line="276" w:lineRule="auto"/>
      </w:pPr>
      <w:bookmarkStart w:id="127" w:name="_Toc383463052"/>
      <w:bookmarkStart w:id="128" w:name="_Toc383597865"/>
      <w:r w:rsidRPr="00AD0A1A">
        <w:t>Test Plan</w:t>
      </w:r>
      <w:bookmarkEnd w:id="127"/>
      <w:bookmarkEnd w:id="128"/>
    </w:p>
    <w:p w14:paraId="61C9929E" w14:textId="77777777" w:rsidR="000C3215" w:rsidRDefault="000C3215" w:rsidP="00AD0A1A">
      <w:pPr>
        <w:spacing w:after="240" w:line="276" w:lineRule="auto"/>
      </w:pPr>
      <w:r>
        <w:t>The strategy chosen to test the solution is to test the basic functionality of functions which are used throughout the application i.e. functions in utilities.js. These will be tested with automatic unit tests which use black box testing to check the output is correct for different inputs. Drawing aspects of the application will be tested by checking that the output is as expected. This will be done for all classes with a *.draw function. The methods in the ant, worker, soldier and queen classes will be tested with black box unit tests, white box unit tests and integration testing. As the majority of these methods are logic based i.e. they have lots of different conditions rather than calculating a specific thing, it is easiest to test each non obvious path through the method.</w:t>
      </w:r>
    </w:p>
    <w:p w14:paraId="0D0AB535" w14:textId="77777777" w:rsidR="000C3215" w:rsidRDefault="000C3215" w:rsidP="00AD0A1A">
      <w:pPr>
        <w:spacing w:line="276" w:lineRule="auto"/>
      </w:pPr>
      <w:r>
        <w:t>Certain modules will not need testing due to their simplicity. The canvas module does not require testing as it is basically a reimplementation of calls to the HTML canvas API so that they can be used in a shorthand version. What’s more the map module only contains very basic functions and so does not need to be tested.</w:t>
      </w:r>
    </w:p>
    <w:p w14:paraId="6ED664C1" w14:textId="77777777" w:rsidR="000C3215" w:rsidRDefault="000C3215" w:rsidP="00AD0A1A">
      <w:pPr>
        <w:spacing w:line="276" w:lineRule="auto"/>
      </w:pPr>
      <w:r>
        <w:t>As the simulation may be potentially very processer intensive, it is important that it will work on the machines provided by the school. Therefore a stress test of the simulation will take place to make certain that the application will be able to run at an acceptable level under normal operating conditions.</w:t>
      </w:r>
    </w:p>
    <w:p w14:paraId="31E42A4A" w14:textId="77777777" w:rsidR="000C3215" w:rsidRDefault="000C3215" w:rsidP="00AD0A1A">
      <w:pPr>
        <w:spacing w:line="276" w:lineRule="auto"/>
      </w:pPr>
      <w:r>
        <w:t>Due to the nature of the simulation, a comparison between real life biological process and those simulated will be compared. This is to check that the simulation will act as a good comparison to the real life biological system.</w:t>
      </w:r>
    </w:p>
    <w:p w14:paraId="19371B32" w14:textId="77777777" w:rsidR="000C3215" w:rsidRDefault="000C3215" w:rsidP="00AD0A1A">
      <w:pPr>
        <w:spacing w:line="276" w:lineRule="auto"/>
      </w:pPr>
      <w:r>
        <w:t>It is difficult for the user to enter erroneous data into the simulation due to the use of sliders for inputs. And the simulation will not generate erroneous data internally and therefore there is a lack to erroneous testing because of this.</w:t>
      </w:r>
    </w:p>
    <w:p w14:paraId="721B1D7C" w14:textId="77777777" w:rsidR="000C3215" w:rsidRDefault="000C3215" w:rsidP="00AD0A1A">
      <w:pPr>
        <w:spacing w:line="276" w:lineRule="auto"/>
      </w:pPr>
      <w:r>
        <w:t>To test that the system performs as expected it will be run at a much slower pace compared with how it will be normally operating. This is done so that system can be acutely observed.</w:t>
      </w:r>
    </w:p>
    <w:p w14:paraId="15471376" w14:textId="77777777" w:rsidR="000C3215" w:rsidRDefault="000C3215" w:rsidP="00AD0A1A">
      <w:pPr>
        <w:spacing w:line="276" w:lineRule="auto"/>
      </w:pPr>
      <w:r w:rsidRPr="002C5252">
        <w:rPr>
          <w:i/>
        </w:rPr>
        <w:t>Note</w:t>
      </w:r>
      <w:r>
        <w:t xml:space="preserve">: Some functions are common among multiple classes such as die, </w:t>
      </w:r>
      <w:proofErr w:type="spellStart"/>
      <w:r>
        <w:t>updateGoal</w:t>
      </w:r>
      <w:proofErr w:type="spellEnd"/>
      <w:r>
        <w:t xml:space="preserve">, </w:t>
      </w:r>
      <w:proofErr w:type="spellStart"/>
      <w:r>
        <w:t>doTask</w:t>
      </w:r>
      <w:proofErr w:type="spellEnd"/>
      <w:r>
        <w:t xml:space="preserve">, draw and update. These functions do not </w:t>
      </w:r>
      <w:r w:rsidR="006F1A97">
        <w:t>require</w:t>
      </w:r>
      <w:r>
        <w:t xml:space="preserve"> testing as they are intuitive and don’t contain any complex logic or operations.</w:t>
      </w:r>
    </w:p>
    <w:p w14:paraId="62C2619E" w14:textId="77777777" w:rsidR="000C3215" w:rsidRDefault="000C3215" w:rsidP="006C5E56">
      <w:pPr>
        <w:spacing w:line="276" w:lineRule="auto"/>
      </w:pPr>
      <w:r w:rsidRPr="002C5252">
        <w:rPr>
          <w:i/>
        </w:rPr>
        <w:t>Note</w:t>
      </w:r>
      <w:r>
        <w:t>: Dummy objects for used for some tests so that unit tests do not rely on other classes or data to operate. This helps to make tests independent i.e. they can be run with only a s</w:t>
      </w:r>
      <w:r w:rsidR="006C5E56">
        <w:t>ingle module or class imported.</w:t>
      </w:r>
    </w:p>
    <w:p w14:paraId="0398FAD8" w14:textId="77777777" w:rsidR="00884FE7" w:rsidRPr="00EA275F" w:rsidRDefault="00884FE7" w:rsidP="006C5E56">
      <w:pPr>
        <w:spacing w:line="276" w:lineRule="auto"/>
        <w:sectPr w:rsidR="00884FE7" w:rsidRPr="00EA275F" w:rsidSect="004C53DD">
          <w:pgSz w:w="11906" w:h="16838"/>
          <w:pgMar w:top="1440" w:right="1440" w:bottom="1440" w:left="1440" w:header="708" w:footer="708" w:gutter="0"/>
          <w:cols w:space="708"/>
          <w:docGrid w:linePitch="360"/>
        </w:sectPr>
      </w:pPr>
    </w:p>
    <w:p w14:paraId="5627DCBD" w14:textId="77777777" w:rsidR="000C3215" w:rsidRDefault="00D75B88" w:rsidP="00D75B88">
      <w:pPr>
        <w:pStyle w:val="Heading2"/>
      </w:pPr>
      <w:bookmarkStart w:id="129" w:name="_Toc383463053"/>
      <w:bookmarkStart w:id="130" w:name="_Toc383597866"/>
      <w:r>
        <w:t>Test data</w:t>
      </w:r>
      <w:bookmarkEnd w:id="129"/>
      <w:bookmarkEnd w:id="130"/>
    </w:p>
    <w:p w14:paraId="524C1F8B" w14:textId="77777777" w:rsidR="000C3215" w:rsidRPr="00EA275F" w:rsidRDefault="000C3215" w:rsidP="00AD0A1A">
      <w:pPr>
        <w:pStyle w:val="Heading3"/>
        <w:spacing w:line="276" w:lineRule="auto"/>
      </w:pPr>
      <w:r w:rsidRPr="004848E2">
        <w:t>Utilities</w:t>
      </w:r>
      <w:r>
        <w:t>.js - unit tests</w:t>
      </w:r>
    </w:p>
    <w:tbl>
      <w:tblPr>
        <w:tblStyle w:val="TableGrid"/>
        <w:tblW w:w="0" w:type="auto"/>
        <w:tblLook w:val="04A0" w:firstRow="1" w:lastRow="0" w:firstColumn="1" w:lastColumn="0" w:noHBand="0" w:noVBand="1"/>
      </w:tblPr>
      <w:tblGrid>
        <w:gridCol w:w="635"/>
        <w:gridCol w:w="1747"/>
        <w:gridCol w:w="3171"/>
        <w:gridCol w:w="2145"/>
        <w:gridCol w:w="2020"/>
        <w:gridCol w:w="2919"/>
        <w:gridCol w:w="1537"/>
      </w:tblGrid>
      <w:tr w:rsidR="000C3215" w:rsidRPr="00372F98" w14:paraId="5B2E8E12" w14:textId="77777777" w:rsidTr="00372F98">
        <w:trPr>
          <w:trHeight w:val="20"/>
          <w:tblHeader/>
        </w:trPr>
        <w:tc>
          <w:tcPr>
            <w:tcW w:w="0" w:type="auto"/>
            <w:hideMark/>
          </w:tcPr>
          <w:p w14:paraId="4D62EC04"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Test</w:t>
            </w:r>
          </w:p>
        </w:tc>
        <w:tc>
          <w:tcPr>
            <w:tcW w:w="0" w:type="auto"/>
            <w:hideMark/>
          </w:tcPr>
          <w:p w14:paraId="67052B18"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Function</w:t>
            </w:r>
          </w:p>
        </w:tc>
        <w:tc>
          <w:tcPr>
            <w:tcW w:w="0" w:type="auto"/>
            <w:hideMark/>
          </w:tcPr>
          <w:p w14:paraId="4C532929" w14:textId="77777777" w:rsidR="000C3215" w:rsidRPr="00372F98" w:rsidRDefault="000C3215" w:rsidP="00AD0A1A">
            <w:pPr>
              <w:spacing w:line="276" w:lineRule="auto"/>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Tests</w:t>
            </w:r>
          </w:p>
        </w:tc>
        <w:tc>
          <w:tcPr>
            <w:tcW w:w="0" w:type="auto"/>
            <w:hideMark/>
          </w:tcPr>
          <w:p w14:paraId="2D5EE3E3"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Reason</w:t>
            </w:r>
          </w:p>
        </w:tc>
        <w:tc>
          <w:tcPr>
            <w:tcW w:w="0" w:type="auto"/>
            <w:hideMark/>
          </w:tcPr>
          <w:p w14:paraId="2C5934B6"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Input</w:t>
            </w:r>
          </w:p>
        </w:tc>
        <w:tc>
          <w:tcPr>
            <w:tcW w:w="0" w:type="auto"/>
            <w:hideMark/>
          </w:tcPr>
          <w:p w14:paraId="7547FB43"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Expected</w:t>
            </w:r>
          </w:p>
        </w:tc>
        <w:tc>
          <w:tcPr>
            <w:tcW w:w="0" w:type="auto"/>
            <w:hideMark/>
          </w:tcPr>
          <w:p w14:paraId="657F2EAD"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Result</w:t>
            </w:r>
          </w:p>
        </w:tc>
      </w:tr>
      <w:tr w:rsidR="000C3215" w:rsidRPr="00B64877" w14:paraId="402E003A" w14:textId="77777777" w:rsidTr="00372F98">
        <w:trPr>
          <w:trHeight w:val="20"/>
        </w:trPr>
        <w:tc>
          <w:tcPr>
            <w:tcW w:w="0" w:type="auto"/>
            <w:hideMark/>
          </w:tcPr>
          <w:p w14:paraId="240D1F9C"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w:t>
            </w:r>
          </w:p>
        </w:tc>
        <w:tc>
          <w:tcPr>
            <w:tcW w:w="0" w:type="auto"/>
            <w:vMerge w:val="restart"/>
            <w:hideMark/>
          </w:tcPr>
          <w:p w14:paraId="268259B2" w14:textId="77777777" w:rsidR="000C3215" w:rsidRPr="00B64877" w:rsidRDefault="000C3215" w:rsidP="00AD0A1A">
            <w:pPr>
              <w:spacing w:line="276" w:lineRule="auto"/>
              <w:jc w:val="center"/>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validateDirection</w:t>
            </w:r>
            <w:proofErr w:type="spellEnd"/>
          </w:p>
        </w:tc>
        <w:tc>
          <w:tcPr>
            <w:tcW w:w="0" w:type="auto"/>
            <w:vMerge w:val="restart"/>
            <w:hideMark/>
          </w:tcPr>
          <w:p w14:paraId="71B7DA14"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Returns an angle in the range 0 ≤ θ &lt; 2π</w:t>
            </w:r>
          </w:p>
        </w:tc>
        <w:tc>
          <w:tcPr>
            <w:tcW w:w="0" w:type="auto"/>
            <w:hideMark/>
          </w:tcPr>
          <w:p w14:paraId="353617FE"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7743464F"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5π</w:t>
            </w:r>
          </w:p>
        </w:tc>
        <w:tc>
          <w:tcPr>
            <w:tcW w:w="0" w:type="auto"/>
            <w:hideMark/>
          </w:tcPr>
          <w:p w14:paraId="6AED3923"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1π</w:t>
            </w:r>
          </w:p>
        </w:tc>
        <w:tc>
          <w:tcPr>
            <w:tcW w:w="0" w:type="auto"/>
            <w:hideMark/>
          </w:tcPr>
          <w:p w14:paraId="29B5D80C"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501AC9C1" w14:textId="77777777" w:rsidTr="00372F98">
        <w:trPr>
          <w:trHeight w:val="20"/>
        </w:trPr>
        <w:tc>
          <w:tcPr>
            <w:tcW w:w="0" w:type="auto"/>
            <w:hideMark/>
          </w:tcPr>
          <w:p w14:paraId="3FCB8FEE"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w:t>
            </w:r>
          </w:p>
        </w:tc>
        <w:tc>
          <w:tcPr>
            <w:tcW w:w="0" w:type="auto"/>
            <w:vMerge/>
            <w:hideMark/>
          </w:tcPr>
          <w:p w14:paraId="7F5D75A6"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3F77597D"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60B0F7BC"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01CD3A6"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6CF02D7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550C3359"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5DCABDF8" w14:textId="77777777" w:rsidTr="00372F98">
        <w:trPr>
          <w:trHeight w:val="20"/>
        </w:trPr>
        <w:tc>
          <w:tcPr>
            <w:tcW w:w="0" w:type="auto"/>
            <w:hideMark/>
          </w:tcPr>
          <w:p w14:paraId="2EBAC496"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w:t>
            </w:r>
          </w:p>
        </w:tc>
        <w:tc>
          <w:tcPr>
            <w:tcW w:w="0" w:type="auto"/>
            <w:vMerge/>
            <w:hideMark/>
          </w:tcPr>
          <w:p w14:paraId="4E146F4E"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00FEE1C0"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D273121"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 -</w:t>
            </w:r>
            <w:r w:rsidRPr="00B64877">
              <w:rPr>
                <w:rFonts w:ascii="Calibri" w:eastAsia="Times New Roman" w:hAnsi="Calibri" w:cs="Calibri"/>
                <w:color w:val="000000"/>
                <w:lang w:eastAsia="en-GB"/>
              </w:rPr>
              <w:t xml:space="preserve"> Negative value</w:t>
            </w:r>
          </w:p>
        </w:tc>
        <w:tc>
          <w:tcPr>
            <w:tcW w:w="0" w:type="auto"/>
            <w:hideMark/>
          </w:tcPr>
          <w:p w14:paraId="7394A989"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-2π</w:t>
            </w:r>
          </w:p>
        </w:tc>
        <w:tc>
          <w:tcPr>
            <w:tcW w:w="0" w:type="auto"/>
            <w:hideMark/>
          </w:tcPr>
          <w:p w14:paraId="2938DD5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058F1950"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4790C6A2" w14:textId="77777777" w:rsidTr="00372F98">
        <w:trPr>
          <w:trHeight w:val="20"/>
        </w:trPr>
        <w:tc>
          <w:tcPr>
            <w:tcW w:w="0" w:type="auto"/>
            <w:hideMark/>
          </w:tcPr>
          <w:p w14:paraId="45E6BDDE"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w:t>
            </w:r>
          </w:p>
        </w:tc>
        <w:tc>
          <w:tcPr>
            <w:tcW w:w="0" w:type="auto"/>
            <w:vMerge w:val="restart"/>
            <w:hideMark/>
          </w:tcPr>
          <w:p w14:paraId="400EC145" w14:textId="77777777" w:rsidR="000C3215" w:rsidRPr="00B64877" w:rsidRDefault="000C3215" w:rsidP="00AD0A1A">
            <w:pPr>
              <w:spacing w:line="276" w:lineRule="auto"/>
              <w:jc w:val="center"/>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angleTo</w:t>
            </w:r>
            <w:proofErr w:type="spellEnd"/>
          </w:p>
        </w:tc>
        <w:tc>
          <w:tcPr>
            <w:tcW w:w="0" w:type="auto"/>
            <w:vMerge w:val="restart"/>
            <w:hideMark/>
          </w:tcPr>
          <w:p w14:paraId="111942D2"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 xml:space="preserve">eturns the correct angle to get from </w:t>
            </w: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to target</w:t>
            </w:r>
          </w:p>
        </w:tc>
        <w:tc>
          <w:tcPr>
            <w:tcW w:w="0" w:type="auto"/>
            <w:hideMark/>
          </w:tcPr>
          <w:p w14:paraId="11252219"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5899C836" w14:textId="77777777" w:rsidR="000C3215" w:rsidRPr="00B64877" w:rsidRDefault="000C3215" w:rsidP="00AD0A1A">
            <w:pPr>
              <w:spacing w:line="276" w:lineRule="auto"/>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5, y : 5}, target : {x : 7, y : 5}</w:t>
            </w:r>
          </w:p>
        </w:tc>
        <w:tc>
          <w:tcPr>
            <w:tcW w:w="0" w:type="auto"/>
            <w:hideMark/>
          </w:tcPr>
          <w:p w14:paraId="1EA2A32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theme="minorHAnsi"/>
                <w:color w:val="000000"/>
                <w:lang w:eastAsia="en-GB"/>
              </w:rPr>
              <w:t>½ π</w:t>
            </w:r>
          </w:p>
        </w:tc>
        <w:tc>
          <w:tcPr>
            <w:tcW w:w="0" w:type="auto"/>
            <w:hideMark/>
          </w:tcPr>
          <w:p w14:paraId="6058BE7E"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4656249E" w14:textId="77777777" w:rsidTr="00372F98">
        <w:trPr>
          <w:trHeight w:val="20"/>
        </w:trPr>
        <w:tc>
          <w:tcPr>
            <w:tcW w:w="0" w:type="auto"/>
            <w:hideMark/>
          </w:tcPr>
          <w:p w14:paraId="18210D0B"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vMerge/>
            <w:hideMark/>
          </w:tcPr>
          <w:p w14:paraId="46FE30D1"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20A3A941"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1A0E899"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55080215" w14:textId="77777777" w:rsidR="000C3215" w:rsidRPr="00B64877" w:rsidRDefault="000C3215" w:rsidP="00AD0A1A">
            <w:pPr>
              <w:spacing w:line="276" w:lineRule="auto"/>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5, y : 5}, target : {x : 7, y : 7}</w:t>
            </w:r>
          </w:p>
        </w:tc>
        <w:tc>
          <w:tcPr>
            <w:tcW w:w="0" w:type="auto"/>
            <w:hideMark/>
          </w:tcPr>
          <w:p w14:paraId="2F44CAE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14:paraId="7D29C421"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37C82739" w14:textId="77777777" w:rsidTr="00372F98">
        <w:trPr>
          <w:trHeight w:val="20"/>
        </w:trPr>
        <w:tc>
          <w:tcPr>
            <w:tcW w:w="0" w:type="auto"/>
            <w:hideMark/>
          </w:tcPr>
          <w:p w14:paraId="71C79A56"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6</w:t>
            </w:r>
          </w:p>
        </w:tc>
        <w:tc>
          <w:tcPr>
            <w:tcW w:w="0" w:type="auto"/>
            <w:vMerge/>
            <w:hideMark/>
          </w:tcPr>
          <w:p w14:paraId="1178C663"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615F823B"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2813E91A"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Coordinate on top of ant i.e. navigating to its own position</w:t>
            </w:r>
          </w:p>
        </w:tc>
        <w:tc>
          <w:tcPr>
            <w:tcW w:w="0" w:type="auto"/>
            <w:hideMark/>
          </w:tcPr>
          <w:p w14:paraId="1EE251DB" w14:textId="77777777" w:rsidR="000C3215" w:rsidRPr="00B64877" w:rsidRDefault="000C3215" w:rsidP="00AD0A1A">
            <w:pPr>
              <w:spacing w:line="276" w:lineRule="auto"/>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5, y : 5}, target : {x : 5, y : 5}</w:t>
            </w:r>
          </w:p>
        </w:tc>
        <w:tc>
          <w:tcPr>
            <w:tcW w:w="0" w:type="auto"/>
            <w:hideMark/>
          </w:tcPr>
          <w:p w14:paraId="6B6AF60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π/2</w:t>
            </w:r>
          </w:p>
        </w:tc>
        <w:tc>
          <w:tcPr>
            <w:tcW w:w="0" w:type="auto"/>
            <w:hideMark/>
          </w:tcPr>
          <w:p w14:paraId="016C6E17"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59020619" w14:textId="77777777" w:rsidTr="00372F98">
        <w:trPr>
          <w:trHeight w:val="20"/>
        </w:trPr>
        <w:tc>
          <w:tcPr>
            <w:tcW w:w="0" w:type="auto"/>
            <w:hideMark/>
          </w:tcPr>
          <w:p w14:paraId="14957866"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7</w:t>
            </w:r>
          </w:p>
        </w:tc>
        <w:tc>
          <w:tcPr>
            <w:tcW w:w="0" w:type="auto"/>
            <w:vMerge/>
            <w:hideMark/>
          </w:tcPr>
          <w:p w14:paraId="453892F5"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266A99CC"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629AE3F3"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 i.e. going off map to get to position</w:t>
            </w:r>
          </w:p>
        </w:tc>
        <w:tc>
          <w:tcPr>
            <w:tcW w:w="0" w:type="auto"/>
            <w:hideMark/>
          </w:tcPr>
          <w:p w14:paraId="6B27CDFF"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8, y : 8}, target : {x : 1, y : 1}</w:t>
            </w:r>
          </w:p>
        </w:tc>
        <w:tc>
          <w:tcPr>
            <w:tcW w:w="0" w:type="auto"/>
            <w:hideMark/>
          </w:tcPr>
          <w:p w14:paraId="71169EFA"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14:paraId="0BDDDA07" w14:textId="77777777" w:rsidR="000C3215" w:rsidRPr="00372F98" w:rsidRDefault="000C3215" w:rsidP="00AD0A1A">
            <w:pPr>
              <w:spacing w:line="276" w:lineRule="auto"/>
              <w:rPr>
                <w:rFonts w:ascii="Calibri" w:eastAsia="Times New Roman" w:hAnsi="Calibri" w:cs="Calibri"/>
                <w:color w:val="C00000"/>
                <w:lang w:eastAsia="en-GB"/>
              </w:rPr>
            </w:pPr>
            <w:r w:rsidRPr="00372F98">
              <w:rPr>
                <w:rFonts w:ascii="Calibri" w:eastAsia="Times New Roman" w:hAnsi="Calibri" w:cs="Calibri"/>
                <w:bCs/>
                <w:color w:val="C00000"/>
                <w:lang w:eastAsia="en-GB"/>
              </w:rPr>
              <w:t>FAIL</w:t>
            </w:r>
            <w:r w:rsidRPr="00372F98">
              <w:rPr>
                <w:rFonts w:ascii="Calibri" w:eastAsia="Times New Roman" w:hAnsi="Calibri" w:cs="Calibri"/>
                <w:color w:val="C00000"/>
                <w:lang w:eastAsia="en-GB"/>
              </w:rPr>
              <w:t>- revised and passed with function update</w:t>
            </w:r>
          </w:p>
        </w:tc>
      </w:tr>
      <w:tr w:rsidR="000C3215" w:rsidRPr="00B64877" w14:paraId="4C75C363" w14:textId="77777777" w:rsidTr="00372F98">
        <w:trPr>
          <w:trHeight w:val="20"/>
        </w:trPr>
        <w:tc>
          <w:tcPr>
            <w:tcW w:w="0" w:type="auto"/>
            <w:hideMark/>
          </w:tcPr>
          <w:p w14:paraId="3DB0D8D4"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8</w:t>
            </w:r>
          </w:p>
        </w:tc>
        <w:tc>
          <w:tcPr>
            <w:tcW w:w="0" w:type="auto"/>
            <w:vMerge/>
            <w:hideMark/>
          </w:tcPr>
          <w:p w14:paraId="447B1E7F"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424DD40A"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3ECC5EAC"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w:t>
            </w:r>
          </w:p>
        </w:tc>
        <w:tc>
          <w:tcPr>
            <w:tcW w:w="0" w:type="auto"/>
            <w:hideMark/>
          </w:tcPr>
          <w:p w14:paraId="4158BA8F" w14:textId="77777777" w:rsidR="000C3215" w:rsidRPr="00B64877" w:rsidRDefault="000C3215" w:rsidP="00AD0A1A">
            <w:pPr>
              <w:spacing w:line="276" w:lineRule="auto"/>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7, y : 8}, target : {x : 3, y : 2}</w:t>
            </w:r>
          </w:p>
        </w:tc>
        <w:tc>
          <w:tcPr>
            <w:tcW w:w="0" w:type="auto"/>
            <w:hideMark/>
          </w:tcPr>
          <w:p w14:paraId="03F9E422"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3.38657</w:t>
            </w:r>
          </w:p>
        </w:tc>
        <w:tc>
          <w:tcPr>
            <w:tcW w:w="0" w:type="auto"/>
            <w:hideMark/>
          </w:tcPr>
          <w:p w14:paraId="24B19A36"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F793767" w14:textId="77777777" w:rsidTr="00372F98">
        <w:trPr>
          <w:trHeight w:val="20"/>
        </w:trPr>
        <w:tc>
          <w:tcPr>
            <w:tcW w:w="0" w:type="auto"/>
            <w:hideMark/>
          </w:tcPr>
          <w:p w14:paraId="5CD58887"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9</w:t>
            </w:r>
          </w:p>
        </w:tc>
        <w:tc>
          <w:tcPr>
            <w:tcW w:w="0" w:type="auto"/>
            <w:vMerge w:val="restart"/>
            <w:hideMark/>
          </w:tcPr>
          <w:p w14:paraId="06E37B89"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boundary</w:t>
            </w:r>
          </w:p>
        </w:tc>
        <w:tc>
          <w:tcPr>
            <w:tcW w:w="0" w:type="auto"/>
            <w:vMerge w:val="restart"/>
            <w:hideMark/>
          </w:tcPr>
          <w:p w14:paraId="6006FE1A"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warped coordinate</w:t>
            </w:r>
          </w:p>
        </w:tc>
        <w:tc>
          <w:tcPr>
            <w:tcW w:w="0" w:type="auto"/>
            <w:hideMark/>
          </w:tcPr>
          <w:p w14:paraId="074F024A"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7D17985C"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14:paraId="0D3D0C9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14:paraId="7A17D5FD"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07B980A9" w14:textId="77777777" w:rsidTr="00372F98">
        <w:trPr>
          <w:trHeight w:val="20"/>
        </w:trPr>
        <w:tc>
          <w:tcPr>
            <w:tcW w:w="0" w:type="auto"/>
            <w:hideMark/>
          </w:tcPr>
          <w:p w14:paraId="684F6B3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10</w:t>
            </w:r>
          </w:p>
        </w:tc>
        <w:tc>
          <w:tcPr>
            <w:tcW w:w="0" w:type="auto"/>
            <w:vMerge/>
            <w:hideMark/>
          </w:tcPr>
          <w:p w14:paraId="49D12679"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77BDD5B5"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8BC7438"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x and y boundaries</w:t>
            </w:r>
          </w:p>
        </w:tc>
        <w:tc>
          <w:tcPr>
            <w:tcW w:w="0" w:type="auto"/>
            <w:hideMark/>
          </w:tcPr>
          <w:p w14:paraId="00C35EBE"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10, y : 10}</w:t>
            </w:r>
          </w:p>
        </w:tc>
        <w:tc>
          <w:tcPr>
            <w:tcW w:w="0" w:type="auto"/>
            <w:hideMark/>
          </w:tcPr>
          <w:p w14:paraId="62163CB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14:paraId="0A234FCF"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0CA80E88" w14:textId="77777777" w:rsidTr="00372F98">
        <w:trPr>
          <w:trHeight w:val="20"/>
        </w:trPr>
        <w:tc>
          <w:tcPr>
            <w:tcW w:w="0" w:type="auto"/>
            <w:hideMark/>
          </w:tcPr>
          <w:p w14:paraId="7289794E"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11</w:t>
            </w:r>
          </w:p>
        </w:tc>
        <w:tc>
          <w:tcPr>
            <w:tcW w:w="0" w:type="auto"/>
            <w:vMerge/>
            <w:hideMark/>
          </w:tcPr>
          <w:p w14:paraId="1EFFA218"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4FFA36D4"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D164120"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X-axis boundary only</w:t>
            </w:r>
          </w:p>
        </w:tc>
        <w:tc>
          <w:tcPr>
            <w:tcW w:w="0" w:type="auto"/>
            <w:hideMark/>
          </w:tcPr>
          <w:p w14:paraId="69CD47DB"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10, y : 4}</w:t>
            </w:r>
          </w:p>
        </w:tc>
        <w:tc>
          <w:tcPr>
            <w:tcW w:w="0" w:type="auto"/>
            <w:hideMark/>
          </w:tcPr>
          <w:p w14:paraId="034A9798"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0, y : 4}</w:t>
            </w:r>
          </w:p>
        </w:tc>
        <w:tc>
          <w:tcPr>
            <w:tcW w:w="0" w:type="auto"/>
            <w:hideMark/>
          </w:tcPr>
          <w:p w14:paraId="5FA65F6F"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81A21BA" w14:textId="77777777" w:rsidTr="00372F98">
        <w:trPr>
          <w:trHeight w:val="20"/>
        </w:trPr>
        <w:tc>
          <w:tcPr>
            <w:tcW w:w="0" w:type="auto"/>
            <w:hideMark/>
          </w:tcPr>
          <w:p w14:paraId="26421C6C"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12</w:t>
            </w:r>
          </w:p>
        </w:tc>
        <w:tc>
          <w:tcPr>
            <w:tcW w:w="0" w:type="auto"/>
            <w:vMerge/>
            <w:hideMark/>
          </w:tcPr>
          <w:p w14:paraId="51492ABC"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7EF93D6B"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3AB62AE2"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Y-axis boundary only</w:t>
            </w:r>
          </w:p>
        </w:tc>
        <w:tc>
          <w:tcPr>
            <w:tcW w:w="0" w:type="auto"/>
            <w:hideMark/>
          </w:tcPr>
          <w:p w14:paraId="7997E11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7, y : 10}</w:t>
            </w:r>
          </w:p>
        </w:tc>
        <w:tc>
          <w:tcPr>
            <w:tcW w:w="0" w:type="auto"/>
            <w:hideMark/>
          </w:tcPr>
          <w:p w14:paraId="52A20F28"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7, y : 0}</w:t>
            </w:r>
          </w:p>
        </w:tc>
        <w:tc>
          <w:tcPr>
            <w:tcW w:w="0" w:type="auto"/>
            <w:hideMark/>
          </w:tcPr>
          <w:p w14:paraId="2E2C648C"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59F27DBC" w14:textId="77777777" w:rsidTr="00372F98">
        <w:trPr>
          <w:trHeight w:val="20"/>
        </w:trPr>
        <w:tc>
          <w:tcPr>
            <w:tcW w:w="0" w:type="auto"/>
            <w:hideMark/>
          </w:tcPr>
          <w:p w14:paraId="1D8CD8BB"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13</w:t>
            </w:r>
          </w:p>
        </w:tc>
        <w:tc>
          <w:tcPr>
            <w:tcW w:w="0" w:type="auto"/>
            <w:vMerge w:val="restart"/>
            <w:hideMark/>
          </w:tcPr>
          <w:p w14:paraId="3F6330A9"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clone</w:t>
            </w:r>
          </w:p>
        </w:tc>
        <w:tc>
          <w:tcPr>
            <w:tcW w:w="0" w:type="auto"/>
            <w:hideMark/>
          </w:tcPr>
          <w:p w14:paraId="5B4E9C1C"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an exact clone of an object</w:t>
            </w:r>
          </w:p>
        </w:tc>
        <w:tc>
          <w:tcPr>
            <w:tcW w:w="0" w:type="auto"/>
            <w:hideMark/>
          </w:tcPr>
          <w:p w14:paraId="71C7BA68"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164718A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 [1, 2, 3], b : {c : 4, d : '5'}, e : {f : {g : 6}}, h : [['end', 'of', ['object']]]}</w:t>
            </w:r>
          </w:p>
        </w:tc>
        <w:tc>
          <w:tcPr>
            <w:tcW w:w="0" w:type="auto"/>
            <w:hideMark/>
          </w:tcPr>
          <w:p w14:paraId="40887AE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 [1, 2, 3], b : {c : 4, d : '5'}, e : {f : {g : 6}}, h : [['end', 'of', ['object']]]}</w:t>
            </w:r>
          </w:p>
        </w:tc>
        <w:tc>
          <w:tcPr>
            <w:tcW w:w="0" w:type="auto"/>
            <w:hideMark/>
          </w:tcPr>
          <w:p w14:paraId="4EDEF1E3"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0B1716E" w14:textId="77777777" w:rsidTr="00372F98">
        <w:trPr>
          <w:trHeight w:val="20"/>
        </w:trPr>
        <w:tc>
          <w:tcPr>
            <w:tcW w:w="0" w:type="auto"/>
            <w:hideMark/>
          </w:tcPr>
          <w:p w14:paraId="46CE8132"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14</w:t>
            </w:r>
          </w:p>
        </w:tc>
        <w:tc>
          <w:tcPr>
            <w:tcW w:w="0" w:type="auto"/>
            <w:vMerge/>
            <w:hideMark/>
          </w:tcPr>
          <w:p w14:paraId="7B3F2437"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hideMark/>
          </w:tcPr>
          <w:p w14:paraId="405D5601"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 copy of the object i.e. not by reference</w:t>
            </w:r>
          </w:p>
        </w:tc>
        <w:tc>
          <w:tcPr>
            <w:tcW w:w="0" w:type="auto"/>
            <w:hideMark/>
          </w:tcPr>
          <w:p w14:paraId="57B9404D"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78E49EF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let b = {a : 1}</w:t>
            </w:r>
          </w:p>
        </w:tc>
        <w:tc>
          <w:tcPr>
            <w:tcW w:w="0" w:type="auto"/>
            <w:hideMark/>
          </w:tcPr>
          <w:p w14:paraId="75B25CA3"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 1} != b</w:t>
            </w:r>
          </w:p>
        </w:tc>
        <w:tc>
          <w:tcPr>
            <w:tcW w:w="0" w:type="auto"/>
            <w:hideMark/>
          </w:tcPr>
          <w:p w14:paraId="5698D85E"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5D6EFFF8" w14:textId="77777777" w:rsidTr="00372F98">
        <w:trPr>
          <w:trHeight w:val="20"/>
        </w:trPr>
        <w:tc>
          <w:tcPr>
            <w:tcW w:w="0" w:type="auto"/>
            <w:hideMark/>
          </w:tcPr>
          <w:p w14:paraId="72595649"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15</w:t>
            </w:r>
          </w:p>
        </w:tc>
        <w:tc>
          <w:tcPr>
            <w:tcW w:w="0" w:type="auto"/>
            <w:vMerge w:val="restart"/>
            <w:hideMark/>
          </w:tcPr>
          <w:p w14:paraId="685019BD" w14:textId="77777777" w:rsidR="000C3215" w:rsidRPr="00B64877" w:rsidRDefault="000C3215" w:rsidP="00AD0A1A">
            <w:pPr>
              <w:spacing w:line="276" w:lineRule="auto"/>
              <w:jc w:val="center"/>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coordToIndex</w:t>
            </w:r>
            <w:proofErr w:type="spellEnd"/>
          </w:p>
        </w:tc>
        <w:tc>
          <w:tcPr>
            <w:tcW w:w="0" w:type="auto"/>
            <w:vMerge w:val="restart"/>
            <w:hideMark/>
          </w:tcPr>
          <w:p w14:paraId="63F8652A"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index for a specific coordinate</w:t>
            </w:r>
          </w:p>
        </w:tc>
        <w:tc>
          <w:tcPr>
            <w:tcW w:w="0" w:type="auto"/>
            <w:hideMark/>
          </w:tcPr>
          <w:p w14:paraId="4B4DDF9D"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5885E5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14:paraId="5B97A39E"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636CBBD7"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92430EA" w14:textId="77777777" w:rsidTr="00372F98">
        <w:trPr>
          <w:trHeight w:val="20"/>
        </w:trPr>
        <w:tc>
          <w:tcPr>
            <w:tcW w:w="0" w:type="auto"/>
            <w:hideMark/>
          </w:tcPr>
          <w:p w14:paraId="065EB745"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16</w:t>
            </w:r>
          </w:p>
        </w:tc>
        <w:tc>
          <w:tcPr>
            <w:tcW w:w="0" w:type="auto"/>
            <w:vMerge/>
            <w:hideMark/>
          </w:tcPr>
          <w:p w14:paraId="7AA9944D"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56AB3DB1"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26A828D"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4B1F072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5, y : 2}</w:t>
            </w:r>
          </w:p>
        </w:tc>
        <w:tc>
          <w:tcPr>
            <w:tcW w:w="0" w:type="auto"/>
            <w:hideMark/>
          </w:tcPr>
          <w:p w14:paraId="006167C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14:paraId="33D68E77"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6B879E70" w14:textId="77777777" w:rsidTr="00372F98">
        <w:trPr>
          <w:trHeight w:val="20"/>
        </w:trPr>
        <w:tc>
          <w:tcPr>
            <w:tcW w:w="0" w:type="auto"/>
            <w:hideMark/>
          </w:tcPr>
          <w:p w14:paraId="0C756664"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17</w:t>
            </w:r>
          </w:p>
        </w:tc>
        <w:tc>
          <w:tcPr>
            <w:tcW w:w="0" w:type="auto"/>
            <w:vMerge w:val="restart"/>
            <w:hideMark/>
          </w:tcPr>
          <w:p w14:paraId="0EE5B497"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distance</w:t>
            </w:r>
          </w:p>
        </w:tc>
        <w:tc>
          <w:tcPr>
            <w:tcW w:w="0" w:type="auto"/>
            <w:vMerge w:val="restart"/>
            <w:hideMark/>
          </w:tcPr>
          <w:p w14:paraId="1D4DC96B"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distance</w:t>
            </w:r>
          </w:p>
        </w:tc>
        <w:tc>
          <w:tcPr>
            <w:tcW w:w="0" w:type="auto"/>
            <w:hideMark/>
          </w:tcPr>
          <w:p w14:paraId="4C34C910"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the wrapped distance and the regular distance are the same</w:t>
            </w:r>
          </w:p>
        </w:tc>
        <w:tc>
          <w:tcPr>
            <w:tcW w:w="0" w:type="auto"/>
            <w:hideMark/>
          </w:tcPr>
          <w:p w14:paraId="201257B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coord1 : {x : 0, y : 0}, coord2 : {x : 0, y : 0}</w:t>
            </w:r>
          </w:p>
        </w:tc>
        <w:tc>
          <w:tcPr>
            <w:tcW w:w="0" w:type="auto"/>
            <w:hideMark/>
          </w:tcPr>
          <w:p w14:paraId="7ABAAB7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6651CF39"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51674954" w14:textId="77777777" w:rsidTr="00372F98">
        <w:trPr>
          <w:trHeight w:val="20"/>
        </w:trPr>
        <w:tc>
          <w:tcPr>
            <w:tcW w:w="0" w:type="auto"/>
            <w:hideMark/>
          </w:tcPr>
          <w:p w14:paraId="4CD61BA2"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18</w:t>
            </w:r>
          </w:p>
        </w:tc>
        <w:tc>
          <w:tcPr>
            <w:tcW w:w="0" w:type="auto"/>
            <w:vMerge/>
            <w:hideMark/>
          </w:tcPr>
          <w:p w14:paraId="4CEEF3E3"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060F23BC"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DDA95BA"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15AEBD6A"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coord1 : {x : -2, y : 1}, coord2 : {x : 1, y : 5}</w:t>
            </w:r>
          </w:p>
        </w:tc>
        <w:tc>
          <w:tcPr>
            <w:tcW w:w="0" w:type="auto"/>
            <w:hideMark/>
          </w:tcPr>
          <w:p w14:paraId="6BA551D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hideMark/>
          </w:tcPr>
          <w:p w14:paraId="40427AA1"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289963C5" w14:textId="77777777" w:rsidTr="00372F98">
        <w:trPr>
          <w:trHeight w:val="20"/>
        </w:trPr>
        <w:tc>
          <w:tcPr>
            <w:tcW w:w="0" w:type="auto"/>
            <w:hideMark/>
          </w:tcPr>
          <w:p w14:paraId="0275095D"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19</w:t>
            </w:r>
          </w:p>
        </w:tc>
        <w:tc>
          <w:tcPr>
            <w:tcW w:w="0" w:type="auto"/>
            <w:vMerge w:val="restart"/>
            <w:hideMark/>
          </w:tcPr>
          <w:p w14:paraId="5EF4F333" w14:textId="77777777" w:rsidR="000C3215" w:rsidRPr="00B64877" w:rsidRDefault="000C3215" w:rsidP="00AD0A1A">
            <w:pPr>
              <w:spacing w:line="276" w:lineRule="auto"/>
              <w:jc w:val="center"/>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getBlock</w:t>
            </w:r>
            <w:proofErr w:type="spellEnd"/>
          </w:p>
        </w:tc>
        <w:tc>
          <w:tcPr>
            <w:tcW w:w="0" w:type="auto"/>
            <w:vMerge w:val="restart"/>
            <w:hideMark/>
          </w:tcPr>
          <w:p w14:paraId="7622D121"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size</w:t>
            </w:r>
          </w:p>
        </w:tc>
        <w:tc>
          <w:tcPr>
            <w:tcW w:w="0" w:type="auto"/>
            <w:hideMark/>
          </w:tcPr>
          <w:p w14:paraId="30BDDB85"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Boundary -</w:t>
            </w:r>
            <w:r w:rsidRPr="00B64877">
              <w:rPr>
                <w:rFonts w:ascii="Calibri" w:eastAsia="Times New Roman" w:hAnsi="Calibri" w:cs="Calibri"/>
                <w:color w:val="000000"/>
                <w:lang w:eastAsia="en-GB"/>
              </w:rPr>
              <w:t xml:space="preserve"> 0 size</w:t>
            </w:r>
          </w:p>
        </w:tc>
        <w:tc>
          <w:tcPr>
            <w:tcW w:w="0" w:type="auto"/>
            <w:hideMark/>
          </w:tcPr>
          <w:p w14:paraId="7E9B52F5" w14:textId="77777777" w:rsidR="000C3215" w:rsidRPr="00B64877" w:rsidRDefault="000C3215" w:rsidP="00AD0A1A">
            <w:pPr>
              <w:spacing w:line="276" w:lineRule="auto"/>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5, y : 5}, size : {width : 0, height : 0}</w:t>
            </w:r>
          </w:p>
        </w:tc>
        <w:tc>
          <w:tcPr>
            <w:tcW w:w="0" w:type="auto"/>
            <w:hideMark/>
          </w:tcPr>
          <w:p w14:paraId="27CA7272"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single block centred at {x : 5, y : 5}</w:t>
            </w:r>
          </w:p>
        </w:tc>
        <w:tc>
          <w:tcPr>
            <w:tcW w:w="0" w:type="auto"/>
            <w:hideMark/>
          </w:tcPr>
          <w:p w14:paraId="1C95598E"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1F03B365" w14:textId="77777777" w:rsidTr="00372F98">
        <w:trPr>
          <w:trHeight w:val="20"/>
        </w:trPr>
        <w:tc>
          <w:tcPr>
            <w:tcW w:w="0" w:type="auto"/>
            <w:hideMark/>
          </w:tcPr>
          <w:p w14:paraId="1F954579"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20</w:t>
            </w:r>
          </w:p>
        </w:tc>
        <w:tc>
          <w:tcPr>
            <w:tcW w:w="0" w:type="auto"/>
            <w:vMerge/>
            <w:hideMark/>
          </w:tcPr>
          <w:p w14:paraId="3C9702AE"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084EB13E"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DF25DCE"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66059036" w14:textId="77777777" w:rsidR="000C3215" w:rsidRPr="00B64877" w:rsidRDefault="000C3215" w:rsidP="00AD0A1A">
            <w:pPr>
              <w:spacing w:line="276" w:lineRule="auto"/>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5, y : 5}, size : {width : 3, height : 3}</w:t>
            </w:r>
          </w:p>
        </w:tc>
        <w:tc>
          <w:tcPr>
            <w:tcW w:w="0" w:type="auto"/>
            <w:hideMark/>
          </w:tcPr>
          <w:p w14:paraId="7E7A426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7 wide and 7 tall block centred at {x : 5, y : 5}</w:t>
            </w:r>
          </w:p>
        </w:tc>
        <w:tc>
          <w:tcPr>
            <w:tcW w:w="0" w:type="auto"/>
            <w:hideMark/>
          </w:tcPr>
          <w:p w14:paraId="3353557F"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27C6A05A" w14:textId="77777777" w:rsidTr="00372F98">
        <w:trPr>
          <w:trHeight w:val="20"/>
        </w:trPr>
        <w:tc>
          <w:tcPr>
            <w:tcW w:w="0" w:type="auto"/>
            <w:hideMark/>
          </w:tcPr>
          <w:p w14:paraId="6C05DD64"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21</w:t>
            </w:r>
          </w:p>
        </w:tc>
        <w:tc>
          <w:tcPr>
            <w:tcW w:w="0" w:type="auto"/>
            <w:vMerge/>
            <w:hideMark/>
          </w:tcPr>
          <w:p w14:paraId="380B2BE8"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1FA03062"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5F6CF5EB"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Non square</w:t>
            </w:r>
          </w:p>
        </w:tc>
        <w:tc>
          <w:tcPr>
            <w:tcW w:w="0" w:type="auto"/>
            <w:hideMark/>
          </w:tcPr>
          <w:p w14:paraId="72231BCC" w14:textId="77777777" w:rsidR="000C3215" w:rsidRPr="00B64877" w:rsidRDefault="000C3215" w:rsidP="00AD0A1A">
            <w:pPr>
              <w:spacing w:line="276" w:lineRule="auto"/>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5, y : 5}, size : {width : 1, height : 3}</w:t>
            </w:r>
          </w:p>
        </w:tc>
        <w:tc>
          <w:tcPr>
            <w:tcW w:w="0" w:type="auto"/>
            <w:hideMark/>
          </w:tcPr>
          <w:p w14:paraId="47EE62BC"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7 tall block centred at {x : 5, y : 5}</w:t>
            </w:r>
          </w:p>
        </w:tc>
        <w:tc>
          <w:tcPr>
            <w:tcW w:w="0" w:type="auto"/>
            <w:hideMark/>
          </w:tcPr>
          <w:p w14:paraId="1F4EA96E"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BCF58B7" w14:textId="77777777" w:rsidTr="00372F98">
        <w:trPr>
          <w:trHeight w:val="20"/>
        </w:trPr>
        <w:tc>
          <w:tcPr>
            <w:tcW w:w="0" w:type="auto"/>
            <w:hideMark/>
          </w:tcPr>
          <w:p w14:paraId="0A0269CD"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22</w:t>
            </w:r>
          </w:p>
        </w:tc>
        <w:tc>
          <w:tcPr>
            <w:tcW w:w="0" w:type="auto"/>
            <w:vMerge/>
            <w:hideMark/>
          </w:tcPr>
          <w:p w14:paraId="19A18D6E"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val="restart"/>
            <w:hideMark/>
          </w:tcPr>
          <w:p w14:paraId="65BB7207"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position</w:t>
            </w:r>
          </w:p>
        </w:tc>
        <w:tc>
          <w:tcPr>
            <w:tcW w:w="0" w:type="auto"/>
            <w:hideMark/>
          </w:tcPr>
          <w:p w14:paraId="631251CE"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50D92ED1" w14:textId="77777777" w:rsidR="000C3215" w:rsidRPr="00B64877" w:rsidRDefault="000C3215" w:rsidP="00AD0A1A">
            <w:pPr>
              <w:spacing w:line="276" w:lineRule="auto"/>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1, y : 3}, size : {width : 2, height : 2}</w:t>
            </w:r>
          </w:p>
        </w:tc>
        <w:tc>
          <w:tcPr>
            <w:tcW w:w="0" w:type="auto"/>
            <w:hideMark/>
          </w:tcPr>
          <w:p w14:paraId="36E5DFBE"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5 wide and 5 tall block centred at {x : 1, y : 3} which wraps to the other side of the map</w:t>
            </w:r>
          </w:p>
        </w:tc>
        <w:tc>
          <w:tcPr>
            <w:tcW w:w="0" w:type="auto"/>
            <w:hideMark/>
          </w:tcPr>
          <w:p w14:paraId="2BC5515E"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1C2F8D10" w14:textId="77777777" w:rsidTr="00372F98">
        <w:trPr>
          <w:trHeight w:val="20"/>
        </w:trPr>
        <w:tc>
          <w:tcPr>
            <w:tcW w:w="0" w:type="auto"/>
            <w:hideMark/>
          </w:tcPr>
          <w:p w14:paraId="6C8B4EF4"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23</w:t>
            </w:r>
          </w:p>
        </w:tc>
        <w:tc>
          <w:tcPr>
            <w:tcW w:w="0" w:type="auto"/>
            <w:vMerge/>
            <w:hideMark/>
          </w:tcPr>
          <w:p w14:paraId="3760C4C0"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1668D8FD"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F591037"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Pr>
                <w:rFonts w:ascii="Calibri" w:eastAsia="Times New Roman" w:hAnsi="Calibri" w:cs="Calibri"/>
                <w:color w:val="000000"/>
                <w:lang w:eastAsia="en-GB"/>
              </w:rPr>
              <w:t>W</w:t>
            </w:r>
            <w:r w:rsidRPr="00B64877">
              <w:rPr>
                <w:rFonts w:ascii="Calibri" w:eastAsia="Times New Roman" w:hAnsi="Calibri" w:cs="Calibri"/>
                <w:color w:val="000000"/>
                <w:lang w:eastAsia="en-GB"/>
              </w:rPr>
              <w:t>rapped in all quadrants</w:t>
            </w:r>
          </w:p>
        </w:tc>
        <w:tc>
          <w:tcPr>
            <w:tcW w:w="0" w:type="auto"/>
            <w:hideMark/>
          </w:tcPr>
          <w:p w14:paraId="26CFF190" w14:textId="77777777" w:rsidR="000C3215" w:rsidRPr="00B64877" w:rsidRDefault="000C3215" w:rsidP="00AD0A1A">
            <w:pPr>
              <w:spacing w:line="276" w:lineRule="auto"/>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0, y : 0}, size : {width : 1, height : 1}</w:t>
            </w:r>
          </w:p>
        </w:tc>
        <w:tc>
          <w:tcPr>
            <w:tcW w:w="0" w:type="auto"/>
            <w:hideMark/>
          </w:tcPr>
          <w:p w14:paraId="1272E427"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3 tall block centred at {x : 0, y : 0} which wraps to every corner of the map</w:t>
            </w:r>
          </w:p>
        </w:tc>
        <w:tc>
          <w:tcPr>
            <w:tcW w:w="0" w:type="auto"/>
            <w:hideMark/>
          </w:tcPr>
          <w:p w14:paraId="5CA7608B"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0FC695F3" w14:textId="77777777" w:rsidTr="00372F98">
        <w:trPr>
          <w:trHeight w:val="20"/>
        </w:trPr>
        <w:tc>
          <w:tcPr>
            <w:tcW w:w="0" w:type="auto"/>
            <w:hideMark/>
          </w:tcPr>
          <w:p w14:paraId="67436D1C"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24</w:t>
            </w:r>
          </w:p>
        </w:tc>
        <w:tc>
          <w:tcPr>
            <w:tcW w:w="0" w:type="auto"/>
            <w:hideMark/>
          </w:tcPr>
          <w:p w14:paraId="20BDC442" w14:textId="77777777" w:rsidR="000C3215" w:rsidRPr="00B64877" w:rsidRDefault="000C3215" w:rsidP="00AD0A1A">
            <w:pPr>
              <w:spacing w:line="276" w:lineRule="auto"/>
              <w:jc w:val="center"/>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getCellCoord</w:t>
            </w:r>
            <w:proofErr w:type="spellEnd"/>
          </w:p>
        </w:tc>
        <w:tc>
          <w:tcPr>
            <w:tcW w:w="0" w:type="auto"/>
            <w:hideMark/>
          </w:tcPr>
          <w:p w14:paraId="2B1EDFD6"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cell for a particular coordinate</w:t>
            </w:r>
          </w:p>
        </w:tc>
        <w:tc>
          <w:tcPr>
            <w:tcW w:w="0" w:type="auto"/>
            <w:hideMark/>
          </w:tcPr>
          <w:p w14:paraId="5A7DCFA2"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27937137"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7.2, y : 3.6}</w:t>
            </w:r>
          </w:p>
        </w:tc>
        <w:tc>
          <w:tcPr>
            <w:tcW w:w="0" w:type="auto"/>
            <w:hideMark/>
          </w:tcPr>
          <w:p w14:paraId="5E6B0C04"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7, y : 3}</w:t>
            </w:r>
          </w:p>
        </w:tc>
        <w:tc>
          <w:tcPr>
            <w:tcW w:w="0" w:type="auto"/>
            <w:hideMark/>
          </w:tcPr>
          <w:p w14:paraId="4BB8E8C4" w14:textId="77777777" w:rsidR="000C3215" w:rsidRPr="00372F98" w:rsidRDefault="000C3215" w:rsidP="00AD0A1A">
            <w:pPr>
              <w:spacing w:line="276" w:lineRule="auto"/>
              <w:rPr>
                <w:rFonts w:ascii="Calibri" w:eastAsia="Times New Roman" w:hAnsi="Calibri" w:cs="Calibri"/>
                <w:color w:val="C00000"/>
                <w:lang w:eastAsia="en-GB"/>
              </w:rPr>
            </w:pPr>
            <w:r w:rsidRPr="00372F98">
              <w:rPr>
                <w:rFonts w:ascii="Calibri" w:eastAsia="Times New Roman" w:hAnsi="Calibri" w:cs="Calibri"/>
                <w:color w:val="C00000"/>
                <w:lang w:eastAsia="en-GB"/>
              </w:rPr>
              <w:t>FAILED - revised and passed with function update</w:t>
            </w:r>
          </w:p>
        </w:tc>
      </w:tr>
      <w:tr w:rsidR="000C3215" w:rsidRPr="00B64877" w14:paraId="1C757D4F" w14:textId="77777777" w:rsidTr="00372F98">
        <w:trPr>
          <w:trHeight w:val="20"/>
        </w:trPr>
        <w:tc>
          <w:tcPr>
            <w:tcW w:w="0" w:type="auto"/>
            <w:hideMark/>
          </w:tcPr>
          <w:p w14:paraId="50735096"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vMerge w:val="restart"/>
            <w:hideMark/>
          </w:tcPr>
          <w:p w14:paraId="72E76501" w14:textId="77777777" w:rsidR="000C3215" w:rsidRPr="00B64877" w:rsidRDefault="000C3215" w:rsidP="00AD0A1A">
            <w:pPr>
              <w:spacing w:line="276" w:lineRule="auto"/>
              <w:jc w:val="center"/>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getSector</w:t>
            </w:r>
            <w:proofErr w:type="spellEnd"/>
          </w:p>
        </w:tc>
        <w:tc>
          <w:tcPr>
            <w:tcW w:w="0" w:type="auto"/>
            <w:vMerge w:val="restart"/>
            <w:hideMark/>
          </w:tcPr>
          <w:p w14:paraId="321AC163"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of correct radius</w:t>
            </w:r>
          </w:p>
        </w:tc>
        <w:tc>
          <w:tcPr>
            <w:tcW w:w="0" w:type="auto"/>
            <w:hideMark/>
          </w:tcPr>
          <w:p w14:paraId="4779CDB4"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26D54AF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w:t>
            </w: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25, y : 25}, radius </w:t>
            </w:r>
            <w:r>
              <w:rPr>
                <w:rFonts w:ascii="Calibri" w:eastAsia="Times New Roman" w:hAnsi="Calibri" w:cs="Calibri"/>
                <w:color w:val="000000"/>
                <w:lang w:eastAsia="en-GB"/>
              </w:rPr>
              <w:t>: 15, direction : 0, angle : 2π</w:t>
            </w:r>
          </w:p>
        </w:tc>
        <w:tc>
          <w:tcPr>
            <w:tcW w:w="0" w:type="auto"/>
            <w:hideMark/>
          </w:tcPr>
          <w:p w14:paraId="5FA9674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15 centred at {x : 25, y : 25}</w:t>
            </w:r>
          </w:p>
        </w:tc>
        <w:tc>
          <w:tcPr>
            <w:tcW w:w="0" w:type="auto"/>
            <w:hideMark/>
          </w:tcPr>
          <w:p w14:paraId="00ECEE10"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65A73BA5" w14:textId="77777777" w:rsidTr="00372F98">
        <w:trPr>
          <w:trHeight w:val="20"/>
        </w:trPr>
        <w:tc>
          <w:tcPr>
            <w:tcW w:w="0" w:type="auto"/>
            <w:hideMark/>
          </w:tcPr>
          <w:p w14:paraId="6254FA9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26</w:t>
            </w:r>
          </w:p>
        </w:tc>
        <w:tc>
          <w:tcPr>
            <w:tcW w:w="0" w:type="auto"/>
            <w:vMerge/>
            <w:hideMark/>
          </w:tcPr>
          <w:p w14:paraId="711E75B7"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3896E391"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FA515B5"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4B3E8709" w14:textId="77777777" w:rsidR="000C3215" w:rsidRPr="00B64877" w:rsidRDefault="000C3215" w:rsidP="00AD0A1A">
            <w:pPr>
              <w:spacing w:line="276" w:lineRule="auto"/>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25, y : 25}, radius </w:t>
            </w:r>
            <w:r>
              <w:rPr>
                <w:rFonts w:ascii="Calibri" w:eastAsia="Times New Roman" w:hAnsi="Calibri" w:cs="Calibri"/>
                <w:color w:val="000000"/>
                <w:lang w:eastAsia="en-GB"/>
              </w:rPr>
              <w:t>: 6, direction : 0, angle : 2π</w:t>
            </w:r>
          </w:p>
        </w:tc>
        <w:tc>
          <w:tcPr>
            <w:tcW w:w="0" w:type="auto"/>
            <w:hideMark/>
          </w:tcPr>
          <w:p w14:paraId="38CF4CA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6 centred at {x : 25, y : 25}</w:t>
            </w:r>
          </w:p>
        </w:tc>
        <w:tc>
          <w:tcPr>
            <w:tcW w:w="0" w:type="auto"/>
            <w:hideMark/>
          </w:tcPr>
          <w:p w14:paraId="03BC30C2"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57AE9F71" w14:textId="77777777" w:rsidTr="00372F98">
        <w:trPr>
          <w:trHeight w:val="20"/>
        </w:trPr>
        <w:tc>
          <w:tcPr>
            <w:tcW w:w="0" w:type="auto"/>
            <w:hideMark/>
          </w:tcPr>
          <w:p w14:paraId="5BA8197B"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27</w:t>
            </w:r>
          </w:p>
        </w:tc>
        <w:tc>
          <w:tcPr>
            <w:tcW w:w="0" w:type="auto"/>
            <w:vMerge/>
            <w:hideMark/>
          </w:tcPr>
          <w:p w14:paraId="5AE67D24"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val="restart"/>
            <w:hideMark/>
          </w:tcPr>
          <w:p w14:paraId="575BB8C6"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at the correct angle</w:t>
            </w:r>
          </w:p>
        </w:tc>
        <w:tc>
          <w:tcPr>
            <w:tcW w:w="0" w:type="auto"/>
            <w:hideMark/>
          </w:tcPr>
          <w:p w14:paraId="74CC76F1"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62FBF4C8" w14:textId="77777777" w:rsidR="000C3215" w:rsidRPr="00B64877" w:rsidRDefault="000C3215" w:rsidP="00AD0A1A">
            <w:pPr>
              <w:spacing w:line="276" w:lineRule="auto"/>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25, y : 25}, radius : 15, direction : 0, angle : </w:t>
            </w:r>
            <w:r>
              <w:rPr>
                <w:rFonts w:ascii="Calibri" w:eastAsia="Times New Roman" w:hAnsi="Calibri" w:cs="Calibri"/>
                <w:color w:val="000000"/>
                <w:lang w:eastAsia="en-GB"/>
              </w:rPr>
              <w:t>π</w:t>
            </w:r>
          </w:p>
        </w:tc>
        <w:tc>
          <w:tcPr>
            <w:tcW w:w="0" w:type="auto"/>
            <w:hideMark/>
          </w:tcPr>
          <w:p w14:paraId="76EA98F6"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i.e. a semi-circle</w:t>
            </w:r>
          </w:p>
        </w:tc>
        <w:tc>
          <w:tcPr>
            <w:tcW w:w="0" w:type="auto"/>
            <w:hideMark/>
          </w:tcPr>
          <w:p w14:paraId="20FAFC52"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6B10C37" w14:textId="77777777" w:rsidTr="00372F98">
        <w:trPr>
          <w:trHeight w:val="20"/>
        </w:trPr>
        <w:tc>
          <w:tcPr>
            <w:tcW w:w="0" w:type="auto"/>
            <w:hideMark/>
          </w:tcPr>
          <w:p w14:paraId="6127A11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28</w:t>
            </w:r>
          </w:p>
        </w:tc>
        <w:tc>
          <w:tcPr>
            <w:tcW w:w="0" w:type="auto"/>
            <w:vMerge/>
            <w:hideMark/>
          </w:tcPr>
          <w:p w14:paraId="485BF6E7"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0B1BC5F3"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385C070"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7D345543"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w:t>
            </w: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25, y : 25}, radius : 15, direction : 0,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14:paraId="5BB7DD9B"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14:paraId="37BD5D4C"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4201C18" w14:textId="77777777" w:rsidTr="00372F98">
        <w:trPr>
          <w:trHeight w:val="20"/>
        </w:trPr>
        <w:tc>
          <w:tcPr>
            <w:tcW w:w="0" w:type="auto"/>
            <w:hideMark/>
          </w:tcPr>
          <w:p w14:paraId="012E917F"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29</w:t>
            </w:r>
          </w:p>
        </w:tc>
        <w:tc>
          <w:tcPr>
            <w:tcW w:w="0" w:type="auto"/>
            <w:vMerge/>
            <w:hideMark/>
          </w:tcPr>
          <w:p w14:paraId="72905DD2"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val="restart"/>
            <w:hideMark/>
          </w:tcPr>
          <w:p w14:paraId="276C3355"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in correct direction</w:t>
            </w:r>
          </w:p>
        </w:tc>
        <w:tc>
          <w:tcPr>
            <w:tcW w:w="0" w:type="auto"/>
            <w:hideMark/>
          </w:tcPr>
          <w:p w14:paraId="7CFA146C"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20EE7D8E" w14:textId="77777777" w:rsidR="000C3215" w:rsidRPr="00B64877" w:rsidRDefault="000C3215" w:rsidP="00AD0A1A">
            <w:pPr>
              <w:spacing w:line="276" w:lineRule="auto"/>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25, y : 25}, radius : 15, direction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14:paraId="7853700C"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downwards</w:t>
            </w:r>
          </w:p>
        </w:tc>
        <w:tc>
          <w:tcPr>
            <w:tcW w:w="0" w:type="auto"/>
            <w:hideMark/>
          </w:tcPr>
          <w:p w14:paraId="33FE76CB"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6923F1FA" w14:textId="77777777" w:rsidTr="00372F98">
        <w:trPr>
          <w:trHeight w:val="20"/>
        </w:trPr>
        <w:tc>
          <w:tcPr>
            <w:tcW w:w="0" w:type="auto"/>
            <w:hideMark/>
          </w:tcPr>
          <w:p w14:paraId="1EE29019"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30</w:t>
            </w:r>
          </w:p>
        </w:tc>
        <w:tc>
          <w:tcPr>
            <w:tcW w:w="0" w:type="auto"/>
            <w:vMerge/>
            <w:hideMark/>
          </w:tcPr>
          <w:p w14:paraId="74BEDE94"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596DC941"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63CE9542"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740EC3B" w14:textId="77777777" w:rsidR="000C3215" w:rsidRPr="00B64877" w:rsidRDefault="000C3215" w:rsidP="00AD0A1A">
            <w:pPr>
              <w:spacing w:line="276" w:lineRule="auto"/>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25, y : 25</w:t>
            </w:r>
            <w:r>
              <w:rPr>
                <w:rFonts w:ascii="Calibri" w:eastAsia="Times New Roman" w:hAnsi="Calibri" w:cs="Calibri"/>
                <w:color w:val="000000"/>
                <w:lang w:eastAsia="en-GB"/>
              </w:rPr>
              <w:t>}, radius : 15, direction : 6π</w:t>
            </w:r>
            <w:r w:rsidRPr="00B64877">
              <w:rPr>
                <w:rFonts w:ascii="Calibri" w:eastAsia="Times New Roman" w:hAnsi="Calibri" w:cs="Calibri"/>
                <w:color w:val="000000"/>
                <w:lang w:eastAsia="en-GB"/>
              </w:rPr>
              <w:t xml:space="preserve">/ 4,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14:paraId="60B35272"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the 4th and 3rd quadrants</w:t>
            </w:r>
          </w:p>
        </w:tc>
        <w:tc>
          <w:tcPr>
            <w:tcW w:w="0" w:type="auto"/>
            <w:hideMark/>
          </w:tcPr>
          <w:p w14:paraId="5A6ED666"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402668C" w14:textId="77777777" w:rsidTr="00372F98">
        <w:trPr>
          <w:trHeight w:val="20"/>
        </w:trPr>
        <w:tc>
          <w:tcPr>
            <w:tcW w:w="0" w:type="auto"/>
            <w:hideMark/>
          </w:tcPr>
          <w:p w14:paraId="2306E561"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31</w:t>
            </w:r>
          </w:p>
        </w:tc>
        <w:tc>
          <w:tcPr>
            <w:tcW w:w="0" w:type="auto"/>
            <w:vMerge/>
            <w:hideMark/>
          </w:tcPr>
          <w:p w14:paraId="5A9A80BF"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7449F64D"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547ADCC9"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874EBC1" w14:textId="77777777" w:rsidR="000C3215" w:rsidRPr="00B64877" w:rsidRDefault="000C3215" w:rsidP="00AD0A1A">
            <w:pPr>
              <w:spacing w:line="276" w:lineRule="auto"/>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25, y : 25}, radius : 15, direction : 3.657,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14:paraId="088511B3"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3.657 radians</w:t>
            </w:r>
          </w:p>
        </w:tc>
        <w:tc>
          <w:tcPr>
            <w:tcW w:w="0" w:type="auto"/>
            <w:hideMark/>
          </w:tcPr>
          <w:p w14:paraId="7404B78C"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B497382" w14:textId="77777777" w:rsidTr="00372F98">
        <w:trPr>
          <w:trHeight w:val="20"/>
        </w:trPr>
        <w:tc>
          <w:tcPr>
            <w:tcW w:w="0" w:type="auto"/>
            <w:hideMark/>
          </w:tcPr>
          <w:p w14:paraId="1B251042"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32</w:t>
            </w:r>
          </w:p>
        </w:tc>
        <w:tc>
          <w:tcPr>
            <w:tcW w:w="0" w:type="auto"/>
            <w:vMerge w:val="restart"/>
            <w:hideMark/>
          </w:tcPr>
          <w:p w14:paraId="77ED7024" w14:textId="77777777" w:rsidR="000C3215" w:rsidRPr="00B64877" w:rsidRDefault="000C3215" w:rsidP="00AD0A1A">
            <w:pPr>
              <w:spacing w:line="276" w:lineRule="auto"/>
              <w:jc w:val="center"/>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indexToCoord</w:t>
            </w:r>
            <w:proofErr w:type="spellEnd"/>
          </w:p>
        </w:tc>
        <w:tc>
          <w:tcPr>
            <w:tcW w:w="0" w:type="auto"/>
            <w:vMerge w:val="restart"/>
            <w:hideMark/>
          </w:tcPr>
          <w:p w14:paraId="6AF40FCF" w14:textId="2D1EF30B"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coordinate from a specific index</w:t>
            </w:r>
            <w:r w:rsidR="00372F98">
              <w:rPr>
                <w:rFonts w:ascii="Calibri" w:eastAsia="Times New Roman" w:hAnsi="Calibri" w:cs="Calibri"/>
                <w:color w:val="000000"/>
                <w:lang w:eastAsia="en-GB"/>
              </w:rPr>
              <w:t>.</w:t>
            </w:r>
          </w:p>
        </w:tc>
        <w:tc>
          <w:tcPr>
            <w:tcW w:w="0" w:type="auto"/>
            <w:hideMark/>
          </w:tcPr>
          <w:p w14:paraId="300F666C"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59D8F834"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14:paraId="73B6BADB"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5, y : 2}</w:t>
            </w:r>
          </w:p>
        </w:tc>
        <w:tc>
          <w:tcPr>
            <w:tcW w:w="0" w:type="auto"/>
            <w:hideMark/>
          </w:tcPr>
          <w:p w14:paraId="442B46D7"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81D74A5" w14:textId="77777777" w:rsidTr="00372F98">
        <w:trPr>
          <w:trHeight w:val="20"/>
        </w:trPr>
        <w:tc>
          <w:tcPr>
            <w:tcW w:w="0" w:type="auto"/>
            <w:hideMark/>
          </w:tcPr>
          <w:p w14:paraId="5BE10E0D"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33</w:t>
            </w:r>
          </w:p>
        </w:tc>
        <w:tc>
          <w:tcPr>
            <w:tcW w:w="0" w:type="auto"/>
            <w:vMerge/>
            <w:hideMark/>
          </w:tcPr>
          <w:p w14:paraId="63E50208"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638BC9AA"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4C47A05"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089BD94"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3F3A8D3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14:paraId="44493906"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9DAEEF2" w14:textId="77777777" w:rsidTr="00372F98">
        <w:trPr>
          <w:trHeight w:val="20"/>
        </w:trPr>
        <w:tc>
          <w:tcPr>
            <w:tcW w:w="0" w:type="auto"/>
            <w:hideMark/>
          </w:tcPr>
          <w:p w14:paraId="2D10B323"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34</w:t>
            </w:r>
          </w:p>
        </w:tc>
        <w:tc>
          <w:tcPr>
            <w:tcW w:w="0" w:type="auto"/>
            <w:hideMark/>
          </w:tcPr>
          <w:p w14:paraId="74B50D58" w14:textId="77777777" w:rsidR="000C3215" w:rsidRPr="00B64877" w:rsidRDefault="000C3215" w:rsidP="00AD0A1A">
            <w:pPr>
              <w:spacing w:line="276" w:lineRule="auto"/>
              <w:jc w:val="center"/>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randColour</w:t>
            </w:r>
            <w:proofErr w:type="spellEnd"/>
          </w:p>
        </w:tc>
        <w:tc>
          <w:tcPr>
            <w:tcW w:w="0" w:type="auto"/>
            <w:hideMark/>
          </w:tcPr>
          <w:p w14:paraId="60CDDBAF" w14:textId="380D3F18"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G</w:t>
            </w:r>
            <w:r w:rsidRPr="00B64877">
              <w:rPr>
                <w:rFonts w:ascii="Calibri" w:eastAsia="Times New Roman" w:hAnsi="Calibri" w:cs="Calibri"/>
                <w:color w:val="000000"/>
                <w:lang w:eastAsia="en-GB"/>
              </w:rPr>
              <w:t xml:space="preserve">enerates random colours. </w:t>
            </w:r>
            <w:r w:rsidRPr="00BB17E9">
              <w:rPr>
                <w:rFonts w:ascii="Calibri" w:eastAsia="Times New Roman" w:hAnsi="Calibri" w:cs="Calibri"/>
                <w:i/>
                <w:color w:val="000000"/>
                <w:lang w:eastAsia="en-GB"/>
              </w:rPr>
              <w:t>Note</w:t>
            </w:r>
            <w:r>
              <w:rPr>
                <w:rFonts w:ascii="Calibri" w:eastAsia="Times New Roman" w:hAnsi="Calibri" w:cs="Calibri"/>
                <w:color w:val="000000"/>
                <w:lang w:eastAsia="en-GB"/>
              </w:rPr>
              <w:t>: Each is run multiple times to test that always produces valid hexadecimal colour in range #000000 to #FFFFFF</w:t>
            </w:r>
            <w:r w:rsidR="00372F98">
              <w:rPr>
                <w:rFonts w:ascii="Calibri" w:eastAsia="Times New Roman" w:hAnsi="Calibri" w:cs="Calibri"/>
                <w:color w:val="000000"/>
                <w:lang w:eastAsia="en-GB"/>
              </w:rPr>
              <w:t>.</w:t>
            </w:r>
          </w:p>
        </w:tc>
        <w:tc>
          <w:tcPr>
            <w:tcW w:w="0" w:type="auto"/>
            <w:hideMark/>
          </w:tcPr>
          <w:p w14:paraId="5471A602"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26FA87F9"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N/A</w:t>
            </w:r>
          </w:p>
        </w:tc>
        <w:tc>
          <w:tcPr>
            <w:tcW w:w="0" w:type="auto"/>
            <w:hideMark/>
          </w:tcPr>
          <w:p w14:paraId="743F2ED9"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w:t>
            </w:r>
            <w:r>
              <w:rPr>
                <w:rFonts w:ascii="Calibri" w:eastAsia="Times New Roman" w:hAnsi="Calibri" w:cs="Calibri"/>
                <w:color w:val="000000"/>
                <w:lang w:eastAsia="en-GB"/>
              </w:rPr>
              <w:t>hexadecimal</w:t>
            </w:r>
            <w:r w:rsidRPr="00B64877">
              <w:rPr>
                <w:rFonts w:ascii="Calibri" w:eastAsia="Times New Roman" w:hAnsi="Calibri" w:cs="Calibri"/>
                <w:color w:val="000000"/>
                <w:lang w:eastAsia="en-GB"/>
              </w:rPr>
              <w:t xml:space="preserve"> colour</w:t>
            </w:r>
          </w:p>
        </w:tc>
        <w:tc>
          <w:tcPr>
            <w:tcW w:w="0" w:type="auto"/>
            <w:hideMark/>
          </w:tcPr>
          <w:p w14:paraId="36F54167"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E30E4F0" w14:textId="77777777" w:rsidTr="00372F98">
        <w:trPr>
          <w:trHeight w:val="20"/>
        </w:trPr>
        <w:tc>
          <w:tcPr>
            <w:tcW w:w="0" w:type="auto"/>
            <w:hideMark/>
          </w:tcPr>
          <w:p w14:paraId="5F0DB4A5"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35</w:t>
            </w:r>
          </w:p>
        </w:tc>
        <w:tc>
          <w:tcPr>
            <w:tcW w:w="0" w:type="auto"/>
            <w:vMerge w:val="restart"/>
            <w:hideMark/>
          </w:tcPr>
          <w:p w14:paraId="2BD80C2A" w14:textId="77777777" w:rsidR="000C3215" w:rsidRPr="00B64877" w:rsidRDefault="000C3215" w:rsidP="00AD0A1A">
            <w:pPr>
              <w:spacing w:line="276" w:lineRule="auto"/>
              <w:jc w:val="center"/>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randFloat</w:t>
            </w:r>
            <w:proofErr w:type="spellEnd"/>
          </w:p>
        </w:tc>
        <w:tc>
          <w:tcPr>
            <w:tcW w:w="0" w:type="auto"/>
            <w:vMerge w:val="restart"/>
            <w:hideMark/>
          </w:tcPr>
          <w:p w14:paraId="1A576227" w14:textId="6F3A5D6C"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value within a specific range</w:t>
            </w:r>
            <w:r>
              <w:rPr>
                <w:rFonts w:ascii="Calibri" w:eastAsia="Times New Roman" w:hAnsi="Calibri" w:cs="Calibri"/>
                <w:color w:val="000000"/>
                <w:lang w:eastAsia="en-GB"/>
              </w:rPr>
              <w:t xml:space="preserve">. </w:t>
            </w:r>
            <w:r w:rsidRPr="00BB17E9">
              <w:rPr>
                <w:rFonts w:ascii="Calibri" w:eastAsia="Times New Roman" w:hAnsi="Calibri" w:cs="Calibri"/>
                <w:i/>
                <w:color w:val="000000"/>
                <w:lang w:eastAsia="en-GB"/>
              </w:rPr>
              <w:t>Note</w:t>
            </w:r>
            <w:r>
              <w:rPr>
                <w:rFonts w:ascii="Calibri" w:eastAsia="Times New Roman" w:hAnsi="Calibri" w:cs="Calibri"/>
                <w:color w:val="000000"/>
                <w:lang w:eastAsia="en-GB"/>
              </w:rPr>
              <w:t>: Each is run multiple times to test that always produces value in range</w:t>
            </w:r>
            <w:r w:rsidR="00372F98">
              <w:rPr>
                <w:rFonts w:ascii="Calibri" w:eastAsia="Times New Roman" w:hAnsi="Calibri" w:cs="Calibri"/>
                <w:color w:val="000000"/>
                <w:lang w:eastAsia="en-GB"/>
              </w:rPr>
              <w:t>.</w:t>
            </w:r>
          </w:p>
        </w:tc>
        <w:tc>
          <w:tcPr>
            <w:tcW w:w="0" w:type="auto"/>
            <w:hideMark/>
          </w:tcPr>
          <w:p w14:paraId="255D432B"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5E689AA"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-1, max : 1}</w:t>
            </w:r>
          </w:p>
        </w:tc>
        <w:tc>
          <w:tcPr>
            <w:tcW w:w="0" w:type="auto"/>
            <w:hideMark/>
          </w:tcPr>
          <w:p w14:paraId="783BE558"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In range -1 to 1 inclusive</w:t>
            </w:r>
          </w:p>
        </w:tc>
        <w:tc>
          <w:tcPr>
            <w:tcW w:w="0" w:type="auto"/>
            <w:hideMark/>
          </w:tcPr>
          <w:p w14:paraId="2CDA4FB7"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294EE831" w14:textId="77777777" w:rsidTr="00372F98">
        <w:trPr>
          <w:trHeight w:val="20"/>
        </w:trPr>
        <w:tc>
          <w:tcPr>
            <w:tcW w:w="0" w:type="auto"/>
            <w:hideMark/>
          </w:tcPr>
          <w:p w14:paraId="44CBB3A3"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36</w:t>
            </w:r>
          </w:p>
        </w:tc>
        <w:tc>
          <w:tcPr>
            <w:tcW w:w="0" w:type="auto"/>
            <w:vMerge/>
            <w:hideMark/>
          </w:tcPr>
          <w:p w14:paraId="55B755FF"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756AF30C"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22FB0447"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12DFE772"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-0.1, max : 0.1}</w:t>
            </w:r>
          </w:p>
        </w:tc>
        <w:tc>
          <w:tcPr>
            <w:tcW w:w="0" w:type="auto"/>
            <w:hideMark/>
          </w:tcPr>
          <w:p w14:paraId="32BEB71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in range -0.1 to 0.1 inclusive</w:t>
            </w:r>
          </w:p>
        </w:tc>
        <w:tc>
          <w:tcPr>
            <w:tcW w:w="0" w:type="auto"/>
            <w:hideMark/>
          </w:tcPr>
          <w:p w14:paraId="59839DF0"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12A23270" w14:textId="77777777" w:rsidTr="00372F98">
        <w:trPr>
          <w:trHeight w:val="20"/>
        </w:trPr>
        <w:tc>
          <w:tcPr>
            <w:tcW w:w="0" w:type="auto"/>
            <w:hideMark/>
          </w:tcPr>
          <w:p w14:paraId="532E57C5"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37</w:t>
            </w:r>
          </w:p>
        </w:tc>
        <w:tc>
          <w:tcPr>
            <w:tcW w:w="0" w:type="auto"/>
            <w:vMerge/>
            <w:hideMark/>
          </w:tcPr>
          <w:p w14:paraId="33EA14B5"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36292C10"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648C2027"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6EBA56C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2}</w:t>
            </w:r>
          </w:p>
        </w:tc>
        <w:tc>
          <w:tcPr>
            <w:tcW w:w="0" w:type="auto"/>
            <w:hideMark/>
          </w:tcPr>
          <w:p w14:paraId="7DA0E01E"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2 inclusive</w:t>
            </w:r>
          </w:p>
        </w:tc>
        <w:tc>
          <w:tcPr>
            <w:tcW w:w="0" w:type="auto"/>
            <w:hideMark/>
          </w:tcPr>
          <w:p w14:paraId="1FC2E399"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5525F7D9" w14:textId="77777777" w:rsidTr="00372F98">
        <w:trPr>
          <w:trHeight w:val="20"/>
        </w:trPr>
        <w:tc>
          <w:tcPr>
            <w:tcW w:w="0" w:type="auto"/>
            <w:hideMark/>
          </w:tcPr>
          <w:p w14:paraId="73759B9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38</w:t>
            </w:r>
          </w:p>
        </w:tc>
        <w:tc>
          <w:tcPr>
            <w:tcW w:w="0" w:type="auto"/>
            <w:vMerge w:val="restart"/>
            <w:hideMark/>
          </w:tcPr>
          <w:p w14:paraId="01DF1D2B" w14:textId="77777777" w:rsidR="000C3215" w:rsidRPr="00B64877" w:rsidRDefault="000C3215" w:rsidP="00AD0A1A">
            <w:pPr>
              <w:spacing w:line="276" w:lineRule="auto"/>
              <w:jc w:val="center"/>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randInt</w:t>
            </w:r>
            <w:proofErr w:type="spellEnd"/>
          </w:p>
        </w:tc>
        <w:tc>
          <w:tcPr>
            <w:tcW w:w="0" w:type="auto"/>
            <w:vMerge w:val="restart"/>
            <w:hideMark/>
          </w:tcPr>
          <w:p w14:paraId="676EB357" w14:textId="175EBBC0"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value within a specific range</w:t>
            </w:r>
            <w:r>
              <w:rPr>
                <w:rFonts w:ascii="Calibri" w:eastAsia="Times New Roman" w:hAnsi="Calibri" w:cs="Calibri"/>
                <w:color w:val="000000"/>
                <w:lang w:eastAsia="en-GB"/>
              </w:rPr>
              <w:t xml:space="preserve">. </w:t>
            </w:r>
            <w:r w:rsidRPr="00BB17E9">
              <w:rPr>
                <w:rFonts w:ascii="Calibri" w:eastAsia="Times New Roman" w:hAnsi="Calibri" w:cs="Calibri"/>
                <w:i/>
                <w:color w:val="000000"/>
                <w:lang w:eastAsia="en-GB"/>
              </w:rPr>
              <w:t>Note</w:t>
            </w:r>
            <w:r>
              <w:rPr>
                <w:rFonts w:ascii="Calibri" w:eastAsia="Times New Roman" w:hAnsi="Calibri" w:cs="Calibri"/>
                <w:color w:val="000000"/>
                <w:lang w:eastAsia="en-GB"/>
              </w:rPr>
              <w:t>: Each is run multiple times to test that always produces value in range</w:t>
            </w:r>
            <w:r w:rsidR="00372F98">
              <w:rPr>
                <w:rFonts w:ascii="Calibri" w:eastAsia="Times New Roman" w:hAnsi="Calibri" w:cs="Calibri"/>
                <w:color w:val="000000"/>
                <w:lang w:eastAsia="en-GB"/>
              </w:rPr>
              <w:t>.</w:t>
            </w:r>
          </w:p>
        </w:tc>
        <w:tc>
          <w:tcPr>
            <w:tcW w:w="0" w:type="auto"/>
            <w:hideMark/>
          </w:tcPr>
          <w:p w14:paraId="1CE2FDB5"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4B2BBEDA"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100}</w:t>
            </w:r>
          </w:p>
        </w:tc>
        <w:tc>
          <w:tcPr>
            <w:tcW w:w="0" w:type="auto"/>
            <w:hideMark/>
          </w:tcPr>
          <w:p w14:paraId="68459094"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100 inclusive</w:t>
            </w:r>
          </w:p>
        </w:tc>
        <w:tc>
          <w:tcPr>
            <w:tcW w:w="0" w:type="auto"/>
            <w:hideMark/>
          </w:tcPr>
          <w:p w14:paraId="4FC8605F"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55296FB" w14:textId="77777777" w:rsidTr="00372F98">
        <w:trPr>
          <w:trHeight w:val="20"/>
        </w:trPr>
        <w:tc>
          <w:tcPr>
            <w:tcW w:w="0" w:type="auto"/>
            <w:hideMark/>
          </w:tcPr>
          <w:p w14:paraId="2CA229C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39</w:t>
            </w:r>
          </w:p>
        </w:tc>
        <w:tc>
          <w:tcPr>
            <w:tcW w:w="0" w:type="auto"/>
            <w:vMerge/>
            <w:hideMark/>
          </w:tcPr>
          <w:p w14:paraId="6429B159"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2E859F6A"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5741778E"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No range of values</w:t>
            </w:r>
          </w:p>
        </w:tc>
        <w:tc>
          <w:tcPr>
            <w:tcW w:w="0" w:type="auto"/>
            <w:hideMark/>
          </w:tcPr>
          <w:p w14:paraId="0594587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0}</w:t>
            </w:r>
          </w:p>
        </w:tc>
        <w:tc>
          <w:tcPr>
            <w:tcW w:w="0" w:type="auto"/>
            <w:hideMark/>
          </w:tcPr>
          <w:p w14:paraId="27123A2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014CAB41"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2C1FDCDD" w14:textId="77777777" w:rsidTr="00372F98">
        <w:trPr>
          <w:trHeight w:val="20"/>
        </w:trPr>
        <w:tc>
          <w:tcPr>
            <w:tcW w:w="0" w:type="auto"/>
            <w:hideMark/>
          </w:tcPr>
          <w:p w14:paraId="7C770821"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40</w:t>
            </w:r>
          </w:p>
        </w:tc>
        <w:tc>
          <w:tcPr>
            <w:tcW w:w="0" w:type="auto"/>
            <w:vMerge/>
            <w:hideMark/>
          </w:tcPr>
          <w:p w14:paraId="7D7FC369"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tcPr>
          <w:p w14:paraId="297882DD"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F412B89"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p w14:paraId="522FD2AD"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FB221A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-20, max : 20}</w:t>
            </w:r>
          </w:p>
        </w:tc>
        <w:tc>
          <w:tcPr>
            <w:tcW w:w="0" w:type="auto"/>
            <w:hideMark/>
          </w:tcPr>
          <w:p w14:paraId="3FC0A462" w14:textId="77777777" w:rsidR="000C3215" w:rsidRPr="00B64877" w:rsidRDefault="000C3215" w:rsidP="00AD0A1A">
            <w:pPr>
              <w:spacing w:line="276" w:lineRule="auto"/>
              <w:rPr>
                <w:rFonts w:ascii="Calibri" w:eastAsia="Times New Roman" w:hAnsi="Calibri" w:cs="Calibri"/>
                <w:b/>
                <w:color w:val="000000"/>
                <w:lang w:eastAsia="en-GB"/>
              </w:rPr>
            </w:pPr>
            <w:r w:rsidRPr="00B64877">
              <w:rPr>
                <w:rFonts w:ascii="Calibri" w:eastAsia="Times New Roman" w:hAnsi="Calibri" w:cs="Calibri"/>
                <w:color w:val="000000"/>
                <w:lang w:eastAsia="en-GB"/>
              </w:rPr>
              <w:t>In range -20 to 20 inclusive</w:t>
            </w:r>
          </w:p>
        </w:tc>
        <w:tc>
          <w:tcPr>
            <w:tcW w:w="0" w:type="auto"/>
          </w:tcPr>
          <w:p w14:paraId="5C6F125A" w14:textId="77777777" w:rsidR="000C3215" w:rsidRPr="00372F98" w:rsidRDefault="000C3215" w:rsidP="00AD0A1A">
            <w:pPr>
              <w:spacing w:line="276" w:lineRule="auto"/>
            </w:pPr>
            <w:r w:rsidRPr="00372F98">
              <w:rPr>
                <w:rFonts w:ascii="Calibri" w:eastAsia="Times New Roman" w:hAnsi="Calibri" w:cs="Calibri"/>
                <w:color w:val="000000"/>
                <w:lang w:eastAsia="en-GB"/>
              </w:rPr>
              <w:t>PASS</w:t>
            </w:r>
          </w:p>
        </w:tc>
      </w:tr>
      <w:tr w:rsidR="000C3215" w:rsidRPr="00B64877" w14:paraId="16FC36E6" w14:textId="77777777" w:rsidTr="00372F98">
        <w:trPr>
          <w:trHeight w:val="20"/>
        </w:trPr>
        <w:tc>
          <w:tcPr>
            <w:tcW w:w="0" w:type="auto"/>
            <w:hideMark/>
          </w:tcPr>
          <w:p w14:paraId="5D68DFC7"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41</w:t>
            </w:r>
          </w:p>
        </w:tc>
        <w:tc>
          <w:tcPr>
            <w:tcW w:w="0" w:type="auto"/>
            <w:hideMark/>
          </w:tcPr>
          <w:p w14:paraId="1B5DB8CD" w14:textId="77777777" w:rsidR="000C3215" w:rsidRPr="00B64877" w:rsidRDefault="000C3215" w:rsidP="00AD0A1A">
            <w:pPr>
              <w:spacing w:line="276" w:lineRule="auto"/>
              <w:jc w:val="center"/>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randProperty</w:t>
            </w:r>
            <w:proofErr w:type="spellEnd"/>
          </w:p>
        </w:tc>
        <w:tc>
          <w:tcPr>
            <w:tcW w:w="0" w:type="auto"/>
          </w:tcPr>
          <w:p w14:paraId="75874C56" w14:textId="2855648E"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random pro</w:t>
            </w:r>
            <w:r>
              <w:rPr>
                <w:rFonts w:ascii="Calibri" w:eastAsia="Times New Roman" w:hAnsi="Calibri" w:cs="Calibri"/>
                <w:color w:val="000000"/>
                <w:lang w:eastAsia="en-GB"/>
              </w:rPr>
              <w:t xml:space="preserve">perty from an object literal. </w:t>
            </w:r>
            <w:r w:rsidRPr="00BB17E9">
              <w:rPr>
                <w:rFonts w:ascii="Calibri" w:eastAsia="Times New Roman" w:hAnsi="Calibri" w:cs="Calibri"/>
                <w:i/>
                <w:color w:val="000000"/>
                <w:lang w:eastAsia="en-GB"/>
              </w:rPr>
              <w:t>Note</w:t>
            </w:r>
            <w:r>
              <w:rPr>
                <w:rFonts w:ascii="Calibri" w:eastAsia="Times New Roman" w:hAnsi="Calibri" w:cs="Calibri"/>
                <w:color w:val="000000"/>
                <w:lang w:eastAsia="en-GB"/>
              </w:rPr>
              <w:t>: ran multiple times to test that not the same property each time</w:t>
            </w:r>
            <w:r w:rsidR="00372F98">
              <w:rPr>
                <w:rFonts w:ascii="Calibri" w:eastAsia="Times New Roman" w:hAnsi="Calibri" w:cs="Calibri"/>
                <w:color w:val="000000"/>
                <w:lang w:eastAsia="en-GB"/>
              </w:rPr>
              <w:t>.</w:t>
            </w:r>
          </w:p>
        </w:tc>
        <w:tc>
          <w:tcPr>
            <w:tcW w:w="0" w:type="auto"/>
            <w:hideMark/>
          </w:tcPr>
          <w:p w14:paraId="62888477"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2A4EA193"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 0, b : 1, c : 2}</w:t>
            </w:r>
          </w:p>
        </w:tc>
        <w:tc>
          <w:tcPr>
            <w:tcW w:w="0" w:type="auto"/>
            <w:hideMark/>
          </w:tcPr>
          <w:p w14:paraId="25993DC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either 'a', 'b' or 'c' (random each time)</w:t>
            </w:r>
          </w:p>
        </w:tc>
        <w:tc>
          <w:tcPr>
            <w:tcW w:w="0" w:type="auto"/>
            <w:hideMark/>
          </w:tcPr>
          <w:p w14:paraId="02E49A33"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6FD8B006" w14:textId="77777777" w:rsidTr="00372F98">
        <w:trPr>
          <w:trHeight w:val="20"/>
        </w:trPr>
        <w:tc>
          <w:tcPr>
            <w:tcW w:w="0" w:type="auto"/>
            <w:hideMark/>
          </w:tcPr>
          <w:p w14:paraId="64D2DB03"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42</w:t>
            </w:r>
          </w:p>
        </w:tc>
        <w:tc>
          <w:tcPr>
            <w:tcW w:w="0" w:type="auto"/>
            <w:hideMark/>
          </w:tcPr>
          <w:p w14:paraId="0829018C" w14:textId="77777777" w:rsidR="000C3215" w:rsidRPr="00B64877" w:rsidRDefault="000C3215" w:rsidP="00AD0A1A">
            <w:pPr>
              <w:spacing w:line="276" w:lineRule="auto"/>
              <w:jc w:val="center"/>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scaleCoord</w:t>
            </w:r>
            <w:proofErr w:type="spellEnd"/>
          </w:p>
        </w:tc>
        <w:tc>
          <w:tcPr>
            <w:tcW w:w="0" w:type="auto"/>
            <w:hideMark/>
          </w:tcPr>
          <w:p w14:paraId="282D0A37" w14:textId="6EFF7114"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w:t>
            </w:r>
            <w:r w:rsidRPr="00B64877">
              <w:rPr>
                <w:rFonts w:ascii="Calibri" w:eastAsia="Times New Roman" w:hAnsi="Calibri" w:cs="Calibri"/>
                <w:color w:val="000000"/>
                <w:lang w:eastAsia="en-GB"/>
              </w:rPr>
              <w:t>cales coordinates correctly</w:t>
            </w:r>
            <w:r w:rsidR="00372F98">
              <w:rPr>
                <w:rFonts w:ascii="Calibri" w:eastAsia="Times New Roman" w:hAnsi="Calibri" w:cs="Calibri"/>
                <w:color w:val="000000"/>
                <w:lang w:eastAsia="en-GB"/>
              </w:rPr>
              <w:t>.</w:t>
            </w:r>
          </w:p>
        </w:tc>
        <w:tc>
          <w:tcPr>
            <w:tcW w:w="0" w:type="auto"/>
            <w:hideMark/>
          </w:tcPr>
          <w:p w14:paraId="62ED95DA"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4F9ABD09"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14:paraId="7E52F13C"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23, y : 12}</w:t>
            </w:r>
          </w:p>
        </w:tc>
        <w:tc>
          <w:tcPr>
            <w:tcW w:w="0" w:type="auto"/>
            <w:hideMark/>
          </w:tcPr>
          <w:p w14:paraId="4EFD8B60"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bl>
    <w:p w14:paraId="66E5C153" w14:textId="77777777" w:rsidR="000C3215" w:rsidRDefault="000C3215" w:rsidP="002047FF"/>
    <w:p w14:paraId="173683C4" w14:textId="77777777" w:rsidR="000C3215" w:rsidRDefault="000C3215" w:rsidP="00AD0A1A">
      <w:pPr>
        <w:spacing w:line="276" w:lineRule="auto"/>
        <w:rPr>
          <w:rFonts w:asciiTheme="majorHAnsi" w:eastAsiaTheme="majorEastAsia" w:hAnsiTheme="majorHAnsi" w:cstheme="majorBidi"/>
          <w:color w:val="243F60" w:themeColor="accent1" w:themeShade="7F"/>
          <w:sz w:val="24"/>
          <w:szCs w:val="24"/>
        </w:rPr>
      </w:pPr>
      <w:r>
        <w:br w:type="page"/>
      </w:r>
    </w:p>
    <w:p w14:paraId="2169BE49" w14:textId="252AB3E2" w:rsidR="000C3215" w:rsidRDefault="000C3215" w:rsidP="00AD0A1A">
      <w:pPr>
        <w:pStyle w:val="Heading4"/>
        <w:spacing w:after="240" w:line="276" w:lineRule="auto"/>
      </w:pPr>
      <w:r w:rsidRPr="004848E2">
        <w:rPr>
          <w:noProof/>
          <w:lang w:eastAsia="en-GB"/>
        </w:rPr>
        <w:t>utilities</w:t>
      </w:r>
      <w:r>
        <w:rPr>
          <w:noProof/>
          <w:lang w:eastAsia="en-GB"/>
        </w:rPr>
        <w:t xml:space="preserve">.js </w:t>
      </w:r>
      <w:r>
        <w:t>unit tests – Evidence</w:t>
      </w:r>
    </w:p>
    <w:tbl>
      <w:tblPr>
        <w:tblStyle w:val="TableGrid"/>
        <w:tblW w:w="5000" w:type="pct"/>
        <w:tblLayout w:type="fixed"/>
        <w:tblLook w:val="04A0" w:firstRow="1" w:lastRow="0" w:firstColumn="1" w:lastColumn="0" w:noHBand="0" w:noVBand="1"/>
      </w:tblPr>
      <w:tblGrid>
        <w:gridCol w:w="1097"/>
        <w:gridCol w:w="9783"/>
        <w:gridCol w:w="3294"/>
      </w:tblGrid>
      <w:tr w:rsidR="000C3215" w:rsidRPr="00372F98" w14:paraId="66643239" w14:textId="77777777" w:rsidTr="00372F98">
        <w:trPr>
          <w:tblHeader/>
        </w:trPr>
        <w:tc>
          <w:tcPr>
            <w:tcW w:w="387" w:type="pct"/>
          </w:tcPr>
          <w:p w14:paraId="70B5C651" w14:textId="63A5E7D3" w:rsidR="000C3215" w:rsidRPr="00372F98" w:rsidRDefault="000C3215" w:rsidP="00372F98">
            <w:pPr>
              <w:spacing w:line="276" w:lineRule="auto"/>
              <w:jc w:val="center"/>
              <w:rPr>
                <w:b/>
                <w:sz w:val="24"/>
              </w:rPr>
            </w:pPr>
            <w:r w:rsidRPr="00372F98">
              <w:rPr>
                <w:b/>
                <w:sz w:val="24"/>
              </w:rPr>
              <w:t>Test</w:t>
            </w:r>
          </w:p>
        </w:tc>
        <w:tc>
          <w:tcPr>
            <w:tcW w:w="3451" w:type="pct"/>
          </w:tcPr>
          <w:p w14:paraId="0885FC6D" w14:textId="450AF621" w:rsidR="000C3215" w:rsidRPr="00372F98" w:rsidRDefault="000C3215" w:rsidP="00372F98">
            <w:pPr>
              <w:spacing w:line="276" w:lineRule="auto"/>
              <w:jc w:val="center"/>
              <w:rPr>
                <w:b/>
                <w:sz w:val="24"/>
              </w:rPr>
            </w:pPr>
            <w:r w:rsidRPr="00372F98">
              <w:rPr>
                <w:b/>
                <w:sz w:val="24"/>
              </w:rPr>
              <w:t>Evidence</w:t>
            </w:r>
          </w:p>
        </w:tc>
        <w:tc>
          <w:tcPr>
            <w:tcW w:w="1162" w:type="pct"/>
          </w:tcPr>
          <w:p w14:paraId="1731A3C3" w14:textId="77777777" w:rsidR="000C3215" w:rsidRPr="00372F98" w:rsidRDefault="000C3215" w:rsidP="00372F98">
            <w:pPr>
              <w:spacing w:line="276" w:lineRule="auto"/>
              <w:jc w:val="center"/>
              <w:rPr>
                <w:b/>
                <w:sz w:val="24"/>
              </w:rPr>
            </w:pPr>
            <w:r w:rsidRPr="00372F98">
              <w:rPr>
                <w:b/>
                <w:sz w:val="24"/>
              </w:rPr>
              <w:t>Comment</w:t>
            </w:r>
          </w:p>
        </w:tc>
      </w:tr>
      <w:tr w:rsidR="000C3215" w14:paraId="53F22542" w14:textId="77777777" w:rsidTr="00372F98">
        <w:tc>
          <w:tcPr>
            <w:tcW w:w="387" w:type="pct"/>
          </w:tcPr>
          <w:p w14:paraId="2CE7B25D" w14:textId="77777777" w:rsidR="000C3215" w:rsidRDefault="000C3215" w:rsidP="00AD0A1A">
            <w:pPr>
              <w:spacing w:line="276" w:lineRule="auto"/>
            </w:pPr>
            <w:r>
              <w:t>1</w:t>
            </w:r>
          </w:p>
        </w:tc>
        <w:tc>
          <w:tcPr>
            <w:tcW w:w="3451" w:type="pct"/>
            <w:vMerge w:val="restart"/>
          </w:tcPr>
          <w:p w14:paraId="4FB264B6" w14:textId="50912A47" w:rsidR="000C3215" w:rsidRDefault="00372F98" w:rsidP="00AD0A1A">
            <w:pPr>
              <w:spacing w:line="276" w:lineRule="auto"/>
            </w:pPr>
            <w:r>
              <w:rPr>
                <w:noProof/>
                <w:lang w:eastAsia="en-GB"/>
              </w:rPr>
              <w:drawing>
                <wp:anchor distT="0" distB="0" distL="114300" distR="114300" simplePos="0" relativeHeight="251577344" behindDoc="1" locked="0" layoutInCell="1" allowOverlap="1" wp14:anchorId="0122BC99" wp14:editId="257E19BA">
                  <wp:simplePos x="0" y="0"/>
                  <wp:positionH relativeFrom="column">
                    <wp:posOffset>25587</wp:posOffset>
                  </wp:positionH>
                  <wp:positionV relativeFrom="paragraph">
                    <wp:posOffset>60398</wp:posOffset>
                  </wp:positionV>
                  <wp:extent cx="4781550" cy="1209675"/>
                  <wp:effectExtent l="0" t="0" r="0" b="9525"/>
                  <wp:wrapTight wrapText="bothSides">
                    <wp:wrapPolygon edited="0">
                      <wp:start x="0" y="0"/>
                      <wp:lineTo x="0" y="21430"/>
                      <wp:lineTo x="21514" y="21430"/>
                      <wp:lineTo x="21514" y="0"/>
                      <wp:lineTo x="0" y="0"/>
                    </wp:wrapPolygon>
                  </wp:wrapTight>
                  <wp:docPr id="32" name="Picture 6" descr="\\fs001\01intake$\01ROBINSON\work\comp\comp4\Ant-Simulation-master(3)\Ant-Simulation-master\app\tests\utilities\validateDirection - returns the correct 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1\01intake$\01ROBINSON\work\comp\comp4\Ant-Simulation-master(3)\Ant-Simulation-master\app\tests\utilities\validateDirection - returns the correct valu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81550" cy="1209675"/>
                          </a:xfrm>
                          <a:prstGeom prst="rect">
                            <a:avLst/>
                          </a:prstGeom>
                          <a:noFill/>
                          <a:ln>
                            <a:noFill/>
                          </a:ln>
                        </pic:spPr>
                      </pic:pic>
                    </a:graphicData>
                  </a:graphic>
                </wp:anchor>
              </w:drawing>
            </w:r>
          </w:p>
        </w:tc>
        <w:tc>
          <w:tcPr>
            <w:tcW w:w="1162" w:type="pct"/>
          </w:tcPr>
          <w:p w14:paraId="09CE8C89" w14:textId="77777777" w:rsidR="000C3215" w:rsidRDefault="000C3215" w:rsidP="00AD0A1A">
            <w:pPr>
              <w:spacing w:line="276" w:lineRule="auto"/>
            </w:pPr>
          </w:p>
        </w:tc>
      </w:tr>
      <w:tr w:rsidR="000C3215" w14:paraId="5730F422" w14:textId="77777777" w:rsidTr="00372F98">
        <w:tc>
          <w:tcPr>
            <w:tcW w:w="387" w:type="pct"/>
          </w:tcPr>
          <w:p w14:paraId="0B8C2561" w14:textId="77777777" w:rsidR="000C3215" w:rsidRDefault="000C3215" w:rsidP="00AD0A1A">
            <w:pPr>
              <w:spacing w:line="276" w:lineRule="auto"/>
            </w:pPr>
            <w:r>
              <w:t>2</w:t>
            </w:r>
          </w:p>
        </w:tc>
        <w:tc>
          <w:tcPr>
            <w:tcW w:w="3451" w:type="pct"/>
            <w:vMerge/>
          </w:tcPr>
          <w:p w14:paraId="1A82A9E5" w14:textId="77777777" w:rsidR="000C3215" w:rsidRDefault="000C3215" w:rsidP="00AD0A1A">
            <w:pPr>
              <w:spacing w:line="276" w:lineRule="auto"/>
            </w:pPr>
          </w:p>
        </w:tc>
        <w:tc>
          <w:tcPr>
            <w:tcW w:w="1162" w:type="pct"/>
          </w:tcPr>
          <w:p w14:paraId="21BC7DC0" w14:textId="77777777" w:rsidR="000C3215" w:rsidRDefault="000C3215" w:rsidP="00AD0A1A">
            <w:pPr>
              <w:spacing w:line="276" w:lineRule="auto"/>
            </w:pPr>
          </w:p>
        </w:tc>
      </w:tr>
      <w:tr w:rsidR="000C3215" w14:paraId="7EAB673C" w14:textId="77777777" w:rsidTr="00372F98">
        <w:tc>
          <w:tcPr>
            <w:tcW w:w="387" w:type="pct"/>
          </w:tcPr>
          <w:p w14:paraId="0C129DD6" w14:textId="77777777" w:rsidR="000C3215" w:rsidRDefault="000C3215" w:rsidP="00AD0A1A">
            <w:pPr>
              <w:spacing w:line="276" w:lineRule="auto"/>
            </w:pPr>
            <w:r>
              <w:t>3</w:t>
            </w:r>
          </w:p>
        </w:tc>
        <w:tc>
          <w:tcPr>
            <w:tcW w:w="3451" w:type="pct"/>
            <w:vMerge/>
          </w:tcPr>
          <w:p w14:paraId="413DDA48" w14:textId="77777777" w:rsidR="000C3215" w:rsidRDefault="000C3215" w:rsidP="00AD0A1A">
            <w:pPr>
              <w:spacing w:line="276" w:lineRule="auto"/>
            </w:pPr>
          </w:p>
        </w:tc>
        <w:tc>
          <w:tcPr>
            <w:tcW w:w="1162" w:type="pct"/>
          </w:tcPr>
          <w:p w14:paraId="7CEBD731" w14:textId="77777777" w:rsidR="000C3215" w:rsidRDefault="000C3215" w:rsidP="00AD0A1A">
            <w:pPr>
              <w:spacing w:line="276" w:lineRule="auto"/>
            </w:pPr>
          </w:p>
        </w:tc>
      </w:tr>
      <w:tr w:rsidR="000C3215" w14:paraId="626D8EE0" w14:textId="77777777" w:rsidTr="00372F98">
        <w:tc>
          <w:tcPr>
            <w:tcW w:w="387" w:type="pct"/>
          </w:tcPr>
          <w:p w14:paraId="10A4737E" w14:textId="77777777" w:rsidR="000C3215" w:rsidRDefault="000C3215" w:rsidP="00AD0A1A">
            <w:pPr>
              <w:spacing w:line="276" w:lineRule="auto"/>
            </w:pPr>
            <w:r>
              <w:t>4</w:t>
            </w:r>
          </w:p>
        </w:tc>
        <w:tc>
          <w:tcPr>
            <w:tcW w:w="3451" w:type="pct"/>
          </w:tcPr>
          <w:p w14:paraId="0FEF64A5" w14:textId="1B6E5040" w:rsidR="000C3215" w:rsidRDefault="002141AC" w:rsidP="00AD0A1A">
            <w:pPr>
              <w:spacing w:line="276" w:lineRule="auto"/>
            </w:pPr>
            <w:r>
              <w:rPr>
                <w:noProof/>
                <w:lang w:eastAsia="en-GB"/>
              </w:rPr>
              <mc:AlternateContent>
                <mc:Choice Requires="wps">
                  <w:drawing>
                    <wp:anchor distT="0" distB="0" distL="114300" distR="114300" simplePos="0" relativeHeight="251744768" behindDoc="1" locked="0" layoutInCell="1" allowOverlap="1" wp14:anchorId="0B7CE6B5" wp14:editId="7F3B27AF">
                      <wp:simplePos x="0" y="0"/>
                      <wp:positionH relativeFrom="column">
                        <wp:posOffset>4445</wp:posOffset>
                      </wp:positionH>
                      <wp:positionV relativeFrom="paragraph">
                        <wp:posOffset>635</wp:posOffset>
                      </wp:positionV>
                      <wp:extent cx="2178050" cy="2178050"/>
                      <wp:effectExtent l="15240" t="13335" r="16510" b="18415"/>
                      <wp:wrapTight wrapText="bothSides">
                        <wp:wrapPolygon edited="0">
                          <wp:start x="-94" y="-94"/>
                          <wp:lineTo x="-94" y="21600"/>
                          <wp:lineTo x="21694" y="21600"/>
                          <wp:lineTo x="21694" y="-94"/>
                          <wp:lineTo x="-94" y="-94"/>
                        </wp:wrapPolygon>
                      </wp:wrapTight>
                      <wp:docPr id="192" name="Rectangle 19" descr="angleTo - returns correct 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0" cy="2178050"/>
                              </a:xfrm>
                              <a:prstGeom prst="rect">
                                <a:avLst/>
                              </a:prstGeom>
                              <a:blipFill dpi="0" rotWithShape="1">
                                <a:blip r:embed="rId53"/>
                                <a:srcRect/>
                                <a:stretch>
                                  <a:fillRect/>
                                </a:stretch>
                              </a:blipFill>
                              <a:ln w="1905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7ABD1BE" id="Rectangle 19" o:spid="_x0000_s1026" alt="angleTo - returns correct angle 1" style="position:absolute;margin-left:.35pt;margin-top:.05pt;width:171.5pt;height:171.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" strokecolor="white [3201]" strokeweight="1.5pt">
                      <v:fill r:id="rId54" o:title="angleTo - returns correct angle 1" recolor="t" rotate="t" type="frame"/>
                      <w10:wrap type="tight"/>
                    </v:rect>
                  </w:pict>
                </mc:Fallback>
              </mc:AlternateContent>
            </w:r>
          </w:p>
        </w:tc>
        <w:tc>
          <w:tcPr>
            <w:tcW w:w="1162" w:type="pct"/>
            <w:vMerge w:val="restart"/>
          </w:tcPr>
          <w:p w14:paraId="6DF4C66F" w14:textId="05BE001C" w:rsidR="000C3215" w:rsidRDefault="006F1A97" w:rsidP="00AD0A1A">
            <w:pPr>
              <w:spacing w:line="276" w:lineRule="auto"/>
            </w:pPr>
            <w:r>
              <w:t>Cells highlighted in blue are</w:t>
            </w:r>
            <w:r w:rsidR="000C3215">
              <w:t xml:space="preserve"> the location the ant is trying to get to. The cell in red is the location of the ant. The arrow represents the direction the ant will move in</w:t>
            </w:r>
            <w:r w:rsidR="00372F98">
              <w:t>.</w:t>
            </w:r>
          </w:p>
        </w:tc>
      </w:tr>
      <w:tr w:rsidR="000C3215" w14:paraId="7EC76C12" w14:textId="77777777" w:rsidTr="00372F98">
        <w:tc>
          <w:tcPr>
            <w:tcW w:w="387" w:type="pct"/>
          </w:tcPr>
          <w:p w14:paraId="200F1FA3" w14:textId="77777777" w:rsidR="000C3215" w:rsidRDefault="000C3215" w:rsidP="00AD0A1A">
            <w:pPr>
              <w:spacing w:line="276" w:lineRule="auto"/>
            </w:pPr>
            <w:r>
              <w:t>5</w:t>
            </w:r>
          </w:p>
        </w:tc>
        <w:tc>
          <w:tcPr>
            <w:tcW w:w="3451" w:type="pct"/>
          </w:tcPr>
          <w:p w14:paraId="7F3D7824" w14:textId="042181D1" w:rsidR="000C3215" w:rsidRDefault="002141AC" w:rsidP="00AD0A1A">
            <w:pPr>
              <w:spacing w:line="276" w:lineRule="auto"/>
            </w:pPr>
            <w:r>
              <w:rPr>
                <w:noProof/>
                <w:lang w:eastAsia="en-GB"/>
              </w:rPr>
              <mc:AlternateContent>
                <mc:Choice Requires="wps">
                  <w:drawing>
                    <wp:anchor distT="0" distB="0" distL="114300" distR="114300" simplePos="0" relativeHeight="251743744" behindDoc="1" locked="0" layoutInCell="1" allowOverlap="1" wp14:anchorId="51AB6251" wp14:editId="26B18AAB">
                      <wp:simplePos x="0" y="0"/>
                      <wp:positionH relativeFrom="column">
                        <wp:posOffset>4445</wp:posOffset>
                      </wp:positionH>
                      <wp:positionV relativeFrom="paragraph">
                        <wp:posOffset>-3596640</wp:posOffset>
                      </wp:positionV>
                      <wp:extent cx="2178050" cy="2178050"/>
                      <wp:effectExtent l="15240" t="11430" r="16510" b="10795"/>
                      <wp:wrapTight wrapText="bothSides">
                        <wp:wrapPolygon edited="0">
                          <wp:start x="-94" y="-94"/>
                          <wp:lineTo x="-94" y="21600"/>
                          <wp:lineTo x="21694" y="21600"/>
                          <wp:lineTo x="21694" y="-94"/>
                          <wp:lineTo x="-94" y="-94"/>
                        </wp:wrapPolygon>
                      </wp:wrapTight>
                      <wp:docPr id="315" name="Rectangle 20" descr="angleTo - returns correct 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0" cy="2178050"/>
                              </a:xfrm>
                              <a:prstGeom prst="rect">
                                <a:avLst/>
                              </a:prstGeom>
                              <a:blipFill dpi="0" rotWithShape="1">
                                <a:blip r:embed="rId55"/>
                                <a:srcRect/>
                                <a:stretch>
                                  <a:fillRect/>
                                </a:stretch>
                              </a:blipFill>
                              <a:ln w="1905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4F7C38B" id="Rectangle 20" o:spid="_x0000_s1026" alt="angleTo - returns correct angle 2" style="position:absolute;margin-left:.35pt;margin-top:-283.2pt;width:171.5pt;height:171.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" strokecolor="white [3201]" strokeweight="1.5pt">
                      <v:fill r:id="rId56" o:title="angleTo - returns correct angle 2" recolor="t" rotate="t" type="frame"/>
                      <w10:wrap type="tight"/>
                    </v:rect>
                  </w:pict>
                </mc:Fallback>
              </mc:AlternateContent>
            </w:r>
          </w:p>
        </w:tc>
        <w:tc>
          <w:tcPr>
            <w:tcW w:w="1162" w:type="pct"/>
            <w:vMerge/>
          </w:tcPr>
          <w:p w14:paraId="74370BAA" w14:textId="77777777" w:rsidR="000C3215" w:rsidRDefault="000C3215" w:rsidP="00AD0A1A">
            <w:pPr>
              <w:spacing w:line="276" w:lineRule="auto"/>
            </w:pPr>
          </w:p>
        </w:tc>
      </w:tr>
      <w:tr w:rsidR="000C3215" w14:paraId="0A1B102A" w14:textId="77777777" w:rsidTr="00372F98">
        <w:tc>
          <w:tcPr>
            <w:tcW w:w="387" w:type="pct"/>
          </w:tcPr>
          <w:p w14:paraId="4389DD5C" w14:textId="77777777" w:rsidR="000C3215" w:rsidRDefault="000C3215" w:rsidP="00AD0A1A">
            <w:pPr>
              <w:spacing w:line="276" w:lineRule="auto"/>
            </w:pPr>
            <w:r>
              <w:t>6</w:t>
            </w:r>
          </w:p>
        </w:tc>
        <w:tc>
          <w:tcPr>
            <w:tcW w:w="3451" w:type="pct"/>
          </w:tcPr>
          <w:p w14:paraId="1AFDDEC7" w14:textId="6166E276" w:rsidR="000C3215" w:rsidRDefault="002141AC" w:rsidP="00AD0A1A">
            <w:pPr>
              <w:spacing w:line="276" w:lineRule="auto"/>
            </w:pPr>
            <w:r>
              <w:rPr>
                <w:noProof/>
                <w:lang w:eastAsia="en-GB"/>
              </w:rPr>
              <mc:AlternateContent>
                <mc:Choice Requires="wps">
                  <w:drawing>
                    <wp:anchor distT="0" distB="0" distL="114300" distR="114300" simplePos="0" relativeHeight="251742720" behindDoc="1" locked="0" layoutInCell="1" allowOverlap="1" wp14:anchorId="36E7943B" wp14:editId="1BE954CC">
                      <wp:simplePos x="0" y="0"/>
                      <wp:positionH relativeFrom="column">
                        <wp:posOffset>4445</wp:posOffset>
                      </wp:positionH>
                      <wp:positionV relativeFrom="paragraph">
                        <wp:posOffset>-3175</wp:posOffset>
                      </wp:positionV>
                      <wp:extent cx="2178050" cy="2178050"/>
                      <wp:effectExtent l="15240" t="11430" r="16510" b="10795"/>
                      <wp:wrapTight wrapText="bothSides">
                        <wp:wrapPolygon edited="0">
                          <wp:start x="-94" y="-94"/>
                          <wp:lineTo x="-94" y="21600"/>
                          <wp:lineTo x="21694" y="21600"/>
                          <wp:lineTo x="21694" y="-94"/>
                          <wp:lineTo x="-94" y="-94"/>
                        </wp:wrapPolygon>
                      </wp:wrapTight>
                      <wp:docPr id="314" name="Rectangle 21" descr="angleTo - returns correct 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0" cy="2178050"/>
                              </a:xfrm>
                              <a:prstGeom prst="rect">
                                <a:avLst/>
                              </a:prstGeom>
                              <a:blipFill dpi="0" rotWithShape="1">
                                <a:blip r:embed="rId57"/>
                                <a:srcRect/>
                                <a:stretch>
                                  <a:fillRect/>
                                </a:stretch>
                              </a:blipFill>
                              <a:ln w="1905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6CCF3FE" id="Rectangle 21" o:spid="_x0000_s1026" alt="angleTo - returns correct angle 9" style="position:absolute;margin-left:.35pt;margin-top:-.25pt;width:171.5pt;height:171.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" strokecolor="white [3201]" strokeweight="1.5pt">
                      <v:fill r:id="rId58" o:title="angleTo - returns correct angle 9" recolor="t" rotate="t" type="frame"/>
                      <w10:wrap type="tight"/>
                    </v:rect>
                  </w:pict>
                </mc:Fallback>
              </mc:AlternateContent>
            </w:r>
          </w:p>
        </w:tc>
        <w:tc>
          <w:tcPr>
            <w:tcW w:w="1162" w:type="pct"/>
            <w:vMerge/>
          </w:tcPr>
          <w:p w14:paraId="18582F4B" w14:textId="77777777" w:rsidR="000C3215" w:rsidRDefault="000C3215" w:rsidP="00AD0A1A">
            <w:pPr>
              <w:spacing w:line="276" w:lineRule="auto"/>
            </w:pPr>
          </w:p>
        </w:tc>
      </w:tr>
      <w:tr w:rsidR="000C3215" w14:paraId="36CD6EFD" w14:textId="77777777" w:rsidTr="00372F98">
        <w:tc>
          <w:tcPr>
            <w:tcW w:w="387" w:type="pct"/>
          </w:tcPr>
          <w:p w14:paraId="4B47CC69" w14:textId="77777777" w:rsidR="000C3215" w:rsidRDefault="000C3215" w:rsidP="00AD0A1A">
            <w:pPr>
              <w:spacing w:line="276" w:lineRule="auto"/>
            </w:pPr>
            <w:r>
              <w:t>7</w:t>
            </w:r>
          </w:p>
        </w:tc>
        <w:tc>
          <w:tcPr>
            <w:tcW w:w="3451" w:type="pct"/>
          </w:tcPr>
          <w:p w14:paraId="1C79B7FB" w14:textId="18419C14" w:rsidR="000C3215" w:rsidRDefault="002141AC" w:rsidP="00AD0A1A">
            <w:pPr>
              <w:spacing w:line="276" w:lineRule="auto"/>
            </w:pPr>
            <w:r>
              <w:rPr>
                <w:noProof/>
                <w:lang w:eastAsia="en-GB"/>
              </w:rPr>
              <mc:AlternateContent>
                <mc:Choice Requires="wps">
                  <w:drawing>
                    <wp:anchor distT="0" distB="0" distL="114300" distR="114300" simplePos="0" relativeHeight="251730432" behindDoc="1" locked="0" layoutInCell="1" allowOverlap="1" wp14:anchorId="29F134A1" wp14:editId="5AFC331C">
                      <wp:simplePos x="0" y="0"/>
                      <wp:positionH relativeFrom="column">
                        <wp:posOffset>2195195</wp:posOffset>
                      </wp:positionH>
                      <wp:positionV relativeFrom="paragraph">
                        <wp:posOffset>12700</wp:posOffset>
                      </wp:positionV>
                      <wp:extent cx="2907030" cy="4052570"/>
                      <wp:effectExtent l="15240" t="10795" r="11430" b="13335"/>
                      <wp:wrapTight wrapText="bothSides">
                        <wp:wrapPolygon edited="0">
                          <wp:start x="-94" y="-95"/>
                          <wp:lineTo x="-94" y="21600"/>
                          <wp:lineTo x="21694" y="21600"/>
                          <wp:lineTo x="21694" y="-95"/>
                          <wp:lineTo x="-94" y="-95"/>
                        </wp:wrapPolygon>
                      </wp:wrapTight>
                      <wp:docPr id="313" name="Rectangle 231" descr="angleTo - returns correct angle - FAI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7030" cy="4052570"/>
                              </a:xfrm>
                              <a:prstGeom prst="rect">
                                <a:avLst/>
                              </a:prstGeom>
                              <a:blipFill dpi="0" rotWithShape="1">
                                <a:blip r:embed="rId59"/>
                                <a:srcRect/>
                                <a:stretch>
                                  <a:fillRect/>
                                </a:stretch>
                              </a:blipFill>
                              <a:ln w="1905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7EFB070" id="Rectangle 231" o:spid="_x0000_s1026" alt="angleTo - returns correct angle - FAIL" style="position:absolute;margin-left:172.85pt;margin-top:1pt;width:228.9pt;height:319.1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" strokecolor="white [3201]" strokeweight="1.5pt">
                      <v:fill r:id="rId60" o:title="angleTo - returns correct angle - FAIL" recolor="t" rotate="t" type="frame"/>
                      <w10:wrap type="tight"/>
                    </v:rect>
                  </w:pict>
                </mc:Fallback>
              </mc:AlternateContent>
            </w:r>
            <w:r>
              <w:rPr>
                <w:noProof/>
                <w:lang w:eastAsia="en-GB"/>
              </w:rPr>
              <mc:AlternateContent>
                <mc:Choice Requires="wps">
                  <w:drawing>
                    <wp:anchor distT="0" distB="0" distL="114300" distR="114300" simplePos="0" relativeHeight="251731456" behindDoc="1" locked="0" layoutInCell="1" allowOverlap="1" wp14:anchorId="6D2E72A6" wp14:editId="197D7C3D">
                      <wp:simplePos x="0" y="0"/>
                      <wp:positionH relativeFrom="column">
                        <wp:posOffset>4445</wp:posOffset>
                      </wp:positionH>
                      <wp:positionV relativeFrom="paragraph">
                        <wp:posOffset>3175</wp:posOffset>
                      </wp:positionV>
                      <wp:extent cx="2178050" cy="2178050"/>
                      <wp:effectExtent l="15240" t="10795" r="16510" b="11430"/>
                      <wp:wrapTight wrapText="bothSides">
                        <wp:wrapPolygon edited="0">
                          <wp:start x="-94" y="-94"/>
                          <wp:lineTo x="-94" y="21600"/>
                          <wp:lineTo x="21694" y="21600"/>
                          <wp:lineTo x="21694" y="-94"/>
                          <wp:lineTo x="-94" y="-94"/>
                        </wp:wrapPolygon>
                      </wp:wrapTight>
                      <wp:docPr id="312" name="Rectangle 230" descr="angleTo - returns correct 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0" cy="2178050"/>
                              </a:xfrm>
                              <a:prstGeom prst="rect">
                                <a:avLst/>
                              </a:prstGeom>
                              <a:blipFill dpi="0" rotWithShape="1">
                                <a:blip r:embed="rId61"/>
                                <a:srcRect/>
                                <a:stretch>
                                  <a:fillRect/>
                                </a:stretch>
                              </a:blipFill>
                              <a:ln w="1905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9D7E3C9" id="Rectangle 230" o:spid="_x0000_s1026" alt="angleTo - returns correct angle 5" style="position:absolute;margin-left:.35pt;margin-top:.25pt;width:171.5pt;height:171.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" strokecolor="white [3201]" strokeweight="1.5pt">
                      <v:fill r:id="rId62" o:title="angleTo - returns correct angle 5" recolor="t" rotate="t" type="frame"/>
                      <w10:wrap type="tight"/>
                    </v:rect>
                  </w:pict>
                </mc:Fallback>
              </mc:AlternateContent>
            </w:r>
          </w:p>
        </w:tc>
        <w:tc>
          <w:tcPr>
            <w:tcW w:w="1162" w:type="pct"/>
          </w:tcPr>
          <w:p w14:paraId="0493D7E0" w14:textId="77777777" w:rsidR="000C3215" w:rsidRDefault="000C3215" w:rsidP="00AD0A1A">
            <w:pPr>
              <w:spacing w:line="276" w:lineRule="auto"/>
            </w:pPr>
            <w:r>
              <w:t>The image on the left is the passed test. The image on the right is the failed test. The image on the right failed as it did not point in the direction which would lead to the shortest distance between the two items. This was because it didn’t take the wrapped position into account</w:t>
            </w:r>
          </w:p>
        </w:tc>
      </w:tr>
      <w:tr w:rsidR="000C3215" w14:paraId="12BA4D38" w14:textId="77777777" w:rsidTr="00372F98">
        <w:tc>
          <w:tcPr>
            <w:tcW w:w="387" w:type="pct"/>
          </w:tcPr>
          <w:p w14:paraId="0227A5BF" w14:textId="77777777" w:rsidR="000C3215" w:rsidRDefault="000C3215" w:rsidP="00AD0A1A">
            <w:pPr>
              <w:spacing w:line="276" w:lineRule="auto"/>
            </w:pPr>
            <w:r>
              <w:t>8</w:t>
            </w:r>
          </w:p>
        </w:tc>
        <w:tc>
          <w:tcPr>
            <w:tcW w:w="3451" w:type="pct"/>
          </w:tcPr>
          <w:p w14:paraId="460E4EF4" w14:textId="3FE55776" w:rsidR="000C3215" w:rsidRDefault="002141AC" w:rsidP="00AD0A1A">
            <w:pPr>
              <w:spacing w:line="276" w:lineRule="auto"/>
            </w:pPr>
            <w:r>
              <w:rPr>
                <w:noProof/>
                <w:lang w:eastAsia="en-GB"/>
              </w:rPr>
              <mc:AlternateContent>
                <mc:Choice Requires="wps">
                  <w:drawing>
                    <wp:anchor distT="0" distB="0" distL="114300" distR="114300" simplePos="0" relativeHeight="251729408" behindDoc="1" locked="0" layoutInCell="1" allowOverlap="1" wp14:anchorId="257CD4BD" wp14:editId="0F18A7AD">
                      <wp:simplePos x="0" y="0"/>
                      <wp:positionH relativeFrom="column">
                        <wp:posOffset>4445</wp:posOffset>
                      </wp:positionH>
                      <wp:positionV relativeFrom="paragraph">
                        <wp:posOffset>-3175</wp:posOffset>
                      </wp:positionV>
                      <wp:extent cx="2178050" cy="2178050"/>
                      <wp:effectExtent l="15240" t="13970" r="16510" b="17780"/>
                      <wp:wrapTight wrapText="bothSides">
                        <wp:wrapPolygon edited="0">
                          <wp:start x="-94" y="-94"/>
                          <wp:lineTo x="-94" y="21600"/>
                          <wp:lineTo x="21694" y="21600"/>
                          <wp:lineTo x="21694" y="-94"/>
                          <wp:lineTo x="-94" y="-94"/>
                        </wp:wrapPolygon>
                      </wp:wrapTight>
                      <wp:docPr id="311" name="Rectangle 232" descr="angleTo - returns correct 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0" cy="2178050"/>
                              </a:xfrm>
                              <a:prstGeom prst="rect">
                                <a:avLst/>
                              </a:prstGeom>
                              <a:blipFill dpi="0" rotWithShape="1">
                                <a:blip r:embed="rId63"/>
                                <a:srcRect/>
                                <a:stretch>
                                  <a:fillRect/>
                                </a:stretch>
                              </a:blipFill>
                              <a:ln w="1905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A4EC248" id="Rectangle 232" o:spid="_x0000_s1026" alt="angleTo - returns correct angle 6" style="position:absolute;margin-left:.35pt;margin-top:-.25pt;width:171.5pt;height:171.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" strokecolor="white [3201]" strokeweight="1.5pt">
                      <v:fill r:id="rId64" o:title="angleTo - returns correct angle 6" recolor="t" rotate="t" type="frame"/>
                      <w10:wrap type="tight"/>
                    </v:rect>
                  </w:pict>
                </mc:Fallback>
              </mc:AlternateContent>
            </w:r>
          </w:p>
        </w:tc>
        <w:tc>
          <w:tcPr>
            <w:tcW w:w="1162" w:type="pct"/>
          </w:tcPr>
          <w:p w14:paraId="2DF7B3D2" w14:textId="77777777" w:rsidR="000C3215" w:rsidRDefault="000C3215" w:rsidP="00AD0A1A">
            <w:pPr>
              <w:spacing w:line="276" w:lineRule="auto"/>
            </w:pPr>
          </w:p>
        </w:tc>
      </w:tr>
      <w:tr w:rsidR="000C3215" w14:paraId="130D95F9" w14:textId="77777777" w:rsidTr="00372F98">
        <w:tc>
          <w:tcPr>
            <w:tcW w:w="387" w:type="pct"/>
          </w:tcPr>
          <w:p w14:paraId="10310D3A" w14:textId="77777777" w:rsidR="000C3215" w:rsidRDefault="000C3215" w:rsidP="00AD0A1A">
            <w:pPr>
              <w:spacing w:line="276" w:lineRule="auto"/>
            </w:pPr>
            <w:r>
              <w:t>9</w:t>
            </w:r>
          </w:p>
        </w:tc>
        <w:tc>
          <w:tcPr>
            <w:tcW w:w="3451" w:type="pct"/>
          </w:tcPr>
          <w:p w14:paraId="44D5202B" w14:textId="77777777" w:rsidR="000C3215" w:rsidRDefault="000C3215" w:rsidP="00AD0A1A">
            <w:pPr>
              <w:spacing w:line="276" w:lineRule="auto"/>
            </w:pPr>
            <w:r>
              <w:rPr>
                <w:noProof/>
                <w:lang w:eastAsia="en-GB"/>
              </w:rPr>
              <w:drawing>
                <wp:anchor distT="0" distB="0" distL="114300" distR="114300" simplePos="0" relativeHeight="251568128" behindDoc="1" locked="0" layoutInCell="1" allowOverlap="1" wp14:anchorId="40FA1EBE" wp14:editId="567A2ED2">
                  <wp:simplePos x="0" y="0"/>
                  <wp:positionH relativeFrom="column">
                    <wp:posOffset>-1905</wp:posOffset>
                  </wp:positionH>
                  <wp:positionV relativeFrom="paragraph">
                    <wp:posOffset>-2181225</wp:posOffset>
                  </wp:positionV>
                  <wp:extent cx="4295775" cy="5481955"/>
                  <wp:effectExtent l="0" t="0" r="9525" b="4445"/>
                  <wp:wrapTight wrapText="bothSides">
                    <wp:wrapPolygon edited="0">
                      <wp:start x="0" y="0"/>
                      <wp:lineTo x="0" y="21542"/>
                      <wp:lineTo x="21552" y="21542"/>
                      <wp:lineTo x="21552" y="0"/>
                      <wp:lineTo x="0" y="0"/>
                    </wp:wrapPolygon>
                  </wp:wrapTight>
                  <wp:docPr id="237" name="Picture 237" descr="\\fs001\01intake$\01ROBINSON\work\comp\comp4\Ant-Simulation-master(3)\Ant-Simulation-master\app\tests\utilities\boundary - returns correct wraped coordina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001\01intake$\01ROBINSON\work\comp\comp4\Ant-Simulation-master(3)\Ant-Simulation-master\app\tests\utilities\boundary - returns correct wraped coordinate 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95775" cy="5481955"/>
                          </a:xfrm>
                          <a:prstGeom prst="rect">
                            <a:avLst/>
                          </a:prstGeom>
                          <a:noFill/>
                          <a:ln>
                            <a:noFill/>
                          </a:ln>
                        </pic:spPr>
                      </pic:pic>
                    </a:graphicData>
                  </a:graphic>
                </wp:anchor>
              </w:drawing>
            </w:r>
          </w:p>
        </w:tc>
        <w:tc>
          <w:tcPr>
            <w:tcW w:w="1162" w:type="pct"/>
            <w:vMerge w:val="restart"/>
          </w:tcPr>
          <w:p w14:paraId="3F3FF101" w14:textId="77777777" w:rsidR="000C3215" w:rsidRDefault="000C3215" w:rsidP="00AD0A1A">
            <w:pPr>
              <w:spacing w:line="276" w:lineRule="auto"/>
            </w:pPr>
            <w:r>
              <w:t>Cells highlighted in blue are the selected cells</w:t>
            </w:r>
          </w:p>
        </w:tc>
      </w:tr>
      <w:tr w:rsidR="000C3215" w14:paraId="4A36F053" w14:textId="77777777" w:rsidTr="00372F98">
        <w:tc>
          <w:tcPr>
            <w:tcW w:w="387" w:type="pct"/>
          </w:tcPr>
          <w:p w14:paraId="0B3F266F" w14:textId="77777777" w:rsidR="000C3215" w:rsidRDefault="000C3215" w:rsidP="00AD0A1A">
            <w:pPr>
              <w:spacing w:line="276" w:lineRule="auto"/>
            </w:pPr>
            <w:r>
              <w:t>10</w:t>
            </w:r>
          </w:p>
        </w:tc>
        <w:tc>
          <w:tcPr>
            <w:tcW w:w="3451" w:type="pct"/>
          </w:tcPr>
          <w:p w14:paraId="10B233EA" w14:textId="77777777" w:rsidR="000C3215" w:rsidRDefault="000C3215" w:rsidP="00AD0A1A">
            <w:pPr>
              <w:spacing w:line="276" w:lineRule="auto"/>
            </w:pPr>
            <w:r>
              <w:rPr>
                <w:noProof/>
                <w:lang w:eastAsia="en-GB"/>
              </w:rPr>
              <w:drawing>
                <wp:anchor distT="0" distB="0" distL="114300" distR="114300" simplePos="0" relativeHeight="251563008" behindDoc="1" locked="0" layoutInCell="1" allowOverlap="1" wp14:anchorId="2863194A" wp14:editId="7CCDEE0B">
                  <wp:simplePos x="0" y="0"/>
                  <wp:positionH relativeFrom="column">
                    <wp:posOffset>-1905</wp:posOffset>
                  </wp:positionH>
                  <wp:positionV relativeFrom="paragraph">
                    <wp:posOffset>3175</wp:posOffset>
                  </wp:positionV>
                  <wp:extent cx="4505325" cy="5734050"/>
                  <wp:effectExtent l="0" t="0" r="9525" b="0"/>
                  <wp:wrapTight wrapText="bothSides">
                    <wp:wrapPolygon edited="0">
                      <wp:start x="0" y="0"/>
                      <wp:lineTo x="0" y="21528"/>
                      <wp:lineTo x="21554" y="21528"/>
                      <wp:lineTo x="21554" y="0"/>
                      <wp:lineTo x="0" y="0"/>
                    </wp:wrapPolygon>
                  </wp:wrapTight>
                  <wp:docPr id="238" name="Picture 238" descr="\\fs001\01intake$\01ROBINSON\work\comp\comp4\Ant-Simulation-master(3)\Ant-Simulation-master\app\tests\utilities\boundary - returns correct wraped coordina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001\01intake$\01ROBINSON\work\comp\comp4\Ant-Simulation-master(3)\Ant-Simulation-master\app\tests\utilities\boundary - returns correct wraped coordinate 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05325" cy="5734050"/>
                          </a:xfrm>
                          <a:prstGeom prst="rect">
                            <a:avLst/>
                          </a:prstGeom>
                          <a:noFill/>
                          <a:ln>
                            <a:noFill/>
                          </a:ln>
                        </pic:spPr>
                      </pic:pic>
                    </a:graphicData>
                  </a:graphic>
                </wp:anchor>
              </w:drawing>
            </w:r>
          </w:p>
        </w:tc>
        <w:tc>
          <w:tcPr>
            <w:tcW w:w="1162" w:type="pct"/>
            <w:vMerge/>
          </w:tcPr>
          <w:p w14:paraId="1F7E4557" w14:textId="77777777" w:rsidR="000C3215" w:rsidRDefault="000C3215" w:rsidP="00AD0A1A">
            <w:pPr>
              <w:spacing w:line="276" w:lineRule="auto"/>
            </w:pPr>
          </w:p>
        </w:tc>
      </w:tr>
      <w:tr w:rsidR="000C3215" w14:paraId="5E3D7879" w14:textId="77777777" w:rsidTr="00372F98">
        <w:tc>
          <w:tcPr>
            <w:tcW w:w="387" w:type="pct"/>
          </w:tcPr>
          <w:p w14:paraId="38AE7233" w14:textId="77777777" w:rsidR="000C3215" w:rsidRDefault="000C3215" w:rsidP="00AD0A1A">
            <w:pPr>
              <w:spacing w:line="276" w:lineRule="auto"/>
            </w:pPr>
            <w:r>
              <w:t>11</w:t>
            </w:r>
          </w:p>
        </w:tc>
        <w:tc>
          <w:tcPr>
            <w:tcW w:w="3451" w:type="pct"/>
          </w:tcPr>
          <w:p w14:paraId="175FE466" w14:textId="77777777" w:rsidR="000C3215" w:rsidRDefault="000C3215" w:rsidP="00AD0A1A">
            <w:pPr>
              <w:spacing w:line="276" w:lineRule="auto"/>
            </w:pPr>
            <w:r>
              <w:rPr>
                <w:noProof/>
                <w:lang w:eastAsia="en-GB"/>
              </w:rPr>
              <w:drawing>
                <wp:anchor distT="0" distB="0" distL="114300" distR="114300" simplePos="0" relativeHeight="251557888" behindDoc="1" locked="0" layoutInCell="1" allowOverlap="1" wp14:anchorId="033204C0" wp14:editId="30ECEAD4">
                  <wp:simplePos x="0" y="0"/>
                  <wp:positionH relativeFrom="column">
                    <wp:posOffset>-1905</wp:posOffset>
                  </wp:positionH>
                  <wp:positionV relativeFrom="paragraph">
                    <wp:posOffset>3175</wp:posOffset>
                  </wp:positionV>
                  <wp:extent cx="4524375" cy="5724525"/>
                  <wp:effectExtent l="0" t="0" r="9525" b="9525"/>
                  <wp:wrapTight wrapText="bothSides">
                    <wp:wrapPolygon edited="0">
                      <wp:start x="0" y="0"/>
                      <wp:lineTo x="0" y="21564"/>
                      <wp:lineTo x="21555" y="21564"/>
                      <wp:lineTo x="21555" y="0"/>
                      <wp:lineTo x="0" y="0"/>
                    </wp:wrapPolygon>
                  </wp:wrapTight>
                  <wp:docPr id="239" name="Picture 239" descr="\\fs001\01intake$\01ROBINSON\work\comp\comp4\Ant-Simulation-master(3)\Ant-Simulation-master\app\tests\utilities\boundary - returns correct wraped coordina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001\01intake$\01ROBINSON\work\comp\comp4\Ant-Simulation-master(3)\Ant-Simulation-master\app\tests\utilities\boundary - returns correct wraped coordinate 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24375" cy="5724525"/>
                          </a:xfrm>
                          <a:prstGeom prst="rect">
                            <a:avLst/>
                          </a:prstGeom>
                          <a:noFill/>
                          <a:ln>
                            <a:noFill/>
                          </a:ln>
                        </pic:spPr>
                      </pic:pic>
                    </a:graphicData>
                  </a:graphic>
                </wp:anchor>
              </w:drawing>
            </w:r>
          </w:p>
        </w:tc>
        <w:tc>
          <w:tcPr>
            <w:tcW w:w="1162" w:type="pct"/>
            <w:vMerge/>
          </w:tcPr>
          <w:p w14:paraId="54C9D6AC" w14:textId="77777777" w:rsidR="000C3215" w:rsidRDefault="000C3215" w:rsidP="00AD0A1A">
            <w:pPr>
              <w:spacing w:line="276" w:lineRule="auto"/>
            </w:pPr>
          </w:p>
        </w:tc>
      </w:tr>
      <w:tr w:rsidR="000C3215" w14:paraId="068D110F" w14:textId="77777777" w:rsidTr="00372F98">
        <w:tc>
          <w:tcPr>
            <w:tcW w:w="387" w:type="pct"/>
          </w:tcPr>
          <w:p w14:paraId="77439AB0" w14:textId="77777777" w:rsidR="000C3215" w:rsidRDefault="000C3215" w:rsidP="00AD0A1A">
            <w:pPr>
              <w:spacing w:line="276" w:lineRule="auto"/>
            </w:pPr>
            <w:r>
              <w:t>12</w:t>
            </w:r>
          </w:p>
        </w:tc>
        <w:tc>
          <w:tcPr>
            <w:tcW w:w="3451" w:type="pct"/>
          </w:tcPr>
          <w:p w14:paraId="77923EE1" w14:textId="77777777" w:rsidR="000C3215" w:rsidRDefault="000C3215" w:rsidP="00AD0A1A">
            <w:pPr>
              <w:spacing w:line="276" w:lineRule="auto"/>
            </w:pPr>
            <w:r>
              <w:rPr>
                <w:noProof/>
                <w:lang w:eastAsia="en-GB"/>
              </w:rPr>
              <w:drawing>
                <wp:anchor distT="0" distB="0" distL="114300" distR="114300" simplePos="0" relativeHeight="251552768" behindDoc="1" locked="0" layoutInCell="1" allowOverlap="1" wp14:anchorId="0BF99FE3" wp14:editId="02777BEB">
                  <wp:simplePos x="0" y="0"/>
                  <wp:positionH relativeFrom="column">
                    <wp:posOffset>-1905</wp:posOffset>
                  </wp:positionH>
                  <wp:positionV relativeFrom="paragraph">
                    <wp:posOffset>3175</wp:posOffset>
                  </wp:positionV>
                  <wp:extent cx="4495800" cy="5724525"/>
                  <wp:effectExtent l="0" t="0" r="0" b="9525"/>
                  <wp:wrapTight wrapText="bothSides">
                    <wp:wrapPolygon edited="0">
                      <wp:start x="0" y="0"/>
                      <wp:lineTo x="0" y="21564"/>
                      <wp:lineTo x="21508" y="21564"/>
                      <wp:lineTo x="21508" y="0"/>
                      <wp:lineTo x="0" y="0"/>
                    </wp:wrapPolygon>
                  </wp:wrapTight>
                  <wp:docPr id="242" name="Picture 242" descr="\\fs001\01intake$\01ROBINSON\work\comp\comp4\Ant-Simulation-master(3)\Ant-Simulation-master\app\tests\utilities\boundary - returns correct wraped coordinat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001\01intake$\01ROBINSON\work\comp\comp4\Ant-Simulation-master(3)\Ant-Simulation-master\app\tests\utilities\boundary - returns correct wraped coordinate 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95800" cy="5724525"/>
                          </a:xfrm>
                          <a:prstGeom prst="rect">
                            <a:avLst/>
                          </a:prstGeom>
                          <a:noFill/>
                          <a:ln>
                            <a:noFill/>
                          </a:ln>
                        </pic:spPr>
                      </pic:pic>
                    </a:graphicData>
                  </a:graphic>
                </wp:anchor>
              </w:drawing>
            </w:r>
          </w:p>
        </w:tc>
        <w:tc>
          <w:tcPr>
            <w:tcW w:w="1162" w:type="pct"/>
            <w:vMerge/>
          </w:tcPr>
          <w:p w14:paraId="40834223" w14:textId="77777777" w:rsidR="000C3215" w:rsidRDefault="000C3215" w:rsidP="00AD0A1A">
            <w:pPr>
              <w:spacing w:line="276" w:lineRule="auto"/>
            </w:pPr>
          </w:p>
        </w:tc>
      </w:tr>
      <w:tr w:rsidR="000C3215" w14:paraId="2029A31F" w14:textId="77777777" w:rsidTr="00372F98">
        <w:tc>
          <w:tcPr>
            <w:tcW w:w="387" w:type="pct"/>
          </w:tcPr>
          <w:p w14:paraId="6CD425D8" w14:textId="77777777" w:rsidR="000C3215" w:rsidRDefault="000C3215" w:rsidP="00AD0A1A">
            <w:pPr>
              <w:spacing w:line="276" w:lineRule="auto"/>
            </w:pPr>
            <w:r>
              <w:t>13</w:t>
            </w:r>
          </w:p>
        </w:tc>
        <w:tc>
          <w:tcPr>
            <w:tcW w:w="3451" w:type="pct"/>
          </w:tcPr>
          <w:p w14:paraId="21BCAE8E" w14:textId="77777777" w:rsidR="000C3215" w:rsidRDefault="000C3215" w:rsidP="00AD0A1A">
            <w:pPr>
              <w:spacing w:line="276" w:lineRule="auto"/>
            </w:pPr>
            <w:r>
              <w:rPr>
                <w:noProof/>
                <w:lang w:eastAsia="en-GB"/>
              </w:rPr>
              <w:drawing>
                <wp:anchor distT="0" distB="0" distL="114300" distR="114300" simplePos="0" relativeHeight="251547648" behindDoc="1" locked="0" layoutInCell="1" allowOverlap="1" wp14:anchorId="3CD99F8B" wp14:editId="03CA61AE">
                  <wp:simplePos x="0" y="0"/>
                  <wp:positionH relativeFrom="column">
                    <wp:posOffset>-1905</wp:posOffset>
                  </wp:positionH>
                  <wp:positionV relativeFrom="paragraph">
                    <wp:posOffset>3175</wp:posOffset>
                  </wp:positionV>
                  <wp:extent cx="7153275" cy="1323975"/>
                  <wp:effectExtent l="0" t="0" r="9525" b="9525"/>
                  <wp:wrapTight wrapText="bothSides">
                    <wp:wrapPolygon edited="0">
                      <wp:start x="0" y="0"/>
                      <wp:lineTo x="0" y="21445"/>
                      <wp:lineTo x="21571" y="21445"/>
                      <wp:lineTo x="21571" y="0"/>
                      <wp:lineTo x="0" y="0"/>
                    </wp:wrapPolygon>
                  </wp:wrapTight>
                  <wp:docPr id="243" name="Picture 243" descr="\\fs001\01intake$\01ROBINSON\work\comp\comp4\Ant-Simulation-master(3)\Ant-Simulation-master\app\tests\utilities\clone - by 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001\01intake$\01ROBINSON\work\comp\comp4\Ant-Simulation-master(3)\Ant-Simulation-master\app\tests\utilities\clone - by referenc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53275" cy="1323975"/>
                          </a:xfrm>
                          <a:prstGeom prst="rect">
                            <a:avLst/>
                          </a:prstGeom>
                          <a:noFill/>
                          <a:ln>
                            <a:noFill/>
                          </a:ln>
                        </pic:spPr>
                      </pic:pic>
                    </a:graphicData>
                  </a:graphic>
                </wp:anchor>
              </w:drawing>
            </w:r>
          </w:p>
        </w:tc>
        <w:tc>
          <w:tcPr>
            <w:tcW w:w="1162" w:type="pct"/>
          </w:tcPr>
          <w:p w14:paraId="5E814464" w14:textId="77777777" w:rsidR="000C3215" w:rsidRDefault="000C3215" w:rsidP="00AD0A1A">
            <w:pPr>
              <w:spacing w:line="276" w:lineRule="auto"/>
            </w:pPr>
          </w:p>
        </w:tc>
      </w:tr>
      <w:tr w:rsidR="000C3215" w14:paraId="1AF34E6C" w14:textId="77777777" w:rsidTr="00372F98">
        <w:tc>
          <w:tcPr>
            <w:tcW w:w="387" w:type="pct"/>
          </w:tcPr>
          <w:p w14:paraId="78639A39" w14:textId="77777777" w:rsidR="000C3215" w:rsidRDefault="000C3215" w:rsidP="00AD0A1A">
            <w:pPr>
              <w:spacing w:line="276" w:lineRule="auto"/>
            </w:pPr>
            <w:r>
              <w:t>14</w:t>
            </w:r>
          </w:p>
        </w:tc>
        <w:tc>
          <w:tcPr>
            <w:tcW w:w="3451" w:type="pct"/>
          </w:tcPr>
          <w:p w14:paraId="2020853B" w14:textId="77777777" w:rsidR="000C3215" w:rsidRDefault="000C3215" w:rsidP="00AD0A1A">
            <w:pPr>
              <w:spacing w:line="276" w:lineRule="auto"/>
            </w:pPr>
            <w:r>
              <w:rPr>
                <w:noProof/>
                <w:lang w:eastAsia="en-GB"/>
              </w:rPr>
              <w:drawing>
                <wp:anchor distT="0" distB="0" distL="114300" distR="114300" simplePos="0" relativeHeight="251542528" behindDoc="1" locked="0" layoutInCell="1" allowOverlap="1" wp14:anchorId="061213F3" wp14:editId="7E940C8B">
                  <wp:simplePos x="0" y="0"/>
                  <wp:positionH relativeFrom="column">
                    <wp:posOffset>-1905</wp:posOffset>
                  </wp:positionH>
                  <wp:positionV relativeFrom="paragraph">
                    <wp:posOffset>-3175</wp:posOffset>
                  </wp:positionV>
                  <wp:extent cx="7172325" cy="1371600"/>
                  <wp:effectExtent l="0" t="0" r="9525" b="0"/>
                  <wp:wrapTight wrapText="bothSides">
                    <wp:wrapPolygon edited="0">
                      <wp:start x="0" y="0"/>
                      <wp:lineTo x="0" y="21300"/>
                      <wp:lineTo x="21571" y="21300"/>
                      <wp:lineTo x="21571" y="0"/>
                      <wp:lineTo x="0" y="0"/>
                    </wp:wrapPolygon>
                  </wp:wrapTight>
                  <wp:docPr id="244" name="Picture 244" descr="\\fs001\01intake$\01ROBINSON\work\comp\comp4\Ant-Simulation-master(3)\Ant-Simulation-master\app\tests\utilities\clone - exact 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001\01intake$\01ROBINSON\work\comp\comp4\Ant-Simulation-master(3)\Ant-Simulation-master\app\tests\utilities\clone - exact clon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72325" cy="1371600"/>
                          </a:xfrm>
                          <a:prstGeom prst="rect">
                            <a:avLst/>
                          </a:prstGeom>
                          <a:noFill/>
                          <a:ln>
                            <a:noFill/>
                          </a:ln>
                        </pic:spPr>
                      </pic:pic>
                    </a:graphicData>
                  </a:graphic>
                </wp:anchor>
              </w:drawing>
            </w:r>
          </w:p>
        </w:tc>
        <w:tc>
          <w:tcPr>
            <w:tcW w:w="1162" w:type="pct"/>
          </w:tcPr>
          <w:p w14:paraId="1AA3DA1D" w14:textId="77777777" w:rsidR="000C3215" w:rsidRDefault="000C3215" w:rsidP="00AD0A1A">
            <w:pPr>
              <w:spacing w:line="276" w:lineRule="auto"/>
            </w:pPr>
          </w:p>
        </w:tc>
      </w:tr>
      <w:tr w:rsidR="000C3215" w14:paraId="345578F6" w14:textId="77777777" w:rsidTr="00372F98">
        <w:tc>
          <w:tcPr>
            <w:tcW w:w="387" w:type="pct"/>
          </w:tcPr>
          <w:p w14:paraId="03144E72" w14:textId="77777777" w:rsidR="000C3215" w:rsidRDefault="000C3215" w:rsidP="00AD0A1A">
            <w:pPr>
              <w:spacing w:line="276" w:lineRule="auto"/>
            </w:pPr>
            <w:r>
              <w:t>15</w:t>
            </w:r>
          </w:p>
        </w:tc>
        <w:tc>
          <w:tcPr>
            <w:tcW w:w="3451" w:type="pct"/>
            <w:vMerge w:val="restart"/>
          </w:tcPr>
          <w:p w14:paraId="3D120A49" w14:textId="77777777" w:rsidR="000C3215" w:rsidRDefault="000C3215" w:rsidP="00AD0A1A">
            <w:pPr>
              <w:spacing w:line="276" w:lineRule="auto"/>
            </w:pPr>
            <w:r>
              <w:rPr>
                <w:noProof/>
                <w:lang w:eastAsia="en-GB"/>
              </w:rPr>
              <w:drawing>
                <wp:inline distT="0" distB="0" distL="0" distR="0" wp14:anchorId="10B22457" wp14:editId="1D28CA31">
                  <wp:extent cx="6696075" cy="1304925"/>
                  <wp:effectExtent l="0" t="0" r="9525" b="9525"/>
                  <wp:docPr id="245" name="Picture 245" descr="\\fs001\01intake$\01ROBINSON\work\comp\comp4\Ant-Simulation-master(3)\Ant-Simulation-master\app\tests\utilities\indexToCoord - returns correct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001\01intake$\01ROBINSON\work\comp\comp4\Ant-Simulation-master(3)\Ant-Simulation-master\app\tests\utilities\indexToCoord - returns correct valu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96075" cy="1304925"/>
                          </a:xfrm>
                          <a:prstGeom prst="rect">
                            <a:avLst/>
                          </a:prstGeom>
                          <a:noFill/>
                          <a:ln>
                            <a:noFill/>
                          </a:ln>
                        </pic:spPr>
                      </pic:pic>
                    </a:graphicData>
                  </a:graphic>
                </wp:inline>
              </w:drawing>
            </w:r>
          </w:p>
        </w:tc>
        <w:tc>
          <w:tcPr>
            <w:tcW w:w="1162" w:type="pct"/>
          </w:tcPr>
          <w:p w14:paraId="78216610" w14:textId="77777777" w:rsidR="000C3215" w:rsidRDefault="000C3215" w:rsidP="00AD0A1A">
            <w:pPr>
              <w:spacing w:line="276" w:lineRule="auto"/>
            </w:pPr>
          </w:p>
        </w:tc>
      </w:tr>
      <w:tr w:rsidR="000C3215" w14:paraId="57097885" w14:textId="77777777" w:rsidTr="00372F98">
        <w:tc>
          <w:tcPr>
            <w:tcW w:w="387" w:type="pct"/>
          </w:tcPr>
          <w:p w14:paraId="4E0E46AA" w14:textId="77777777" w:rsidR="000C3215" w:rsidRDefault="000C3215" w:rsidP="00AD0A1A">
            <w:pPr>
              <w:spacing w:line="276" w:lineRule="auto"/>
            </w:pPr>
            <w:r>
              <w:t>16</w:t>
            </w:r>
          </w:p>
        </w:tc>
        <w:tc>
          <w:tcPr>
            <w:tcW w:w="3451" w:type="pct"/>
            <w:vMerge/>
          </w:tcPr>
          <w:p w14:paraId="14B9C4AC" w14:textId="77777777" w:rsidR="000C3215" w:rsidRDefault="000C3215" w:rsidP="00AD0A1A">
            <w:pPr>
              <w:spacing w:line="276" w:lineRule="auto"/>
            </w:pPr>
          </w:p>
        </w:tc>
        <w:tc>
          <w:tcPr>
            <w:tcW w:w="1162" w:type="pct"/>
          </w:tcPr>
          <w:p w14:paraId="35BAB6F4" w14:textId="77777777" w:rsidR="000C3215" w:rsidRDefault="000C3215" w:rsidP="00AD0A1A">
            <w:pPr>
              <w:spacing w:line="276" w:lineRule="auto"/>
            </w:pPr>
          </w:p>
        </w:tc>
      </w:tr>
      <w:tr w:rsidR="000C3215" w14:paraId="56130685" w14:textId="77777777" w:rsidTr="00372F98">
        <w:tc>
          <w:tcPr>
            <w:tcW w:w="387" w:type="pct"/>
          </w:tcPr>
          <w:p w14:paraId="216163E7" w14:textId="40434377" w:rsidR="000C3215" w:rsidRDefault="000C3215" w:rsidP="00AD0A1A">
            <w:pPr>
              <w:spacing w:line="276" w:lineRule="auto"/>
            </w:pPr>
            <w:r>
              <w:t>17</w:t>
            </w:r>
          </w:p>
        </w:tc>
        <w:tc>
          <w:tcPr>
            <w:tcW w:w="3451" w:type="pct"/>
            <w:vMerge w:val="restart"/>
          </w:tcPr>
          <w:p w14:paraId="304269BD" w14:textId="77777777" w:rsidR="000C3215" w:rsidRDefault="000C3215" w:rsidP="00AD0A1A">
            <w:pPr>
              <w:spacing w:line="276" w:lineRule="auto"/>
            </w:pPr>
            <w:r>
              <w:rPr>
                <w:noProof/>
                <w:lang w:eastAsia="en-GB"/>
              </w:rPr>
              <w:drawing>
                <wp:inline distT="0" distB="0" distL="0" distR="0" wp14:anchorId="40E17033" wp14:editId="239A296C">
                  <wp:extent cx="4762500" cy="1257300"/>
                  <wp:effectExtent l="0" t="0" r="0" b="0"/>
                  <wp:docPr id="246" name="Picture 246" descr="\\fs001\01intake$\01ROBINSON\work\comp\comp4\Ant-Simulation-master(3)\Ant-Simulation-master\app\tests\utilities\distance - returns correct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001\01intake$\01ROBINSON\work\comp\comp4\Ant-Simulation-master(3)\Ant-Simulation-master\app\tests\utilities\distance - returns correct value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2500" cy="1257300"/>
                          </a:xfrm>
                          <a:prstGeom prst="rect">
                            <a:avLst/>
                          </a:prstGeom>
                          <a:noFill/>
                          <a:ln>
                            <a:noFill/>
                          </a:ln>
                        </pic:spPr>
                      </pic:pic>
                    </a:graphicData>
                  </a:graphic>
                </wp:inline>
              </w:drawing>
            </w:r>
          </w:p>
        </w:tc>
        <w:tc>
          <w:tcPr>
            <w:tcW w:w="1162" w:type="pct"/>
          </w:tcPr>
          <w:p w14:paraId="7EDF42CF" w14:textId="77777777" w:rsidR="000C3215" w:rsidRDefault="000C3215" w:rsidP="00AD0A1A">
            <w:pPr>
              <w:spacing w:line="276" w:lineRule="auto"/>
            </w:pPr>
          </w:p>
        </w:tc>
      </w:tr>
      <w:tr w:rsidR="000C3215" w14:paraId="4F41CF52" w14:textId="77777777" w:rsidTr="00372F98">
        <w:tc>
          <w:tcPr>
            <w:tcW w:w="387" w:type="pct"/>
          </w:tcPr>
          <w:p w14:paraId="32EDF7F4" w14:textId="77777777" w:rsidR="000C3215" w:rsidRDefault="000C3215" w:rsidP="00AD0A1A">
            <w:pPr>
              <w:spacing w:line="276" w:lineRule="auto"/>
            </w:pPr>
            <w:r>
              <w:t>18</w:t>
            </w:r>
          </w:p>
        </w:tc>
        <w:tc>
          <w:tcPr>
            <w:tcW w:w="3451" w:type="pct"/>
            <w:vMerge/>
          </w:tcPr>
          <w:p w14:paraId="6E4E2B19" w14:textId="77777777" w:rsidR="000C3215" w:rsidRDefault="000C3215" w:rsidP="00AD0A1A">
            <w:pPr>
              <w:spacing w:line="276" w:lineRule="auto"/>
            </w:pPr>
          </w:p>
        </w:tc>
        <w:tc>
          <w:tcPr>
            <w:tcW w:w="1162" w:type="pct"/>
          </w:tcPr>
          <w:p w14:paraId="47D847A8" w14:textId="77777777" w:rsidR="000C3215" w:rsidRDefault="000C3215" w:rsidP="00AD0A1A">
            <w:pPr>
              <w:spacing w:line="276" w:lineRule="auto"/>
            </w:pPr>
          </w:p>
        </w:tc>
      </w:tr>
      <w:tr w:rsidR="000C3215" w14:paraId="0284C45D" w14:textId="77777777" w:rsidTr="00372F98">
        <w:tc>
          <w:tcPr>
            <w:tcW w:w="387" w:type="pct"/>
          </w:tcPr>
          <w:p w14:paraId="2ABB6E15" w14:textId="77777777" w:rsidR="000C3215" w:rsidRDefault="000C3215" w:rsidP="00AD0A1A">
            <w:pPr>
              <w:spacing w:line="276" w:lineRule="auto"/>
            </w:pPr>
            <w:r>
              <w:t>19</w:t>
            </w:r>
          </w:p>
        </w:tc>
        <w:tc>
          <w:tcPr>
            <w:tcW w:w="3451" w:type="pct"/>
          </w:tcPr>
          <w:p w14:paraId="737AE7AE" w14:textId="69D6902F" w:rsidR="000C3215" w:rsidRDefault="002141AC" w:rsidP="00AD0A1A">
            <w:pPr>
              <w:spacing w:line="276" w:lineRule="auto"/>
            </w:pPr>
            <w:r>
              <w:rPr>
                <w:noProof/>
                <w:lang w:eastAsia="en-GB"/>
              </w:rPr>
              <mc:AlternateContent>
                <mc:Choice Requires="wps">
                  <w:drawing>
                    <wp:anchor distT="0" distB="0" distL="114300" distR="114300" simplePos="0" relativeHeight="251735552" behindDoc="1" locked="0" layoutInCell="1" allowOverlap="1" wp14:anchorId="6C33E65A" wp14:editId="31461D16">
                      <wp:simplePos x="0" y="0"/>
                      <wp:positionH relativeFrom="column">
                        <wp:posOffset>-1270</wp:posOffset>
                      </wp:positionH>
                      <wp:positionV relativeFrom="paragraph">
                        <wp:posOffset>3175</wp:posOffset>
                      </wp:positionV>
                      <wp:extent cx="2069465" cy="2069465"/>
                      <wp:effectExtent l="9525" t="13335" r="6985" b="12700"/>
                      <wp:wrapTight wrapText="bothSides">
                        <wp:wrapPolygon edited="0">
                          <wp:start x="-99" y="-99"/>
                          <wp:lineTo x="-99" y="21501"/>
                          <wp:lineTo x="21699" y="21501"/>
                          <wp:lineTo x="21699" y="-99"/>
                          <wp:lineTo x="-99" y="-99"/>
                        </wp:wrapPolygon>
                      </wp:wrapTight>
                      <wp:docPr id="310" name="Rectangle 247" descr="getBlock - returns correct siz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9465" cy="2069465"/>
                              </a:xfrm>
                              <a:prstGeom prst="rect">
                                <a:avLst/>
                              </a:prstGeom>
                              <a:blipFill dpi="0" rotWithShape="1">
                                <a:blip r:embed="rId73"/>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CEA0902" id="Rectangle 247" o:spid="_x0000_s1026" alt="getBlock - returns correct size 1" style="position:absolute;margin-left:-.1pt;margin-top:.25pt;width:162.95pt;height:162.9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" strokecolor="white [3201]" strokeweight="1pt">
                      <v:fill r:id="rId74" o:title="getBlock - returns correct size 1" recolor="t" rotate="t" type="frame"/>
                      <w10:wrap type="tight"/>
                    </v:rect>
                  </w:pict>
                </mc:Fallback>
              </mc:AlternateContent>
            </w:r>
          </w:p>
        </w:tc>
        <w:tc>
          <w:tcPr>
            <w:tcW w:w="1162" w:type="pct"/>
            <w:vMerge w:val="restart"/>
          </w:tcPr>
          <w:p w14:paraId="4D16E610" w14:textId="77777777" w:rsidR="000C3215" w:rsidRPr="00095A24" w:rsidRDefault="000C3215" w:rsidP="00AD0A1A">
            <w:pPr>
              <w:spacing w:line="276" w:lineRule="auto"/>
            </w:pPr>
            <w:r w:rsidRPr="00095A24">
              <w:t>Cells highlighted in blue are the selected cells</w:t>
            </w:r>
          </w:p>
        </w:tc>
      </w:tr>
      <w:tr w:rsidR="000C3215" w14:paraId="1B688B95" w14:textId="77777777" w:rsidTr="00372F98">
        <w:tc>
          <w:tcPr>
            <w:tcW w:w="387" w:type="pct"/>
          </w:tcPr>
          <w:p w14:paraId="3A6DE160" w14:textId="77777777" w:rsidR="000C3215" w:rsidRDefault="000C3215" w:rsidP="00AD0A1A">
            <w:pPr>
              <w:spacing w:line="276" w:lineRule="auto"/>
            </w:pPr>
            <w:r>
              <w:t>20</w:t>
            </w:r>
          </w:p>
        </w:tc>
        <w:tc>
          <w:tcPr>
            <w:tcW w:w="3451" w:type="pct"/>
          </w:tcPr>
          <w:p w14:paraId="246C058F" w14:textId="1E4D606E" w:rsidR="000C3215" w:rsidRDefault="002141AC" w:rsidP="00AD0A1A">
            <w:pPr>
              <w:spacing w:line="276" w:lineRule="auto"/>
            </w:pPr>
            <w:r>
              <w:rPr>
                <w:noProof/>
                <w:lang w:eastAsia="en-GB"/>
              </w:rPr>
              <mc:AlternateContent>
                <mc:Choice Requires="wps">
                  <w:drawing>
                    <wp:anchor distT="0" distB="0" distL="114300" distR="114300" simplePos="0" relativeHeight="251736576" behindDoc="1" locked="0" layoutInCell="1" allowOverlap="1" wp14:anchorId="1E190DE6" wp14:editId="4BF55868">
                      <wp:simplePos x="0" y="0"/>
                      <wp:positionH relativeFrom="column">
                        <wp:posOffset>-1270</wp:posOffset>
                      </wp:positionH>
                      <wp:positionV relativeFrom="paragraph">
                        <wp:posOffset>635</wp:posOffset>
                      </wp:positionV>
                      <wp:extent cx="2069465" cy="2069465"/>
                      <wp:effectExtent l="9525" t="13335" r="6985" b="12700"/>
                      <wp:wrapTight wrapText="bothSides">
                        <wp:wrapPolygon edited="0">
                          <wp:start x="-99" y="-99"/>
                          <wp:lineTo x="-99" y="21501"/>
                          <wp:lineTo x="21699" y="21501"/>
                          <wp:lineTo x="21699" y="-99"/>
                          <wp:lineTo x="-99" y="-99"/>
                        </wp:wrapPolygon>
                      </wp:wrapTight>
                      <wp:docPr id="309" name="Rectangle 248" descr="getBlock - returns correct siz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9465" cy="2069465"/>
                              </a:xfrm>
                              <a:prstGeom prst="rect">
                                <a:avLst/>
                              </a:prstGeom>
                              <a:blipFill dpi="0" rotWithShape="1">
                                <a:blip r:embed="rId75"/>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394F306" id="Rectangle 248" o:spid="_x0000_s1026" alt="getBlock - returns correct size 2" style="position:absolute;margin-left:-.1pt;margin-top:.05pt;width:162.95pt;height:162.9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" strokecolor="white [3201]" strokeweight="1pt">
                      <v:fill r:id="rId76" o:title="getBlock - returns correct size 2" recolor="t" rotate="t" type="frame"/>
                      <w10:wrap type="tight"/>
                    </v:rect>
                  </w:pict>
                </mc:Fallback>
              </mc:AlternateContent>
            </w:r>
          </w:p>
        </w:tc>
        <w:tc>
          <w:tcPr>
            <w:tcW w:w="1162" w:type="pct"/>
            <w:vMerge/>
          </w:tcPr>
          <w:p w14:paraId="5F1DF5B8" w14:textId="77777777" w:rsidR="000C3215" w:rsidRDefault="000C3215" w:rsidP="00AD0A1A">
            <w:pPr>
              <w:spacing w:line="276" w:lineRule="auto"/>
            </w:pPr>
          </w:p>
        </w:tc>
      </w:tr>
      <w:tr w:rsidR="000C3215" w14:paraId="4EC6EFCC" w14:textId="77777777" w:rsidTr="00372F98">
        <w:tc>
          <w:tcPr>
            <w:tcW w:w="387" w:type="pct"/>
          </w:tcPr>
          <w:p w14:paraId="14BF90A6" w14:textId="77777777" w:rsidR="000C3215" w:rsidRDefault="000C3215" w:rsidP="00AD0A1A">
            <w:pPr>
              <w:spacing w:line="276" w:lineRule="auto"/>
            </w:pPr>
            <w:r>
              <w:t>21</w:t>
            </w:r>
          </w:p>
        </w:tc>
        <w:tc>
          <w:tcPr>
            <w:tcW w:w="3451" w:type="pct"/>
          </w:tcPr>
          <w:p w14:paraId="141CE8A7" w14:textId="404DA6CC" w:rsidR="000C3215" w:rsidRDefault="002141AC" w:rsidP="00AD0A1A">
            <w:pPr>
              <w:spacing w:line="276" w:lineRule="auto"/>
            </w:pPr>
            <w:r>
              <w:rPr>
                <w:noProof/>
                <w:lang w:eastAsia="en-GB"/>
              </w:rPr>
              <mc:AlternateContent>
                <mc:Choice Requires="wps">
                  <w:drawing>
                    <wp:inline distT="0" distB="0" distL="0" distR="0" wp14:anchorId="4F2754F5" wp14:editId="47EF3EEB">
                      <wp:extent cx="2069465" cy="2069465"/>
                      <wp:effectExtent l="10795" t="7620" r="15240" b="8890"/>
                      <wp:docPr id="304" name="Rectangle 249" descr="getBlock - returns correct siz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9465" cy="2069465"/>
                              </a:xfrm>
                              <a:prstGeom prst="rect">
                                <a:avLst/>
                              </a:prstGeom>
                              <a:blipFill dpi="0" rotWithShape="1">
                                <a:blip r:embed="rId77"/>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xmlns:w15="http://schemas.microsoft.com/office/word/2012/wordml">
                  <w:pict>
                    <v:rect w14:anchorId="66E4BC02" id="Rectangle 249" o:spid="_x0000_s1026" alt="getBlock - returns correct size 3" style="width:162.95pt;height:162.9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" strokecolor="white [3201]" strokeweight="1pt">
                      <v:fill r:id="rId78" o:title="getBlock - returns correct size 3" recolor="t" rotate="t" type="frame"/>
                      <w10:anchorlock/>
                    </v:rect>
                  </w:pict>
                </mc:Fallback>
              </mc:AlternateContent>
            </w:r>
          </w:p>
        </w:tc>
        <w:tc>
          <w:tcPr>
            <w:tcW w:w="1162" w:type="pct"/>
            <w:vMerge/>
          </w:tcPr>
          <w:p w14:paraId="341618EC" w14:textId="77777777" w:rsidR="000C3215" w:rsidRDefault="000C3215" w:rsidP="00AD0A1A">
            <w:pPr>
              <w:spacing w:line="276" w:lineRule="auto"/>
            </w:pPr>
          </w:p>
        </w:tc>
      </w:tr>
      <w:tr w:rsidR="000C3215" w14:paraId="12E490E5" w14:textId="77777777" w:rsidTr="00372F98">
        <w:tc>
          <w:tcPr>
            <w:tcW w:w="387" w:type="pct"/>
          </w:tcPr>
          <w:p w14:paraId="40EA4BB0" w14:textId="77777777" w:rsidR="000C3215" w:rsidRDefault="000C3215" w:rsidP="00AD0A1A">
            <w:pPr>
              <w:spacing w:line="276" w:lineRule="auto"/>
            </w:pPr>
            <w:r>
              <w:t>22</w:t>
            </w:r>
          </w:p>
        </w:tc>
        <w:tc>
          <w:tcPr>
            <w:tcW w:w="3451" w:type="pct"/>
          </w:tcPr>
          <w:p w14:paraId="77666BF6" w14:textId="7353506B" w:rsidR="000C3215" w:rsidRDefault="002141AC" w:rsidP="00AD0A1A">
            <w:pPr>
              <w:spacing w:line="276" w:lineRule="auto"/>
            </w:pPr>
            <w:r>
              <w:rPr>
                <w:noProof/>
                <w:lang w:eastAsia="en-GB"/>
              </w:rPr>
              <mc:AlternateContent>
                <mc:Choice Requires="wps">
                  <w:drawing>
                    <wp:anchor distT="0" distB="0" distL="114300" distR="114300" simplePos="0" relativeHeight="251737600" behindDoc="1" locked="0" layoutInCell="1" allowOverlap="1" wp14:anchorId="32F31418" wp14:editId="0FE58606">
                      <wp:simplePos x="0" y="0"/>
                      <wp:positionH relativeFrom="column">
                        <wp:posOffset>-1270</wp:posOffset>
                      </wp:positionH>
                      <wp:positionV relativeFrom="paragraph">
                        <wp:posOffset>-3175</wp:posOffset>
                      </wp:positionV>
                      <wp:extent cx="2069465" cy="2069465"/>
                      <wp:effectExtent l="9525" t="7620" r="6985" b="8890"/>
                      <wp:wrapTight wrapText="bothSides">
                        <wp:wrapPolygon edited="0">
                          <wp:start x="-99" y="-99"/>
                          <wp:lineTo x="-99" y="21501"/>
                          <wp:lineTo x="21699" y="21501"/>
                          <wp:lineTo x="21699" y="-99"/>
                          <wp:lineTo x="-99" y="-99"/>
                        </wp:wrapPolygon>
                      </wp:wrapTight>
                      <wp:docPr id="303" name="Rectangle 250" descr="getBlock - returns correct positi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9465" cy="2069465"/>
                              </a:xfrm>
                              <a:prstGeom prst="rect">
                                <a:avLst/>
                              </a:prstGeom>
                              <a:blipFill dpi="0" rotWithShape="1">
                                <a:blip r:embed="rId79"/>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94FB86B" id="Rectangle 250" o:spid="_x0000_s1026" alt="getBlock - returns correct position 1" style="position:absolute;margin-left:-.1pt;margin-top:-.25pt;width:162.95pt;height:162.9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" strokecolor="white [3201]" strokeweight="1pt">
                      <v:fill r:id="rId80" o:title="getBlock - returns correct position 1" recolor="t" rotate="t" type="frame"/>
                      <w10:wrap type="tight"/>
                    </v:rect>
                  </w:pict>
                </mc:Fallback>
              </mc:AlternateContent>
            </w:r>
          </w:p>
        </w:tc>
        <w:tc>
          <w:tcPr>
            <w:tcW w:w="1162" w:type="pct"/>
            <w:vMerge/>
          </w:tcPr>
          <w:p w14:paraId="2F48B215" w14:textId="77777777" w:rsidR="000C3215" w:rsidRDefault="000C3215" w:rsidP="00AD0A1A">
            <w:pPr>
              <w:spacing w:line="276" w:lineRule="auto"/>
            </w:pPr>
          </w:p>
        </w:tc>
      </w:tr>
      <w:tr w:rsidR="000C3215" w14:paraId="3A1E00A3" w14:textId="77777777" w:rsidTr="00372F98">
        <w:tc>
          <w:tcPr>
            <w:tcW w:w="387" w:type="pct"/>
          </w:tcPr>
          <w:p w14:paraId="65975CAF" w14:textId="77777777" w:rsidR="000C3215" w:rsidRDefault="000C3215" w:rsidP="00AD0A1A">
            <w:pPr>
              <w:spacing w:line="276" w:lineRule="auto"/>
            </w:pPr>
            <w:r>
              <w:t>23</w:t>
            </w:r>
          </w:p>
        </w:tc>
        <w:tc>
          <w:tcPr>
            <w:tcW w:w="3451" w:type="pct"/>
          </w:tcPr>
          <w:p w14:paraId="7ACB87F4" w14:textId="44DB7D96" w:rsidR="000C3215" w:rsidRDefault="002141AC" w:rsidP="00AD0A1A">
            <w:pPr>
              <w:spacing w:line="276" w:lineRule="auto"/>
            </w:pPr>
            <w:r>
              <w:rPr>
                <w:noProof/>
                <w:lang w:eastAsia="en-GB"/>
              </w:rPr>
              <mc:AlternateContent>
                <mc:Choice Requires="wps">
                  <w:drawing>
                    <wp:inline distT="0" distB="0" distL="0" distR="0" wp14:anchorId="437B3F90" wp14:editId="5FCC8A1E">
                      <wp:extent cx="2069465" cy="2069465"/>
                      <wp:effectExtent l="10795" t="7620" r="15240" b="8890"/>
                      <wp:docPr id="302" name="Rectangle 251" descr="getBlock - returns correct posit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9465" cy="2069465"/>
                              </a:xfrm>
                              <a:prstGeom prst="rect">
                                <a:avLst/>
                              </a:prstGeom>
                              <a:blipFill dpi="0" rotWithShape="1">
                                <a:blip r:embed="rId81"/>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xmlns:w15="http://schemas.microsoft.com/office/word/2012/wordml">
                  <w:pict>
                    <v:rect w14:anchorId="1135A0F3" id="Rectangle 251" o:spid="_x0000_s1026" alt="getBlock - returns correct position 2" style="width:162.95pt;height:162.9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" strokecolor="white [3201]" strokeweight="1pt">
                      <v:fill r:id="rId82" o:title="getBlock - returns correct position 2" recolor="t" rotate="t" type="frame"/>
                      <w10:anchorlock/>
                    </v:rect>
                  </w:pict>
                </mc:Fallback>
              </mc:AlternateContent>
            </w:r>
          </w:p>
        </w:tc>
        <w:tc>
          <w:tcPr>
            <w:tcW w:w="1162" w:type="pct"/>
            <w:vMerge/>
          </w:tcPr>
          <w:p w14:paraId="6D2B886F" w14:textId="77777777" w:rsidR="000C3215" w:rsidRDefault="000C3215" w:rsidP="00AD0A1A">
            <w:pPr>
              <w:spacing w:line="276" w:lineRule="auto"/>
            </w:pPr>
          </w:p>
        </w:tc>
      </w:tr>
      <w:tr w:rsidR="000C3215" w14:paraId="7DD47B68" w14:textId="77777777" w:rsidTr="00372F98">
        <w:tc>
          <w:tcPr>
            <w:tcW w:w="387" w:type="pct"/>
          </w:tcPr>
          <w:p w14:paraId="2C0B3FDD" w14:textId="77777777" w:rsidR="000C3215" w:rsidRDefault="000C3215" w:rsidP="00AD0A1A">
            <w:pPr>
              <w:spacing w:line="276" w:lineRule="auto"/>
            </w:pPr>
            <w:r>
              <w:t>24</w:t>
            </w:r>
          </w:p>
        </w:tc>
        <w:tc>
          <w:tcPr>
            <w:tcW w:w="3451" w:type="pct"/>
          </w:tcPr>
          <w:p w14:paraId="469DC22C" w14:textId="77777777" w:rsidR="000C3215" w:rsidRDefault="000C3215" w:rsidP="00AD0A1A">
            <w:pPr>
              <w:spacing w:line="276" w:lineRule="auto"/>
            </w:pPr>
            <w:r>
              <w:rPr>
                <w:noProof/>
                <w:lang w:eastAsia="en-GB"/>
              </w:rPr>
              <w:drawing>
                <wp:inline distT="0" distB="0" distL="0" distR="0" wp14:anchorId="6A4241CA" wp14:editId="0AE2D15B">
                  <wp:extent cx="3446800" cy="4029075"/>
                  <wp:effectExtent l="0" t="0" r="1270" b="0"/>
                  <wp:docPr id="33" name="Picture 33" descr="\\fs001\01intake$\01ROBINSON\work\comp\comp4\Ant-Simulation-master(3)\Ant-Simulation-master\app\tests\utilities\getCellCoord - returns correct coordinate for a poi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001\01intake$\01ROBINSON\work\comp\comp4\Ant-Simulation-master(3)\Ant-Simulation-master\app\tests\utilities\getCellCoord - returns correct coordinate for a point 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46800" cy="4029075"/>
                          </a:xfrm>
                          <a:prstGeom prst="rect">
                            <a:avLst/>
                          </a:prstGeom>
                          <a:noFill/>
                          <a:ln>
                            <a:noFill/>
                          </a:ln>
                        </pic:spPr>
                      </pic:pic>
                    </a:graphicData>
                  </a:graphic>
                </wp:inline>
              </w:drawing>
            </w:r>
            <w:r>
              <w:rPr>
                <w:noProof/>
                <w:lang w:eastAsia="en-GB"/>
              </w:rPr>
              <w:drawing>
                <wp:inline distT="0" distB="0" distL="0" distR="0" wp14:anchorId="3A8643E9" wp14:editId="4BE80FCB">
                  <wp:extent cx="3398476" cy="3981450"/>
                  <wp:effectExtent l="0" t="0" r="0" b="0"/>
                  <wp:docPr id="35" name="Picture 35" descr="\\fs001\01intake$\01ROBINSON\work\comp\comp4\Ant-Simulation-master(3)\Ant-Simulation-master\app\tests\utilities\getCellCoord - returns correct coordinate for a point -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001\01intake$\01ROBINSON\work\comp\comp4\Ant-Simulation-master(3)\Ant-Simulation-master\app\tests\utilities\getCellCoord - returns correct coordinate for a point - FAI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03048" cy="3986807"/>
                          </a:xfrm>
                          <a:prstGeom prst="rect">
                            <a:avLst/>
                          </a:prstGeom>
                          <a:noFill/>
                          <a:ln>
                            <a:noFill/>
                          </a:ln>
                        </pic:spPr>
                      </pic:pic>
                    </a:graphicData>
                  </a:graphic>
                </wp:inline>
              </w:drawing>
            </w:r>
          </w:p>
        </w:tc>
        <w:tc>
          <w:tcPr>
            <w:tcW w:w="1162" w:type="pct"/>
          </w:tcPr>
          <w:p w14:paraId="2D2EF75D" w14:textId="77777777" w:rsidR="000C3215" w:rsidRDefault="000C3215" w:rsidP="00AD0A1A">
            <w:pPr>
              <w:spacing w:line="276" w:lineRule="auto"/>
            </w:pPr>
            <w:r>
              <w:t>The image on the left is the passed test while the image on the right is the failed test. Notice that the red dot represents where the exact coordinate of the ant is. While the blue square highlights the cell which the coordinate mostly lies in</w:t>
            </w:r>
          </w:p>
        </w:tc>
      </w:tr>
      <w:tr w:rsidR="000C3215" w14:paraId="7F2FE4D3" w14:textId="77777777" w:rsidTr="00372F98">
        <w:tc>
          <w:tcPr>
            <w:tcW w:w="387" w:type="pct"/>
          </w:tcPr>
          <w:p w14:paraId="5B8F2FB4" w14:textId="77777777" w:rsidR="000C3215" w:rsidRDefault="000C3215" w:rsidP="00AD0A1A">
            <w:pPr>
              <w:spacing w:line="276" w:lineRule="auto"/>
            </w:pPr>
            <w:r>
              <w:t>25</w:t>
            </w:r>
          </w:p>
        </w:tc>
        <w:tc>
          <w:tcPr>
            <w:tcW w:w="3451" w:type="pct"/>
          </w:tcPr>
          <w:p w14:paraId="1F25EE06" w14:textId="52022C57" w:rsidR="000C3215" w:rsidRDefault="002141AC" w:rsidP="00AD0A1A">
            <w:pPr>
              <w:spacing w:line="276" w:lineRule="auto"/>
            </w:pPr>
            <w:r>
              <w:rPr>
                <w:noProof/>
                <w:lang w:eastAsia="en-GB"/>
              </w:rPr>
              <mc:AlternateContent>
                <mc:Choice Requires="wps">
                  <w:drawing>
                    <wp:inline distT="0" distB="0" distL="0" distR="0" wp14:anchorId="05F8264B" wp14:editId="73F325E8">
                      <wp:extent cx="2208530" cy="2208530"/>
                      <wp:effectExtent l="10795" t="7620" r="9525" b="12700"/>
                      <wp:docPr id="301" name="Rectangle 77" descr="getSector - returns correct radius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8530" cy="2208530"/>
                              </a:xfrm>
                              <a:prstGeom prst="rect">
                                <a:avLst/>
                              </a:prstGeom>
                              <a:blipFill dpi="0" rotWithShape="1">
                                <a:blip r:embed="rId85"/>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xmlns:w15="http://schemas.microsoft.com/office/word/2012/wordml">
                  <w:pict>
                    <v:rect w14:anchorId="63B410BB" id="Rectangle 77" o:spid="_x0000_s1026" alt="getSector - returns correct radius 1" style="width:173.9pt;height:173.9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" strokecolor="white [3201]" strokeweight="1pt">
                      <v:fill r:id="rId86" o:title="getSector - returns correct radius 1" recolor="t" rotate="t" type="frame"/>
                      <w10:anchorlock/>
                    </v:rect>
                  </w:pict>
                </mc:Fallback>
              </mc:AlternateContent>
            </w:r>
          </w:p>
        </w:tc>
        <w:tc>
          <w:tcPr>
            <w:tcW w:w="1162" w:type="pct"/>
            <w:vMerge w:val="restart"/>
          </w:tcPr>
          <w:p w14:paraId="0D2929A9" w14:textId="77777777" w:rsidR="000C3215" w:rsidRDefault="000C3215" w:rsidP="00AD0A1A">
            <w:pPr>
              <w:spacing w:line="276" w:lineRule="auto"/>
            </w:pPr>
            <w:r>
              <w:t>Highlighted cells in blue which are visible. The ant’s location is highlighted in red</w:t>
            </w:r>
          </w:p>
        </w:tc>
      </w:tr>
      <w:tr w:rsidR="000C3215" w14:paraId="22AE6405" w14:textId="77777777" w:rsidTr="00372F98">
        <w:tc>
          <w:tcPr>
            <w:tcW w:w="387" w:type="pct"/>
          </w:tcPr>
          <w:p w14:paraId="6B6A67D6" w14:textId="77777777" w:rsidR="000C3215" w:rsidRDefault="000C3215" w:rsidP="00AD0A1A">
            <w:pPr>
              <w:spacing w:line="276" w:lineRule="auto"/>
            </w:pPr>
            <w:r>
              <w:t>26</w:t>
            </w:r>
          </w:p>
        </w:tc>
        <w:tc>
          <w:tcPr>
            <w:tcW w:w="3451" w:type="pct"/>
          </w:tcPr>
          <w:p w14:paraId="6C1E803D" w14:textId="32C12FD4" w:rsidR="000C3215" w:rsidRDefault="002141AC" w:rsidP="00AD0A1A">
            <w:pPr>
              <w:spacing w:line="276" w:lineRule="auto"/>
            </w:pPr>
            <w:r>
              <w:rPr>
                <w:noProof/>
                <w:lang w:eastAsia="en-GB"/>
              </w:rPr>
              <mc:AlternateContent>
                <mc:Choice Requires="wps">
                  <w:drawing>
                    <wp:inline distT="0" distB="0" distL="0" distR="0" wp14:anchorId="3F5E655F" wp14:editId="5DB2E327">
                      <wp:extent cx="2208530" cy="2208530"/>
                      <wp:effectExtent l="10795" t="10795" r="9525" b="9525"/>
                      <wp:docPr id="300" name="Rectangle 86" descr="getSector - returns correct radiu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8530" cy="2208530"/>
                              </a:xfrm>
                              <a:prstGeom prst="rect">
                                <a:avLst/>
                              </a:prstGeom>
                              <a:blipFill dpi="0" rotWithShape="1">
                                <a:blip r:embed="rId87"/>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xmlns:w15="http://schemas.microsoft.com/office/word/2012/wordml">
                  <w:pict>
                    <v:rect w14:anchorId="2E36AC70" id="Rectangle 86" o:spid="_x0000_s1026" alt="getSector - returns correct radius 2" style="width:173.9pt;height:173.9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" strokecolor="white [3201]" strokeweight="1pt">
                      <v:fill r:id="rId88" o:title="getSector - returns correct radius 2" recolor="t" rotate="t" type="frame"/>
                      <w10:anchorlock/>
                    </v:rect>
                  </w:pict>
                </mc:Fallback>
              </mc:AlternateContent>
            </w:r>
          </w:p>
        </w:tc>
        <w:tc>
          <w:tcPr>
            <w:tcW w:w="1162" w:type="pct"/>
            <w:vMerge/>
          </w:tcPr>
          <w:p w14:paraId="692A9BF8" w14:textId="77777777" w:rsidR="000C3215" w:rsidRDefault="000C3215" w:rsidP="00AD0A1A">
            <w:pPr>
              <w:spacing w:line="276" w:lineRule="auto"/>
            </w:pPr>
          </w:p>
        </w:tc>
      </w:tr>
      <w:tr w:rsidR="000C3215" w14:paraId="38A3FCF3" w14:textId="77777777" w:rsidTr="00372F98">
        <w:tc>
          <w:tcPr>
            <w:tcW w:w="387" w:type="pct"/>
          </w:tcPr>
          <w:p w14:paraId="173FCF03" w14:textId="77777777" w:rsidR="000C3215" w:rsidRDefault="000C3215" w:rsidP="00AD0A1A">
            <w:pPr>
              <w:spacing w:line="276" w:lineRule="auto"/>
            </w:pPr>
            <w:r>
              <w:t>27</w:t>
            </w:r>
          </w:p>
        </w:tc>
        <w:tc>
          <w:tcPr>
            <w:tcW w:w="3451" w:type="pct"/>
          </w:tcPr>
          <w:p w14:paraId="05F56C9A" w14:textId="5A0CC715" w:rsidR="000C3215" w:rsidRDefault="002141AC" w:rsidP="00AD0A1A">
            <w:pPr>
              <w:spacing w:line="276" w:lineRule="auto"/>
            </w:pPr>
            <w:r>
              <w:rPr>
                <w:noProof/>
                <w:lang w:eastAsia="en-GB"/>
              </w:rPr>
              <mc:AlternateContent>
                <mc:Choice Requires="wps">
                  <w:drawing>
                    <wp:inline distT="0" distB="0" distL="0" distR="0" wp14:anchorId="42995F43" wp14:editId="7F1815E4">
                      <wp:extent cx="2207895" cy="2207895"/>
                      <wp:effectExtent l="10795" t="7620" r="10160" b="13335"/>
                      <wp:docPr id="299" name="Rectangle 212" descr="getSector - returns correct 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7895" cy="2207895"/>
                              </a:xfrm>
                              <a:prstGeom prst="rect">
                                <a:avLst/>
                              </a:prstGeom>
                              <a:blipFill dpi="0" rotWithShape="1">
                                <a:blip r:embed="rId89"/>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xmlns:w15="http://schemas.microsoft.com/office/word/2012/wordml">
                  <w:pict>
                    <v:rect w14:anchorId="497714FF" id="Rectangle 212" o:spid="_x0000_s1026" alt="getSector - returns correct angle 1" style="width:173.85pt;height:173.8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" strokecolor="white [3201]" strokeweight="1pt">
                      <v:fill r:id="rId90" o:title="getSector - returns correct angle 1" recolor="t" rotate="t" type="frame"/>
                      <w10:anchorlock/>
                    </v:rect>
                  </w:pict>
                </mc:Fallback>
              </mc:AlternateContent>
            </w:r>
          </w:p>
        </w:tc>
        <w:tc>
          <w:tcPr>
            <w:tcW w:w="1162" w:type="pct"/>
            <w:vMerge/>
          </w:tcPr>
          <w:p w14:paraId="33540080" w14:textId="77777777" w:rsidR="000C3215" w:rsidRDefault="000C3215" w:rsidP="00AD0A1A">
            <w:pPr>
              <w:spacing w:line="276" w:lineRule="auto"/>
            </w:pPr>
          </w:p>
        </w:tc>
      </w:tr>
      <w:tr w:rsidR="000C3215" w14:paraId="4C7A3EA3" w14:textId="77777777" w:rsidTr="00372F98">
        <w:tc>
          <w:tcPr>
            <w:tcW w:w="387" w:type="pct"/>
          </w:tcPr>
          <w:p w14:paraId="062BD6F0" w14:textId="77777777" w:rsidR="000C3215" w:rsidRDefault="000C3215" w:rsidP="00AD0A1A">
            <w:pPr>
              <w:spacing w:line="276" w:lineRule="auto"/>
            </w:pPr>
            <w:r>
              <w:t>28</w:t>
            </w:r>
          </w:p>
        </w:tc>
        <w:tc>
          <w:tcPr>
            <w:tcW w:w="3451" w:type="pct"/>
          </w:tcPr>
          <w:p w14:paraId="5AE174CD" w14:textId="0CD237F2" w:rsidR="000C3215" w:rsidRDefault="002141AC" w:rsidP="00AD0A1A">
            <w:pPr>
              <w:spacing w:line="276" w:lineRule="auto"/>
            </w:pPr>
            <w:r>
              <w:rPr>
                <w:noProof/>
                <w:lang w:eastAsia="en-GB"/>
              </w:rPr>
              <mc:AlternateContent>
                <mc:Choice Requires="wps">
                  <w:drawing>
                    <wp:inline distT="0" distB="0" distL="0" distR="0" wp14:anchorId="3BB4A4F3" wp14:editId="6F78EABD">
                      <wp:extent cx="4545965" cy="4545965"/>
                      <wp:effectExtent l="10795" t="7620" r="15240" b="8890"/>
                      <wp:docPr id="298" name="Rectangle 256" descr="getSector - returns correct angle 2 (protracto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45965" cy="4545965"/>
                              </a:xfrm>
                              <a:prstGeom prst="rect">
                                <a:avLst/>
                              </a:prstGeom>
                              <a:blipFill dpi="0" rotWithShape="1">
                                <a:blip r:embed="rId91"/>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xmlns:w15="http://schemas.microsoft.com/office/word/2012/wordml">
                  <w:pict>
                    <v:rect w14:anchorId="54C0F4C1" id="Rectangle 256" o:spid="_x0000_s1026" alt="getSector - returns correct angle 2 (protractor)" style="width:357.95pt;height:357.9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" strokecolor="white [3201]" strokeweight="1pt">
                      <v:fill r:id="rId92" o:title="getSector - returns correct angle 2 (protractor)" recolor="t" rotate="t" type="frame"/>
                      <w10:anchorlock/>
                    </v:rect>
                  </w:pict>
                </mc:Fallback>
              </mc:AlternateContent>
            </w:r>
          </w:p>
        </w:tc>
        <w:tc>
          <w:tcPr>
            <w:tcW w:w="1162" w:type="pct"/>
            <w:vMerge/>
          </w:tcPr>
          <w:p w14:paraId="164ABE7B" w14:textId="77777777" w:rsidR="000C3215" w:rsidRDefault="000C3215" w:rsidP="00AD0A1A">
            <w:pPr>
              <w:spacing w:line="276" w:lineRule="auto"/>
            </w:pPr>
          </w:p>
        </w:tc>
      </w:tr>
      <w:tr w:rsidR="000C3215" w14:paraId="6C53F9DE" w14:textId="77777777" w:rsidTr="00372F98">
        <w:tc>
          <w:tcPr>
            <w:tcW w:w="387" w:type="pct"/>
          </w:tcPr>
          <w:p w14:paraId="08C1D7C6" w14:textId="77777777" w:rsidR="000C3215" w:rsidRDefault="000C3215" w:rsidP="00AD0A1A">
            <w:pPr>
              <w:spacing w:line="276" w:lineRule="auto"/>
            </w:pPr>
            <w:r>
              <w:t>29</w:t>
            </w:r>
          </w:p>
        </w:tc>
        <w:tc>
          <w:tcPr>
            <w:tcW w:w="3451" w:type="pct"/>
          </w:tcPr>
          <w:p w14:paraId="0F7F7144" w14:textId="699C8BBA" w:rsidR="000C3215" w:rsidRDefault="002141AC" w:rsidP="00AD0A1A">
            <w:pPr>
              <w:spacing w:line="276" w:lineRule="auto"/>
            </w:pPr>
            <w:r>
              <w:rPr>
                <w:noProof/>
                <w:lang w:eastAsia="en-GB"/>
              </w:rPr>
              <mc:AlternateContent>
                <mc:Choice Requires="wps">
                  <w:drawing>
                    <wp:inline distT="0" distB="0" distL="0" distR="0" wp14:anchorId="634307BC" wp14:editId="0C99213B">
                      <wp:extent cx="2216785" cy="2216785"/>
                      <wp:effectExtent l="10795" t="7620" r="10795" b="13970"/>
                      <wp:docPr id="297" name="Rectangle 259" descr="getSector - returns correct directi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6785" cy="2216785"/>
                              </a:xfrm>
                              <a:prstGeom prst="rect">
                                <a:avLst/>
                              </a:prstGeom>
                              <a:blipFill dpi="0" rotWithShape="1">
                                <a:blip r:embed="rId93"/>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xmlns:w15="http://schemas.microsoft.com/office/word/2012/wordml">
                  <w:pict>
                    <v:rect w14:anchorId="349FC334" id="Rectangle 259" o:spid="_x0000_s1026" alt="getSector - returns correct direction 1" style="width:174.55pt;height:174.5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" strokecolor="white [3201]" strokeweight="1pt">
                      <v:fill r:id="rId94" o:title="getSector - returns correct direction 1" recolor="t" rotate="t" type="frame"/>
                      <w10:anchorlock/>
                    </v:rect>
                  </w:pict>
                </mc:Fallback>
              </mc:AlternateContent>
            </w:r>
          </w:p>
        </w:tc>
        <w:tc>
          <w:tcPr>
            <w:tcW w:w="1162" w:type="pct"/>
            <w:vMerge/>
          </w:tcPr>
          <w:p w14:paraId="2729093C" w14:textId="77777777" w:rsidR="000C3215" w:rsidRDefault="000C3215" w:rsidP="00AD0A1A">
            <w:pPr>
              <w:spacing w:line="276" w:lineRule="auto"/>
            </w:pPr>
          </w:p>
        </w:tc>
      </w:tr>
      <w:tr w:rsidR="000C3215" w14:paraId="6F6E9D35" w14:textId="77777777" w:rsidTr="00372F98">
        <w:tc>
          <w:tcPr>
            <w:tcW w:w="387" w:type="pct"/>
          </w:tcPr>
          <w:p w14:paraId="6CA5A6E4" w14:textId="77777777" w:rsidR="000C3215" w:rsidRDefault="000C3215" w:rsidP="00AD0A1A">
            <w:pPr>
              <w:spacing w:line="276" w:lineRule="auto"/>
            </w:pPr>
            <w:r>
              <w:t>30</w:t>
            </w:r>
          </w:p>
        </w:tc>
        <w:tc>
          <w:tcPr>
            <w:tcW w:w="3451" w:type="pct"/>
          </w:tcPr>
          <w:p w14:paraId="2A0072BD" w14:textId="04D58A44" w:rsidR="000C3215" w:rsidRDefault="002141AC" w:rsidP="00AD0A1A">
            <w:pPr>
              <w:spacing w:line="276" w:lineRule="auto"/>
            </w:pPr>
            <w:r>
              <w:rPr>
                <w:noProof/>
                <w:lang w:eastAsia="en-GB"/>
              </w:rPr>
              <mc:AlternateContent>
                <mc:Choice Requires="wps">
                  <w:drawing>
                    <wp:inline distT="0" distB="0" distL="0" distR="0" wp14:anchorId="39B36352" wp14:editId="45706B6A">
                      <wp:extent cx="2268855" cy="2268855"/>
                      <wp:effectExtent l="10795" t="10795" r="6350" b="6350"/>
                      <wp:docPr id="296" name="Rectangle 262" descr="getSector - returns correct direct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68855" cy="2268855"/>
                              </a:xfrm>
                              <a:prstGeom prst="rect">
                                <a:avLst/>
                              </a:prstGeom>
                              <a:blipFill dpi="0" rotWithShape="1">
                                <a:blip r:embed="rId95"/>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xmlns:w15="http://schemas.microsoft.com/office/word/2012/wordml">
                  <w:pict>
                    <v:rect w14:anchorId="768F9160" id="Rectangle 262" o:spid="_x0000_s1026" alt="getSector - returns correct direction 2" style="width:178.65pt;height:178.6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" strokecolor="white [3201]" strokeweight="1pt">
                      <v:fill r:id="rId96" o:title="getSector - returns correct direction 2" recolor="t" rotate="t" type="frame"/>
                      <w10:anchorlock/>
                    </v:rect>
                  </w:pict>
                </mc:Fallback>
              </mc:AlternateContent>
            </w:r>
          </w:p>
        </w:tc>
        <w:tc>
          <w:tcPr>
            <w:tcW w:w="1162" w:type="pct"/>
            <w:vMerge/>
          </w:tcPr>
          <w:p w14:paraId="6E3E8484" w14:textId="77777777" w:rsidR="000C3215" w:rsidRDefault="000C3215" w:rsidP="00AD0A1A">
            <w:pPr>
              <w:spacing w:line="276" w:lineRule="auto"/>
            </w:pPr>
          </w:p>
        </w:tc>
      </w:tr>
      <w:tr w:rsidR="000C3215" w14:paraId="43D3A5B8" w14:textId="77777777" w:rsidTr="00372F98">
        <w:tc>
          <w:tcPr>
            <w:tcW w:w="387" w:type="pct"/>
          </w:tcPr>
          <w:p w14:paraId="0191F1C5" w14:textId="77777777" w:rsidR="000C3215" w:rsidRDefault="000C3215" w:rsidP="00AD0A1A">
            <w:pPr>
              <w:spacing w:line="276" w:lineRule="auto"/>
            </w:pPr>
            <w:r>
              <w:t>31</w:t>
            </w:r>
          </w:p>
        </w:tc>
        <w:tc>
          <w:tcPr>
            <w:tcW w:w="3451" w:type="pct"/>
          </w:tcPr>
          <w:p w14:paraId="56F4BB40" w14:textId="53069EB5" w:rsidR="000C3215" w:rsidRDefault="002141AC" w:rsidP="00AD0A1A">
            <w:pPr>
              <w:spacing w:line="276" w:lineRule="auto"/>
            </w:pPr>
            <w:r>
              <w:rPr>
                <w:noProof/>
                <w:lang w:eastAsia="en-GB"/>
              </w:rPr>
              <mc:AlternateContent>
                <mc:Choice Requires="wps">
                  <w:drawing>
                    <wp:inline distT="0" distB="0" distL="0" distR="0" wp14:anchorId="48011453" wp14:editId="4161765D">
                      <wp:extent cx="2352675" cy="2352675"/>
                      <wp:effectExtent l="10795" t="7620" r="8255" b="11430"/>
                      <wp:docPr id="295" name="Rectangle 265" descr="getSector - returns correct direct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2352675"/>
                              </a:xfrm>
                              <a:prstGeom prst="rect">
                                <a:avLst/>
                              </a:prstGeom>
                              <a:blipFill dpi="0" rotWithShape="1">
                                <a:blip r:embed="rId97"/>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xmlns:w15="http://schemas.microsoft.com/office/word/2012/wordml">
                  <w:pict>
                    <v:rect w14:anchorId="4D19F84C" id="Rectangle 265" o:spid="_x0000_s1026" alt="getSector - returns correct direction 3" style="width:185.2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" strokecolor="white [3201]" strokeweight="1pt">
                      <v:fill r:id="rId98" o:title="getSector - returns correct direction 3" recolor="t" rotate="t" type="frame"/>
                      <w10:anchorlock/>
                    </v:rect>
                  </w:pict>
                </mc:Fallback>
              </mc:AlternateContent>
            </w:r>
          </w:p>
        </w:tc>
        <w:tc>
          <w:tcPr>
            <w:tcW w:w="1162" w:type="pct"/>
            <w:vMerge/>
          </w:tcPr>
          <w:p w14:paraId="05C0784C" w14:textId="77777777" w:rsidR="000C3215" w:rsidRDefault="000C3215" w:rsidP="00AD0A1A">
            <w:pPr>
              <w:spacing w:line="276" w:lineRule="auto"/>
            </w:pPr>
          </w:p>
        </w:tc>
      </w:tr>
      <w:tr w:rsidR="000C3215" w14:paraId="6CCEF088" w14:textId="77777777" w:rsidTr="00372F98">
        <w:tc>
          <w:tcPr>
            <w:tcW w:w="387" w:type="pct"/>
          </w:tcPr>
          <w:p w14:paraId="298960D5" w14:textId="77777777" w:rsidR="000C3215" w:rsidRDefault="000C3215" w:rsidP="00AD0A1A">
            <w:pPr>
              <w:spacing w:line="276" w:lineRule="auto"/>
            </w:pPr>
            <w:r>
              <w:t>32</w:t>
            </w:r>
          </w:p>
        </w:tc>
        <w:tc>
          <w:tcPr>
            <w:tcW w:w="3451" w:type="pct"/>
            <w:vMerge w:val="restart"/>
          </w:tcPr>
          <w:p w14:paraId="16548ED1" w14:textId="77777777" w:rsidR="000C3215" w:rsidRDefault="000C3215" w:rsidP="00AD0A1A">
            <w:pPr>
              <w:spacing w:line="276" w:lineRule="auto"/>
            </w:pPr>
            <w:r>
              <w:rPr>
                <w:noProof/>
                <w:lang w:eastAsia="en-GB"/>
              </w:rPr>
              <w:drawing>
                <wp:inline distT="0" distB="0" distL="0" distR="0" wp14:anchorId="6C759DF3" wp14:editId="77395F65">
                  <wp:extent cx="5796951" cy="1127826"/>
                  <wp:effectExtent l="0" t="0" r="0" b="0"/>
                  <wp:docPr id="267" name="Picture 267" descr="\\fs001\01intake$\01ROBINSON\work\comp\comp4\Ant-Simulation-master(3)\Ant-Simulation-master\app\tests\utilities\indexToCoord - returns correct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001\01intake$\01ROBINSON\work\comp\comp4\Ant-Simulation-master(3)\Ant-Simulation-master\app\tests\utilities\indexToCoord - returns correct valu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7013" cy="1127838"/>
                          </a:xfrm>
                          <a:prstGeom prst="rect">
                            <a:avLst/>
                          </a:prstGeom>
                          <a:noFill/>
                          <a:ln>
                            <a:noFill/>
                          </a:ln>
                        </pic:spPr>
                      </pic:pic>
                    </a:graphicData>
                  </a:graphic>
                </wp:inline>
              </w:drawing>
            </w:r>
          </w:p>
        </w:tc>
        <w:tc>
          <w:tcPr>
            <w:tcW w:w="1162" w:type="pct"/>
          </w:tcPr>
          <w:p w14:paraId="44F7ADAF" w14:textId="77777777" w:rsidR="000C3215" w:rsidRDefault="000C3215" w:rsidP="00AD0A1A">
            <w:pPr>
              <w:spacing w:line="276" w:lineRule="auto"/>
            </w:pPr>
          </w:p>
        </w:tc>
      </w:tr>
      <w:tr w:rsidR="000C3215" w14:paraId="4376A66C" w14:textId="77777777" w:rsidTr="00372F98">
        <w:tc>
          <w:tcPr>
            <w:tcW w:w="387" w:type="pct"/>
          </w:tcPr>
          <w:p w14:paraId="59EE8911" w14:textId="77777777" w:rsidR="000C3215" w:rsidRDefault="000C3215" w:rsidP="00AD0A1A">
            <w:pPr>
              <w:spacing w:line="276" w:lineRule="auto"/>
            </w:pPr>
            <w:r>
              <w:t>33</w:t>
            </w:r>
          </w:p>
        </w:tc>
        <w:tc>
          <w:tcPr>
            <w:tcW w:w="3451" w:type="pct"/>
            <w:vMerge/>
          </w:tcPr>
          <w:p w14:paraId="2F0D2E2A" w14:textId="77777777" w:rsidR="000C3215" w:rsidRDefault="000C3215" w:rsidP="00AD0A1A">
            <w:pPr>
              <w:spacing w:line="276" w:lineRule="auto"/>
            </w:pPr>
          </w:p>
        </w:tc>
        <w:tc>
          <w:tcPr>
            <w:tcW w:w="1162" w:type="pct"/>
          </w:tcPr>
          <w:p w14:paraId="27B0C4B2" w14:textId="77777777" w:rsidR="000C3215" w:rsidRDefault="000C3215" w:rsidP="00AD0A1A">
            <w:pPr>
              <w:spacing w:line="276" w:lineRule="auto"/>
            </w:pPr>
          </w:p>
        </w:tc>
      </w:tr>
      <w:tr w:rsidR="000C3215" w14:paraId="160F490B" w14:textId="77777777" w:rsidTr="00372F98">
        <w:tc>
          <w:tcPr>
            <w:tcW w:w="387" w:type="pct"/>
          </w:tcPr>
          <w:p w14:paraId="5B90AE54" w14:textId="2E849A94" w:rsidR="000C3215" w:rsidRDefault="007A5346" w:rsidP="00AD0A1A">
            <w:pPr>
              <w:spacing w:line="276" w:lineRule="auto"/>
            </w:pPr>
            <w:r>
              <w:t>34</w:t>
            </w:r>
          </w:p>
        </w:tc>
        <w:tc>
          <w:tcPr>
            <w:tcW w:w="3451" w:type="pct"/>
          </w:tcPr>
          <w:p w14:paraId="587CA3CE" w14:textId="77777777" w:rsidR="000C3215" w:rsidRDefault="000C3215" w:rsidP="00AD0A1A">
            <w:pPr>
              <w:spacing w:line="276" w:lineRule="auto"/>
            </w:pPr>
            <w:r>
              <w:rPr>
                <w:noProof/>
                <w:lang w:eastAsia="en-GB"/>
              </w:rPr>
              <w:drawing>
                <wp:inline distT="0" distB="0" distL="0" distR="0" wp14:anchorId="6F0DAA16" wp14:editId="7A430CB1">
                  <wp:extent cx="4779010" cy="1708150"/>
                  <wp:effectExtent l="0" t="0" r="2540" b="6350"/>
                  <wp:docPr id="268" name="Picture 268" descr="\\fs001\01intake$\01ROBINSON\work\comp\comp4\Ant-Simulation-master(3)\Ant-Simulation-master\app\tests\utilities\randColour - Tests if generates random colours (3 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001\01intake$\01ROBINSON\work\comp\comp4\Ant-Simulation-master(3)\Ant-Simulation-master\app\tests\utilities\randColour - Tests if generates random colours (3 time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79010" cy="1708150"/>
                          </a:xfrm>
                          <a:prstGeom prst="rect">
                            <a:avLst/>
                          </a:prstGeom>
                          <a:noFill/>
                          <a:ln>
                            <a:noFill/>
                          </a:ln>
                        </pic:spPr>
                      </pic:pic>
                    </a:graphicData>
                  </a:graphic>
                </wp:inline>
              </w:drawing>
            </w:r>
          </w:p>
        </w:tc>
        <w:tc>
          <w:tcPr>
            <w:tcW w:w="1162" w:type="pct"/>
          </w:tcPr>
          <w:p w14:paraId="40A50721" w14:textId="77777777" w:rsidR="000C3215" w:rsidRDefault="000C3215" w:rsidP="00AD0A1A">
            <w:pPr>
              <w:spacing w:line="276" w:lineRule="auto"/>
            </w:pPr>
            <w:r>
              <w:t>A sample of colours shown. All colours lie in range and are different</w:t>
            </w:r>
          </w:p>
        </w:tc>
      </w:tr>
      <w:tr w:rsidR="000C3215" w14:paraId="2FAEB1E2" w14:textId="77777777" w:rsidTr="00372F98">
        <w:tc>
          <w:tcPr>
            <w:tcW w:w="387" w:type="pct"/>
          </w:tcPr>
          <w:p w14:paraId="6371EC7B" w14:textId="77777777" w:rsidR="000C3215" w:rsidRDefault="000C3215" w:rsidP="00AD0A1A">
            <w:pPr>
              <w:spacing w:line="276" w:lineRule="auto"/>
            </w:pPr>
            <w:r>
              <w:t>35</w:t>
            </w:r>
          </w:p>
        </w:tc>
        <w:tc>
          <w:tcPr>
            <w:tcW w:w="3451" w:type="pct"/>
            <w:vMerge w:val="restart"/>
          </w:tcPr>
          <w:p w14:paraId="248A2172" w14:textId="77777777" w:rsidR="000C3215" w:rsidRDefault="000C3215" w:rsidP="00AD0A1A">
            <w:pPr>
              <w:spacing w:line="276" w:lineRule="auto"/>
            </w:pPr>
            <w:r>
              <w:rPr>
                <w:noProof/>
                <w:lang w:eastAsia="en-GB"/>
              </w:rPr>
              <w:drawing>
                <wp:inline distT="0" distB="0" distL="0" distR="0" wp14:anchorId="794AE87F" wp14:editId="49C63644">
                  <wp:extent cx="5598795" cy="1259205"/>
                  <wp:effectExtent l="0" t="0" r="1905" b="0"/>
                  <wp:docPr id="269" name="Picture 269" descr="\\fs001\01intake$\01ROBINSON\work\comp\comp4\Ant-Simulation-master(3)\Ant-Simulation-master\app\tests\utilities\randFloat - returns a value within a specific 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001\01intake$\01ROBINSON\work\comp\comp4\Ant-Simulation-master(3)\Ant-Simulation-master\app\tests\utilities\randFloat - returns a value within a specific rang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98795" cy="1259205"/>
                          </a:xfrm>
                          <a:prstGeom prst="rect">
                            <a:avLst/>
                          </a:prstGeom>
                          <a:noFill/>
                          <a:ln>
                            <a:noFill/>
                          </a:ln>
                        </pic:spPr>
                      </pic:pic>
                    </a:graphicData>
                  </a:graphic>
                </wp:inline>
              </w:drawing>
            </w:r>
          </w:p>
        </w:tc>
        <w:tc>
          <w:tcPr>
            <w:tcW w:w="1162" w:type="pct"/>
            <w:vMerge w:val="restart"/>
          </w:tcPr>
          <w:p w14:paraId="6231E86E" w14:textId="77777777" w:rsidR="000C3215" w:rsidRDefault="000C3215" w:rsidP="00AD0A1A">
            <w:pPr>
              <w:spacing w:line="276" w:lineRule="auto"/>
            </w:pPr>
            <w:r>
              <w:t>Ran multiple times to make sure rand number generated is always in the range</w:t>
            </w:r>
          </w:p>
        </w:tc>
      </w:tr>
      <w:tr w:rsidR="000C3215" w14:paraId="17E214F4" w14:textId="77777777" w:rsidTr="00372F98">
        <w:tc>
          <w:tcPr>
            <w:tcW w:w="387" w:type="pct"/>
          </w:tcPr>
          <w:p w14:paraId="5BEAF07C" w14:textId="77777777" w:rsidR="000C3215" w:rsidRDefault="000C3215" w:rsidP="00AD0A1A">
            <w:pPr>
              <w:spacing w:line="276" w:lineRule="auto"/>
            </w:pPr>
            <w:r>
              <w:t>36</w:t>
            </w:r>
          </w:p>
        </w:tc>
        <w:tc>
          <w:tcPr>
            <w:tcW w:w="3451" w:type="pct"/>
            <w:vMerge/>
          </w:tcPr>
          <w:p w14:paraId="5F18A687" w14:textId="77777777" w:rsidR="000C3215" w:rsidRDefault="000C3215" w:rsidP="00AD0A1A">
            <w:pPr>
              <w:spacing w:line="276" w:lineRule="auto"/>
            </w:pPr>
          </w:p>
        </w:tc>
        <w:tc>
          <w:tcPr>
            <w:tcW w:w="1162" w:type="pct"/>
            <w:vMerge/>
          </w:tcPr>
          <w:p w14:paraId="4FB96EF2" w14:textId="77777777" w:rsidR="000C3215" w:rsidRDefault="000C3215" w:rsidP="00AD0A1A">
            <w:pPr>
              <w:spacing w:line="276" w:lineRule="auto"/>
            </w:pPr>
          </w:p>
        </w:tc>
      </w:tr>
      <w:tr w:rsidR="000C3215" w14:paraId="70868C2A" w14:textId="77777777" w:rsidTr="00372F98">
        <w:tc>
          <w:tcPr>
            <w:tcW w:w="387" w:type="pct"/>
          </w:tcPr>
          <w:p w14:paraId="574AA2B7" w14:textId="77777777" w:rsidR="000C3215" w:rsidRDefault="000C3215" w:rsidP="00AD0A1A">
            <w:pPr>
              <w:spacing w:line="276" w:lineRule="auto"/>
            </w:pPr>
            <w:r>
              <w:t>37</w:t>
            </w:r>
          </w:p>
        </w:tc>
        <w:tc>
          <w:tcPr>
            <w:tcW w:w="3451" w:type="pct"/>
            <w:vMerge/>
          </w:tcPr>
          <w:p w14:paraId="65512AA8" w14:textId="77777777" w:rsidR="000C3215" w:rsidRDefault="000C3215" w:rsidP="00AD0A1A">
            <w:pPr>
              <w:spacing w:line="276" w:lineRule="auto"/>
            </w:pPr>
          </w:p>
        </w:tc>
        <w:tc>
          <w:tcPr>
            <w:tcW w:w="1162" w:type="pct"/>
            <w:vMerge/>
          </w:tcPr>
          <w:p w14:paraId="75DE699C" w14:textId="77777777" w:rsidR="000C3215" w:rsidRDefault="000C3215" w:rsidP="00AD0A1A">
            <w:pPr>
              <w:spacing w:line="276" w:lineRule="auto"/>
            </w:pPr>
          </w:p>
        </w:tc>
      </w:tr>
      <w:tr w:rsidR="000C3215" w14:paraId="6860FF9B" w14:textId="77777777" w:rsidTr="00372F98">
        <w:tc>
          <w:tcPr>
            <w:tcW w:w="387" w:type="pct"/>
          </w:tcPr>
          <w:p w14:paraId="74BC2941" w14:textId="77777777" w:rsidR="000C3215" w:rsidRDefault="000C3215" w:rsidP="00AD0A1A">
            <w:pPr>
              <w:spacing w:line="276" w:lineRule="auto"/>
            </w:pPr>
            <w:r>
              <w:t>38</w:t>
            </w:r>
          </w:p>
        </w:tc>
        <w:tc>
          <w:tcPr>
            <w:tcW w:w="3451" w:type="pct"/>
            <w:vMerge w:val="restart"/>
          </w:tcPr>
          <w:p w14:paraId="7187A882" w14:textId="77777777" w:rsidR="000C3215" w:rsidRDefault="000C3215" w:rsidP="00AD0A1A">
            <w:pPr>
              <w:spacing w:line="276" w:lineRule="auto"/>
            </w:pPr>
            <w:r>
              <w:rPr>
                <w:noProof/>
                <w:lang w:eastAsia="en-GB"/>
              </w:rPr>
              <w:drawing>
                <wp:inline distT="0" distB="0" distL="0" distR="0" wp14:anchorId="541C985B" wp14:editId="680DCA1A">
                  <wp:extent cx="5598795" cy="1224915"/>
                  <wp:effectExtent l="0" t="0" r="1905" b="0"/>
                  <wp:docPr id="34" name="Picture 13" descr="\\fs001\01intake$\01ROBINSON\work\comp\comp4\Ant-Simulation-master(3)\Ant-Simulation-master\app\tests\utilities\randInt - returns a value within a specific 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1\01intake$\01ROBINSON\work\comp\comp4\Ant-Simulation-master(3)\Ant-Simulation-master\app\tests\utilities\randInt - returns a value within a specific rang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98795" cy="1224915"/>
                          </a:xfrm>
                          <a:prstGeom prst="rect">
                            <a:avLst/>
                          </a:prstGeom>
                          <a:noFill/>
                          <a:ln>
                            <a:noFill/>
                          </a:ln>
                        </pic:spPr>
                      </pic:pic>
                    </a:graphicData>
                  </a:graphic>
                </wp:inline>
              </w:drawing>
            </w:r>
          </w:p>
        </w:tc>
        <w:tc>
          <w:tcPr>
            <w:tcW w:w="1162" w:type="pct"/>
            <w:vMerge w:val="restart"/>
          </w:tcPr>
          <w:p w14:paraId="7C5873D7" w14:textId="77777777" w:rsidR="000C3215" w:rsidRDefault="000C3215" w:rsidP="00AD0A1A">
            <w:pPr>
              <w:spacing w:line="276" w:lineRule="auto"/>
            </w:pPr>
            <w:r>
              <w:t>Ran multiple times to make sure rand number generated is always in the range</w:t>
            </w:r>
          </w:p>
        </w:tc>
      </w:tr>
      <w:tr w:rsidR="000C3215" w14:paraId="7572F49C" w14:textId="77777777" w:rsidTr="00372F98">
        <w:tc>
          <w:tcPr>
            <w:tcW w:w="387" w:type="pct"/>
          </w:tcPr>
          <w:p w14:paraId="6C3ACAED" w14:textId="77777777" w:rsidR="000C3215" w:rsidRDefault="000C3215" w:rsidP="00AD0A1A">
            <w:pPr>
              <w:spacing w:line="276" w:lineRule="auto"/>
            </w:pPr>
            <w:r>
              <w:t>39</w:t>
            </w:r>
          </w:p>
        </w:tc>
        <w:tc>
          <w:tcPr>
            <w:tcW w:w="3451" w:type="pct"/>
            <w:vMerge/>
          </w:tcPr>
          <w:p w14:paraId="2687DC56" w14:textId="77777777" w:rsidR="000C3215" w:rsidRDefault="000C3215" w:rsidP="00AD0A1A">
            <w:pPr>
              <w:spacing w:line="276" w:lineRule="auto"/>
            </w:pPr>
          </w:p>
        </w:tc>
        <w:tc>
          <w:tcPr>
            <w:tcW w:w="1162" w:type="pct"/>
            <w:vMerge/>
          </w:tcPr>
          <w:p w14:paraId="451C9AFF" w14:textId="77777777" w:rsidR="000C3215" w:rsidRDefault="000C3215" w:rsidP="00AD0A1A">
            <w:pPr>
              <w:spacing w:line="276" w:lineRule="auto"/>
            </w:pPr>
          </w:p>
        </w:tc>
      </w:tr>
      <w:tr w:rsidR="000C3215" w14:paraId="698330ED" w14:textId="77777777" w:rsidTr="00372F98">
        <w:tc>
          <w:tcPr>
            <w:tcW w:w="387" w:type="pct"/>
          </w:tcPr>
          <w:p w14:paraId="561F0BEB" w14:textId="77777777" w:rsidR="000C3215" w:rsidRDefault="000C3215" w:rsidP="00AD0A1A">
            <w:pPr>
              <w:spacing w:line="276" w:lineRule="auto"/>
            </w:pPr>
            <w:r>
              <w:t>40</w:t>
            </w:r>
          </w:p>
        </w:tc>
        <w:tc>
          <w:tcPr>
            <w:tcW w:w="3451" w:type="pct"/>
            <w:vMerge/>
          </w:tcPr>
          <w:p w14:paraId="00190AF8" w14:textId="77777777" w:rsidR="000C3215" w:rsidRDefault="000C3215" w:rsidP="00AD0A1A">
            <w:pPr>
              <w:spacing w:line="276" w:lineRule="auto"/>
            </w:pPr>
          </w:p>
        </w:tc>
        <w:tc>
          <w:tcPr>
            <w:tcW w:w="1162" w:type="pct"/>
            <w:vMerge/>
          </w:tcPr>
          <w:p w14:paraId="5BC68257" w14:textId="77777777" w:rsidR="000C3215" w:rsidRDefault="000C3215" w:rsidP="00AD0A1A">
            <w:pPr>
              <w:spacing w:line="276" w:lineRule="auto"/>
            </w:pPr>
          </w:p>
        </w:tc>
      </w:tr>
      <w:tr w:rsidR="000C3215" w14:paraId="3013F79D" w14:textId="77777777" w:rsidTr="00372F98">
        <w:tc>
          <w:tcPr>
            <w:tcW w:w="387" w:type="pct"/>
          </w:tcPr>
          <w:p w14:paraId="68F8DC19" w14:textId="77777777" w:rsidR="000C3215" w:rsidRDefault="000C3215" w:rsidP="00AD0A1A">
            <w:pPr>
              <w:spacing w:line="276" w:lineRule="auto"/>
            </w:pPr>
            <w:r>
              <w:t>41</w:t>
            </w:r>
          </w:p>
        </w:tc>
        <w:tc>
          <w:tcPr>
            <w:tcW w:w="3451" w:type="pct"/>
          </w:tcPr>
          <w:p w14:paraId="2E20896B" w14:textId="77777777" w:rsidR="000C3215" w:rsidRDefault="000C3215" w:rsidP="00AD0A1A">
            <w:pPr>
              <w:spacing w:line="276" w:lineRule="auto"/>
            </w:pPr>
            <w:r>
              <w:rPr>
                <w:noProof/>
                <w:lang w:eastAsia="en-GB"/>
              </w:rPr>
              <w:drawing>
                <wp:inline distT="0" distB="0" distL="0" distR="0" wp14:anchorId="740F28A0" wp14:editId="04967285">
                  <wp:extent cx="4752975" cy="1682115"/>
                  <wp:effectExtent l="0" t="0" r="9525" b="0"/>
                  <wp:docPr id="36" name="Picture 14" descr="\\fs001\01intake$\01ROBINSON\work\comp\comp4\Ant-Simulation-master(3)\Ant-Simulation-master\app\tests\utilities\randProperty - returns a random property from an object lit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001\01intake$\01ROBINSON\work\comp\comp4\Ant-Simulation-master(3)\Ant-Simulation-master\app\tests\utilities\randProperty - returns a random property from an object litera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2975" cy="1682115"/>
                          </a:xfrm>
                          <a:prstGeom prst="rect">
                            <a:avLst/>
                          </a:prstGeom>
                          <a:noFill/>
                          <a:ln>
                            <a:noFill/>
                          </a:ln>
                        </pic:spPr>
                      </pic:pic>
                    </a:graphicData>
                  </a:graphic>
                </wp:inline>
              </w:drawing>
            </w:r>
          </w:p>
        </w:tc>
        <w:tc>
          <w:tcPr>
            <w:tcW w:w="1162" w:type="pct"/>
          </w:tcPr>
          <w:p w14:paraId="31449BA6" w14:textId="77777777" w:rsidR="000C3215" w:rsidRDefault="000C3215" w:rsidP="00AD0A1A">
            <w:pPr>
              <w:spacing w:line="276" w:lineRule="auto"/>
            </w:pPr>
            <w:r>
              <w:t>Ran multiple times to make sure picks a random property from the object. This is a sample of 3 runs</w:t>
            </w:r>
          </w:p>
        </w:tc>
      </w:tr>
      <w:tr w:rsidR="000C3215" w14:paraId="1078CC90" w14:textId="77777777" w:rsidTr="00372F98">
        <w:tc>
          <w:tcPr>
            <w:tcW w:w="387" w:type="pct"/>
          </w:tcPr>
          <w:p w14:paraId="090F0061" w14:textId="77777777" w:rsidR="000C3215" w:rsidRDefault="000C3215" w:rsidP="00AD0A1A">
            <w:pPr>
              <w:spacing w:line="276" w:lineRule="auto"/>
            </w:pPr>
            <w:r>
              <w:t>42</w:t>
            </w:r>
          </w:p>
        </w:tc>
        <w:tc>
          <w:tcPr>
            <w:tcW w:w="3451" w:type="pct"/>
          </w:tcPr>
          <w:p w14:paraId="1F8E4183" w14:textId="77777777" w:rsidR="000C3215" w:rsidRDefault="000C3215" w:rsidP="00AD0A1A">
            <w:pPr>
              <w:spacing w:line="276" w:lineRule="auto"/>
            </w:pPr>
            <w:r>
              <w:rPr>
                <w:noProof/>
                <w:lang w:eastAsia="en-GB"/>
              </w:rPr>
              <w:drawing>
                <wp:inline distT="0" distB="0" distL="0" distR="0" wp14:anchorId="1AB41D7A" wp14:editId="0ADB9DE7">
                  <wp:extent cx="6702425" cy="1302385"/>
                  <wp:effectExtent l="0" t="0" r="3175" b="0"/>
                  <wp:docPr id="37" name="Picture 15" descr="\\fs001\01intake$\01ROBINSON\work\comp\comp4\Ant-Simulation-master(3)\Ant-Simulation-master\app\tests\utilities\scaleCoord - scales correc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001\01intake$\01ROBINSON\work\comp\comp4\Ant-Simulation-master(3)\Ant-Simulation-master\app\tests\utilities\scaleCoord - scales correctly.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02425" cy="1302385"/>
                          </a:xfrm>
                          <a:prstGeom prst="rect">
                            <a:avLst/>
                          </a:prstGeom>
                          <a:noFill/>
                          <a:ln>
                            <a:noFill/>
                          </a:ln>
                        </pic:spPr>
                      </pic:pic>
                    </a:graphicData>
                  </a:graphic>
                </wp:inline>
              </w:drawing>
            </w:r>
          </w:p>
        </w:tc>
        <w:tc>
          <w:tcPr>
            <w:tcW w:w="1162" w:type="pct"/>
          </w:tcPr>
          <w:p w14:paraId="2F7401E0" w14:textId="77777777" w:rsidR="000C3215" w:rsidRDefault="000C3215" w:rsidP="00AD0A1A">
            <w:pPr>
              <w:spacing w:line="276" w:lineRule="auto"/>
            </w:pPr>
          </w:p>
        </w:tc>
      </w:tr>
    </w:tbl>
    <w:p w14:paraId="054C7028" w14:textId="77777777" w:rsidR="000C3215" w:rsidRPr="00C167DB" w:rsidRDefault="000C3215" w:rsidP="00AD0A1A">
      <w:pPr>
        <w:spacing w:line="276" w:lineRule="auto"/>
        <w:rPr>
          <w:rFonts w:asciiTheme="majorHAnsi" w:eastAsiaTheme="majorEastAsia" w:hAnsiTheme="majorHAnsi" w:cstheme="majorBidi"/>
          <w:color w:val="243F60" w:themeColor="accent1" w:themeShade="7F"/>
          <w:sz w:val="24"/>
          <w:szCs w:val="24"/>
        </w:rPr>
      </w:pPr>
      <w:r>
        <w:br w:type="page"/>
      </w:r>
    </w:p>
    <w:p w14:paraId="607758B7" w14:textId="77777777" w:rsidR="000C3215" w:rsidRDefault="000C3215" w:rsidP="00492D8A">
      <w:pPr>
        <w:pStyle w:val="Heading4"/>
        <w:spacing w:after="240" w:line="276" w:lineRule="auto"/>
      </w:pPr>
      <w:proofErr w:type="gramStart"/>
      <w:r>
        <w:t>u</w:t>
      </w:r>
      <w:r w:rsidRPr="004848E2">
        <w:t>tilities</w:t>
      </w:r>
      <w:r>
        <w:t>.js</w:t>
      </w:r>
      <w:proofErr w:type="gramEnd"/>
      <w:r>
        <w:t xml:space="preserve"> unit tests – Failed tests</w:t>
      </w:r>
    </w:p>
    <w:p w14:paraId="5D93486F" w14:textId="77777777" w:rsidR="000C3215" w:rsidRPr="00A83BF7" w:rsidRDefault="00492D8A" w:rsidP="00492D8A">
      <w:pPr>
        <w:pStyle w:val="Heading4"/>
        <w:spacing w:after="240" w:line="276" w:lineRule="auto"/>
        <w:rPr>
          <w:i/>
        </w:rPr>
      </w:pPr>
      <w:r>
        <w:t xml:space="preserve">Test </w:t>
      </w:r>
    </w:p>
    <w:p w14:paraId="764EB000" w14:textId="77777777" w:rsidR="000C3215" w:rsidRDefault="000C3215" w:rsidP="00AD0A1A">
      <w:pPr>
        <w:spacing w:line="276" w:lineRule="auto"/>
        <w:rPr>
          <w:rFonts w:cstheme="minorHAnsi"/>
        </w:rPr>
      </w:pPr>
      <w:r w:rsidRPr="004A1A5B">
        <w:rPr>
          <w:rFonts w:cstheme="minorHAnsi"/>
        </w:rPr>
        <w:t xml:space="preserve">Test </w:t>
      </w:r>
      <w:r w:rsidRPr="004E570F">
        <w:rPr>
          <w:rFonts w:cstheme="minorHAnsi"/>
        </w:rPr>
        <w:t>7</w:t>
      </w:r>
      <w:r w:rsidRPr="004A1A5B">
        <w:rPr>
          <w:rFonts w:cstheme="minorHAnsi"/>
        </w:rPr>
        <w:t xml:space="preserve">failed as </w:t>
      </w:r>
      <w:r w:rsidRPr="004A1A5B">
        <w:rPr>
          <w:rStyle w:val="InlinecodeChar0"/>
        </w:rPr>
        <w:t>angleTo</w:t>
      </w:r>
      <w:r w:rsidRPr="004A1A5B">
        <w:rPr>
          <w:rFonts w:cstheme="minorHAnsi"/>
        </w:rPr>
        <w:t xml:space="preserve"> did not pick the angle which would lead to the shortest path to the target coordinate. The correct angle would have pointed of the map, as the wrapped distance was shorter than the normal distance.</w:t>
      </w:r>
      <w:r>
        <w:rPr>
          <w:rFonts w:cstheme="minorHAnsi"/>
        </w:rPr>
        <w:t xml:space="preserve"> This was because </w:t>
      </w:r>
      <w:r w:rsidRPr="004A1A5B">
        <w:rPr>
          <w:rStyle w:val="InlinecodeChar0"/>
        </w:rPr>
        <w:t>angleTo</w:t>
      </w:r>
      <w:r>
        <w:rPr>
          <w:rFonts w:cstheme="minorHAnsi"/>
        </w:rPr>
        <w:t xml:space="preserve"> did not take wrapped directions into account in its original form:</w:t>
      </w:r>
    </w:p>
    <w:p w14:paraId="75A3BA52" w14:textId="77777777" w:rsidR="003057EE" w:rsidRPr="00FD1903" w:rsidRDefault="003057EE" w:rsidP="003057EE">
      <w:pPr>
        <w:pStyle w:val="Code"/>
      </w:pPr>
      <w:r w:rsidRPr="00FD1903">
        <w:rPr>
          <w:b/>
        </w:rPr>
        <w:t>function</w:t>
      </w:r>
      <w:r w:rsidRPr="00FD1903">
        <w:t xml:space="preserve"> angleTo(coord, target) {</w:t>
      </w:r>
    </w:p>
    <w:p w14:paraId="252FC969" w14:textId="77777777" w:rsidR="003057EE" w:rsidRPr="00FD1903" w:rsidRDefault="003057EE" w:rsidP="003057EE">
      <w:pPr>
        <w:pStyle w:val="Code"/>
      </w:pPr>
      <w:r w:rsidRPr="00FD1903">
        <w:t xml:space="preserve">    </w:t>
      </w:r>
      <w:r w:rsidRPr="00FD1903">
        <w:rPr>
          <w:b/>
        </w:rPr>
        <w:t>var</w:t>
      </w:r>
      <w:r w:rsidRPr="00FD1903">
        <w:t xml:space="preserve"> dx = target.x - coord.x;</w:t>
      </w:r>
    </w:p>
    <w:p w14:paraId="354E9118" w14:textId="77777777" w:rsidR="003057EE" w:rsidRPr="00FD1903" w:rsidRDefault="003057EE" w:rsidP="003057EE">
      <w:pPr>
        <w:pStyle w:val="Code"/>
      </w:pPr>
      <w:r w:rsidRPr="00FD1903">
        <w:t xml:space="preserve">    </w:t>
      </w:r>
      <w:r w:rsidRPr="00FD1903">
        <w:rPr>
          <w:b/>
        </w:rPr>
        <w:t>var</w:t>
      </w:r>
      <w:r w:rsidRPr="00FD1903">
        <w:t xml:space="preserve"> dy = target.y - coord.y;</w:t>
      </w:r>
    </w:p>
    <w:p w14:paraId="2221184B" w14:textId="77777777" w:rsidR="003057EE" w:rsidRPr="00FD1903" w:rsidRDefault="003057EE" w:rsidP="003057EE">
      <w:pPr>
        <w:pStyle w:val="Code"/>
      </w:pPr>
      <w:r w:rsidRPr="00FD1903">
        <w:tab/>
      </w:r>
      <w:r w:rsidRPr="00FD1903">
        <w:tab/>
      </w:r>
    </w:p>
    <w:p w14:paraId="6AADAF2A" w14:textId="77777777" w:rsidR="003057EE" w:rsidRPr="00FD1903" w:rsidRDefault="003057EE" w:rsidP="003057EE">
      <w:pPr>
        <w:pStyle w:val="Code"/>
      </w:pPr>
      <w:r w:rsidRPr="00FD1903">
        <w:t xml:space="preserve">    </w:t>
      </w:r>
      <w:r w:rsidRPr="00FD1903">
        <w:rPr>
          <w:b/>
        </w:rPr>
        <w:t>return</w:t>
      </w:r>
      <w:r w:rsidRPr="00FD1903">
        <w:t xml:space="preserve"> </w:t>
      </w:r>
      <w:r>
        <w:rPr>
          <w:rStyle w:val="nb"/>
          <w:rFonts w:eastAsiaTheme="majorEastAsia"/>
          <w:color w:val="0086B3"/>
        </w:rPr>
        <w:t>Math</w:t>
      </w:r>
      <w:r w:rsidRPr="00FD1903">
        <w:t xml:space="preserve">.atan2(dy, dx) + </w:t>
      </w:r>
      <w:r w:rsidRPr="00FD1903">
        <w:rPr>
          <w:rStyle w:val="nb"/>
          <w:rFonts w:eastAsiaTheme="majorEastAsia"/>
          <w:color w:val="0086B3"/>
        </w:rPr>
        <w:t>Math</w:t>
      </w:r>
      <w:r w:rsidRPr="00FD1903">
        <w:t>.PI/2;</w:t>
      </w:r>
    </w:p>
    <w:p w14:paraId="2425C7C2" w14:textId="77777777" w:rsidR="003057EE" w:rsidRPr="00FD1903" w:rsidRDefault="003057EE" w:rsidP="003057EE">
      <w:pPr>
        <w:pStyle w:val="Code"/>
      </w:pPr>
      <w:r w:rsidRPr="00FD1903">
        <w:t>}</w:t>
      </w:r>
    </w:p>
    <w:p w14:paraId="4CF3A05F" w14:textId="793B3D8F" w:rsidR="000C3215" w:rsidRPr="00FD1903" w:rsidRDefault="000C3215" w:rsidP="00AD0A1A">
      <w:pPr>
        <w:spacing w:line="276" w:lineRule="auto"/>
        <w:rPr>
          <w:rStyle w:val="kd"/>
        </w:rPr>
      </w:pPr>
      <w:r>
        <w:t xml:space="preserve">The new function takes into account wrapping around the map to get the angle of the shortest path. It uses a similar algorithm to the one in the </w:t>
      </w:r>
      <w:proofErr w:type="spellStart"/>
      <w:r w:rsidRPr="004A1A5B">
        <w:rPr>
          <w:rStyle w:val="InlinecodeChar0"/>
        </w:rPr>
        <w:t>distance</w:t>
      </w:r>
      <w:r w:rsidR="007A5346">
        <w:t>function</w:t>
      </w:r>
      <w:proofErr w:type="spellEnd"/>
      <w:r w:rsidR="007A5346">
        <w:t>.</w:t>
      </w:r>
    </w:p>
    <w:p w14:paraId="5D753AF9" w14:textId="77777777" w:rsidR="003057EE" w:rsidRDefault="003057EE" w:rsidP="003057EE">
      <w:pPr>
        <w:pStyle w:val="Code"/>
      </w:pPr>
      <w:r>
        <w:rPr>
          <w:rStyle w:val="kd"/>
          <w:b/>
          <w:bCs/>
        </w:rPr>
        <w:t>function</w:t>
      </w:r>
      <w:r>
        <w:t xml:space="preserve"> </w:t>
      </w:r>
      <w:r>
        <w:rPr>
          <w:rStyle w:val="nx"/>
          <w:rFonts w:eastAsiaTheme="majorEastAsia"/>
        </w:rPr>
        <w:t>angleTo</w:t>
      </w:r>
      <w:r>
        <w:rPr>
          <w:rStyle w:val="p"/>
        </w:rPr>
        <w:t>(</w:t>
      </w:r>
      <w:r>
        <w:rPr>
          <w:rStyle w:val="nx"/>
          <w:rFonts w:eastAsiaTheme="majorEastAsia"/>
        </w:rPr>
        <w:t>coord</w:t>
      </w:r>
      <w:r>
        <w:rPr>
          <w:rStyle w:val="p"/>
        </w:rPr>
        <w:t>,</w:t>
      </w:r>
      <w:r>
        <w:t xml:space="preserve"> </w:t>
      </w:r>
      <w:r>
        <w:rPr>
          <w:rStyle w:val="nx"/>
          <w:rFonts w:eastAsiaTheme="majorEastAsia"/>
        </w:rPr>
        <w:t>target</w:t>
      </w:r>
      <w:r>
        <w:rPr>
          <w:rStyle w:val="p"/>
        </w:rPr>
        <w:t>)</w:t>
      </w:r>
      <w:r>
        <w:t xml:space="preserve"> </w:t>
      </w:r>
      <w:r>
        <w:rPr>
          <w:rStyle w:val="p"/>
        </w:rPr>
        <w:t>{</w:t>
      </w:r>
    </w:p>
    <w:p w14:paraId="75644D87" w14:textId="77777777" w:rsidR="003057EE" w:rsidRDefault="003057EE" w:rsidP="003057EE">
      <w:pPr>
        <w:pStyle w:val="Code"/>
      </w:pPr>
      <w:r>
        <w:t>    </w:t>
      </w:r>
      <w:r>
        <w:rPr>
          <w:rStyle w:val="k"/>
          <w:rFonts w:eastAsiaTheme="majorEastAsia"/>
          <w:b/>
          <w:bCs/>
        </w:rPr>
        <w:t>if</w:t>
      </w:r>
      <w:r>
        <w:t xml:space="preserve"> </w:t>
      </w:r>
      <w:r>
        <w:rPr>
          <w:rStyle w:val="p"/>
        </w:rPr>
        <w:t>(</w:t>
      </w:r>
      <w:r>
        <w:rPr>
          <w:rStyle w:val="nx"/>
          <w:rFonts w:eastAsiaTheme="majorEastAsia"/>
        </w:rPr>
        <w:t>GRID_SIZE</w:t>
      </w:r>
      <w:r>
        <w:rPr>
          <w:rStyle w:val="p"/>
        </w:rPr>
        <w:t>.</w:t>
      </w:r>
      <w:r>
        <w:rPr>
          <w:rStyle w:val="nx"/>
          <w:rFonts w:eastAsiaTheme="majorEastAsia"/>
        </w:rPr>
        <w:t>width</w:t>
      </w:r>
      <w:r>
        <w:t xml:space="preserve"> </w:t>
      </w:r>
      <w:r>
        <w:rPr>
          <w:rStyle w:val="o"/>
          <w:b/>
          <w:bCs/>
        </w:rPr>
        <w:t>-</w:t>
      </w:r>
      <w:r>
        <w:t xml:space="preserve"> </w:t>
      </w:r>
      <w:r>
        <w:rPr>
          <w:rStyle w:val="nb"/>
          <w:rFonts w:eastAsiaTheme="majorEastAsia"/>
          <w:color w:val="0086B3"/>
        </w:rPr>
        <w:t>Math</w:t>
      </w:r>
      <w:r>
        <w:rPr>
          <w:rStyle w:val="p"/>
        </w:rPr>
        <w:t>.</w:t>
      </w:r>
      <w:r>
        <w:rPr>
          <w:rStyle w:val="nx"/>
          <w:rFonts w:eastAsiaTheme="majorEastAsia"/>
        </w:rPr>
        <w:t>abs</w:t>
      </w:r>
      <w:r>
        <w:rPr>
          <w:rStyle w:val="p"/>
        </w:rPr>
        <w:t>(</w:t>
      </w:r>
      <w:r>
        <w:rPr>
          <w:rStyle w:val="nx"/>
          <w:rFonts w:eastAsiaTheme="majorEastAsia"/>
        </w:rPr>
        <w:t>target</w:t>
      </w:r>
      <w:r>
        <w:rPr>
          <w:rStyle w:val="p"/>
        </w:rPr>
        <w:t>.</w:t>
      </w:r>
      <w:r>
        <w:rPr>
          <w:rStyle w:val="nx"/>
          <w:rFonts w:eastAsiaTheme="majorEastAsia"/>
        </w:rPr>
        <w:t>x</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x</w:t>
      </w:r>
      <w:r>
        <w:rPr>
          <w:rStyle w:val="p"/>
        </w:rPr>
        <w:t>)</w:t>
      </w:r>
      <w:r>
        <w:t xml:space="preserve"> </w:t>
      </w:r>
      <w:r>
        <w:rPr>
          <w:rStyle w:val="o"/>
          <w:b/>
          <w:bCs/>
        </w:rPr>
        <w:t>&gt;</w:t>
      </w:r>
      <w:r>
        <w:t xml:space="preserve"> </w:t>
      </w:r>
      <w:r>
        <w:rPr>
          <w:rStyle w:val="nb"/>
          <w:rFonts w:eastAsiaTheme="majorEastAsia"/>
          <w:color w:val="0086B3"/>
        </w:rPr>
        <w:t>Math</w:t>
      </w:r>
      <w:r>
        <w:rPr>
          <w:rStyle w:val="p"/>
        </w:rPr>
        <w:t>.</w:t>
      </w:r>
      <w:r>
        <w:rPr>
          <w:rStyle w:val="nx"/>
          <w:rFonts w:eastAsiaTheme="majorEastAsia"/>
        </w:rPr>
        <w:t>abs</w:t>
      </w:r>
      <w:r>
        <w:rPr>
          <w:rStyle w:val="p"/>
        </w:rPr>
        <w:t>(</w:t>
      </w:r>
      <w:r>
        <w:rPr>
          <w:rStyle w:val="nx"/>
          <w:rFonts w:eastAsiaTheme="majorEastAsia"/>
        </w:rPr>
        <w:t>target</w:t>
      </w:r>
      <w:r>
        <w:rPr>
          <w:rStyle w:val="p"/>
        </w:rPr>
        <w:t>.</w:t>
      </w:r>
      <w:r>
        <w:rPr>
          <w:rStyle w:val="nx"/>
          <w:rFonts w:eastAsiaTheme="majorEastAsia"/>
        </w:rPr>
        <w:t>x</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x</w:t>
      </w:r>
      <w:r>
        <w:rPr>
          <w:rStyle w:val="p"/>
        </w:rPr>
        <w:t>))</w:t>
      </w:r>
      <w:r>
        <w:t xml:space="preserve"> </w:t>
      </w:r>
      <w:r>
        <w:rPr>
          <w:rStyle w:val="p"/>
        </w:rPr>
        <w:t>{</w:t>
      </w:r>
    </w:p>
    <w:p w14:paraId="23FF238A" w14:textId="77777777" w:rsidR="003057EE" w:rsidRDefault="003057EE" w:rsidP="003057EE">
      <w:pPr>
        <w:pStyle w:val="Code"/>
      </w:pPr>
      <w:r>
        <w:t>        </w:t>
      </w:r>
      <w:r>
        <w:rPr>
          <w:rStyle w:val="nx"/>
          <w:rFonts w:eastAsiaTheme="majorEastAsia"/>
        </w:rPr>
        <w:t>dx</w:t>
      </w:r>
      <w:r>
        <w:t xml:space="preserve"> </w:t>
      </w:r>
      <w:r>
        <w:rPr>
          <w:rStyle w:val="o"/>
          <w:b/>
          <w:bCs/>
        </w:rPr>
        <w:t>=</w:t>
      </w:r>
      <w:r>
        <w:t xml:space="preserve"> </w:t>
      </w:r>
      <w:r>
        <w:rPr>
          <w:rStyle w:val="nx"/>
          <w:rFonts w:eastAsiaTheme="majorEastAsia"/>
        </w:rPr>
        <w:t>target</w:t>
      </w:r>
      <w:r>
        <w:rPr>
          <w:rStyle w:val="p"/>
        </w:rPr>
        <w:t>.</w:t>
      </w:r>
      <w:r>
        <w:rPr>
          <w:rStyle w:val="nx"/>
          <w:rFonts w:eastAsiaTheme="majorEastAsia"/>
        </w:rPr>
        <w:t>x</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x</w:t>
      </w:r>
      <w:r>
        <w:rPr>
          <w:rStyle w:val="p"/>
        </w:rPr>
        <w:t>;</w:t>
      </w:r>
    </w:p>
    <w:p w14:paraId="0E032367" w14:textId="77777777" w:rsidR="003057EE" w:rsidRDefault="003057EE" w:rsidP="003057EE">
      <w:pPr>
        <w:pStyle w:val="Code"/>
      </w:pPr>
      <w:r>
        <w:t>    </w:t>
      </w:r>
      <w:r>
        <w:rPr>
          <w:rStyle w:val="p"/>
        </w:rPr>
        <w:t>}</w:t>
      </w:r>
      <w:r>
        <w:t xml:space="preserve"> </w:t>
      </w:r>
      <w:r>
        <w:rPr>
          <w:rStyle w:val="k"/>
          <w:rFonts w:eastAsiaTheme="majorEastAsia"/>
          <w:b/>
          <w:bCs/>
        </w:rPr>
        <w:t>else</w:t>
      </w:r>
      <w:r>
        <w:t xml:space="preserve"> </w:t>
      </w:r>
      <w:r>
        <w:rPr>
          <w:rStyle w:val="p"/>
        </w:rPr>
        <w:t>{</w:t>
      </w:r>
    </w:p>
    <w:p w14:paraId="2971D7B9" w14:textId="77777777" w:rsidR="003057EE" w:rsidRDefault="003057EE" w:rsidP="003057EE">
      <w:pPr>
        <w:pStyle w:val="Code"/>
      </w:pPr>
      <w:r>
        <w:t>        </w:t>
      </w:r>
      <w:r>
        <w:rPr>
          <w:rStyle w:val="nx"/>
          <w:rFonts w:eastAsiaTheme="majorEastAsia"/>
        </w:rPr>
        <w:t>dx</w:t>
      </w:r>
      <w:r>
        <w:t xml:space="preserve"> </w:t>
      </w:r>
      <w:r>
        <w:rPr>
          <w:rStyle w:val="o"/>
          <w:b/>
          <w:bCs/>
        </w:rPr>
        <w:t>=</w:t>
      </w:r>
      <w:r>
        <w:t xml:space="preserve"> </w:t>
      </w:r>
      <w:r>
        <w:rPr>
          <w:rStyle w:val="nx"/>
          <w:rFonts w:eastAsiaTheme="majorEastAsia"/>
        </w:rPr>
        <w:t>GRID_SIZE</w:t>
      </w:r>
      <w:r>
        <w:rPr>
          <w:rStyle w:val="p"/>
        </w:rPr>
        <w:t>.</w:t>
      </w:r>
      <w:r>
        <w:rPr>
          <w:rStyle w:val="nx"/>
          <w:rFonts w:eastAsiaTheme="majorEastAsia"/>
        </w:rPr>
        <w:t>width</w:t>
      </w:r>
      <w:r>
        <w:t xml:space="preserve"> </w:t>
      </w:r>
      <w:r>
        <w:rPr>
          <w:rStyle w:val="o"/>
          <w:b/>
          <w:bCs/>
        </w:rPr>
        <w:t>-</w:t>
      </w:r>
      <w:r>
        <w:t xml:space="preserve"> </w:t>
      </w:r>
      <w:r>
        <w:rPr>
          <w:rStyle w:val="p"/>
        </w:rPr>
        <w:t>(</w:t>
      </w:r>
      <w:r>
        <w:rPr>
          <w:rStyle w:val="nx"/>
          <w:rFonts w:eastAsiaTheme="majorEastAsia"/>
        </w:rPr>
        <w:t>target</w:t>
      </w:r>
      <w:r>
        <w:rPr>
          <w:rStyle w:val="p"/>
        </w:rPr>
        <w:t>.</w:t>
      </w:r>
      <w:r>
        <w:rPr>
          <w:rStyle w:val="nx"/>
          <w:rFonts w:eastAsiaTheme="majorEastAsia"/>
        </w:rPr>
        <w:t>x</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x</w:t>
      </w:r>
      <w:r>
        <w:rPr>
          <w:rStyle w:val="p"/>
        </w:rPr>
        <w:t>);</w:t>
      </w:r>
    </w:p>
    <w:p w14:paraId="0F6D9B9E" w14:textId="77777777" w:rsidR="003057EE" w:rsidRDefault="003057EE" w:rsidP="003057EE">
      <w:pPr>
        <w:pStyle w:val="Code"/>
      </w:pPr>
      <w:r>
        <w:t>    </w:t>
      </w:r>
      <w:r>
        <w:rPr>
          <w:rStyle w:val="p"/>
        </w:rPr>
        <w:t>}</w:t>
      </w:r>
    </w:p>
    <w:p w14:paraId="7AF7B3D8" w14:textId="77777777" w:rsidR="003057EE" w:rsidRDefault="003057EE" w:rsidP="003057EE">
      <w:pPr>
        <w:pStyle w:val="Code"/>
      </w:pPr>
    </w:p>
    <w:p w14:paraId="0BBB4F32" w14:textId="77777777" w:rsidR="003057EE" w:rsidRDefault="003057EE" w:rsidP="003057EE">
      <w:pPr>
        <w:pStyle w:val="Code"/>
      </w:pPr>
      <w:r>
        <w:t>    </w:t>
      </w:r>
      <w:r>
        <w:rPr>
          <w:rStyle w:val="k"/>
          <w:rFonts w:eastAsiaTheme="majorEastAsia"/>
          <w:b/>
          <w:bCs/>
        </w:rPr>
        <w:t>if</w:t>
      </w:r>
      <w:r>
        <w:t xml:space="preserve"> </w:t>
      </w:r>
      <w:r>
        <w:rPr>
          <w:rStyle w:val="p"/>
        </w:rPr>
        <w:t>(</w:t>
      </w:r>
      <w:r>
        <w:rPr>
          <w:rStyle w:val="nx"/>
          <w:rFonts w:eastAsiaTheme="majorEastAsia"/>
        </w:rPr>
        <w:t>GRID_SIZE</w:t>
      </w:r>
      <w:r>
        <w:rPr>
          <w:rStyle w:val="p"/>
        </w:rPr>
        <w:t>.</w:t>
      </w:r>
      <w:r>
        <w:rPr>
          <w:rStyle w:val="nx"/>
          <w:rFonts w:eastAsiaTheme="majorEastAsia"/>
        </w:rPr>
        <w:t>height</w:t>
      </w:r>
      <w:r>
        <w:t xml:space="preserve"> </w:t>
      </w:r>
      <w:r>
        <w:rPr>
          <w:rStyle w:val="o"/>
          <w:b/>
          <w:bCs/>
        </w:rPr>
        <w:t>-</w:t>
      </w:r>
      <w:r>
        <w:t xml:space="preserve"> </w:t>
      </w:r>
      <w:r>
        <w:rPr>
          <w:rStyle w:val="nb"/>
          <w:rFonts w:eastAsiaTheme="majorEastAsia"/>
          <w:color w:val="0086B3"/>
        </w:rPr>
        <w:t>Math</w:t>
      </w:r>
      <w:r>
        <w:rPr>
          <w:rStyle w:val="p"/>
        </w:rPr>
        <w:t>.</w:t>
      </w:r>
      <w:r>
        <w:rPr>
          <w:rStyle w:val="nx"/>
          <w:rFonts w:eastAsiaTheme="majorEastAsia"/>
        </w:rPr>
        <w:t>abs</w:t>
      </w:r>
      <w:r>
        <w:rPr>
          <w:rStyle w:val="p"/>
        </w:rPr>
        <w:t>(</w:t>
      </w:r>
      <w:r>
        <w:rPr>
          <w:rStyle w:val="nx"/>
          <w:rFonts w:eastAsiaTheme="majorEastAsia"/>
        </w:rPr>
        <w:t>target</w:t>
      </w:r>
      <w:r>
        <w:rPr>
          <w:rStyle w:val="p"/>
        </w:rPr>
        <w:t>.</w:t>
      </w:r>
      <w:r>
        <w:rPr>
          <w:rStyle w:val="nx"/>
          <w:rFonts w:eastAsiaTheme="majorEastAsia"/>
        </w:rPr>
        <w:t>y</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y</w:t>
      </w:r>
      <w:r>
        <w:rPr>
          <w:rStyle w:val="p"/>
        </w:rPr>
        <w:t>)</w:t>
      </w:r>
      <w:r>
        <w:t xml:space="preserve"> </w:t>
      </w:r>
      <w:r>
        <w:rPr>
          <w:rStyle w:val="o"/>
          <w:b/>
          <w:bCs/>
        </w:rPr>
        <w:t>&gt;</w:t>
      </w:r>
      <w:r>
        <w:t xml:space="preserve"> </w:t>
      </w:r>
      <w:r>
        <w:rPr>
          <w:rStyle w:val="nb"/>
          <w:rFonts w:eastAsiaTheme="majorEastAsia"/>
          <w:color w:val="0086B3"/>
        </w:rPr>
        <w:t>Math</w:t>
      </w:r>
      <w:r>
        <w:rPr>
          <w:rStyle w:val="p"/>
        </w:rPr>
        <w:t>.</w:t>
      </w:r>
      <w:r>
        <w:rPr>
          <w:rStyle w:val="nx"/>
          <w:rFonts w:eastAsiaTheme="majorEastAsia"/>
        </w:rPr>
        <w:t>abs</w:t>
      </w:r>
      <w:r>
        <w:rPr>
          <w:rStyle w:val="p"/>
        </w:rPr>
        <w:t>(</w:t>
      </w:r>
      <w:r>
        <w:rPr>
          <w:rStyle w:val="nx"/>
          <w:rFonts w:eastAsiaTheme="majorEastAsia"/>
        </w:rPr>
        <w:t>target</w:t>
      </w:r>
      <w:r>
        <w:rPr>
          <w:rStyle w:val="p"/>
        </w:rPr>
        <w:t>.</w:t>
      </w:r>
      <w:r>
        <w:rPr>
          <w:rStyle w:val="nx"/>
          <w:rFonts w:eastAsiaTheme="majorEastAsia"/>
        </w:rPr>
        <w:t>y</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y</w:t>
      </w:r>
      <w:r>
        <w:rPr>
          <w:rStyle w:val="p"/>
        </w:rPr>
        <w:t>))</w:t>
      </w:r>
      <w:r>
        <w:t xml:space="preserve"> </w:t>
      </w:r>
      <w:r>
        <w:rPr>
          <w:rStyle w:val="p"/>
        </w:rPr>
        <w:t>{</w:t>
      </w:r>
    </w:p>
    <w:p w14:paraId="2BD9F008" w14:textId="77777777" w:rsidR="003057EE" w:rsidRDefault="003057EE" w:rsidP="003057EE">
      <w:pPr>
        <w:pStyle w:val="Code"/>
      </w:pPr>
      <w:r>
        <w:t>        </w:t>
      </w:r>
      <w:r>
        <w:rPr>
          <w:rStyle w:val="nx"/>
          <w:rFonts w:eastAsiaTheme="majorEastAsia"/>
        </w:rPr>
        <w:t>dy</w:t>
      </w:r>
      <w:r>
        <w:t xml:space="preserve"> </w:t>
      </w:r>
      <w:r>
        <w:rPr>
          <w:rStyle w:val="o"/>
          <w:b/>
          <w:bCs/>
        </w:rPr>
        <w:t>=</w:t>
      </w:r>
      <w:r>
        <w:t xml:space="preserve"> </w:t>
      </w:r>
      <w:r>
        <w:rPr>
          <w:rStyle w:val="nx"/>
          <w:rFonts w:eastAsiaTheme="majorEastAsia"/>
        </w:rPr>
        <w:t>target</w:t>
      </w:r>
      <w:r>
        <w:rPr>
          <w:rStyle w:val="p"/>
        </w:rPr>
        <w:t>.</w:t>
      </w:r>
      <w:r>
        <w:rPr>
          <w:rStyle w:val="nx"/>
          <w:rFonts w:eastAsiaTheme="majorEastAsia"/>
        </w:rPr>
        <w:t>y</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y</w:t>
      </w:r>
      <w:r>
        <w:rPr>
          <w:rStyle w:val="p"/>
        </w:rPr>
        <w:t>;</w:t>
      </w:r>
    </w:p>
    <w:p w14:paraId="62DA2597" w14:textId="77777777" w:rsidR="003057EE" w:rsidRDefault="003057EE" w:rsidP="003057EE">
      <w:pPr>
        <w:pStyle w:val="Code"/>
      </w:pPr>
      <w:r>
        <w:t>    </w:t>
      </w:r>
      <w:r>
        <w:rPr>
          <w:rStyle w:val="p"/>
        </w:rPr>
        <w:t>}</w:t>
      </w:r>
      <w:r>
        <w:t xml:space="preserve"> </w:t>
      </w:r>
      <w:r>
        <w:rPr>
          <w:rStyle w:val="k"/>
          <w:rFonts w:eastAsiaTheme="majorEastAsia"/>
          <w:b/>
          <w:bCs/>
        </w:rPr>
        <w:t>else</w:t>
      </w:r>
      <w:r>
        <w:t xml:space="preserve"> </w:t>
      </w:r>
      <w:r>
        <w:rPr>
          <w:rStyle w:val="p"/>
        </w:rPr>
        <w:t>{</w:t>
      </w:r>
    </w:p>
    <w:p w14:paraId="65E10505" w14:textId="77777777" w:rsidR="003057EE" w:rsidRDefault="003057EE" w:rsidP="003057EE">
      <w:pPr>
        <w:pStyle w:val="Code"/>
      </w:pPr>
      <w:r>
        <w:t>        </w:t>
      </w:r>
      <w:r>
        <w:rPr>
          <w:rStyle w:val="nx"/>
          <w:rFonts w:eastAsiaTheme="majorEastAsia"/>
        </w:rPr>
        <w:t>dy</w:t>
      </w:r>
      <w:r>
        <w:t xml:space="preserve"> </w:t>
      </w:r>
      <w:r>
        <w:rPr>
          <w:rStyle w:val="o"/>
          <w:b/>
          <w:bCs/>
        </w:rPr>
        <w:t>=</w:t>
      </w:r>
      <w:r>
        <w:t xml:space="preserve"> </w:t>
      </w:r>
      <w:r>
        <w:rPr>
          <w:rStyle w:val="nx"/>
          <w:rFonts w:eastAsiaTheme="majorEastAsia"/>
        </w:rPr>
        <w:t>GRID_SIZE</w:t>
      </w:r>
      <w:r>
        <w:rPr>
          <w:rStyle w:val="p"/>
        </w:rPr>
        <w:t>.</w:t>
      </w:r>
      <w:r>
        <w:rPr>
          <w:rStyle w:val="nx"/>
          <w:rFonts w:eastAsiaTheme="majorEastAsia"/>
        </w:rPr>
        <w:t>height</w:t>
      </w:r>
      <w:r>
        <w:t xml:space="preserve"> </w:t>
      </w:r>
      <w:r>
        <w:rPr>
          <w:rStyle w:val="o"/>
          <w:b/>
          <w:bCs/>
        </w:rPr>
        <w:t>-</w:t>
      </w:r>
      <w:r>
        <w:t xml:space="preserve"> </w:t>
      </w:r>
      <w:r>
        <w:rPr>
          <w:rStyle w:val="p"/>
        </w:rPr>
        <w:t>(</w:t>
      </w:r>
      <w:r>
        <w:rPr>
          <w:rStyle w:val="nx"/>
          <w:rFonts w:eastAsiaTheme="majorEastAsia"/>
        </w:rPr>
        <w:t>target</w:t>
      </w:r>
      <w:r>
        <w:rPr>
          <w:rStyle w:val="p"/>
        </w:rPr>
        <w:t>.</w:t>
      </w:r>
      <w:r>
        <w:rPr>
          <w:rStyle w:val="nx"/>
          <w:rFonts w:eastAsiaTheme="majorEastAsia"/>
        </w:rPr>
        <w:t>y</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y</w:t>
      </w:r>
      <w:r>
        <w:rPr>
          <w:rStyle w:val="p"/>
        </w:rPr>
        <w:t>);</w:t>
      </w:r>
    </w:p>
    <w:p w14:paraId="048A71A1" w14:textId="77777777" w:rsidR="003057EE" w:rsidRDefault="003057EE" w:rsidP="003057EE">
      <w:pPr>
        <w:pStyle w:val="Code"/>
      </w:pPr>
      <w:r>
        <w:t>    </w:t>
      </w:r>
      <w:r>
        <w:rPr>
          <w:rStyle w:val="p"/>
        </w:rPr>
        <w:t>}</w:t>
      </w:r>
    </w:p>
    <w:p w14:paraId="4E35D4AD" w14:textId="77777777" w:rsidR="003057EE" w:rsidRDefault="003057EE" w:rsidP="003057EE">
      <w:pPr>
        <w:pStyle w:val="Code"/>
      </w:pPr>
    </w:p>
    <w:p w14:paraId="022CCA9E" w14:textId="77777777" w:rsidR="003057EE" w:rsidRDefault="003057EE" w:rsidP="003057EE">
      <w:pPr>
        <w:pStyle w:val="Code"/>
      </w:pPr>
      <w:r>
        <w:t>    </w:t>
      </w:r>
      <w:r>
        <w:rPr>
          <w:rStyle w:val="k"/>
          <w:rFonts w:eastAsiaTheme="majorEastAsia"/>
          <w:b/>
          <w:bCs/>
        </w:rPr>
        <w:t>return</w:t>
      </w:r>
      <w:r>
        <w:t xml:space="preserve"> </w:t>
      </w:r>
      <w:r>
        <w:rPr>
          <w:rStyle w:val="nb"/>
          <w:rFonts w:eastAsiaTheme="majorEastAsia"/>
          <w:color w:val="0086B3"/>
        </w:rPr>
        <w:t>Math</w:t>
      </w:r>
      <w:r>
        <w:rPr>
          <w:rStyle w:val="p"/>
        </w:rPr>
        <w:t>.</w:t>
      </w:r>
      <w:r>
        <w:rPr>
          <w:rStyle w:val="nx"/>
          <w:rFonts w:eastAsiaTheme="majorEastAsia"/>
        </w:rPr>
        <w:t>atan2</w:t>
      </w:r>
      <w:r>
        <w:rPr>
          <w:rStyle w:val="p"/>
        </w:rPr>
        <w:t>(</w:t>
      </w:r>
      <w:r>
        <w:rPr>
          <w:rStyle w:val="nx"/>
          <w:rFonts w:eastAsiaTheme="majorEastAsia"/>
        </w:rPr>
        <w:t>dy</w:t>
      </w:r>
      <w:r>
        <w:rPr>
          <w:rStyle w:val="p"/>
        </w:rPr>
        <w:t>,</w:t>
      </w:r>
      <w:r>
        <w:t xml:space="preserve"> </w:t>
      </w:r>
      <w:r>
        <w:rPr>
          <w:rStyle w:val="nx"/>
          <w:rFonts w:eastAsiaTheme="majorEastAsia"/>
        </w:rPr>
        <w:t>dx</w:t>
      </w:r>
      <w:r>
        <w:rPr>
          <w:rStyle w:val="p"/>
        </w:rPr>
        <w:t>)</w:t>
      </w:r>
      <w:r>
        <w:t xml:space="preserve"> </w:t>
      </w:r>
      <w:r>
        <w:rPr>
          <w:rStyle w:val="o"/>
          <w:b/>
          <w:bCs/>
        </w:rPr>
        <w:t>+</w:t>
      </w:r>
      <w:r>
        <w:t xml:space="preserve"> </w:t>
      </w:r>
      <w:r>
        <w:rPr>
          <w:rStyle w:val="nb"/>
          <w:rFonts w:eastAsiaTheme="majorEastAsia"/>
          <w:color w:val="0086B3"/>
        </w:rPr>
        <w:t>Math</w:t>
      </w:r>
      <w:r>
        <w:rPr>
          <w:rStyle w:val="p"/>
        </w:rPr>
        <w:t>.</w:t>
      </w:r>
      <w:r>
        <w:rPr>
          <w:rStyle w:val="nx"/>
          <w:rFonts w:eastAsiaTheme="majorEastAsia"/>
        </w:rPr>
        <w:t>PI</w:t>
      </w:r>
      <w:r>
        <w:t xml:space="preserve"> </w:t>
      </w:r>
      <w:r>
        <w:rPr>
          <w:rStyle w:val="o"/>
          <w:b/>
          <w:bCs/>
        </w:rPr>
        <w:t>/</w:t>
      </w:r>
      <w:r>
        <w:t xml:space="preserve"> </w:t>
      </w:r>
      <w:r>
        <w:rPr>
          <w:rStyle w:val="mi"/>
          <w:color w:val="009999"/>
        </w:rPr>
        <w:t>2</w:t>
      </w:r>
      <w:r>
        <w:rPr>
          <w:rStyle w:val="p"/>
        </w:rPr>
        <w:t>;</w:t>
      </w:r>
      <w:r>
        <w:rPr>
          <w:rStyle w:val="c1"/>
          <w:i/>
          <w:iCs/>
          <w:color w:val="999988"/>
        </w:rPr>
        <w:t xml:space="preserve"> </w:t>
      </w:r>
    </w:p>
    <w:p w14:paraId="0B65B3BE" w14:textId="77777777" w:rsidR="003057EE" w:rsidRDefault="003057EE" w:rsidP="003057EE">
      <w:pPr>
        <w:pStyle w:val="Code"/>
      </w:pPr>
      <w:r>
        <w:rPr>
          <w:rStyle w:val="p"/>
        </w:rPr>
        <w:t>}</w:t>
      </w:r>
    </w:p>
    <w:p w14:paraId="636C0F76" w14:textId="77777777" w:rsidR="000C3215" w:rsidRDefault="000C3215" w:rsidP="00AD0A1A">
      <w:pPr>
        <w:spacing w:line="276" w:lineRule="auto"/>
        <w:rPr>
          <w:rFonts w:ascii="Consolas" w:eastAsiaTheme="majorEastAsia" w:hAnsi="Consolas" w:cs="Consolas"/>
          <w:noProof/>
          <w:color w:val="333333"/>
          <w:sz w:val="18"/>
          <w:szCs w:val="18"/>
          <w:bdr w:val="single" w:sz="6" w:space="0" w:color="DDDDDD" w:frame="1"/>
        </w:rPr>
      </w:pPr>
    </w:p>
    <w:p w14:paraId="4399FBB5" w14:textId="77777777" w:rsidR="000C3215" w:rsidRPr="00A83BF7" w:rsidRDefault="000C3215" w:rsidP="00AD0A1A">
      <w:pPr>
        <w:pStyle w:val="Heading4"/>
        <w:spacing w:line="276" w:lineRule="auto"/>
        <w:rPr>
          <w:i/>
        </w:rPr>
      </w:pPr>
      <w:r w:rsidRPr="00A83BF7">
        <w:t>Test 24</w:t>
      </w:r>
    </w:p>
    <w:p w14:paraId="055A206E" w14:textId="57AD372C" w:rsidR="000C3215" w:rsidRPr="007B4458" w:rsidRDefault="000C3215" w:rsidP="00AD0A1A">
      <w:pPr>
        <w:spacing w:line="276" w:lineRule="auto"/>
      </w:pPr>
      <w:r>
        <w:t xml:space="preserve">Test </w:t>
      </w:r>
      <w:r w:rsidRPr="004E570F">
        <w:t>24</w:t>
      </w:r>
      <w:r w:rsidR="003057EE">
        <w:t xml:space="preserve"> </w:t>
      </w:r>
      <w:r>
        <w:t xml:space="preserve">originally failed due to the </w:t>
      </w:r>
      <w:r w:rsidRPr="007B4458">
        <w:rPr>
          <w:rStyle w:val="InlinecodeChar0"/>
        </w:rPr>
        <w:t>getCellCoord</w:t>
      </w:r>
      <w:r>
        <w:rPr>
          <w:rFonts w:ascii="Calibri" w:eastAsia="Times New Roman" w:hAnsi="Calibri" w:cs="Calibri"/>
          <w:color w:val="000000"/>
          <w:lang w:eastAsia="en-GB"/>
        </w:rPr>
        <w:t xml:space="preserve"> function using </w:t>
      </w:r>
      <w:r w:rsidRPr="007B4458">
        <w:rPr>
          <w:rStyle w:val="InlinecodeChar0"/>
          <w:color w:val="0086B3"/>
        </w:rPr>
        <w:t>Math</w:t>
      </w:r>
      <w:r w:rsidRPr="007B4458">
        <w:rPr>
          <w:rStyle w:val="InlinecodeChar0"/>
        </w:rPr>
        <w:t>.round</w:t>
      </w:r>
      <w:r>
        <w:rPr>
          <w:rFonts w:ascii="Calibri" w:eastAsia="Times New Roman" w:hAnsi="Calibri" w:cs="Calibri"/>
          <w:color w:val="000000"/>
          <w:lang w:eastAsia="en-GB"/>
        </w:rPr>
        <w:t xml:space="preserve"> rather than </w:t>
      </w:r>
      <w:r w:rsidRPr="007B4458">
        <w:rPr>
          <w:rStyle w:val="InlinecodeChar0"/>
          <w:color w:val="0086B3"/>
        </w:rPr>
        <w:t>Math</w:t>
      </w:r>
      <w:r w:rsidRPr="007B4458">
        <w:rPr>
          <w:rStyle w:val="InlinecodeChar0"/>
        </w:rPr>
        <w:t>.floor</w:t>
      </w:r>
      <w:r>
        <w:rPr>
          <w:rFonts w:ascii="Calibri" w:eastAsia="Times New Roman" w:hAnsi="Calibri" w:cs="Calibri"/>
          <w:color w:val="000000"/>
          <w:lang w:eastAsia="en-GB"/>
        </w:rPr>
        <w:t xml:space="preserve"> in its operations, this meant that if the fractional part of x or y was 0.5 or greater the function would be out by one cell.</w:t>
      </w:r>
    </w:p>
    <w:p w14:paraId="6D9ACEFC" w14:textId="77777777" w:rsidR="000C3215" w:rsidRPr="004A1A5B" w:rsidRDefault="000C3215" w:rsidP="00AD0A1A">
      <w:pPr>
        <w:spacing w:line="276" w:lineRule="auto"/>
        <w:rPr>
          <w:rFonts w:ascii="Consolas" w:eastAsiaTheme="majorEastAsia" w:hAnsi="Consolas" w:cs="Consolas"/>
          <w:noProof/>
          <w:color w:val="333333"/>
          <w:sz w:val="18"/>
          <w:szCs w:val="18"/>
          <w:bdr w:val="single" w:sz="6" w:space="0" w:color="DDDDDD" w:frame="1"/>
        </w:rPr>
      </w:pPr>
    </w:p>
    <w:p w14:paraId="67038E22" w14:textId="77777777" w:rsidR="000C3215" w:rsidRDefault="000C3215" w:rsidP="003057EE">
      <w:pPr>
        <w:pStyle w:val="Heading3"/>
        <w:spacing w:after="240" w:line="276" w:lineRule="auto"/>
      </w:pPr>
      <w:r>
        <w:t>Ant.js – unit tests</w:t>
      </w:r>
    </w:p>
    <w:tbl>
      <w:tblPr>
        <w:tblStyle w:val="TableGrid"/>
        <w:tblW w:w="5053" w:type="pct"/>
        <w:tblLayout w:type="fixed"/>
        <w:tblLook w:val="04A0" w:firstRow="1" w:lastRow="0" w:firstColumn="1" w:lastColumn="0" w:noHBand="0" w:noVBand="1"/>
      </w:tblPr>
      <w:tblGrid>
        <w:gridCol w:w="757"/>
        <w:gridCol w:w="1836"/>
        <w:gridCol w:w="2160"/>
        <w:gridCol w:w="2306"/>
        <w:gridCol w:w="2306"/>
        <w:gridCol w:w="3312"/>
        <w:gridCol w:w="1647"/>
      </w:tblGrid>
      <w:tr w:rsidR="000C3215" w:rsidRPr="007A5346" w14:paraId="34895384" w14:textId="77777777" w:rsidTr="007A5346">
        <w:trPr>
          <w:trHeight w:val="20"/>
          <w:tblHeader/>
        </w:trPr>
        <w:tc>
          <w:tcPr>
            <w:tcW w:w="264" w:type="pct"/>
            <w:hideMark/>
          </w:tcPr>
          <w:p w14:paraId="0E70A078"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w:t>
            </w:r>
          </w:p>
        </w:tc>
        <w:tc>
          <w:tcPr>
            <w:tcW w:w="641" w:type="pct"/>
            <w:hideMark/>
          </w:tcPr>
          <w:p w14:paraId="11C8E793"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Function</w:t>
            </w:r>
          </w:p>
        </w:tc>
        <w:tc>
          <w:tcPr>
            <w:tcW w:w="754" w:type="pct"/>
            <w:hideMark/>
          </w:tcPr>
          <w:p w14:paraId="6368ACEB"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Tests</w:t>
            </w:r>
          </w:p>
        </w:tc>
        <w:tc>
          <w:tcPr>
            <w:tcW w:w="805" w:type="pct"/>
            <w:hideMark/>
          </w:tcPr>
          <w:p w14:paraId="41BEAE41"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Reason</w:t>
            </w:r>
          </w:p>
        </w:tc>
        <w:tc>
          <w:tcPr>
            <w:tcW w:w="805" w:type="pct"/>
            <w:hideMark/>
          </w:tcPr>
          <w:p w14:paraId="4B2FC942"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Input</w:t>
            </w:r>
          </w:p>
        </w:tc>
        <w:tc>
          <w:tcPr>
            <w:tcW w:w="1156" w:type="pct"/>
            <w:hideMark/>
          </w:tcPr>
          <w:p w14:paraId="0348B40F"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Expected</w:t>
            </w:r>
          </w:p>
        </w:tc>
        <w:tc>
          <w:tcPr>
            <w:tcW w:w="575" w:type="pct"/>
            <w:hideMark/>
          </w:tcPr>
          <w:p w14:paraId="17305714"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Result</w:t>
            </w:r>
          </w:p>
        </w:tc>
      </w:tr>
      <w:tr w:rsidR="000C3215" w:rsidRPr="00FB0423" w14:paraId="32C876BE" w14:textId="77777777" w:rsidTr="007A5346">
        <w:trPr>
          <w:trHeight w:val="20"/>
        </w:trPr>
        <w:tc>
          <w:tcPr>
            <w:tcW w:w="264" w:type="pct"/>
            <w:hideMark/>
          </w:tcPr>
          <w:p w14:paraId="1355B0BE"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w:t>
            </w:r>
          </w:p>
        </w:tc>
        <w:tc>
          <w:tcPr>
            <w:tcW w:w="641" w:type="pct"/>
            <w:vMerge w:val="restart"/>
            <w:hideMark/>
          </w:tcPr>
          <w:p w14:paraId="596A2EEE" w14:textId="77777777" w:rsidR="000C3215" w:rsidRPr="00FB0423" w:rsidRDefault="000C3215" w:rsidP="00AD0A1A">
            <w:pPr>
              <w:spacing w:line="276" w:lineRule="auto"/>
              <w:jc w:val="center"/>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Ant.scan</w:t>
            </w:r>
            <w:proofErr w:type="spellEnd"/>
          </w:p>
        </w:tc>
        <w:tc>
          <w:tcPr>
            <w:tcW w:w="754" w:type="pct"/>
            <w:vMerge w:val="restart"/>
            <w:hideMark/>
          </w:tcPr>
          <w:p w14:paraId="59974C5B"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 xml:space="preserve">dds all ants within viewing distance to </w:t>
            </w:r>
            <w:proofErr w:type="spellStart"/>
            <w:r w:rsidRPr="00FB0423">
              <w:rPr>
                <w:rFonts w:ascii="Calibri" w:eastAsia="Times New Roman" w:hAnsi="Calibri" w:cs="Calibri"/>
                <w:color w:val="000000"/>
                <w:lang w:eastAsia="en-GB"/>
              </w:rPr>
              <w:t>ant.itemsInView.ants</w:t>
            </w:r>
            <w:proofErr w:type="spellEnd"/>
          </w:p>
        </w:tc>
        <w:tc>
          <w:tcPr>
            <w:tcW w:w="805" w:type="pct"/>
            <w:hideMark/>
          </w:tcPr>
          <w:p w14:paraId="1C592E7B"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05" w:type="pct"/>
            <w:hideMark/>
          </w:tcPr>
          <w:p w14:paraId="2458DBFC"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 ants in view</w:t>
            </w:r>
          </w:p>
        </w:tc>
        <w:tc>
          <w:tcPr>
            <w:tcW w:w="1156" w:type="pct"/>
            <w:hideMark/>
          </w:tcPr>
          <w:p w14:paraId="7FFC07F8" w14:textId="77777777" w:rsidR="000C3215" w:rsidRPr="00FB0423" w:rsidRDefault="000C3215" w:rsidP="00AD0A1A">
            <w:pPr>
              <w:spacing w:line="276" w:lineRule="auto"/>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this.itemsInView.ants.length</w:t>
            </w:r>
            <w:proofErr w:type="spellEnd"/>
            <w:r w:rsidRPr="00FB0423">
              <w:rPr>
                <w:rFonts w:ascii="Calibri" w:eastAsia="Times New Roman" w:hAnsi="Calibri" w:cs="Calibri"/>
                <w:color w:val="000000"/>
                <w:lang w:eastAsia="en-GB"/>
              </w:rPr>
              <w:t xml:space="preserve"> = 0 i.e. cannot see any ants in view</w:t>
            </w:r>
          </w:p>
        </w:tc>
        <w:tc>
          <w:tcPr>
            <w:tcW w:w="575" w:type="pct"/>
            <w:hideMark/>
          </w:tcPr>
          <w:p w14:paraId="02CAA27E"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0762EEE1" w14:textId="77777777" w:rsidTr="007A5346">
        <w:trPr>
          <w:trHeight w:val="20"/>
        </w:trPr>
        <w:tc>
          <w:tcPr>
            <w:tcW w:w="264" w:type="pct"/>
            <w:hideMark/>
          </w:tcPr>
          <w:p w14:paraId="4F802EFE"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2</w:t>
            </w:r>
          </w:p>
        </w:tc>
        <w:tc>
          <w:tcPr>
            <w:tcW w:w="641" w:type="pct"/>
            <w:vMerge/>
            <w:hideMark/>
          </w:tcPr>
          <w:p w14:paraId="03979A32"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6A03346C"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17FEFF49"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05" w:type="pct"/>
            <w:hideMark/>
          </w:tcPr>
          <w:p w14:paraId="2C944426"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Multiple ants within viewing distance</w:t>
            </w:r>
          </w:p>
        </w:tc>
        <w:tc>
          <w:tcPr>
            <w:tcW w:w="1156" w:type="pct"/>
            <w:hideMark/>
          </w:tcPr>
          <w:p w14:paraId="4F073B39" w14:textId="77777777" w:rsidR="000C3215" w:rsidRPr="00FB0423" w:rsidRDefault="000C3215" w:rsidP="00AD0A1A">
            <w:pPr>
              <w:spacing w:line="276" w:lineRule="auto"/>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this.itemsInView.ants.length</w:t>
            </w:r>
            <w:proofErr w:type="spellEnd"/>
            <w:r w:rsidRPr="00FB0423">
              <w:rPr>
                <w:rFonts w:ascii="Calibri" w:eastAsia="Times New Roman" w:hAnsi="Calibri" w:cs="Calibri"/>
                <w:color w:val="000000"/>
                <w:lang w:eastAsia="en-GB"/>
              </w:rPr>
              <w:t xml:space="preserve"> = 4</w:t>
            </w:r>
          </w:p>
        </w:tc>
        <w:tc>
          <w:tcPr>
            <w:tcW w:w="575" w:type="pct"/>
            <w:hideMark/>
          </w:tcPr>
          <w:p w14:paraId="6377D63E"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4A6EEB0A" w14:textId="77777777" w:rsidTr="007A5346">
        <w:trPr>
          <w:trHeight w:val="20"/>
        </w:trPr>
        <w:tc>
          <w:tcPr>
            <w:tcW w:w="264" w:type="pct"/>
            <w:hideMark/>
          </w:tcPr>
          <w:p w14:paraId="7972E5DB"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3</w:t>
            </w:r>
          </w:p>
        </w:tc>
        <w:tc>
          <w:tcPr>
            <w:tcW w:w="641" w:type="pct"/>
            <w:vMerge/>
            <w:hideMark/>
          </w:tcPr>
          <w:p w14:paraId="47E904A2"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val="restart"/>
            <w:hideMark/>
          </w:tcPr>
          <w:p w14:paraId="5163A147"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 xml:space="preserve">dds food </w:t>
            </w:r>
            <w:r>
              <w:rPr>
                <w:rFonts w:ascii="Calibri" w:eastAsia="Times New Roman" w:hAnsi="Calibri" w:cs="Calibri"/>
                <w:color w:val="000000"/>
                <w:lang w:eastAsia="en-GB"/>
              </w:rPr>
              <w:t>in</w:t>
            </w:r>
            <w:r w:rsidRPr="00FB0423">
              <w:rPr>
                <w:rFonts w:ascii="Calibri" w:eastAsia="Times New Roman" w:hAnsi="Calibri" w:cs="Calibri"/>
                <w:color w:val="000000"/>
                <w:lang w:eastAsia="en-GB"/>
              </w:rPr>
              <w:t xml:space="preserve"> viewing distance to </w:t>
            </w:r>
            <w:proofErr w:type="spellStart"/>
            <w:r w:rsidRPr="00FB0423">
              <w:rPr>
                <w:rFonts w:ascii="Calibri" w:eastAsia="Times New Roman" w:hAnsi="Calibri" w:cs="Calibri"/>
                <w:color w:val="000000"/>
                <w:lang w:eastAsia="en-GB"/>
              </w:rPr>
              <w:t>ant.itemsInView.food</w:t>
            </w:r>
            <w:proofErr w:type="spellEnd"/>
          </w:p>
        </w:tc>
        <w:tc>
          <w:tcPr>
            <w:tcW w:w="805" w:type="pct"/>
            <w:hideMark/>
          </w:tcPr>
          <w:p w14:paraId="762F063E"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05" w:type="pct"/>
            <w:hideMark/>
          </w:tcPr>
          <w:p w14:paraId="050F767B"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 food in view</w:t>
            </w:r>
          </w:p>
        </w:tc>
        <w:tc>
          <w:tcPr>
            <w:tcW w:w="1156" w:type="pct"/>
            <w:hideMark/>
          </w:tcPr>
          <w:p w14:paraId="3D410D33" w14:textId="77777777" w:rsidR="000C3215" w:rsidRPr="00FB0423" w:rsidRDefault="000C3215" w:rsidP="00AD0A1A">
            <w:pPr>
              <w:spacing w:line="276" w:lineRule="auto"/>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this.itemsInView.food.length</w:t>
            </w:r>
            <w:proofErr w:type="spellEnd"/>
            <w:r w:rsidRPr="00FB0423">
              <w:rPr>
                <w:rFonts w:ascii="Calibri" w:eastAsia="Times New Roman" w:hAnsi="Calibri" w:cs="Calibri"/>
                <w:color w:val="000000"/>
                <w:lang w:eastAsia="en-GB"/>
              </w:rPr>
              <w:t xml:space="preserve"> = 0 i.e. cannot see any food in view</w:t>
            </w:r>
          </w:p>
        </w:tc>
        <w:tc>
          <w:tcPr>
            <w:tcW w:w="575" w:type="pct"/>
            <w:hideMark/>
          </w:tcPr>
          <w:p w14:paraId="03A42011"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BB1C5B9" w14:textId="77777777" w:rsidTr="007A5346">
        <w:trPr>
          <w:trHeight w:val="20"/>
        </w:trPr>
        <w:tc>
          <w:tcPr>
            <w:tcW w:w="264" w:type="pct"/>
            <w:hideMark/>
          </w:tcPr>
          <w:p w14:paraId="1C3BC7AF"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4</w:t>
            </w:r>
          </w:p>
        </w:tc>
        <w:tc>
          <w:tcPr>
            <w:tcW w:w="641" w:type="pct"/>
            <w:vMerge/>
            <w:hideMark/>
          </w:tcPr>
          <w:p w14:paraId="3C685160"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0906B0B0"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60B4F720"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05" w:type="pct"/>
            <w:hideMark/>
          </w:tcPr>
          <w:p w14:paraId="19796064"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Multiple pieces of food in view</w:t>
            </w:r>
          </w:p>
        </w:tc>
        <w:tc>
          <w:tcPr>
            <w:tcW w:w="1156" w:type="pct"/>
            <w:hideMark/>
          </w:tcPr>
          <w:p w14:paraId="6073A708" w14:textId="77777777" w:rsidR="000C3215" w:rsidRPr="00FB0423" w:rsidRDefault="000C3215" w:rsidP="00AD0A1A">
            <w:pPr>
              <w:spacing w:line="276" w:lineRule="auto"/>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this.itemsInView.food.length</w:t>
            </w:r>
            <w:proofErr w:type="spellEnd"/>
            <w:r w:rsidRPr="00FB0423">
              <w:rPr>
                <w:rFonts w:ascii="Calibri" w:eastAsia="Times New Roman" w:hAnsi="Calibri" w:cs="Calibri"/>
                <w:color w:val="000000"/>
                <w:lang w:eastAsia="en-GB"/>
              </w:rPr>
              <w:t xml:space="preserve"> = 3</w:t>
            </w:r>
          </w:p>
        </w:tc>
        <w:tc>
          <w:tcPr>
            <w:tcW w:w="575" w:type="pct"/>
            <w:hideMark/>
          </w:tcPr>
          <w:p w14:paraId="4FDBBB6B"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A07983C" w14:textId="77777777" w:rsidTr="007A5346">
        <w:trPr>
          <w:trHeight w:val="20"/>
        </w:trPr>
        <w:tc>
          <w:tcPr>
            <w:tcW w:w="264" w:type="pct"/>
            <w:hideMark/>
          </w:tcPr>
          <w:p w14:paraId="2DFB197C"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5</w:t>
            </w:r>
          </w:p>
        </w:tc>
        <w:tc>
          <w:tcPr>
            <w:tcW w:w="641" w:type="pct"/>
            <w:vMerge w:val="restart"/>
            <w:hideMark/>
          </w:tcPr>
          <w:p w14:paraId="150D6445" w14:textId="77777777" w:rsidR="000C3215" w:rsidRPr="00FB0423" w:rsidRDefault="000C3215" w:rsidP="00AD0A1A">
            <w:pPr>
              <w:spacing w:line="276" w:lineRule="auto"/>
              <w:jc w:val="center"/>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Ant.secrete</w:t>
            </w:r>
            <w:proofErr w:type="spellEnd"/>
          </w:p>
        </w:tc>
        <w:tc>
          <w:tcPr>
            <w:tcW w:w="754" w:type="pct"/>
            <w:vMerge w:val="restart"/>
            <w:hideMark/>
          </w:tcPr>
          <w:p w14:paraId="3DCC63B6"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dds pheromone of correct concentration</w:t>
            </w:r>
          </w:p>
        </w:tc>
        <w:tc>
          <w:tcPr>
            <w:tcW w:w="805" w:type="pct"/>
            <w:hideMark/>
          </w:tcPr>
          <w:p w14:paraId="651A233E"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05" w:type="pct"/>
            <w:hideMark/>
          </w:tcPr>
          <w:p w14:paraId="36C6F178"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to start</w:t>
            </w:r>
          </w:p>
        </w:tc>
        <w:tc>
          <w:tcPr>
            <w:tcW w:w="1156" w:type="pct"/>
            <w:hideMark/>
          </w:tcPr>
          <w:p w14:paraId="092A4A4F"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75" w:type="pct"/>
            <w:hideMark/>
          </w:tcPr>
          <w:p w14:paraId="367177A4"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5A1363AA" w14:textId="77777777" w:rsidTr="007A5346">
        <w:trPr>
          <w:trHeight w:val="20"/>
        </w:trPr>
        <w:tc>
          <w:tcPr>
            <w:tcW w:w="264" w:type="pct"/>
            <w:hideMark/>
          </w:tcPr>
          <w:p w14:paraId="5067FE7A"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6</w:t>
            </w:r>
          </w:p>
        </w:tc>
        <w:tc>
          <w:tcPr>
            <w:tcW w:w="641" w:type="pct"/>
            <w:vMerge/>
            <w:hideMark/>
          </w:tcPr>
          <w:p w14:paraId="409A6F81"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7FB471E4"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4882235A"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Pr="00FB0423">
              <w:rPr>
                <w:rFonts w:ascii="Calibri" w:eastAsia="Times New Roman" w:hAnsi="Calibri" w:cs="Calibri"/>
                <w:b/>
                <w:color w:val="000000"/>
                <w:lang w:eastAsia="en-GB"/>
              </w:rPr>
              <w:t xml:space="preserve"> - </w:t>
            </w:r>
            <w:r w:rsidRPr="00FB0423">
              <w:rPr>
                <w:rFonts w:ascii="Calibri" w:eastAsia="Times New Roman" w:hAnsi="Calibri" w:cs="Calibri"/>
                <w:color w:val="000000"/>
                <w:lang w:eastAsia="en-GB"/>
              </w:rPr>
              <w:t>Adding pheromone</w:t>
            </w:r>
          </w:p>
        </w:tc>
        <w:tc>
          <w:tcPr>
            <w:tcW w:w="805" w:type="pct"/>
            <w:hideMark/>
          </w:tcPr>
          <w:p w14:paraId="43930059"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 A pheromone of the same species</w:t>
            </w:r>
          </w:p>
        </w:tc>
        <w:tc>
          <w:tcPr>
            <w:tcW w:w="1156" w:type="pct"/>
            <w:hideMark/>
          </w:tcPr>
          <w:p w14:paraId="79812933"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0.9 i.e. 0.4 + 0.5</w:t>
            </w:r>
          </w:p>
        </w:tc>
        <w:tc>
          <w:tcPr>
            <w:tcW w:w="575" w:type="pct"/>
            <w:hideMark/>
          </w:tcPr>
          <w:p w14:paraId="6B1685AE"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758577EC" w14:textId="77777777" w:rsidTr="007A5346">
        <w:trPr>
          <w:trHeight w:val="20"/>
        </w:trPr>
        <w:tc>
          <w:tcPr>
            <w:tcW w:w="264" w:type="pct"/>
            <w:hideMark/>
          </w:tcPr>
          <w:p w14:paraId="34E3498D"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7</w:t>
            </w:r>
          </w:p>
        </w:tc>
        <w:tc>
          <w:tcPr>
            <w:tcW w:w="641" w:type="pct"/>
            <w:vMerge/>
            <w:hideMark/>
          </w:tcPr>
          <w:p w14:paraId="0E896311"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47AA4989"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6AD3D5BF"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Pr="00FB0423">
              <w:rPr>
                <w:rFonts w:ascii="Calibri" w:eastAsia="Times New Roman" w:hAnsi="Calibri" w:cs="Calibri"/>
                <w:b/>
                <w:color w:val="000000"/>
                <w:lang w:eastAsia="en-GB"/>
              </w:rPr>
              <w:t xml:space="preserve"> - </w:t>
            </w:r>
            <w:r w:rsidRPr="00FB0423">
              <w:rPr>
                <w:rFonts w:ascii="Calibri" w:eastAsia="Times New Roman" w:hAnsi="Calibri" w:cs="Calibri"/>
                <w:color w:val="000000"/>
                <w:lang w:eastAsia="en-GB"/>
              </w:rPr>
              <w:t>Not adding pheromones as different species</w:t>
            </w:r>
          </w:p>
        </w:tc>
        <w:tc>
          <w:tcPr>
            <w:tcW w:w="805" w:type="pct"/>
            <w:hideMark/>
          </w:tcPr>
          <w:p w14:paraId="5BBBFD71"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a different species</w:t>
            </w:r>
          </w:p>
        </w:tc>
        <w:tc>
          <w:tcPr>
            <w:tcW w:w="1156" w:type="pct"/>
            <w:hideMark/>
          </w:tcPr>
          <w:p w14:paraId="55F6B808"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75" w:type="pct"/>
            <w:hideMark/>
          </w:tcPr>
          <w:p w14:paraId="74FEFEE4"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9A49CEF" w14:textId="77777777" w:rsidTr="007A5346">
        <w:trPr>
          <w:trHeight w:val="20"/>
        </w:trPr>
        <w:tc>
          <w:tcPr>
            <w:tcW w:w="264" w:type="pct"/>
            <w:hideMark/>
          </w:tcPr>
          <w:p w14:paraId="1C5685C2"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8</w:t>
            </w:r>
          </w:p>
        </w:tc>
        <w:tc>
          <w:tcPr>
            <w:tcW w:w="641" w:type="pct"/>
            <w:vMerge/>
            <w:hideMark/>
          </w:tcPr>
          <w:p w14:paraId="3E56220B"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0964CD2D"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7B1FEE44"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Pr="00FB0423">
              <w:rPr>
                <w:rFonts w:ascii="Calibri" w:eastAsia="Times New Roman" w:hAnsi="Calibri" w:cs="Calibri"/>
                <w:b/>
                <w:color w:val="000000"/>
                <w:lang w:eastAsia="en-GB"/>
              </w:rPr>
              <w:t xml:space="preserve"> - </w:t>
            </w:r>
            <w:r w:rsidRPr="00FB0423">
              <w:rPr>
                <w:rFonts w:ascii="Calibri" w:eastAsia="Times New Roman" w:hAnsi="Calibri" w:cs="Calibri"/>
                <w:color w:val="000000"/>
                <w:lang w:eastAsia="en-GB"/>
              </w:rPr>
              <w:t>Doesn’t exceed MAX_PHEROMONE_CONCENRATION</w:t>
            </w:r>
          </w:p>
        </w:tc>
        <w:tc>
          <w:tcPr>
            <w:tcW w:w="805" w:type="pct"/>
            <w:hideMark/>
          </w:tcPr>
          <w:p w14:paraId="1304AC61"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the same species</w:t>
            </w:r>
          </w:p>
        </w:tc>
        <w:tc>
          <w:tcPr>
            <w:tcW w:w="1156" w:type="pct"/>
            <w:hideMark/>
          </w:tcPr>
          <w:p w14:paraId="3555BA83"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1</w:t>
            </w:r>
          </w:p>
        </w:tc>
        <w:tc>
          <w:tcPr>
            <w:tcW w:w="575" w:type="pct"/>
            <w:hideMark/>
          </w:tcPr>
          <w:p w14:paraId="34E1130D"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1498FE6F" w14:textId="77777777" w:rsidTr="007A5346">
        <w:trPr>
          <w:trHeight w:val="20"/>
        </w:trPr>
        <w:tc>
          <w:tcPr>
            <w:tcW w:w="264" w:type="pct"/>
            <w:hideMark/>
          </w:tcPr>
          <w:p w14:paraId="7B25540A"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9</w:t>
            </w:r>
          </w:p>
        </w:tc>
        <w:tc>
          <w:tcPr>
            <w:tcW w:w="641" w:type="pct"/>
            <w:vMerge w:val="restart"/>
            <w:hideMark/>
          </w:tcPr>
          <w:p w14:paraId="6215EDF4" w14:textId="77777777" w:rsidR="000C3215" w:rsidRPr="00FB0423" w:rsidRDefault="000C3215" w:rsidP="00AD0A1A">
            <w:pPr>
              <w:spacing w:line="276" w:lineRule="auto"/>
              <w:jc w:val="center"/>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Ant.atNest</w:t>
            </w:r>
            <w:proofErr w:type="spellEnd"/>
          </w:p>
        </w:tc>
        <w:tc>
          <w:tcPr>
            <w:tcW w:w="754" w:type="pct"/>
            <w:vMerge w:val="restart"/>
            <w:hideMark/>
          </w:tcPr>
          <w:p w14:paraId="7E56A040"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nt is on nest or not</w:t>
            </w:r>
          </w:p>
        </w:tc>
        <w:tc>
          <w:tcPr>
            <w:tcW w:w="805" w:type="pct"/>
            <w:hideMark/>
          </w:tcPr>
          <w:p w14:paraId="5C4EA5B1"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50376D9D"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not on the nest</w:t>
            </w:r>
          </w:p>
        </w:tc>
        <w:tc>
          <w:tcPr>
            <w:tcW w:w="1156" w:type="pct"/>
            <w:hideMark/>
          </w:tcPr>
          <w:p w14:paraId="7974F29A"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75" w:type="pct"/>
            <w:hideMark/>
          </w:tcPr>
          <w:p w14:paraId="168C0498"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670C8BEC" w14:textId="77777777" w:rsidTr="007A5346">
        <w:trPr>
          <w:trHeight w:val="20"/>
        </w:trPr>
        <w:tc>
          <w:tcPr>
            <w:tcW w:w="264" w:type="pct"/>
            <w:hideMark/>
          </w:tcPr>
          <w:p w14:paraId="4C65992D"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10</w:t>
            </w:r>
          </w:p>
        </w:tc>
        <w:tc>
          <w:tcPr>
            <w:tcW w:w="641" w:type="pct"/>
            <w:vMerge/>
            <w:hideMark/>
          </w:tcPr>
          <w:p w14:paraId="70B23DAB"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00F4BFA9"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486977A8"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112049E4"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On the nest</w:t>
            </w:r>
          </w:p>
        </w:tc>
        <w:tc>
          <w:tcPr>
            <w:tcW w:w="1156" w:type="pct"/>
            <w:hideMark/>
          </w:tcPr>
          <w:p w14:paraId="1EBF7750"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75" w:type="pct"/>
            <w:hideMark/>
          </w:tcPr>
          <w:p w14:paraId="3250F67B"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F43E478" w14:textId="77777777" w:rsidTr="007A5346">
        <w:trPr>
          <w:trHeight w:val="20"/>
        </w:trPr>
        <w:tc>
          <w:tcPr>
            <w:tcW w:w="264" w:type="pct"/>
            <w:hideMark/>
          </w:tcPr>
          <w:p w14:paraId="6760C243"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11</w:t>
            </w:r>
          </w:p>
        </w:tc>
        <w:tc>
          <w:tcPr>
            <w:tcW w:w="641" w:type="pct"/>
            <w:vMerge w:val="restart"/>
            <w:hideMark/>
          </w:tcPr>
          <w:p w14:paraId="060962E7" w14:textId="77777777" w:rsidR="000C3215" w:rsidRPr="00FB0423" w:rsidRDefault="000C3215" w:rsidP="00AD0A1A">
            <w:pPr>
              <w:spacing w:line="276" w:lineRule="auto"/>
              <w:jc w:val="center"/>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Ant.seeNest</w:t>
            </w:r>
            <w:proofErr w:type="spellEnd"/>
          </w:p>
        </w:tc>
        <w:tc>
          <w:tcPr>
            <w:tcW w:w="754" w:type="pct"/>
            <w:vMerge w:val="restart"/>
            <w:hideMark/>
          </w:tcPr>
          <w:p w14:paraId="3123F43D"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Can see nest when in range</w:t>
            </w:r>
          </w:p>
        </w:tc>
        <w:tc>
          <w:tcPr>
            <w:tcW w:w="805" w:type="pct"/>
            <w:hideMark/>
          </w:tcPr>
          <w:p w14:paraId="4B5D841A"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5DA1BF45"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Cannot see the nest</w:t>
            </w:r>
          </w:p>
        </w:tc>
        <w:tc>
          <w:tcPr>
            <w:tcW w:w="1156" w:type="pct"/>
            <w:hideMark/>
          </w:tcPr>
          <w:p w14:paraId="2133B480"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75" w:type="pct"/>
            <w:hideMark/>
          </w:tcPr>
          <w:p w14:paraId="57A064B2"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401D923D" w14:textId="77777777" w:rsidTr="007A5346">
        <w:trPr>
          <w:trHeight w:val="20"/>
        </w:trPr>
        <w:tc>
          <w:tcPr>
            <w:tcW w:w="264" w:type="pct"/>
            <w:hideMark/>
          </w:tcPr>
          <w:p w14:paraId="2AA0A756"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12</w:t>
            </w:r>
          </w:p>
        </w:tc>
        <w:tc>
          <w:tcPr>
            <w:tcW w:w="641" w:type="pct"/>
            <w:vMerge/>
            <w:hideMark/>
          </w:tcPr>
          <w:p w14:paraId="70405C9D"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702DF316"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2DD37D2B"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25759CEF"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Nest within view</w:t>
            </w:r>
          </w:p>
        </w:tc>
        <w:tc>
          <w:tcPr>
            <w:tcW w:w="1156" w:type="pct"/>
            <w:hideMark/>
          </w:tcPr>
          <w:p w14:paraId="2C124D26"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75" w:type="pct"/>
            <w:hideMark/>
          </w:tcPr>
          <w:p w14:paraId="552679DA"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60E30CC8" w14:textId="77777777" w:rsidTr="007A5346">
        <w:trPr>
          <w:trHeight w:val="20"/>
        </w:trPr>
        <w:tc>
          <w:tcPr>
            <w:tcW w:w="264" w:type="pct"/>
            <w:hideMark/>
          </w:tcPr>
          <w:p w14:paraId="497FF32B"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13</w:t>
            </w:r>
          </w:p>
        </w:tc>
        <w:tc>
          <w:tcPr>
            <w:tcW w:w="641" w:type="pct"/>
            <w:vMerge w:val="restart"/>
            <w:hideMark/>
          </w:tcPr>
          <w:p w14:paraId="4CA09DA0" w14:textId="77777777" w:rsidR="000C3215" w:rsidRPr="00FB0423" w:rsidRDefault="000C3215" w:rsidP="00AD0A1A">
            <w:pPr>
              <w:spacing w:line="276" w:lineRule="auto"/>
              <w:jc w:val="center"/>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Ant.smell</w:t>
            </w:r>
            <w:proofErr w:type="spellEnd"/>
          </w:p>
        </w:tc>
        <w:tc>
          <w:tcPr>
            <w:tcW w:w="754" w:type="pct"/>
            <w:vMerge w:val="restart"/>
            <w:hideMark/>
          </w:tcPr>
          <w:p w14:paraId="48CBD745"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 xml:space="preserve">dds all pheromones within range to </w:t>
            </w:r>
            <w:proofErr w:type="spellStart"/>
            <w:r w:rsidRPr="00FB0423">
              <w:rPr>
                <w:rFonts w:ascii="Calibri" w:eastAsia="Times New Roman" w:hAnsi="Calibri" w:cs="Calibri"/>
                <w:color w:val="000000"/>
                <w:lang w:eastAsia="en-GB"/>
              </w:rPr>
              <w:t>pheromonesInRange</w:t>
            </w:r>
            <w:proofErr w:type="spellEnd"/>
          </w:p>
        </w:tc>
        <w:tc>
          <w:tcPr>
            <w:tcW w:w="805" w:type="pct"/>
            <w:hideMark/>
          </w:tcPr>
          <w:p w14:paraId="4F0E4B3B"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7268F61D"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rang</w:t>
            </w:r>
          </w:p>
        </w:tc>
        <w:tc>
          <w:tcPr>
            <w:tcW w:w="1156" w:type="pct"/>
            <w:hideMark/>
          </w:tcPr>
          <w:p w14:paraId="3FB6B504" w14:textId="77777777" w:rsidR="000C3215" w:rsidRPr="00FB0423" w:rsidRDefault="000C3215" w:rsidP="00AD0A1A">
            <w:pPr>
              <w:spacing w:line="276" w:lineRule="auto"/>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this.pheromonesInRange.length</w:t>
            </w:r>
            <w:proofErr w:type="spellEnd"/>
            <w:r w:rsidRPr="00FB0423">
              <w:rPr>
                <w:rFonts w:ascii="Calibri" w:eastAsia="Times New Roman" w:hAnsi="Calibri" w:cs="Calibri"/>
                <w:color w:val="000000"/>
                <w:lang w:eastAsia="en-GB"/>
              </w:rPr>
              <w:t xml:space="preserve"> = 0 i.e. cannot smell any pheromones in view</w:t>
            </w:r>
          </w:p>
        </w:tc>
        <w:tc>
          <w:tcPr>
            <w:tcW w:w="575" w:type="pct"/>
            <w:hideMark/>
          </w:tcPr>
          <w:p w14:paraId="5F4B254E"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07070C6A" w14:textId="77777777" w:rsidTr="007A5346">
        <w:trPr>
          <w:trHeight w:val="20"/>
        </w:trPr>
        <w:tc>
          <w:tcPr>
            <w:tcW w:w="264" w:type="pct"/>
            <w:hideMark/>
          </w:tcPr>
          <w:p w14:paraId="016E40A2"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14</w:t>
            </w:r>
          </w:p>
        </w:tc>
        <w:tc>
          <w:tcPr>
            <w:tcW w:w="641" w:type="pct"/>
            <w:vMerge/>
            <w:hideMark/>
          </w:tcPr>
          <w:p w14:paraId="7DB23082"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37FBEB22"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567838C3"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 xml:space="preserve">Typical - </w:t>
            </w:r>
            <w:r w:rsidRPr="00FB0423">
              <w:rPr>
                <w:rFonts w:ascii="Calibri" w:eastAsia="Times New Roman" w:hAnsi="Calibri" w:cs="Calibri"/>
                <w:color w:val="000000"/>
                <w:lang w:eastAsia="en-GB"/>
              </w:rPr>
              <w:t>Shouldn't read pheromone it’s on</w:t>
            </w:r>
          </w:p>
        </w:tc>
        <w:tc>
          <w:tcPr>
            <w:tcW w:w="805" w:type="pct"/>
            <w:hideMark/>
          </w:tcPr>
          <w:p w14:paraId="5D2680A2"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4 Pheromones in range with one on top of the ant</w:t>
            </w:r>
          </w:p>
        </w:tc>
        <w:tc>
          <w:tcPr>
            <w:tcW w:w="1156" w:type="pct"/>
            <w:hideMark/>
          </w:tcPr>
          <w:p w14:paraId="2921A0FE" w14:textId="77777777" w:rsidR="000C3215" w:rsidRPr="00FB0423" w:rsidRDefault="000C3215" w:rsidP="00AD0A1A">
            <w:pPr>
              <w:spacing w:line="276" w:lineRule="auto"/>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this.pheromonesInRange.length</w:t>
            </w:r>
            <w:proofErr w:type="spellEnd"/>
            <w:r w:rsidRPr="00FB0423">
              <w:rPr>
                <w:rFonts w:ascii="Calibri" w:eastAsia="Times New Roman" w:hAnsi="Calibri" w:cs="Calibri"/>
                <w:color w:val="000000"/>
                <w:lang w:eastAsia="en-GB"/>
              </w:rPr>
              <w:t xml:space="preserve"> = 3</w:t>
            </w:r>
          </w:p>
        </w:tc>
        <w:tc>
          <w:tcPr>
            <w:tcW w:w="575" w:type="pct"/>
            <w:hideMark/>
          </w:tcPr>
          <w:p w14:paraId="0A29F775"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2571346D" w14:textId="77777777" w:rsidTr="007A5346">
        <w:trPr>
          <w:trHeight w:val="20"/>
        </w:trPr>
        <w:tc>
          <w:tcPr>
            <w:tcW w:w="264" w:type="pct"/>
            <w:hideMark/>
          </w:tcPr>
          <w:p w14:paraId="3473E7DF"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15</w:t>
            </w:r>
          </w:p>
        </w:tc>
        <w:tc>
          <w:tcPr>
            <w:tcW w:w="641" w:type="pct"/>
            <w:vMerge w:val="restart"/>
            <w:hideMark/>
          </w:tcPr>
          <w:p w14:paraId="5D9313AD" w14:textId="77777777" w:rsidR="000C3215" w:rsidRPr="00FB0423" w:rsidRDefault="000C3215" w:rsidP="00AD0A1A">
            <w:pPr>
              <w:spacing w:line="276" w:lineRule="auto"/>
              <w:jc w:val="center"/>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Ant.takeFood</w:t>
            </w:r>
            <w:proofErr w:type="spellEnd"/>
          </w:p>
        </w:tc>
        <w:tc>
          <w:tcPr>
            <w:tcW w:w="754" w:type="pct"/>
            <w:vMerge w:val="restart"/>
            <w:hideMark/>
          </w:tcPr>
          <w:p w14:paraId="6E66C07E"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w:t>
            </w:r>
            <w:r w:rsidRPr="00FB0423">
              <w:rPr>
                <w:rFonts w:ascii="Calibri" w:eastAsia="Times New Roman" w:hAnsi="Calibri" w:cs="Calibri"/>
                <w:color w:val="000000"/>
                <w:lang w:eastAsia="en-GB"/>
              </w:rPr>
              <w:t>akes correct amount of food</w:t>
            </w:r>
          </w:p>
        </w:tc>
        <w:tc>
          <w:tcPr>
            <w:tcW w:w="805" w:type="pct"/>
            <w:hideMark/>
          </w:tcPr>
          <w:p w14:paraId="76F38A25"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7807AEB1"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void(0) i.e. No food</w:t>
            </w:r>
          </w:p>
        </w:tc>
        <w:tc>
          <w:tcPr>
            <w:tcW w:w="1156" w:type="pct"/>
            <w:hideMark/>
          </w:tcPr>
          <w:p w14:paraId="59C5A2E0" w14:textId="77777777" w:rsidR="000C3215" w:rsidRPr="00FB0423" w:rsidRDefault="000C3215" w:rsidP="00AD0A1A">
            <w:pPr>
              <w:spacing w:line="276" w:lineRule="auto"/>
              <w:jc w:val="right"/>
              <w:rPr>
                <w:rFonts w:ascii="Calibri" w:eastAsia="Times New Roman" w:hAnsi="Calibri" w:cs="Calibri"/>
                <w:color w:val="000000"/>
                <w:lang w:eastAsia="en-GB"/>
              </w:rPr>
            </w:pPr>
            <w:r w:rsidRPr="00FB0423">
              <w:rPr>
                <w:rFonts w:ascii="Calibri" w:eastAsia="Times New Roman" w:hAnsi="Calibri" w:cs="Calibri"/>
                <w:color w:val="000000"/>
                <w:lang w:eastAsia="en-GB"/>
              </w:rPr>
              <w:t>0</w:t>
            </w:r>
          </w:p>
        </w:tc>
        <w:tc>
          <w:tcPr>
            <w:tcW w:w="575" w:type="pct"/>
            <w:hideMark/>
          </w:tcPr>
          <w:p w14:paraId="0E065ED8"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6A588067" w14:textId="77777777" w:rsidTr="007A5346">
        <w:trPr>
          <w:trHeight w:val="20"/>
        </w:trPr>
        <w:tc>
          <w:tcPr>
            <w:tcW w:w="264" w:type="pct"/>
            <w:hideMark/>
          </w:tcPr>
          <w:p w14:paraId="02F4F6AB"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16</w:t>
            </w:r>
          </w:p>
        </w:tc>
        <w:tc>
          <w:tcPr>
            <w:tcW w:w="641" w:type="pct"/>
            <w:vMerge/>
            <w:hideMark/>
          </w:tcPr>
          <w:p w14:paraId="0AA7B306"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5E8BA9CC"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2EFDE5EC"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5D6A4BB9"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single piece of food of amount 3</w:t>
            </w:r>
          </w:p>
        </w:tc>
        <w:tc>
          <w:tcPr>
            <w:tcW w:w="1156" w:type="pct"/>
            <w:hideMark/>
          </w:tcPr>
          <w:p w14:paraId="51E7F2DD"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After three runs of </w:t>
            </w:r>
            <w:proofErr w:type="spellStart"/>
            <w:r w:rsidRPr="00FB0423">
              <w:rPr>
                <w:rFonts w:ascii="Calibri" w:eastAsia="Times New Roman" w:hAnsi="Calibri" w:cs="Calibri"/>
                <w:color w:val="000000"/>
                <w:lang w:eastAsia="en-GB"/>
              </w:rPr>
              <w:t>Ant.takeFood</w:t>
            </w:r>
            <w:proofErr w:type="spellEnd"/>
            <w:r w:rsidRPr="00FB0423">
              <w:rPr>
                <w:rFonts w:ascii="Calibri" w:eastAsia="Times New Roman" w:hAnsi="Calibri" w:cs="Calibri"/>
                <w:color w:val="000000"/>
                <w:lang w:eastAsia="en-GB"/>
              </w:rPr>
              <w:t xml:space="preserve"> food = void(0)</w:t>
            </w:r>
          </w:p>
        </w:tc>
        <w:tc>
          <w:tcPr>
            <w:tcW w:w="575" w:type="pct"/>
            <w:hideMark/>
          </w:tcPr>
          <w:p w14:paraId="4A5CEF63" w14:textId="77777777" w:rsidR="000C3215" w:rsidRPr="007A5346" w:rsidRDefault="000C3215" w:rsidP="00AD0A1A">
            <w:pPr>
              <w:spacing w:line="276" w:lineRule="auto"/>
              <w:rPr>
                <w:rFonts w:ascii="Calibri" w:eastAsia="Times New Roman" w:hAnsi="Calibri" w:cs="Calibri"/>
                <w:color w:val="C00000"/>
                <w:lang w:eastAsia="en-GB"/>
              </w:rPr>
            </w:pPr>
            <w:r w:rsidRPr="007A5346">
              <w:rPr>
                <w:rFonts w:ascii="Calibri" w:eastAsia="Times New Roman" w:hAnsi="Calibri" w:cs="Calibri"/>
                <w:color w:val="C00000"/>
                <w:lang w:eastAsia="en-GB"/>
              </w:rPr>
              <w:t>FAIL - PASSED after re writing function</w:t>
            </w:r>
          </w:p>
        </w:tc>
      </w:tr>
      <w:tr w:rsidR="000C3215" w:rsidRPr="00FB0423" w14:paraId="52984CB2" w14:textId="77777777" w:rsidTr="007A5346">
        <w:trPr>
          <w:trHeight w:val="20"/>
        </w:trPr>
        <w:tc>
          <w:tcPr>
            <w:tcW w:w="264" w:type="pct"/>
            <w:hideMark/>
          </w:tcPr>
          <w:p w14:paraId="6042EEA5"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17</w:t>
            </w:r>
          </w:p>
        </w:tc>
        <w:tc>
          <w:tcPr>
            <w:tcW w:w="641" w:type="pct"/>
            <w:vMerge w:val="restart"/>
            <w:hideMark/>
          </w:tcPr>
          <w:p w14:paraId="02CA1A1E" w14:textId="77777777" w:rsidR="000C3215" w:rsidRPr="00FB0423" w:rsidRDefault="000C3215" w:rsidP="00AD0A1A">
            <w:pPr>
              <w:spacing w:line="276" w:lineRule="auto"/>
              <w:jc w:val="center"/>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Ant.wonder</w:t>
            </w:r>
            <w:proofErr w:type="spellEnd"/>
          </w:p>
        </w:tc>
        <w:tc>
          <w:tcPr>
            <w:tcW w:w="754" w:type="pct"/>
            <w:vMerge w:val="restart"/>
            <w:hideMark/>
          </w:tcPr>
          <w:p w14:paraId="1E58B323"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nt picks correct direction given some amount of pheromones</w:t>
            </w:r>
          </w:p>
        </w:tc>
        <w:tc>
          <w:tcPr>
            <w:tcW w:w="805" w:type="pct"/>
            <w:hideMark/>
          </w:tcPr>
          <w:p w14:paraId="4BDD0F12"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7A980FB6"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view</w:t>
            </w:r>
          </w:p>
        </w:tc>
        <w:tc>
          <w:tcPr>
            <w:tcW w:w="1156" w:type="pct"/>
            <w:hideMark/>
          </w:tcPr>
          <w:p w14:paraId="369FA1B8" w14:textId="77777777" w:rsidR="000C3215" w:rsidRPr="00FB0423" w:rsidRDefault="000C3215" w:rsidP="00AD0A1A">
            <w:pPr>
              <w:spacing w:line="276" w:lineRule="auto"/>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this.direction</w:t>
            </w:r>
            <w:proofErr w:type="spellEnd"/>
            <w:r w:rsidRPr="00FB0423">
              <w:rPr>
                <w:rFonts w:ascii="Calibri" w:eastAsia="Times New Roman" w:hAnsi="Calibri" w:cs="Calibri"/>
                <w:color w:val="000000"/>
                <w:lang w:eastAsia="en-GB"/>
              </w:rPr>
              <w:t xml:space="preserve"> === </w:t>
            </w:r>
            <w:proofErr w:type="spellStart"/>
            <w:r w:rsidRPr="00FB0423">
              <w:rPr>
                <w:rFonts w:ascii="Calibri" w:eastAsia="Times New Roman" w:hAnsi="Calibri" w:cs="Calibri"/>
                <w:color w:val="000000"/>
                <w:lang w:eastAsia="en-GB"/>
              </w:rPr>
              <w:t>this.prioritizeDirection</w:t>
            </w:r>
            <w:proofErr w:type="spellEnd"/>
          </w:p>
        </w:tc>
        <w:tc>
          <w:tcPr>
            <w:tcW w:w="575" w:type="pct"/>
            <w:hideMark/>
          </w:tcPr>
          <w:p w14:paraId="250BD933"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406FA8FB" w14:textId="77777777" w:rsidTr="007A5346">
        <w:trPr>
          <w:trHeight w:val="20"/>
        </w:trPr>
        <w:tc>
          <w:tcPr>
            <w:tcW w:w="264" w:type="pct"/>
            <w:hideMark/>
          </w:tcPr>
          <w:p w14:paraId="37C33A55"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18</w:t>
            </w:r>
          </w:p>
        </w:tc>
        <w:tc>
          <w:tcPr>
            <w:tcW w:w="641" w:type="pct"/>
            <w:vMerge/>
            <w:hideMark/>
          </w:tcPr>
          <w:p w14:paraId="57A19769"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6D3A6A63"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75105099"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0DF0E882"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single pheromone</w:t>
            </w:r>
          </w:p>
        </w:tc>
        <w:tc>
          <w:tcPr>
            <w:tcW w:w="1156" w:type="pct"/>
            <w:hideMark/>
          </w:tcPr>
          <w:p w14:paraId="6E147E7E"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at the pheromone</w:t>
            </w:r>
          </w:p>
        </w:tc>
        <w:tc>
          <w:tcPr>
            <w:tcW w:w="575" w:type="pct"/>
            <w:hideMark/>
          </w:tcPr>
          <w:p w14:paraId="23459B9D"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42DAAC5" w14:textId="77777777" w:rsidTr="007A5346">
        <w:trPr>
          <w:trHeight w:val="20"/>
        </w:trPr>
        <w:tc>
          <w:tcPr>
            <w:tcW w:w="264" w:type="pct"/>
            <w:hideMark/>
          </w:tcPr>
          <w:p w14:paraId="16B281F3"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19</w:t>
            </w:r>
          </w:p>
        </w:tc>
        <w:tc>
          <w:tcPr>
            <w:tcW w:w="641" w:type="pct"/>
            <w:vMerge/>
            <w:hideMark/>
          </w:tcPr>
          <w:p w14:paraId="592FF5CE"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1FF5D853"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35789EA0"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6F6A3BFC"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Multiple pheromones</w:t>
            </w:r>
          </w:p>
        </w:tc>
        <w:tc>
          <w:tcPr>
            <w:tcW w:w="1156" w:type="pct"/>
            <w:hideMark/>
          </w:tcPr>
          <w:p w14:paraId="598C26E9"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slightly upwards to the right</w:t>
            </w:r>
          </w:p>
        </w:tc>
        <w:tc>
          <w:tcPr>
            <w:tcW w:w="575" w:type="pct"/>
            <w:hideMark/>
          </w:tcPr>
          <w:p w14:paraId="70BD95ED"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bl>
    <w:p w14:paraId="56FD2334" w14:textId="77777777" w:rsidR="000C3215" w:rsidRDefault="000C3215" w:rsidP="00AD0A1A">
      <w:pPr>
        <w:pStyle w:val="Heading3"/>
        <w:spacing w:line="276" w:lineRule="auto"/>
      </w:pPr>
      <w:r>
        <w:br w:type="page"/>
      </w:r>
    </w:p>
    <w:p w14:paraId="483C6159" w14:textId="77777777" w:rsidR="000C3215" w:rsidRDefault="000C3215" w:rsidP="003057EE">
      <w:pPr>
        <w:pStyle w:val="Heading4"/>
        <w:spacing w:after="240" w:line="276" w:lineRule="auto"/>
      </w:pPr>
      <w:r>
        <w:t>Ant.js unit tests – Evidence</w:t>
      </w:r>
    </w:p>
    <w:tbl>
      <w:tblPr>
        <w:tblStyle w:val="TableGrid"/>
        <w:tblW w:w="5000" w:type="pct"/>
        <w:tblLook w:val="04A0" w:firstRow="1" w:lastRow="0" w:firstColumn="1" w:lastColumn="0" w:noHBand="0" w:noVBand="1"/>
      </w:tblPr>
      <w:tblGrid>
        <w:gridCol w:w="870"/>
        <w:gridCol w:w="9023"/>
        <w:gridCol w:w="4281"/>
      </w:tblGrid>
      <w:tr w:rsidR="000C3215" w:rsidRPr="007A5346" w14:paraId="3082880B" w14:textId="77777777" w:rsidTr="007A5346">
        <w:trPr>
          <w:tblHeader/>
        </w:trPr>
        <w:tc>
          <w:tcPr>
            <w:tcW w:w="307" w:type="pct"/>
          </w:tcPr>
          <w:p w14:paraId="4F6F7CE8" w14:textId="77777777" w:rsidR="000C3215" w:rsidRPr="007A5346" w:rsidRDefault="000C3215" w:rsidP="007A5346">
            <w:pPr>
              <w:spacing w:line="276" w:lineRule="auto"/>
              <w:jc w:val="center"/>
              <w:rPr>
                <w:b/>
                <w:sz w:val="24"/>
              </w:rPr>
            </w:pPr>
            <w:r w:rsidRPr="007A5346">
              <w:rPr>
                <w:b/>
                <w:sz w:val="24"/>
              </w:rPr>
              <w:t>Test</w:t>
            </w:r>
          </w:p>
        </w:tc>
        <w:tc>
          <w:tcPr>
            <w:tcW w:w="3183" w:type="pct"/>
          </w:tcPr>
          <w:p w14:paraId="0317A780" w14:textId="77777777" w:rsidR="000C3215" w:rsidRPr="007A5346" w:rsidRDefault="000C3215" w:rsidP="007A5346">
            <w:pPr>
              <w:spacing w:line="276" w:lineRule="auto"/>
              <w:jc w:val="center"/>
              <w:rPr>
                <w:b/>
                <w:sz w:val="24"/>
              </w:rPr>
            </w:pPr>
            <w:r w:rsidRPr="007A5346">
              <w:rPr>
                <w:b/>
                <w:sz w:val="24"/>
              </w:rPr>
              <w:t>Evidence</w:t>
            </w:r>
          </w:p>
        </w:tc>
        <w:tc>
          <w:tcPr>
            <w:tcW w:w="1510" w:type="pct"/>
          </w:tcPr>
          <w:p w14:paraId="3D819D76" w14:textId="77777777" w:rsidR="000C3215" w:rsidRPr="007A5346" w:rsidRDefault="000C3215" w:rsidP="007A5346">
            <w:pPr>
              <w:spacing w:line="276" w:lineRule="auto"/>
              <w:jc w:val="center"/>
              <w:rPr>
                <w:b/>
                <w:sz w:val="24"/>
              </w:rPr>
            </w:pPr>
            <w:r w:rsidRPr="007A5346">
              <w:rPr>
                <w:b/>
                <w:sz w:val="24"/>
              </w:rPr>
              <w:t>Comment</w:t>
            </w:r>
          </w:p>
        </w:tc>
      </w:tr>
      <w:tr w:rsidR="000C3215" w14:paraId="6A24BE1E" w14:textId="77777777" w:rsidTr="007A5346">
        <w:tc>
          <w:tcPr>
            <w:tcW w:w="307" w:type="pct"/>
          </w:tcPr>
          <w:p w14:paraId="1AA9E61D" w14:textId="77777777" w:rsidR="000C3215" w:rsidRDefault="000C3215" w:rsidP="00AD0A1A">
            <w:pPr>
              <w:spacing w:line="276" w:lineRule="auto"/>
            </w:pPr>
            <w:r>
              <w:t>1</w:t>
            </w:r>
          </w:p>
        </w:tc>
        <w:tc>
          <w:tcPr>
            <w:tcW w:w="3183" w:type="pct"/>
            <w:vMerge w:val="restart"/>
          </w:tcPr>
          <w:p w14:paraId="02EDB164" w14:textId="77777777" w:rsidR="000C3215" w:rsidRDefault="000C3215" w:rsidP="00AD0A1A">
            <w:pPr>
              <w:spacing w:line="276" w:lineRule="auto"/>
            </w:pPr>
            <w:r>
              <w:rPr>
                <w:noProof/>
                <w:lang w:eastAsia="en-GB"/>
              </w:rPr>
              <w:drawing>
                <wp:inline distT="0" distB="0" distL="0" distR="0" wp14:anchorId="26454C75" wp14:editId="4B92FE6B">
                  <wp:extent cx="3657600" cy="466090"/>
                  <wp:effectExtent l="0" t="0" r="0" b="0"/>
                  <wp:docPr id="252" name="Picture 252" descr="\\fs001\01intake$\01ROBINSON\work\comp\comp4\Ant-Simulation-master(3)\Ant-Simulation-master\app\tests\Ant\Ant.scan - tests if an ant can see other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001\01intake$\01ROBINSON\work\comp\comp4\Ant-Simulation-master(3)\Ant-Simulation-master\app\tests\Ant\Ant.scan - tests if an ant can see other ant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57600" cy="466090"/>
                          </a:xfrm>
                          <a:prstGeom prst="rect">
                            <a:avLst/>
                          </a:prstGeom>
                          <a:noFill/>
                          <a:ln>
                            <a:noFill/>
                          </a:ln>
                        </pic:spPr>
                      </pic:pic>
                    </a:graphicData>
                  </a:graphic>
                </wp:inline>
              </w:drawing>
            </w:r>
          </w:p>
        </w:tc>
        <w:tc>
          <w:tcPr>
            <w:tcW w:w="1510" w:type="pct"/>
          </w:tcPr>
          <w:p w14:paraId="73BB0E69" w14:textId="77777777" w:rsidR="000C3215" w:rsidRDefault="000C3215" w:rsidP="00AD0A1A">
            <w:pPr>
              <w:spacing w:line="276" w:lineRule="auto"/>
            </w:pPr>
          </w:p>
        </w:tc>
      </w:tr>
      <w:tr w:rsidR="000C3215" w14:paraId="5F86E0FA" w14:textId="77777777" w:rsidTr="007A5346">
        <w:tc>
          <w:tcPr>
            <w:tcW w:w="307" w:type="pct"/>
          </w:tcPr>
          <w:p w14:paraId="1E9E6BED" w14:textId="77777777" w:rsidR="000C3215" w:rsidRDefault="000C3215" w:rsidP="00AD0A1A">
            <w:pPr>
              <w:spacing w:line="276" w:lineRule="auto"/>
            </w:pPr>
            <w:r>
              <w:t>2</w:t>
            </w:r>
          </w:p>
        </w:tc>
        <w:tc>
          <w:tcPr>
            <w:tcW w:w="3183" w:type="pct"/>
            <w:vMerge/>
          </w:tcPr>
          <w:p w14:paraId="3E9F3392" w14:textId="77777777" w:rsidR="000C3215" w:rsidRDefault="000C3215" w:rsidP="00AD0A1A">
            <w:pPr>
              <w:spacing w:line="276" w:lineRule="auto"/>
            </w:pPr>
          </w:p>
        </w:tc>
        <w:tc>
          <w:tcPr>
            <w:tcW w:w="1510" w:type="pct"/>
          </w:tcPr>
          <w:p w14:paraId="7C8A4506" w14:textId="77777777" w:rsidR="000C3215" w:rsidRDefault="000C3215" w:rsidP="00AD0A1A">
            <w:pPr>
              <w:spacing w:line="276" w:lineRule="auto"/>
            </w:pPr>
          </w:p>
        </w:tc>
      </w:tr>
      <w:tr w:rsidR="000C3215" w14:paraId="7A71285F" w14:textId="77777777" w:rsidTr="007A5346">
        <w:tc>
          <w:tcPr>
            <w:tcW w:w="307" w:type="pct"/>
          </w:tcPr>
          <w:p w14:paraId="5471C2F1" w14:textId="77777777" w:rsidR="000C3215" w:rsidRDefault="000C3215" w:rsidP="00AD0A1A">
            <w:pPr>
              <w:spacing w:line="276" w:lineRule="auto"/>
            </w:pPr>
            <w:r>
              <w:t>3</w:t>
            </w:r>
          </w:p>
        </w:tc>
        <w:tc>
          <w:tcPr>
            <w:tcW w:w="3183" w:type="pct"/>
            <w:vMerge w:val="restart"/>
          </w:tcPr>
          <w:p w14:paraId="2B507583" w14:textId="77777777" w:rsidR="000C3215" w:rsidRDefault="000C3215" w:rsidP="00AD0A1A">
            <w:pPr>
              <w:spacing w:line="276" w:lineRule="auto"/>
            </w:pPr>
            <w:r>
              <w:rPr>
                <w:noProof/>
                <w:lang w:eastAsia="en-GB"/>
              </w:rPr>
              <w:drawing>
                <wp:inline distT="0" distB="0" distL="0" distR="0" wp14:anchorId="61372782" wp14:editId="1BF3A1DC">
                  <wp:extent cx="3778250" cy="603885"/>
                  <wp:effectExtent l="0" t="0" r="0" b="5715"/>
                  <wp:docPr id="253" name="Picture 253" descr="\\fs001\01intake$\01ROBINSON\work\comp\comp4\Ant-Simulation-master(3)\Ant-Simulation-master\app\tests\Ant\Ant.scan - tests if an ant can see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001\01intake$\01ROBINSON\work\comp\comp4\Ant-Simulation-master(3)\Ant-Simulation-master\app\tests\Ant\Ant.scan - tests if an ant can see foo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78250" cy="603885"/>
                          </a:xfrm>
                          <a:prstGeom prst="rect">
                            <a:avLst/>
                          </a:prstGeom>
                          <a:noFill/>
                          <a:ln>
                            <a:noFill/>
                          </a:ln>
                        </pic:spPr>
                      </pic:pic>
                    </a:graphicData>
                  </a:graphic>
                </wp:inline>
              </w:drawing>
            </w:r>
          </w:p>
        </w:tc>
        <w:tc>
          <w:tcPr>
            <w:tcW w:w="1510" w:type="pct"/>
          </w:tcPr>
          <w:p w14:paraId="48B8F3E3" w14:textId="77777777" w:rsidR="000C3215" w:rsidRDefault="000C3215" w:rsidP="00AD0A1A">
            <w:pPr>
              <w:spacing w:line="276" w:lineRule="auto"/>
            </w:pPr>
          </w:p>
        </w:tc>
      </w:tr>
      <w:tr w:rsidR="000C3215" w14:paraId="3B7F0D66" w14:textId="77777777" w:rsidTr="007A5346">
        <w:tc>
          <w:tcPr>
            <w:tcW w:w="307" w:type="pct"/>
          </w:tcPr>
          <w:p w14:paraId="6226CDB4" w14:textId="77777777" w:rsidR="000C3215" w:rsidRDefault="000C3215" w:rsidP="00AD0A1A">
            <w:pPr>
              <w:spacing w:line="276" w:lineRule="auto"/>
            </w:pPr>
            <w:r>
              <w:t>4</w:t>
            </w:r>
          </w:p>
        </w:tc>
        <w:tc>
          <w:tcPr>
            <w:tcW w:w="3183" w:type="pct"/>
            <w:vMerge/>
          </w:tcPr>
          <w:p w14:paraId="05AE62B6" w14:textId="77777777" w:rsidR="000C3215" w:rsidRDefault="000C3215" w:rsidP="00AD0A1A">
            <w:pPr>
              <w:spacing w:line="276" w:lineRule="auto"/>
            </w:pPr>
          </w:p>
        </w:tc>
        <w:tc>
          <w:tcPr>
            <w:tcW w:w="1510" w:type="pct"/>
          </w:tcPr>
          <w:p w14:paraId="0E0D9E50" w14:textId="77777777" w:rsidR="000C3215" w:rsidRDefault="000C3215" w:rsidP="00AD0A1A">
            <w:pPr>
              <w:spacing w:line="276" w:lineRule="auto"/>
            </w:pPr>
          </w:p>
        </w:tc>
      </w:tr>
      <w:tr w:rsidR="000C3215" w14:paraId="32C09858" w14:textId="77777777" w:rsidTr="007A5346">
        <w:tc>
          <w:tcPr>
            <w:tcW w:w="307" w:type="pct"/>
          </w:tcPr>
          <w:p w14:paraId="1431CD96" w14:textId="77777777" w:rsidR="000C3215" w:rsidRDefault="000C3215" w:rsidP="00AD0A1A">
            <w:pPr>
              <w:spacing w:line="276" w:lineRule="auto"/>
            </w:pPr>
            <w:r>
              <w:t>5</w:t>
            </w:r>
          </w:p>
        </w:tc>
        <w:tc>
          <w:tcPr>
            <w:tcW w:w="3183" w:type="pct"/>
            <w:vMerge w:val="restart"/>
          </w:tcPr>
          <w:p w14:paraId="55A8AA90" w14:textId="77777777" w:rsidR="000C3215" w:rsidRDefault="000C3215" w:rsidP="00AD0A1A">
            <w:pPr>
              <w:spacing w:line="276" w:lineRule="auto"/>
            </w:pPr>
            <w:r>
              <w:rPr>
                <w:noProof/>
                <w:lang w:eastAsia="en-GB"/>
              </w:rPr>
              <w:drawing>
                <wp:inline distT="0" distB="0" distL="0" distR="0" wp14:anchorId="6C954385" wp14:editId="354C33E9">
                  <wp:extent cx="4502785" cy="854075"/>
                  <wp:effectExtent l="0" t="0" r="0" b="3175"/>
                  <wp:docPr id="254" name="Picture 254" descr="\\fs001\01intake$\01ROBINSON\work\comp\comp4\Ant-Simulation-master(3)\Ant-Simulation-master\app\tests\Ant\Ant.secrete - tests ant drops correct pherom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001\01intake$\01ROBINSON\work\comp\comp4\Ant-Simulation-master(3)\Ant-Simulation-master\app\tests\Ant\Ant.secrete - tests ant drops correct pheromone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02785" cy="854075"/>
                          </a:xfrm>
                          <a:prstGeom prst="rect">
                            <a:avLst/>
                          </a:prstGeom>
                          <a:noFill/>
                          <a:ln>
                            <a:noFill/>
                          </a:ln>
                        </pic:spPr>
                      </pic:pic>
                    </a:graphicData>
                  </a:graphic>
                </wp:inline>
              </w:drawing>
            </w:r>
          </w:p>
        </w:tc>
        <w:tc>
          <w:tcPr>
            <w:tcW w:w="1510" w:type="pct"/>
          </w:tcPr>
          <w:p w14:paraId="42A4438F" w14:textId="77777777" w:rsidR="000C3215" w:rsidRDefault="000C3215" w:rsidP="00AD0A1A">
            <w:pPr>
              <w:spacing w:line="276" w:lineRule="auto"/>
            </w:pPr>
          </w:p>
        </w:tc>
      </w:tr>
      <w:tr w:rsidR="000C3215" w14:paraId="03B0DDE2" w14:textId="77777777" w:rsidTr="007A5346">
        <w:tc>
          <w:tcPr>
            <w:tcW w:w="307" w:type="pct"/>
          </w:tcPr>
          <w:p w14:paraId="21A1482E" w14:textId="77777777" w:rsidR="000C3215" w:rsidRDefault="000C3215" w:rsidP="00AD0A1A">
            <w:pPr>
              <w:spacing w:line="276" w:lineRule="auto"/>
            </w:pPr>
            <w:r>
              <w:t>6</w:t>
            </w:r>
          </w:p>
        </w:tc>
        <w:tc>
          <w:tcPr>
            <w:tcW w:w="3183" w:type="pct"/>
            <w:vMerge/>
          </w:tcPr>
          <w:p w14:paraId="435AC8E1" w14:textId="77777777" w:rsidR="000C3215" w:rsidRDefault="000C3215" w:rsidP="00AD0A1A">
            <w:pPr>
              <w:spacing w:line="276" w:lineRule="auto"/>
            </w:pPr>
          </w:p>
        </w:tc>
        <w:tc>
          <w:tcPr>
            <w:tcW w:w="1510" w:type="pct"/>
          </w:tcPr>
          <w:p w14:paraId="0CD9341C" w14:textId="77777777" w:rsidR="000C3215" w:rsidRDefault="000C3215" w:rsidP="00AD0A1A">
            <w:pPr>
              <w:spacing w:line="276" w:lineRule="auto"/>
            </w:pPr>
          </w:p>
        </w:tc>
      </w:tr>
      <w:tr w:rsidR="000C3215" w14:paraId="5A2DDED9" w14:textId="77777777" w:rsidTr="007A5346">
        <w:tc>
          <w:tcPr>
            <w:tcW w:w="307" w:type="pct"/>
          </w:tcPr>
          <w:p w14:paraId="333CD40F" w14:textId="77777777" w:rsidR="000C3215" w:rsidRDefault="000C3215" w:rsidP="00AD0A1A">
            <w:pPr>
              <w:spacing w:line="276" w:lineRule="auto"/>
            </w:pPr>
            <w:r>
              <w:t>7</w:t>
            </w:r>
          </w:p>
        </w:tc>
        <w:tc>
          <w:tcPr>
            <w:tcW w:w="3183" w:type="pct"/>
            <w:vMerge/>
          </w:tcPr>
          <w:p w14:paraId="3FA01CB0" w14:textId="77777777" w:rsidR="000C3215" w:rsidRDefault="000C3215" w:rsidP="00AD0A1A">
            <w:pPr>
              <w:spacing w:line="276" w:lineRule="auto"/>
            </w:pPr>
          </w:p>
        </w:tc>
        <w:tc>
          <w:tcPr>
            <w:tcW w:w="1510" w:type="pct"/>
          </w:tcPr>
          <w:p w14:paraId="7C797296" w14:textId="77777777" w:rsidR="000C3215" w:rsidRDefault="000C3215" w:rsidP="00AD0A1A">
            <w:pPr>
              <w:spacing w:line="276" w:lineRule="auto"/>
            </w:pPr>
          </w:p>
        </w:tc>
      </w:tr>
      <w:tr w:rsidR="000C3215" w14:paraId="545A5370" w14:textId="77777777" w:rsidTr="007A5346">
        <w:tc>
          <w:tcPr>
            <w:tcW w:w="307" w:type="pct"/>
          </w:tcPr>
          <w:p w14:paraId="2CCB1C80" w14:textId="77777777" w:rsidR="000C3215" w:rsidRDefault="000C3215" w:rsidP="00AD0A1A">
            <w:pPr>
              <w:spacing w:line="276" w:lineRule="auto"/>
            </w:pPr>
            <w:r>
              <w:t>8</w:t>
            </w:r>
          </w:p>
        </w:tc>
        <w:tc>
          <w:tcPr>
            <w:tcW w:w="3183" w:type="pct"/>
            <w:vMerge/>
          </w:tcPr>
          <w:p w14:paraId="07112309" w14:textId="77777777" w:rsidR="000C3215" w:rsidRDefault="000C3215" w:rsidP="00AD0A1A">
            <w:pPr>
              <w:spacing w:line="276" w:lineRule="auto"/>
            </w:pPr>
          </w:p>
        </w:tc>
        <w:tc>
          <w:tcPr>
            <w:tcW w:w="1510" w:type="pct"/>
          </w:tcPr>
          <w:p w14:paraId="3779BD27" w14:textId="77777777" w:rsidR="000C3215" w:rsidRDefault="000C3215" w:rsidP="00AD0A1A">
            <w:pPr>
              <w:spacing w:line="276" w:lineRule="auto"/>
            </w:pPr>
          </w:p>
        </w:tc>
      </w:tr>
      <w:tr w:rsidR="000C3215" w14:paraId="4C817110" w14:textId="77777777" w:rsidTr="007A5346">
        <w:tc>
          <w:tcPr>
            <w:tcW w:w="307" w:type="pct"/>
          </w:tcPr>
          <w:p w14:paraId="283FDA76" w14:textId="77777777" w:rsidR="000C3215" w:rsidRDefault="000C3215" w:rsidP="00AD0A1A">
            <w:pPr>
              <w:spacing w:line="276" w:lineRule="auto"/>
            </w:pPr>
            <w:r>
              <w:t>9</w:t>
            </w:r>
          </w:p>
        </w:tc>
        <w:tc>
          <w:tcPr>
            <w:tcW w:w="3183" w:type="pct"/>
            <w:vMerge w:val="restart"/>
          </w:tcPr>
          <w:p w14:paraId="34ACB47D" w14:textId="77777777" w:rsidR="000C3215" w:rsidRDefault="000C3215" w:rsidP="00AD0A1A">
            <w:pPr>
              <w:spacing w:line="276" w:lineRule="auto"/>
            </w:pPr>
            <w:r>
              <w:rPr>
                <w:noProof/>
                <w:lang w:eastAsia="en-GB"/>
              </w:rPr>
              <w:drawing>
                <wp:inline distT="0" distB="0" distL="0" distR="0" wp14:anchorId="47704F61" wp14:editId="3AA21EFF">
                  <wp:extent cx="3838575" cy="560705"/>
                  <wp:effectExtent l="0" t="0" r="9525" b="0"/>
                  <wp:docPr id="255" name="Picture 255" descr="\\fs001\01intake$\01ROBINSON\work\comp\comp4\Ant-Simulation-master(3)\Ant-Simulation-master\app\tests\Ant\Ant.atNest - tests if an ant is at the n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001\01intake$\01ROBINSON\work\comp\comp4\Ant-Simulation-master(3)\Ant-Simulation-master\app\tests\Ant\Ant.atNest - tests if an ant is at the nes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38575" cy="560705"/>
                          </a:xfrm>
                          <a:prstGeom prst="rect">
                            <a:avLst/>
                          </a:prstGeom>
                          <a:noFill/>
                          <a:ln>
                            <a:noFill/>
                          </a:ln>
                        </pic:spPr>
                      </pic:pic>
                    </a:graphicData>
                  </a:graphic>
                </wp:inline>
              </w:drawing>
            </w:r>
          </w:p>
        </w:tc>
        <w:tc>
          <w:tcPr>
            <w:tcW w:w="1510" w:type="pct"/>
          </w:tcPr>
          <w:p w14:paraId="6094EE28" w14:textId="77777777" w:rsidR="000C3215" w:rsidRDefault="000C3215" w:rsidP="00AD0A1A">
            <w:pPr>
              <w:spacing w:line="276" w:lineRule="auto"/>
            </w:pPr>
          </w:p>
        </w:tc>
      </w:tr>
      <w:tr w:rsidR="000C3215" w14:paraId="7CB30719" w14:textId="77777777" w:rsidTr="007A5346">
        <w:tc>
          <w:tcPr>
            <w:tcW w:w="307" w:type="pct"/>
          </w:tcPr>
          <w:p w14:paraId="1CDB484F" w14:textId="77777777" w:rsidR="000C3215" w:rsidRDefault="000C3215" w:rsidP="00AD0A1A">
            <w:pPr>
              <w:spacing w:line="276" w:lineRule="auto"/>
            </w:pPr>
            <w:r>
              <w:t>10</w:t>
            </w:r>
          </w:p>
        </w:tc>
        <w:tc>
          <w:tcPr>
            <w:tcW w:w="3183" w:type="pct"/>
            <w:vMerge/>
          </w:tcPr>
          <w:p w14:paraId="2371BBD8" w14:textId="77777777" w:rsidR="000C3215" w:rsidRDefault="000C3215" w:rsidP="00AD0A1A">
            <w:pPr>
              <w:spacing w:line="276" w:lineRule="auto"/>
            </w:pPr>
          </w:p>
        </w:tc>
        <w:tc>
          <w:tcPr>
            <w:tcW w:w="1510" w:type="pct"/>
          </w:tcPr>
          <w:p w14:paraId="5D400956" w14:textId="77777777" w:rsidR="000C3215" w:rsidRDefault="000C3215" w:rsidP="00AD0A1A">
            <w:pPr>
              <w:spacing w:line="276" w:lineRule="auto"/>
            </w:pPr>
          </w:p>
        </w:tc>
      </w:tr>
      <w:tr w:rsidR="000C3215" w14:paraId="63D11C53" w14:textId="77777777" w:rsidTr="007A5346">
        <w:tc>
          <w:tcPr>
            <w:tcW w:w="307" w:type="pct"/>
          </w:tcPr>
          <w:p w14:paraId="7B2448A2" w14:textId="77777777" w:rsidR="000C3215" w:rsidRDefault="000C3215" w:rsidP="00AD0A1A">
            <w:pPr>
              <w:spacing w:line="276" w:lineRule="auto"/>
            </w:pPr>
            <w:r>
              <w:t>11</w:t>
            </w:r>
          </w:p>
        </w:tc>
        <w:tc>
          <w:tcPr>
            <w:tcW w:w="3183" w:type="pct"/>
            <w:vMerge w:val="restart"/>
          </w:tcPr>
          <w:p w14:paraId="3A03671D" w14:textId="77777777" w:rsidR="000C3215" w:rsidRDefault="000C3215" w:rsidP="00AD0A1A">
            <w:pPr>
              <w:spacing w:line="276" w:lineRule="auto"/>
            </w:pPr>
            <w:r>
              <w:rPr>
                <w:noProof/>
                <w:lang w:eastAsia="en-GB"/>
              </w:rPr>
              <w:drawing>
                <wp:inline distT="0" distB="0" distL="0" distR="0" wp14:anchorId="788BDF8B" wp14:editId="290BDF91">
                  <wp:extent cx="3813175" cy="483235"/>
                  <wp:effectExtent l="0" t="0" r="0" b="0"/>
                  <wp:docPr id="45" name="Picture 45" descr="\\fs001\01intake$\01ROBINSON\work\comp\comp4\Ant-Simulation-master(3)\Ant-Simulation-master\app\tests\Ant\Ant.seeNest - tests if an ant can see a n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001\01intake$\01ROBINSON\work\comp\comp4\Ant-Simulation-master(3)\Ant-Simulation-master\app\tests\Ant\Ant.seeNest - tests if an ant can see a nest.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13175" cy="483235"/>
                          </a:xfrm>
                          <a:prstGeom prst="rect">
                            <a:avLst/>
                          </a:prstGeom>
                          <a:noFill/>
                          <a:ln>
                            <a:noFill/>
                          </a:ln>
                        </pic:spPr>
                      </pic:pic>
                    </a:graphicData>
                  </a:graphic>
                </wp:inline>
              </w:drawing>
            </w:r>
          </w:p>
        </w:tc>
        <w:tc>
          <w:tcPr>
            <w:tcW w:w="1510" w:type="pct"/>
          </w:tcPr>
          <w:p w14:paraId="2F978B8B" w14:textId="77777777" w:rsidR="000C3215" w:rsidRDefault="000C3215" w:rsidP="00AD0A1A">
            <w:pPr>
              <w:spacing w:line="276" w:lineRule="auto"/>
            </w:pPr>
          </w:p>
        </w:tc>
      </w:tr>
      <w:tr w:rsidR="000C3215" w14:paraId="4C78F325" w14:textId="77777777" w:rsidTr="007A5346">
        <w:tc>
          <w:tcPr>
            <w:tcW w:w="307" w:type="pct"/>
          </w:tcPr>
          <w:p w14:paraId="68388B45" w14:textId="77777777" w:rsidR="000C3215" w:rsidRDefault="000C3215" w:rsidP="00AD0A1A">
            <w:pPr>
              <w:spacing w:line="276" w:lineRule="auto"/>
            </w:pPr>
            <w:r>
              <w:t>12</w:t>
            </w:r>
          </w:p>
        </w:tc>
        <w:tc>
          <w:tcPr>
            <w:tcW w:w="3183" w:type="pct"/>
            <w:vMerge/>
          </w:tcPr>
          <w:p w14:paraId="5C43BE37" w14:textId="77777777" w:rsidR="000C3215" w:rsidRDefault="000C3215" w:rsidP="00AD0A1A">
            <w:pPr>
              <w:spacing w:line="276" w:lineRule="auto"/>
            </w:pPr>
          </w:p>
        </w:tc>
        <w:tc>
          <w:tcPr>
            <w:tcW w:w="1510" w:type="pct"/>
          </w:tcPr>
          <w:p w14:paraId="2DE53041" w14:textId="77777777" w:rsidR="000C3215" w:rsidRDefault="000C3215" w:rsidP="00AD0A1A">
            <w:pPr>
              <w:spacing w:line="276" w:lineRule="auto"/>
            </w:pPr>
          </w:p>
        </w:tc>
      </w:tr>
      <w:tr w:rsidR="000C3215" w14:paraId="455F1367" w14:textId="77777777" w:rsidTr="007A5346">
        <w:tc>
          <w:tcPr>
            <w:tcW w:w="307" w:type="pct"/>
          </w:tcPr>
          <w:p w14:paraId="5714C1DC" w14:textId="77777777" w:rsidR="000C3215" w:rsidRDefault="000C3215" w:rsidP="00AD0A1A">
            <w:pPr>
              <w:spacing w:line="276" w:lineRule="auto"/>
            </w:pPr>
            <w:r>
              <w:t>13</w:t>
            </w:r>
          </w:p>
        </w:tc>
        <w:tc>
          <w:tcPr>
            <w:tcW w:w="3183" w:type="pct"/>
            <w:vMerge w:val="restart"/>
          </w:tcPr>
          <w:p w14:paraId="525DF295" w14:textId="77777777" w:rsidR="000C3215" w:rsidRDefault="000C3215" w:rsidP="00AD0A1A">
            <w:pPr>
              <w:spacing w:line="276" w:lineRule="auto"/>
            </w:pPr>
            <w:r>
              <w:rPr>
                <w:noProof/>
                <w:lang w:eastAsia="en-GB"/>
              </w:rPr>
              <w:drawing>
                <wp:inline distT="0" distB="0" distL="0" distR="0" wp14:anchorId="478C921F" wp14:editId="76CE7DEF">
                  <wp:extent cx="4451350" cy="517525"/>
                  <wp:effectExtent l="0" t="0" r="6350" b="0"/>
                  <wp:docPr id="257" name="Picture 257" descr="\\fs001\01intake$\01ROBINSON\work\comp\comp4\Ant-Simulation-master(3)\Ant-Simulation-master\app\tests\Ant\Ant.smell - tests if ant can smell pherom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001\01intake$\01ROBINSON\work\comp\comp4\Ant-Simulation-master(3)\Ant-Simulation-master\app\tests\Ant\Ant.smell - tests if ant can smell pheromone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51350" cy="517525"/>
                          </a:xfrm>
                          <a:prstGeom prst="rect">
                            <a:avLst/>
                          </a:prstGeom>
                          <a:noFill/>
                          <a:ln>
                            <a:noFill/>
                          </a:ln>
                        </pic:spPr>
                      </pic:pic>
                    </a:graphicData>
                  </a:graphic>
                </wp:inline>
              </w:drawing>
            </w:r>
          </w:p>
        </w:tc>
        <w:tc>
          <w:tcPr>
            <w:tcW w:w="1510" w:type="pct"/>
          </w:tcPr>
          <w:p w14:paraId="793019EA" w14:textId="77777777" w:rsidR="000C3215" w:rsidRDefault="000C3215" w:rsidP="00AD0A1A">
            <w:pPr>
              <w:spacing w:line="276" w:lineRule="auto"/>
            </w:pPr>
          </w:p>
        </w:tc>
      </w:tr>
      <w:tr w:rsidR="000C3215" w14:paraId="7D74D0FB" w14:textId="77777777" w:rsidTr="007A5346">
        <w:tc>
          <w:tcPr>
            <w:tcW w:w="307" w:type="pct"/>
          </w:tcPr>
          <w:p w14:paraId="6B7837BF" w14:textId="77777777" w:rsidR="000C3215" w:rsidRDefault="000C3215" w:rsidP="00AD0A1A">
            <w:pPr>
              <w:spacing w:line="276" w:lineRule="auto"/>
            </w:pPr>
            <w:r>
              <w:t>14</w:t>
            </w:r>
          </w:p>
        </w:tc>
        <w:tc>
          <w:tcPr>
            <w:tcW w:w="3183" w:type="pct"/>
            <w:vMerge/>
          </w:tcPr>
          <w:p w14:paraId="7DFF98B6" w14:textId="77777777" w:rsidR="000C3215" w:rsidRDefault="000C3215" w:rsidP="00AD0A1A">
            <w:pPr>
              <w:spacing w:line="276" w:lineRule="auto"/>
            </w:pPr>
          </w:p>
        </w:tc>
        <w:tc>
          <w:tcPr>
            <w:tcW w:w="1510" w:type="pct"/>
          </w:tcPr>
          <w:p w14:paraId="519287E9" w14:textId="77777777" w:rsidR="000C3215" w:rsidRDefault="000C3215" w:rsidP="00AD0A1A">
            <w:pPr>
              <w:spacing w:line="276" w:lineRule="auto"/>
            </w:pPr>
          </w:p>
        </w:tc>
      </w:tr>
      <w:tr w:rsidR="000C3215" w14:paraId="7BBCF555" w14:textId="77777777" w:rsidTr="007A5346">
        <w:tc>
          <w:tcPr>
            <w:tcW w:w="307" w:type="pct"/>
          </w:tcPr>
          <w:p w14:paraId="05821723" w14:textId="77777777" w:rsidR="000C3215" w:rsidRDefault="000C3215" w:rsidP="00AD0A1A">
            <w:pPr>
              <w:spacing w:line="276" w:lineRule="auto"/>
            </w:pPr>
            <w:r>
              <w:t>15</w:t>
            </w:r>
          </w:p>
        </w:tc>
        <w:tc>
          <w:tcPr>
            <w:tcW w:w="3183" w:type="pct"/>
            <w:vMerge w:val="restart"/>
          </w:tcPr>
          <w:p w14:paraId="6ABE4732" w14:textId="77777777" w:rsidR="000C3215" w:rsidRDefault="000C3215" w:rsidP="00AD0A1A">
            <w:pPr>
              <w:spacing w:line="276" w:lineRule="auto"/>
            </w:pPr>
            <w:r>
              <w:rPr>
                <w:noProof/>
                <w:lang w:eastAsia="en-GB"/>
              </w:rPr>
              <w:drawing>
                <wp:inline distT="0" distB="0" distL="0" distR="0" wp14:anchorId="6AC22F62" wp14:editId="36A0C2A8">
                  <wp:extent cx="4537710" cy="707390"/>
                  <wp:effectExtent l="0" t="0" r="0" b="0"/>
                  <wp:docPr id="258" name="Picture 258" descr="\\fs001\01intake$\01ROBINSON\work\comp\comp4\Ant-Simulation-master(3)\Ant-Simulation-master\app\tests\Ant\Ant.takeFood - test ant takes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001\01intake$\01ROBINSON\work\comp\comp4\Ant-Simulation-master(3)\Ant-Simulation-master\app\tests\Ant\Ant.takeFood - test ant takes food.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37710" cy="707390"/>
                          </a:xfrm>
                          <a:prstGeom prst="rect">
                            <a:avLst/>
                          </a:prstGeom>
                          <a:noFill/>
                          <a:ln>
                            <a:noFill/>
                          </a:ln>
                        </pic:spPr>
                      </pic:pic>
                    </a:graphicData>
                  </a:graphic>
                </wp:inline>
              </w:drawing>
            </w:r>
          </w:p>
          <w:p w14:paraId="20BE2CD2" w14:textId="77777777" w:rsidR="000C3215" w:rsidRDefault="000C3215" w:rsidP="00AD0A1A">
            <w:pPr>
              <w:spacing w:line="276" w:lineRule="auto"/>
            </w:pPr>
            <w:r>
              <w:rPr>
                <w:noProof/>
                <w:lang w:eastAsia="en-GB"/>
              </w:rPr>
              <w:drawing>
                <wp:inline distT="0" distB="0" distL="0" distR="0" wp14:anchorId="50586AC4" wp14:editId="6B04C2D5">
                  <wp:extent cx="4459605" cy="673100"/>
                  <wp:effectExtent l="0" t="0" r="0" b="0"/>
                  <wp:docPr id="260" name="Picture 260" descr="\\fs001\01intake$\01ROBINSON\work\comp\comp4\Ant-Simulation-master(3)\Ant-Simulation-master\app\tests\Ant\Ant.takeFood - test ant takes food -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001\01intake$\01ROBINSON\work\comp\comp4\Ant-Simulation-master(3)\Ant-Simulation-master\app\tests\Ant\Ant.takeFood - test ant takes food - FAIL.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59605" cy="673100"/>
                          </a:xfrm>
                          <a:prstGeom prst="rect">
                            <a:avLst/>
                          </a:prstGeom>
                          <a:noFill/>
                          <a:ln>
                            <a:noFill/>
                          </a:ln>
                        </pic:spPr>
                      </pic:pic>
                    </a:graphicData>
                  </a:graphic>
                </wp:inline>
              </w:drawing>
            </w:r>
          </w:p>
        </w:tc>
        <w:tc>
          <w:tcPr>
            <w:tcW w:w="1510" w:type="pct"/>
            <w:vMerge w:val="restart"/>
          </w:tcPr>
          <w:p w14:paraId="3ACA3E18" w14:textId="77777777" w:rsidR="000C3215" w:rsidRDefault="000C3215" w:rsidP="00AD0A1A">
            <w:pPr>
              <w:spacing w:line="276" w:lineRule="auto"/>
            </w:pPr>
            <w:r>
              <w:t xml:space="preserve">Top image shows both tests passing. The bottom image shows one test has failed. Due to an undefined property. See </w:t>
            </w:r>
            <w:r w:rsidRPr="00204B8D">
              <w:rPr>
                <w:i/>
              </w:rPr>
              <w:t>Ant.js unit tests – Failed tests</w:t>
            </w:r>
            <w:r>
              <w:t xml:space="preserve"> section for more details</w:t>
            </w:r>
          </w:p>
        </w:tc>
      </w:tr>
      <w:tr w:rsidR="000C3215" w14:paraId="403F0178" w14:textId="77777777" w:rsidTr="007A5346">
        <w:tc>
          <w:tcPr>
            <w:tcW w:w="307" w:type="pct"/>
          </w:tcPr>
          <w:p w14:paraId="1B1CBD2F" w14:textId="77777777" w:rsidR="000C3215" w:rsidRDefault="000C3215" w:rsidP="00AD0A1A">
            <w:pPr>
              <w:spacing w:line="276" w:lineRule="auto"/>
            </w:pPr>
            <w:r>
              <w:t>16</w:t>
            </w:r>
          </w:p>
        </w:tc>
        <w:tc>
          <w:tcPr>
            <w:tcW w:w="3183" w:type="pct"/>
            <w:vMerge/>
          </w:tcPr>
          <w:p w14:paraId="38927EEE" w14:textId="77777777" w:rsidR="000C3215" w:rsidRDefault="000C3215" w:rsidP="00AD0A1A">
            <w:pPr>
              <w:spacing w:line="276" w:lineRule="auto"/>
            </w:pPr>
          </w:p>
        </w:tc>
        <w:tc>
          <w:tcPr>
            <w:tcW w:w="1510" w:type="pct"/>
            <w:vMerge/>
          </w:tcPr>
          <w:p w14:paraId="671C358B" w14:textId="77777777" w:rsidR="000C3215" w:rsidRDefault="000C3215" w:rsidP="00AD0A1A">
            <w:pPr>
              <w:spacing w:line="276" w:lineRule="auto"/>
            </w:pPr>
          </w:p>
        </w:tc>
      </w:tr>
      <w:tr w:rsidR="000C3215" w14:paraId="4FCCE534" w14:textId="77777777" w:rsidTr="007A5346">
        <w:tc>
          <w:tcPr>
            <w:tcW w:w="307" w:type="pct"/>
          </w:tcPr>
          <w:p w14:paraId="4C28289E" w14:textId="77777777" w:rsidR="000C3215" w:rsidRDefault="000C3215" w:rsidP="00AD0A1A">
            <w:pPr>
              <w:spacing w:line="276" w:lineRule="auto"/>
            </w:pPr>
            <w:r>
              <w:t>17</w:t>
            </w:r>
          </w:p>
        </w:tc>
        <w:tc>
          <w:tcPr>
            <w:tcW w:w="3183" w:type="pct"/>
          </w:tcPr>
          <w:p w14:paraId="3BAB0EF0" w14:textId="77777777" w:rsidR="000C3215" w:rsidRDefault="000C3215" w:rsidP="00AD0A1A">
            <w:pPr>
              <w:spacing w:line="276" w:lineRule="auto"/>
            </w:pPr>
            <w:r>
              <w:rPr>
                <w:noProof/>
                <w:lang w:eastAsia="en-GB"/>
              </w:rPr>
              <w:drawing>
                <wp:inline distT="0" distB="0" distL="0" distR="0" wp14:anchorId="30B35938" wp14:editId="6B728C49">
                  <wp:extent cx="3968265" cy="5124091"/>
                  <wp:effectExtent l="0" t="0" r="0" b="635"/>
                  <wp:docPr id="261" name="Picture 261" descr="\\fs001\01intake$\01ROBINSON\work\comp\comp4\Ant-Simulation-master(3)\Ant-Simulation-master\app\tests\Ant\Ant.wonder - test ant follows pheromon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001\01intake$\01ROBINSON\work\comp\comp4\Ant-Simulation-master(3)\Ant-Simulation-master\app\tests\Ant\Ant.wonder - test ant follows pheromones 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68419" cy="5124290"/>
                          </a:xfrm>
                          <a:prstGeom prst="rect">
                            <a:avLst/>
                          </a:prstGeom>
                          <a:noFill/>
                          <a:ln>
                            <a:noFill/>
                          </a:ln>
                        </pic:spPr>
                      </pic:pic>
                    </a:graphicData>
                  </a:graphic>
                </wp:inline>
              </w:drawing>
            </w:r>
          </w:p>
        </w:tc>
        <w:tc>
          <w:tcPr>
            <w:tcW w:w="1510" w:type="pct"/>
            <w:vMerge w:val="restart"/>
          </w:tcPr>
          <w:p w14:paraId="2C68E95A" w14:textId="77777777" w:rsidR="000C3215" w:rsidRDefault="000C3215" w:rsidP="00AD0A1A">
            <w:pPr>
              <w:spacing w:line="276" w:lineRule="auto"/>
            </w:pPr>
            <w:r>
              <w:t>A cell highlighted in blue represents a pheromone. The red cell represents the ant. The red arrow represents the direction the ant is facing. Note that all pheromones are of the same concentration i.e. the same shade of blue</w:t>
            </w:r>
          </w:p>
        </w:tc>
      </w:tr>
      <w:tr w:rsidR="000C3215" w14:paraId="16472B97" w14:textId="77777777" w:rsidTr="007A5346">
        <w:tc>
          <w:tcPr>
            <w:tcW w:w="307" w:type="pct"/>
          </w:tcPr>
          <w:p w14:paraId="0281EEFC" w14:textId="77777777" w:rsidR="000C3215" w:rsidRDefault="000C3215" w:rsidP="00AD0A1A">
            <w:pPr>
              <w:spacing w:line="276" w:lineRule="auto"/>
            </w:pPr>
            <w:r>
              <w:t>18</w:t>
            </w:r>
          </w:p>
        </w:tc>
        <w:tc>
          <w:tcPr>
            <w:tcW w:w="3183" w:type="pct"/>
          </w:tcPr>
          <w:p w14:paraId="4DB9ED06" w14:textId="77777777" w:rsidR="000C3215" w:rsidRDefault="000C3215" w:rsidP="00AD0A1A">
            <w:pPr>
              <w:spacing w:line="276" w:lineRule="auto"/>
            </w:pPr>
            <w:r>
              <w:rPr>
                <w:noProof/>
                <w:lang w:eastAsia="en-GB"/>
              </w:rPr>
              <w:drawing>
                <wp:inline distT="0" distB="0" distL="0" distR="0" wp14:anchorId="247CCFA5" wp14:editId="6336C1FC">
                  <wp:extent cx="1811547" cy="1824810"/>
                  <wp:effectExtent l="0" t="0" r="0" b="4445"/>
                  <wp:docPr id="263" name="Picture 263" descr="\\fs001\01intake$\01ROBINSON\work\comp\comp4\Ant-Simulation-master(3)\Ant-Simulation-master\app\tests\Ant\Ant.wonder - test ant follows pheromon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001\01intake$\01ROBINSON\work\comp\comp4\Ant-Simulation-master(3)\Ant-Simulation-master\app\tests\Ant\Ant.wonder - test ant follows pheromones 2.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l="28234" t="28234" r="28049" b="28049"/>
                          <a:stretch/>
                        </pic:blipFill>
                        <pic:spPr bwMode="auto">
                          <a:xfrm>
                            <a:off x="0" y="0"/>
                            <a:ext cx="1814929" cy="18282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0" w:type="pct"/>
            <w:vMerge/>
          </w:tcPr>
          <w:p w14:paraId="70C6D0DA" w14:textId="77777777" w:rsidR="000C3215" w:rsidRDefault="000C3215" w:rsidP="00AD0A1A">
            <w:pPr>
              <w:spacing w:line="276" w:lineRule="auto"/>
            </w:pPr>
          </w:p>
        </w:tc>
      </w:tr>
      <w:tr w:rsidR="000C3215" w14:paraId="3290541D" w14:textId="77777777" w:rsidTr="007A5346">
        <w:tc>
          <w:tcPr>
            <w:tcW w:w="307" w:type="pct"/>
          </w:tcPr>
          <w:p w14:paraId="43600504" w14:textId="77777777" w:rsidR="000C3215" w:rsidRDefault="000C3215" w:rsidP="00AD0A1A">
            <w:pPr>
              <w:spacing w:line="276" w:lineRule="auto"/>
            </w:pPr>
            <w:r>
              <w:t>19</w:t>
            </w:r>
          </w:p>
        </w:tc>
        <w:tc>
          <w:tcPr>
            <w:tcW w:w="3183" w:type="pct"/>
          </w:tcPr>
          <w:p w14:paraId="55AD3707" w14:textId="77777777" w:rsidR="000C3215" w:rsidRDefault="000C3215" w:rsidP="00AD0A1A">
            <w:pPr>
              <w:spacing w:line="276" w:lineRule="auto"/>
            </w:pPr>
            <w:r>
              <w:rPr>
                <w:noProof/>
                <w:lang w:eastAsia="en-GB"/>
              </w:rPr>
              <w:drawing>
                <wp:inline distT="0" distB="0" distL="0" distR="0" wp14:anchorId="46BCC09B" wp14:editId="5235CEE7">
                  <wp:extent cx="1920886" cy="1927828"/>
                  <wp:effectExtent l="0" t="0" r="3175" b="0"/>
                  <wp:docPr id="264" name="Picture 264" descr="\\fs001\01intake$\01ROBINSON\work\comp\comp4\Ant-Simulation-master(3)\Ant-Simulation-master\app\tests\Ant\Ant.wonder - test ant follows pheromone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001\01intake$\01ROBINSON\work\comp\comp4\Ant-Simulation-master(3)\Ant-Simulation-master\app\tests\Ant\Ant.wonder - test ant follows pheromones 3.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l="26182" t="26182" r="33332" b="33332"/>
                          <a:stretch/>
                        </pic:blipFill>
                        <pic:spPr bwMode="auto">
                          <a:xfrm>
                            <a:off x="0" y="0"/>
                            <a:ext cx="1920963" cy="19279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0" w:type="pct"/>
            <w:vMerge/>
          </w:tcPr>
          <w:p w14:paraId="7124F9CE" w14:textId="77777777" w:rsidR="000C3215" w:rsidRDefault="000C3215" w:rsidP="00AD0A1A">
            <w:pPr>
              <w:spacing w:line="276" w:lineRule="auto"/>
            </w:pPr>
          </w:p>
        </w:tc>
      </w:tr>
    </w:tbl>
    <w:p w14:paraId="29B9C003" w14:textId="77777777" w:rsidR="007A5346" w:rsidRDefault="007A5346" w:rsidP="00DC24A6"/>
    <w:p w14:paraId="094A4D29" w14:textId="77777777" w:rsidR="007A5346" w:rsidRPr="007A5346" w:rsidRDefault="007A5346" w:rsidP="007A5346"/>
    <w:p w14:paraId="5607EE35" w14:textId="77777777" w:rsidR="007A5346" w:rsidRPr="007A5346" w:rsidRDefault="007A5346" w:rsidP="007A5346"/>
    <w:p w14:paraId="6AEE549D" w14:textId="77777777" w:rsidR="000C3215" w:rsidRDefault="000C3215" w:rsidP="00DC3B3F">
      <w:pPr>
        <w:pStyle w:val="Heading4"/>
        <w:spacing w:after="240" w:line="276" w:lineRule="auto"/>
      </w:pPr>
      <w:r>
        <w:t>Ant.js unit tests – Failed tests</w:t>
      </w:r>
    </w:p>
    <w:p w14:paraId="5430FFFF" w14:textId="77777777" w:rsidR="000C3215" w:rsidRPr="00796230" w:rsidRDefault="000C3215" w:rsidP="00DC3B3F">
      <w:pPr>
        <w:pStyle w:val="Heading4"/>
        <w:spacing w:after="240" w:line="276" w:lineRule="auto"/>
        <w:rPr>
          <w:rStyle w:val="Heading3Char"/>
          <w:i/>
          <w:sz w:val="22"/>
          <w:szCs w:val="22"/>
        </w:rPr>
      </w:pPr>
      <w:r w:rsidRPr="00796230">
        <w:rPr>
          <w:rStyle w:val="Heading3Char"/>
          <w:sz w:val="22"/>
          <w:szCs w:val="22"/>
        </w:rPr>
        <w:t>Test 16</w:t>
      </w:r>
    </w:p>
    <w:p w14:paraId="76D9C84E" w14:textId="77777777" w:rsidR="000C3215" w:rsidRDefault="000C3215" w:rsidP="00AD0A1A">
      <w:pPr>
        <w:spacing w:line="276" w:lineRule="auto"/>
      </w:pPr>
      <w:r>
        <w:t xml:space="preserve">Test 16 failed originally due to an error in the </w:t>
      </w:r>
      <w:r w:rsidRPr="00FC3909">
        <w:rPr>
          <w:rStyle w:val="InlinecodeChar0"/>
        </w:rPr>
        <w:t>Ant.takeFood</w:t>
      </w:r>
      <w:r>
        <w:t xml:space="preserve"> function.</w:t>
      </w:r>
    </w:p>
    <w:p w14:paraId="3707E45F" w14:textId="77777777" w:rsidR="003057EE" w:rsidRPr="00FC3909" w:rsidRDefault="003057EE" w:rsidP="003057EE">
      <w:pPr>
        <w:pStyle w:val="Code"/>
      </w:pPr>
      <w:r w:rsidRPr="00FC3909">
        <w:rPr>
          <w:b/>
        </w:rPr>
        <w:t>if</w:t>
      </w:r>
      <w:r w:rsidRPr="00FC3909">
        <w:t xml:space="preserve"> (</w:t>
      </w:r>
      <w:r w:rsidRPr="00FC3909">
        <w:rPr>
          <w:b/>
        </w:rPr>
        <w:t>this</w:t>
      </w:r>
      <w:r w:rsidRPr="00FC3909">
        <w:t>.isFood(food))</w:t>
      </w:r>
    </w:p>
    <w:p w14:paraId="44D0D539" w14:textId="77777777" w:rsidR="003057EE" w:rsidRPr="00FC3909" w:rsidRDefault="003057EE" w:rsidP="003057EE">
      <w:pPr>
        <w:pStyle w:val="Code"/>
      </w:pPr>
      <w:r w:rsidRPr="00FC3909">
        <w:t xml:space="preserve">    food.removeFromMap(); </w:t>
      </w:r>
    </w:p>
    <w:p w14:paraId="0E2FCBE2" w14:textId="77777777" w:rsidR="000C3215" w:rsidRDefault="000C3215" w:rsidP="003057EE">
      <w:pPr>
        <w:spacing w:before="240" w:line="276" w:lineRule="auto"/>
      </w:pPr>
      <w:r w:rsidRPr="003057EE">
        <w:t>There was a missing not in the stamen which meant that the food would be removed after one piece of food was taken. Here is the fixed version:</w:t>
      </w:r>
    </w:p>
    <w:p w14:paraId="2375C62E" w14:textId="77777777" w:rsidR="003057EE" w:rsidRPr="00FC3909" w:rsidRDefault="003057EE" w:rsidP="003057EE">
      <w:pPr>
        <w:pStyle w:val="Code"/>
      </w:pPr>
      <w:r w:rsidRPr="00FC3909">
        <w:rPr>
          <w:b/>
        </w:rPr>
        <w:t>if</w:t>
      </w:r>
      <w:r w:rsidRPr="00FC3909">
        <w:t xml:space="preserve"> (</w:t>
      </w:r>
      <w:r w:rsidRPr="00FC3909">
        <w:rPr>
          <w:b/>
        </w:rPr>
        <w:t>!this</w:t>
      </w:r>
      <w:r w:rsidRPr="00FC3909">
        <w:t>.isFood(food))</w:t>
      </w:r>
    </w:p>
    <w:p w14:paraId="5AAD5D04" w14:textId="61654EB5" w:rsidR="000C3215" w:rsidRPr="003057EE" w:rsidRDefault="003057EE" w:rsidP="003057EE">
      <w:pPr>
        <w:pStyle w:val="Code"/>
      </w:pPr>
      <w:r w:rsidRPr="00FC3909">
        <w:t xml:space="preserve">    food.removeFromMap();</w:t>
      </w:r>
    </w:p>
    <w:p w14:paraId="06895F7B" w14:textId="77777777" w:rsidR="003057EE" w:rsidRDefault="003057EE" w:rsidP="00DC3B3F">
      <w:pPr>
        <w:pStyle w:val="Heading3"/>
        <w:spacing w:after="240" w:line="276" w:lineRule="auto"/>
      </w:pPr>
    </w:p>
    <w:p w14:paraId="47D639F8" w14:textId="77777777" w:rsidR="000C3215" w:rsidRDefault="000C3215" w:rsidP="00DC3B3F">
      <w:pPr>
        <w:pStyle w:val="Heading3"/>
        <w:spacing w:after="240" w:line="276" w:lineRule="auto"/>
      </w:pPr>
      <w:r>
        <w:t>Nest.js - unit tests</w:t>
      </w:r>
    </w:p>
    <w:tbl>
      <w:tblPr>
        <w:tblStyle w:val="TableGrid"/>
        <w:tblW w:w="5052" w:type="pct"/>
        <w:tblLayout w:type="fixed"/>
        <w:tblLook w:val="04A0" w:firstRow="1" w:lastRow="0" w:firstColumn="1" w:lastColumn="0" w:noHBand="0" w:noVBand="1"/>
      </w:tblPr>
      <w:tblGrid>
        <w:gridCol w:w="757"/>
        <w:gridCol w:w="1836"/>
        <w:gridCol w:w="1581"/>
        <w:gridCol w:w="2162"/>
        <w:gridCol w:w="3033"/>
        <w:gridCol w:w="3311"/>
        <w:gridCol w:w="1641"/>
      </w:tblGrid>
      <w:tr w:rsidR="000C3215" w:rsidRPr="007A5346" w14:paraId="7D2D99FF" w14:textId="77777777" w:rsidTr="007A5346">
        <w:trPr>
          <w:trHeight w:val="20"/>
        </w:trPr>
        <w:tc>
          <w:tcPr>
            <w:tcW w:w="264" w:type="pct"/>
            <w:hideMark/>
          </w:tcPr>
          <w:p w14:paraId="007ABEEE"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w:t>
            </w:r>
          </w:p>
        </w:tc>
        <w:tc>
          <w:tcPr>
            <w:tcW w:w="641" w:type="pct"/>
            <w:hideMark/>
          </w:tcPr>
          <w:p w14:paraId="7FFB7025"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Function</w:t>
            </w:r>
          </w:p>
        </w:tc>
        <w:tc>
          <w:tcPr>
            <w:tcW w:w="552" w:type="pct"/>
            <w:hideMark/>
          </w:tcPr>
          <w:p w14:paraId="6C0A4AC7"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Tests</w:t>
            </w:r>
          </w:p>
        </w:tc>
        <w:tc>
          <w:tcPr>
            <w:tcW w:w="755" w:type="pct"/>
            <w:hideMark/>
          </w:tcPr>
          <w:p w14:paraId="61E3AC1A"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Reason</w:t>
            </w:r>
          </w:p>
        </w:tc>
        <w:tc>
          <w:tcPr>
            <w:tcW w:w="1059" w:type="pct"/>
            <w:hideMark/>
          </w:tcPr>
          <w:p w14:paraId="764E4C5D"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Input</w:t>
            </w:r>
          </w:p>
        </w:tc>
        <w:tc>
          <w:tcPr>
            <w:tcW w:w="1156" w:type="pct"/>
            <w:hideMark/>
          </w:tcPr>
          <w:p w14:paraId="34D493B5"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Expected</w:t>
            </w:r>
          </w:p>
        </w:tc>
        <w:tc>
          <w:tcPr>
            <w:tcW w:w="573" w:type="pct"/>
            <w:hideMark/>
          </w:tcPr>
          <w:p w14:paraId="5A334D69"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Result</w:t>
            </w:r>
          </w:p>
        </w:tc>
      </w:tr>
      <w:tr w:rsidR="000C3215" w:rsidRPr="00FB0423" w14:paraId="4DB1154A" w14:textId="77777777" w:rsidTr="007A5346">
        <w:trPr>
          <w:trHeight w:val="20"/>
        </w:trPr>
        <w:tc>
          <w:tcPr>
            <w:tcW w:w="264" w:type="pct"/>
          </w:tcPr>
          <w:p w14:paraId="5979B835"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41" w:type="pct"/>
            <w:vMerge w:val="restart"/>
          </w:tcPr>
          <w:p w14:paraId="2D9CAABD" w14:textId="77777777" w:rsidR="000C3215" w:rsidRPr="00BD7F5F" w:rsidRDefault="000C3215" w:rsidP="00AD0A1A">
            <w:pPr>
              <w:spacing w:line="276" w:lineRule="auto"/>
              <w:jc w:val="center"/>
              <w:rPr>
                <w:rFonts w:ascii="Calibri" w:eastAsia="Times New Roman" w:hAnsi="Calibri" w:cs="Calibri"/>
                <w:color w:val="000000"/>
                <w:lang w:eastAsia="en-GB"/>
              </w:rPr>
            </w:pPr>
            <w:proofErr w:type="spellStart"/>
            <w:r>
              <w:rPr>
                <w:rFonts w:ascii="Calibri" w:eastAsia="Times New Roman" w:hAnsi="Calibri" w:cs="Calibri"/>
                <w:color w:val="000000"/>
                <w:lang w:eastAsia="en-GB"/>
              </w:rPr>
              <w:t>Nest.reproduce</w:t>
            </w:r>
            <w:proofErr w:type="spellEnd"/>
          </w:p>
        </w:tc>
        <w:tc>
          <w:tcPr>
            <w:tcW w:w="552" w:type="pct"/>
            <w:vMerge w:val="restart"/>
          </w:tcPr>
          <w:p w14:paraId="6E4ED432" w14:textId="77777777" w:rsidR="000C3215" w:rsidRPr="00BD7F5F" w:rsidRDefault="000C3215" w:rsidP="0035038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P</w:t>
            </w:r>
            <w:r w:rsidRPr="00BD7F5F">
              <w:rPr>
                <w:rFonts w:ascii="Calibri" w:eastAsia="Times New Roman" w:hAnsi="Calibri" w:cs="Calibri"/>
                <w:color w:val="000000"/>
                <w:lang w:eastAsia="en-GB"/>
              </w:rPr>
              <w:t>roduces the correct probabilities</w:t>
            </w:r>
          </w:p>
        </w:tc>
        <w:tc>
          <w:tcPr>
            <w:tcW w:w="755" w:type="pct"/>
          </w:tcPr>
          <w:p w14:paraId="612F8390"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59" w:type="pct"/>
          </w:tcPr>
          <w:p w14:paraId="76D71FD3"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t>Soldier probability = 1, worker and queen probabilities = 0</w:t>
            </w:r>
            <w:r>
              <w:rPr>
                <w:rFonts w:ascii="Calibri" w:eastAsia="Times New Roman" w:hAnsi="Calibri" w:cs="Calibri"/>
                <w:color w:val="000000"/>
                <w:lang w:eastAsia="en-GB"/>
              </w:rPr>
              <w:t>. Run 10,000 times to check probabilities.</w:t>
            </w:r>
          </w:p>
        </w:tc>
        <w:tc>
          <w:tcPr>
            <w:tcW w:w="1156" w:type="pct"/>
          </w:tcPr>
          <w:p w14:paraId="35ECCCCD"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t>O</w:t>
            </w:r>
            <w:r>
              <w:rPr>
                <w:rFonts w:ascii="Calibri" w:eastAsia="Times New Roman" w:hAnsi="Calibri" w:cs="Calibri"/>
                <w:color w:val="000000"/>
                <w:lang w:eastAsia="en-GB"/>
              </w:rPr>
              <w:t>nly soldier ants produced</w:t>
            </w:r>
          </w:p>
        </w:tc>
        <w:tc>
          <w:tcPr>
            <w:tcW w:w="573" w:type="pct"/>
          </w:tcPr>
          <w:p w14:paraId="5879A4B8"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43301508" w14:textId="77777777" w:rsidTr="007A5346">
        <w:trPr>
          <w:trHeight w:val="20"/>
        </w:trPr>
        <w:tc>
          <w:tcPr>
            <w:tcW w:w="264" w:type="pct"/>
          </w:tcPr>
          <w:p w14:paraId="1D8A87AF"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41" w:type="pct"/>
            <w:vMerge/>
          </w:tcPr>
          <w:p w14:paraId="66840935" w14:textId="77777777" w:rsidR="000C3215" w:rsidRPr="00BD7F5F" w:rsidRDefault="000C3215" w:rsidP="00AD0A1A">
            <w:pPr>
              <w:spacing w:line="276" w:lineRule="auto"/>
              <w:jc w:val="center"/>
              <w:rPr>
                <w:rFonts w:ascii="Calibri" w:eastAsia="Times New Roman" w:hAnsi="Calibri" w:cs="Calibri"/>
                <w:color w:val="000000"/>
                <w:lang w:eastAsia="en-GB"/>
              </w:rPr>
            </w:pPr>
          </w:p>
        </w:tc>
        <w:tc>
          <w:tcPr>
            <w:tcW w:w="552" w:type="pct"/>
            <w:vMerge/>
          </w:tcPr>
          <w:p w14:paraId="72621EC7" w14:textId="77777777" w:rsidR="000C3215" w:rsidRPr="00BD7F5F" w:rsidRDefault="000C3215" w:rsidP="0035038E">
            <w:pPr>
              <w:spacing w:line="276" w:lineRule="auto"/>
              <w:jc w:val="left"/>
              <w:rPr>
                <w:rFonts w:ascii="Calibri" w:eastAsia="Times New Roman" w:hAnsi="Calibri" w:cs="Calibri"/>
                <w:color w:val="000000"/>
                <w:lang w:eastAsia="en-GB"/>
              </w:rPr>
            </w:pPr>
          </w:p>
        </w:tc>
        <w:tc>
          <w:tcPr>
            <w:tcW w:w="755" w:type="pct"/>
          </w:tcPr>
          <w:p w14:paraId="3943A10B"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59" w:type="pct"/>
          </w:tcPr>
          <w:p w14:paraId="7285FA6F"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t>Soldier, Worker and Queen probabilities are all 1</w:t>
            </w:r>
            <w:r>
              <w:rPr>
                <w:rFonts w:ascii="Calibri" w:eastAsia="Times New Roman" w:hAnsi="Calibri" w:cs="Calibri"/>
                <w:color w:val="000000"/>
                <w:lang w:eastAsia="en-GB"/>
              </w:rPr>
              <w:t>. Run 10,000 times to check probabilities.</w:t>
            </w:r>
          </w:p>
        </w:tc>
        <w:tc>
          <w:tcPr>
            <w:tcW w:w="1156" w:type="pct"/>
          </w:tcPr>
          <w:p w14:paraId="18E5738E"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t>A 1/3 chance of each type of ant</w:t>
            </w:r>
          </w:p>
        </w:tc>
        <w:tc>
          <w:tcPr>
            <w:tcW w:w="573" w:type="pct"/>
          </w:tcPr>
          <w:p w14:paraId="358ED28C"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ECDFA3B" w14:textId="77777777" w:rsidTr="007A5346">
        <w:trPr>
          <w:trHeight w:val="20"/>
        </w:trPr>
        <w:tc>
          <w:tcPr>
            <w:tcW w:w="264" w:type="pct"/>
          </w:tcPr>
          <w:p w14:paraId="26A3BB62"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41" w:type="pct"/>
            <w:vMerge/>
          </w:tcPr>
          <w:p w14:paraId="72587285" w14:textId="77777777" w:rsidR="000C3215" w:rsidRPr="00BD7F5F" w:rsidRDefault="000C3215" w:rsidP="00AD0A1A">
            <w:pPr>
              <w:spacing w:line="276" w:lineRule="auto"/>
              <w:jc w:val="center"/>
              <w:rPr>
                <w:rFonts w:ascii="Calibri" w:eastAsia="Times New Roman" w:hAnsi="Calibri" w:cs="Calibri"/>
                <w:color w:val="000000"/>
                <w:lang w:eastAsia="en-GB"/>
              </w:rPr>
            </w:pPr>
          </w:p>
        </w:tc>
        <w:tc>
          <w:tcPr>
            <w:tcW w:w="552" w:type="pct"/>
            <w:vMerge/>
          </w:tcPr>
          <w:p w14:paraId="462E42F0" w14:textId="77777777" w:rsidR="000C3215" w:rsidRPr="00BD7F5F" w:rsidRDefault="000C3215" w:rsidP="0035038E">
            <w:pPr>
              <w:spacing w:line="276" w:lineRule="auto"/>
              <w:jc w:val="left"/>
              <w:rPr>
                <w:rFonts w:ascii="Calibri" w:eastAsia="Times New Roman" w:hAnsi="Calibri" w:cs="Calibri"/>
                <w:color w:val="000000"/>
                <w:lang w:eastAsia="en-GB"/>
              </w:rPr>
            </w:pPr>
          </w:p>
        </w:tc>
        <w:tc>
          <w:tcPr>
            <w:tcW w:w="755" w:type="pct"/>
          </w:tcPr>
          <w:p w14:paraId="77CADD4E" w14:textId="77777777" w:rsidR="000C3215" w:rsidRPr="00BD7F5F" w:rsidRDefault="000C3215" w:rsidP="00AD0A1A">
            <w:pPr>
              <w:spacing w:line="276" w:lineRule="auto"/>
              <w:rPr>
                <w:rFonts w:ascii="Calibri" w:eastAsia="Times New Roman" w:hAnsi="Calibri" w:cs="Calibri"/>
                <w:color w:val="000000"/>
                <w:lang w:eastAsia="en-GB"/>
              </w:rPr>
            </w:pPr>
            <w:r w:rsidRPr="009F6EEA">
              <w:rPr>
                <w:rFonts w:ascii="Calibri" w:eastAsia="Times New Roman" w:hAnsi="Calibri" w:cs="Calibri"/>
                <w:b/>
                <w:color w:val="000000"/>
                <w:lang w:eastAsia="en-GB"/>
              </w:rPr>
              <w:t>Boundary</w:t>
            </w:r>
            <w:r>
              <w:rPr>
                <w:rFonts w:ascii="Calibri" w:eastAsia="Times New Roman" w:hAnsi="Calibri" w:cs="Calibri"/>
                <w:color w:val="000000"/>
                <w:lang w:eastAsia="en-GB"/>
              </w:rPr>
              <w:t>– sum will be 0 therefore dividing by 0 should produce null</w:t>
            </w:r>
          </w:p>
        </w:tc>
        <w:tc>
          <w:tcPr>
            <w:tcW w:w="1059" w:type="pct"/>
          </w:tcPr>
          <w:p w14:paraId="3C98FDA9"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t>Soldier, Worker and Queen probabilities are all 0</w:t>
            </w:r>
            <w:r>
              <w:rPr>
                <w:rFonts w:ascii="Calibri" w:eastAsia="Times New Roman" w:hAnsi="Calibri" w:cs="Calibri"/>
                <w:color w:val="000000"/>
                <w:lang w:eastAsia="en-GB"/>
              </w:rPr>
              <w:t>. Run 10,000 times to check probabilities.</w:t>
            </w:r>
          </w:p>
        </w:tc>
        <w:tc>
          <w:tcPr>
            <w:tcW w:w="1156" w:type="pct"/>
          </w:tcPr>
          <w:p w14:paraId="54480DD7"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t>No ants created</w:t>
            </w:r>
          </w:p>
        </w:tc>
        <w:tc>
          <w:tcPr>
            <w:tcW w:w="573" w:type="pct"/>
          </w:tcPr>
          <w:p w14:paraId="6B47DBF3"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2048A142" w14:textId="77777777" w:rsidTr="007A5346">
        <w:trPr>
          <w:trHeight w:val="20"/>
        </w:trPr>
        <w:tc>
          <w:tcPr>
            <w:tcW w:w="264" w:type="pct"/>
          </w:tcPr>
          <w:p w14:paraId="7F057422"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41" w:type="pct"/>
            <w:vMerge w:val="restart"/>
          </w:tcPr>
          <w:p w14:paraId="0F45403B" w14:textId="77777777" w:rsidR="000C3215" w:rsidRPr="00BD7F5F" w:rsidRDefault="000C3215" w:rsidP="00AD0A1A">
            <w:pPr>
              <w:spacing w:line="276" w:lineRule="auto"/>
              <w:jc w:val="center"/>
              <w:rPr>
                <w:rFonts w:ascii="Calibri" w:eastAsia="Times New Roman" w:hAnsi="Calibri" w:cs="Calibri"/>
                <w:color w:val="000000"/>
                <w:lang w:eastAsia="en-GB"/>
              </w:rPr>
            </w:pPr>
            <w:proofErr w:type="spellStart"/>
            <w:r>
              <w:rPr>
                <w:rFonts w:ascii="Calibri" w:eastAsia="Times New Roman" w:hAnsi="Calibri" w:cs="Calibri"/>
                <w:color w:val="000000"/>
                <w:lang w:eastAsia="en-GB"/>
              </w:rPr>
              <w:t>Nest.calcSpeciesCost</w:t>
            </w:r>
            <w:proofErr w:type="spellEnd"/>
          </w:p>
        </w:tc>
        <w:tc>
          <w:tcPr>
            <w:tcW w:w="552" w:type="pct"/>
            <w:vMerge w:val="restart"/>
          </w:tcPr>
          <w:p w14:paraId="6EBDBEEB" w14:textId="77777777" w:rsidR="000C3215" w:rsidRPr="00BD7F5F" w:rsidRDefault="000C3215" w:rsidP="0035038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Calculates the correct sum of each characteristic cost</w:t>
            </w:r>
          </w:p>
        </w:tc>
        <w:tc>
          <w:tcPr>
            <w:tcW w:w="755" w:type="pct"/>
          </w:tcPr>
          <w:p w14:paraId="00523303"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1059" w:type="pct"/>
          </w:tcPr>
          <w:p w14:paraId="6C7BB475" w14:textId="77777777" w:rsidR="000C3215" w:rsidRPr="00BD7F5F" w:rsidRDefault="000C3215" w:rsidP="00AD0A1A">
            <w:pPr>
              <w:spacing w:line="276" w:lineRule="auto"/>
              <w:rPr>
                <w:rFonts w:ascii="Calibri" w:eastAsia="Times New Roman" w:hAnsi="Calibri" w:cs="Calibri"/>
                <w:color w:val="000000"/>
                <w:lang w:eastAsia="en-GB"/>
              </w:rPr>
            </w:pPr>
            <w:proofErr w:type="spellStart"/>
            <w:r>
              <w:rPr>
                <w:rFonts w:ascii="Calibri" w:eastAsia="Times New Roman" w:hAnsi="Calibri" w:cs="Calibri"/>
                <w:color w:val="000000"/>
                <w:lang w:eastAsia="en-GB"/>
              </w:rPr>
              <w:t>species.chars</w:t>
            </w:r>
            <w:proofErr w:type="spellEnd"/>
            <w:r>
              <w:rPr>
                <w:rFonts w:ascii="Calibri" w:eastAsia="Times New Roman" w:hAnsi="Calibri" w:cs="Calibri"/>
                <w:color w:val="000000"/>
                <w:lang w:eastAsia="en-GB"/>
              </w:rPr>
              <w:t xml:space="preserve"> = {speed : 0.51, </w:t>
            </w:r>
            <w:proofErr w:type="spellStart"/>
            <w:r>
              <w:rPr>
                <w:rFonts w:ascii="Calibri" w:eastAsia="Times New Roman" w:hAnsi="Calibri" w:cs="Calibri"/>
                <w:color w:val="000000"/>
                <w:lang w:eastAsia="en-GB"/>
              </w:rPr>
              <w:t>stingSize</w:t>
            </w:r>
            <w:proofErr w:type="spellEnd"/>
            <w:r>
              <w:rPr>
                <w:rFonts w:ascii="Calibri" w:eastAsia="Times New Roman" w:hAnsi="Calibri" w:cs="Calibri"/>
                <w:color w:val="000000"/>
                <w:lang w:eastAsia="en-GB"/>
              </w:rPr>
              <w:t xml:space="preserve"> : 3, eyesight : 5}</w:t>
            </w:r>
          </w:p>
        </w:tc>
        <w:tc>
          <w:tcPr>
            <w:tcW w:w="1156" w:type="pct"/>
          </w:tcPr>
          <w:p w14:paraId="60C6D973" w14:textId="77777777" w:rsidR="000C3215" w:rsidRPr="00BD7F5F"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337</w:t>
            </w:r>
          </w:p>
        </w:tc>
        <w:tc>
          <w:tcPr>
            <w:tcW w:w="573" w:type="pct"/>
          </w:tcPr>
          <w:p w14:paraId="4790FD0C"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59B4F084" w14:textId="77777777" w:rsidTr="007A5346">
        <w:trPr>
          <w:trHeight w:val="20"/>
        </w:trPr>
        <w:tc>
          <w:tcPr>
            <w:tcW w:w="264" w:type="pct"/>
          </w:tcPr>
          <w:p w14:paraId="1D5F2A09"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41" w:type="pct"/>
            <w:vMerge/>
          </w:tcPr>
          <w:p w14:paraId="66DC5291" w14:textId="77777777" w:rsidR="000C3215" w:rsidRDefault="000C3215" w:rsidP="00AD0A1A">
            <w:pPr>
              <w:spacing w:line="276" w:lineRule="auto"/>
              <w:jc w:val="center"/>
              <w:rPr>
                <w:rFonts w:ascii="Calibri" w:eastAsia="Times New Roman" w:hAnsi="Calibri" w:cs="Calibri"/>
                <w:color w:val="000000"/>
                <w:lang w:eastAsia="en-GB"/>
              </w:rPr>
            </w:pPr>
          </w:p>
        </w:tc>
        <w:tc>
          <w:tcPr>
            <w:tcW w:w="552" w:type="pct"/>
            <w:vMerge/>
          </w:tcPr>
          <w:p w14:paraId="2D586077" w14:textId="77777777" w:rsidR="000C3215" w:rsidRDefault="000C3215" w:rsidP="00AD0A1A">
            <w:pPr>
              <w:spacing w:line="276" w:lineRule="auto"/>
              <w:jc w:val="center"/>
              <w:rPr>
                <w:rFonts w:ascii="Calibri" w:eastAsia="Times New Roman" w:hAnsi="Calibri" w:cs="Calibri"/>
                <w:color w:val="000000"/>
                <w:lang w:eastAsia="en-GB"/>
              </w:rPr>
            </w:pPr>
          </w:p>
        </w:tc>
        <w:tc>
          <w:tcPr>
            <w:tcW w:w="755" w:type="pct"/>
          </w:tcPr>
          <w:p w14:paraId="32797C43" w14:textId="77777777" w:rsidR="000C3215"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Boundary</w:t>
            </w:r>
            <w:r w:rsidRPr="008C4822">
              <w:rPr>
                <w:rFonts w:ascii="Calibri" w:eastAsia="Times New Roman" w:hAnsi="Calibri" w:cs="Calibri"/>
                <w:color w:val="000000"/>
                <w:lang w:eastAsia="en-GB"/>
              </w:rPr>
              <w:t>– No properties in CHARS</w:t>
            </w:r>
          </w:p>
        </w:tc>
        <w:tc>
          <w:tcPr>
            <w:tcW w:w="1059" w:type="pct"/>
          </w:tcPr>
          <w:p w14:paraId="79A0F7AB" w14:textId="77777777" w:rsidR="000C3215" w:rsidRDefault="000C3215" w:rsidP="00AD0A1A">
            <w:pPr>
              <w:spacing w:line="276" w:lineRule="auto"/>
              <w:rPr>
                <w:rFonts w:ascii="Calibri" w:eastAsia="Times New Roman" w:hAnsi="Calibri" w:cs="Calibri"/>
                <w:color w:val="000000"/>
                <w:lang w:eastAsia="en-GB"/>
              </w:rPr>
            </w:pPr>
            <w:proofErr w:type="spellStart"/>
            <w:r>
              <w:rPr>
                <w:rFonts w:ascii="Calibri" w:eastAsia="Times New Roman" w:hAnsi="Calibri" w:cs="Calibri"/>
                <w:color w:val="000000"/>
                <w:lang w:eastAsia="en-GB"/>
              </w:rPr>
              <w:t>species.chars</w:t>
            </w:r>
            <w:proofErr w:type="spellEnd"/>
            <w:r>
              <w:rPr>
                <w:rFonts w:ascii="Calibri" w:eastAsia="Times New Roman" w:hAnsi="Calibri" w:cs="Calibri"/>
                <w:color w:val="000000"/>
                <w:lang w:eastAsia="en-GB"/>
              </w:rPr>
              <w:t xml:space="preserve"> = {} i.e. no properties</w:t>
            </w:r>
          </w:p>
        </w:tc>
        <w:tc>
          <w:tcPr>
            <w:tcW w:w="1156" w:type="pct"/>
          </w:tcPr>
          <w:p w14:paraId="2F4A5974" w14:textId="77777777" w:rsidR="000C3215" w:rsidRPr="00BD7F5F"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573" w:type="pct"/>
          </w:tcPr>
          <w:p w14:paraId="52567435"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bl>
    <w:p w14:paraId="0D7BDAF0" w14:textId="77777777" w:rsidR="000C3215" w:rsidRDefault="000C3215" w:rsidP="0073072D"/>
    <w:p w14:paraId="638ADAA3" w14:textId="77777777" w:rsidR="000C3215" w:rsidRDefault="000C3215" w:rsidP="00DC3B3F">
      <w:pPr>
        <w:pStyle w:val="Heading4"/>
        <w:spacing w:after="240" w:line="276" w:lineRule="auto"/>
      </w:pPr>
      <w:r>
        <w:t>Nest.js unit tests – Evidence</w:t>
      </w:r>
    </w:p>
    <w:tbl>
      <w:tblPr>
        <w:tblStyle w:val="TableGrid"/>
        <w:tblW w:w="5000" w:type="pct"/>
        <w:tblLook w:val="04A0" w:firstRow="1" w:lastRow="0" w:firstColumn="1" w:lastColumn="0" w:noHBand="0" w:noVBand="1"/>
      </w:tblPr>
      <w:tblGrid>
        <w:gridCol w:w="802"/>
        <w:gridCol w:w="9939"/>
        <w:gridCol w:w="3433"/>
      </w:tblGrid>
      <w:tr w:rsidR="000C3215" w:rsidRPr="007A5346" w14:paraId="6AC42486" w14:textId="77777777" w:rsidTr="007A5346">
        <w:tc>
          <w:tcPr>
            <w:tcW w:w="283" w:type="pct"/>
          </w:tcPr>
          <w:p w14:paraId="60F29AEB" w14:textId="77777777" w:rsidR="000C3215" w:rsidRPr="007A5346" w:rsidRDefault="000C3215" w:rsidP="007A5346">
            <w:pPr>
              <w:spacing w:line="276" w:lineRule="auto"/>
              <w:jc w:val="center"/>
              <w:rPr>
                <w:b/>
                <w:sz w:val="24"/>
              </w:rPr>
            </w:pPr>
            <w:r w:rsidRPr="007A5346">
              <w:rPr>
                <w:b/>
                <w:sz w:val="24"/>
              </w:rPr>
              <w:t>Test</w:t>
            </w:r>
          </w:p>
        </w:tc>
        <w:tc>
          <w:tcPr>
            <w:tcW w:w="3506" w:type="pct"/>
          </w:tcPr>
          <w:p w14:paraId="562E254D" w14:textId="77777777" w:rsidR="000C3215" w:rsidRPr="007A5346" w:rsidRDefault="000C3215" w:rsidP="007A5346">
            <w:pPr>
              <w:spacing w:line="276" w:lineRule="auto"/>
              <w:jc w:val="center"/>
              <w:rPr>
                <w:b/>
                <w:sz w:val="24"/>
              </w:rPr>
            </w:pPr>
            <w:r w:rsidRPr="007A5346">
              <w:rPr>
                <w:b/>
                <w:sz w:val="24"/>
              </w:rPr>
              <w:t>Evidence</w:t>
            </w:r>
          </w:p>
        </w:tc>
        <w:tc>
          <w:tcPr>
            <w:tcW w:w="1211" w:type="pct"/>
          </w:tcPr>
          <w:p w14:paraId="4359E572" w14:textId="77777777" w:rsidR="000C3215" w:rsidRPr="007A5346" w:rsidRDefault="000C3215" w:rsidP="007A5346">
            <w:pPr>
              <w:spacing w:line="276" w:lineRule="auto"/>
              <w:jc w:val="center"/>
              <w:rPr>
                <w:b/>
                <w:sz w:val="24"/>
              </w:rPr>
            </w:pPr>
            <w:r w:rsidRPr="007A5346">
              <w:rPr>
                <w:b/>
                <w:sz w:val="24"/>
              </w:rPr>
              <w:t>Comment</w:t>
            </w:r>
          </w:p>
        </w:tc>
      </w:tr>
      <w:tr w:rsidR="000C3215" w14:paraId="5C233FB0" w14:textId="77777777" w:rsidTr="007A5346">
        <w:tc>
          <w:tcPr>
            <w:tcW w:w="283" w:type="pct"/>
          </w:tcPr>
          <w:p w14:paraId="01BA07EB" w14:textId="77777777" w:rsidR="000C3215" w:rsidRDefault="000C3215" w:rsidP="00AD0A1A">
            <w:pPr>
              <w:spacing w:line="276" w:lineRule="auto"/>
            </w:pPr>
            <w:r>
              <w:t>1</w:t>
            </w:r>
          </w:p>
        </w:tc>
        <w:tc>
          <w:tcPr>
            <w:tcW w:w="3506" w:type="pct"/>
            <w:vMerge w:val="restart"/>
          </w:tcPr>
          <w:p w14:paraId="58CE70C0" w14:textId="77777777" w:rsidR="000C3215" w:rsidRDefault="000C3215" w:rsidP="00AD0A1A">
            <w:pPr>
              <w:spacing w:line="276" w:lineRule="auto"/>
            </w:pPr>
            <w:r>
              <w:rPr>
                <w:noProof/>
                <w:lang w:eastAsia="en-GB"/>
              </w:rPr>
              <w:drawing>
                <wp:inline distT="0" distB="0" distL="0" distR="0" wp14:anchorId="754F5087" wp14:editId="7ED1385C">
                  <wp:extent cx="5419725" cy="1790700"/>
                  <wp:effectExtent l="0" t="0" r="9525" b="0"/>
                  <wp:docPr id="38" name="Picture 3" descr="C:\Dropbox\projects\Ant-Simulation\writeup\assests\Maintainance\Testing\Passed Nest.reproduce test - Human any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ropbox\projects\Ant-Simulation\writeup\assests\Maintainance\Testing\Passed Nest.reproduce test - Human anylis.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19725" cy="1790700"/>
                          </a:xfrm>
                          <a:prstGeom prst="rect">
                            <a:avLst/>
                          </a:prstGeom>
                          <a:noFill/>
                          <a:ln>
                            <a:noFill/>
                          </a:ln>
                        </pic:spPr>
                      </pic:pic>
                    </a:graphicData>
                  </a:graphic>
                </wp:inline>
              </w:drawing>
            </w:r>
          </w:p>
        </w:tc>
        <w:tc>
          <w:tcPr>
            <w:tcW w:w="1211" w:type="pct"/>
            <w:vMerge w:val="restart"/>
          </w:tcPr>
          <w:p w14:paraId="02C8604E" w14:textId="77777777" w:rsidR="000C3215" w:rsidRDefault="000C3215" w:rsidP="00AD0A1A">
            <w:pPr>
              <w:spacing w:line="276" w:lineRule="auto"/>
            </w:pPr>
            <w:r>
              <w:t>This test relies on probabilities; it therefore requires human input to determine if the probabilities were close to match the theoretical result</w:t>
            </w:r>
          </w:p>
        </w:tc>
      </w:tr>
      <w:tr w:rsidR="000C3215" w14:paraId="3D4A12A6" w14:textId="77777777" w:rsidTr="007A5346">
        <w:tc>
          <w:tcPr>
            <w:tcW w:w="283" w:type="pct"/>
          </w:tcPr>
          <w:p w14:paraId="4F4F3B59" w14:textId="77777777" w:rsidR="000C3215" w:rsidRDefault="000C3215" w:rsidP="00AD0A1A">
            <w:pPr>
              <w:spacing w:line="276" w:lineRule="auto"/>
            </w:pPr>
            <w:r>
              <w:t>2</w:t>
            </w:r>
          </w:p>
        </w:tc>
        <w:tc>
          <w:tcPr>
            <w:tcW w:w="3506" w:type="pct"/>
            <w:vMerge/>
          </w:tcPr>
          <w:p w14:paraId="2DA4B234" w14:textId="77777777" w:rsidR="000C3215" w:rsidRDefault="000C3215" w:rsidP="00AD0A1A">
            <w:pPr>
              <w:spacing w:line="276" w:lineRule="auto"/>
            </w:pPr>
          </w:p>
        </w:tc>
        <w:tc>
          <w:tcPr>
            <w:tcW w:w="1211" w:type="pct"/>
            <w:vMerge/>
          </w:tcPr>
          <w:p w14:paraId="22554BCF" w14:textId="77777777" w:rsidR="000C3215" w:rsidRDefault="000C3215" w:rsidP="00AD0A1A">
            <w:pPr>
              <w:spacing w:line="276" w:lineRule="auto"/>
            </w:pPr>
          </w:p>
        </w:tc>
      </w:tr>
      <w:tr w:rsidR="000C3215" w14:paraId="42ACFAC6" w14:textId="77777777" w:rsidTr="007A5346">
        <w:tc>
          <w:tcPr>
            <w:tcW w:w="283" w:type="pct"/>
          </w:tcPr>
          <w:p w14:paraId="5DBA4AF6" w14:textId="77777777" w:rsidR="000C3215" w:rsidRDefault="000C3215" w:rsidP="00AD0A1A">
            <w:pPr>
              <w:spacing w:line="276" w:lineRule="auto"/>
            </w:pPr>
            <w:r>
              <w:t>3</w:t>
            </w:r>
          </w:p>
        </w:tc>
        <w:tc>
          <w:tcPr>
            <w:tcW w:w="3506" w:type="pct"/>
            <w:vMerge/>
          </w:tcPr>
          <w:p w14:paraId="4EDAA558" w14:textId="77777777" w:rsidR="000C3215" w:rsidRDefault="000C3215" w:rsidP="00AD0A1A">
            <w:pPr>
              <w:spacing w:line="276" w:lineRule="auto"/>
            </w:pPr>
          </w:p>
        </w:tc>
        <w:tc>
          <w:tcPr>
            <w:tcW w:w="1211" w:type="pct"/>
            <w:vMerge/>
          </w:tcPr>
          <w:p w14:paraId="350602FA" w14:textId="77777777" w:rsidR="000C3215" w:rsidRDefault="000C3215" w:rsidP="00AD0A1A">
            <w:pPr>
              <w:spacing w:line="276" w:lineRule="auto"/>
            </w:pPr>
          </w:p>
        </w:tc>
      </w:tr>
      <w:tr w:rsidR="000C3215" w14:paraId="3351B2E9" w14:textId="77777777" w:rsidTr="007A5346">
        <w:tc>
          <w:tcPr>
            <w:tcW w:w="283" w:type="pct"/>
          </w:tcPr>
          <w:p w14:paraId="011D627D" w14:textId="77777777" w:rsidR="000C3215" w:rsidRDefault="000C3215" w:rsidP="00AD0A1A">
            <w:pPr>
              <w:spacing w:line="276" w:lineRule="auto"/>
            </w:pPr>
            <w:r>
              <w:t>4</w:t>
            </w:r>
          </w:p>
        </w:tc>
        <w:tc>
          <w:tcPr>
            <w:tcW w:w="3506" w:type="pct"/>
            <w:vMerge w:val="restart"/>
          </w:tcPr>
          <w:p w14:paraId="5F57FFBE" w14:textId="77777777" w:rsidR="000C3215" w:rsidRDefault="000C3215" w:rsidP="00AD0A1A">
            <w:pPr>
              <w:spacing w:line="276" w:lineRule="auto"/>
            </w:pPr>
            <w:r>
              <w:rPr>
                <w:noProof/>
                <w:lang w:eastAsia="en-GB"/>
              </w:rPr>
              <w:drawing>
                <wp:inline distT="0" distB="0" distL="0" distR="0" wp14:anchorId="3B6C2239" wp14:editId="3E69C7D6">
                  <wp:extent cx="5141343" cy="664215"/>
                  <wp:effectExtent l="0" t="0" r="2540" b="2540"/>
                  <wp:docPr id="266" name="Picture 266" descr="\\fs001\01intake$\01ROBINSON\work\comp\comp4\Ant-Simulation-master(3)\Ant-Simulation-master\app\tests\Nest\Nest.calcSpeciesCost - correct 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001\01intake$\01ROBINSON\work\comp\comp4\Ant-Simulation-master(3)\Ant-Simulation-master\app\tests\Nest\Nest.calcSpeciesCost - correct sum.PNG"/>
                          <pic:cNvPicPr>
                            <a:picLocks noChangeAspect="1" noChangeArrowheads="1"/>
                          </pic:cNvPicPr>
                        </pic:nvPicPr>
                        <pic:blipFill rotWithShape="1">
                          <a:blip r:embed="rId116">
                            <a:extLst>
                              <a:ext uri="{28A0092B-C50C-407E-A947-70E740481C1C}">
                                <a14:useLocalDpi xmlns:a14="http://schemas.microsoft.com/office/drawing/2010/main" val="0"/>
                              </a:ext>
                            </a:extLst>
                          </a:blip>
                          <a:srcRect r="41223"/>
                          <a:stretch/>
                        </pic:blipFill>
                        <pic:spPr bwMode="auto">
                          <a:xfrm>
                            <a:off x="0" y="0"/>
                            <a:ext cx="5141308" cy="6642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11" w:type="pct"/>
          </w:tcPr>
          <w:p w14:paraId="4DFB0DEA" w14:textId="77777777" w:rsidR="000C3215" w:rsidRDefault="000C3215" w:rsidP="00AD0A1A">
            <w:pPr>
              <w:spacing w:line="276" w:lineRule="auto"/>
            </w:pPr>
          </w:p>
        </w:tc>
      </w:tr>
      <w:tr w:rsidR="000C3215" w14:paraId="52D07B1A" w14:textId="77777777" w:rsidTr="007A5346">
        <w:tc>
          <w:tcPr>
            <w:tcW w:w="283" w:type="pct"/>
          </w:tcPr>
          <w:p w14:paraId="60495382" w14:textId="77777777" w:rsidR="000C3215" w:rsidRDefault="000C3215" w:rsidP="00AD0A1A">
            <w:pPr>
              <w:spacing w:line="276" w:lineRule="auto"/>
            </w:pPr>
            <w:r>
              <w:t>5</w:t>
            </w:r>
          </w:p>
        </w:tc>
        <w:tc>
          <w:tcPr>
            <w:tcW w:w="3506" w:type="pct"/>
            <w:vMerge/>
          </w:tcPr>
          <w:p w14:paraId="78158B46" w14:textId="77777777" w:rsidR="000C3215" w:rsidRDefault="000C3215" w:rsidP="00AD0A1A">
            <w:pPr>
              <w:spacing w:line="276" w:lineRule="auto"/>
            </w:pPr>
          </w:p>
        </w:tc>
        <w:tc>
          <w:tcPr>
            <w:tcW w:w="1211" w:type="pct"/>
          </w:tcPr>
          <w:p w14:paraId="6D8CEF98" w14:textId="77777777" w:rsidR="000C3215" w:rsidRDefault="000C3215" w:rsidP="00AD0A1A">
            <w:pPr>
              <w:spacing w:line="276" w:lineRule="auto"/>
            </w:pPr>
          </w:p>
        </w:tc>
      </w:tr>
    </w:tbl>
    <w:p w14:paraId="230F690B" w14:textId="77777777" w:rsidR="000C3215" w:rsidRPr="0033042D" w:rsidRDefault="000C3215" w:rsidP="00AD0A1A">
      <w:pPr>
        <w:spacing w:line="276" w:lineRule="auto"/>
      </w:pPr>
    </w:p>
    <w:p w14:paraId="213D813F" w14:textId="77777777" w:rsidR="000C3215" w:rsidRDefault="000C3215" w:rsidP="0035038E">
      <w:pPr>
        <w:pStyle w:val="Heading3"/>
        <w:spacing w:after="240" w:line="276" w:lineRule="auto"/>
      </w:pPr>
      <w:r>
        <w:t>Worker.js - Integration tests</w:t>
      </w:r>
    </w:p>
    <w:tbl>
      <w:tblPr>
        <w:tblStyle w:val="TableGrid"/>
        <w:tblW w:w="5052" w:type="pct"/>
        <w:tblLayout w:type="fixed"/>
        <w:tblLook w:val="04A0" w:firstRow="1" w:lastRow="0" w:firstColumn="1" w:lastColumn="0" w:noHBand="0" w:noVBand="1"/>
      </w:tblPr>
      <w:tblGrid>
        <w:gridCol w:w="756"/>
        <w:gridCol w:w="1255"/>
        <w:gridCol w:w="2449"/>
        <w:gridCol w:w="1008"/>
        <w:gridCol w:w="1730"/>
        <w:gridCol w:w="6192"/>
        <w:gridCol w:w="931"/>
      </w:tblGrid>
      <w:tr w:rsidR="000C3215" w:rsidRPr="007A5346" w14:paraId="66D8C49D" w14:textId="77777777" w:rsidTr="007A5346">
        <w:trPr>
          <w:trHeight w:val="20"/>
          <w:tblHeader/>
        </w:trPr>
        <w:tc>
          <w:tcPr>
            <w:tcW w:w="264" w:type="pct"/>
            <w:hideMark/>
          </w:tcPr>
          <w:p w14:paraId="4F9414D8"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w:t>
            </w:r>
          </w:p>
        </w:tc>
        <w:tc>
          <w:tcPr>
            <w:tcW w:w="438" w:type="pct"/>
            <w:hideMark/>
          </w:tcPr>
          <w:p w14:paraId="7EF07CD4"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Action</w:t>
            </w:r>
          </w:p>
        </w:tc>
        <w:tc>
          <w:tcPr>
            <w:tcW w:w="855" w:type="pct"/>
            <w:hideMark/>
          </w:tcPr>
          <w:p w14:paraId="6AF1D377"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Tests</w:t>
            </w:r>
          </w:p>
        </w:tc>
        <w:tc>
          <w:tcPr>
            <w:tcW w:w="352" w:type="pct"/>
            <w:hideMark/>
          </w:tcPr>
          <w:p w14:paraId="5A4A5F36"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Reason</w:t>
            </w:r>
          </w:p>
        </w:tc>
        <w:tc>
          <w:tcPr>
            <w:tcW w:w="604" w:type="pct"/>
            <w:hideMark/>
          </w:tcPr>
          <w:p w14:paraId="72337281"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Input</w:t>
            </w:r>
          </w:p>
        </w:tc>
        <w:tc>
          <w:tcPr>
            <w:tcW w:w="2162" w:type="pct"/>
            <w:hideMark/>
          </w:tcPr>
          <w:p w14:paraId="3ABCC18A"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Expected</w:t>
            </w:r>
          </w:p>
        </w:tc>
        <w:tc>
          <w:tcPr>
            <w:tcW w:w="325" w:type="pct"/>
            <w:hideMark/>
          </w:tcPr>
          <w:p w14:paraId="76599C94"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Result</w:t>
            </w:r>
          </w:p>
        </w:tc>
      </w:tr>
      <w:tr w:rsidR="000C3215" w:rsidRPr="00FB0423" w14:paraId="488708C0" w14:textId="77777777" w:rsidTr="007A5346">
        <w:trPr>
          <w:trHeight w:val="20"/>
        </w:trPr>
        <w:tc>
          <w:tcPr>
            <w:tcW w:w="264" w:type="pct"/>
          </w:tcPr>
          <w:p w14:paraId="24FB95C6"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38" w:type="pct"/>
          </w:tcPr>
          <w:p w14:paraId="62ADA57E"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Searching for food</w:t>
            </w:r>
          </w:p>
        </w:tc>
        <w:tc>
          <w:tcPr>
            <w:tcW w:w="855" w:type="pct"/>
          </w:tcPr>
          <w:p w14:paraId="3AB2C770" w14:textId="77777777" w:rsidR="000C3215" w:rsidRPr="00FB0423" w:rsidRDefault="000C3215" w:rsidP="00DC3B3F">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an ant will search for food</w:t>
            </w:r>
          </w:p>
        </w:tc>
        <w:tc>
          <w:tcPr>
            <w:tcW w:w="352" w:type="pct"/>
          </w:tcPr>
          <w:p w14:paraId="7799E668"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04" w:type="pct"/>
          </w:tcPr>
          <w:p w14:paraId="66291200"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single piece of food on the map</w:t>
            </w:r>
          </w:p>
        </w:tc>
        <w:tc>
          <w:tcPr>
            <w:tcW w:w="2162" w:type="pct"/>
          </w:tcPr>
          <w:p w14:paraId="50A46B55"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ant to wonder around, scanning its surroundings and interpreting the items in view for food targets. When it spots food, its goal updates to getting food</w:t>
            </w:r>
          </w:p>
        </w:tc>
        <w:tc>
          <w:tcPr>
            <w:tcW w:w="325" w:type="pct"/>
          </w:tcPr>
          <w:p w14:paraId="4EB673D8"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128AFAF3" w14:textId="77777777" w:rsidTr="007A5346">
        <w:trPr>
          <w:trHeight w:val="20"/>
        </w:trPr>
        <w:tc>
          <w:tcPr>
            <w:tcW w:w="264" w:type="pct"/>
          </w:tcPr>
          <w:p w14:paraId="7F677B13"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438" w:type="pct"/>
          </w:tcPr>
          <w:p w14:paraId="3FE97320"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Retrieving food</w:t>
            </w:r>
          </w:p>
        </w:tc>
        <w:tc>
          <w:tcPr>
            <w:tcW w:w="855" w:type="pct"/>
          </w:tcPr>
          <w:p w14:paraId="79F269C3" w14:textId="77777777" w:rsidR="000C3215" w:rsidRPr="00FB0423" w:rsidRDefault="000C3215" w:rsidP="00DC3B3F">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 xml:space="preserve">Tests an ant will retrieve food which it has targeted </w:t>
            </w:r>
            <w:proofErr w:type="spellStart"/>
            <w:r>
              <w:rPr>
                <w:rFonts w:ascii="Calibri" w:eastAsia="Times New Roman" w:hAnsi="Calibri" w:cs="Calibri"/>
                <w:color w:val="000000"/>
                <w:lang w:eastAsia="en-GB"/>
              </w:rPr>
              <w:t>correctly.</w:t>
            </w:r>
            <w:r w:rsidRPr="00A841C5">
              <w:rPr>
                <w:rFonts w:ascii="Calibri" w:eastAsia="Times New Roman" w:hAnsi="Calibri" w:cs="Calibri"/>
                <w:i/>
                <w:color w:val="000000"/>
                <w:lang w:eastAsia="en-GB"/>
              </w:rPr>
              <w:t>Note</w:t>
            </w:r>
            <w:proofErr w:type="spellEnd"/>
            <w:r>
              <w:rPr>
                <w:rFonts w:ascii="Calibri" w:eastAsia="Times New Roman" w:hAnsi="Calibri" w:cs="Calibri"/>
                <w:color w:val="000000"/>
                <w:lang w:eastAsia="en-GB"/>
              </w:rPr>
              <w:t xml:space="preserve">: tests </w:t>
            </w:r>
            <w:proofErr w:type="spellStart"/>
            <w:r>
              <w:rPr>
                <w:rFonts w:ascii="Calibri" w:eastAsia="Times New Roman" w:hAnsi="Calibri" w:cs="Calibri"/>
                <w:color w:val="000000"/>
                <w:lang w:eastAsia="en-GB"/>
              </w:rPr>
              <w:t>canCarry</w:t>
            </w:r>
            <w:proofErr w:type="spellEnd"/>
            <w:r>
              <w:rPr>
                <w:rFonts w:ascii="Calibri" w:eastAsia="Times New Roman" w:hAnsi="Calibri" w:cs="Calibri"/>
                <w:color w:val="000000"/>
                <w:lang w:eastAsia="en-GB"/>
              </w:rPr>
              <w:t xml:space="preserve"> and </w:t>
            </w:r>
            <w:proofErr w:type="spellStart"/>
            <w:r>
              <w:rPr>
                <w:rFonts w:ascii="Calibri" w:eastAsia="Times New Roman" w:hAnsi="Calibri" w:cs="Calibri"/>
                <w:color w:val="000000"/>
                <w:lang w:eastAsia="en-GB"/>
              </w:rPr>
              <w:t>useFood</w:t>
            </w:r>
            <w:proofErr w:type="spellEnd"/>
            <w:r>
              <w:rPr>
                <w:rFonts w:ascii="Calibri" w:eastAsia="Times New Roman" w:hAnsi="Calibri" w:cs="Calibri"/>
                <w:color w:val="000000"/>
                <w:lang w:eastAsia="en-GB"/>
              </w:rPr>
              <w:t xml:space="preserve"> functions</w:t>
            </w:r>
          </w:p>
        </w:tc>
        <w:tc>
          <w:tcPr>
            <w:tcW w:w="352" w:type="pct"/>
          </w:tcPr>
          <w:p w14:paraId="63D0678E"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04" w:type="pct"/>
          </w:tcPr>
          <w:p w14:paraId="4D21AD65"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An ant facing a single piece of food which is in viewing distance</w:t>
            </w:r>
          </w:p>
        </w:tc>
        <w:tc>
          <w:tcPr>
            <w:tcW w:w="2162" w:type="pct"/>
          </w:tcPr>
          <w:p w14:paraId="2005CA5E"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ant will move towards the food until it is on top of it. The ant will determine how to best use the food i.e. eat or carry. The ant will carry out the action associated with its choice. A single piece of food should be removed from the food source and either added to the ants carrying amount or added to its health</w:t>
            </w:r>
          </w:p>
        </w:tc>
        <w:tc>
          <w:tcPr>
            <w:tcW w:w="325" w:type="pct"/>
          </w:tcPr>
          <w:p w14:paraId="1931475A"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500566D4" w14:textId="77777777" w:rsidTr="007A5346">
        <w:trPr>
          <w:trHeight w:val="20"/>
        </w:trPr>
        <w:tc>
          <w:tcPr>
            <w:tcW w:w="264" w:type="pct"/>
          </w:tcPr>
          <w:p w14:paraId="78C9F90B"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438" w:type="pct"/>
          </w:tcPr>
          <w:p w14:paraId="776400BF"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Dropping food</w:t>
            </w:r>
          </w:p>
        </w:tc>
        <w:tc>
          <w:tcPr>
            <w:tcW w:w="855" w:type="pct"/>
          </w:tcPr>
          <w:p w14:paraId="527D9300" w14:textId="77777777" w:rsidR="000C3215" w:rsidRPr="00FB0423" w:rsidRDefault="000C3215" w:rsidP="00DC3B3F">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 xml:space="preserve">Tests an ant will drop food to its own </w:t>
            </w:r>
            <w:proofErr w:type="spellStart"/>
            <w:r>
              <w:rPr>
                <w:rFonts w:ascii="Calibri" w:eastAsia="Times New Roman" w:hAnsi="Calibri" w:cs="Calibri"/>
                <w:color w:val="000000"/>
                <w:lang w:eastAsia="en-GB"/>
              </w:rPr>
              <w:t>nest.</w:t>
            </w:r>
            <w:r w:rsidRPr="00A841C5">
              <w:rPr>
                <w:rFonts w:ascii="Calibri" w:eastAsia="Times New Roman" w:hAnsi="Calibri" w:cs="Calibri"/>
                <w:i/>
                <w:color w:val="000000"/>
                <w:lang w:eastAsia="en-GB"/>
              </w:rPr>
              <w:t>Note</w:t>
            </w:r>
            <w:proofErr w:type="spellEnd"/>
            <w:r>
              <w:rPr>
                <w:rFonts w:ascii="Calibri" w:eastAsia="Times New Roman" w:hAnsi="Calibri" w:cs="Calibri"/>
                <w:color w:val="000000"/>
                <w:lang w:eastAsia="en-GB"/>
              </w:rPr>
              <w:t xml:space="preserve">: tests </w:t>
            </w:r>
            <w:proofErr w:type="spellStart"/>
            <w:r>
              <w:rPr>
                <w:rFonts w:ascii="Calibri" w:eastAsia="Times New Roman" w:hAnsi="Calibri" w:cs="Calibri"/>
                <w:color w:val="000000"/>
                <w:lang w:eastAsia="en-GB"/>
              </w:rPr>
              <w:t>depositeFood</w:t>
            </w:r>
            <w:proofErr w:type="spellEnd"/>
            <w:r>
              <w:rPr>
                <w:rFonts w:ascii="Calibri" w:eastAsia="Times New Roman" w:hAnsi="Calibri" w:cs="Calibri"/>
                <w:color w:val="000000"/>
                <w:lang w:eastAsia="en-GB"/>
              </w:rPr>
              <w:t xml:space="preserve"> and </w:t>
            </w:r>
            <w:proofErr w:type="spellStart"/>
            <w:r>
              <w:rPr>
                <w:rFonts w:ascii="Calibri" w:eastAsia="Times New Roman" w:hAnsi="Calibri" w:cs="Calibri"/>
                <w:color w:val="000000"/>
                <w:lang w:eastAsia="en-GB"/>
              </w:rPr>
              <w:t>dropFood</w:t>
            </w:r>
            <w:proofErr w:type="spellEnd"/>
            <w:r>
              <w:rPr>
                <w:rFonts w:ascii="Calibri" w:eastAsia="Times New Roman" w:hAnsi="Calibri" w:cs="Calibri"/>
                <w:color w:val="000000"/>
                <w:lang w:eastAsia="en-GB"/>
              </w:rPr>
              <w:t xml:space="preserve"> functions</w:t>
            </w:r>
          </w:p>
        </w:tc>
        <w:tc>
          <w:tcPr>
            <w:tcW w:w="352" w:type="pct"/>
          </w:tcPr>
          <w:p w14:paraId="367D4B54" w14:textId="77777777" w:rsidR="000C3215" w:rsidRPr="00E426CF" w:rsidRDefault="000C3215" w:rsidP="00AD0A1A">
            <w:pPr>
              <w:spacing w:line="276" w:lineRule="auto"/>
              <w:rPr>
                <w:rFonts w:ascii="Calibri" w:eastAsia="Times New Roman" w:hAnsi="Calibri" w:cs="Calibri"/>
                <w:b/>
                <w:color w:val="000000"/>
                <w:lang w:eastAsia="en-GB"/>
              </w:rPr>
            </w:pPr>
            <w:r w:rsidRPr="00E426CF">
              <w:rPr>
                <w:rFonts w:ascii="Calibri" w:eastAsia="Times New Roman" w:hAnsi="Calibri" w:cs="Calibri"/>
                <w:b/>
                <w:color w:val="000000"/>
                <w:lang w:eastAsia="en-GB"/>
              </w:rPr>
              <w:t>Typical</w:t>
            </w:r>
          </w:p>
        </w:tc>
        <w:tc>
          <w:tcPr>
            <w:tcW w:w="604" w:type="pct"/>
          </w:tcPr>
          <w:p w14:paraId="7FBFB7AB"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An ant carrying 3 pieces of food and a nest of the same species</w:t>
            </w:r>
          </w:p>
        </w:tc>
        <w:tc>
          <w:tcPr>
            <w:tcW w:w="2162" w:type="pct"/>
          </w:tcPr>
          <w:p w14:paraId="78F6195F"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ant to wonder around until it sees the nest. Then move directly towards the nest. Upon reaching the nest, spend 3 ticks until all food is gone. The ant’s goal will then update to finding food. All the while pheromones are being laid</w:t>
            </w:r>
          </w:p>
        </w:tc>
        <w:tc>
          <w:tcPr>
            <w:tcW w:w="325" w:type="pct"/>
          </w:tcPr>
          <w:p w14:paraId="14385444"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7A73BE" w:rsidRPr="00FB0423" w14:paraId="2D3433E7" w14:textId="77777777" w:rsidTr="007A5346">
        <w:trPr>
          <w:trHeight w:val="20"/>
        </w:trPr>
        <w:tc>
          <w:tcPr>
            <w:tcW w:w="264" w:type="pct"/>
          </w:tcPr>
          <w:p w14:paraId="7A46C0B5" w14:textId="77777777" w:rsidR="007A73BE" w:rsidRDefault="007A73BE"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438" w:type="pct"/>
            <w:vMerge w:val="restart"/>
          </w:tcPr>
          <w:p w14:paraId="075BDCF6" w14:textId="77777777" w:rsidR="007A73BE" w:rsidRDefault="007A73BE"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55" w:type="pct"/>
            <w:vMerge w:val="restart"/>
          </w:tcPr>
          <w:p w14:paraId="6A3890EC" w14:textId="77777777" w:rsidR="007A73BE" w:rsidRDefault="007A73BE" w:rsidP="00DC3B3F">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 that the ant will be drawn correctly</w:t>
            </w:r>
          </w:p>
        </w:tc>
        <w:tc>
          <w:tcPr>
            <w:tcW w:w="352" w:type="pct"/>
          </w:tcPr>
          <w:p w14:paraId="171C997C" w14:textId="77777777" w:rsidR="007A73BE" w:rsidRPr="00E426CF" w:rsidRDefault="007A73BE"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604" w:type="pct"/>
          </w:tcPr>
          <w:p w14:paraId="3F38E52A" w14:textId="77777777" w:rsidR="007A73BE" w:rsidRDefault="007A73BE"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Ant not carrying food</w:t>
            </w:r>
          </w:p>
        </w:tc>
        <w:tc>
          <w:tcPr>
            <w:tcW w:w="2162" w:type="pct"/>
          </w:tcPr>
          <w:p w14:paraId="04BC622A" w14:textId="77777777" w:rsidR="007A73BE" w:rsidRDefault="007A73BE"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Black square to be drawn</w:t>
            </w:r>
          </w:p>
        </w:tc>
        <w:tc>
          <w:tcPr>
            <w:tcW w:w="325" w:type="pct"/>
          </w:tcPr>
          <w:p w14:paraId="4A0E99EF" w14:textId="77777777" w:rsidR="007A73BE" w:rsidRPr="007A5346" w:rsidRDefault="007A73BE"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7A73BE" w:rsidRPr="00FB0423" w14:paraId="3F57F07C" w14:textId="77777777" w:rsidTr="007A5346">
        <w:trPr>
          <w:trHeight w:val="20"/>
        </w:trPr>
        <w:tc>
          <w:tcPr>
            <w:tcW w:w="264" w:type="pct"/>
          </w:tcPr>
          <w:p w14:paraId="46B7E2BC" w14:textId="77777777" w:rsidR="007A73BE" w:rsidRDefault="007A73BE"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438" w:type="pct"/>
            <w:vMerge/>
          </w:tcPr>
          <w:p w14:paraId="17821A85" w14:textId="77777777" w:rsidR="007A73BE" w:rsidRDefault="007A73BE" w:rsidP="00AD0A1A">
            <w:pPr>
              <w:spacing w:line="276" w:lineRule="auto"/>
              <w:jc w:val="center"/>
              <w:rPr>
                <w:rFonts w:ascii="Calibri" w:eastAsia="Times New Roman" w:hAnsi="Calibri" w:cs="Calibri"/>
                <w:color w:val="000000"/>
                <w:lang w:eastAsia="en-GB"/>
              </w:rPr>
            </w:pPr>
          </w:p>
        </w:tc>
        <w:tc>
          <w:tcPr>
            <w:tcW w:w="855" w:type="pct"/>
            <w:vMerge/>
          </w:tcPr>
          <w:p w14:paraId="75401A15" w14:textId="77777777" w:rsidR="007A73BE" w:rsidRDefault="007A73BE" w:rsidP="00AD0A1A">
            <w:pPr>
              <w:spacing w:line="276" w:lineRule="auto"/>
              <w:jc w:val="center"/>
              <w:rPr>
                <w:rFonts w:ascii="Calibri" w:eastAsia="Times New Roman" w:hAnsi="Calibri" w:cs="Calibri"/>
                <w:color w:val="000000"/>
                <w:lang w:eastAsia="en-GB"/>
              </w:rPr>
            </w:pPr>
          </w:p>
        </w:tc>
        <w:tc>
          <w:tcPr>
            <w:tcW w:w="352" w:type="pct"/>
          </w:tcPr>
          <w:p w14:paraId="3735998E" w14:textId="77777777" w:rsidR="007A73BE" w:rsidRPr="00E426CF" w:rsidRDefault="007A73BE"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604" w:type="pct"/>
          </w:tcPr>
          <w:p w14:paraId="1E50B53A" w14:textId="77777777" w:rsidR="007A73BE" w:rsidRDefault="007A73BE"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Ant carrying food</w:t>
            </w:r>
          </w:p>
        </w:tc>
        <w:tc>
          <w:tcPr>
            <w:tcW w:w="2162" w:type="pct"/>
          </w:tcPr>
          <w:p w14:paraId="19454757" w14:textId="77777777" w:rsidR="007A73BE" w:rsidRDefault="007A73BE"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Black square with smaller square inside it</w:t>
            </w:r>
          </w:p>
        </w:tc>
        <w:tc>
          <w:tcPr>
            <w:tcW w:w="325" w:type="pct"/>
          </w:tcPr>
          <w:p w14:paraId="11CEA335" w14:textId="77777777" w:rsidR="007A73BE" w:rsidRPr="007A5346" w:rsidRDefault="007A73BE"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bl>
    <w:p w14:paraId="58BEB569" w14:textId="77777777" w:rsidR="000C3215" w:rsidRDefault="000C3215" w:rsidP="0073072D"/>
    <w:p w14:paraId="2742666C" w14:textId="77777777" w:rsidR="000C3215" w:rsidRDefault="000C3215" w:rsidP="003057EE">
      <w:pPr>
        <w:pStyle w:val="Heading4"/>
        <w:spacing w:after="240" w:line="276" w:lineRule="auto"/>
      </w:pPr>
      <w:r>
        <w:t>Worker.js integration tests – Evidence</w:t>
      </w:r>
    </w:p>
    <w:tbl>
      <w:tblPr>
        <w:tblStyle w:val="TableGrid"/>
        <w:tblW w:w="5000" w:type="pct"/>
        <w:tblLook w:val="04A0" w:firstRow="1" w:lastRow="0" w:firstColumn="1" w:lastColumn="0" w:noHBand="0" w:noVBand="1"/>
      </w:tblPr>
      <w:tblGrid>
        <w:gridCol w:w="1797"/>
        <w:gridCol w:w="9372"/>
        <w:gridCol w:w="3005"/>
      </w:tblGrid>
      <w:tr w:rsidR="000C3215" w:rsidRPr="007A5346" w14:paraId="316A0472" w14:textId="77777777" w:rsidTr="00947428">
        <w:trPr>
          <w:tblHeader/>
        </w:trPr>
        <w:tc>
          <w:tcPr>
            <w:tcW w:w="634" w:type="pct"/>
          </w:tcPr>
          <w:p w14:paraId="395FF894" w14:textId="77777777" w:rsidR="000C3215" w:rsidRPr="007A5346" w:rsidRDefault="000C3215" w:rsidP="007A5346">
            <w:pPr>
              <w:spacing w:line="276" w:lineRule="auto"/>
              <w:jc w:val="center"/>
              <w:rPr>
                <w:b/>
                <w:sz w:val="24"/>
              </w:rPr>
            </w:pPr>
            <w:r w:rsidRPr="007A5346">
              <w:rPr>
                <w:b/>
                <w:sz w:val="24"/>
              </w:rPr>
              <w:t>Test</w:t>
            </w:r>
          </w:p>
        </w:tc>
        <w:tc>
          <w:tcPr>
            <w:tcW w:w="3306" w:type="pct"/>
          </w:tcPr>
          <w:p w14:paraId="31D01A36" w14:textId="77777777" w:rsidR="000C3215" w:rsidRPr="007A5346" w:rsidRDefault="000C3215" w:rsidP="007A5346">
            <w:pPr>
              <w:spacing w:line="276" w:lineRule="auto"/>
              <w:jc w:val="center"/>
              <w:rPr>
                <w:b/>
                <w:sz w:val="24"/>
              </w:rPr>
            </w:pPr>
            <w:r w:rsidRPr="007A5346">
              <w:rPr>
                <w:b/>
                <w:sz w:val="24"/>
              </w:rPr>
              <w:t>Evidence</w:t>
            </w:r>
          </w:p>
        </w:tc>
        <w:tc>
          <w:tcPr>
            <w:tcW w:w="1060" w:type="pct"/>
          </w:tcPr>
          <w:p w14:paraId="178A584B" w14:textId="77777777" w:rsidR="000C3215" w:rsidRPr="007A5346" w:rsidRDefault="000C3215" w:rsidP="007A5346">
            <w:pPr>
              <w:spacing w:line="276" w:lineRule="auto"/>
              <w:jc w:val="center"/>
              <w:rPr>
                <w:b/>
                <w:sz w:val="24"/>
              </w:rPr>
            </w:pPr>
            <w:r w:rsidRPr="007A5346">
              <w:rPr>
                <w:b/>
                <w:sz w:val="24"/>
              </w:rPr>
              <w:t>Comment</w:t>
            </w:r>
          </w:p>
        </w:tc>
      </w:tr>
      <w:tr w:rsidR="000C3215" w14:paraId="4D65DC7D" w14:textId="77777777" w:rsidTr="00947428">
        <w:tc>
          <w:tcPr>
            <w:tcW w:w="634" w:type="pct"/>
          </w:tcPr>
          <w:p w14:paraId="4B396307" w14:textId="77777777" w:rsidR="000C3215" w:rsidRDefault="000C3215" w:rsidP="00AD0A1A">
            <w:pPr>
              <w:spacing w:line="276" w:lineRule="auto"/>
            </w:pPr>
            <w:r>
              <w:t>1</w:t>
            </w:r>
          </w:p>
        </w:tc>
        <w:tc>
          <w:tcPr>
            <w:tcW w:w="3306" w:type="pct"/>
          </w:tcPr>
          <w:p w14:paraId="7398E6AC" w14:textId="77777777" w:rsidR="000C3215" w:rsidRDefault="000C3215" w:rsidP="00AD0A1A">
            <w:pPr>
              <w:spacing w:line="276" w:lineRule="auto"/>
            </w:pPr>
            <w:r>
              <w:rPr>
                <w:noProof/>
                <w:lang w:eastAsia="en-GB"/>
              </w:rPr>
              <w:drawing>
                <wp:inline distT="0" distB="0" distL="0" distR="0" wp14:anchorId="7B24427E" wp14:editId="3917CF3D">
                  <wp:extent cx="5814204" cy="1302436"/>
                  <wp:effectExtent l="0" t="0" r="0" b="0"/>
                  <wp:docPr id="270" name="Picture 270" descr="\\fs001\01intake$\01ROBINSON\work\comp\comp4\Ant-Simulation-master(3)\Ant-Simulation-master\app\tests\Worker\Worker.findingFood - Worker finding Fo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s001\01intake$\01ROBINSON\work\comp\comp4\Ant-Simulation-master(3)\Ant-Simulation-master\app\tests\Worker\Worker.findingFood - Worker finding Food 2.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r="5997"/>
                          <a:stretch/>
                        </pic:blipFill>
                        <pic:spPr bwMode="auto">
                          <a:xfrm>
                            <a:off x="0" y="0"/>
                            <a:ext cx="5813978" cy="130238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1762D8D" wp14:editId="0DBE64A0">
                  <wp:extent cx="2556202" cy="2579299"/>
                  <wp:effectExtent l="0" t="0" r="0" b="0"/>
                  <wp:docPr id="271" name="Picture 271" descr="\\fs001\01intake$\01ROBINSON\work\comp\comp4\Ant-Simulation-master(3)\Ant-Simulation-master\app\tests\Worker\Worker.findingFood - Worker finding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001\01intake$\01ROBINSON\work\comp\comp4\Ant-Simulation-master(3)\Ant-Simulation-master\app\tests\Worker\Worker.findingFood - Worker finding Foo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59045" cy="2582168"/>
                          </a:xfrm>
                          <a:prstGeom prst="rect">
                            <a:avLst/>
                          </a:prstGeom>
                          <a:noFill/>
                          <a:ln>
                            <a:noFill/>
                          </a:ln>
                        </pic:spPr>
                      </pic:pic>
                    </a:graphicData>
                  </a:graphic>
                </wp:inline>
              </w:drawing>
            </w:r>
          </w:p>
        </w:tc>
        <w:tc>
          <w:tcPr>
            <w:tcW w:w="1060" w:type="pct"/>
          </w:tcPr>
          <w:p w14:paraId="4BD63A3D" w14:textId="77777777" w:rsidR="000C3215" w:rsidRDefault="000C3215" w:rsidP="00AD0A1A">
            <w:pPr>
              <w:spacing w:line="276" w:lineRule="auto"/>
            </w:pPr>
            <w:r>
              <w:t>The first image shows the output of the test. It is logging events the ant is going t</w:t>
            </w:r>
            <w:r w:rsidR="00DC3B3F">
              <w:t>hrough when searching for food.</w:t>
            </w:r>
          </w:p>
          <w:p w14:paraId="74850369" w14:textId="77777777" w:rsidR="000C3215" w:rsidRDefault="000C3215" w:rsidP="00004D48">
            <w:pPr>
              <w:pStyle w:val="ListParagraph"/>
              <w:numPr>
                <w:ilvl w:val="0"/>
                <w:numId w:val="60"/>
              </w:numPr>
              <w:spacing w:line="276" w:lineRule="auto"/>
              <w:jc w:val="left"/>
            </w:pPr>
            <w:r>
              <w:t>Searching for food means the ant is using the wo</w:t>
            </w:r>
            <w:r w:rsidR="00DC3B3F">
              <w:t>ndering function to walk around</w:t>
            </w:r>
          </w:p>
          <w:p w14:paraId="2DE0B766" w14:textId="77777777" w:rsidR="000C3215" w:rsidRDefault="000C3215" w:rsidP="00004D48">
            <w:pPr>
              <w:pStyle w:val="ListParagraph"/>
              <w:numPr>
                <w:ilvl w:val="0"/>
                <w:numId w:val="60"/>
              </w:numPr>
              <w:spacing w:line="276" w:lineRule="auto"/>
              <w:jc w:val="left"/>
            </w:pPr>
            <w:r>
              <w:t>Found food target means that th</w:t>
            </w:r>
            <w:r w:rsidR="00DC3B3F">
              <w:t>e ant has spotted a food source</w:t>
            </w:r>
          </w:p>
          <w:p w14:paraId="20E89F65" w14:textId="77777777" w:rsidR="000C3215" w:rsidRDefault="000C3215" w:rsidP="00004D48">
            <w:pPr>
              <w:pStyle w:val="ListParagraph"/>
              <w:numPr>
                <w:ilvl w:val="0"/>
                <w:numId w:val="60"/>
              </w:numPr>
              <w:spacing w:line="276" w:lineRule="auto"/>
              <w:jc w:val="left"/>
            </w:pPr>
            <w:r>
              <w:t>The updating the goal shows that the ant successfully up</w:t>
            </w:r>
            <w:r w:rsidR="00DC3B3F">
              <w:t>dates its goal to the next task</w:t>
            </w:r>
          </w:p>
          <w:p w14:paraId="1737A948" w14:textId="77777777" w:rsidR="000C3215" w:rsidRDefault="000C3215" w:rsidP="00AD0A1A">
            <w:pPr>
              <w:spacing w:line="276" w:lineRule="auto"/>
            </w:pPr>
            <w:r>
              <w:t>The second image shows a visual sample of the output. It is a much smaller environment. Food is green, black is the ant and blue is what the ant can see</w:t>
            </w:r>
          </w:p>
        </w:tc>
      </w:tr>
      <w:tr w:rsidR="000C3215" w14:paraId="046C86B4" w14:textId="77777777" w:rsidTr="00947428">
        <w:tc>
          <w:tcPr>
            <w:tcW w:w="634" w:type="pct"/>
          </w:tcPr>
          <w:p w14:paraId="57C87D21" w14:textId="77777777" w:rsidR="000C3215" w:rsidRDefault="000C3215" w:rsidP="00AD0A1A">
            <w:pPr>
              <w:spacing w:line="276" w:lineRule="auto"/>
            </w:pPr>
            <w:r>
              <w:t>2</w:t>
            </w:r>
          </w:p>
        </w:tc>
        <w:tc>
          <w:tcPr>
            <w:tcW w:w="3306" w:type="pct"/>
          </w:tcPr>
          <w:p w14:paraId="41752D09" w14:textId="77777777" w:rsidR="000C3215" w:rsidRDefault="000C3215" w:rsidP="00AD0A1A">
            <w:pPr>
              <w:spacing w:line="276" w:lineRule="auto"/>
            </w:pPr>
            <w:r>
              <w:rPr>
                <w:noProof/>
                <w:lang w:eastAsia="en-GB"/>
              </w:rPr>
              <w:drawing>
                <wp:inline distT="0" distB="0" distL="0" distR="0" wp14:anchorId="5C26FEE7" wp14:editId="5F0DC745">
                  <wp:extent cx="2729487" cy="2734574"/>
                  <wp:effectExtent l="0" t="0" r="0" b="8890"/>
                  <wp:docPr id="273" name="Picture 273" descr="\\fs001\01intake$\01ROBINSON\work\comp\comp4\Ant-Simulation-master(3)\Ant-Simulation-master\app\tests\Worker\Worker.draw - Drawn with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001\01intake$\01ROBINSON\work\comp\comp4\Ant-Simulation-master(3)\Ant-Simulation-master\app\tests\Worker\Worker.draw - Drawn with food.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29473" cy="2734560"/>
                          </a:xfrm>
                          <a:prstGeom prst="rect">
                            <a:avLst/>
                          </a:prstGeom>
                          <a:noFill/>
                          <a:ln>
                            <a:noFill/>
                          </a:ln>
                        </pic:spPr>
                      </pic:pic>
                    </a:graphicData>
                  </a:graphic>
                </wp:inline>
              </w:drawing>
            </w:r>
          </w:p>
        </w:tc>
        <w:tc>
          <w:tcPr>
            <w:tcW w:w="1060" w:type="pct"/>
          </w:tcPr>
          <w:p w14:paraId="474D8823" w14:textId="77777777" w:rsidR="000C3215" w:rsidRDefault="000C3215" w:rsidP="00AD0A1A">
            <w:pPr>
              <w:spacing w:line="276" w:lineRule="auto"/>
            </w:pPr>
            <w:r>
              <w:t>This shows that the ant is carrying food as it is being drawn with a square representing it holding food</w:t>
            </w:r>
          </w:p>
        </w:tc>
      </w:tr>
      <w:tr w:rsidR="000C3215" w14:paraId="2CE76109" w14:textId="77777777" w:rsidTr="00947428">
        <w:tc>
          <w:tcPr>
            <w:tcW w:w="634" w:type="pct"/>
          </w:tcPr>
          <w:p w14:paraId="52784EA7" w14:textId="77777777" w:rsidR="000C3215" w:rsidRDefault="000C3215" w:rsidP="00AD0A1A">
            <w:pPr>
              <w:spacing w:line="276" w:lineRule="auto"/>
            </w:pPr>
            <w:r>
              <w:t>3</w:t>
            </w:r>
          </w:p>
        </w:tc>
        <w:tc>
          <w:tcPr>
            <w:tcW w:w="3306" w:type="pct"/>
          </w:tcPr>
          <w:p w14:paraId="6C6E3D66" w14:textId="77777777" w:rsidR="000C3215" w:rsidRDefault="000C3215" w:rsidP="00AD0A1A">
            <w:pPr>
              <w:spacing w:line="276" w:lineRule="auto"/>
            </w:pPr>
            <w:r>
              <w:rPr>
                <w:noProof/>
                <w:lang w:eastAsia="en-GB"/>
              </w:rPr>
              <w:drawing>
                <wp:inline distT="0" distB="0" distL="0" distR="0" wp14:anchorId="2EA29CBA" wp14:editId="2F634C4F">
                  <wp:extent cx="2760453" cy="2760453"/>
                  <wp:effectExtent l="0" t="0" r="1905" b="1905"/>
                  <wp:docPr id="274" name="Picture 274" descr="\\fs001\01intake$\01ROBINSON\work\comp\comp4\Ant-Simulation-master(3)\Ant-Simulation-master\app\tests\Worker\Worker.draw - Drawn with ou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001\01intake$\01ROBINSON\work\comp\comp4\Ant-Simulation-master(3)\Ant-Simulation-master\app\tests\Worker\Worker.draw - Drawn with out food.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60439" cy="2760439"/>
                          </a:xfrm>
                          <a:prstGeom prst="rect">
                            <a:avLst/>
                          </a:prstGeom>
                          <a:noFill/>
                          <a:ln>
                            <a:noFill/>
                          </a:ln>
                        </pic:spPr>
                      </pic:pic>
                    </a:graphicData>
                  </a:graphic>
                </wp:inline>
              </w:drawing>
            </w:r>
          </w:p>
        </w:tc>
        <w:tc>
          <w:tcPr>
            <w:tcW w:w="1060" w:type="pct"/>
          </w:tcPr>
          <w:p w14:paraId="5C365F00" w14:textId="77777777" w:rsidR="000C3215" w:rsidRDefault="000C3215" w:rsidP="00AD0A1A">
            <w:pPr>
              <w:spacing w:line="276" w:lineRule="auto"/>
            </w:pPr>
            <w:r>
              <w:t xml:space="preserve">A sample from the test showing the ant has dropped the food, as it has no longer being drawn with a square on it. </w:t>
            </w:r>
            <w:r w:rsidRPr="00020F47">
              <w:rPr>
                <w:i/>
              </w:rPr>
              <w:t>Note</w:t>
            </w:r>
            <w:r>
              <w:t>: The nest is not drawn in the picture however the test creates a 1x1 mock nest on the square the ant is standing</w:t>
            </w:r>
          </w:p>
        </w:tc>
      </w:tr>
      <w:tr w:rsidR="000C3215" w14:paraId="0120B7E5" w14:textId="77777777" w:rsidTr="00947428">
        <w:tc>
          <w:tcPr>
            <w:tcW w:w="634" w:type="pct"/>
          </w:tcPr>
          <w:p w14:paraId="43826E89" w14:textId="77777777" w:rsidR="000C3215" w:rsidRDefault="000C3215" w:rsidP="00AD0A1A">
            <w:pPr>
              <w:spacing w:line="276" w:lineRule="auto"/>
            </w:pPr>
            <w:r>
              <w:t>4</w:t>
            </w:r>
          </w:p>
        </w:tc>
        <w:tc>
          <w:tcPr>
            <w:tcW w:w="3306" w:type="pct"/>
          </w:tcPr>
          <w:p w14:paraId="7DD7568E" w14:textId="77777777" w:rsidR="000C3215" w:rsidRDefault="000C3215" w:rsidP="00AD0A1A">
            <w:pPr>
              <w:spacing w:line="276" w:lineRule="auto"/>
              <w:rPr>
                <w:noProof/>
                <w:lang w:val="en-US"/>
              </w:rPr>
            </w:pPr>
            <w:r w:rsidRPr="002B3E4F">
              <w:rPr>
                <w:noProof/>
                <w:lang w:eastAsia="en-GB"/>
              </w:rPr>
              <w:drawing>
                <wp:inline distT="0" distB="0" distL="0" distR="0" wp14:anchorId="0F734A25" wp14:editId="54F01FF1">
                  <wp:extent cx="1067681" cy="1115250"/>
                  <wp:effectExtent l="0" t="4762" r="0" b="0"/>
                  <wp:docPr id="39" name="Picture 4" descr="Z:\Alex On My Mac\Dropbox\projects\Ant-Simulation\app\tests\Worker\Worker.draw - Drawn with ou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Alex On My Mac\Dropbox\projects\Ant-Simulation\app\tests\Worker\Worker.draw - Drawn with out food.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l="44863" t="43425" r="32813" b="33256"/>
                          <a:stretch/>
                        </pic:blipFill>
                        <pic:spPr bwMode="auto">
                          <a:xfrm rot="16200000">
                            <a:off x="0" y="0"/>
                            <a:ext cx="1067878" cy="11154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60" w:type="pct"/>
          </w:tcPr>
          <w:p w14:paraId="49208F27" w14:textId="77777777" w:rsidR="000C3215" w:rsidRDefault="000C3215" w:rsidP="00AD0A1A">
            <w:pPr>
              <w:spacing w:line="276" w:lineRule="auto"/>
            </w:pPr>
          </w:p>
        </w:tc>
      </w:tr>
      <w:tr w:rsidR="000C3215" w14:paraId="07AAA089" w14:textId="77777777" w:rsidTr="00947428">
        <w:tc>
          <w:tcPr>
            <w:tcW w:w="634" w:type="pct"/>
          </w:tcPr>
          <w:p w14:paraId="5F3B6ECF" w14:textId="77777777" w:rsidR="000C3215" w:rsidRDefault="000C3215" w:rsidP="00AD0A1A">
            <w:pPr>
              <w:spacing w:line="276" w:lineRule="auto"/>
            </w:pPr>
            <w:r>
              <w:t>5</w:t>
            </w:r>
          </w:p>
        </w:tc>
        <w:tc>
          <w:tcPr>
            <w:tcW w:w="3306" w:type="pct"/>
          </w:tcPr>
          <w:p w14:paraId="0616D1E5" w14:textId="77777777" w:rsidR="000C3215" w:rsidRDefault="000C3215" w:rsidP="00AD0A1A">
            <w:pPr>
              <w:spacing w:line="276" w:lineRule="auto"/>
              <w:rPr>
                <w:noProof/>
                <w:lang w:val="en-US"/>
              </w:rPr>
            </w:pPr>
            <w:r w:rsidRPr="002B3E4F">
              <w:rPr>
                <w:noProof/>
                <w:lang w:eastAsia="en-GB"/>
              </w:rPr>
              <w:drawing>
                <wp:inline distT="0" distB="0" distL="0" distR="0" wp14:anchorId="1B064ABA" wp14:editId="5B6D83CE">
                  <wp:extent cx="919011" cy="956684"/>
                  <wp:effectExtent l="0" t="0" r="0" b="0"/>
                  <wp:docPr id="40" name="Picture 5" descr="Z:\Alex On My Mac\Dropbox\projects\Ant-Simulation\app\tests\Worker\Worker.draw - Drawn with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lex On My Mac\Dropbox\projects\Ant-Simulation\app\tests\Worker\Worker.draw - Drawn with food.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l="45859" t="44751" r="34881" b="35245"/>
                          <a:stretch/>
                        </pic:blipFill>
                        <pic:spPr bwMode="auto">
                          <a:xfrm>
                            <a:off x="0" y="0"/>
                            <a:ext cx="919210" cy="9568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60" w:type="pct"/>
          </w:tcPr>
          <w:p w14:paraId="347F0334" w14:textId="77777777" w:rsidR="000C3215" w:rsidRDefault="000C3215" w:rsidP="00AD0A1A">
            <w:pPr>
              <w:spacing w:line="276" w:lineRule="auto"/>
            </w:pPr>
          </w:p>
        </w:tc>
      </w:tr>
    </w:tbl>
    <w:p w14:paraId="37DD558D" w14:textId="47F521EF" w:rsidR="000C3215" w:rsidRDefault="000C3215" w:rsidP="0035038E">
      <w:pPr>
        <w:pStyle w:val="Heading3"/>
        <w:spacing w:after="240" w:line="276" w:lineRule="auto"/>
      </w:pPr>
    </w:p>
    <w:tbl>
      <w:tblPr>
        <w:tblStyle w:val="TableGrid"/>
        <w:tblpPr w:leftFromText="180" w:rightFromText="180" w:vertAnchor="page" w:horzAnchor="margin" w:tblpY="2262"/>
        <w:tblW w:w="5051" w:type="pct"/>
        <w:tblLayout w:type="fixed"/>
        <w:tblLook w:val="04A0" w:firstRow="1" w:lastRow="0" w:firstColumn="1" w:lastColumn="0" w:noHBand="0" w:noVBand="1"/>
      </w:tblPr>
      <w:tblGrid>
        <w:gridCol w:w="756"/>
        <w:gridCol w:w="1549"/>
        <w:gridCol w:w="2449"/>
        <w:gridCol w:w="1005"/>
        <w:gridCol w:w="2741"/>
        <w:gridCol w:w="4897"/>
        <w:gridCol w:w="922"/>
      </w:tblGrid>
      <w:tr w:rsidR="00FA3A8D" w:rsidRPr="00FA122A" w14:paraId="7FAEC692" w14:textId="77777777" w:rsidTr="00FA122A">
        <w:trPr>
          <w:trHeight w:val="20"/>
          <w:tblHeader/>
        </w:trPr>
        <w:tc>
          <w:tcPr>
            <w:tcW w:w="264" w:type="pct"/>
            <w:hideMark/>
          </w:tcPr>
          <w:p w14:paraId="77554BB9" w14:textId="77777777" w:rsidR="00FA3A8D" w:rsidRPr="00FA122A" w:rsidRDefault="00FA3A8D" w:rsidP="00FA122A">
            <w:pPr>
              <w:jc w:val="center"/>
              <w:rPr>
                <w:rFonts w:eastAsia="Times New Roman"/>
                <w:b/>
                <w:sz w:val="24"/>
                <w:lang w:eastAsia="en-GB"/>
              </w:rPr>
            </w:pPr>
            <w:r w:rsidRPr="00FA122A">
              <w:rPr>
                <w:rFonts w:eastAsia="Times New Roman"/>
                <w:b/>
                <w:sz w:val="24"/>
                <w:lang w:eastAsia="en-GB"/>
              </w:rPr>
              <w:t>Test</w:t>
            </w:r>
          </w:p>
        </w:tc>
        <w:tc>
          <w:tcPr>
            <w:tcW w:w="541" w:type="pct"/>
            <w:hideMark/>
          </w:tcPr>
          <w:p w14:paraId="1E46EEBF" w14:textId="77777777" w:rsidR="00FA3A8D" w:rsidRPr="00FA122A" w:rsidRDefault="00FA3A8D" w:rsidP="00FA122A">
            <w:pPr>
              <w:jc w:val="center"/>
              <w:rPr>
                <w:rFonts w:eastAsia="Times New Roman"/>
                <w:b/>
                <w:sz w:val="24"/>
                <w:lang w:eastAsia="en-GB"/>
              </w:rPr>
            </w:pPr>
            <w:r w:rsidRPr="00FA122A">
              <w:rPr>
                <w:rFonts w:eastAsia="Times New Roman"/>
                <w:b/>
                <w:sz w:val="24"/>
                <w:lang w:eastAsia="en-GB"/>
              </w:rPr>
              <w:t>Action</w:t>
            </w:r>
          </w:p>
        </w:tc>
        <w:tc>
          <w:tcPr>
            <w:tcW w:w="855" w:type="pct"/>
            <w:hideMark/>
          </w:tcPr>
          <w:p w14:paraId="2241D680" w14:textId="77777777" w:rsidR="00FA3A8D" w:rsidRPr="00FA122A" w:rsidRDefault="00FA3A8D" w:rsidP="00FA122A">
            <w:pPr>
              <w:jc w:val="center"/>
              <w:rPr>
                <w:rFonts w:eastAsia="Times New Roman"/>
                <w:b/>
                <w:sz w:val="24"/>
                <w:lang w:eastAsia="en-GB"/>
              </w:rPr>
            </w:pPr>
            <w:r w:rsidRPr="00FA122A">
              <w:rPr>
                <w:rFonts w:eastAsia="Times New Roman"/>
                <w:b/>
                <w:sz w:val="24"/>
                <w:lang w:eastAsia="en-GB"/>
              </w:rPr>
              <w:t>Tests</w:t>
            </w:r>
          </w:p>
        </w:tc>
        <w:tc>
          <w:tcPr>
            <w:tcW w:w="351" w:type="pct"/>
            <w:hideMark/>
          </w:tcPr>
          <w:p w14:paraId="52CEC06B" w14:textId="77777777" w:rsidR="00FA3A8D" w:rsidRPr="00FA122A" w:rsidRDefault="00FA3A8D" w:rsidP="00FA122A">
            <w:pPr>
              <w:jc w:val="center"/>
              <w:rPr>
                <w:rFonts w:eastAsia="Times New Roman"/>
                <w:b/>
                <w:sz w:val="24"/>
                <w:lang w:eastAsia="en-GB"/>
              </w:rPr>
            </w:pPr>
            <w:r w:rsidRPr="00FA122A">
              <w:rPr>
                <w:rFonts w:eastAsia="Times New Roman"/>
                <w:b/>
                <w:sz w:val="24"/>
                <w:lang w:eastAsia="en-GB"/>
              </w:rPr>
              <w:t>Reason</w:t>
            </w:r>
          </w:p>
        </w:tc>
        <w:tc>
          <w:tcPr>
            <w:tcW w:w="957" w:type="pct"/>
            <w:hideMark/>
          </w:tcPr>
          <w:p w14:paraId="60B8B37E" w14:textId="77777777" w:rsidR="00FA3A8D" w:rsidRPr="00FA122A" w:rsidRDefault="00FA3A8D" w:rsidP="00FA122A">
            <w:pPr>
              <w:jc w:val="center"/>
              <w:rPr>
                <w:rFonts w:eastAsia="Times New Roman"/>
                <w:b/>
                <w:sz w:val="24"/>
                <w:lang w:eastAsia="en-GB"/>
              </w:rPr>
            </w:pPr>
            <w:r w:rsidRPr="00FA122A">
              <w:rPr>
                <w:rFonts w:eastAsia="Times New Roman"/>
                <w:b/>
                <w:sz w:val="24"/>
                <w:lang w:eastAsia="en-GB"/>
              </w:rPr>
              <w:t>Input</w:t>
            </w:r>
          </w:p>
        </w:tc>
        <w:tc>
          <w:tcPr>
            <w:tcW w:w="1710" w:type="pct"/>
            <w:hideMark/>
          </w:tcPr>
          <w:p w14:paraId="28CAD4D2" w14:textId="77777777" w:rsidR="00FA3A8D" w:rsidRPr="00FA122A" w:rsidRDefault="00FA3A8D" w:rsidP="00FA122A">
            <w:pPr>
              <w:jc w:val="center"/>
              <w:rPr>
                <w:rFonts w:eastAsia="Times New Roman"/>
                <w:b/>
                <w:sz w:val="24"/>
                <w:lang w:eastAsia="en-GB"/>
              </w:rPr>
            </w:pPr>
            <w:r w:rsidRPr="00FA122A">
              <w:rPr>
                <w:rFonts w:eastAsia="Times New Roman"/>
                <w:b/>
                <w:sz w:val="24"/>
                <w:lang w:eastAsia="en-GB"/>
              </w:rPr>
              <w:t>Expected</w:t>
            </w:r>
          </w:p>
        </w:tc>
        <w:tc>
          <w:tcPr>
            <w:tcW w:w="322" w:type="pct"/>
            <w:hideMark/>
          </w:tcPr>
          <w:p w14:paraId="08535349" w14:textId="77777777" w:rsidR="00FA3A8D" w:rsidRPr="00FA122A" w:rsidRDefault="00FA3A8D" w:rsidP="00FA122A">
            <w:pPr>
              <w:jc w:val="center"/>
              <w:rPr>
                <w:rFonts w:eastAsia="Times New Roman"/>
                <w:b/>
                <w:sz w:val="24"/>
                <w:lang w:eastAsia="en-GB"/>
              </w:rPr>
            </w:pPr>
            <w:r w:rsidRPr="00FA122A">
              <w:rPr>
                <w:rFonts w:eastAsia="Times New Roman"/>
                <w:b/>
                <w:sz w:val="24"/>
                <w:lang w:eastAsia="en-GB"/>
              </w:rPr>
              <w:t>Result</w:t>
            </w:r>
          </w:p>
        </w:tc>
      </w:tr>
      <w:tr w:rsidR="00FA3A8D" w:rsidRPr="00FA122A" w14:paraId="7146FE17" w14:textId="77777777" w:rsidTr="00FA122A">
        <w:trPr>
          <w:trHeight w:val="20"/>
        </w:trPr>
        <w:tc>
          <w:tcPr>
            <w:tcW w:w="264" w:type="pct"/>
          </w:tcPr>
          <w:p w14:paraId="10B30817" w14:textId="77777777" w:rsidR="00FA3A8D" w:rsidRPr="00FA122A" w:rsidRDefault="00FA3A8D" w:rsidP="00FA3A8D">
            <w:pPr>
              <w:rPr>
                <w:rFonts w:eastAsia="Times New Roman"/>
                <w:lang w:eastAsia="en-GB"/>
              </w:rPr>
            </w:pPr>
            <w:r w:rsidRPr="00FA122A">
              <w:rPr>
                <w:rFonts w:eastAsia="Times New Roman"/>
                <w:lang w:eastAsia="en-GB"/>
              </w:rPr>
              <w:t>1</w:t>
            </w:r>
          </w:p>
        </w:tc>
        <w:tc>
          <w:tcPr>
            <w:tcW w:w="541" w:type="pct"/>
          </w:tcPr>
          <w:p w14:paraId="3F4A13AD" w14:textId="77777777" w:rsidR="00FA3A8D" w:rsidRPr="00FA122A" w:rsidRDefault="00FA3A8D" w:rsidP="00FA3A8D">
            <w:pPr>
              <w:rPr>
                <w:rFonts w:eastAsia="Times New Roman"/>
                <w:lang w:eastAsia="en-GB"/>
              </w:rPr>
            </w:pPr>
            <w:r w:rsidRPr="00FA122A">
              <w:rPr>
                <w:rFonts w:eastAsia="Times New Roman"/>
                <w:lang w:eastAsia="en-GB"/>
              </w:rPr>
              <w:t>Guarding nest</w:t>
            </w:r>
          </w:p>
        </w:tc>
        <w:tc>
          <w:tcPr>
            <w:tcW w:w="855" w:type="pct"/>
          </w:tcPr>
          <w:p w14:paraId="17E1ABF7" w14:textId="77777777" w:rsidR="00FA3A8D" w:rsidRPr="00FA122A" w:rsidRDefault="00FA3A8D" w:rsidP="00FA3A8D">
            <w:pPr>
              <w:rPr>
                <w:rFonts w:eastAsia="Times New Roman"/>
                <w:lang w:eastAsia="en-GB"/>
              </w:rPr>
            </w:pPr>
            <w:r w:rsidRPr="00FA122A">
              <w:rPr>
                <w:rFonts w:eastAsia="Times New Roman"/>
                <w:lang w:eastAsia="en-GB"/>
              </w:rPr>
              <w:t>Tests an ant will guard its nests correctly</w:t>
            </w:r>
          </w:p>
        </w:tc>
        <w:tc>
          <w:tcPr>
            <w:tcW w:w="351" w:type="pct"/>
          </w:tcPr>
          <w:p w14:paraId="478EED95"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513D5893" w14:textId="77777777" w:rsidR="00FA3A8D" w:rsidRPr="00FA122A" w:rsidRDefault="00FA3A8D" w:rsidP="00FA3A8D">
            <w:pPr>
              <w:rPr>
                <w:rFonts w:eastAsia="Times New Roman"/>
                <w:lang w:eastAsia="en-GB"/>
              </w:rPr>
            </w:pPr>
            <w:r w:rsidRPr="00FA122A">
              <w:rPr>
                <w:rFonts w:eastAsia="Times New Roman"/>
                <w:lang w:eastAsia="en-GB"/>
              </w:rPr>
              <w:t>A single soldier ant and its nest</w:t>
            </w:r>
          </w:p>
        </w:tc>
        <w:tc>
          <w:tcPr>
            <w:tcW w:w="1710" w:type="pct"/>
          </w:tcPr>
          <w:p w14:paraId="397BEB60" w14:textId="77777777" w:rsidR="00FA3A8D" w:rsidRPr="00FA122A" w:rsidRDefault="00FA3A8D" w:rsidP="00FA3A8D">
            <w:pPr>
              <w:rPr>
                <w:rFonts w:eastAsia="Times New Roman"/>
                <w:lang w:eastAsia="en-GB"/>
              </w:rPr>
            </w:pPr>
            <w:r w:rsidRPr="00FA122A">
              <w:rPr>
                <w:rFonts w:eastAsia="Times New Roman"/>
                <w:lang w:eastAsia="en-GB"/>
              </w:rPr>
              <w:t>The ant will search for its nest, when it finds its nest it will move certain distance away, stop and start turning around</w:t>
            </w:r>
          </w:p>
        </w:tc>
        <w:tc>
          <w:tcPr>
            <w:tcW w:w="322" w:type="pct"/>
          </w:tcPr>
          <w:p w14:paraId="620191E6"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A122A" w14:paraId="5CFF62C0" w14:textId="77777777" w:rsidTr="00FA122A">
        <w:trPr>
          <w:trHeight w:val="20"/>
        </w:trPr>
        <w:tc>
          <w:tcPr>
            <w:tcW w:w="264" w:type="pct"/>
          </w:tcPr>
          <w:p w14:paraId="4B8EBAE1" w14:textId="77777777" w:rsidR="00FA3A8D" w:rsidRPr="00FA122A" w:rsidRDefault="00FA3A8D" w:rsidP="00FA3A8D">
            <w:pPr>
              <w:rPr>
                <w:rFonts w:eastAsia="Times New Roman"/>
                <w:lang w:eastAsia="en-GB"/>
              </w:rPr>
            </w:pPr>
            <w:r w:rsidRPr="00FA122A">
              <w:rPr>
                <w:rFonts w:eastAsia="Times New Roman"/>
                <w:lang w:eastAsia="en-GB"/>
              </w:rPr>
              <w:t>2</w:t>
            </w:r>
          </w:p>
        </w:tc>
        <w:tc>
          <w:tcPr>
            <w:tcW w:w="541" w:type="pct"/>
          </w:tcPr>
          <w:p w14:paraId="3DA4339D" w14:textId="77777777" w:rsidR="00FA3A8D" w:rsidRPr="00FA122A" w:rsidRDefault="00FA3A8D" w:rsidP="00FA3A8D">
            <w:pPr>
              <w:rPr>
                <w:rFonts w:eastAsia="Times New Roman"/>
                <w:lang w:eastAsia="en-GB"/>
              </w:rPr>
            </w:pPr>
            <w:r w:rsidRPr="00FA122A">
              <w:rPr>
                <w:rFonts w:eastAsia="Times New Roman"/>
                <w:lang w:eastAsia="en-GB"/>
              </w:rPr>
              <w:t>Guarding food</w:t>
            </w:r>
          </w:p>
        </w:tc>
        <w:tc>
          <w:tcPr>
            <w:tcW w:w="855" w:type="pct"/>
          </w:tcPr>
          <w:p w14:paraId="5F5CDAC3" w14:textId="77777777" w:rsidR="00FA3A8D" w:rsidRPr="00FA122A" w:rsidRDefault="00FA3A8D" w:rsidP="00FA3A8D">
            <w:pPr>
              <w:rPr>
                <w:rFonts w:eastAsia="Times New Roman"/>
                <w:lang w:eastAsia="en-GB"/>
              </w:rPr>
            </w:pPr>
            <w:r w:rsidRPr="00FA122A">
              <w:rPr>
                <w:rFonts w:eastAsia="Times New Roman"/>
                <w:lang w:eastAsia="en-GB"/>
              </w:rPr>
              <w:t>Tests an ant will guard food correctly</w:t>
            </w:r>
          </w:p>
        </w:tc>
        <w:tc>
          <w:tcPr>
            <w:tcW w:w="351" w:type="pct"/>
          </w:tcPr>
          <w:p w14:paraId="084144AF"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4AF498E2" w14:textId="77777777" w:rsidR="00FA3A8D" w:rsidRPr="00FA122A" w:rsidRDefault="00FA3A8D" w:rsidP="00FA3A8D">
            <w:pPr>
              <w:rPr>
                <w:rFonts w:eastAsia="Times New Roman"/>
                <w:lang w:eastAsia="en-GB"/>
              </w:rPr>
            </w:pPr>
            <w:r w:rsidRPr="00FA122A">
              <w:rPr>
                <w:rFonts w:eastAsia="Times New Roman"/>
                <w:lang w:eastAsia="en-GB"/>
              </w:rPr>
              <w:t>A single soldier ant and a single source of food</w:t>
            </w:r>
          </w:p>
        </w:tc>
        <w:tc>
          <w:tcPr>
            <w:tcW w:w="1710" w:type="pct"/>
          </w:tcPr>
          <w:p w14:paraId="2499EF7E" w14:textId="77777777" w:rsidR="00FA3A8D" w:rsidRPr="00FA122A" w:rsidRDefault="00FA3A8D" w:rsidP="00FA3A8D">
            <w:pPr>
              <w:rPr>
                <w:rFonts w:eastAsia="Times New Roman"/>
                <w:lang w:eastAsia="en-GB"/>
              </w:rPr>
            </w:pPr>
            <w:r w:rsidRPr="00FA122A">
              <w:rPr>
                <w:rFonts w:eastAsia="Times New Roman"/>
                <w:lang w:eastAsia="en-GB"/>
              </w:rPr>
              <w:t>The ant will search for the food. When the ant sees the food, it will stop and start turning around</w:t>
            </w:r>
          </w:p>
        </w:tc>
        <w:tc>
          <w:tcPr>
            <w:tcW w:w="322" w:type="pct"/>
          </w:tcPr>
          <w:p w14:paraId="40858300"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A122A" w14:paraId="516C61A6" w14:textId="77777777" w:rsidTr="00FA122A">
        <w:trPr>
          <w:trHeight w:val="20"/>
        </w:trPr>
        <w:tc>
          <w:tcPr>
            <w:tcW w:w="264" w:type="pct"/>
          </w:tcPr>
          <w:p w14:paraId="4C7C5217" w14:textId="77777777" w:rsidR="00FA3A8D" w:rsidRPr="00FA122A" w:rsidRDefault="00FA3A8D" w:rsidP="00FA3A8D">
            <w:pPr>
              <w:rPr>
                <w:rFonts w:eastAsia="Times New Roman"/>
                <w:lang w:eastAsia="en-GB"/>
              </w:rPr>
            </w:pPr>
            <w:r w:rsidRPr="00FA122A">
              <w:rPr>
                <w:rFonts w:eastAsia="Times New Roman"/>
                <w:lang w:eastAsia="en-GB"/>
              </w:rPr>
              <w:t>3</w:t>
            </w:r>
          </w:p>
        </w:tc>
        <w:tc>
          <w:tcPr>
            <w:tcW w:w="541" w:type="pct"/>
          </w:tcPr>
          <w:p w14:paraId="58661D3D" w14:textId="77777777" w:rsidR="00FA3A8D" w:rsidRPr="00FA122A" w:rsidRDefault="00FA3A8D" w:rsidP="00FA3A8D">
            <w:pPr>
              <w:rPr>
                <w:rFonts w:eastAsia="Times New Roman"/>
                <w:lang w:eastAsia="en-GB"/>
              </w:rPr>
            </w:pPr>
            <w:r w:rsidRPr="00FA122A">
              <w:rPr>
                <w:rFonts w:eastAsia="Times New Roman"/>
                <w:lang w:eastAsia="en-GB"/>
              </w:rPr>
              <w:t>Attacking other ants</w:t>
            </w:r>
          </w:p>
        </w:tc>
        <w:tc>
          <w:tcPr>
            <w:tcW w:w="855" w:type="pct"/>
          </w:tcPr>
          <w:p w14:paraId="607C81AD" w14:textId="77777777" w:rsidR="00FA3A8D" w:rsidRPr="00FA122A" w:rsidRDefault="00FA3A8D" w:rsidP="00FA3A8D">
            <w:pPr>
              <w:rPr>
                <w:rFonts w:eastAsia="Times New Roman"/>
                <w:lang w:eastAsia="en-GB"/>
              </w:rPr>
            </w:pPr>
            <w:r w:rsidRPr="00FA122A">
              <w:rPr>
                <w:rFonts w:eastAsia="Times New Roman"/>
                <w:lang w:eastAsia="en-GB"/>
              </w:rPr>
              <w:t xml:space="preserve">Tests an ant will attack ants it has targeted correctly. </w:t>
            </w:r>
            <w:r w:rsidRPr="00FA122A">
              <w:rPr>
                <w:rFonts w:eastAsia="Times New Roman"/>
                <w:i/>
                <w:lang w:eastAsia="en-GB"/>
              </w:rPr>
              <w:t>Note</w:t>
            </w:r>
            <w:r w:rsidRPr="00FA122A">
              <w:rPr>
                <w:rFonts w:eastAsia="Times New Roman"/>
                <w:lang w:eastAsia="en-GB"/>
              </w:rPr>
              <w:t xml:space="preserve">: tests </w:t>
            </w:r>
            <w:proofErr w:type="spellStart"/>
            <w:r w:rsidRPr="00FA122A">
              <w:rPr>
                <w:rFonts w:eastAsia="Times New Roman"/>
                <w:lang w:eastAsia="en-GB"/>
              </w:rPr>
              <w:t>pickTarget</w:t>
            </w:r>
            <w:proofErr w:type="spellEnd"/>
            <w:r w:rsidRPr="00FA122A">
              <w:rPr>
                <w:rFonts w:eastAsia="Times New Roman"/>
                <w:lang w:eastAsia="en-GB"/>
              </w:rPr>
              <w:t>, follow and attack functions</w:t>
            </w:r>
          </w:p>
        </w:tc>
        <w:tc>
          <w:tcPr>
            <w:tcW w:w="351" w:type="pct"/>
          </w:tcPr>
          <w:p w14:paraId="2387C5DB"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2ABE2DA3" w14:textId="77777777" w:rsidR="00FA3A8D" w:rsidRPr="00FA122A" w:rsidRDefault="00FA3A8D" w:rsidP="00FA3A8D">
            <w:pPr>
              <w:rPr>
                <w:rFonts w:eastAsia="Times New Roman"/>
                <w:lang w:eastAsia="en-GB"/>
              </w:rPr>
            </w:pPr>
            <w:r w:rsidRPr="00FA122A">
              <w:rPr>
                <w:rFonts w:eastAsia="Times New Roman"/>
                <w:lang w:eastAsia="en-GB"/>
              </w:rPr>
              <w:t>A single soldier ant and a single worker ant of different species</w:t>
            </w:r>
          </w:p>
        </w:tc>
        <w:tc>
          <w:tcPr>
            <w:tcW w:w="1710" w:type="pct"/>
          </w:tcPr>
          <w:p w14:paraId="5CE9A034" w14:textId="77777777" w:rsidR="00FA3A8D" w:rsidRPr="00FA122A" w:rsidRDefault="00FA3A8D" w:rsidP="00FA3A8D">
            <w:pPr>
              <w:rPr>
                <w:rFonts w:eastAsia="Times New Roman"/>
                <w:lang w:eastAsia="en-GB"/>
              </w:rPr>
            </w:pPr>
            <w:r w:rsidRPr="00FA122A">
              <w:rPr>
                <w:rFonts w:eastAsia="Times New Roman"/>
                <w:lang w:eastAsia="en-GB"/>
              </w:rPr>
              <w:t>[For solider ant only]The ant will wonder around, when it sees the other ant it will target the ant. When the ant is targeted it will begin to follow the ant until it is range to attack. The ant will then attack the other ant reducing its health until death. This will continue to happen until the other ant is dead</w:t>
            </w:r>
          </w:p>
        </w:tc>
        <w:tc>
          <w:tcPr>
            <w:tcW w:w="322" w:type="pct"/>
          </w:tcPr>
          <w:p w14:paraId="09B3CA81"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A122A" w14:paraId="141CCC77" w14:textId="77777777" w:rsidTr="00FA122A">
        <w:trPr>
          <w:trHeight w:val="20"/>
        </w:trPr>
        <w:tc>
          <w:tcPr>
            <w:tcW w:w="264" w:type="pct"/>
          </w:tcPr>
          <w:p w14:paraId="45EAEC47" w14:textId="77777777" w:rsidR="00FA3A8D" w:rsidRPr="00FA122A" w:rsidRDefault="00FA3A8D" w:rsidP="00FA3A8D">
            <w:pPr>
              <w:rPr>
                <w:rFonts w:eastAsia="Times New Roman"/>
                <w:lang w:eastAsia="en-GB"/>
              </w:rPr>
            </w:pPr>
            <w:r w:rsidRPr="00FA122A">
              <w:rPr>
                <w:rFonts w:eastAsia="Times New Roman"/>
                <w:lang w:eastAsia="en-GB"/>
              </w:rPr>
              <w:t>4</w:t>
            </w:r>
          </w:p>
        </w:tc>
        <w:tc>
          <w:tcPr>
            <w:tcW w:w="541" w:type="pct"/>
            <w:vMerge w:val="restart"/>
          </w:tcPr>
          <w:p w14:paraId="60774ADD" w14:textId="77777777" w:rsidR="00FA3A8D" w:rsidRPr="00FA122A" w:rsidRDefault="00FA3A8D" w:rsidP="00FA3A8D">
            <w:pPr>
              <w:rPr>
                <w:rFonts w:eastAsia="Times New Roman"/>
                <w:lang w:eastAsia="en-GB"/>
              </w:rPr>
            </w:pPr>
            <w:proofErr w:type="spellStart"/>
            <w:r w:rsidRPr="00FA122A">
              <w:rPr>
                <w:rFonts w:eastAsia="Times New Roman"/>
                <w:lang w:eastAsia="en-GB"/>
              </w:rPr>
              <w:t>Soldier.soldiersInView</w:t>
            </w:r>
            <w:proofErr w:type="spellEnd"/>
          </w:p>
        </w:tc>
        <w:tc>
          <w:tcPr>
            <w:tcW w:w="855" w:type="pct"/>
            <w:vMerge w:val="restart"/>
          </w:tcPr>
          <w:p w14:paraId="5B7FEFC7" w14:textId="77777777" w:rsidR="00FA3A8D" w:rsidRPr="00FA122A" w:rsidRDefault="00FA3A8D" w:rsidP="00FA3A8D">
            <w:pPr>
              <w:rPr>
                <w:rFonts w:eastAsia="Times New Roman"/>
                <w:lang w:eastAsia="en-GB"/>
              </w:rPr>
            </w:pPr>
            <w:r w:rsidRPr="00FA122A">
              <w:rPr>
                <w:rFonts w:eastAsia="Times New Roman"/>
                <w:lang w:eastAsia="en-GB"/>
              </w:rPr>
              <w:t>Test that soldier in view returns true when there are soldiers in view</w:t>
            </w:r>
          </w:p>
        </w:tc>
        <w:tc>
          <w:tcPr>
            <w:tcW w:w="351" w:type="pct"/>
          </w:tcPr>
          <w:p w14:paraId="561E89EC"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6C9DFA66" w14:textId="77777777" w:rsidR="00FA3A8D" w:rsidRPr="00FA122A" w:rsidRDefault="00FA3A8D" w:rsidP="00FA3A8D">
            <w:pPr>
              <w:rPr>
                <w:rFonts w:eastAsia="Times New Roman"/>
                <w:lang w:eastAsia="en-GB"/>
              </w:rPr>
            </w:pPr>
            <w:r w:rsidRPr="00FA122A">
              <w:rPr>
                <w:rFonts w:eastAsia="Times New Roman"/>
                <w:lang w:eastAsia="en-GB"/>
              </w:rPr>
              <w:t>No ants in view</w:t>
            </w:r>
          </w:p>
        </w:tc>
        <w:tc>
          <w:tcPr>
            <w:tcW w:w="1710" w:type="pct"/>
          </w:tcPr>
          <w:p w14:paraId="039C08D4" w14:textId="77777777" w:rsidR="00FA3A8D" w:rsidRPr="00FA122A" w:rsidRDefault="00FA3A8D" w:rsidP="00FA3A8D">
            <w:pPr>
              <w:rPr>
                <w:rFonts w:eastAsia="Times New Roman"/>
                <w:lang w:eastAsia="en-GB"/>
              </w:rPr>
            </w:pPr>
            <w:r w:rsidRPr="00FA122A">
              <w:rPr>
                <w:rFonts w:eastAsia="Times New Roman"/>
                <w:lang w:eastAsia="en-GB"/>
              </w:rPr>
              <w:t>Returns false i.e. no soldiers in view</w:t>
            </w:r>
          </w:p>
        </w:tc>
        <w:tc>
          <w:tcPr>
            <w:tcW w:w="322" w:type="pct"/>
          </w:tcPr>
          <w:p w14:paraId="140B648A"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A122A" w14:paraId="5B3E63DF" w14:textId="77777777" w:rsidTr="00FA122A">
        <w:trPr>
          <w:trHeight w:val="20"/>
        </w:trPr>
        <w:tc>
          <w:tcPr>
            <w:tcW w:w="264" w:type="pct"/>
          </w:tcPr>
          <w:p w14:paraId="2FDCABE7" w14:textId="77777777" w:rsidR="00FA3A8D" w:rsidRPr="00FA122A" w:rsidRDefault="00FA3A8D" w:rsidP="00FA3A8D">
            <w:pPr>
              <w:rPr>
                <w:rFonts w:eastAsia="Times New Roman"/>
                <w:lang w:eastAsia="en-GB"/>
              </w:rPr>
            </w:pPr>
            <w:r w:rsidRPr="00FA122A">
              <w:rPr>
                <w:rFonts w:eastAsia="Times New Roman"/>
                <w:lang w:eastAsia="en-GB"/>
              </w:rPr>
              <w:t>5</w:t>
            </w:r>
          </w:p>
        </w:tc>
        <w:tc>
          <w:tcPr>
            <w:tcW w:w="541" w:type="pct"/>
            <w:vMerge/>
          </w:tcPr>
          <w:p w14:paraId="3FBB7903" w14:textId="77777777" w:rsidR="00FA3A8D" w:rsidRPr="00FA122A" w:rsidRDefault="00FA3A8D" w:rsidP="00FA3A8D">
            <w:pPr>
              <w:rPr>
                <w:rFonts w:eastAsia="Times New Roman"/>
                <w:lang w:eastAsia="en-GB"/>
              </w:rPr>
            </w:pPr>
          </w:p>
        </w:tc>
        <w:tc>
          <w:tcPr>
            <w:tcW w:w="855" w:type="pct"/>
            <w:vMerge/>
          </w:tcPr>
          <w:p w14:paraId="161E357E" w14:textId="77777777" w:rsidR="00FA3A8D" w:rsidRPr="00FA122A" w:rsidRDefault="00FA3A8D" w:rsidP="00FA3A8D">
            <w:pPr>
              <w:rPr>
                <w:rFonts w:eastAsia="Times New Roman"/>
                <w:lang w:eastAsia="en-GB"/>
              </w:rPr>
            </w:pPr>
          </w:p>
        </w:tc>
        <w:tc>
          <w:tcPr>
            <w:tcW w:w="351" w:type="pct"/>
          </w:tcPr>
          <w:p w14:paraId="1FF6EE9A"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5F2C5CE4" w14:textId="77777777" w:rsidR="00FA3A8D" w:rsidRPr="00FA122A" w:rsidRDefault="00FA3A8D" w:rsidP="00FA3A8D">
            <w:pPr>
              <w:rPr>
                <w:rFonts w:eastAsia="Times New Roman"/>
                <w:lang w:eastAsia="en-GB"/>
              </w:rPr>
            </w:pPr>
            <w:r w:rsidRPr="00FA122A">
              <w:rPr>
                <w:rFonts w:eastAsia="Times New Roman"/>
                <w:lang w:eastAsia="en-GB"/>
              </w:rPr>
              <w:t>Multiple ants within viewing distance which are both workers and soldiers.</w:t>
            </w:r>
          </w:p>
        </w:tc>
        <w:tc>
          <w:tcPr>
            <w:tcW w:w="1710" w:type="pct"/>
          </w:tcPr>
          <w:p w14:paraId="43F47397" w14:textId="77777777" w:rsidR="00FA3A8D" w:rsidRPr="00FA122A" w:rsidRDefault="00FA3A8D" w:rsidP="00FA3A8D">
            <w:pPr>
              <w:rPr>
                <w:rFonts w:eastAsia="Times New Roman"/>
                <w:lang w:eastAsia="en-GB"/>
              </w:rPr>
            </w:pPr>
            <w:r w:rsidRPr="00FA122A">
              <w:rPr>
                <w:rFonts w:eastAsia="Times New Roman"/>
                <w:lang w:eastAsia="en-GB"/>
              </w:rPr>
              <w:t>Returns true.</w:t>
            </w:r>
          </w:p>
        </w:tc>
        <w:tc>
          <w:tcPr>
            <w:tcW w:w="322" w:type="pct"/>
          </w:tcPr>
          <w:p w14:paraId="14033CC1"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A122A" w14:paraId="4C78CB1B" w14:textId="77777777" w:rsidTr="00FA122A">
        <w:trPr>
          <w:trHeight w:val="20"/>
        </w:trPr>
        <w:tc>
          <w:tcPr>
            <w:tcW w:w="264" w:type="pct"/>
          </w:tcPr>
          <w:p w14:paraId="038A3EDA" w14:textId="77777777" w:rsidR="00FA3A8D" w:rsidRPr="00FA122A" w:rsidRDefault="00FA3A8D" w:rsidP="00FA3A8D">
            <w:pPr>
              <w:rPr>
                <w:rFonts w:eastAsia="Times New Roman"/>
                <w:lang w:eastAsia="en-GB"/>
              </w:rPr>
            </w:pPr>
            <w:r w:rsidRPr="00FA122A">
              <w:rPr>
                <w:rFonts w:eastAsia="Times New Roman"/>
                <w:lang w:eastAsia="en-GB"/>
              </w:rPr>
              <w:t>6</w:t>
            </w:r>
          </w:p>
        </w:tc>
        <w:tc>
          <w:tcPr>
            <w:tcW w:w="541" w:type="pct"/>
            <w:vMerge/>
          </w:tcPr>
          <w:p w14:paraId="6999E6B1" w14:textId="77777777" w:rsidR="00FA3A8D" w:rsidRPr="00FA122A" w:rsidRDefault="00FA3A8D" w:rsidP="00FA3A8D">
            <w:pPr>
              <w:rPr>
                <w:rFonts w:eastAsia="Times New Roman"/>
                <w:lang w:eastAsia="en-GB"/>
              </w:rPr>
            </w:pPr>
          </w:p>
        </w:tc>
        <w:tc>
          <w:tcPr>
            <w:tcW w:w="855" w:type="pct"/>
            <w:vMerge/>
          </w:tcPr>
          <w:p w14:paraId="503408AA" w14:textId="77777777" w:rsidR="00FA3A8D" w:rsidRPr="00FA122A" w:rsidRDefault="00FA3A8D" w:rsidP="00FA3A8D">
            <w:pPr>
              <w:rPr>
                <w:rFonts w:eastAsia="Times New Roman"/>
                <w:lang w:eastAsia="en-GB"/>
              </w:rPr>
            </w:pPr>
          </w:p>
        </w:tc>
        <w:tc>
          <w:tcPr>
            <w:tcW w:w="351" w:type="pct"/>
          </w:tcPr>
          <w:p w14:paraId="773D3EF7"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03A58870" w14:textId="77777777" w:rsidR="00FA3A8D" w:rsidRPr="00FA122A" w:rsidRDefault="00FA3A8D" w:rsidP="00FA3A8D">
            <w:pPr>
              <w:rPr>
                <w:rFonts w:eastAsia="Times New Roman"/>
                <w:lang w:eastAsia="en-GB"/>
              </w:rPr>
            </w:pPr>
            <w:r w:rsidRPr="00FA122A">
              <w:rPr>
                <w:rFonts w:eastAsia="Times New Roman"/>
                <w:lang w:eastAsia="en-GB"/>
              </w:rPr>
              <w:t>A single ant within viewing distance which is not a soldier</w:t>
            </w:r>
          </w:p>
        </w:tc>
        <w:tc>
          <w:tcPr>
            <w:tcW w:w="1710" w:type="pct"/>
          </w:tcPr>
          <w:p w14:paraId="006FEA29" w14:textId="77777777" w:rsidR="00FA3A8D" w:rsidRPr="00FA122A" w:rsidRDefault="00FA3A8D" w:rsidP="00FA3A8D">
            <w:pPr>
              <w:rPr>
                <w:rFonts w:eastAsia="Times New Roman"/>
                <w:lang w:eastAsia="en-GB"/>
              </w:rPr>
            </w:pPr>
            <w:r w:rsidRPr="00FA122A">
              <w:rPr>
                <w:rFonts w:eastAsia="Times New Roman"/>
                <w:lang w:eastAsia="en-GB"/>
              </w:rPr>
              <w:t>Returns false</w:t>
            </w:r>
          </w:p>
        </w:tc>
        <w:tc>
          <w:tcPr>
            <w:tcW w:w="322" w:type="pct"/>
          </w:tcPr>
          <w:p w14:paraId="6076E695"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A122A" w14:paraId="5B75E7CA" w14:textId="77777777" w:rsidTr="00FA122A">
        <w:trPr>
          <w:trHeight w:val="20"/>
        </w:trPr>
        <w:tc>
          <w:tcPr>
            <w:tcW w:w="264" w:type="pct"/>
          </w:tcPr>
          <w:p w14:paraId="51149C1B" w14:textId="77777777" w:rsidR="00FA3A8D" w:rsidRPr="00FA122A" w:rsidRDefault="00FA3A8D" w:rsidP="00FA3A8D">
            <w:pPr>
              <w:rPr>
                <w:rFonts w:eastAsia="Times New Roman"/>
                <w:lang w:eastAsia="en-GB"/>
              </w:rPr>
            </w:pPr>
            <w:r w:rsidRPr="00FA122A">
              <w:rPr>
                <w:rFonts w:eastAsia="Times New Roman"/>
                <w:lang w:eastAsia="en-GB"/>
              </w:rPr>
              <w:t>7</w:t>
            </w:r>
          </w:p>
        </w:tc>
        <w:tc>
          <w:tcPr>
            <w:tcW w:w="541" w:type="pct"/>
            <w:vMerge/>
          </w:tcPr>
          <w:p w14:paraId="1EB594B9" w14:textId="77777777" w:rsidR="00FA3A8D" w:rsidRPr="00FA122A" w:rsidRDefault="00FA3A8D" w:rsidP="00FA3A8D">
            <w:pPr>
              <w:rPr>
                <w:rFonts w:eastAsia="Times New Roman"/>
                <w:lang w:eastAsia="en-GB"/>
              </w:rPr>
            </w:pPr>
          </w:p>
        </w:tc>
        <w:tc>
          <w:tcPr>
            <w:tcW w:w="855" w:type="pct"/>
            <w:vMerge/>
          </w:tcPr>
          <w:p w14:paraId="371739AD" w14:textId="77777777" w:rsidR="00FA3A8D" w:rsidRPr="00FA122A" w:rsidRDefault="00FA3A8D" w:rsidP="00FA3A8D">
            <w:pPr>
              <w:rPr>
                <w:rFonts w:eastAsia="Times New Roman"/>
                <w:lang w:eastAsia="en-GB"/>
              </w:rPr>
            </w:pPr>
          </w:p>
        </w:tc>
        <w:tc>
          <w:tcPr>
            <w:tcW w:w="351" w:type="pct"/>
          </w:tcPr>
          <w:p w14:paraId="110C6BBB"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248D9C28" w14:textId="77777777" w:rsidR="00FA3A8D" w:rsidRPr="00FA122A" w:rsidRDefault="00FA3A8D" w:rsidP="00FA3A8D">
            <w:pPr>
              <w:rPr>
                <w:rFonts w:eastAsia="Times New Roman"/>
                <w:lang w:eastAsia="en-GB"/>
              </w:rPr>
            </w:pPr>
            <w:r w:rsidRPr="00FA122A">
              <w:rPr>
                <w:rFonts w:eastAsia="Times New Roman"/>
                <w:lang w:eastAsia="en-GB"/>
              </w:rPr>
              <w:t>A single ant within viewing distance which is a soldier.</w:t>
            </w:r>
          </w:p>
        </w:tc>
        <w:tc>
          <w:tcPr>
            <w:tcW w:w="1710" w:type="pct"/>
          </w:tcPr>
          <w:p w14:paraId="67AC7F59" w14:textId="77777777" w:rsidR="00FA3A8D" w:rsidRPr="00FA122A" w:rsidRDefault="00FA3A8D" w:rsidP="00FA3A8D">
            <w:pPr>
              <w:rPr>
                <w:rFonts w:eastAsia="Times New Roman"/>
                <w:lang w:eastAsia="en-GB"/>
              </w:rPr>
            </w:pPr>
            <w:r w:rsidRPr="00FA122A">
              <w:rPr>
                <w:rFonts w:eastAsia="Times New Roman"/>
                <w:lang w:eastAsia="en-GB"/>
              </w:rPr>
              <w:t>Returns true</w:t>
            </w:r>
          </w:p>
        </w:tc>
        <w:tc>
          <w:tcPr>
            <w:tcW w:w="322" w:type="pct"/>
          </w:tcPr>
          <w:p w14:paraId="5F9E6AD9"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A122A" w14:paraId="63037763" w14:textId="77777777" w:rsidTr="00FA122A">
        <w:trPr>
          <w:trHeight w:val="20"/>
        </w:trPr>
        <w:tc>
          <w:tcPr>
            <w:tcW w:w="264" w:type="pct"/>
          </w:tcPr>
          <w:p w14:paraId="554A0BDF" w14:textId="77777777" w:rsidR="00FA3A8D" w:rsidRPr="00FA122A" w:rsidRDefault="00FA3A8D" w:rsidP="00FA3A8D">
            <w:pPr>
              <w:rPr>
                <w:rFonts w:eastAsia="Times New Roman"/>
                <w:lang w:eastAsia="en-GB"/>
              </w:rPr>
            </w:pPr>
            <w:r w:rsidRPr="00FA122A">
              <w:rPr>
                <w:rFonts w:eastAsia="Times New Roman"/>
                <w:lang w:eastAsia="en-GB"/>
              </w:rPr>
              <w:t>8</w:t>
            </w:r>
          </w:p>
        </w:tc>
        <w:tc>
          <w:tcPr>
            <w:tcW w:w="541" w:type="pct"/>
            <w:vMerge/>
          </w:tcPr>
          <w:p w14:paraId="14B63B89" w14:textId="77777777" w:rsidR="00FA3A8D" w:rsidRPr="00FA122A" w:rsidRDefault="00FA3A8D" w:rsidP="00FA3A8D">
            <w:pPr>
              <w:rPr>
                <w:rFonts w:eastAsia="Times New Roman"/>
                <w:lang w:eastAsia="en-GB"/>
              </w:rPr>
            </w:pPr>
          </w:p>
        </w:tc>
        <w:tc>
          <w:tcPr>
            <w:tcW w:w="855" w:type="pct"/>
            <w:vMerge w:val="restart"/>
          </w:tcPr>
          <w:p w14:paraId="2E16C239" w14:textId="77777777" w:rsidR="00FA3A8D" w:rsidRPr="00FA122A" w:rsidRDefault="00FA3A8D" w:rsidP="00FA3A8D">
            <w:pPr>
              <w:rPr>
                <w:rFonts w:eastAsia="Times New Roman"/>
                <w:lang w:eastAsia="en-GB"/>
              </w:rPr>
            </w:pPr>
            <w:r w:rsidRPr="00FA122A">
              <w:rPr>
                <w:rFonts w:eastAsia="Times New Roman"/>
                <w:lang w:eastAsia="en-GB"/>
              </w:rPr>
              <w:t>Test that soldier in view correctly determines if there are friendly (i.e. of same species) ants in view</w:t>
            </w:r>
          </w:p>
        </w:tc>
        <w:tc>
          <w:tcPr>
            <w:tcW w:w="351" w:type="pct"/>
          </w:tcPr>
          <w:p w14:paraId="3A25DB2D"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5956185A" w14:textId="77777777" w:rsidR="00FA3A8D" w:rsidRPr="00FA122A" w:rsidRDefault="00FA3A8D" w:rsidP="00FA3A8D">
            <w:pPr>
              <w:rPr>
                <w:rFonts w:eastAsia="Times New Roman"/>
                <w:lang w:eastAsia="en-GB"/>
              </w:rPr>
            </w:pPr>
            <w:r w:rsidRPr="00FA122A">
              <w:rPr>
                <w:rFonts w:eastAsia="Times New Roman"/>
                <w:lang w:eastAsia="en-GB"/>
              </w:rPr>
              <w:t>A solider ant of the same species</w:t>
            </w:r>
          </w:p>
        </w:tc>
        <w:tc>
          <w:tcPr>
            <w:tcW w:w="1710" w:type="pct"/>
          </w:tcPr>
          <w:p w14:paraId="56F107B7" w14:textId="77777777" w:rsidR="00FA3A8D" w:rsidRPr="00FA122A" w:rsidRDefault="00FA3A8D" w:rsidP="00FA3A8D">
            <w:pPr>
              <w:rPr>
                <w:rFonts w:eastAsia="Times New Roman"/>
                <w:lang w:eastAsia="en-GB"/>
              </w:rPr>
            </w:pPr>
            <w:r w:rsidRPr="00FA122A">
              <w:rPr>
                <w:rFonts w:eastAsia="Times New Roman"/>
                <w:lang w:eastAsia="en-GB"/>
              </w:rPr>
              <w:t>Returns true</w:t>
            </w:r>
          </w:p>
        </w:tc>
        <w:tc>
          <w:tcPr>
            <w:tcW w:w="322" w:type="pct"/>
          </w:tcPr>
          <w:p w14:paraId="77C1DB35"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B0423" w14:paraId="65AC125C" w14:textId="77777777" w:rsidTr="00FA122A">
        <w:trPr>
          <w:trHeight w:val="20"/>
        </w:trPr>
        <w:tc>
          <w:tcPr>
            <w:tcW w:w="264" w:type="pct"/>
          </w:tcPr>
          <w:p w14:paraId="170809D4" w14:textId="77777777" w:rsidR="00FA3A8D" w:rsidRPr="00FA122A" w:rsidRDefault="00FA3A8D" w:rsidP="00FA3A8D">
            <w:pPr>
              <w:rPr>
                <w:rFonts w:eastAsia="Times New Roman"/>
                <w:lang w:eastAsia="en-GB"/>
              </w:rPr>
            </w:pPr>
            <w:r w:rsidRPr="00FA122A">
              <w:rPr>
                <w:rFonts w:eastAsia="Times New Roman"/>
                <w:lang w:eastAsia="en-GB"/>
              </w:rPr>
              <w:t>9</w:t>
            </w:r>
          </w:p>
        </w:tc>
        <w:tc>
          <w:tcPr>
            <w:tcW w:w="541" w:type="pct"/>
            <w:vMerge/>
          </w:tcPr>
          <w:p w14:paraId="2A6DBCF8" w14:textId="77777777" w:rsidR="00FA3A8D" w:rsidRPr="00FA122A" w:rsidRDefault="00FA3A8D" w:rsidP="00FA3A8D">
            <w:pPr>
              <w:rPr>
                <w:rFonts w:eastAsia="Times New Roman"/>
                <w:lang w:eastAsia="en-GB"/>
              </w:rPr>
            </w:pPr>
          </w:p>
        </w:tc>
        <w:tc>
          <w:tcPr>
            <w:tcW w:w="855" w:type="pct"/>
            <w:vMerge/>
          </w:tcPr>
          <w:p w14:paraId="4EF73D5A" w14:textId="77777777" w:rsidR="00FA3A8D" w:rsidRPr="00FA122A" w:rsidRDefault="00FA3A8D" w:rsidP="00FA3A8D">
            <w:pPr>
              <w:rPr>
                <w:rFonts w:eastAsia="Times New Roman"/>
                <w:lang w:eastAsia="en-GB"/>
              </w:rPr>
            </w:pPr>
          </w:p>
        </w:tc>
        <w:tc>
          <w:tcPr>
            <w:tcW w:w="351" w:type="pct"/>
          </w:tcPr>
          <w:p w14:paraId="7DF97591"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66202DA4" w14:textId="77777777" w:rsidR="00FA3A8D" w:rsidRPr="00FA122A" w:rsidRDefault="00FA3A8D" w:rsidP="00FA3A8D">
            <w:pPr>
              <w:rPr>
                <w:rFonts w:eastAsia="Times New Roman"/>
                <w:lang w:eastAsia="en-GB"/>
              </w:rPr>
            </w:pPr>
            <w:r w:rsidRPr="00FA122A">
              <w:rPr>
                <w:rFonts w:eastAsia="Times New Roman"/>
                <w:lang w:eastAsia="en-GB"/>
              </w:rPr>
              <w:t>A soldier ant of a different species</w:t>
            </w:r>
          </w:p>
        </w:tc>
        <w:tc>
          <w:tcPr>
            <w:tcW w:w="1710" w:type="pct"/>
          </w:tcPr>
          <w:p w14:paraId="7B83D10E" w14:textId="77777777" w:rsidR="00FA3A8D" w:rsidRPr="00FA122A" w:rsidRDefault="00FA3A8D" w:rsidP="00FA3A8D">
            <w:pPr>
              <w:rPr>
                <w:rFonts w:eastAsia="Times New Roman"/>
                <w:lang w:eastAsia="en-GB"/>
              </w:rPr>
            </w:pPr>
            <w:r w:rsidRPr="00FA122A">
              <w:rPr>
                <w:rFonts w:eastAsia="Times New Roman"/>
                <w:lang w:eastAsia="en-GB"/>
              </w:rPr>
              <w:t>Returns false</w:t>
            </w:r>
          </w:p>
        </w:tc>
        <w:tc>
          <w:tcPr>
            <w:tcW w:w="322" w:type="pct"/>
          </w:tcPr>
          <w:p w14:paraId="0AF7F62F" w14:textId="77777777" w:rsidR="00FA3A8D" w:rsidRPr="00FA122A" w:rsidRDefault="00FA3A8D" w:rsidP="00FA3A8D">
            <w:pPr>
              <w:rPr>
                <w:rFonts w:eastAsia="Times New Roman"/>
                <w:lang w:eastAsia="en-GB"/>
              </w:rPr>
            </w:pPr>
            <w:r w:rsidRPr="00FA122A">
              <w:rPr>
                <w:rFonts w:eastAsia="Times New Roman"/>
                <w:lang w:eastAsia="en-GB"/>
              </w:rPr>
              <w:t>PASS</w:t>
            </w:r>
          </w:p>
        </w:tc>
      </w:tr>
    </w:tbl>
    <w:p w14:paraId="2E971B49" w14:textId="40D99706" w:rsidR="000C3215" w:rsidRDefault="00FA122A" w:rsidP="003057EE">
      <w:pPr>
        <w:pStyle w:val="Heading3"/>
        <w:spacing w:after="240"/>
      </w:pPr>
      <w:r>
        <w:t>Soldier.js – integration tests</w:t>
      </w:r>
    </w:p>
    <w:p w14:paraId="471901AE" w14:textId="77777777" w:rsidR="003057EE" w:rsidRDefault="003057EE" w:rsidP="0035038E">
      <w:pPr>
        <w:pStyle w:val="Heading4"/>
        <w:spacing w:after="240" w:line="276" w:lineRule="auto"/>
      </w:pPr>
    </w:p>
    <w:p w14:paraId="75FE9649" w14:textId="77777777" w:rsidR="000C3215" w:rsidRDefault="000C3215" w:rsidP="0035038E">
      <w:pPr>
        <w:pStyle w:val="Heading4"/>
        <w:spacing w:after="240" w:line="276" w:lineRule="auto"/>
      </w:pPr>
      <w:r>
        <w:t>Soldier.js integration tests - Evidence</w:t>
      </w:r>
    </w:p>
    <w:tbl>
      <w:tblPr>
        <w:tblStyle w:val="TableGrid"/>
        <w:tblW w:w="5000" w:type="pct"/>
        <w:tblLook w:val="04A0" w:firstRow="1" w:lastRow="0" w:firstColumn="1" w:lastColumn="0" w:noHBand="0" w:noVBand="1"/>
      </w:tblPr>
      <w:tblGrid>
        <w:gridCol w:w="1058"/>
        <w:gridCol w:w="11409"/>
        <w:gridCol w:w="1707"/>
      </w:tblGrid>
      <w:tr w:rsidR="000C3215" w:rsidRPr="00E10E5C" w14:paraId="3CE77292" w14:textId="77777777" w:rsidTr="00947428">
        <w:trPr>
          <w:tblHeader/>
        </w:trPr>
        <w:tc>
          <w:tcPr>
            <w:tcW w:w="382" w:type="pct"/>
          </w:tcPr>
          <w:p w14:paraId="42D85565" w14:textId="77777777" w:rsidR="000C3215" w:rsidRPr="00E10E5C" w:rsidRDefault="000C3215" w:rsidP="00E10E5C">
            <w:pPr>
              <w:spacing w:line="276" w:lineRule="auto"/>
              <w:jc w:val="center"/>
              <w:rPr>
                <w:b/>
                <w:sz w:val="24"/>
              </w:rPr>
            </w:pPr>
            <w:r w:rsidRPr="00E10E5C">
              <w:rPr>
                <w:b/>
                <w:sz w:val="24"/>
              </w:rPr>
              <w:t>Test</w:t>
            </w:r>
          </w:p>
        </w:tc>
        <w:tc>
          <w:tcPr>
            <w:tcW w:w="4007" w:type="pct"/>
          </w:tcPr>
          <w:p w14:paraId="0050ECAC" w14:textId="77777777" w:rsidR="000C3215" w:rsidRPr="00E10E5C" w:rsidRDefault="000C3215" w:rsidP="00E10E5C">
            <w:pPr>
              <w:spacing w:line="276" w:lineRule="auto"/>
              <w:jc w:val="center"/>
              <w:rPr>
                <w:b/>
                <w:sz w:val="24"/>
              </w:rPr>
            </w:pPr>
            <w:r w:rsidRPr="00E10E5C">
              <w:rPr>
                <w:b/>
                <w:sz w:val="24"/>
              </w:rPr>
              <w:t>Evidence</w:t>
            </w:r>
          </w:p>
        </w:tc>
        <w:tc>
          <w:tcPr>
            <w:tcW w:w="611" w:type="pct"/>
          </w:tcPr>
          <w:p w14:paraId="3B9421F4" w14:textId="77777777" w:rsidR="000C3215" w:rsidRPr="00E10E5C" w:rsidRDefault="000C3215" w:rsidP="00E10E5C">
            <w:pPr>
              <w:spacing w:line="276" w:lineRule="auto"/>
              <w:jc w:val="center"/>
              <w:rPr>
                <w:b/>
                <w:sz w:val="24"/>
              </w:rPr>
            </w:pPr>
            <w:r w:rsidRPr="00E10E5C">
              <w:rPr>
                <w:b/>
                <w:sz w:val="24"/>
              </w:rPr>
              <w:t>Comment</w:t>
            </w:r>
          </w:p>
        </w:tc>
      </w:tr>
      <w:tr w:rsidR="000C3215" w14:paraId="76FAF0A8" w14:textId="77777777" w:rsidTr="00947428">
        <w:tc>
          <w:tcPr>
            <w:tcW w:w="382" w:type="pct"/>
          </w:tcPr>
          <w:p w14:paraId="1623269B" w14:textId="77777777" w:rsidR="000C3215" w:rsidRDefault="000C3215" w:rsidP="00AD0A1A">
            <w:pPr>
              <w:spacing w:line="276" w:lineRule="auto"/>
            </w:pPr>
            <w:r>
              <w:t>1</w:t>
            </w:r>
          </w:p>
        </w:tc>
        <w:tc>
          <w:tcPr>
            <w:tcW w:w="4007" w:type="pct"/>
          </w:tcPr>
          <w:p w14:paraId="5D8CBA6F" w14:textId="77777777" w:rsidR="000C3215" w:rsidRDefault="000C3215" w:rsidP="00AD0A1A">
            <w:pPr>
              <w:spacing w:line="276" w:lineRule="auto"/>
            </w:pPr>
            <w:r>
              <w:t>N/A</w:t>
            </w:r>
          </w:p>
        </w:tc>
        <w:tc>
          <w:tcPr>
            <w:tcW w:w="611" w:type="pct"/>
          </w:tcPr>
          <w:p w14:paraId="7AD92204" w14:textId="77777777" w:rsidR="000C3215" w:rsidRDefault="000C3215" w:rsidP="00AD0A1A">
            <w:pPr>
              <w:spacing w:line="276" w:lineRule="auto"/>
            </w:pPr>
            <w:r>
              <w:t>Program was stepped through in debugger and variables were watched to make sure they were</w:t>
            </w:r>
            <w:r w:rsidR="001F38DE">
              <w:t xml:space="preserve"> </w:t>
            </w:r>
            <w:r>
              <w:t xml:space="preserve">producing the correct values. </w:t>
            </w:r>
            <w:r w:rsidRPr="00F5321F">
              <w:rPr>
                <w:i/>
              </w:rPr>
              <w:t>Note</w:t>
            </w:r>
            <w:r>
              <w:t>: test code can be found in appendix for more information on how test works</w:t>
            </w:r>
          </w:p>
        </w:tc>
      </w:tr>
      <w:tr w:rsidR="000C3215" w14:paraId="2CAEE630" w14:textId="77777777" w:rsidTr="00947428">
        <w:tc>
          <w:tcPr>
            <w:tcW w:w="382" w:type="pct"/>
          </w:tcPr>
          <w:p w14:paraId="13EF4AF4" w14:textId="77777777" w:rsidR="000C3215" w:rsidRDefault="000C3215" w:rsidP="00AD0A1A">
            <w:pPr>
              <w:spacing w:line="276" w:lineRule="auto"/>
            </w:pPr>
            <w:r>
              <w:t>2</w:t>
            </w:r>
          </w:p>
        </w:tc>
        <w:tc>
          <w:tcPr>
            <w:tcW w:w="4007" w:type="pct"/>
          </w:tcPr>
          <w:p w14:paraId="5E1B3819" w14:textId="77777777" w:rsidR="000C3215" w:rsidRDefault="000C3215" w:rsidP="00AD0A1A">
            <w:pPr>
              <w:spacing w:line="276" w:lineRule="auto"/>
            </w:pPr>
            <w:r>
              <w:rPr>
                <w:noProof/>
                <w:lang w:eastAsia="en-GB"/>
              </w:rPr>
              <w:drawing>
                <wp:inline distT="0" distB="0" distL="0" distR="0" wp14:anchorId="1366658F" wp14:editId="5A52CBC1">
                  <wp:extent cx="1936326" cy="1384813"/>
                  <wp:effectExtent l="0" t="0" r="6985" b="6350"/>
                  <wp:docPr id="275" name="Picture 275" descr="\\fs001\01intake$\01ROBINSON\work\comp\comp4\Ant-Simulation-master(3)\Ant-Simulation-master\app\tests\Soldier\Soldier.guardFood - Ant guards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001\01intake$\01ROBINSON\work\comp\comp4\Ant-Simulation-master(3)\Ant-Simulation-master\app\tests\Soldier\Soldier.guardFood - Ant guards food.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39184" cy="1386857"/>
                          </a:xfrm>
                          <a:prstGeom prst="rect">
                            <a:avLst/>
                          </a:prstGeom>
                          <a:noFill/>
                          <a:ln>
                            <a:noFill/>
                          </a:ln>
                        </pic:spPr>
                      </pic:pic>
                    </a:graphicData>
                  </a:graphic>
                </wp:inline>
              </w:drawing>
            </w:r>
          </w:p>
        </w:tc>
        <w:tc>
          <w:tcPr>
            <w:tcW w:w="611" w:type="pct"/>
          </w:tcPr>
          <w:p w14:paraId="5543FF88" w14:textId="77777777" w:rsidR="000C3215" w:rsidRDefault="000C3215" w:rsidP="00AD0A1A">
            <w:pPr>
              <w:spacing w:line="276" w:lineRule="auto"/>
            </w:pPr>
            <w:r>
              <w:t>Green represents a single piece of food and the black square with a cross on it is an ant</w:t>
            </w:r>
          </w:p>
        </w:tc>
      </w:tr>
      <w:tr w:rsidR="000C3215" w14:paraId="047C4640" w14:textId="77777777" w:rsidTr="00947428">
        <w:tc>
          <w:tcPr>
            <w:tcW w:w="382" w:type="pct"/>
          </w:tcPr>
          <w:p w14:paraId="4CC19AD9" w14:textId="77777777" w:rsidR="000C3215" w:rsidRDefault="000C3215" w:rsidP="00AD0A1A">
            <w:pPr>
              <w:spacing w:line="276" w:lineRule="auto"/>
            </w:pPr>
            <w:r>
              <w:t>3</w:t>
            </w:r>
          </w:p>
        </w:tc>
        <w:tc>
          <w:tcPr>
            <w:tcW w:w="4007" w:type="pct"/>
          </w:tcPr>
          <w:p w14:paraId="3A5E67C0" w14:textId="77777777" w:rsidR="000C3215" w:rsidRDefault="000C3215" w:rsidP="00AD0A1A">
            <w:pPr>
              <w:spacing w:line="276" w:lineRule="auto"/>
            </w:pPr>
            <w:r>
              <w:t>N/A</w:t>
            </w:r>
          </w:p>
        </w:tc>
        <w:tc>
          <w:tcPr>
            <w:tcW w:w="611" w:type="pct"/>
          </w:tcPr>
          <w:p w14:paraId="52BF0053" w14:textId="77777777" w:rsidR="000C3215" w:rsidRDefault="000C3215" w:rsidP="00AD0A1A">
            <w:pPr>
              <w:spacing w:line="276" w:lineRule="auto"/>
            </w:pPr>
            <w:r>
              <w:t xml:space="preserve">Program was stepped through in debugger and variables were watched to make sure they were producing the correct values. </w:t>
            </w:r>
            <w:r w:rsidRPr="00F5321F">
              <w:rPr>
                <w:i/>
              </w:rPr>
              <w:t>Note</w:t>
            </w:r>
            <w:r>
              <w:t>: test code can be found in appendix for more information on how test works</w:t>
            </w:r>
          </w:p>
        </w:tc>
      </w:tr>
      <w:tr w:rsidR="000C3215" w14:paraId="0EE7D89E" w14:textId="77777777" w:rsidTr="00947428">
        <w:tc>
          <w:tcPr>
            <w:tcW w:w="382" w:type="pct"/>
          </w:tcPr>
          <w:p w14:paraId="2E9FAD6A" w14:textId="77777777" w:rsidR="000C3215" w:rsidRDefault="000C3215" w:rsidP="00AD0A1A">
            <w:pPr>
              <w:spacing w:line="276" w:lineRule="auto"/>
            </w:pPr>
            <w:r>
              <w:t>4</w:t>
            </w:r>
          </w:p>
        </w:tc>
        <w:tc>
          <w:tcPr>
            <w:tcW w:w="4007" w:type="pct"/>
            <w:vMerge w:val="restart"/>
          </w:tcPr>
          <w:p w14:paraId="3ECC7CC5" w14:textId="77777777" w:rsidR="000C3215" w:rsidRDefault="000C3215" w:rsidP="00AD0A1A">
            <w:pPr>
              <w:spacing w:line="276" w:lineRule="auto"/>
            </w:pPr>
            <w:r>
              <w:rPr>
                <w:noProof/>
                <w:lang w:eastAsia="en-GB"/>
              </w:rPr>
              <w:drawing>
                <wp:inline distT="0" distB="0" distL="0" distR="0" wp14:anchorId="355F9CC8" wp14:editId="300E6D30">
                  <wp:extent cx="4873925" cy="983412"/>
                  <wp:effectExtent l="0" t="0" r="3175" b="7620"/>
                  <wp:docPr id="277" name="Picture 277" descr="\\fs001\01intake$\01ROBINSON\work\comp\comp4\Ant-Simulation-master(3)\Ant-Simulation-master\app\tests\Soldier\Soldier.soldiersInView - test works when ants i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001\01intake$\01ROBINSON\work\comp\comp4\Ant-Simulation-master(3)\Ant-Simulation-master\app\tests\Soldier\Soldier.soldiersInView - test works when ants in view.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r="44486"/>
                          <a:stretch/>
                        </pic:blipFill>
                        <pic:spPr bwMode="auto">
                          <a:xfrm>
                            <a:off x="0" y="0"/>
                            <a:ext cx="4874931" cy="9836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1" w:type="pct"/>
          </w:tcPr>
          <w:p w14:paraId="45DB736C" w14:textId="77777777" w:rsidR="000C3215" w:rsidRDefault="000C3215" w:rsidP="00AD0A1A">
            <w:pPr>
              <w:spacing w:line="276" w:lineRule="auto"/>
            </w:pPr>
          </w:p>
        </w:tc>
      </w:tr>
      <w:tr w:rsidR="000C3215" w14:paraId="57CF9B25" w14:textId="77777777" w:rsidTr="00947428">
        <w:tc>
          <w:tcPr>
            <w:tcW w:w="382" w:type="pct"/>
          </w:tcPr>
          <w:p w14:paraId="6F6DEBD4" w14:textId="77777777" w:rsidR="000C3215" w:rsidRDefault="000C3215" w:rsidP="00AD0A1A">
            <w:pPr>
              <w:spacing w:line="276" w:lineRule="auto"/>
            </w:pPr>
            <w:r>
              <w:t>5</w:t>
            </w:r>
          </w:p>
        </w:tc>
        <w:tc>
          <w:tcPr>
            <w:tcW w:w="4007" w:type="pct"/>
            <w:vMerge/>
          </w:tcPr>
          <w:p w14:paraId="66FD1A53" w14:textId="77777777" w:rsidR="000C3215" w:rsidRDefault="000C3215" w:rsidP="00AD0A1A">
            <w:pPr>
              <w:spacing w:line="276" w:lineRule="auto"/>
            </w:pPr>
          </w:p>
        </w:tc>
        <w:tc>
          <w:tcPr>
            <w:tcW w:w="611" w:type="pct"/>
          </w:tcPr>
          <w:p w14:paraId="16E7DB2A" w14:textId="77777777" w:rsidR="000C3215" w:rsidRDefault="000C3215" w:rsidP="00AD0A1A">
            <w:pPr>
              <w:spacing w:line="276" w:lineRule="auto"/>
            </w:pPr>
          </w:p>
        </w:tc>
      </w:tr>
      <w:tr w:rsidR="000C3215" w14:paraId="2AC4403C" w14:textId="77777777" w:rsidTr="00947428">
        <w:tc>
          <w:tcPr>
            <w:tcW w:w="382" w:type="pct"/>
          </w:tcPr>
          <w:p w14:paraId="527FBFD2" w14:textId="77777777" w:rsidR="000C3215" w:rsidRDefault="000C3215" w:rsidP="00AD0A1A">
            <w:pPr>
              <w:spacing w:line="276" w:lineRule="auto"/>
            </w:pPr>
            <w:r>
              <w:t>6</w:t>
            </w:r>
          </w:p>
        </w:tc>
        <w:tc>
          <w:tcPr>
            <w:tcW w:w="4007" w:type="pct"/>
            <w:vMerge/>
          </w:tcPr>
          <w:p w14:paraId="09EEABEA" w14:textId="77777777" w:rsidR="000C3215" w:rsidRDefault="000C3215" w:rsidP="00AD0A1A">
            <w:pPr>
              <w:spacing w:line="276" w:lineRule="auto"/>
            </w:pPr>
          </w:p>
        </w:tc>
        <w:tc>
          <w:tcPr>
            <w:tcW w:w="611" w:type="pct"/>
          </w:tcPr>
          <w:p w14:paraId="2445F492" w14:textId="77777777" w:rsidR="000C3215" w:rsidRDefault="000C3215" w:rsidP="00AD0A1A">
            <w:pPr>
              <w:spacing w:line="276" w:lineRule="auto"/>
            </w:pPr>
          </w:p>
        </w:tc>
      </w:tr>
      <w:tr w:rsidR="000C3215" w14:paraId="5A7A3578" w14:textId="77777777" w:rsidTr="00947428">
        <w:tc>
          <w:tcPr>
            <w:tcW w:w="382" w:type="pct"/>
          </w:tcPr>
          <w:p w14:paraId="45E1044E" w14:textId="77777777" w:rsidR="000C3215" w:rsidRDefault="000C3215" w:rsidP="00AD0A1A">
            <w:pPr>
              <w:spacing w:line="276" w:lineRule="auto"/>
            </w:pPr>
            <w:r>
              <w:t>7</w:t>
            </w:r>
          </w:p>
        </w:tc>
        <w:tc>
          <w:tcPr>
            <w:tcW w:w="4007" w:type="pct"/>
            <w:vMerge/>
          </w:tcPr>
          <w:p w14:paraId="646EFB40" w14:textId="77777777" w:rsidR="000C3215" w:rsidRDefault="000C3215" w:rsidP="00AD0A1A">
            <w:pPr>
              <w:spacing w:line="276" w:lineRule="auto"/>
            </w:pPr>
          </w:p>
        </w:tc>
        <w:tc>
          <w:tcPr>
            <w:tcW w:w="611" w:type="pct"/>
          </w:tcPr>
          <w:p w14:paraId="10A9BB11" w14:textId="77777777" w:rsidR="000C3215" w:rsidRDefault="000C3215" w:rsidP="00AD0A1A">
            <w:pPr>
              <w:spacing w:line="276" w:lineRule="auto"/>
            </w:pPr>
          </w:p>
        </w:tc>
      </w:tr>
      <w:tr w:rsidR="000C3215" w14:paraId="5266249E" w14:textId="77777777" w:rsidTr="00947428">
        <w:tc>
          <w:tcPr>
            <w:tcW w:w="382" w:type="pct"/>
          </w:tcPr>
          <w:p w14:paraId="1D622293" w14:textId="77777777" w:rsidR="000C3215" w:rsidRDefault="000C3215" w:rsidP="00AD0A1A">
            <w:pPr>
              <w:spacing w:line="276" w:lineRule="auto"/>
            </w:pPr>
            <w:r>
              <w:t>8</w:t>
            </w:r>
          </w:p>
        </w:tc>
        <w:tc>
          <w:tcPr>
            <w:tcW w:w="4007" w:type="pct"/>
            <w:vMerge w:val="restart"/>
          </w:tcPr>
          <w:p w14:paraId="58D51D0B" w14:textId="77777777" w:rsidR="000C3215" w:rsidRDefault="000C3215" w:rsidP="00AD0A1A">
            <w:pPr>
              <w:spacing w:line="276" w:lineRule="auto"/>
            </w:pPr>
            <w:r>
              <w:rPr>
                <w:noProof/>
                <w:lang w:eastAsia="en-GB"/>
              </w:rPr>
              <w:drawing>
                <wp:inline distT="0" distB="0" distL="0" distR="0" wp14:anchorId="347F9DAF" wp14:editId="1ED114D9">
                  <wp:extent cx="7108166" cy="672860"/>
                  <wp:effectExtent l="0" t="0" r="0" b="0"/>
                  <wp:docPr id="278" name="Picture 278" descr="\\fs001\01intake$\01ROBINSON\work\comp\comp4\Ant-Simulation-master(3)\Ant-Simulation-master\app\tests\Soldier\Soldier.soldiersInView - test works when ants in view of different spe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001\01intake$\01ROBINSON\work\comp\comp4\Ant-Simulation-master(3)\Ant-Simulation-master\app\tests\Soldier\Soldier.soldiersInView - test works when ants in view of different species.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r="18867"/>
                          <a:stretch/>
                        </pic:blipFill>
                        <pic:spPr bwMode="auto">
                          <a:xfrm>
                            <a:off x="0" y="0"/>
                            <a:ext cx="7110701" cy="6731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1" w:type="pct"/>
          </w:tcPr>
          <w:p w14:paraId="02C81F51" w14:textId="77777777" w:rsidR="000C3215" w:rsidRDefault="000C3215" w:rsidP="00AD0A1A">
            <w:pPr>
              <w:spacing w:line="276" w:lineRule="auto"/>
            </w:pPr>
          </w:p>
        </w:tc>
      </w:tr>
      <w:tr w:rsidR="000C3215" w14:paraId="44C4AF7D" w14:textId="77777777" w:rsidTr="00947428">
        <w:tc>
          <w:tcPr>
            <w:tcW w:w="382" w:type="pct"/>
          </w:tcPr>
          <w:p w14:paraId="3397921A" w14:textId="77777777" w:rsidR="000C3215" w:rsidRDefault="000C3215" w:rsidP="00AD0A1A">
            <w:pPr>
              <w:spacing w:line="276" w:lineRule="auto"/>
            </w:pPr>
            <w:r>
              <w:t>9</w:t>
            </w:r>
          </w:p>
        </w:tc>
        <w:tc>
          <w:tcPr>
            <w:tcW w:w="4007" w:type="pct"/>
            <w:vMerge/>
          </w:tcPr>
          <w:p w14:paraId="58CCAB9D" w14:textId="77777777" w:rsidR="000C3215" w:rsidRDefault="000C3215" w:rsidP="00AD0A1A">
            <w:pPr>
              <w:spacing w:line="276" w:lineRule="auto"/>
            </w:pPr>
          </w:p>
        </w:tc>
        <w:tc>
          <w:tcPr>
            <w:tcW w:w="611" w:type="pct"/>
          </w:tcPr>
          <w:p w14:paraId="3EE07A68" w14:textId="77777777" w:rsidR="000C3215" w:rsidRDefault="000C3215" w:rsidP="00AD0A1A">
            <w:pPr>
              <w:spacing w:line="276" w:lineRule="auto"/>
            </w:pPr>
          </w:p>
        </w:tc>
      </w:tr>
    </w:tbl>
    <w:p w14:paraId="488D21BB" w14:textId="77777777" w:rsidR="000C3215" w:rsidRDefault="000C3215" w:rsidP="00AD0A1A">
      <w:pPr>
        <w:spacing w:line="276" w:lineRule="auto"/>
      </w:pPr>
    </w:p>
    <w:p w14:paraId="4A5B5978" w14:textId="77777777" w:rsidR="0065244E" w:rsidRDefault="0065244E" w:rsidP="0065244E">
      <w:pPr>
        <w:rPr>
          <w:rStyle w:val="SubtleEmphasis"/>
          <w:color w:val="365F91" w:themeColor="accent1" w:themeShade="BF"/>
        </w:rPr>
      </w:pPr>
    </w:p>
    <w:p w14:paraId="20F4673B" w14:textId="77777777" w:rsidR="0065244E" w:rsidRPr="0065244E" w:rsidRDefault="0065244E" w:rsidP="0065244E"/>
    <w:p w14:paraId="1C1F7E4B" w14:textId="7F3CC88D" w:rsidR="0065244E" w:rsidRPr="0065244E" w:rsidRDefault="000C3215" w:rsidP="0065244E">
      <w:pPr>
        <w:pStyle w:val="Heading3"/>
        <w:spacing w:after="240"/>
      </w:pPr>
      <w:r w:rsidRPr="0065244E">
        <w:rPr>
          <w:rStyle w:val="SubtleEmphasis"/>
          <w:i w:val="0"/>
          <w:iCs w:val="0"/>
          <w:color w:val="365F91" w:themeColor="accent1" w:themeShade="BF"/>
        </w:rPr>
        <w:t>Species.js – unit tests</w:t>
      </w:r>
    </w:p>
    <w:tbl>
      <w:tblPr>
        <w:tblStyle w:val="TableGrid"/>
        <w:tblW w:w="5000" w:type="pct"/>
        <w:tblLook w:val="04A0" w:firstRow="1" w:lastRow="0" w:firstColumn="1" w:lastColumn="0" w:noHBand="0" w:noVBand="1"/>
      </w:tblPr>
      <w:tblGrid>
        <w:gridCol w:w="748"/>
        <w:gridCol w:w="1607"/>
        <w:gridCol w:w="2350"/>
        <w:gridCol w:w="995"/>
        <w:gridCol w:w="2713"/>
        <w:gridCol w:w="4848"/>
        <w:gridCol w:w="913"/>
      </w:tblGrid>
      <w:tr w:rsidR="000C3215" w:rsidRPr="0065244E" w14:paraId="65FE7E90" w14:textId="77777777" w:rsidTr="00947428">
        <w:trPr>
          <w:trHeight w:val="20"/>
        </w:trPr>
        <w:tc>
          <w:tcPr>
            <w:tcW w:w="264" w:type="pct"/>
            <w:hideMark/>
          </w:tcPr>
          <w:p w14:paraId="51326AA3"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w:t>
            </w:r>
          </w:p>
        </w:tc>
        <w:tc>
          <w:tcPr>
            <w:tcW w:w="567" w:type="pct"/>
            <w:hideMark/>
          </w:tcPr>
          <w:p w14:paraId="1631C336"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Function</w:t>
            </w:r>
          </w:p>
        </w:tc>
        <w:tc>
          <w:tcPr>
            <w:tcW w:w="829" w:type="pct"/>
            <w:hideMark/>
          </w:tcPr>
          <w:p w14:paraId="0E1AB9D9"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Tests</w:t>
            </w:r>
          </w:p>
        </w:tc>
        <w:tc>
          <w:tcPr>
            <w:tcW w:w="351" w:type="pct"/>
            <w:hideMark/>
          </w:tcPr>
          <w:p w14:paraId="32587B65"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Reason</w:t>
            </w:r>
          </w:p>
        </w:tc>
        <w:tc>
          <w:tcPr>
            <w:tcW w:w="957" w:type="pct"/>
            <w:hideMark/>
          </w:tcPr>
          <w:p w14:paraId="0782A910"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Input</w:t>
            </w:r>
          </w:p>
        </w:tc>
        <w:tc>
          <w:tcPr>
            <w:tcW w:w="1710" w:type="pct"/>
            <w:hideMark/>
          </w:tcPr>
          <w:p w14:paraId="3A9C7659"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Expected</w:t>
            </w:r>
          </w:p>
        </w:tc>
        <w:tc>
          <w:tcPr>
            <w:tcW w:w="322" w:type="pct"/>
            <w:hideMark/>
          </w:tcPr>
          <w:p w14:paraId="1F74FC44"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Result</w:t>
            </w:r>
          </w:p>
        </w:tc>
      </w:tr>
      <w:tr w:rsidR="000C3215" w:rsidRPr="00FB0423" w14:paraId="61C6BD71" w14:textId="77777777" w:rsidTr="00947428">
        <w:trPr>
          <w:trHeight w:val="20"/>
        </w:trPr>
        <w:tc>
          <w:tcPr>
            <w:tcW w:w="264" w:type="pct"/>
          </w:tcPr>
          <w:p w14:paraId="6F4A4D8D"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67" w:type="pct"/>
          </w:tcPr>
          <w:p w14:paraId="108E0200" w14:textId="77777777" w:rsidR="000C3215" w:rsidRDefault="000C3215" w:rsidP="00AD0A1A">
            <w:pPr>
              <w:spacing w:line="276" w:lineRule="auto"/>
              <w:jc w:val="center"/>
              <w:rPr>
                <w:rFonts w:ascii="Calibri" w:eastAsia="Times New Roman" w:hAnsi="Calibri" w:cs="Calibri"/>
                <w:color w:val="000000"/>
                <w:lang w:eastAsia="en-GB"/>
              </w:rPr>
            </w:pPr>
            <w:proofErr w:type="spellStart"/>
            <w:r>
              <w:rPr>
                <w:rFonts w:ascii="Calibri" w:eastAsia="Times New Roman" w:hAnsi="Calibri" w:cs="Calibri"/>
                <w:color w:val="000000"/>
                <w:lang w:eastAsia="en-GB"/>
              </w:rPr>
              <w:t>Species.mutate</w:t>
            </w:r>
            <w:proofErr w:type="spellEnd"/>
          </w:p>
        </w:tc>
        <w:tc>
          <w:tcPr>
            <w:tcW w:w="829" w:type="pct"/>
          </w:tcPr>
          <w:p w14:paraId="32EF8381"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characteristics can be mutated</w:t>
            </w:r>
          </w:p>
        </w:tc>
        <w:tc>
          <w:tcPr>
            <w:tcW w:w="351" w:type="pct"/>
          </w:tcPr>
          <w:p w14:paraId="2994CCF9"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4C882F84"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Default characteristic values</w:t>
            </w:r>
          </w:p>
        </w:tc>
        <w:tc>
          <w:tcPr>
            <w:tcW w:w="1710" w:type="pct"/>
          </w:tcPr>
          <w:p w14:paraId="1F93CA99"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random characteristics value is altered or the same characteristics are returned</w:t>
            </w:r>
          </w:p>
        </w:tc>
        <w:tc>
          <w:tcPr>
            <w:tcW w:w="322" w:type="pct"/>
          </w:tcPr>
          <w:p w14:paraId="03D01BCA"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bl>
    <w:p w14:paraId="205E8693" w14:textId="77777777" w:rsidR="000C3215" w:rsidRDefault="000C3215" w:rsidP="00AD0A1A">
      <w:pPr>
        <w:spacing w:line="276" w:lineRule="auto"/>
      </w:pPr>
    </w:p>
    <w:p w14:paraId="655D65CE" w14:textId="77777777" w:rsidR="000C3215" w:rsidRDefault="000C3215" w:rsidP="001F38DE">
      <w:pPr>
        <w:pStyle w:val="Heading4"/>
        <w:spacing w:after="240" w:line="276" w:lineRule="auto"/>
      </w:pPr>
      <w:r>
        <w:t>Species.js unit tests – Evidence</w:t>
      </w:r>
    </w:p>
    <w:tbl>
      <w:tblPr>
        <w:tblStyle w:val="TableGrid"/>
        <w:tblW w:w="5000" w:type="pct"/>
        <w:tblLook w:val="04A0" w:firstRow="1" w:lastRow="0" w:firstColumn="1" w:lastColumn="0" w:noHBand="0" w:noVBand="1"/>
      </w:tblPr>
      <w:tblGrid>
        <w:gridCol w:w="959"/>
        <w:gridCol w:w="2412"/>
        <w:gridCol w:w="10803"/>
      </w:tblGrid>
      <w:tr w:rsidR="000C3215" w:rsidRPr="0065244E" w14:paraId="0BA6F744" w14:textId="77777777" w:rsidTr="00614654">
        <w:tc>
          <w:tcPr>
            <w:tcW w:w="338" w:type="pct"/>
          </w:tcPr>
          <w:p w14:paraId="4B1776B6" w14:textId="77777777" w:rsidR="000C3215" w:rsidRPr="0065244E" w:rsidRDefault="000C3215" w:rsidP="00E10E5C">
            <w:pPr>
              <w:spacing w:line="276" w:lineRule="auto"/>
              <w:jc w:val="center"/>
              <w:rPr>
                <w:b/>
                <w:sz w:val="24"/>
              </w:rPr>
            </w:pPr>
            <w:r w:rsidRPr="0065244E">
              <w:rPr>
                <w:b/>
                <w:sz w:val="24"/>
              </w:rPr>
              <w:t>Test</w:t>
            </w:r>
          </w:p>
        </w:tc>
        <w:tc>
          <w:tcPr>
            <w:tcW w:w="851" w:type="pct"/>
          </w:tcPr>
          <w:p w14:paraId="5E320D04" w14:textId="77777777" w:rsidR="000C3215" w:rsidRPr="0065244E" w:rsidRDefault="000C3215" w:rsidP="00E10E5C">
            <w:pPr>
              <w:spacing w:line="276" w:lineRule="auto"/>
              <w:jc w:val="center"/>
              <w:rPr>
                <w:b/>
                <w:sz w:val="24"/>
              </w:rPr>
            </w:pPr>
            <w:r w:rsidRPr="0065244E">
              <w:rPr>
                <w:b/>
                <w:sz w:val="24"/>
              </w:rPr>
              <w:t>Evidence</w:t>
            </w:r>
          </w:p>
        </w:tc>
        <w:tc>
          <w:tcPr>
            <w:tcW w:w="3812" w:type="pct"/>
          </w:tcPr>
          <w:p w14:paraId="412A37AE" w14:textId="77777777" w:rsidR="000C3215" w:rsidRPr="0065244E" w:rsidRDefault="000C3215" w:rsidP="00E10E5C">
            <w:pPr>
              <w:spacing w:line="276" w:lineRule="auto"/>
              <w:jc w:val="center"/>
              <w:rPr>
                <w:b/>
                <w:sz w:val="24"/>
              </w:rPr>
            </w:pPr>
            <w:r w:rsidRPr="0065244E">
              <w:rPr>
                <w:b/>
                <w:sz w:val="24"/>
              </w:rPr>
              <w:t>Comment</w:t>
            </w:r>
          </w:p>
        </w:tc>
      </w:tr>
      <w:tr w:rsidR="000C3215" w14:paraId="4C9FC437" w14:textId="77777777" w:rsidTr="00614654">
        <w:tc>
          <w:tcPr>
            <w:tcW w:w="338" w:type="pct"/>
          </w:tcPr>
          <w:p w14:paraId="1F689225" w14:textId="77777777" w:rsidR="000C3215" w:rsidRDefault="000C3215" w:rsidP="00AD0A1A">
            <w:pPr>
              <w:spacing w:line="276" w:lineRule="auto"/>
            </w:pPr>
            <w:r>
              <w:t>1</w:t>
            </w:r>
          </w:p>
        </w:tc>
        <w:tc>
          <w:tcPr>
            <w:tcW w:w="851" w:type="pct"/>
          </w:tcPr>
          <w:p w14:paraId="09BB4FE4" w14:textId="77777777" w:rsidR="000C3215" w:rsidRDefault="000C3215" w:rsidP="00AD0A1A">
            <w:pPr>
              <w:spacing w:line="276" w:lineRule="auto"/>
            </w:pPr>
            <w:r>
              <w:t>N/A</w:t>
            </w:r>
          </w:p>
        </w:tc>
        <w:tc>
          <w:tcPr>
            <w:tcW w:w="3812" w:type="pct"/>
          </w:tcPr>
          <w:p w14:paraId="71F48503" w14:textId="77777777" w:rsidR="000C3215" w:rsidRDefault="000C3215" w:rsidP="00AD0A1A">
            <w:pPr>
              <w:spacing w:line="276" w:lineRule="auto"/>
            </w:pPr>
            <w:r>
              <w:t>Ran mutate multiple times (as there is a chance it will not mu</w:t>
            </w:r>
            <w:r w:rsidR="001F38DE">
              <w:t>t</w:t>
            </w:r>
            <w:r>
              <w:t xml:space="preserve">ate due to </w:t>
            </w:r>
            <w:r w:rsidR="006F1A97">
              <w:t>probabilistic</w:t>
            </w:r>
            <w:r w:rsidR="001F38DE">
              <w:t xml:space="preserve"> nature of function)</w:t>
            </w:r>
          </w:p>
        </w:tc>
      </w:tr>
    </w:tbl>
    <w:p w14:paraId="28376333" w14:textId="77777777" w:rsidR="000C3215" w:rsidRPr="00B01A98" w:rsidRDefault="000C3215" w:rsidP="00AD0A1A">
      <w:pPr>
        <w:spacing w:line="276" w:lineRule="auto"/>
      </w:pPr>
    </w:p>
    <w:p w14:paraId="6FE5609C" w14:textId="77777777" w:rsidR="000C3215" w:rsidRPr="0065244E" w:rsidRDefault="000C3215" w:rsidP="0065244E">
      <w:pPr>
        <w:pStyle w:val="Heading3"/>
        <w:spacing w:after="240"/>
        <w:rPr>
          <w:rStyle w:val="SubtleEmphasis"/>
          <w:i w:val="0"/>
          <w:iCs w:val="0"/>
          <w:color w:val="365F91" w:themeColor="accent1" w:themeShade="BF"/>
        </w:rPr>
      </w:pPr>
      <w:r w:rsidRPr="0065244E">
        <w:rPr>
          <w:rStyle w:val="SubtleEmphasis"/>
          <w:i w:val="0"/>
          <w:iCs w:val="0"/>
          <w:color w:val="365F91" w:themeColor="accent1" w:themeShade="BF"/>
        </w:rPr>
        <w:t>Food.js - unit tests</w:t>
      </w:r>
    </w:p>
    <w:tbl>
      <w:tblPr>
        <w:tblStyle w:val="TableGrid"/>
        <w:tblW w:w="5000" w:type="pct"/>
        <w:tblLook w:val="04A0" w:firstRow="1" w:lastRow="0" w:firstColumn="1" w:lastColumn="0" w:noHBand="0" w:noVBand="1"/>
      </w:tblPr>
      <w:tblGrid>
        <w:gridCol w:w="747"/>
        <w:gridCol w:w="1534"/>
        <w:gridCol w:w="2424"/>
        <w:gridCol w:w="995"/>
        <w:gridCol w:w="2713"/>
        <w:gridCol w:w="4848"/>
        <w:gridCol w:w="913"/>
      </w:tblGrid>
      <w:tr w:rsidR="000C3215" w:rsidRPr="0065244E" w14:paraId="369EFEB3" w14:textId="77777777" w:rsidTr="00947428">
        <w:trPr>
          <w:trHeight w:val="20"/>
        </w:trPr>
        <w:tc>
          <w:tcPr>
            <w:tcW w:w="264" w:type="pct"/>
            <w:hideMark/>
          </w:tcPr>
          <w:p w14:paraId="4DB82CA5"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w:t>
            </w:r>
          </w:p>
        </w:tc>
        <w:tc>
          <w:tcPr>
            <w:tcW w:w="541" w:type="pct"/>
            <w:hideMark/>
          </w:tcPr>
          <w:p w14:paraId="2D95860B"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Action</w:t>
            </w:r>
          </w:p>
        </w:tc>
        <w:tc>
          <w:tcPr>
            <w:tcW w:w="855" w:type="pct"/>
            <w:hideMark/>
          </w:tcPr>
          <w:p w14:paraId="5C440E24"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Tests</w:t>
            </w:r>
          </w:p>
        </w:tc>
        <w:tc>
          <w:tcPr>
            <w:tcW w:w="351" w:type="pct"/>
            <w:hideMark/>
          </w:tcPr>
          <w:p w14:paraId="39DF531F"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Reason</w:t>
            </w:r>
          </w:p>
        </w:tc>
        <w:tc>
          <w:tcPr>
            <w:tcW w:w="957" w:type="pct"/>
            <w:hideMark/>
          </w:tcPr>
          <w:p w14:paraId="47849026"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Input</w:t>
            </w:r>
          </w:p>
        </w:tc>
        <w:tc>
          <w:tcPr>
            <w:tcW w:w="1710" w:type="pct"/>
            <w:hideMark/>
          </w:tcPr>
          <w:p w14:paraId="439ACB02"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Expected</w:t>
            </w:r>
          </w:p>
        </w:tc>
        <w:tc>
          <w:tcPr>
            <w:tcW w:w="322" w:type="pct"/>
            <w:hideMark/>
          </w:tcPr>
          <w:p w14:paraId="246AF753"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Result</w:t>
            </w:r>
          </w:p>
        </w:tc>
      </w:tr>
      <w:tr w:rsidR="000C3215" w:rsidRPr="00FB0423" w14:paraId="50A2A4EE" w14:textId="77777777" w:rsidTr="00947428">
        <w:trPr>
          <w:trHeight w:val="20"/>
        </w:trPr>
        <w:tc>
          <w:tcPr>
            <w:tcW w:w="264" w:type="pct"/>
          </w:tcPr>
          <w:p w14:paraId="0C9DE0D0"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1" w:type="pct"/>
            <w:vMerge w:val="restart"/>
          </w:tcPr>
          <w:p w14:paraId="1FC63F7D" w14:textId="77777777" w:rsidR="000C3215" w:rsidRDefault="000C3215" w:rsidP="00AD0A1A">
            <w:pPr>
              <w:spacing w:line="276" w:lineRule="auto"/>
              <w:jc w:val="center"/>
              <w:rPr>
                <w:rFonts w:ascii="Calibri" w:eastAsia="Times New Roman" w:hAnsi="Calibri" w:cs="Calibri"/>
                <w:color w:val="000000"/>
                <w:lang w:eastAsia="en-GB"/>
              </w:rPr>
            </w:pPr>
            <w:proofErr w:type="spellStart"/>
            <w:r>
              <w:rPr>
                <w:rFonts w:ascii="Calibri" w:eastAsia="Times New Roman" w:hAnsi="Calibri" w:cs="Calibri"/>
                <w:color w:val="000000"/>
                <w:lang w:eastAsia="en-GB"/>
              </w:rPr>
              <w:t>Food.draw</w:t>
            </w:r>
            <w:proofErr w:type="spellEnd"/>
          </w:p>
        </w:tc>
        <w:tc>
          <w:tcPr>
            <w:tcW w:w="855" w:type="pct"/>
            <w:vMerge w:val="restart"/>
          </w:tcPr>
          <w:p w14:paraId="137E7388"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the piece of food is correctly drawn for different amounts of food</w:t>
            </w:r>
          </w:p>
        </w:tc>
        <w:tc>
          <w:tcPr>
            <w:tcW w:w="351" w:type="pct"/>
          </w:tcPr>
          <w:p w14:paraId="7522E911"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57542803"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1</w:t>
            </w:r>
          </w:p>
        </w:tc>
        <w:tc>
          <w:tcPr>
            <w:tcW w:w="1710" w:type="pct"/>
          </w:tcPr>
          <w:p w14:paraId="528FD83A"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0.2</w:t>
            </w:r>
          </w:p>
        </w:tc>
        <w:tc>
          <w:tcPr>
            <w:tcW w:w="322" w:type="pct"/>
          </w:tcPr>
          <w:p w14:paraId="7366FA71" w14:textId="77777777" w:rsidR="000C3215" w:rsidRPr="0065244E" w:rsidRDefault="000C3215" w:rsidP="00AD0A1A">
            <w:pPr>
              <w:spacing w:line="276" w:lineRule="auto"/>
              <w:rPr>
                <w:rFonts w:ascii="Calibri" w:eastAsia="Times New Roman" w:hAnsi="Calibri" w:cs="Calibri"/>
                <w:color w:val="000000"/>
                <w:lang w:eastAsia="en-GB"/>
              </w:rPr>
            </w:pPr>
            <w:r w:rsidRPr="0065244E">
              <w:rPr>
                <w:rFonts w:ascii="Calibri" w:eastAsia="Times New Roman" w:hAnsi="Calibri" w:cs="Calibri"/>
                <w:color w:val="000000"/>
                <w:lang w:eastAsia="en-GB"/>
              </w:rPr>
              <w:t>PASS</w:t>
            </w:r>
          </w:p>
        </w:tc>
      </w:tr>
      <w:tr w:rsidR="000C3215" w:rsidRPr="00FB0423" w14:paraId="61DFAB4B" w14:textId="77777777" w:rsidTr="00947428">
        <w:trPr>
          <w:trHeight w:val="20"/>
        </w:trPr>
        <w:tc>
          <w:tcPr>
            <w:tcW w:w="264" w:type="pct"/>
          </w:tcPr>
          <w:p w14:paraId="0A9E1D4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41" w:type="pct"/>
            <w:vMerge/>
          </w:tcPr>
          <w:p w14:paraId="6ED4CB1B" w14:textId="77777777" w:rsidR="000C3215" w:rsidRDefault="000C3215" w:rsidP="00AD0A1A">
            <w:pPr>
              <w:spacing w:line="276" w:lineRule="auto"/>
              <w:jc w:val="center"/>
              <w:rPr>
                <w:rFonts w:ascii="Calibri" w:eastAsia="Times New Roman" w:hAnsi="Calibri" w:cs="Calibri"/>
                <w:color w:val="000000"/>
                <w:lang w:eastAsia="en-GB"/>
              </w:rPr>
            </w:pPr>
          </w:p>
        </w:tc>
        <w:tc>
          <w:tcPr>
            <w:tcW w:w="855" w:type="pct"/>
            <w:vMerge/>
          </w:tcPr>
          <w:p w14:paraId="7480C71D" w14:textId="77777777" w:rsidR="000C3215" w:rsidRDefault="000C3215" w:rsidP="001F38DE">
            <w:pPr>
              <w:spacing w:line="276" w:lineRule="auto"/>
              <w:jc w:val="left"/>
              <w:rPr>
                <w:rFonts w:ascii="Calibri" w:eastAsia="Times New Roman" w:hAnsi="Calibri" w:cs="Calibri"/>
                <w:color w:val="000000"/>
                <w:lang w:eastAsia="en-GB"/>
              </w:rPr>
            </w:pPr>
          </w:p>
        </w:tc>
        <w:tc>
          <w:tcPr>
            <w:tcW w:w="351" w:type="pct"/>
          </w:tcPr>
          <w:p w14:paraId="0B638A91"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04C786D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5</w:t>
            </w:r>
          </w:p>
        </w:tc>
        <w:tc>
          <w:tcPr>
            <w:tcW w:w="1710" w:type="pct"/>
          </w:tcPr>
          <w:p w14:paraId="758D89E0"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1</w:t>
            </w:r>
          </w:p>
        </w:tc>
        <w:tc>
          <w:tcPr>
            <w:tcW w:w="322" w:type="pct"/>
          </w:tcPr>
          <w:p w14:paraId="51EF3C0D" w14:textId="77777777" w:rsidR="000C3215" w:rsidRPr="0065244E" w:rsidRDefault="000C3215" w:rsidP="00AD0A1A">
            <w:pPr>
              <w:spacing w:line="276" w:lineRule="auto"/>
              <w:rPr>
                <w:rFonts w:ascii="Calibri" w:eastAsia="Times New Roman" w:hAnsi="Calibri" w:cs="Calibri"/>
                <w:color w:val="000000"/>
                <w:lang w:eastAsia="en-GB"/>
              </w:rPr>
            </w:pPr>
            <w:r w:rsidRPr="0065244E">
              <w:rPr>
                <w:rFonts w:ascii="Calibri" w:eastAsia="Times New Roman" w:hAnsi="Calibri" w:cs="Calibri"/>
                <w:color w:val="000000"/>
                <w:lang w:eastAsia="en-GB"/>
              </w:rPr>
              <w:t>PASS</w:t>
            </w:r>
          </w:p>
        </w:tc>
      </w:tr>
      <w:tr w:rsidR="000C3215" w:rsidRPr="00FB0423" w14:paraId="692BA071" w14:textId="77777777" w:rsidTr="00947428">
        <w:trPr>
          <w:trHeight w:val="20"/>
        </w:trPr>
        <w:tc>
          <w:tcPr>
            <w:tcW w:w="264" w:type="pct"/>
          </w:tcPr>
          <w:p w14:paraId="5CBB3DA7"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41" w:type="pct"/>
            <w:vMerge/>
          </w:tcPr>
          <w:p w14:paraId="16390E9B" w14:textId="77777777" w:rsidR="000C3215" w:rsidRDefault="000C3215" w:rsidP="00AD0A1A">
            <w:pPr>
              <w:spacing w:line="276" w:lineRule="auto"/>
              <w:jc w:val="center"/>
              <w:rPr>
                <w:rFonts w:ascii="Calibri" w:eastAsia="Times New Roman" w:hAnsi="Calibri" w:cs="Calibri"/>
                <w:color w:val="000000"/>
                <w:lang w:eastAsia="en-GB"/>
              </w:rPr>
            </w:pPr>
          </w:p>
        </w:tc>
        <w:tc>
          <w:tcPr>
            <w:tcW w:w="855" w:type="pct"/>
            <w:vMerge/>
          </w:tcPr>
          <w:p w14:paraId="25F2091B" w14:textId="77777777" w:rsidR="000C3215" w:rsidRDefault="000C3215" w:rsidP="001F38DE">
            <w:pPr>
              <w:spacing w:line="276" w:lineRule="auto"/>
              <w:jc w:val="left"/>
              <w:rPr>
                <w:rFonts w:ascii="Calibri" w:eastAsia="Times New Roman" w:hAnsi="Calibri" w:cs="Calibri"/>
                <w:color w:val="000000"/>
                <w:lang w:eastAsia="en-GB"/>
              </w:rPr>
            </w:pPr>
          </w:p>
        </w:tc>
        <w:tc>
          <w:tcPr>
            <w:tcW w:w="351" w:type="pct"/>
          </w:tcPr>
          <w:p w14:paraId="51541E82"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232348EE"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0</w:t>
            </w:r>
          </w:p>
        </w:tc>
        <w:tc>
          <w:tcPr>
            <w:tcW w:w="1710" w:type="pct"/>
          </w:tcPr>
          <w:p w14:paraId="1BB194E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0 i.e. not visible</w:t>
            </w:r>
          </w:p>
        </w:tc>
        <w:tc>
          <w:tcPr>
            <w:tcW w:w="322" w:type="pct"/>
          </w:tcPr>
          <w:p w14:paraId="06AAFFFF" w14:textId="77777777" w:rsidR="000C3215" w:rsidRPr="0065244E" w:rsidRDefault="000C3215" w:rsidP="00AD0A1A">
            <w:pPr>
              <w:spacing w:line="276" w:lineRule="auto"/>
              <w:rPr>
                <w:rFonts w:ascii="Calibri" w:eastAsia="Times New Roman" w:hAnsi="Calibri" w:cs="Calibri"/>
                <w:color w:val="000000"/>
                <w:lang w:eastAsia="en-GB"/>
              </w:rPr>
            </w:pPr>
            <w:r w:rsidRPr="0065244E">
              <w:rPr>
                <w:rFonts w:ascii="Calibri" w:eastAsia="Times New Roman" w:hAnsi="Calibri" w:cs="Calibri"/>
                <w:color w:val="000000"/>
                <w:lang w:eastAsia="en-GB"/>
              </w:rPr>
              <w:t>PASS</w:t>
            </w:r>
          </w:p>
        </w:tc>
      </w:tr>
      <w:tr w:rsidR="000C3215" w:rsidRPr="00FB0423" w14:paraId="7136735F" w14:textId="77777777" w:rsidTr="00947428">
        <w:trPr>
          <w:trHeight w:val="20"/>
        </w:trPr>
        <w:tc>
          <w:tcPr>
            <w:tcW w:w="264" w:type="pct"/>
          </w:tcPr>
          <w:p w14:paraId="49B701D7"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541" w:type="pct"/>
            <w:vMerge w:val="restart"/>
          </w:tcPr>
          <w:p w14:paraId="0CCE7970" w14:textId="77777777" w:rsidR="000C3215" w:rsidRDefault="000C3215" w:rsidP="00AD0A1A">
            <w:pPr>
              <w:spacing w:line="276" w:lineRule="auto"/>
              <w:jc w:val="center"/>
              <w:rPr>
                <w:rFonts w:ascii="Calibri" w:eastAsia="Times New Roman" w:hAnsi="Calibri" w:cs="Calibri"/>
                <w:color w:val="000000"/>
                <w:lang w:eastAsia="en-GB"/>
              </w:rPr>
            </w:pPr>
            <w:proofErr w:type="spellStart"/>
            <w:r>
              <w:rPr>
                <w:rFonts w:ascii="Calibri" w:eastAsia="Times New Roman" w:hAnsi="Calibri" w:cs="Calibri"/>
                <w:color w:val="000000"/>
                <w:lang w:eastAsia="en-GB"/>
              </w:rPr>
              <w:t>Food.grow</w:t>
            </w:r>
            <w:proofErr w:type="spellEnd"/>
          </w:p>
        </w:tc>
        <w:tc>
          <w:tcPr>
            <w:tcW w:w="855" w:type="pct"/>
            <w:vMerge w:val="restart"/>
          </w:tcPr>
          <w:p w14:paraId="6815797A" w14:textId="77777777" w:rsidR="000C3215"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food will grow the correct amount</w:t>
            </w:r>
          </w:p>
        </w:tc>
        <w:tc>
          <w:tcPr>
            <w:tcW w:w="351" w:type="pct"/>
          </w:tcPr>
          <w:p w14:paraId="1AE23B94" w14:textId="77777777" w:rsidR="000C3215" w:rsidRPr="009927C6" w:rsidRDefault="000C3215" w:rsidP="00AD0A1A">
            <w:pPr>
              <w:spacing w:line="276" w:lineRule="auto"/>
              <w:rPr>
                <w:rFonts w:ascii="Calibri" w:eastAsia="Times New Roman" w:hAnsi="Calibri" w:cs="Calibri"/>
                <w:b/>
                <w:color w:val="000000"/>
                <w:lang w:eastAsia="en-GB"/>
              </w:rPr>
            </w:pPr>
            <w:proofErr w:type="spellStart"/>
            <w:r>
              <w:rPr>
                <w:rFonts w:ascii="Calibri" w:eastAsia="Times New Roman" w:hAnsi="Calibri" w:cs="Calibri"/>
                <w:b/>
                <w:color w:val="000000"/>
                <w:lang w:eastAsia="en-GB"/>
              </w:rPr>
              <w:t>Typcial</w:t>
            </w:r>
            <w:proofErr w:type="spellEnd"/>
          </w:p>
        </w:tc>
        <w:tc>
          <w:tcPr>
            <w:tcW w:w="957" w:type="pct"/>
          </w:tcPr>
          <w:p w14:paraId="741452B6"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 food around growing food piece</w:t>
            </w:r>
          </w:p>
        </w:tc>
        <w:tc>
          <w:tcPr>
            <w:tcW w:w="1710" w:type="pct"/>
          </w:tcPr>
          <w:p w14:paraId="4AB607E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8 new food pieces around growing block</w:t>
            </w:r>
          </w:p>
        </w:tc>
        <w:tc>
          <w:tcPr>
            <w:tcW w:w="322" w:type="pct"/>
          </w:tcPr>
          <w:p w14:paraId="445AFA05" w14:textId="77777777" w:rsidR="000C3215" w:rsidRPr="0065244E" w:rsidRDefault="000C3215" w:rsidP="00AD0A1A">
            <w:pPr>
              <w:spacing w:line="276" w:lineRule="auto"/>
              <w:rPr>
                <w:rFonts w:ascii="Calibri" w:eastAsia="Times New Roman" w:hAnsi="Calibri" w:cs="Calibri"/>
                <w:color w:val="000000"/>
                <w:lang w:eastAsia="en-GB"/>
              </w:rPr>
            </w:pPr>
            <w:r w:rsidRPr="0065244E">
              <w:rPr>
                <w:rFonts w:ascii="Calibri" w:eastAsia="Times New Roman" w:hAnsi="Calibri" w:cs="Calibri"/>
                <w:color w:val="000000"/>
                <w:lang w:eastAsia="en-GB"/>
              </w:rPr>
              <w:t>PASS</w:t>
            </w:r>
          </w:p>
        </w:tc>
      </w:tr>
      <w:tr w:rsidR="000C3215" w:rsidRPr="00FB0423" w14:paraId="1D43BE9E" w14:textId="77777777" w:rsidTr="00947428">
        <w:trPr>
          <w:trHeight w:val="20"/>
        </w:trPr>
        <w:tc>
          <w:tcPr>
            <w:tcW w:w="264" w:type="pct"/>
          </w:tcPr>
          <w:p w14:paraId="50F4F062"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541" w:type="pct"/>
            <w:vMerge/>
          </w:tcPr>
          <w:p w14:paraId="5FB6B697" w14:textId="77777777" w:rsidR="000C3215" w:rsidRDefault="000C3215" w:rsidP="00AD0A1A">
            <w:pPr>
              <w:spacing w:line="276" w:lineRule="auto"/>
              <w:jc w:val="center"/>
              <w:rPr>
                <w:rFonts w:ascii="Calibri" w:eastAsia="Times New Roman" w:hAnsi="Calibri" w:cs="Calibri"/>
                <w:color w:val="000000"/>
                <w:lang w:eastAsia="en-GB"/>
              </w:rPr>
            </w:pPr>
          </w:p>
        </w:tc>
        <w:tc>
          <w:tcPr>
            <w:tcW w:w="855" w:type="pct"/>
            <w:vMerge/>
          </w:tcPr>
          <w:p w14:paraId="7F87BAA2" w14:textId="77777777" w:rsidR="000C3215" w:rsidRDefault="000C3215" w:rsidP="00AD0A1A">
            <w:pPr>
              <w:spacing w:line="276" w:lineRule="auto"/>
              <w:jc w:val="center"/>
              <w:rPr>
                <w:rFonts w:ascii="Calibri" w:eastAsia="Times New Roman" w:hAnsi="Calibri" w:cs="Calibri"/>
                <w:color w:val="000000"/>
                <w:lang w:eastAsia="en-GB"/>
              </w:rPr>
            </w:pPr>
          </w:p>
        </w:tc>
        <w:tc>
          <w:tcPr>
            <w:tcW w:w="351" w:type="pct"/>
          </w:tcPr>
          <w:p w14:paraId="150FDBC1" w14:textId="77777777" w:rsidR="000C3215" w:rsidRDefault="000C3215" w:rsidP="00AD0A1A">
            <w:pPr>
              <w:spacing w:line="276" w:lineRule="auto"/>
              <w:rPr>
                <w:rFonts w:ascii="Calibri" w:eastAsia="Times New Roman" w:hAnsi="Calibri" w:cs="Calibri"/>
                <w:b/>
                <w:color w:val="000000"/>
                <w:lang w:eastAsia="en-GB"/>
              </w:rPr>
            </w:pPr>
          </w:p>
        </w:tc>
        <w:tc>
          <w:tcPr>
            <w:tcW w:w="957" w:type="pct"/>
          </w:tcPr>
          <w:p w14:paraId="1C6E3B2E"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Food around growing food piece</w:t>
            </w:r>
          </w:p>
        </w:tc>
        <w:tc>
          <w:tcPr>
            <w:tcW w:w="1710" w:type="pct"/>
          </w:tcPr>
          <w:p w14:paraId="4BE112C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All food pieces amount increases by 1</w:t>
            </w:r>
          </w:p>
        </w:tc>
        <w:tc>
          <w:tcPr>
            <w:tcW w:w="322" w:type="pct"/>
          </w:tcPr>
          <w:p w14:paraId="149B1A11" w14:textId="77777777" w:rsidR="000C3215" w:rsidRPr="0065244E" w:rsidRDefault="000C3215" w:rsidP="00AD0A1A">
            <w:pPr>
              <w:spacing w:line="276" w:lineRule="auto"/>
              <w:rPr>
                <w:rFonts w:ascii="Calibri" w:eastAsia="Times New Roman" w:hAnsi="Calibri" w:cs="Calibri"/>
                <w:color w:val="000000"/>
                <w:lang w:eastAsia="en-GB"/>
              </w:rPr>
            </w:pPr>
            <w:r w:rsidRPr="0065244E">
              <w:rPr>
                <w:rFonts w:ascii="Calibri" w:eastAsia="Times New Roman" w:hAnsi="Calibri" w:cs="Calibri"/>
                <w:color w:val="000000"/>
                <w:lang w:eastAsia="en-GB"/>
              </w:rPr>
              <w:t>PASS</w:t>
            </w:r>
          </w:p>
        </w:tc>
      </w:tr>
    </w:tbl>
    <w:p w14:paraId="4AF46EF7" w14:textId="77777777" w:rsidR="000C3215" w:rsidRDefault="000C3215" w:rsidP="00AD0A1A">
      <w:pPr>
        <w:spacing w:line="276" w:lineRule="auto"/>
      </w:pPr>
    </w:p>
    <w:p w14:paraId="1E51E315" w14:textId="77777777" w:rsidR="00DA6CCC" w:rsidRDefault="00DA6CCC" w:rsidP="00DC24A6"/>
    <w:p w14:paraId="46815EF1" w14:textId="77777777" w:rsidR="00DA6CCC" w:rsidRDefault="00DA6CCC" w:rsidP="00DC24A6"/>
    <w:p w14:paraId="6C2413DF" w14:textId="77777777" w:rsidR="00DA6CCC" w:rsidRPr="00DA6CCC" w:rsidRDefault="00DA6CCC" w:rsidP="00DA6CCC"/>
    <w:p w14:paraId="3F1B476D" w14:textId="77777777" w:rsidR="000C3215" w:rsidRDefault="000C3215" w:rsidP="001F38DE">
      <w:pPr>
        <w:pStyle w:val="Heading4"/>
        <w:spacing w:after="240" w:line="276" w:lineRule="auto"/>
      </w:pPr>
      <w:r>
        <w:t>Food.js unit tests – Evidence</w:t>
      </w:r>
    </w:p>
    <w:tbl>
      <w:tblPr>
        <w:tblStyle w:val="TableGrid"/>
        <w:tblW w:w="5000" w:type="pct"/>
        <w:tblLook w:val="04A0" w:firstRow="1" w:lastRow="0" w:firstColumn="1" w:lastColumn="0" w:noHBand="0" w:noVBand="1"/>
      </w:tblPr>
      <w:tblGrid>
        <w:gridCol w:w="1048"/>
        <w:gridCol w:w="6563"/>
        <w:gridCol w:w="6563"/>
      </w:tblGrid>
      <w:tr w:rsidR="000C3215" w:rsidRPr="0065244E" w14:paraId="76E9B9BD" w14:textId="77777777" w:rsidTr="0065244E">
        <w:trPr>
          <w:tblHeader/>
        </w:trPr>
        <w:tc>
          <w:tcPr>
            <w:tcW w:w="370" w:type="pct"/>
          </w:tcPr>
          <w:p w14:paraId="148FEC5A" w14:textId="77777777" w:rsidR="000C3215" w:rsidRPr="0065244E" w:rsidRDefault="000C3215" w:rsidP="00E10E5C">
            <w:pPr>
              <w:spacing w:line="276" w:lineRule="auto"/>
              <w:jc w:val="center"/>
              <w:rPr>
                <w:b/>
                <w:sz w:val="24"/>
              </w:rPr>
            </w:pPr>
            <w:r w:rsidRPr="0065244E">
              <w:rPr>
                <w:b/>
                <w:sz w:val="24"/>
              </w:rPr>
              <w:t>Test</w:t>
            </w:r>
          </w:p>
        </w:tc>
        <w:tc>
          <w:tcPr>
            <w:tcW w:w="2315" w:type="pct"/>
          </w:tcPr>
          <w:p w14:paraId="706B04AC" w14:textId="77777777" w:rsidR="000C3215" w:rsidRPr="0065244E" w:rsidRDefault="000C3215" w:rsidP="00E10E5C">
            <w:pPr>
              <w:spacing w:line="276" w:lineRule="auto"/>
              <w:jc w:val="center"/>
              <w:rPr>
                <w:b/>
                <w:sz w:val="24"/>
              </w:rPr>
            </w:pPr>
            <w:r w:rsidRPr="0065244E">
              <w:rPr>
                <w:b/>
                <w:sz w:val="24"/>
              </w:rPr>
              <w:t>Evidence</w:t>
            </w:r>
          </w:p>
        </w:tc>
        <w:tc>
          <w:tcPr>
            <w:tcW w:w="2315" w:type="pct"/>
          </w:tcPr>
          <w:p w14:paraId="549F1B5E" w14:textId="77777777" w:rsidR="000C3215" w:rsidRPr="0065244E" w:rsidRDefault="000C3215" w:rsidP="00E10E5C">
            <w:pPr>
              <w:spacing w:line="276" w:lineRule="auto"/>
              <w:jc w:val="center"/>
              <w:rPr>
                <w:b/>
                <w:sz w:val="24"/>
              </w:rPr>
            </w:pPr>
            <w:r w:rsidRPr="0065244E">
              <w:rPr>
                <w:b/>
                <w:sz w:val="24"/>
              </w:rPr>
              <w:t>Comment</w:t>
            </w:r>
          </w:p>
        </w:tc>
      </w:tr>
      <w:tr w:rsidR="000C3215" w14:paraId="0729024B" w14:textId="77777777" w:rsidTr="0065244E">
        <w:tc>
          <w:tcPr>
            <w:tcW w:w="370" w:type="pct"/>
          </w:tcPr>
          <w:p w14:paraId="7F878AA2" w14:textId="77777777" w:rsidR="000C3215" w:rsidRDefault="000C3215" w:rsidP="00AD0A1A">
            <w:pPr>
              <w:spacing w:line="276" w:lineRule="auto"/>
            </w:pPr>
            <w:r>
              <w:t>1</w:t>
            </w:r>
          </w:p>
        </w:tc>
        <w:tc>
          <w:tcPr>
            <w:tcW w:w="2315" w:type="pct"/>
          </w:tcPr>
          <w:p w14:paraId="0DDE562D" w14:textId="77777777" w:rsidR="000C3215" w:rsidRDefault="000C3215" w:rsidP="00AD0A1A">
            <w:pPr>
              <w:spacing w:line="276" w:lineRule="auto"/>
            </w:pPr>
            <w:r>
              <w:rPr>
                <w:noProof/>
                <w:lang w:eastAsia="en-GB"/>
              </w:rPr>
              <w:drawing>
                <wp:inline distT="0" distB="0" distL="0" distR="0" wp14:anchorId="56198D3E" wp14:editId="2D4C5725">
                  <wp:extent cx="1923691" cy="1923691"/>
                  <wp:effectExtent l="0" t="0" r="635" b="635"/>
                  <wp:docPr id="281" name="Picture 281" descr="\\fs001\01intake$\01ROBINSON\work\comp\comp4\Ant-Simulation-master(3)\Ant-Simulation-master\app\tests\Food\Food.draw - drawing piece of food correctl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001\01intake$\01ROBINSON\work\comp\comp4\Ant-Simulation-master(3)\Ant-Simulation-master\app\tests\Food\Food.draw - drawing piece of food correctly 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23681" cy="1923681"/>
                          </a:xfrm>
                          <a:prstGeom prst="rect">
                            <a:avLst/>
                          </a:prstGeom>
                          <a:noFill/>
                          <a:ln>
                            <a:noFill/>
                          </a:ln>
                        </pic:spPr>
                      </pic:pic>
                    </a:graphicData>
                  </a:graphic>
                </wp:inline>
              </w:drawing>
            </w:r>
          </w:p>
        </w:tc>
        <w:tc>
          <w:tcPr>
            <w:tcW w:w="2315" w:type="pct"/>
          </w:tcPr>
          <w:p w14:paraId="259CB06D" w14:textId="77777777" w:rsidR="000C3215" w:rsidRDefault="000C3215" w:rsidP="00AD0A1A">
            <w:pPr>
              <w:spacing w:line="276" w:lineRule="auto"/>
            </w:pPr>
          </w:p>
        </w:tc>
      </w:tr>
      <w:tr w:rsidR="000C3215" w14:paraId="1825C699" w14:textId="77777777" w:rsidTr="0065244E">
        <w:tc>
          <w:tcPr>
            <w:tcW w:w="370" w:type="pct"/>
          </w:tcPr>
          <w:p w14:paraId="4B49AFAB" w14:textId="77777777" w:rsidR="000C3215" w:rsidRDefault="000C3215" w:rsidP="00AD0A1A">
            <w:pPr>
              <w:spacing w:line="276" w:lineRule="auto"/>
            </w:pPr>
            <w:r>
              <w:t>2</w:t>
            </w:r>
          </w:p>
        </w:tc>
        <w:tc>
          <w:tcPr>
            <w:tcW w:w="2315" w:type="pct"/>
          </w:tcPr>
          <w:p w14:paraId="64E50457" w14:textId="77777777" w:rsidR="000C3215" w:rsidRDefault="000C3215" w:rsidP="00AD0A1A">
            <w:pPr>
              <w:spacing w:line="276" w:lineRule="auto"/>
            </w:pPr>
            <w:r>
              <w:rPr>
                <w:noProof/>
                <w:lang w:eastAsia="en-GB"/>
              </w:rPr>
              <w:drawing>
                <wp:inline distT="0" distB="0" distL="0" distR="0" wp14:anchorId="64B7F530" wp14:editId="00462EF9">
                  <wp:extent cx="1984076" cy="1984076"/>
                  <wp:effectExtent l="0" t="0" r="0" b="0"/>
                  <wp:docPr id="280" name="Picture 280" descr="\\fs001\01intake$\01ROBINSON\work\comp\comp4\Ant-Simulation-master(3)\Ant-Simulation-master\app\tests\Food\Food.draw - drawing piece of food correctl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s001\01intake$\01ROBINSON\work\comp\comp4\Ant-Simulation-master(3)\Ant-Simulation-master\app\tests\Food\Food.draw - drawing piece of food correctly 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84066" cy="1984066"/>
                          </a:xfrm>
                          <a:prstGeom prst="rect">
                            <a:avLst/>
                          </a:prstGeom>
                          <a:noFill/>
                          <a:ln>
                            <a:noFill/>
                          </a:ln>
                        </pic:spPr>
                      </pic:pic>
                    </a:graphicData>
                  </a:graphic>
                </wp:inline>
              </w:drawing>
            </w:r>
          </w:p>
        </w:tc>
        <w:tc>
          <w:tcPr>
            <w:tcW w:w="2315" w:type="pct"/>
          </w:tcPr>
          <w:p w14:paraId="40E479E9" w14:textId="77777777" w:rsidR="000C3215" w:rsidRDefault="000C3215" w:rsidP="00AD0A1A">
            <w:pPr>
              <w:spacing w:line="276" w:lineRule="auto"/>
            </w:pPr>
          </w:p>
        </w:tc>
      </w:tr>
      <w:tr w:rsidR="000C3215" w14:paraId="1A34DA82" w14:textId="77777777" w:rsidTr="0065244E">
        <w:tc>
          <w:tcPr>
            <w:tcW w:w="370" w:type="pct"/>
          </w:tcPr>
          <w:p w14:paraId="7C40A515" w14:textId="77777777" w:rsidR="000C3215" w:rsidRDefault="000C3215" w:rsidP="00AD0A1A">
            <w:pPr>
              <w:spacing w:line="276" w:lineRule="auto"/>
            </w:pPr>
            <w:r>
              <w:t>3</w:t>
            </w:r>
          </w:p>
        </w:tc>
        <w:tc>
          <w:tcPr>
            <w:tcW w:w="2315" w:type="pct"/>
          </w:tcPr>
          <w:p w14:paraId="570A1E19" w14:textId="77777777" w:rsidR="000C3215" w:rsidRDefault="000C3215" w:rsidP="00AD0A1A">
            <w:pPr>
              <w:spacing w:line="276" w:lineRule="auto"/>
            </w:pPr>
            <w:r>
              <w:rPr>
                <w:noProof/>
                <w:lang w:eastAsia="en-GB"/>
              </w:rPr>
              <w:drawing>
                <wp:inline distT="0" distB="0" distL="0" distR="0" wp14:anchorId="1F84B597" wp14:editId="41371F00">
                  <wp:extent cx="1759789" cy="1759789"/>
                  <wp:effectExtent l="0" t="0" r="0" b="0"/>
                  <wp:docPr id="279" name="Picture 279" descr="\\fs001\01intake$\01ROBINSON\work\comp\comp4\Ant-Simulation-master(3)\Ant-Simulation-master\app\tests\Food\Food.draw - drawing piece of food correctl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001\01intake$\01ROBINSON\work\comp\comp4\Ant-Simulation-master(3)\Ant-Simulation-master\app\tests\Food\Food.draw - drawing piece of food correctly 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59780" cy="1759780"/>
                          </a:xfrm>
                          <a:prstGeom prst="rect">
                            <a:avLst/>
                          </a:prstGeom>
                          <a:noFill/>
                          <a:ln>
                            <a:noFill/>
                          </a:ln>
                        </pic:spPr>
                      </pic:pic>
                    </a:graphicData>
                  </a:graphic>
                </wp:inline>
              </w:drawing>
            </w:r>
          </w:p>
        </w:tc>
        <w:tc>
          <w:tcPr>
            <w:tcW w:w="2315" w:type="pct"/>
          </w:tcPr>
          <w:p w14:paraId="3A318E82" w14:textId="77777777" w:rsidR="000C3215" w:rsidRDefault="000C3215" w:rsidP="00AD0A1A">
            <w:pPr>
              <w:spacing w:line="276" w:lineRule="auto"/>
            </w:pPr>
            <w:r>
              <w:t>From console output it is known that the piece of food was drawn however it has an alpha value of zero and therefore nothing to see</w:t>
            </w:r>
          </w:p>
        </w:tc>
      </w:tr>
      <w:tr w:rsidR="000C3215" w14:paraId="19E2221B" w14:textId="77777777" w:rsidTr="0065244E">
        <w:tc>
          <w:tcPr>
            <w:tcW w:w="370" w:type="pct"/>
          </w:tcPr>
          <w:p w14:paraId="78AF796D" w14:textId="77777777" w:rsidR="000C3215" w:rsidRDefault="000C3215" w:rsidP="00AD0A1A">
            <w:pPr>
              <w:spacing w:line="276" w:lineRule="auto"/>
            </w:pPr>
            <w:r>
              <w:t>3</w:t>
            </w:r>
          </w:p>
        </w:tc>
        <w:tc>
          <w:tcPr>
            <w:tcW w:w="2315" w:type="pct"/>
          </w:tcPr>
          <w:p w14:paraId="7ED24062" w14:textId="77777777" w:rsidR="000C3215" w:rsidRDefault="000C3215" w:rsidP="00AD0A1A">
            <w:pPr>
              <w:spacing w:line="276" w:lineRule="auto"/>
              <w:rPr>
                <w:noProof/>
                <w:lang w:val="en-US"/>
              </w:rPr>
            </w:pPr>
            <w:r>
              <w:rPr>
                <w:noProof/>
                <w:lang w:val="en-US"/>
              </w:rPr>
              <w:t>N/A</w:t>
            </w:r>
          </w:p>
        </w:tc>
        <w:tc>
          <w:tcPr>
            <w:tcW w:w="2315" w:type="pct"/>
          </w:tcPr>
          <w:p w14:paraId="62FCDE1E" w14:textId="77777777" w:rsidR="000C3215" w:rsidRDefault="000C3215" w:rsidP="00AD0A1A">
            <w:pPr>
              <w:spacing w:line="276" w:lineRule="auto"/>
            </w:pPr>
            <w:r>
              <w:t>Console output showed 6 new pieces of food where created</w:t>
            </w:r>
          </w:p>
        </w:tc>
      </w:tr>
      <w:tr w:rsidR="000C3215" w14:paraId="5600682A" w14:textId="77777777" w:rsidTr="0065244E">
        <w:tc>
          <w:tcPr>
            <w:tcW w:w="370" w:type="pct"/>
          </w:tcPr>
          <w:p w14:paraId="13432D4B" w14:textId="77777777" w:rsidR="000C3215" w:rsidRDefault="000C3215" w:rsidP="00AD0A1A">
            <w:pPr>
              <w:spacing w:line="276" w:lineRule="auto"/>
            </w:pPr>
            <w:r>
              <w:t>4</w:t>
            </w:r>
          </w:p>
        </w:tc>
        <w:tc>
          <w:tcPr>
            <w:tcW w:w="2315" w:type="pct"/>
          </w:tcPr>
          <w:p w14:paraId="132D54AA" w14:textId="77777777" w:rsidR="000C3215" w:rsidRDefault="000C3215" w:rsidP="00AD0A1A">
            <w:pPr>
              <w:spacing w:line="276" w:lineRule="auto"/>
              <w:rPr>
                <w:noProof/>
                <w:lang w:val="en-US"/>
              </w:rPr>
            </w:pPr>
            <w:r>
              <w:rPr>
                <w:noProof/>
                <w:lang w:val="en-US"/>
              </w:rPr>
              <w:t>N/A</w:t>
            </w:r>
          </w:p>
        </w:tc>
        <w:tc>
          <w:tcPr>
            <w:tcW w:w="2315" w:type="pct"/>
          </w:tcPr>
          <w:p w14:paraId="4D15BCFF" w14:textId="77777777" w:rsidR="000C3215" w:rsidRDefault="000C3215" w:rsidP="00AD0A1A">
            <w:pPr>
              <w:spacing w:line="276" w:lineRule="auto"/>
            </w:pPr>
            <w:r>
              <w:t>From debug console fo</w:t>
            </w:r>
            <w:r w:rsidR="001F38DE">
              <w:t>od amount of pieces where monito</w:t>
            </w:r>
            <w:r>
              <w:t>red and increased by one</w:t>
            </w:r>
          </w:p>
        </w:tc>
      </w:tr>
    </w:tbl>
    <w:p w14:paraId="68A8F1D1" w14:textId="77777777" w:rsidR="000C3215" w:rsidRDefault="000C3215" w:rsidP="0073072D"/>
    <w:p w14:paraId="3451C19B" w14:textId="77777777" w:rsidR="000C3215" w:rsidRPr="00C5005C" w:rsidRDefault="000C3215" w:rsidP="001F38DE">
      <w:pPr>
        <w:pStyle w:val="Heading3"/>
        <w:spacing w:after="240" w:line="276" w:lineRule="auto"/>
      </w:pPr>
      <w:r>
        <w:t>FoodSystem.js – unit tests</w:t>
      </w:r>
    </w:p>
    <w:tbl>
      <w:tblPr>
        <w:tblStyle w:val="TableGrid"/>
        <w:tblW w:w="5000" w:type="pct"/>
        <w:tblLook w:val="04A0" w:firstRow="1" w:lastRow="0" w:firstColumn="1" w:lastColumn="0" w:noHBand="0" w:noVBand="1"/>
      </w:tblPr>
      <w:tblGrid>
        <w:gridCol w:w="635"/>
        <w:gridCol w:w="2553"/>
        <w:gridCol w:w="3563"/>
        <w:gridCol w:w="944"/>
        <w:gridCol w:w="1160"/>
        <w:gridCol w:w="4480"/>
        <w:gridCol w:w="839"/>
      </w:tblGrid>
      <w:tr w:rsidR="00DA6CCC" w:rsidRPr="0065244E" w14:paraId="7C4B43D5" w14:textId="77777777" w:rsidTr="00947428">
        <w:trPr>
          <w:trHeight w:val="20"/>
        </w:trPr>
        <w:tc>
          <w:tcPr>
            <w:tcW w:w="238" w:type="pct"/>
            <w:hideMark/>
          </w:tcPr>
          <w:p w14:paraId="3F7D399D"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w:t>
            </w:r>
          </w:p>
        </w:tc>
        <w:tc>
          <w:tcPr>
            <w:tcW w:w="599" w:type="pct"/>
            <w:hideMark/>
          </w:tcPr>
          <w:p w14:paraId="421821DD"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Function</w:t>
            </w:r>
          </w:p>
        </w:tc>
        <w:tc>
          <w:tcPr>
            <w:tcW w:w="1350" w:type="pct"/>
            <w:hideMark/>
          </w:tcPr>
          <w:p w14:paraId="32D7EF5B"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Tests</w:t>
            </w:r>
          </w:p>
        </w:tc>
        <w:tc>
          <w:tcPr>
            <w:tcW w:w="350" w:type="pct"/>
            <w:hideMark/>
          </w:tcPr>
          <w:p w14:paraId="21064842"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Reason</w:t>
            </w:r>
          </w:p>
        </w:tc>
        <w:tc>
          <w:tcPr>
            <w:tcW w:w="499" w:type="pct"/>
            <w:hideMark/>
          </w:tcPr>
          <w:p w14:paraId="090EC96C"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Input</w:t>
            </w:r>
          </w:p>
        </w:tc>
        <w:tc>
          <w:tcPr>
            <w:tcW w:w="1637" w:type="pct"/>
            <w:hideMark/>
          </w:tcPr>
          <w:p w14:paraId="1751E59D"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Expected</w:t>
            </w:r>
          </w:p>
        </w:tc>
        <w:tc>
          <w:tcPr>
            <w:tcW w:w="326" w:type="pct"/>
            <w:hideMark/>
          </w:tcPr>
          <w:p w14:paraId="3BE28669"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Result</w:t>
            </w:r>
          </w:p>
        </w:tc>
      </w:tr>
      <w:tr w:rsidR="00DA6CCC" w:rsidRPr="00FB0423" w14:paraId="474C071C" w14:textId="77777777" w:rsidTr="00947428">
        <w:trPr>
          <w:trHeight w:val="20"/>
        </w:trPr>
        <w:tc>
          <w:tcPr>
            <w:tcW w:w="238" w:type="pct"/>
          </w:tcPr>
          <w:p w14:paraId="6E762C7A"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99" w:type="pct"/>
          </w:tcPr>
          <w:p w14:paraId="469525F4" w14:textId="77777777" w:rsidR="000C3215" w:rsidRPr="00C5005C" w:rsidRDefault="000C3215" w:rsidP="00AD0A1A">
            <w:pPr>
              <w:spacing w:line="276" w:lineRule="auto"/>
              <w:jc w:val="center"/>
              <w:rPr>
                <w:rFonts w:ascii="Calibri" w:eastAsia="Times New Roman" w:hAnsi="Calibri" w:cs="Calibri"/>
                <w:color w:val="000000"/>
                <w:lang w:eastAsia="en-GB"/>
              </w:rPr>
            </w:pPr>
            <w:proofErr w:type="spellStart"/>
            <w:r>
              <w:rPr>
                <w:rFonts w:ascii="Calibri" w:eastAsia="Times New Roman" w:hAnsi="Calibri" w:cs="Calibri"/>
                <w:color w:val="000000"/>
                <w:lang w:eastAsia="en-GB"/>
              </w:rPr>
              <w:t>FoodSystem.addFood</w:t>
            </w:r>
            <w:proofErr w:type="spellEnd"/>
          </w:p>
        </w:tc>
        <w:tc>
          <w:tcPr>
            <w:tcW w:w="1350" w:type="pct"/>
          </w:tcPr>
          <w:p w14:paraId="62DDCF31"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 xml:space="preserve">Tests that food is randomly places. </w:t>
            </w:r>
            <w:r w:rsidRPr="007C0F96">
              <w:rPr>
                <w:rFonts w:ascii="Calibri" w:eastAsia="Times New Roman" w:hAnsi="Calibri" w:cs="Calibri"/>
                <w:i/>
                <w:color w:val="000000"/>
                <w:lang w:eastAsia="en-GB"/>
              </w:rPr>
              <w:t>Note</w:t>
            </w:r>
            <w:r>
              <w:rPr>
                <w:rFonts w:ascii="Calibri" w:eastAsia="Times New Roman" w:hAnsi="Calibri" w:cs="Calibri"/>
                <w:color w:val="000000"/>
                <w:lang w:eastAsia="en-GB"/>
              </w:rPr>
              <w:t>: Ran multiple times to check placement is random each time</w:t>
            </w:r>
          </w:p>
        </w:tc>
        <w:tc>
          <w:tcPr>
            <w:tcW w:w="350" w:type="pct"/>
          </w:tcPr>
          <w:p w14:paraId="72626490"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499" w:type="pct"/>
          </w:tcPr>
          <w:p w14:paraId="43B8D961"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N/A</w:t>
            </w:r>
          </w:p>
        </w:tc>
        <w:tc>
          <w:tcPr>
            <w:tcW w:w="1637" w:type="pct"/>
          </w:tcPr>
          <w:p w14:paraId="25783BD3"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Random placement of food throughout the map</w:t>
            </w:r>
          </w:p>
        </w:tc>
        <w:tc>
          <w:tcPr>
            <w:tcW w:w="326" w:type="pct"/>
          </w:tcPr>
          <w:p w14:paraId="109BE279"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r w:rsidR="00DA6CCC" w:rsidRPr="00FB0423" w14:paraId="18178938" w14:textId="77777777" w:rsidTr="00947428">
        <w:trPr>
          <w:trHeight w:val="20"/>
        </w:trPr>
        <w:tc>
          <w:tcPr>
            <w:tcW w:w="238" w:type="pct"/>
          </w:tcPr>
          <w:p w14:paraId="4AB99E21"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99" w:type="pct"/>
            <w:vMerge w:val="restart"/>
          </w:tcPr>
          <w:p w14:paraId="4DF4337A" w14:textId="77777777" w:rsidR="000C3215" w:rsidRPr="00FB0423" w:rsidRDefault="000C3215" w:rsidP="00AD0A1A">
            <w:pPr>
              <w:spacing w:line="276" w:lineRule="auto"/>
              <w:jc w:val="center"/>
              <w:rPr>
                <w:rFonts w:ascii="Calibri" w:eastAsia="Times New Roman" w:hAnsi="Calibri" w:cs="Calibri"/>
                <w:color w:val="000000"/>
                <w:lang w:eastAsia="en-GB"/>
              </w:rPr>
            </w:pPr>
            <w:proofErr w:type="spellStart"/>
            <w:r>
              <w:rPr>
                <w:rFonts w:ascii="Calibri" w:eastAsia="Times New Roman" w:hAnsi="Calibri" w:cs="Calibri"/>
                <w:color w:val="000000"/>
                <w:lang w:eastAsia="en-GB"/>
              </w:rPr>
              <w:t>FoodSystem.addFoodBlob</w:t>
            </w:r>
            <w:proofErr w:type="spellEnd"/>
          </w:p>
        </w:tc>
        <w:tc>
          <w:tcPr>
            <w:tcW w:w="1350" w:type="pct"/>
            <w:vMerge w:val="restart"/>
          </w:tcPr>
          <w:p w14:paraId="2C67A0D8"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the blob created is of the correct size</w:t>
            </w:r>
          </w:p>
        </w:tc>
        <w:tc>
          <w:tcPr>
            <w:tcW w:w="350" w:type="pct"/>
          </w:tcPr>
          <w:p w14:paraId="1E9249ED"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499" w:type="pct"/>
          </w:tcPr>
          <w:p w14:paraId="6D2AB933"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Food blob radius = 5</w:t>
            </w:r>
          </w:p>
        </w:tc>
        <w:tc>
          <w:tcPr>
            <w:tcW w:w="1637" w:type="pct"/>
          </w:tcPr>
          <w:p w14:paraId="1B0FCAE5" w14:textId="77777777" w:rsidR="000C3215" w:rsidRPr="00A61BDB" w:rsidRDefault="000C3215" w:rsidP="00AD0A1A">
            <w:pPr>
              <w:spacing w:line="276" w:lineRule="auto"/>
            </w:pPr>
            <w:r>
              <w:rPr>
                <w:rStyle w:val="cm"/>
              </w:rPr>
              <w:t>A green circle radius 5 which is darkest in the middle and gets brighter the further out it goes</w:t>
            </w:r>
          </w:p>
        </w:tc>
        <w:tc>
          <w:tcPr>
            <w:tcW w:w="326" w:type="pct"/>
          </w:tcPr>
          <w:p w14:paraId="47E78649"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r w:rsidR="00DA6CCC" w:rsidRPr="00FB0423" w14:paraId="47FD0ECC" w14:textId="77777777" w:rsidTr="00947428">
        <w:trPr>
          <w:trHeight w:val="20"/>
        </w:trPr>
        <w:tc>
          <w:tcPr>
            <w:tcW w:w="238" w:type="pct"/>
          </w:tcPr>
          <w:p w14:paraId="59F7F5FE"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99" w:type="pct"/>
            <w:vMerge/>
          </w:tcPr>
          <w:p w14:paraId="18A50A83"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1350" w:type="pct"/>
            <w:vMerge/>
          </w:tcPr>
          <w:p w14:paraId="0E90F306"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350" w:type="pct"/>
          </w:tcPr>
          <w:p w14:paraId="69C7DFD4" w14:textId="77777777" w:rsidR="000C3215" w:rsidRPr="00E426CF" w:rsidRDefault="000C3215" w:rsidP="00AD0A1A">
            <w:pPr>
              <w:spacing w:line="276" w:lineRule="auto"/>
              <w:rPr>
                <w:rFonts w:ascii="Calibri" w:eastAsia="Times New Roman" w:hAnsi="Calibri" w:cs="Calibri"/>
                <w:b/>
                <w:color w:val="000000"/>
                <w:lang w:eastAsia="en-GB"/>
              </w:rPr>
            </w:pPr>
            <w:r w:rsidRPr="00E426CF">
              <w:rPr>
                <w:rFonts w:ascii="Calibri" w:eastAsia="Times New Roman" w:hAnsi="Calibri" w:cs="Calibri"/>
                <w:b/>
                <w:color w:val="000000"/>
                <w:lang w:eastAsia="en-GB"/>
              </w:rPr>
              <w:t>Typical</w:t>
            </w:r>
          </w:p>
        </w:tc>
        <w:tc>
          <w:tcPr>
            <w:tcW w:w="499" w:type="pct"/>
          </w:tcPr>
          <w:p w14:paraId="33E2C020"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Food blob radius = 25</w:t>
            </w:r>
          </w:p>
        </w:tc>
        <w:tc>
          <w:tcPr>
            <w:tcW w:w="1637" w:type="pct"/>
          </w:tcPr>
          <w:p w14:paraId="1CF16BFC" w14:textId="77777777" w:rsidR="000C3215" w:rsidRPr="00FB0423" w:rsidRDefault="000C3215" w:rsidP="00AD0A1A">
            <w:pPr>
              <w:spacing w:line="276" w:lineRule="auto"/>
            </w:pPr>
            <w:r>
              <w:rPr>
                <w:rStyle w:val="cm"/>
              </w:rPr>
              <w:t>A green circle radius 25 which is darkest in the middle and gets brighter the further out it goes</w:t>
            </w:r>
          </w:p>
        </w:tc>
        <w:tc>
          <w:tcPr>
            <w:tcW w:w="326" w:type="pct"/>
          </w:tcPr>
          <w:p w14:paraId="74C86CA6"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r w:rsidR="00DA6CCC" w:rsidRPr="00FB0423" w14:paraId="02CA2B5D" w14:textId="77777777" w:rsidTr="00947428">
        <w:trPr>
          <w:trHeight w:val="20"/>
        </w:trPr>
        <w:tc>
          <w:tcPr>
            <w:tcW w:w="238" w:type="pct"/>
          </w:tcPr>
          <w:p w14:paraId="522D709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599" w:type="pct"/>
            <w:vMerge/>
          </w:tcPr>
          <w:p w14:paraId="344436F4" w14:textId="77777777" w:rsidR="000C3215" w:rsidRDefault="000C3215" w:rsidP="00AD0A1A">
            <w:pPr>
              <w:spacing w:line="276" w:lineRule="auto"/>
              <w:jc w:val="center"/>
              <w:rPr>
                <w:rFonts w:ascii="Calibri" w:eastAsia="Times New Roman" w:hAnsi="Calibri" w:cs="Calibri"/>
                <w:color w:val="000000"/>
                <w:lang w:eastAsia="en-GB"/>
              </w:rPr>
            </w:pPr>
          </w:p>
        </w:tc>
        <w:tc>
          <w:tcPr>
            <w:tcW w:w="1350" w:type="pct"/>
            <w:vMerge/>
          </w:tcPr>
          <w:p w14:paraId="37FD0509" w14:textId="77777777" w:rsidR="000C3215" w:rsidRDefault="000C3215" w:rsidP="00AD0A1A">
            <w:pPr>
              <w:spacing w:line="276" w:lineRule="auto"/>
              <w:jc w:val="center"/>
              <w:rPr>
                <w:rFonts w:ascii="Calibri" w:eastAsia="Times New Roman" w:hAnsi="Calibri" w:cs="Calibri"/>
                <w:color w:val="000000"/>
                <w:lang w:eastAsia="en-GB"/>
              </w:rPr>
            </w:pPr>
          </w:p>
        </w:tc>
        <w:tc>
          <w:tcPr>
            <w:tcW w:w="350" w:type="pct"/>
          </w:tcPr>
          <w:p w14:paraId="00B6EE4F" w14:textId="77777777" w:rsidR="000C3215" w:rsidRPr="00E426CF"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499" w:type="pct"/>
          </w:tcPr>
          <w:p w14:paraId="04E0FD7B"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Food blob radius = 0</w:t>
            </w:r>
          </w:p>
        </w:tc>
        <w:tc>
          <w:tcPr>
            <w:tcW w:w="1637" w:type="pct"/>
          </w:tcPr>
          <w:p w14:paraId="466914AD" w14:textId="77777777" w:rsidR="000C3215" w:rsidRPr="00A61BDB" w:rsidRDefault="000C3215" w:rsidP="00AD0A1A">
            <w:pPr>
              <w:spacing w:line="276" w:lineRule="auto"/>
              <w:rPr>
                <w:rFonts w:ascii="Courier New" w:eastAsia="Times New Roman" w:hAnsi="Courier New" w:cs="Courier New"/>
                <w:lang w:eastAsia="en-GB"/>
              </w:rPr>
            </w:pPr>
            <w:r>
              <w:rPr>
                <w:rStyle w:val="cm"/>
              </w:rPr>
              <w:t>A green circle radius 0 which is darkest in the middle and gets brighter the further out it goes</w:t>
            </w:r>
          </w:p>
        </w:tc>
        <w:tc>
          <w:tcPr>
            <w:tcW w:w="326" w:type="pct"/>
          </w:tcPr>
          <w:p w14:paraId="484B10A3"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bl>
    <w:p w14:paraId="20EE42B6" w14:textId="77777777" w:rsidR="000C3215" w:rsidRDefault="000C3215" w:rsidP="0073072D"/>
    <w:p w14:paraId="6F82153C" w14:textId="77777777" w:rsidR="000C3215" w:rsidRDefault="000C3215" w:rsidP="00614654">
      <w:pPr>
        <w:pStyle w:val="Heading4"/>
        <w:spacing w:after="240" w:line="276" w:lineRule="auto"/>
      </w:pPr>
      <w:r>
        <w:t>FoodSystem.js unit tests – Evidence</w:t>
      </w:r>
    </w:p>
    <w:tbl>
      <w:tblPr>
        <w:tblStyle w:val="TableGrid"/>
        <w:tblW w:w="5000" w:type="pct"/>
        <w:tblLook w:val="04A0" w:firstRow="1" w:lastRow="0" w:firstColumn="1" w:lastColumn="0" w:noHBand="0" w:noVBand="1"/>
      </w:tblPr>
      <w:tblGrid>
        <w:gridCol w:w="898"/>
        <w:gridCol w:w="9389"/>
        <w:gridCol w:w="3887"/>
      </w:tblGrid>
      <w:tr w:rsidR="000C3215" w:rsidRPr="0065244E" w14:paraId="629BF472" w14:textId="77777777" w:rsidTr="0065244E">
        <w:trPr>
          <w:tblHeader/>
        </w:trPr>
        <w:tc>
          <w:tcPr>
            <w:tcW w:w="317" w:type="pct"/>
          </w:tcPr>
          <w:p w14:paraId="6C759CD3" w14:textId="77777777" w:rsidR="000C3215" w:rsidRPr="0065244E" w:rsidRDefault="000C3215" w:rsidP="00E10E5C">
            <w:pPr>
              <w:spacing w:line="276" w:lineRule="auto"/>
              <w:jc w:val="center"/>
              <w:rPr>
                <w:b/>
                <w:sz w:val="24"/>
              </w:rPr>
            </w:pPr>
            <w:r w:rsidRPr="0065244E">
              <w:rPr>
                <w:b/>
                <w:sz w:val="24"/>
              </w:rPr>
              <w:t>Test</w:t>
            </w:r>
          </w:p>
        </w:tc>
        <w:tc>
          <w:tcPr>
            <w:tcW w:w="3312" w:type="pct"/>
          </w:tcPr>
          <w:p w14:paraId="770E3892" w14:textId="77777777" w:rsidR="000C3215" w:rsidRPr="0065244E" w:rsidRDefault="000C3215" w:rsidP="00E10E5C">
            <w:pPr>
              <w:spacing w:line="276" w:lineRule="auto"/>
              <w:jc w:val="center"/>
              <w:rPr>
                <w:b/>
                <w:sz w:val="24"/>
              </w:rPr>
            </w:pPr>
            <w:r w:rsidRPr="0065244E">
              <w:rPr>
                <w:b/>
                <w:sz w:val="24"/>
              </w:rPr>
              <w:t>Evidence</w:t>
            </w:r>
          </w:p>
        </w:tc>
        <w:tc>
          <w:tcPr>
            <w:tcW w:w="1371" w:type="pct"/>
          </w:tcPr>
          <w:p w14:paraId="779D24DC" w14:textId="77777777" w:rsidR="000C3215" w:rsidRPr="0065244E" w:rsidRDefault="000C3215" w:rsidP="00E10E5C">
            <w:pPr>
              <w:spacing w:line="276" w:lineRule="auto"/>
              <w:jc w:val="center"/>
              <w:rPr>
                <w:b/>
                <w:sz w:val="24"/>
              </w:rPr>
            </w:pPr>
            <w:r w:rsidRPr="0065244E">
              <w:rPr>
                <w:b/>
                <w:sz w:val="24"/>
              </w:rPr>
              <w:t>Comment</w:t>
            </w:r>
          </w:p>
        </w:tc>
      </w:tr>
      <w:tr w:rsidR="000C3215" w14:paraId="535D8C6C" w14:textId="77777777" w:rsidTr="0065244E">
        <w:tc>
          <w:tcPr>
            <w:tcW w:w="317" w:type="pct"/>
          </w:tcPr>
          <w:p w14:paraId="13FDA23E" w14:textId="77777777" w:rsidR="000C3215" w:rsidRDefault="000C3215" w:rsidP="00AD0A1A">
            <w:pPr>
              <w:spacing w:line="276" w:lineRule="auto"/>
            </w:pPr>
            <w:r>
              <w:t>1</w:t>
            </w:r>
          </w:p>
        </w:tc>
        <w:tc>
          <w:tcPr>
            <w:tcW w:w="3312" w:type="pct"/>
          </w:tcPr>
          <w:p w14:paraId="0445DC6D" w14:textId="77777777" w:rsidR="000C3215" w:rsidRDefault="000C3215" w:rsidP="00AD0A1A">
            <w:pPr>
              <w:spacing w:line="276" w:lineRule="auto"/>
            </w:pPr>
            <w:r>
              <w:rPr>
                <w:noProof/>
                <w:lang w:eastAsia="en-GB"/>
              </w:rPr>
              <w:drawing>
                <wp:inline distT="0" distB="0" distL="0" distR="0" wp14:anchorId="7AAD0D40" wp14:editId="5BE250AD">
                  <wp:extent cx="4848225" cy="4848225"/>
                  <wp:effectExtent l="0" t="0" r="9525" b="9525"/>
                  <wp:docPr id="287" name="Picture 287" descr="\\fs001\01intake$\01ROBINSON\work\comp\comp4\Ant-Simulation-master(3)\Ant-Simulation-master\app\tests\FoodSystem\FoodSystem.addFood - test adds random looking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001\01intake$\01ROBINSON\work\comp\comp4\Ant-Simulation-master(3)\Ant-Simulation-master\app\tests\FoodSystem\FoodSystem.addFood - test adds random looking food.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48225" cy="4848225"/>
                          </a:xfrm>
                          <a:prstGeom prst="rect">
                            <a:avLst/>
                          </a:prstGeom>
                          <a:noFill/>
                          <a:ln>
                            <a:noFill/>
                          </a:ln>
                        </pic:spPr>
                      </pic:pic>
                    </a:graphicData>
                  </a:graphic>
                </wp:inline>
              </w:drawing>
            </w:r>
            <w:r>
              <w:rPr>
                <w:noProof/>
                <w:lang w:eastAsia="en-GB"/>
              </w:rPr>
              <w:drawing>
                <wp:inline distT="0" distB="0" distL="0" distR="0" wp14:anchorId="143DE394" wp14:editId="2550595E">
                  <wp:extent cx="4873625" cy="4831080"/>
                  <wp:effectExtent l="0" t="0" r="3175" b="7620"/>
                  <wp:docPr id="286" name="Picture 286" descr="\\fs001\01intake$\01ROBINSON\work\comp\comp4\Ant-Simulation-master(3)\Ant-Simulation-master\app\tests\FoodSystem\FoodSystem.addFood - test adds random looking foo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001\01intake$\01ROBINSON\work\comp\comp4\Ant-Simulation-master(3)\Ant-Simulation-master\app\tests\FoodSystem\FoodSystem.addFood - test adds random looking food 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3625" cy="4831080"/>
                          </a:xfrm>
                          <a:prstGeom prst="rect">
                            <a:avLst/>
                          </a:prstGeom>
                          <a:noFill/>
                          <a:ln>
                            <a:noFill/>
                          </a:ln>
                        </pic:spPr>
                      </pic:pic>
                    </a:graphicData>
                  </a:graphic>
                </wp:inline>
              </w:drawing>
            </w:r>
            <w:r>
              <w:rPr>
                <w:noProof/>
                <w:lang w:eastAsia="en-GB"/>
              </w:rPr>
              <w:drawing>
                <wp:inline distT="0" distB="0" distL="0" distR="0" wp14:anchorId="16813242" wp14:editId="7571CFE9">
                  <wp:extent cx="4865370" cy="4831080"/>
                  <wp:effectExtent l="0" t="0" r="0" b="7620"/>
                  <wp:docPr id="285" name="Picture 285" descr="\\fs001\01intake$\01ROBINSON\work\comp\comp4\Ant-Simulation-master(3)\Ant-Simulation-master\app\tests\FoodSystem\FoodSystem.addFood - test adds random looking fo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001\01intake$\01ROBINSON\work\comp\comp4\Ant-Simulation-master(3)\Ant-Simulation-master\app\tests\FoodSystem\FoodSystem.addFood - test adds random looking food 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65370" cy="4831080"/>
                          </a:xfrm>
                          <a:prstGeom prst="rect">
                            <a:avLst/>
                          </a:prstGeom>
                          <a:noFill/>
                          <a:ln>
                            <a:noFill/>
                          </a:ln>
                        </pic:spPr>
                      </pic:pic>
                    </a:graphicData>
                  </a:graphic>
                </wp:inline>
              </w:drawing>
            </w:r>
          </w:p>
        </w:tc>
        <w:tc>
          <w:tcPr>
            <w:tcW w:w="1371" w:type="pct"/>
          </w:tcPr>
          <w:p w14:paraId="0725E20C" w14:textId="77777777" w:rsidR="000C3215" w:rsidRDefault="000C3215" w:rsidP="00AD0A1A">
            <w:pPr>
              <w:spacing w:line="276" w:lineRule="auto"/>
            </w:pPr>
            <w:r>
              <w:t>The evidence is three images showing three different random looking placements of food blobs. The test was run multiple times; these three are only a sample of the results</w:t>
            </w:r>
          </w:p>
        </w:tc>
      </w:tr>
      <w:tr w:rsidR="000C3215" w14:paraId="6BED695B" w14:textId="77777777" w:rsidTr="0065244E">
        <w:tc>
          <w:tcPr>
            <w:tcW w:w="317" w:type="pct"/>
          </w:tcPr>
          <w:p w14:paraId="46E0EF90" w14:textId="77777777" w:rsidR="000C3215" w:rsidRDefault="000C3215" w:rsidP="00AD0A1A">
            <w:pPr>
              <w:spacing w:line="276" w:lineRule="auto"/>
            </w:pPr>
            <w:r>
              <w:t>2</w:t>
            </w:r>
          </w:p>
        </w:tc>
        <w:tc>
          <w:tcPr>
            <w:tcW w:w="3312" w:type="pct"/>
          </w:tcPr>
          <w:p w14:paraId="3E534978" w14:textId="77777777" w:rsidR="000C3215" w:rsidRDefault="000C3215" w:rsidP="00AD0A1A">
            <w:pPr>
              <w:spacing w:line="276" w:lineRule="auto"/>
            </w:pPr>
            <w:r>
              <w:rPr>
                <w:noProof/>
                <w:lang w:eastAsia="en-GB"/>
              </w:rPr>
              <w:drawing>
                <wp:inline distT="0" distB="0" distL="0" distR="0" wp14:anchorId="2A4217DB" wp14:editId="4499E9ED">
                  <wp:extent cx="3393010" cy="3398808"/>
                  <wp:effectExtent l="0" t="0" r="0" b="0"/>
                  <wp:docPr id="283" name="Picture 283" descr="\\fs001\01intake$\01ROBINSON\work\comp\comp4\Ant-Simulation-master(3)\Ant-Simulation-master\app\tests\FoodSystem\FoodSystem.addFoodBlob - correct radiu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001\01intake$\01ROBINSON\work\comp\comp4\Ant-Simulation-master(3)\Ant-Simulation-master\app\tests\FoodSystem\FoodSystem.addFoodBlob - correct radius 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93212" cy="3399011"/>
                          </a:xfrm>
                          <a:prstGeom prst="rect">
                            <a:avLst/>
                          </a:prstGeom>
                          <a:noFill/>
                          <a:ln>
                            <a:noFill/>
                          </a:ln>
                        </pic:spPr>
                      </pic:pic>
                    </a:graphicData>
                  </a:graphic>
                </wp:inline>
              </w:drawing>
            </w:r>
          </w:p>
        </w:tc>
        <w:tc>
          <w:tcPr>
            <w:tcW w:w="1371" w:type="pct"/>
          </w:tcPr>
          <w:p w14:paraId="1C36587D" w14:textId="77777777" w:rsidR="000C3215" w:rsidRDefault="000C3215" w:rsidP="00AD0A1A">
            <w:pPr>
              <w:spacing w:line="276" w:lineRule="auto"/>
            </w:pPr>
          </w:p>
        </w:tc>
      </w:tr>
      <w:tr w:rsidR="000C3215" w14:paraId="206CD018" w14:textId="77777777" w:rsidTr="0065244E">
        <w:tc>
          <w:tcPr>
            <w:tcW w:w="317" w:type="pct"/>
          </w:tcPr>
          <w:p w14:paraId="0DEFBFDF" w14:textId="77777777" w:rsidR="000C3215" w:rsidRDefault="000C3215" w:rsidP="00AD0A1A">
            <w:pPr>
              <w:spacing w:line="276" w:lineRule="auto"/>
            </w:pPr>
            <w:r>
              <w:t>3</w:t>
            </w:r>
          </w:p>
        </w:tc>
        <w:tc>
          <w:tcPr>
            <w:tcW w:w="3312" w:type="pct"/>
          </w:tcPr>
          <w:p w14:paraId="41A09292" w14:textId="77777777" w:rsidR="000C3215" w:rsidRDefault="000C3215" w:rsidP="00AD0A1A">
            <w:pPr>
              <w:spacing w:line="276" w:lineRule="auto"/>
            </w:pPr>
            <w:r>
              <w:rPr>
                <w:noProof/>
                <w:lang w:eastAsia="en-GB"/>
              </w:rPr>
              <w:drawing>
                <wp:inline distT="0" distB="0" distL="0" distR="0" wp14:anchorId="5FAFF9DE" wp14:editId="7D11B281">
                  <wp:extent cx="3266808" cy="3260785"/>
                  <wp:effectExtent l="0" t="0" r="0" b="0"/>
                  <wp:docPr id="282" name="Picture 282" descr="\\fs001\01intake$\01ROBINSON\work\comp\comp4\Ant-Simulation-master(3)\Ant-Simulation-master\app\tests\FoodSystem\FoodSystem.addFoodBlob - correct radiu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001\01intake$\01ROBINSON\work\comp\comp4\Ant-Simulation-master(3)\Ant-Simulation-master\app\tests\FoodSystem\FoodSystem.addFoodBlob - correct radius 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66824" cy="3260801"/>
                          </a:xfrm>
                          <a:prstGeom prst="rect">
                            <a:avLst/>
                          </a:prstGeom>
                          <a:noFill/>
                          <a:ln>
                            <a:noFill/>
                          </a:ln>
                        </pic:spPr>
                      </pic:pic>
                    </a:graphicData>
                  </a:graphic>
                </wp:inline>
              </w:drawing>
            </w:r>
          </w:p>
        </w:tc>
        <w:tc>
          <w:tcPr>
            <w:tcW w:w="1371" w:type="pct"/>
          </w:tcPr>
          <w:p w14:paraId="4823CC98" w14:textId="77777777" w:rsidR="000C3215" w:rsidRDefault="000C3215" w:rsidP="00AD0A1A">
            <w:pPr>
              <w:spacing w:line="276" w:lineRule="auto"/>
            </w:pPr>
          </w:p>
        </w:tc>
      </w:tr>
      <w:tr w:rsidR="000C3215" w14:paraId="7E2160AA" w14:textId="77777777" w:rsidTr="0065244E">
        <w:tc>
          <w:tcPr>
            <w:tcW w:w="317" w:type="pct"/>
          </w:tcPr>
          <w:p w14:paraId="0977D947" w14:textId="77777777" w:rsidR="000C3215" w:rsidRDefault="000C3215" w:rsidP="00AD0A1A">
            <w:pPr>
              <w:spacing w:line="276" w:lineRule="auto"/>
            </w:pPr>
            <w:r>
              <w:t>4</w:t>
            </w:r>
          </w:p>
        </w:tc>
        <w:tc>
          <w:tcPr>
            <w:tcW w:w="3312" w:type="pct"/>
          </w:tcPr>
          <w:p w14:paraId="55D720E1" w14:textId="77777777" w:rsidR="000C3215" w:rsidRDefault="000C3215" w:rsidP="00AD0A1A">
            <w:pPr>
              <w:spacing w:line="276" w:lineRule="auto"/>
            </w:pPr>
            <w:r>
              <w:rPr>
                <w:noProof/>
                <w:lang w:eastAsia="en-GB"/>
              </w:rPr>
              <w:drawing>
                <wp:inline distT="0" distB="0" distL="0" distR="0" wp14:anchorId="2AF9FE8B" wp14:editId="53A6E1C1">
                  <wp:extent cx="3510951" cy="3510951"/>
                  <wp:effectExtent l="0" t="0" r="0" b="0"/>
                  <wp:docPr id="284" name="Picture 284" descr="\\fs001\01intake$\01ROBINSON\work\comp\comp4\Ant-Simulation-master(3)\Ant-Simulation-master\app\tests\FoodSystem\FoodSystem.addFoodBlob - correct radiu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s001\01intake$\01ROBINSON\work\comp\comp4\Ant-Simulation-master(3)\Ant-Simulation-master\app\tests\FoodSystem\FoodSystem.addFoodBlob - correct radius 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11047" cy="3511047"/>
                          </a:xfrm>
                          <a:prstGeom prst="rect">
                            <a:avLst/>
                          </a:prstGeom>
                          <a:noFill/>
                          <a:ln>
                            <a:noFill/>
                          </a:ln>
                        </pic:spPr>
                      </pic:pic>
                    </a:graphicData>
                  </a:graphic>
                </wp:inline>
              </w:drawing>
            </w:r>
          </w:p>
        </w:tc>
        <w:tc>
          <w:tcPr>
            <w:tcW w:w="1371" w:type="pct"/>
          </w:tcPr>
          <w:p w14:paraId="39153866" w14:textId="77777777" w:rsidR="000C3215" w:rsidRDefault="000C3215" w:rsidP="00AD0A1A">
            <w:pPr>
              <w:spacing w:line="276" w:lineRule="auto"/>
            </w:pPr>
            <w:r>
              <w:t>The console shows that a food blob was created however was of zero size and therefore was not drawn</w:t>
            </w:r>
          </w:p>
        </w:tc>
      </w:tr>
    </w:tbl>
    <w:p w14:paraId="61866220" w14:textId="77777777" w:rsidR="000C3215" w:rsidRPr="00A61BDB" w:rsidRDefault="000C3215" w:rsidP="00AD0A1A">
      <w:pPr>
        <w:spacing w:line="276" w:lineRule="auto"/>
      </w:pPr>
    </w:p>
    <w:p w14:paraId="7B6F55F0" w14:textId="77777777" w:rsidR="000C3215" w:rsidRDefault="000C3215" w:rsidP="001F38DE">
      <w:pPr>
        <w:pStyle w:val="Heading3"/>
        <w:spacing w:after="240" w:line="276" w:lineRule="auto"/>
      </w:pPr>
      <w:r>
        <w:t>NestPiece.js – integration tests</w:t>
      </w:r>
    </w:p>
    <w:tbl>
      <w:tblPr>
        <w:tblStyle w:val="TableGrid"/>
        <w:tblW w:w="5000" w:type="pct"/>
        <w:tblLook w:val="04A0" w:firstRow="1" w:lastRow="0" w:firstColumn="1" w:lastColumn="0" w:noHBand="0" w:noVBand="1"/>
      </w:tblPr>
      <w:tblGrid>
        <w:gridCol w:w="748"/>
        <w:gridCol w:w="1242"/>
        <w:gridCol w:w="2424"/>
        <w:gridCol w:w="998"/>
        <w:gridCol w:w="1712"/>
        <w:gridCol w:w="6129"/>
        <w:gridCol w:w="921"/>
      </w:tblGrid>
      <w:tr w:rsidR="000C3215" w:rsidRPr="0065244E" w14:paraId="315A24D4" w14:textId="77777777" w:rsidTr="00947428">
        <w:trPr>
          <w:trHeight w:val="20"/>
        </w:trPr>
        <w:tc>
          <w:tcPr>
            <w:tcW w:w="264" w:type="pct"/>
            <w:hideMark/>
          </w:tcPr>
          <w:p w14:paraId="7940E31A"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w:t>
            </w:r>
          </w:p>
        </w:tc>
        <w:tc>
          <w:tcPr>
            <w:tcW w:w="438" w:type="pct"/>
            <w:hideMark/>
          </w:tcPr>
          <w:p w14:paraId="495553A8"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Action</w:t>
            </w:r>
          </w:p>
        </w:tc>
        <w:tc>
          <w:tcPr>
            <w:tcW w:w="855" w:type="pct"/>
            <w:hideMark/>
          </w:tcPr>
          <w:p w14:paraId="69772D91"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Tests</w:t>
            </w:r>
          </w:p>
        </w:tc>
        <w:tc>
          <w:tcPr>
            <w:tcW w:w="352" w:type="pct"/>
            <w:hideMark/>
          </w:tcPr>
          <w:p w14:paraId="1C1C1634"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Reason</w:t>
            </w:r>
          </w:p>
        </w:tc>
        <w:tc>
          <w:tcPr>
            <w:tcW w:w="604" w:type="pct"/>
            <w:hideMark/>
          </w:tcPr>
          <w:p w14:paraId="7C8C8C66"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Input</w:t>
            </w:r>
          </w:p>
        </w:tc>
        <w:tc>
          <w:tcPr>
            <w:tcW w:w="2162" w:type="pct"/>
            <w:hideMark/>
          </w:tcPr>
          <w:p w14:paraId="36F31825"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Expected</w:t>
            </w:r>
          </w:p>
        </w:tc>
        <w:tc>
          <w:tcPr>
            <w:tcW w:w="325" w:type="pct"/>
            <w:hideMark/>
          </w:tcPr>
          <w:p w14:paraId="26F21D48"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Result</w:t>
            </w:r>
          </w:p>
        </w:tc>
      </w:tr>
      <w:tr w:rsidR="000C3215" w:rsidRPr="00FB0423" w14:paraId="33D160E8" w14:textId="77777777" w:rsidTr="00947428">
        <w:trPr>
          <w:trHeight w:val="20"/>
        </w:trPr>
        <w:tc>
          <w:tcPr>
            <w:tcW w:w="264" w:type="pct"/>
          </w:tcPr>
          <w:p w14:paraId="6A43B267"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38" w:type="pct"/>
          </w:tcPr>
          <w:p w14:paraId="42200E02" w14:textId="77777777" w:rsidR="000C3215" w:rsidRPr="00C5005C"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55" w:type="pct"/>
          </w:tcPr>
          <w:p w14:paraId="62C62E7A"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a nest piece is correctly drawn onto the map</w:t>
            </w:r>
          </w:p>
        </w:tc>
        <w:tc>
          <w:tcPr>
            <w:tcW w:w="352" w:type="pct"/>
          </w:tcPr>
          <w:p w14:paraId="67F1F0A9"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04" w:type="pct"/>
          </w:tcPr>
          <w:p w14:paraId="47AA6447" w14:textId="02164552" w:rsidR="00614654" w:rsidRPr="0074622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single nest piece</w:t>
            </w:r>
          </w:p>
        </w:tc>
        <w:tc>
          <w:tcPr>
            <w:tcW w:w="2162" w:type="pct"/>
          </w:tcPr>
          <w:p w14:paraId="6ED5CC4F"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black square</w:t>
            </w:r>
          </w:p>
        </w:tc>
        <w:tc>
          <w:tcPr>
            <w:tcW w:w="325" w:type="pct"/>
          </w:tcPr>
          <w:p w14:paraId="1B0BEEB5"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bl>
    <w:p w14:paraId="027F853E" w14:textId="77777777" w:rsidR="000C3215" w:rsidRDefault="000C3215" w:rsidP="002047FF"/>
    <w:p w14:paraId="712750A5" w14:textId="77777777" w:rsidR="000C3215" w:rsidRDefault="000C3215" w:rsidP="00E10E5C">
      <w:pPr>
        <w:pStyle w:val="Heading4"/>
        <w:spacing w:after="240" w:line="276" w:lineRule="auto"/>
      </w:pPr>
      <w:r>
        <w:t>NestPiece.js integration tests – Evidence</w:t>
      </w:r>
    </w:p>
    <w:tbl>
      <w:tblPr>
        <w:tblStyle w:val="TableGrid"/>
        <w:tblW w:w="5000" w:type="pct"/>
        <w:tblLook w:val="04A0" w:firstRow="1" w:lastRow="0" w:firstColumn="1" w:lastColumn="0" w:noHBand="0" w:noVBand="1"/>
      </w:tblPr>
      <w:tblGrid>
        <w:gridCol w:w="1048"/>
        <w:gridCol w:w="6563"/>
        <w:gridCol w:w="6563"/>
      </w:tblGrid>
      <w:tr w:rsidR="000C3215" w:rsidRPr="0065244E" w14:paraId="70BEB623" w14:textId="77777777" w:rsidTr="0065244E">
        <w:tc>
          <w:tcPr>
            <w:tcW w:w="370" w:type="pct"/>
          </w:tcPr>
          <w:p w14:paraId="0C4DC1D5" w14:textId="77777777" w:rsidR="000C3215" w:rsidRPr="0065244E" w:rsidRDefault="000C3215" w:rsidP="00E10E5C">
            <w:pPr>
              <w:spacing w:line="276" w:lineRule="auto"/>
              <w:jc w:val="center"/>
              <w:rPr>
                <w:b/>
                <w:sz w:val="24"/>
              </w:rPr>
            </w:pPr>
            <w:r w:rsidRPr="0065244E">
              <w:rPr>
                <w:b/>
                <w:sz w:val="24"/>
              </w:rPr>
              <w:t>Test</w:t>
            </w:r>
          </w:p>
        </w:tc>
        <w:tc>
          <w:tcPr>
            <w:tcW w:w="2315" w:type="pct"/>
          </w:tcPr>
          <w:p w14:paraId="1E11C48C" w14:textId="77777777" w:rsidR="000C3215" w:rsidRPr="0065244E" w:rsidRDefault="000C3215" w:rsidP="00E10E5C">
            <w:pPr>
              <w:spacing w:line="276" w:lineRule="auto"/>
              <w:jc w:val="center"/>
              <w:rPr>
                <w:b/>
                <w:sz w:val="24"/>
              </w:rPr>
            </w:pPr>
            <w:r w:rsidRPr="0065244E">
              <w:rPr>
                <w:b/>
                <w:sz w:val="24"/>
              </w:rPr>
              <w:t>Evidence</w:t>
            </w:r>
          </w:p>
        </w:tc>
        <w:tc>
          <w:tcPr>
            <w:tcW w:w="2315" w:type="pct"/>
          </w:tcPr>
          <w:p w14:paraId="2AAE033B" w14:textId="77777777" w:rsidR="000C3215" w:rsidRPr="0065244E" w:rsidRDefault="000C3215" w:rsidP="00E10E5C">
            <w:pPr>
              <w:spacing w:line="276" w:lineRule="auto"/>
              <w:jc w:val="center"/>
              <w:rPr>
                <w:b/>
                <w:sz w:val="24"/>
              </w:rPr>
            </w:pPr>
            <w:r w:rsidRPr="0065244E">
              <w:rPr>
                <w:b/>
                <w:sz w:val="24"/>
              </w:rPr>
              <w:t>Comment</w:t>
            </w:r>
          </w:p>
        </w:tc>
      </w:tr>
      <w:tr w:rsidR="000C3215" w14:paraId="665E628C" w14:textId="77777777" w:rsidTr="0065244E">
        <w:tc>
          <w:tcPr>
            <w:tcW w:w="370" w:type="pct"/>
          </w:tcPr>
          <w:p w14:paraId="5F5E5666" w14:textId="77777777" w:rsidR="000C3215" w:rsidRDefault="000C3215" w:rsidP="00AD0A1A">
            <w:pPr>
              <w:spacing w:line="276" w:lineRule="auto"/>
            </w:pPr>
            <w:r>
              <w:t>1</w:t>
            </w:r>
          </w:p>
        </w:tc>
        <w:tc>
          <w:tcPr>
            <w:tcW w:w="2315" w:type="pct"/>
          </w:tcPr>
          <w:p w14:paraId="4125604B" w14:textId="77777777" w:rsidR="000C3215" w:rsidRDefault="000C3215" w:rsidP="00AD0A1A">
            <w:pPr>
              <w:spacing w:line="276" w:lineRule="auto"/>
            </w:pPr>
            <w:r>
              <w:rPr>
                <w:noProof/>
                <w:lang w:eastAsia="en-GB"/>
              </w:rPr>
              <w:drawing>
                <wp:inline distT="0" distB="0" distL="0" distR="0" wp14:anchorId="442F78FD" wp14:editId="6C414D83">
                  <wp:extent cx="1259457" cy="1259457"/>
                  <wp:effectExtent l="0" t="0" r="0" b="0"/>
                  <wp:docPr id="79" name="Picture 79" descr="\\fs001\01intake$\01ROBINSON\work\comp\comp4\Ant-Simulation-master(3)\Ant-Simulation-master\app\tests\NestPiece\NestPiece.draw - draws nest piece correc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001\01intake$\01ROBINSON\work\comp\comp4\Ant-Simulation-master(3)\Ant-Simulation-master\app\tests\NestPiece\NestPiece.draw - draws nest piece correctly.png"/>
                          <pic:cNvPicPr>
                            <a:picLocks noChangeAspect="1" noChangeArrowheads="1"/>
                          </pic:cNvPicPr>
                        </pic:nvPicPr>
                        <pic:blipFill rotWithShape="1">
                          <a:blip r:embed="rId133">
                            <a:extLst>
                              <a:ext uri="{28A0092B-C50C-407E-A947-70E740481C1C}">
                                <a14:useLocalDpi xmlns:a14="http://schemas.microsoft.com/office/drawing/2010/main" val="0"/>
                              </a:ext>
                            </a:extLst>
                          </a:blip>
                          <a:srcRect l="29470" t="29470" r="22186" b="22186"/>
                          <a:stretch/>
                        </pic:blipFill>
                        <pic:spPr bwMode="auto">
                          <a:xfrm>
                            <a:off x="0" y="0"/>
                            <a:ext cx="1259451" cy="12594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15" w:type="pct"/>
          </w:tcPr>
          <w:p w14:paraId="51EC03E6" w14:textId="77777777" w:rsidR="000C3215" w:rsidRDefault="000C3215" w:rsidP="00AD0A1A">
            <w:pPr>
              <w:spacing w:line="276" w:lineRule="auto"/>
            </w:pPr>
          </w:p>
        </w:tc>
      </w:tr>
    </w:tbl>
    <w:p w14:paraId="4DF78673" w14:textId="77777777" w:rsidR="000C3215" w:rsidRDefault="000C3215" w:rsidP="002047FF"/>
    <w:p w14:paraId="2BEDD1B4" w14:textId="77777777" w:rsidR="000C3215" w:rsidRDefault="000C3215" w:rsidP="00E10E5C">
      <w:pPr>
        <w:pStyle w:val="Heading3"/>
        <w:spacing w:after="240" w:line="276" w:lineRule="auto"/>
      </w:pPr>
      <w:r>
        <w:t>Pheromone.js – integration tests</w:t>
      </w:r>
    </w:p>
    <w:tbl>
      <w:tblPr>
        <w:tblStyle w:val="TableGrid"/>
        <w:tblW w:w="5000" w:type="pct"/>
        <w:tblLook w:val="04A0" w:firstRow="1" w:lastRow="0" w:firstColumn="1" w:lastColumn="0" w:noHBand="0" w:noVBand="1"/>
      </w:tblPr>
      <w:tblGrid>
        <w:gridCol w:w="747"/>
        <w:gridCol w:w="1534"/>
        <w:gridCol w:w="2424"/>
        <w:gridCol w:w="995"/>
        <w:gridCol w:w="2713"/>
        <w:gridCol w:w="4848"/>
        <w:gridCol w:w="913"/>
      </w:tblGrid>
      <w:tr w:rsidR="000C3215" w:rsidRPr="00E10E5C" w14:paraId="7237D937" w14:textId="77777777" w:rsidTr="00947428">
        <w:trPr>
          <w:trHeight w:val="20"/>
        </w:trPr>
        <w:tc>
          <w:tcPr>
            <w:tcW w:w="264" w:type="pct"/>
            <w:hideMark/>
          </w:tcPr>
          <w:p w14:paraId="5D92BDC1"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Test</w:t>
            </w:r>
          </w:p>
        </w:tc>
        <w:tc>
          <w:tcPr>
            <w:tcW w:w="541" w:type="pct"/>
            <w:hideMark/>
          </w:tcPr>
          <w:p w14:paraId="61868D5F"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Action</w:t>
            </w:r>
          </w:p>
        </w:tc>
        <w:tc>
          <w:tcPr>
            <w:tcW w:w="855" w:type="pct"/>
            <w:hideMark/>
          </w:tcPr>
          <w:p w14:paraId="01EA63CF"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Tests</w:t>
            </w:r>
          </w:p>
        </w:tc>
        <w:tc>
          <w:tcPr>
            <w:tcW w:w="351" w:type="pct"/>
            <w:hideMark/>
          </w:tcPr>
          <w:p w14:paraId="1803BE10"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Reason</w:t>
            </w:r>
          </w:p>
        </w:tc>
        <w:tc>
          <w:tcPr>
            <w:tcW w:w="957" w:type="pct"/>
            <w:hideMark/>
          </w:tcPr>
          <w:p w14:paraId="629F38B1"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Input</w:t>
            </w:r>
          </w:p>
        </w:tc>
        <w:tc>
          <w:tcPr>
            <w:tcW w:w="1710" w:type="pct"/>
            <w:hideMark/>
          </w:tcPr>
          <w:p w14:paraId="114EB6B8"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Expected</w:t>
            </w:r>
          </w:p>
        </w:tc>
        <w:tc>
          <w:tcPr>
            <w:tcW w:w="322" w:type="pct"/>
            <w:hideMark/>
          </w:tcPr>
          <w:p w14:paraId="13C47136"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Result</w:t>
            </w:r>
          </w:p>
        </w:tc>
      </w:tr>
      <w:tr w:rsidR="000C3215" w:rsidRPr="00FB0423" w14:paraId="2EE8F66C" w14:textId="77777777" w:rsidTr="00947428">
        <w:trPr>
          <w:trHeight w:val="20"/>
        </w:trPr>
        <w:tc>
          <w:tcPr>
            <w:tcW w:w="264" w:type="pct"/>
          </w:tcPr>
          <w:p w14:paraId="63950073"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1" w:type="pct"/>
            <w:vMerge w:val="restart"/>
          </w:tcPr>
          <w:p w14:paraId="663F2427"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55" w:type="pct"/>
            <w:vMerge w:val="restart"/>
          </w:tcPr>
          <w:p w14:paraId="1F5AC6FC"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a pheromone is correctly drawn for different concentrations</w:t>
            </w:r>
          </w:p>
        </w:tc>
        <w:tc>
          <w:tcPr>
            <w:tcW w:w="351" w:type="pct"/>
          </w:tcPr>
          <w:p w14:paraId="78906AB7"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575ADF06"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0.5</w:t>
            </w:r>
          </w:p>
        </w:tc>
        <w:tc>
          <w:tcPr>
            <w:tcW w:w="1710" w:type="pct"/>
          </w:tcPr>
          <w:p w14:paraId="542ABC6D"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0.5</w:t>
            </w:r>
          </w:p>
        </w:tc>
        <w:tc>
          <w:tcPr>
            <w:tcW w:w="322" w:type="pct"/>
          </w:tcPr>
          <w:p w14:paraId="068B73DF"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r w:rsidR="000C3215" w:rsidRPr="00FB0423" w14:paraId="5D9F4E4A" w14:textId="77777777" w:rsidTr="00947428">
        <w:trPr>
          <w:trHeight w:val="20"/>
        </w:trPr>
        <w:tc>
          <w:tcPr>
            <w:tcW w:w="264" w:type="pct"/>
          </w:tcPr>
          <w:p w14:paraId="3A4260DB"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41" w:type="pct"/>
            <w:vMerge/>
          </w:tcPr>
          <w:p w14:paraId="1F8A804F" w14:textId="77777777" w:rsidR="000C3215" w:rsidRDefault="000C3215" w:rsidP="00AD0A1A">
            <w:pPr>
              <w:spacing w:line="276" w:lineRule="auto"/>
              <w:jc w:val="center"/>
              <w:rPr>
                <w:rFonts w:ascii="Calibri" w:eastAsia="Times New Roman" w:hAnsi="Calibri" w:cs="Calibri"/>
                <w:color w:val="000000"/>
                <w:lang w:eastAsia="en-GB"/>
              </w:rPr>
            </w:pPr>
          </w:p>
        </w:tc>
        <w:tc>
          <w:tcPr>
            <w:tcW w:w="855" w:type="pct"/>
            <w:vMerge/>
          </w:tcPr>
          <w:p w14:paraId="1F692CDE" w14:textId="77777777" w:rsidR="000C3215" w:rsidRDefault="000C3215" w:rsidP="00AD0A1A">
            <w:pPr>
              <w:spacing w:line="276" w:lineRule="auto"/>
              <w:jc w:val="center"/>
              <w:rPr>
                <w:rFonts w:ascii="Calibri" w:eastAsia="Times New Roman" w:hAnsi="Calibri" w:cs="Calibri"/>
                <w:color w:val="000000"/>
                <w:lang w:eastAsia="en-GB"/>
              </w:rPr>
            </w:pPr>
          </w:p>
        </w:tc>
        <w:tc>
          <w:tcPr>
            <w:tcW w:w="351" w:type="pct"/>
          </w:tcPr>
          <w:p w14:paraId="20EB1625"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75BD4694"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0</w:t>
            </w:r>
          </w:p>
        </w:tc>
        <w:tc>
          <w:tcPr>
            <w:tcW w:w="1710" w:type="pct"/>
          </w:tcPr>
          <w:p w14:paraId="7949A45B"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0 i.e. not visible</w:t>
            </w:r>
          </w:p>
        </w:tc>
        <w:tc>
          <w:tcPr>
            <w:tcW w:w="322" w:type="pct"/>
          </w:tcPr>
          <w:p w14:paraId="19333C5C"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r w:rsidR="000C3215" w:rsidRPr="00FB0423" w14:paraId="40D04E85" w14:textId="77777777" w:rsidTr="00947428">
        <w:trPr>
          <w:trHeight w:val="20"/>
        </w:trPr>
        <w:tc>
          <w:tcPr>
            <w:tcW w:w="264" w:type="pct"/>
          </w:tcPr>
          <w:p w14:paraId="438B67EA"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41" w:type="pct"/>
            <w:vMerge/>
          </w:tcPr>
          <w:p w14:paraId="561E5F96" w14:textId="77777777" w:rsidR="000C3215" w:rsidRDefault="000C3215" w:rsidP="00AD0A1A">
            <w:pPr>
              <w:spacing w:line="276" w:lineRule="auto"/>
              <w:jc w:val="center"/>
              <w:rPr>
                <w:rFonts w:ascii="Calibri" w:eastAsia="Times New Roman" w:hAnsi="Calibri" w:cs="Calibri"/>
                <w:color w:val="000000"/>
                <w:lang w:eastAsia="en-GB"/>
              </w:rPr>
            </w:pPr>
          </w:p>
        </w:tc>
        <w:tc>
          <w:tcPr>
            <w:tcW w:w="855" w:type="pct"/>
            <w:vMerge/>
          </w:tcPr>
          <w:p w14:paraId="6645E6B1" w14:textId="77777777" w:rsidR="000C3215" w:rsidRDefault="000C3215" w:rsidP="00AD0A1A">
            <w:pPr>
              <w:spacing w:line="276" w:lineRule="auto"/>
              <w:jc w:val="center"/>
              <w:rPr>
                <w:rFonts w:ascii="Calibri" w:eastAsia="Times New Roman" w:hAnsi="Calibri" w:cs="Calibri"/>
                <w:color w:val="000000"/>
                <w:lang w:eastAsia="en-GB"/>
              </w:rPr>
            </w:pPr>
          </w:p>
        </w:tc>
        <w:tc>
          <w:tcPr>
            <w:tcW w:w="351" w:type="pct"/>
          </w:tcPr>
          <w:p w14:paraId="22AFEF0B"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52722B32"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1</w:t>
            </w:r>
          </w:p>
        </w:tc>
        <w:tc>
          <w:tcPr>
            <w:tcW w:w="1710" w:type="pct"/>
          </w:tcPr>
          <w:p w14:paraId="00F011D5"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1</w:t>
            </w:r>
          </w:p>
        </w:tc>
        <w:tc>
          <w:tcPr>
            <w:tcW w:w="322" w:type="pct"/>
          </w:tcPr>
          <w:p w14:paraId="14E8C4BD"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bl>
    <w:p w14:paraId="4803F8D9" w14:textId="77777777" w:rsidR="00E10E5C" w:rsidRDefault="00E10E5C" w:rsidP="00E10E5C"/>
    <w:p w14:paraId="67B74ACE" w14:textId="77777777" w:rsidR="00E10E5C" w:rsidRDefault="00E10E5C" w:rsidP="00E10E5C"/>
    <w:p w14:paraId="7DBD9F3E" w14:textId="77777777" w:rsidR="00E10E5C" w:rsidRDefault="00E10E5C" w:rsidP="00E10E5C"/>
    <w:p w14:paraId="6E9308A1" w14:textId="77777777" w:rsidR="00E10E5C" w:rsidRDefault="00E10E5C" w:rsidP="00E10E5C"/>
    <w:p w14:paraId="19BEF31D" w14:textId="77777777" w:rsidR="00E10E5C" w:rsidRDefault="00E10E5C" w:rsidP="00E10E5C"/>
    <w:p w14:paraId="35D431D8" w14:textId="77777777" w:rsidR="00E10E5C" w:rsidRDefault="00E10E5C" w:rsidP="00DC24A6"/>
    <w:p w14:paraId="4CECDD1B" w14:textId="77777777" w:rsidR="00DC24A6" w:rsidRDefault="00DC24A6" w:rsidP="00DC24A6"/>
    <w:p w14:paraId="12610AB7" w14:textId="77777777" w:rsidR="000C3215" w:rsidRDefault="000C3215" w:rsidP="00E10E5C">
      <w:pPr>
        <w:pStyle w:val="Heading4"/>
        <w:spacing w:before="0" w:after="240"/>
      </w:pPr>
      <w:r>
        <w:t>Pheromone.js integration tests – Evidence</w:t>
      </w:r>
    </w:p>
    <w:tbl>
      <w:tblPr>
        <w:tblStyle w:val="TableGrid"/>
        <w:tblW w:w="0" w:type="auto"/>
        <w:tblLook w:val="04A0" w:firstRow="1" w:lastRow="0" w:firstColumn="1" w:lastColumn="0" w:noHBand="0" w:noVBand="1"/>
      </w:tblPr>
      <w:tblGrid>
        <w:gridCol w:w="4724"/>
        <w:gridCol w:w="4725"/>
        <w:gridCol w:w="4725"/>
      </w:tblGrid>
      <w:tr w:rsidR="000C3215" w:rsidRPr="00E10E5C" w14:paraId="540F8D26" w14:textId="77777777" w:rsidTr="00E10E5C">
        <w:trPr>
          <w:tblHeader/>
        </w:trPr>
        <w:tc>
          <w:tcPr>
            <w:tcW w:w="4724" w:type="dxa"/>
          </w:tcPr>
          <w:p w14:paraId="2FE4C7BA" w14:textId="77777777" w:rsidR="000C3215" w:rsidRPr="00E10E5C" w:rsidRDefault="000C3215" w:rsidP="00E10E5C">
            <w:pPr>
              <w:spacing w:line="276" w:lineRule="auto"/>
              <w:jc w:val="center"/>
              <w:rPr>
                <w:b/>
                <w:sz w:val="24"/>
              </w:rPr>
            </w:pPr>
            <w:r w:rsidRPr="00E10E5C">
              <w:rPr>
                <w:b/>
                <w:sz w:val="24"/>
              </w:rPr>
              <w:t>Test</w:t>
            </w:r>
          </w:p>
        </w:tc>
        <w:tc>
          <w:tcPr>
            <w:tcW w:w="4725" w:type="dxa"/>
          </w:tcPr>
          <w:p w14:paraId="76CEFBB7" w14:textId="77777777" w:rsidR="000C3215" w:rsidRPr="00E10E5C" w:rsidRDefault="000C3215" w:rsidP="00E10E5C">
            <w:pPr>
              <w:spacing w:line="276" w:lineRule="auto"/>
              <w:jc w:val="center"/>
              <w:rPr>
                <w:b/>
                <w:sz w:val="24"/>
              </w:rPr>
            </w:pPr>
            <w:r w:rsidRPr="00E10E5C">
              <w:rPr>
                <w:b/>
                <w:sz w:val="24"/>
              </w:rPr>
              <w:t>Evidence</w:t>
            </w:r>
          </w:p>
        </w:tc>
        <w:tc>
          <w:tcPr>
            <w:tcW w:w="4725" w:type="dxa"/>
          </w:tcPr>
          <w:p w14:paraId="7D9B90D1" w14:textId="77777777" w:rsidR="000C3215" w:rsidRPr="00E10E5C" w:rsidRDefault="000C3215" w:rsidP="00E10E5C">
            <w:pPr>
              <w:spacing w:line="276" w:lineRule="auto"/>
              <w:jc w:val="center"/>
              <w:rPr>
                <w:b/>
                <w:sz w:val="24"/>
              </w:rPr>
            </w:pPr>
            <w:r w:rsidRPr="00E10E5C">
              <w:rPr>
                <w:b/>
                <w:sz w:val="24"/>
              </w:rPr>
              <w:t>Comment</w:t>
            </w:r>
          </w:p>
        </w:tc>
      </w:tr>
      <w:tr w:rsidR="000C3215" w14:paraId="3B597344" w14:textId="77777777" w:rsidTr="00DA6CCC">
        <w:tc>
          <w:tcPr>
            <w:tcW w:w="4724" w:type="dxa"/>
          </w:tcPr>
          <w:p w14:paraId="73A6C1F2" w14:textId="77777777" w:rsidR="000C3215" w:rsidRDefault="000C3215" w:rsidP="00AD0A1A">
            <w:pPr>
              <w:spacing w:line="276" w:lineRule="auto"/>
            </w:pPr>
            <w:r>
              <w:t>1</w:t>
            </w:r>
          </w:p>
        </w:tc>
        <w:tc>
          <w:tcPr>
            <w:tcW w:w="4725" w:type="dxa"/>
          </w:tcPr>
          <w:p w14:paraId="5F6B4444" w14:textId="77777777" w:rsidR="000C3215" w:rsidRDefault="000C3215" w:rsidP="00AD0A1A">
            <w:pPr>
              <w:spacing w:line="276" w:lineRule="auto"/>
            </w:pPr>
            <w:r>
              <w:rPr>
                <w:noProof/>
                <w:lang w:eastAsia="en-GB"/>
              </w:rPr>
              <w:drawing>
                <wp:inline distT="0" distB="0" distL="0" distR="0" wp14:anchorId="20477EFF" wp14:editId="71DFBF65">
                  <wp:extent cx="2277374" cy="2277374"/>
                  <wp:effectExtent l="0" t="0" r="8890" b="8890"/>
                  <wp:docPr id="208" name="Picture 208" descr="\\fs001\01intake$\01ROBINSON\work\comp\comp4\Ant-Simulation-master(3)\Ant-Simulation-master\app\tests\Pheromone\Pheromone.draw - test pheromone are draw correctl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s001\01intake$\01ROBINSON\work\comp\comp4\Ant-Simulation-master(3)\Ant-Simulation-master\app\tests\Pheromone\Pheromone.draw - test pheromone are draw correctly 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77362" cy="2277362"/>
                          </a:xfrm>
                          <a:prstGeom prst="rect">
                            <a:avLst/>
                          </a:prstGeom>
                          <a:noFill/>
                          <a:ln>
                            <a:noFill/>
                          </a:ln>
                        </pic:spPr>
                      </pic:pic>
                    </a:graphicData>
                  </a:graphic>
                </wp:inline>
              </w:drawing>
            </w:r>
          </w:p>
        </w:tc>
        <w:tc>
          <w:tcPr>
            <w:tcW w:w="4725" w:type="dxa"/>
          </w:tcPr>
          <w:p w14:paraId="3126DF83" w14:textId="77777777" w:rsidR="000C3215" w:rsidRDefault="000C3215" w:rsidP="00AD0A1A">
            <w:pPr>
              <w:spacing w:line="276" w:lineRule="auto"/>
            </w:pPr>
          </w:p>
        </w:tc>
      </w:tr>
      <w:tr w:rsidR="000C3215" w14:paraId="0F656E87" w14:textId="77777777" w:rsidTr="00DA6CCC">
        <w:tc>
          <w:tcPr>
            <w:tcW w:w="4724" w:type="dxa"/>
          </w:tcPr>
          <w:p w14:paraId="71A7C6E6" w14:textId="77777777" w:rsidR="000C3215" w:rsidRDefault="000C3215" w:rsidP="00AD0A1A">
            <w:pPr>
              <w:spacing w:line="276" w:lineRule="auto"/>
            </w:pPr>
            <w:r>
              <w:t>2</w:t>
            </w:r>
          </w:p>
        </w:tc>
        <w:tc>
          <w:tcPr>
            <w:tcW w:w="4725" w:type="dxa"/>
          </w:tcPr>
          <w:p w14:paraId="4C866588" w14:textId="77777777" w:rsidR="000C3215" w:rsidRDefault="000C3215" w:rsidP="00AD0A1A">
            <w:pPr>
              <w:spacing w:line="276" w:lineRule="auto"/>
            </w:pPr>
            <w:r>
              <w:rPr>
                <w:noProof/>
                <w:lang w:eastAsia="en-GB"/>
              </w:rPr>
              <w:drawing>
                <wp:inline distT="0" distB="0" distL="0" distR="0" wp14:anchorId="2FBE7FD3" wp14:editId="3A3A9E7D">
                  <wp:extent cx="2277374" cy="2277374"/>
                  <wp:effectExtent l="0" t="0" r="8890" b="8890"/>
                  <wp:docPr id="92" name="Picture 92" descr="\\fs001\01intake$\01ROBINSON\work\comp\comp4\Ant-Simulation-master(3)\Ant-Simulation-master\app\tests\Pheromone\Pheromone.draw - test pheromone are draw correctl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s001\01intake$\01ROBINSON\work\comp\comp4\Ant-Simulation-master(3)\Ant-Simulation-master\app\tests\Pheromone\Pheromone.draw - test pheromone are draw correctly 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77362" cy="2277362"/>
                          </a:xfrm>
                          <a:prstGeom prst="rect">
                            <a:avLst/>
                          </a:prstGeom>
                          <a:noFill/>
                          <a:ln>
                            <a:noFill/>
                          </a:ln>
                        </pic:spPr>
                      </pic:pic>
                    </a:graphicData>
                  </a:graphic>
                </wp:inline>
              </w:drawing>
            </w:r>
          </w:p>
        </w:tc>
        <w:tc>
          <w:tcPr>
            <w:tcW w:w="4725" w:type="dxa"/>
          </w:tcPr>
          <w:p w14:paraId="5AF1F589" w14:textId="77777777" w:rsidR="000C3215" w:rsidRDefault="000C3215" w:rsidP="00AD0A1A">
            <w:pPr>
              <w:spacing w:line="276" w:lineRule="auto"/>
            </w:pPr>
            <w:r>
              <w:t>Console shows that a pheromone was drawn however its alpha value is zero. In a the real simulation, the pheromone will be instantly removed in the next tick</w:t>
            </w:r>
          </w:p>
        </w:tc>
      </w:tr>
      <w:tr w:rsidR="000C3215" w14:paraId="5C2C57BA" w14:textId="77777777" w:rsidTr="00DA6CCC">
        <w:tc>
          <w:tcPr>
            <w:tcW w:w="4724" w:type="dxa"/>
          </w:tcPr>
          <w:p w14:paraId="414DD7C8" w14:textId="77777777" w:rsidR="000C3215" w:rsidRDefault="000C3215" w:rsidP="00AD0A1A">
            <w:pPr>
              <w:spacing w:line="276" w:lineRule="auto"/>
            </w:pPr>
            <w:r>
              <w:t>3</w:t>
            </w:r>
          </w:p>
        </w:tc>
        <w:tc>
          <w:tcPr>
            <w:tcW w:w="4725" w:type="dxa"/>
          </w:tcPr>
          <w:p w14:paraId="625BE9F9" w14:textId="77777777" w:rsidR="000C3215" w:rsidRDefault="000C3215" w:rsidP="00AD0A1A">
            <w:pPr>
              <w:spacing w:line="276" w:lineRule="auto"/>
            </w:pPr>
            <w:r>
              <w:rPr>
                <w:noProof/>
                <w:lang w:eastAsia="en-GB"/>
              </w:rPr>
              <w:drawing>
                <wp:inline distT="0" distB="0" distL="0" distR="0" wp14:anchorId="75DEFD45" wp14:editId="06A7346F">
                  <wp:extent cx="2286000" cy="2286000"/>
                  <wp:effectExtent l="0" t="0" r="0" b="0"/>
                  <wp:docPr id="85" name="Picture 85" descr="\\fs001\01intake$\01ROBINSON\work\comp\comp4\Ant-Simulation-master(3)\Ant-Simulation-master\app\tests\Pheromone\Pheromone.draw - test pheromone are draw correctl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s001\01intake$\01ROBINSON\work\comp\comp4\Ant-Simulation-master(3)\Ant-Simulation-master\app\tests\Pheromone\Pheromone.draw - test pheromone are draw correctly 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85988" cy="2285988"/>
                          </a:xfrm>
                          <a:prstGeom prst="rect">
                            <a:avLst/>
                          </a:prstGeom>
                          <a:noFill/>
                          <a:ln>
                            <a:noFill/>
                          </a:ln>
                        </pic:spPr>
                      </pic:pic>
                    </a:graphicData>
                  </a:graphic>
                </wp:inline>
              </w:drawing>
            </w:r>
          </w:p>
        </w:tc>
        <w:tc>
          <w:tcPr>
            <w:tcW w:w="4725" w:type="dxa"/>
          </w:tcPr>
          <w:p w14:paraId="7B2BD8E2" w14:textId="77777777" w:rsidR="000C3215" w:rsidRDefault="000C3215" w:rsidP="00AD0A1A">
            <w:pPr>
              <w:spacing w:line="276" w:lineRule="auto"/>
            </w:pPr>
          </w:p>
        </w:tc>
      </w:tr>
    </w:tbl>
    <w:p w14:paraId="2C2E5DB4" w14:textId="77777777" w:rsidR="000C3215" w:rsidRPr="00746227" w:rsidRDefault="000C3215" w:rsidP="00AD0A1A">
      <w:pPr>
        <w:spacing w:line="276" w:lineRule="auto"/>
      </w:pPr>
    </w:p>
    <w:p w14:paraId="09CD81C9" w14:textId="77777777" w:rsidR="000C3215" w:rsidRDefault="001F38DE" w:rsidP="001F38DE">
      <w:pPr>
        <w:pStyle w:val="Heading3"/>
        <w:spacing w:after="240" w:line="276" w:lineRule="auto"/>
      </w:pPr>
      <w:r>
        <w:t>Queen.js – integrat</w:t>
      </w:r>
      <w:r w:rsidR="000C3215">
        <w:t>i</w:t>
      </w:r>
      <w:r>
        <w:t>o</w:t>
      </w:r>
      <w:r w:rsidR="000C3215">
        <w:t>n tests</w:t>
      </w:r>
    </w:p>
    <w:tbl>
      <w:tblPr>
        <w:tblStyle w:val="TableGrid"/>
        <w:tblW w:w="5000" w:type="pct"/>
        <w:tblLook w:val="04A0" w:firstRow="1" w:lastRow="0" w:firstColumn="1" w:lastColumn="0" w:noHBand="0" w:noVBand="1"/>
      </w:tblPr>
      <w:tblGrid>
        <w:gridCol w:w="748"/>
        <w:gridCol w:w="1242"/>
        <w:gridCol w:w="2424"/>
        <w:gridCol w:w="998"/>
        <w:gridCol w:w="1712"/>
        <w:gridCol w:w="6129"/>
        <w:gridCol w:w="921"/>
      </w:tblGrid>
      <w:tr w:rsidR="000C3215" w:rsidRPr="00E10E5C" w14:paraId="7836C643" w14:textId="77777777" w:rsidTr="00947428">
        <w:trPr>
          <w:trHeight w:val="20"/>
        </w:trPr>
        <w:tc>
          <w:tcPr>
            <w:tcW w:w="264" w:type="pct"/>
            <w:hideMark/>
          </w:tcPr>
          <w:p w14:paraId="2BF8A2C2"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Test</w:t>
            </w:r>
          </w:p>
        </w:tc>
        <w:tc>
          <w:tcPr>
            <w:tcW w:w="438" w:type="pct"/>
            <w:hideMark/>
          </w:tcPr>
          <w:p w14:paraId="7C88C2CA"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Action</w:t>
            </w:r>
          </w:p>
        </w:tc>
        <w:tc>
          <w:tcPr>
            <w:tcW w:w="855" w:type="pct"/>
            <w:hideMark/>
          </w:tcPr>
          <w:p w14:paraId="25A5C92E"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Tests</w:t>
            </w:r>
          </w:p>
        </w:tc>
        <w:tc>
          <w:tcPr>
            <w:tcW w:w="352" w:type="pct"/>
            <w:hideMark/>
          </w:tcPr>
          <w:p w14:paraId="64239EAF"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Reason</w:t>
            </w:r>
          </w:p>
        </w:tc>
        <w:tc>
          <w:tcPr>
            <w:tcW w:w="604" w:type="pct"/>
            <w:hideMark/>
          </w:tcPr>
          <w:p w14:paraId="458B8986"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Input</w:t>
            </w:r>
          </w:p>
        </w:tc>
        <w:tc>
          <w:tcPr>
            <w:tcW w:w="2162" w:type="pct"/>
            <w:hideMark/>
          </w:tcPr>
          <w:p w14:paraId="1527AD61"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Expected</w:t>
            </w:r>
          </w:p>
        </w:tc>
        <w:tc>
          <w:tcPr>
            <w:tcW w:w="325" w:type="pct"/>
            <w:hideMark/>
          </w:tcPr>
          <w:p w14:paraId="2E331198"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Result</w:t>
            </w:r>
          </w:p>
        </w:tc>
      </w:tr>
      <w:tr w:rsidR="000C3215" w:rsidRPr="00FB0423" w14:paraId="4B022958" w14:textId="77777777" w:rsidTr="00947428">
        <w:trPr>
          <w:trHeight w:val="20"/>
        </w:trPr>
        <w:tc>
          <w:tcPr>
            <w:tcW w:w="264" w:type="pct"/>
          </w:tcPr>
          <w:p w14:paraId="6860F492"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38" w:type="pct"/>
          </w:tcPr>
          <w:p w14:paraId="6A93652B" w14:textId="77777777" w:rsidR="000C3215" w:rsidRPr="00C5005C"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55" w:type="pct"/>
          </w:tcPr>
          <w:p w14:paraId="339D248C"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a queen ant is correctly drawn onto the map</w:t>
            </w:r>
          </w:p>
        </w:tc>
        <w:tc>
          <w:tcPr>
            <w:tcW w:w="352" w:type="pct"/>
          </w:tcPr>
          <w:p w14:paraId="2E8FE75A"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04" w:type="pct"/>
          </w:tcPr>
          <w:p w14:paraId="61AB2F06" w14:textId="77777777" w:rsidR="000C3215" w:rsidRPr="0074622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single queen ant</w:t>
            </w:r>
          </w:p>
        </w:tc>
        <w:tc>
          <w:tcPr>
            <w:tcW w:w="2162" w:type="pct"/>
          </w:tcPr>
          <w:p w14:paraId="7F37F662"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black circle</w:t>
            </w:r>
          </w:p>
        </w:tc>
        <w:tc>
          <w:tcPr>
            <w:tcW w:w="325" w:type="pct"/>
          </w:tcPr>
          <w:p w14:paraId="20F3FB73"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bl>
    <w:p w14:paraId="0466CAE4" w14:textId="77777777" w:rsidR="00E10E5C" w:rsidRDefault="00E10E5C" w:rsidP="00E10E5C"/>
    <w:p w14:paraId="7682494B" w14:textId="77777777" w:rsidR="00E10E5C" w:rsidRDefault="00E10E5C" w:rsidP="00E10E5C"/>
    <w:p w14:paraId="7F42B27C" w14:textId="77777777" w:rsidR="00E10E5C" w:rsidRDefault="00E10E5C" w:rsidP="00E10E5C"/>
    <w:p w14:paraId="5370806F" w14:textId="77777777" w:rsidR="00E10E5C" w:rsidRPr="00E10E5C" w:rsidRDefault="00E10E5C" w:rsidP="00E10E5C"/>
    <w:p w14:paraId="2CF8E225" w14:textId="77777777" w:rsidR="000C3215" w:rsidRDefault="000C3215" w:rsidP="001F38DE">
      <w:pPr>
        <w:pStyle w:val="Heading4"/>
        <w:spacing w:after="240" w:line="276" w:lineRule="auto"/>
      </w:pPr>
      <w:r>
        <w:t>Queen.js integration tests – Evidence</w:t>
      </w:r>
    </w:p>
    <w:tbl>
      <w:tblPr>
        <w:tblStyle w:val="TableGrid"/>
        <w:tblW w:w="0" w:type="auto"/>
        <w:tblLook w:val="04A0" w:firstRow="1" w:lastRow="0" w:firstColumn="1" w:lastColumn="0" w:noHBand="0" w:noVBand="1"/>
      </w:tblPr>
      <w:tblGrid>
        <w:gridCol w:w="4724"/>
        <w:gridCol w:w="4725"/>
        <w:gridCol w:w="4725"/>
      </w:tblGrid>
      <w:tr w:rsidR="000C3215" w:rsidRPr="00E10E5C" w14:paraId="48D66155" w14:textId="77777777" w:rsidTr="00E10E5C">
        <w:tc>
          <w:tcPr>
            <w:tcW w:w="4724" w:type="dxa"/>
          </w:tcPr>
          <w:p w14:paraId="630882BA" w14:textId="77777777" w:rsidR="000C3215" w:rsidRPr="00E10E5C" w:rsidRDefault="000C3215" w:rsidP="00E10E5C">
            <w:pPr>
              <w:spacing w:line="276" w:lineRule="auto"/>
              <w:jc w:val="center"/>
              <w:rPr>
                <w:b/>
                <w:sz w:val="24"/>
              </w:rPr>
            </w:pPr>
            <w:r w:rsidRPr="00E10E5C">
              <w:rPr>
                <w:b/>
                <w:sz w:val="24"/>
              </w:rPr>
              <w:t>Test</w:t>
            </w:r>
          </w:p>
        </w:tc>
        <w:tc>
          <w:tcPr>
            <w:tcW w:w="4725" w:type="dxa"/>
          </w:tcPr>
          <w:p w14:paraId="588BF8E1" w14:textId="77777777" w:rsidR="000C3215" w:rsidRPr="00E10E5C" w:rsidRDefault="000C3215" w:rsidP="00E10E5C">
            <w:pPr>
              <w:spacing w:line="276" w:lineRule="auto"/>
              <w:jc w:val="center"/>
              <w:rPr>
                <w:b/>
                <w:sz w:val="24"/>
              </w:rPr>
            </w:pPr>
            <w:r w:rsidRPr="00E10E5C">
              <w:rPr>
                <w:b/>
                <w:sz w:val="24"/>
              </w:rPr>
              <w:t>Evidence</w:t>
            </w:r>
          </w:p>
        </w:tc>
        <w:tc>
          <w:tcPr>
            <w:tcW w:w="4725" w:type="dxa"/>
          </w:tcPr>
          <w:p w14:paraId="0CD7AB61" w14:textId="77777777" w:rsidR="000C3215" w:rsidRPr="00E10E5C" w:rsidRDefault="000C3215" w:rsidP="00E10E5C">
            <w:pPr>
              <w:spacing w:line="276" w:lineRule="auto"/>
              <w:jc w:val="center"/>
              <w:rPr>
                <w:b/>
                <w:sz w:val="24"/>
              </w:rPr>
            </w:pPr>
            <w:r w:rsidRPr="00E10E5C">
              <w:rPr>
                <w:b/>
                <w:sz w:val="24"/>
              </w:rPr>
              <w:t>Comment</w:t>
            </w:r>
          </w:p>
        </w:tc>
      </w:tr>
      <w:tr w:rsidR="000C3215" w14:paraId="41BAE8C6" w14:textId="77777777" w:rsidTr="00E10E5C">
        <w:tc>
          <w:tcPr>
            <w:tcW w:w="4724" w:type="dxa"/>
          </w:tcPr>
          <w:p w14:paraId="6360E373" w14:textId="77777777" w:rsidR="000C3215" w:rsidRDefault="000C3215" w:rsidP="00AD0A1A">
            <w:pPr>
              <w:spacing w:line="276" w:lineRule="auto"/>
            </w:pPr>
            <w:r>
              <w:t>1</w:t>
            </w:r>
          </w:p>
        </w:tc>
        <w:tc>
          <w:tcPr>
            <w:tcW w:w="4725" w:type="dxa"/>
          </w:tcPr>
          <w:p w14:paraId="1702B05C" w14:textId="77777777" w:rsidR="000C3215" w:rsidRDefault="000C3215" w:rsidP="00AD0A1A">
            <w:pPr>
              <w:spacing w:line="276" w:lineRule="auto"/>
            </w:pPr>
            <w:r>
              <w:rPr>
                <w:noProof/>
                <w:lang w:eastAsia="en-GB"/>
              </w:rPr>
              <w:drawing>
                <wp:inline distT="0" distB="0" distL="0" distR="0" wp14:anchorId="57933D3F" wp14:editId="46A17932">
                  <wp:extent cx="1077527" cy="1035967"/>
                  <wp:effectExtent l="0" t="0" r="8890" b="0"/>
                  <wp:docPr id="41" name="Picture 2" descr="Z:\Alex On My Mac\Dropbox\projects\Ant-Simulation\app\tests\Queen\Queen.draw - ant is drawn correc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lex On My Mac\Dropbox\projects\Ant-Simulation\app\tests\Queen\Queen.draw - ant is drawn correctly.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38790" t="38909" r="38674" b="39424"/>
                          <a:stretch/>
                        </pic:blipFill>
                        <pic:spPr bwMode="auto">
                          <a:xfrm>
                            <a:off x="0" y="0"/>
                            <a:ext cx="1077991" cy="10364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25" w:type="dxa"/>
          </w:tcPr>
          <w:p w14:paraId="5D347D61" w14:textId="77777777" w:rsidR="000C3215" w:rsidRDefault="000C3215" w:rsidP="00AD0A1A">
            <w:pPr>
              <w:spacing w:line="276" w:lineRule="auto"/>
            </w:pPr>
          </w:p>
        </w:tc>
      </w:tr>
    </w:tbl>
    <w:p w14:paraId="3A80DB68" w14:textId="77777777" w:rsidR="000C3215" w:rsidRPr="00132705" w:rsidRDefault="000C3215" w:rsidP="00AD0A1A">
      <w:pPr>
        <w:spacing w:line="276" w:lineRule="auto"/>
      </w:pPr>
    </w:p>
    <w:p w14:paraId="7C6DF8B3" w14:textId="77777777" w:rsidR="000C3215" w:rsidRDefault="000C3215" w:rsidP="002047FF"/>
    <w:p w14:paraId="21EAD5A7" w14:textId="77777777" w:rsidR="000C3215" w:rsidRDefault="000C3215" w:rsidP="00614654">
      <w:pPr>
        <w:pStyle w:val="Heading3"/>
        <w:spacing w:after="240" w:line="276" w:lineRule="auto"/>
      </w:pPr>
      <w:r>
        <w:t>Controls.js – unit tests</w:t>
      </w:r>
    </w:p>
    <w:p w14:paraId="49132D6D" w14:textId="77777777" w:rsidR="000C3215" w:rsidRPr="00183426" w:rsidRDefault="000C3215" w:rsidP="00AD0A1A">
      <w:pPr>
        <w:spacing w:line="276" w:lineRule="auto"/>
      </w:pPr>
      <w:r w:rsidRPr="00183426">
        <w:rPr>
          <w:i/>
        </w:rPr>
        <w:t>Note</w:t>
      </w:r>
      <w:r>
        <w:t xml:space="preserve">: Many functions from this module are tested in </w:t>
      </w:r>
      <w:r w:rsidRPr="00183426">
        <w:rPr>
          <w:i/>
        </w:rPr>
        <w:t xml:space="preserve">user </w:t>
      </w:r>
      <w:r w:rsidR="006F1A97" w:rsidRPr="00183426">
        <w:rPr>
          <w:i/>
        </w:rPr>
        <w:t>interface</w:t>
      </w:r>
      <w:r w:rsidRPr="00183426">
        <w:rPr>
          <w:i/>
        </w:rPr>
        <w:t xml:space="preserve"> functionality testing</w:t>
      </w:r>
      <w:r>
        <w:t xml:space="preserve"> section.</w:t>
      </w:r>
    </w:p>
    <w:tbl>
      <w:tblPr>
        <w:tblStyle w:val="TableGrid"/>
        <w:tblW w:w="5000" w:type="pct"/>
        <w:tblLook w:val="04A0" w:firstRow="1" w:lastRow="0" w:firstColumn="1" w:lastColumn="0" w:noHBand="0" w:noVBand="1"/>
      </w:tblPr>
      <w:tblGrid>
        <w:gridCol w:w="737"/>
        <w:gridCol w:w="1879"/>
        <w:gridCol w:w="1930"/>
        <w:gridCol w:w="1140"/>
        <w:gridCol w:w="2727"/>
        <w:gridCol w:w="4862"/>
        <w:gridCol w:w="899"/>
      </w:tblGrid>
      <w:tr w:rsidR="000C3215" w:rsidRPr="00947428" w14:paraId="6DC45845" w14:textId="77777777" w:rsidTr="00947428">
        <w:trPr>
          <w:trHeight w:val="20"/>
          <w:tblHeader/>
        </w:trPr>
        <w:tc>
          <w:tcPr>
            <w:tcW w:w="260" w:type="pct"/>
            <w:hideMark/>
          </w:tcPr>
          <w:p w14:paraId="7FC28C8E"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Test</w:t>
            </w:r>
          </w:p>
        </w:tc>
        <w:tc>
          <w:tcPr>
            <w:tcW w:w="663" w:type="pct"/>
            <w:hideMark/>
          </w:tcPr>
          <w:p w14:paraId="65971B3F"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Function</w:t>
            </w:r>
          </w:p>
        </w:tc>
        <w:tc>
          <w:tcPr>
            <w:tcW w:w="681" w:type="pct"/>
            <w:hideMark/>
          </w:tcPr>
          <w:p w14:paraId="70FD1CDF"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Tests</w:t>
            </w:r>
          </w:p>
        </w:tc>
        <w:tc>
          <w:tcPr>
            <w:tcW w:w="402" w:type="pct"/>
            <w:hideMark/>
          </w:tcPr>
          <w:p w14:paraId="394980D0"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Reason</w:t>
            </w:r>
          </w:p>
        </w:tc>
        <w:tc>
          <w:tcPr>
            <w:tcW w:w="962" w:type="pct"/>
            <w:hideMark/>
          </w:tcPr>
          <w:p w14:paraId="53DF7152"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Input</w:t>
            </w:r>
          </w:p>
        </w:tc>
        <w:tc>
          <w:tcPr>
            <w:tcW w:w="1715" w:type="pct"/>
            <w:hideMark/>
          </w:tcPr>
          <w:p w14:paraId="3E0B34C0"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Expected</w:t>
            </w:r>
          </w:p>
        </w:tc>
        <w:tc>
          <w:tcPr>
            <w:tcW w:w="317" w:type="pct"/>
            <w:hideMark/>
          </w:tcPr>
          <w:p w14:paraId="4EF37B0C"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Result</w:t>
            </w:r>
          </w:p>
        </w:tc>
      </w:tr>
      <w:tr w:rsidR="000C3215" w:rsidRPr="00FB0423" w14:paraId="0A88EBCD" w14:textId="77777777" w:rsidTr="00947428">
        <w:trPr>
          <w:trHeight w:val="20"/>
        </w:trPr>
        <w:tc>
          <w:tcPr>
            <w:tcW w:w="260" w:type="pct"/>
          </w:tcPr>
          <w:p w14:paraId="207B31E6"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63" w:type="pct"/>
            <w:vMerge w:val="restart"/>
          </w:tcPr>
          <w:p w14:paraId="31360E83" w14:textId="77777777" w:rsidR="000C3215" w:rsidRPr="00C5005C" w:rsidRDefault="000C3215" w:rsidP="00AD0A1A">
            <w:pPr>
              <w:spacing w:line="276" w:lineRule="auto"/>
              <w:jc w:val="center"/>
              <w:rPr>
                <w:rFonts w:ascii="Calibri" w:eastAsia="Times New Roman" w:hAnsi="Calibri" w:cs="Calibri"/>
                <w:color w:val="000000"/>
                <w:lang w:eastAsia="en-GB"/>
              </w:rPr>
            </w:pPr>
            <w:proofErr w:type="spellStart"/>
            <w:r w:rsidRPr="0020342F">
              <w:rPr>
                <w:rFonts w:ascii="Calibri" w:eastAsia="Times New Roman" w:hAnsi="Calibri" w:cs="Calibri"/>
                <w:color w:val="000000"/>
                <w:lang w:eastAsia="en-GB"/>
              </w:rPr>
              <w:t>updateValue</w:t>
            </w:r>
            <w:proofErr w:type="spellEnd"/>
          </w:p>
        </w:tc>
        <w:tc>
          <w:tcPr>
            <w:tcW w:w="681" w:type="pct"/>
            <w:vMerge w:val="restart"/>
          </w:tcPr>
          <w:p w14:paraId="01D775C9"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correctly updates CHARS from the html value field</w:t>
            </w:r>
          </w:p>
        </w:tc>
        <w:tc>
          <w:tcPr>
            <w:tcW w:w="402" w:type="pct"/>
          </w:tcPr>
          <w:p w14:paraId="41CE4A5B"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962" w:type="pct"/>
          </w:tcPr>
          <w:p w14:paraId="22075097" w14:textId="77777777" w:rsidR="000C3215" w:rsidRPr="0074622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Speed = 0.5</w:t>
            </w:r>
          </w:p>
        </w:tc>
        <w:tc>
          <w:tcPr>
            <w:tcW w:w="1715" w:type="pct"/>
          </w:tcPr>
          <w:p w14:paraId="0DAB7EEF"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Update button changes colour. Value HTML field updates. Characteristics value in CHARS updates. Ant species costs update</w:t>
            </w:r>
          </w:p>
        </w:tc>
        <w:tc>
          <w:tcPr>
            <w:tcW w:w="317" w:type="pct"/>
          </w:tcPr>
          <w:p w14:paraId="073154A5"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63C7D644" w14:textId="77777777" w:rsidTr="00947428">
        <w:trPr>
          <w:trHeight w:val="20"/>
        </w:trPr>
        <w:tc>
          <w:tcPr>
            <w:tcW w:w="260" w:type="pct"/>
          </w:tcPr>
          <w:p w14:paraId="41CAD13E"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63" w:type="pct"/>
            <w:vMerge/>
          </w:tcPr>
          <w:p w14:paraId="1CCA1317"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0F4B0B7C"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4D045B61" w14:textId="77777777" w:rsidR="000C3215" w:rsidRPr="009F6EEA" w:rsidRDefault="000C3215" w:rsidP="00AD0A1A">
            <w:pPr>
              <w:spacing w:line="276" w:lineRule="auto"/>
              <w:rPr>
                <w:rFonts w:ascii="Calibri" w:eastAsia="Times New Roman" w:hAnsi="Calibri" w:cs="Calibri"/>
                <w:b/>
                <w:color w:val="000000"/>
                <w:lang w:eastAsia="en-GB"/>
              </w:rPr>
            </w:pPr>
            <w:proofErr w:type="spellStart"/>
            <w:r>
              <w:rPr>
                <w:rFonts w:ascii="Calibri" w:eastAsia="Times New Roman" w:hAnsi="Calibri" w:cs="Calibri"/>
                <w:b/>
                <w:color w:val="000000"/>
                <w:lang w:eastAsia="en-GB"/>
              </w:rPr>
              <w:t>Erronous</w:t>
            </w:r>
            <w:proofErr w:type="spellEnd"/>
          </w:p>
        </w:tc>
        <w:tc>
          <w:tcPr>
            <w:tcW w:w="962" w:type="pct"/>
          </w:tcPr>
          <w:p w14:paraId="3B326F15" w14:textId="77777777" w:rsidR="000C3215" w:rsidRDefault="000C3215" w:rsidP="00AD0A1A">
            <w:pPr>
              <w:spacing w:line="276" w:lineRule="auto"/>
              <w:rPr>
                <w:rFonts w:ascii="Calibri" w:eastAsia="Times New Roman" w:hAnsi="Calibri" w:cs="Calibri"/>
                <w:color w:val="000000"/>
                <w:lang w:eastAsia="en-GB"/>
              </w:rPr>
            </w:pPr>
            <w:proofErr w:type="spellStart"/>
            <w:r>
              <w:rPr>
                <w:rFonts w:ascii="Calibri" w:eastAsia="Times New Roman" w:hAnsi="Calibri" w:cs="Calibri"/>
                <w:color w:val="000000"/>
                <w:lang w:eastAsia="en-GB"/>
              </w:rPr>
              <w:t>QueenStepsMin</w:t>
            </w:r>
            <w:proofErr w:type="spellEnd"/>
            <w:r>
              <w:rPr>
                <w:rFonts w:ascii="Calibri" w:eastAsia="Times New Roman" w:hAnsi="Calibri" w:cs="Calibri"/>
                <w:color w:val="000000"/>
                <w:lang w:eastAsia="en-GB"/>
              </w:rPr>
              <w:t xml:space="preserve"> = 10</w:t>
            </w:r>
          </w:p>
          <w:p w14:paraId="18DC401D" w14:textId="77777777" w:rsidR="000C3215" w:rsidRDefault="000C3215" w:rsidP="00AD0A1A">
            <w:pPr>
              <w:spacing w:line="276" w:lineRule="auto"/>
              <w:rPr>
                <w:rFonts w:ascii="Calibri" w:eastAsia="Times New Roman" w:hAnsi="Calibri" w:cs="Calibri"/>
                <w:color w:val="000000"/>
                <w:lang w:eastAsia="en-GB"/>
              </w:rPr>
            </w:pPr>
            <w:proofErr w:type="spellStart"/>
            <w:r>
              <w:rPr>
                <w:rFonts w:ascii="Calibri" w:eastAsia="Times New Roman" w:hAnsi="Calibri" w:cs="Calibri"/>
                <w:color w:val="000000"/>
                <w:lang w:eastAsia="en-GB"/>
              </w:rPr>
              <w:t>QueenStepsMax</w:t>
            </w:r>
            <w:proofErr w:type="spellEnd"/>
            <w:r>
              <w:rPr>
                <w:rFonts w:ascii="Calibri" w:eastAsia="Times New Roman" w:hAnsi="Calibri" w:cs="Calibri"/>
                <w:color w:val="000000"/>
                <w:lang w:eastAsia="en-GB"/>
              </w:rPr>
              <w:t xml:space="preserve">  = 5</w:t>
            </w:r>
          </w:p>
        </w:tc>
        <w:tc>
          <w:tcPr>
            <w:tcW w:w="1715" w:type="pct"/>
          </w:tcPr>
          <w:p w14:paraId="549456F3"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Raise Error #1 i.e. </w:t>
            </w:r>
            <w:proofErr w:type="spellStart"/>
            <w:r>
              <w:rPr>
                <w:rFonts w:ascii="Calibri" w:eastAsia="Times New Roman" w:hAnsi="Calibri" w:cs="Calibri"/>
                <w:color w:val="000000"/>
                <w:lang w:eastAsia="en-GB"/>
              </w:rPr>
              <w:t>queenStespMin</w:t>
            </w:r>
            <w:proofErr w:type="spellEnd"/>
            <w:r>
              <w:rPr>
                <w:rFonts w:ascii="Calibri" w:eastAsia="Times New Roman" w:hAnsi="Calibri" w:cs="Calibri"/>
                <w:color w:val="000000"/>
                <w:lang w:eastAsia="en-GB"/>
              </w:rPr>
              <w:t xml:space="preserve"> is greater than </w:t>
            </w:r>
            <w:proofErr w:type="spellStart"/>
            <w:r>
              <w:rPr>
                <w:rFonts w:ascii="Calibri" w:eastAsia="Times New Roman" w:hAnsi="Calibri" w:cs="Calibri"/>
                <w:color w:val="000000"/>
                <w:lang w:eastAsia="en-GB"/>
              </w:rPr>
              <w:t>queenStepsMax</w:t>
            </w:r>
            <w:proofErr w:type="spellEnd"/>
          </w:p>
        </w:tc>
        <w:tc>
          <w:tcPr>
            <w:tcW w:w="317" w:type="pct"/>
          </w:tcPr>
          <w:p w14:paraId="59D88DE1"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503AE7E5" w14:textId="77777777" w:rsidTr="00947428">
        <w:trPr>
          <w:trHeight w:val="20"/>
        </w:trPr>
        <w:tc>
          <w:tcPr>
            <w:tcW w:w="260" w:type="pct"/>
          </w:tcPr>
          <w:p w14:paraId="0473CD44"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63" w:type="pct"/>
            <w:vMerge/>
          </w:tcPr>
          <w:p w14:paraId="69966605"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49D4B01F"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7F757B16" w14:textId="77777777" w:rsidR="000C3215" w:rsidRPr="009F6EEA" w:rsidRDefault="000C3215" w:rsidP="00AD0A1A">
            <w:pPr>
              <w:spacing w:line="276" w:lineRule="auto"/>
              <w:rPr>
                <w:rFonts w:ascii="Calibri" w:eastAsia="Times New Roman" w:hAnsi="Calibri" w:cs="Calibri"/>
                <w:b/>
                <w:color w:val="000000"/>
                <w:lang w:eastAsia="en-GB"/>
              </w:rPr>
            </w:pPr>
            <w:proofErr w:type="spellStart"/>
            <w:r>
              <w:rPr>
                <w:rFonts w:ascii="Calibri" w:eastAsia="Times New Roman" w:hAnsi="Calibri" w:cs="Calibri"/>
                <w:b/>
                <w:color w:val="000000"/>
                <w:lang w:eastAsia="en-GB"/>
              </w:rPr>
              <w:t>Erronous</w:t>
            </w:r>
            <w:proofErr w:type="spellEnd"/>
          </w:p>
        </w:tc>
        <w:tc>
          <w:tcPr>
            <w:tcW w:w="962" w:type="pct"/>
          </w:tcPr>
          <w:p w14:paraId="58FFF56D" w14:textId="77777777" w:rsidR="000C3215" w:rsidRDefault="000C3215" w:rsidP="00AD0A1A">
            <w:pPr>
              <w:spacing w:line="276" w:lineRule="auto"/>
              <w:rPr>
                <w:rFonts w:ascii="Calibri" w:eastAsia="Times New Roman" w:hAnsi="Calibri" w:cs="Calibri"/>
                <w:color w:val="000000"/>
                <w:lang w:eastAsia="en-GB"/>
              </w:rPr>
            </w:pPr>
            <w:proofErr w:type="spellStart"/>
            <w:r>
              <w:rPr>
                <w:rFonts w:ascii="Calibri" w:eastAsia="Times New Roman" w:hAnsi="Calibri" w:cs="Calibri"/>
                <w:color w:val="000000"/>
                <w:lang w:eastAsia="en-GB"/>
              </w:rPr>
              <w:t>workerFoodCost</w:t>
            </w:r>
            <w:proofErr w:type="spellEnd"/>
            <w:r>
              <w:rPr>
                <w:rFonts w:ascii="Calibri" w:eastAsia="Times New Roman" w:hAnsi="Calibri" w:cs="Calibri"/>
                <w:color w:val="000000"/>
                <w:lang w:eastAsia="en-GB"/>
              </w:rPr>
              <w:t xml:space="preserve"> = 1000</w:t>
            </w:r>
          </w:p>
        </w:tc>
        <w:tc>
          <w:tcPr>
            <w:tcW w:w="1715" w:type="pct"/>
          </w:tcPr>
          <w:p w14:paraId="6E7728F1"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Raise Warning #1 i.e. worker food cost is greater than species cost</w:t>
            </w:r>
          </w:p>
        </w:tc>
        <w:tc>
          <w:tcPr>
            <w:tcW w:w="317" w:type="pct"/>
          </w:tcPr>
          <w:p w14:paraId="6C6A974A"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5D87B27D" w14:textId="77777777" w:rsidTr="00947428">
        <w:trPr>
          <w:trHeight w:val="20"/>
        </w:trPr>
        <w:tc>
          <w:tcPr>
            <w:tcW w:w="260" w:type="pct"/>
          </w:tcPr>
          <w:p w14:paraId="7EDF1953"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63" w:type="pct"/>
            <w:vMerge/>
          </w:tcPr>
          <w:p w14:paraId="4FDB7CE3"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3252F47F"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337A726C" w14:textId="77777777" w:rsidR="000C3215" w:rsidRPr="009F6EEA" w:rsidRDefault="000C3215" w:rsidP="00AD0A1A">
            <w:pPr>
              <w:spacing w:line="276" w:lineRule="auto"/>
              <w:rPr>
                <w:rFonts w:ascii="Calibri" w:eastAsia="Times New Roman" w:hAnsi="Calibri" w:cs="Calibri"/>
                <w:b/>
                <w:color w:val="000000"/>
                <w:lang w:eastAsia="en-GB"/>
              </w:rPr>
            </w:pPr>
            <w:proofErr w:type="spellStart"/>
            <w:r>
              <w:rPr>
                <w:rFonts w:ascii="Calibri" w:eastAsia="Times New Roman" w:hAnsi="Calibri" w:cs="Calibri"/>
                <w:b/>
                <w:color w:val="000000"/>
                <w:lang w:eastAsia="en-GB"/>
              </w:rPr>
              <w:t>Erronous</w:t>
            </w:r>
            <w:proofErr w:type="spellEnd"/>
          </w:p>
        </w:tc>
        <w:tc>
          <w:tcPr>
            <w:tcW w:w="962" w:type="pct"/>
          </w:tcPr>
          <w:p w14:paraId="7B845B3E" w14:textId="77777777" w:rsidR="000C3215" w:rsidRDefault="000C3215" w:rsidP="00AD0A1A">
            <w:pPr>
              <w:spacing w:line="276" w:lineRule="auto"/>
              <w:rPr>
                <w:rFonts w:ascii="Calibri" w:eastAsia="Times New Roman" w:hAnsi="Calibri" w:cs="Calibri"/>
                <w:color w:val="000000"/>
                <w:lang w:eastAsia="en-GB"/>
              </w:rPr>
            </w:pPr>
            <w:proofErr w:type="spellStart"/>
            <w:r>
              <w:rPr>
                <w:rFonts w:ascii="Calibri" w:eastAsia="Times New Roman" w:hAnsi="Calibri" w:cs="Calibri"/>
                <w:color w:val="000000"/>
                <w:lang w:eastAsia="en-GB"/>
              </w:rPr>
              <w:t>soldierFoodCost</w:t>
            </w:r>
            <w:proofErr w:type="spellEnd"/>
            <w:r>
              <w:rPr>
                <w:rFonts w:ascii="Calibri" w:eastAsia="Times New Roman" w:hAnsi="Calibri" w:cs="Calibri"/>
                <w:color w:val="000000"/>
                <w:lang w:eastAsia="en-GB"/>
              </w:rPr>
              <w:t xml:space="preserve"> = 1000</w:t>
            </w:r>
          </w:p>
        </w:tc>
        <w:tc>
          <w:tcPr>
            <w:tcW w:w="1715" w:type="pct"/>
          </w:tcPr>
          <w:p w14:paraId="1FAD5AB4"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Raise Warning #2 i.e. soldier food cost is greater than species cost</w:t>
            </w:r>
          </w:p>
        </w:tc>
        <w:tc>
          <w:tcPr>
            <w:tcW w:w="317" w:type="pct"/>
          </w:tcPr>
          <w:p w14:paraId="587D648F"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20F42B35" w14:textId="77777777" w:rsidTr="00947428">
        <w:trPr>
          <w:trHeight w:val="20"/>
        </w:trPr>
        <w:tc>
          <w:tcPr>
            <w:tcW w:w="260" w:type="pct"/>
          </w:tcPr>
          <w:p w14:paraId="39D75EDF"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63" w:type="pct"/>
            <w:vMerge/>
          </w:tcPr>
          <w:p w14:paraId="165F5559"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625A03FB"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3257AD6B" w14:textId="77777777" w:rsidR="000C3215" w:rsidRPr="009F6EEA" w:rsidRDefault="000C3215" w:rsidP="00AD0A1A">
            <w:pPr>
              <w:spacing w:line="276" w:lineRule="auto"/>
              <w:rPr>
                <w:rFonts w:ascii="Calibri" w:eastAsia="Times New Roman" w:hAnsi="Calibri" w:cs="Calibri"/>
                <w:b/>
                <w:color w:val="000000"/>
                <w:lang w:eastAsia="en-GB"/>
              </w:rPr>
            </w:pPr>
            <w:proofErr w:type="spellStart"/>
            <w:r>
              <w:rPr>
                <w:rFonts w:ascii="Calibri" w:eastAsia="Times New Roman" w:hAnsi="Calibri" w:cs="Calibri"/>
                <w:b/>
                <w:color w:val="000000"/>
                <w:lang w:eastAsia="en-GB"/>
              </w:rPr>
              <w:t>Erronous</w:t>
            </w:r>
            <w:proofErr w:type="spellEnd"/>
          </w:p>
        </w:tc>
        <w:tc>
          <w:tcPr>
            <w:tcW w:w="962" w:type="pct"/>
          </w:tcPr>
          <w:p w14:paraId="68A4B7A9" w14:textId="77777777" w:rsidR="000C3215" w:rsidRDefault="000C3215" w:rsidP="00AD0A1A">
            <w:pPr>
              <w:spacing w:line="276" w:lineRule="auto"/>
              <w:rPr>
                <w:rFonts w:ascii="Calibri" w:eastAsia="Times New Roman" w:hAnsi="Calibri" w:cs="Calibri"/>
                <w:color w:val="000000"/>
                <w:lang w:eastAsia="en-GB"/>
              </w:rPr>
            </w:pPr>
            <w:proofErr w:type="spellStart"/>
            <w:r>
              <w:rPr>
                <w:rFonts w:ascii="Calibri" w:eastAsia="Times New Roman" w:hAnsi="Calibri" w:cs="Calibri"/>
                <w:color w:val="000000"/>
                <w:lang w:eastAsia="en-GB"/>
              </w:rPr>
              <w:t>queenFoodCost</w:t>
            </w:r>
            <w:proofErr w:type="spellEnd"/>
            <w:r>
              <w:rPr>
                <w:rFonts w:ascii="Calibri" w:eastAsia="Times New Roman" w:hAnsi="Calibri" w:cs="Calibri"/>
                <w:color w:val="000000"/>
                <w:lang w:eastAsia="en-GB"/>
              </w:rPr>
              <w:t xml:space="preserve"> = 1000</w:t>
            </w:r>
          </w:p>
        </w:tc>
        <w:tc>
          <w:tcPr>
            <w:tcW w:w="1715" w:type="pct"/>
          </w:tcPr>
          <w:p w14:paraId="1226CDC7"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Raise Warning #3 i.e. queen food cost is greater than species cost</w:t>
            </w:r>
          </w:p>
        </w:tc>
        <w:tc>
          <w:tcPr>
            <w:tcW w:w="317" w:type="pct"/>
          </w:tcPr>
          <w:p w14:paraId="75B0F6AC"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54AEA188" w14:textId="77777777" w:rsidTr="00947428">
        <w:trPr>
          <w:trHeight w:val="20"/>
        </w:trPr>
        <w:tc>
          <w:tcPr>
            <w:tcW w:w="260" w:type="pct"/>
          </w:tcPr>
          <w:p w14:paraId="522A5A82"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663" w:type="pct"/>
            <w:vMerge/>
          </w:tcPr>
          <w:p w14:paraId="3DDF074A"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30278876"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77AAE3E4" w14:textId="77777777" w:rsidR="000C3215"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62" w:type="pct"/>
          </w:tcPr>
          <w:p w14:paraId="71F5978A" w14:textId="77777777" w:rsidR="000C3215" w:rsidRDefault="000C3215" w:rsidP="00AD0A1A">
            <w:pPr>
              <w:spacing w:line="276" w:lineRule="auto"/>
              <w:rPr>
                <w:rFonts w:ascii="Calibri" w:eastAsia="Times New Roman" w:hAnsi="Calibri" w:cs="Calibri"/>
                <w:color w:val="000000"/>
                <w:lang w:eastAsia="en-GB"/>
              </w:rPr>
            </w:pPr>
            <w:proofErr w:type="spellStart"/>
            <w:r>
              <w:rPr>
                <w:rFonts w:ascii="Calibri" w:eastAsia="Times New Roman" w:hAnsi="Calibri" w:cs="Calibri"/>
                <w:color w:val="000000"/>
                <w:lang w:eastAsia="en-GB"/>
              </w:rPr>
              <w:t>QueenStepsMin</w:t>
            </w:r>
            <w:proofErr w:type="spellEnd"/>
            <w:r>
              <w:rPr>
                <w:rFonts w:ascii="Calibri" w:eastAsia="Times New Roman" w:hAnsi="Calibri" w:cs="Calibri"/>
                <w:color w:val="000000"/>
                <w:lang w:eastAsia="en-GB"/>
              </w:rPr>
              <w:t xml:space="preserve"> = 10</w:t>
            </w:r>
          </w:p>
          <w:p w14:paraId="75C370C1" w14:textId="77777777" w:rsidR="000C3215" w:rsidRDefault="000C3215" w:rsidP="00AD0A1A">
            <w:pPr>
              <w:spacing w:line="276" w:lineRule="auto"/>
              <w:rPr>
                <w:rFonts w:ascii="Calibri" w:eastAsia="Times New Roman" w:hAnsi="Calibri" w:cs="Calibri"/>
                <w:color w:val="000000"/>
                <w:lang w:eastAsia="en-GB"/>
              </w:rPr>
            </w:pPr>
            <w:proofErr w:type="spellStart"/>
            <w:r>
              <w:rPr>
                <w:rFonts w:ascii="Calibri" w:eastAsia="Times New Roman" w:hAnsi="Calibri" w:cs="Calibri"/>
                <w:color w:val="000000"/>
                <w:lang w:eastAsia="en-GB"/>
              </w:rPr>
              <w:t>QueenStepsMax</w:t>
            </w:r>
            <w:proofErr w:type="spellEnd"/>
            <w:r>
              <w:rPr>
                <w:rFonts w:ascii="Calibri" w:eastAsia="Times New Roman" w:hAnsi="Calibri" w:cs="Calibri"/>
                <w:color w:val="000000"/>
                <w:lang w:eastAsia="en-GB"/>
              </w:rPr>
              <w:t xml:space="preserve"> = 10</w:t>
            </w:r>
          </w:p>
        </w:tc>
        <w:tc>
          <w:tcPr>
            <w:tcW w:w="1715" w:type="pct"/>
          </w:tcPr>
          <w:p w14:paraId="65C9A468"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 Error message</w:t>
            </w:r>
          </w:p>
        </w:tc>
        <w:tc>
          <w:tcPr>
            <w:tcW w:w="317" w:type="pct"/>
          </w:tcPr>
          <w:p w14:paraId="03B51336"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66F37B91" w14:textId="77777777" w:rsidTr="00947428">
        <w:trPr>
          <w:trHeight w:val="20"/>
        </w:trPr>
        <w:tc>
          <w:tcPr>
            <w:tcW w:w="260" w:type="pct"/>
          </w:tcPr>
          <w:p w14:paraId="4A77D0F9"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663" w:type="pct"/>
            <w:vMerge/>
          </w:tcPr>
          <w:p w14:paraId="7198AFE1"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09A03943"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62C16FD1" w14:textId="77777777" w:rsidR="000C3215"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62" w:type="pct"/>
          </w:tcPr>
          <w:p w14:paraId="31EB92C6" w14:textId="77777777" w:rsidR="000C3215" w:rsidRDefault="000C3215" w:rsidP="00AD0A1A">
            <w:pPr>
              <w:spacing w:line="276" w:lineRule="auto"/>
              <w:rPr>
                <w:rFonts w:ascii="Calibri" w:eastAsia="Times New Roman" w:hAnsi="Calibri" w:cs="Calibri"/>
                <w:color w:val="000000"/>
                <w:lang w:eastAsia="en-GB"/>
              </w:rPr>
            </w:pPr>
            <w:proofErr w:type="spellStart"/>
            <w:r>
              <w:rPr>
                <w:rFonts w:ascii="Calibri" w:eastAsia="Times New Roman" w:hAnsi="Calibri" w:cs="Calibri"/>
                <w:color w:val="000000"/>
                <w:lang w:eastAsia="en-GB"/>
              </w:rPr>
              <w:t>workerFoodCost</w:t>
            </w:r>
            <w:proofErr w:type="spellEnd"/>
            <w:r>
              <w:rPr>
                <w:rFonts w:ascii="Calibri" w:eastAsia="Times New Roman" w:hAnsi="Calibri" w:cs="Calibri"/>
                <w:color w:val="000000"/>
                <w:lang w:eastAsia="en-GB"/>
              </w:rPr>
              <w:t xml:space="preserve"> = 2000</w:t>
            </w:r>
          </w:p>
        </w:tc>
        <w:tc>
          <w:tcPr>
            <w:tcW w:w="1715" w:type="pct"/>
          </w:tcPr>
          <w:p w14:paraId="356A7459"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 warning message</w:t>
            </w:r>
          </w:p>
        </w:tc>
        <w:tc>
          <w:tcPr>
            <w:tcW w:w="317" w:type="pct"/>
          </w:tcPr>
          <w:p w14:paraId="4FFE3992"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105F0165" w14:textId="77777777" w:rsidTr="00947428">
        <w:trPr>
          <w:trHeight w:val="20"/>
        </w:trPr>
        <w:tc>
          <w:tcPr>
            <w:tcW w:w="260" w:type="pct"/>
          </w:tcPr>
          <w:p w14:paraId="25D8483D"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663" w:type="pct"/>
            <w:vMerge/>
          </w:tcPr>
          <w:p w14:paraId="75580879"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4D4A12A0"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2DB969F4" w14:textId="77777777" w:rsidR="000C3215"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62" w:type="pct"/>
          </w:tcPr>
          <w:p w14:paraId="3D2289B6" w14:textId="77777777" w:rsidR="000C3215" w:rsidRDefault="000C3215" w:rsidP="00AD0A1A">
            <w:pPr>
              <w:spacing w:line="276" w:lineRule="auto"/>
              <w:rPr>
                <w:rFonts w:ascii="Calibri" w:eastAsia="Times New Roman" w:hAnsi="Calibri" w:cs="Calibri"/>
                <w:color w:val="000000"/>
                <w:lang w:eastAsia="en-GB"/>
              </w:rPr>
            </w:pPr>
            <w:proofErr w:type="spellStart"/>
            <w:r>
              <w:rPr>
                <w:rFonts w:ascii="Calibri" w:eastAsia="Times New Roman" w:hAnsi="Calibri" w:cs="Calibri"/>
                <w:color w:val="000000"/>
                <w:lang w:eastAsia="en-GB"/>
              </w:rPr>
              <w:t>soldierFoodCost</w:t>
            </w:r>
            <w:proofErr w:type="spellEnd"/>
            <w:r>
              <w:rPr>
                <w:rFonts w:ascii="Calibri" w:eastAsia="Times New Roman" w:hAnsi="Calibri" w:cs="Calibri"/>
                <w:color w:val="000000"/>
                <w:lang w:eastAsia="en-GB"/>
              </w:rPr>
              <w:t xml:space="preserve"> = 2000</w:t>
            </w:r>
          </w:p>
        </w:tc>
        <w:tc>
          <w:tcPr>
            <w:tcW w:w="1715" w:type="pct"/>
          </w:tcPr>
          <w:p w14:paraId="7109DD50"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 warning message</w:t>
            </w:r>
          </w:p>
        </w:tc>
        <w:tc>
          <w:tcPr>
            <w:tcW w:w="317" w:type="pct"/>
          </w:tcPr>
          <w:p w14:paraId="227C29DE"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140C2BA6" w14:textId="77777777" w:rsidTr="00947428">
        <w:trPr>
          <w:trHeight w:val="20"/>
        </w:trPr>
        <w:tc>
          <w:tcPr>
            <w:tcW w:w="260" w:type="pct"/>
          </w:tcPr>
          <w:p w14:paraId="27C527B4"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663" w:type="pct"/>
            <w:vMerge/>
          </w:tcPr>
          <w:p w14:paraId="5190FE14"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42702F5D"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64D5E46A" w14:textId="77777777" w:rsidR="000C3215"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62" w:type="pct"/>
          </w:tcPr>
          <w:p w14:paraId="7CA8AA58" w14:textId="77777777" w:rsidR="000C3215" w:rsidRDefault="000C3215" w:rsidP="00AD0A1A">
            <w:pPr>
              <w:spacing w:line="276" w:lineRule="auto"/>
              <w:rPr>
                <w:rFonts w:ascii="Calibri" w:eastAsia="Times New Roman" w:hAnsi="Calibri" w:cs="Calibri"/>
                <w:color w:val="000000"/>
                <w:lang w:eastAsia="en-GB"/>
              </w:rPr>
            </w:pPr>
            <w:proofErr w:type="spellStart"/>
            <w:r>
              <w:rPr>
                <w:rFonts w:ascii="Calibri" w:eastAsia="Times New Roman" w:hAnsi="Calibri" w:cs="Calibri"/>
                <w:color w:val="000000"/>
                <w:lang w:eastAsia="en-GB"/>
              </w:rPr>
              <w:t>queenFoodCost</w:t>
            </w:r>
            <w:proofErr w:type="spellEnd"/>
            <w:r>
              <w:rPr>
                <w:rFonts w:ascii="Calibri" w:eastAsia="Times New Roman" w:hAnsi="Calibri" w:cs="Calibri"/>
                <w:color w:val="000000"/>
                <w:lang w:eastAsia="en-GB"/>
              </w:rPr>
              <w:t xml:space="preserve"> = 2000</w:t>
            </w:r>
          </w:p>
        </w:tc>
        <w:tc>
          <w:tcPr>
            <w:tcW w:w="1715" w:type="pct"/>
          </w:tcPr>
          <w:p w14:paraId="6D9BEB20"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 warning message</w:t>
            </w:r>
          </w:p>
        </w:tc>
        <w:tc>
          <w:tcPr>
            <w:tcW w:w="317" w:type="pct"/>
          </w:tcPr>
          <w:p w14:paraId="11981FE4"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4727215E" w14:textId="77777777" w:rsidTr="00947428">
        <w:trPr>
          <w:trHeight w:val="20"/>
        </w:trPr>
        <w:tc>
          <w:tcPr>
            <w:tcW w:w="260" w:type="pct"/>
          </w:tcPr>
          <w:p w14:paraId="31F32D29"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663" w:type="pct"/>
            <w:vMerge w:val="restart"/>
          </w:tcPr>
          <w:p w14:paraId="59185E07" w14:textId="77777777" w:rsidR="000C3215" w:rsidRDefault="000C3215" w:rsidP="00AD0A1A">
            <w:pPr>
              <w:spacing w:line="276" w:lineRule="auto"/>
              <w:jc w:val="center"/>
              <w:rPr>
                <w:rFonts w:ascii="Calibri" w:eastAsia="Times New Roman" w:hAnsi="Calibri" w:cs="Calibri"/>
                <w:color w:val="000000"/>
                <w:lang w:eastAsia="en-GB"/>
              </w:rPr>
            </w:pPr>
            <w:proofErr w:type="spellStart"/>
            <w:r>
              <w:rPr>
                <w:rFonts w:ascii="Calibri" w:eastAsia="Times New Roman" w:hAnsi="Calibri" w:cs="Calibri"/>
                <w:color w:val="000000"/>
                <w:lang w:eastAsia="en-GB"/>
              </w:rPr>
              <w:t>createInputType</w:t>
            </w:r>
            <w:proofErr w:type="spellEnd"/>
          </w:p>
        </w:tc>
        <w:tc>
          <w:tcPr>
            <w:tcW w:w="681" w:type="pct"/>
            <w:vMerge w:val="restart"/>
          </w:tcPr>
          <w:p w14:paraId="16DC0E1C" w14:textId="77777777" w:rsidR="000C3215"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 that creates a valid HTML input</w:t>
            </w:r>
          </w:p>
        </w:tc>
        <w:tc>
          <w:tcPr>
            <w:tcW w:w="402" w:type="pct"/>
          </w:tcPr>
          <w:p w14:paraId="1315FA4D"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962" w:type="pct"/>
          </w:tcPr>
          <w:p w14:paraId="4D30234E"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Characteristic : CHARS[speed]</w:t>
            </w:r>
          </w:p>
          <w:p w14:paraId="4AC73E2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Prop : “speed”</w:t>
            </w:r>
          </w:p>
        </w:tc>
        <w:tc>
          <w:tcPr>
            <w:tcW w:w="1715" w:type="pct"/>
          </w:tcPr>
          <w:p w14:paraId="58A93231"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new input element</w:t>
            </w:r>
          </w:p>
        </w:tc>
        <w:tc>
          <w:tcPr>
            <w:tcW w:w="317" w:type="pct"/>
          </w:tcPr>
          <w:p w14:paraId="6DF76694"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50B2DE60" w14:textId="77777777" w:rsidTr="00947428">
        <w:trPr>
          <w:trHeight w:val="20"/>
        </w:trPr>
        <w:tc>
          <w:tcPr>
            <w:tcW w:w="260" w:type="pct"/>
          </w:tcPr>
          <w:p w14:paraId="4337F8AD"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663" w:type="pct"/>
            <w:vMerge/>
          </w:tcPr>
          <w:p w14:paraId="554BE368"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5B5FEF76"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0A72642D"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962" w:type="pct"/>
          </w:tcPr>
          <w:p w14:paraId="6179D1CF"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Non editable characteristic</w:t>
            </w:r>
          </w:p>
          <w:p w14:paraId="1972ECA2"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Characteristic: CHARS[speed]</w:t>
            </w:r>
          </w:p>
          <w:p w14:paraId="68ECD50C"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Prop : “speed”</w:t>
            </w:r>
          </w:p>
        </w:tc>
        <w:tc>
          <w:tcPr>
            <w:tcW w:w="1715" w:type="pct"/>
          </w:tcPr>
          <w:p w14:paraId="60B6112A"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new input element with disabled attribute</w:t>
            </w:r>
          </w:p>
        </w:tc>
        <w:tc>
          <w:tcPr>
            <w:tcW w:w="317" w:type="pct"/>
          </w:tcPr>
          <w:p w14:paraId="43BD5000"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2E71F5EB" w14:textId="77777777" w:rsidTr="00947428">
        <w:trPr>
          <w:trHeight w:val="20"/>
        </w:trPr>
        <w:tc>
          <w:tcPr>
            <w:tcW w:w="260" w:type="pct"/>
          </w:tcPr>
          <w:p w14:paraId="7909E29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663" w:type="pct"/>
          </w:tcPr>
          <w:p w14:paraId="0B45986A" w14:textId="77777777" w:rsidR="000C3215" w:rsidRDefault="000C3215" w:rsidP="00AD0A1A">
            <w:pPr>
              <w:spacing w:line="276" w:lineRule="auto"/>
              <w:jc w:val="center"/>
              <w:rPr>
                <w:rFonts w:ascii="Calibri" w:eastAsia="Times New Roman" w:hAnsi="Calibri" w:cs="Calibri"/>
                <w:color w:val="000000"/>
                <w:lang w:eastAsia="en-GB"/>
              </w:rPr>
            </w:pPr>
            <w:proofErr w:type="spellStart"/>
            <w:r>
              <w:rPr>
                <w:rFonts w:ascii="Calibri" w:eastAsia="Times New Roman" w:hAnsi="Calibri" w:cs="Calibri"/>
                <w:color w:val="000000"/>
                <w:lang w:eastAsia="en-GB"/>
              </w:rPr>
              <w:t>createInput</w:t>
            </w:r>
            <w:proofErr w:type="spellEnd"/>
          </w:p>
        </w:tc>
        <w:tc>
          <w:tcPr>
            <w:tcW w:w="681" w:type="pct"/>
          </w:tcPr>
          <w:p w14:paraId="07F4D5C8" w14:textId="77777777" w:rsidR="000C3215"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 that creates a valid container for the input</w:t>
            </w:r>
          </w:p>
        </w:tc>
        <w:tc>
          <w:tcPr>
            <w:tcW w:w="402" w:type="pct"/>
          </w:tcPr>
          <w:p w14:paraId="56BA00C5" w14:textId="77777777" w:rsidR="000C3215" w:rsidRPr="009F6EEA" w:rsidRDefault="000C3215" w:rsidP="00AD0A1A">
            <w:pPr>
              <w:spacing w:line="276" w:lineRule="auto"/>
              <w:rPr>
                <w:rFonts w:ascii="Calibri" w:eastAsia="Times New Roman" w:hAnsi="Calibri" w:cs="Calibri"/>
                <w:b/>
                <w:color w:val="000000"/>
                <w:lang w:eastAsia="en-GB"/>
              </w:rPr>
            </w:pPr>
            <w:proofErr w:type="spellStart"/>
            <w:r>
              <w:rPr>
                <w:rFonts w:ascii="Calibri" w:eastAsia="Times New Roman" w:hAnsi="Calibri" w:cs="Calibri"/>
                <w:b/>
                <w:color w:val="000000"/>
                <w:lang w:eastAsia="en-GB"/>
              </w:rPr>
              <w:t>Typcial</w:t>
            </w:r>
            <w:proofErr w:type="spellEnd"/>
          </w:p>
        </w:tc>
        <w:tc>
          <w:tcPr>
            <w:tcW w:w="962" w:type="pct"/>
          </w:tcPr>
          <w:p w14:paraId="38BC585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Characteristic: CHARS[speed]</w:t>
            </w:r>
          </w:p>
          <w:p w14:paraId="2C96B69C"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Prop : “speed”</w:t>
            </w:r>
          </w:p>
        </w:tc>
        <w:tc>
          <w:tcPr>
            <w:tcW w:w="1715" w:type="pct"/>
          </w:tcPr>
          <w:p w14:paraId="2CE85BCF"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Creates a new container for the html input. This should include a label, the input its self and a value element</w:t>
            </w:r>
          </w:p>
        </w:tc>
        <w:tc>
          <w:tcPr>
            <w:tcW w:w="317" w:type="pct"/>
          </w:tcPr>
          <w:p w14:paraId="6916E592"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38136C16" w14:textId="77777777" w:rsidTr="00947428">
        <w:trPr>
          <w:trHeight w:val="20"/>
        </w:trPr>
        <w:tc>
          <w:tcPr>
            <w:tcW w:w="260" w:type="pct"/>
          </w:tcPr>
          <w:p w14:paraId="64F41714"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663" w:type="pct"/>
          </w:tcPr>
          <w:p w14:paraId="03264AE3" w14:textId="77777777" w:rsidR="000C3215" w:rsidRDefault="000C3215" w:rsidP="00AD0A1A">
            <w:pPr>
              <w:spacing w:line="276" w:lineRule="auto"/>
              <w:jc w:val="center"/>
              <w:rPr>
                <w:rFonts w:ascii="Calibri" w:eastAsia="Times New Roman" w:hAnsi="Calibri" w:cs="Calibri"/>
                <w:color w:val="000000"/>
                <w:lang w:eastAsia="en-GB"/>
              </w:rPr>
            </w:pPr>
            <w:proofErr w:type="spellStart"/>
            <w:r w:rsidRPr="00D14ACF">
              <w:rPr>
                <w:rFonts w:ascii="Calibri" w:eastAsia="Times New Roman" w:hAnsi="Calibri" w:cs="Calibri"/>
                <w:color w:val="000000"/>
                <w:lang w:eastAsia="en-GB"/>
              </w:rPr>
              <w:t>createSpeciesData</w:t>
            </w:r>
            <w:proofErr w:type="spellEnd"/>
          </w:p>
        </w:tc>
        <w:tc>
          <w:tcPr>
            <w:tcW w:w="681" w:type="pct"/>
          </w:tcPr>
          <w:p w14:paraId="6F139A2A" w14:textId="77777777" w:rsidR="000C3215"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 creates a valid HTML elements</w:t>
            </w:r>
          </w:p>
        </w:tc>
        <w:tc>
          <w:tcPr>
            <w:tcW w:w="402" w:type="pct"/>
          </w:tcPr>
          <w:p w14:paraId="5E0E23D6" w14:textId="77777777" w:rsidR="000C3215" w:rsidRPr="009F6EEA" w:rsidRDefault="000C3215" w:rsidP="00AD0A1A">
            <w:pPr>
              <w:spacing w:line="276" w:lineRule="auto"/>
              <w:rPr>
                <w:rFonts w:ascii="Calibri" w:eastAsia="Times New Roman" w:hAnsi="Calibri" w:cs="Calibri"/>
                <w:b/>
                <w:color w:val="000000"/>
                <w:lang w:eastAsia="en-GB"/>
              </w:rPr>
            </w:pPr>
            <w:proofErr w:type="spellStart"/>
            <w:r>
              <w:rPr>
                <w:rFonts w:ascii="Calibri" w:eastAsia="Times New Roman" w:hAnsi="Calibri" w:cs="Calibri"/>
                <w:b/>
                <w:color w:val="000000"/>
                <w:lang w:eastAsia="en-GB"/>
              </w:rPr>
              <w:t>Typcial</w:t>
            </w:r>
            <w:proofErr w:type="spellEnd"/>
          </w:p>
        </w:tc>
        <w:tc>
          <w:tcPr>
            <w:tcW w:w="962" w:type="pct"/>
          </w:tcPr>
          <w:p w14:paraId="5F81ACC5"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mock species</w:t>
            </w:r>
          </w:p>
        </w:tc>
        <w:tc>
          <w:tcPr>
            <w:tcW w:w="1715" w:type="pct"/>
          </w:tcPr>
          <w:p w14:paraId="0CCDEE37"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Creates a title for the species. Creates a colour row with label and a colour. Creates a number of ants row with label and value. A number of nests row with label and value. An Amount of food row with a label and a value</w:t>
            </w:r>
          </w:p>
        </w:tc>
        <w:tc>
          <w:tcPr>
            <w:tcW w:w="317" w:type="pct"/>
          </w:tcPr>
          <w:p w14:paraId="533875FE"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bl>
    <w:p w14:paraId="5C266786" w14:textId="77777777" w:rsidR="000C3215" w:rsidRPr="0020342F" w:rsidRDefault="000C3215" w:rsidP="00AD0A1A">
      <w:pPr>
        <w:spacing w:line="276" w:lineRule="auto"/>
      </w:pPr>
    </w:p>
    <w:p w14:paraId="485E7039" w14:textId="77777777" w:rsidR="000C3215" w:rsidRPr="0020342F" w:rsidRDefault="000C3215" w:rsidP="00AD0A1A">
      <w:pPr>
        <w:spacing w:line="276" w:lineRule="auto"/>
      </w:pPr>
    </w:p>
    <w:p w14:paraId="6A040DCD" w14:textId="77777777" w:rsidR="000C3215" w:rsidRDefault="000C3215" w:rsidP="001F38DE">
      <w:pPr>
        <w:pStyle w:val="Heading4"/>
        <w:spacing w:after="240" w:line="276" w:lineRule="auto"/>
      </w:pPr>
      <w:r>
        <w:t>Controls.js unit tests - Evidence</w:t>
      </w:r>
    </w:p>
    <w:tbl>
      <w:tblPr>
        <w:tblStyle w:val="TableGrid"/>
        <w:tblW w:w="5000" w:type="pct"/>
        <w:tblLook w:val="04A0" w:firstRow="1" w:lastRow="0" w:firstColumn="1" w:lastColumn="0" w:noHBand="0" w:noVBand="1"/>
      </w:tblPr>
      <w:tblGrid>
        <w:gridCol w:w="1188"/>
        <w:gridCol w:w="9125"/>
        <w:gridCol w:w="3861"/>
      </w:tblGrid>
      <w:tr w:rsidR="000C3215" w:rsidRPr="00947428" w14:paraId="74E1B1C8" w14:textId="77777777" w:rsidTr="00A61E5E">
        <w:trPr>
          <w:tblHeader/>
        </w:trPr>
        <w:tc>
          <w:tcPr>
            <w:tcW w:w="419" w:type="pct"/>
          </w:tcPr>
          <w:p w14:paraId="38925C2C" w14:textId="77777777" w:rsidR="000C3215" w:rsidRPr="00947428" w:rsidRDefault="000C3215" w:rsidP="00947428">
            <w:pPr>
              <w:spacing w:line="276" w:lineRule="auto"/>
              <w:jc w:val="center"/>
              <w:rPr>
                <w:b/>
                <w:sz w:val="24"/>
              </w:rPr>
            </w:pPr>
            <w:r w:rsidRPr="00947428">
              <w:rPr>
                <w:b/>
                <w:sz w:val="24"/>
              </w:rPr>
              <w:t>Test</w:t>
            </w:r>
          </w:p>
        </w:tc>
        <w:tc>
          <w:tcPr>
            <w:tcW w:w="3219" w:type="pct"/>
          </w:tcPr>
          <w:p w14:paraId="61E6D0A2" w14:textId="77777777" w:rsidR="000C3215" w:rsidRPr="00947428" w:rsidRDefault="000C3215" w:rsidP="00947428">
            <w:pPr>
              <w:spacing w:line="276" w:lineRule="auto"/>
              <w:jc w:val="center"/>
              <w:rPr>
                <w:b/>
                <w:sz w:val="24"/>
              </w:rPr>
            </w:pPr>
            <w:r w:rsidRPr="00947428">
              <w:rPr>
                <w:b/>
                <w:sz w:val="24"/>
              </w:rPr>
              <w:t>Evidence</w:t>
            </w:r>
          </w:p>
        </w:tc>
        <w:tc>
          <w:tcPr>
            <w:tcW w:w="1362" w:type="pct"/>
          </w:tcPr>
          <w:p w14:paraId="6EDED015" w14:textId="77777777" w:rsidR="000C3215" w:rsidRPr="00947428" w:rsidRDefault="000C3215" w:rsidP="00947428">
            <w:pPr>
              <w:spacing w:line="276" w:lineRule="auto"/>
              <w:jc w:val="center"/>
              <w:rPr>
                <w:b/>
                <w:sz w:val="24"/>
              </w:rPr>
            </w:pPr>
            <w:r w:rsidRPr="00947428">
              <w:rPr>
                <w:b/>
                <w:sz w:val="24"/>
              </w:rPr>
              <w:t>Comment</w:t>
            </w:r>
          </w:p>
        </w:tc>
      </w:tr>
      <w:tr w:rsidR="000C3215" w14:paraId="0587C0C4" w14:textId="77777777" w:rsidTr="00A61E5E">
        <w:tc>
          <w:tcPr>
            <w:tcW w:w="419" w:type="pct"/>
          </w:tcPr>
          <w:p w14:paraId="116E451D" w14:textId="77777777" w:rsidR="000C3215" w:rsidRDefault="000C3215" w:rsidP="00AD0A1A">
            <w:pPr>
              <w:spacing w:line="276" w:lineRule="auto"/>
            </w:pPr>
            <w:r>
              <w:t>1</w:t>
            </w:r>
          </w:p>
        </w:tc>
        <w:tc>
          <w:tcPr>
            <w:tcW w:w="3219" w:type="pct"/>
          </w:tcPr>
          <w:p w14:paraId="4E5E1BF6" w14:textId="77777777" w:rsidR="000C3215" w:rsidRDefault="000C3215" w:rsidP="00AD0A1A">
            <w:pPr>
              <w:spacing w:line="276" w:lineRule="auto"/>
              <w:rPr>
                <w:noProof/>
                <w:lang w:val="en-US"/>
              </w:rPr>
            </w:pPr>
            <w:r>
              <w:rPr>
                <w:noProof/>
                <w:lang w:val="en-US"/>
              </w:rPr>
              <w:t>N/A</w:t>
            </w:r>
          </w:p>
        </w:tc>
        <w:tc>
          <w:tcPr>
            <w:tcW w:w="1362" w:type="pct"/>
          </w:tcPr>
          <w:p w14:paraId="0B638F93" w14:textId="77777777" w:rsidR="000C3215" w:rsidRDefault="000C3215" w:rsidP="00AD0A1A">
            <w:pPr>
              <w:spacing w:line="276" w:lineRule="auto"/>
            </w:pPr>
            <w:r>
              <w:t>Observed console and HTML to view changes</w:t>
            </w:r>
          </w:p>
        </w:tc>
      </w:tr>
      <w:tr w:rsidR="000C3215" w14:paraId="0602CB61" w14:textId="77777777" w:rsidTr="00A61E5E">
        <w:tc>
          <w:tcPr>
            <w:tcW w:w="419" w:type="pct"/>
          </w:tcPr>
          <w:p w14:paraId="43FAC1D2" w14:textId="77777777" w:rsidR="000C3215" w:rsidRDefault="000C3215" w:rsidP="00AD0A1A">
            <w:pPr>
              <w:spacing w:line="276" w:lineRule="auto"/>
            </w:pPr>
            <w:r>
              <w:t>2</w:t>
            </w:r>
          </w:p>
        </w:tc>
        <w:tc>
          <w:tcPr>
            <w:tcW w:w="3219" w:type="pct"/>
          </w:tcPr>
          <w:p w14:paraId="05EA6BFC" w14:textId="77777777" w:rsidR="000C3215" w:rsidRDefault="000C3215" w:rsidP="00AD0A1A">
            <w:pPr>
              <w:spacing w:line="276" w:lineRule="auto"/>
            </w:pPr>
            <w:r>
              <w:rPr>
                <w:noProof/>
                <w:lang w:eastAsia="en-GB"/>
              </w:rPr>
              <w:drawing>
                <wp:inline distT="0" distB="0" distL="0" distR="0" wp14:anchorId="3BB34ECD" wp14:editId="68E2EDEE">
                  <wp:extent cx="4030124" cy="1638520"/>
                  <wp:effectExtent l="0" t="0" r="8890" b="0"/>
                  <wp:docPr id="42" name="Picture 8" descr="Z:\Alex On My Mac\Dropbox\Screenshots\Screenshot 2014-03-21 19.0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Alex On My Mac\Dropbox\Screenshots\Screenshot 2014-03-21 19.06.4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36886" cy="1641269"/>
                          </a:xfrm>
                          <a:prstGeom prst="rect">
                            <a:avLst/>
                          </a:prstGeom>
                          <a:noFill/>
                          <a:ln>
                            <a:noFill/>
                          </a:ln>
                        </pic:spPr>
                      </pic:pic>
                    </a:graphicData>
                  </a:graphic>
                </wp:inline>
              </w:drawing>
            </w:r>
          </w:p>
        </w:tc>
        <w:tc>
          <w:tcPr>
            <w:tcW w:w="1362" w:type="pct"/>
          </w:tcPr>
          <w:p w14:paraId="0D3D5C18" w14:textId="77777777" w:rsidR="000C3215" w:rsidRDefault="000C3215" w:rsidP="00AD0A1A">
            <w:pPr>
              <w:spacing w:line="276" w:lineRule="auto"/>
            </w:pPr>
          </w:p>
        </w:tc>
      </w:tr>
      <w:tr w:rsidR="000C3215" w14:paraId="10C02BFC" w14:textId="77777777" w:rsidTr="00A61E5E">
        <w:tc>
          <w:tcPr>
            <w:tcW w:w="419" w:type="pct"/>
          </w:tcPr>
          <w:p w14:paraId="344106BB" w14:textId="77777777" w:rsidR="000C3215" w:rsidRDefault="000C3215" w:rsidP="00AD0A1A">
            <w:pPr>
              <w:spacing w:line="276" w:lineRule="auto"/>
            </w:pPr>
            <w:r>
              <w:t>3</w:t>
            </w:r>
          </w:p>
        </w:tc>
        <w:tc>
          <w:tcPr>
            <w:tcW w:w="3219" w:type="pct"/>
          </w:tcPr>
          <w:p w14:paraId="3DABFA24" w14:textId="77777777" w:rsidR="000C3215" w:rsidRDefault="000C3215" w:rsidP="00AD0A1A">
            <w:pPr>
              <w:spacing w:line="276" w:lineRule="auto"/>
            </w:pPr>
            <w:r>
              <w:rPr>
                <w:noProof/>
                <w:lang w:eastAsia="en-GB"/>
              </w:rPr>
              <w:drawing>
                <wp:inline distT="0" distB="0" distL="0" distR="0" wp14:anchorId="64CEAD08" wp14:editId="67D1097C">
                  <wp:extent cx="4009860" cy="1791801"/>
                  <wp:effectExtent l="0" t="0" r="0" b="0"/>
                  <wp:docPr id="43" name="Picture 9" descr="Z:\Alex On My Mac\Dropbox\Screenshots\Screenshot 2014-03-21 19.0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Alex On My Mac\Dropbox\Screenshots\Screenshot 2014-03-21 19.09.0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14272" cy="1793773"/>
                          </a:xfrm>
                          <a:prstGeom prst="rect">
                            <a:avLst/>
                          </a:prstGeom>
                          <a:noFill/>
                          <a:ln>
                            <a:noFill/>
                          </a:ln>
                        </pic:spPr>
                      </pic:pic>
                    </a:graphicData>
                  </a:graphic>
                </wp:inline>
              </w:drawing>
            </w:r>
          </w:p>
        </w:tc>
        <w:tc>
          <w:tcPr>
            <w:tcW w:w="1362" w:type="pct"/>
          </w:tcPr>
          <w:p w14:paraId="09A8187D" w14:textId="77777777" w:rsidR="000C3215" w:rsidRDefault="000C3215" w:rsidP="00AD0A1A">
            <w:pPr>
              <w:spacing w:line="276" w:lineRule="auto"/>
            </w:pPr>
          </w:p>
        </w:tc>
      </w:tr>
      <w:tr w:rsidR="000C3215" w14:paraId="7572981C" w14:textId="77777777" w:rsidTr="00A61E5E">
        <w:tc>
          <w:tcPr>
            <w:tcW w:w="419" w:type="pct"/>
          </w:tcPr>
          <w:p w14:paraId="37641B58" w14:textId="77777777" w:rsidR="000C3215" w:rsidRDefault="000C3215" w:rsidP="00AD0A1A">
            <w:pPr>
              <w:spacing w:line="276" w:lineRule="auto"/>
            </w:pPr>
            <w:r>
              <w:t>4</w:t>
            </w:r>
          </w:p>
        </w:tc>
        <w:tc>
          <w:tcPr>
            <w:tcW w:w="3219" w:type="pct"/>
          </w:tcPr>
          <w:p w14:paraId="1679CCAC" w14:textId="77777777" w:rsidR="000C3215" w:rsidRDefault="000C3215" w:rsidP="00AD0A1A">
            <w:pPr>
              <w:spacing w:line="276" w:lineRule="auto"/>
            </w:pPr>
            <w:r>
              <w:rPr>
                <w:noProof/>
                <w:lang w:eastAsia="en-GB"/>
              </w:rPr>
              <w:drawing>
                <wp:inline distT="0" distB="0" distL="0" distR="0" wp14:anchorId="5965C45E" wp14:editId="302B40B0">
                  <wp:extent cx="3801842" cy="1538095"/>
                  <wp:effectExtent l="0" t="0" r="8255" b="5080"/>
                  <wp:docPr id="44" name="Picture 10" descr="Z:\Alex On My Mac\Dropbox\Screenshots\Screenshot 2014-03-21 19.0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Alex On My Mac\Dropbox\Screenshots\Screenshot 2014-03-21 19.09.5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05056" cy="1539395"/>
                          </a:xfrm>
                          <a:prstGeom prst="rect">
                            <a:avLst/>
                          </a:prstGeom>
                          <a:noFill/>
                          <a:ln>
                            <a:noFill/>
                          </a:ln>
                        </pic:spPr>
                      </pic:pic>
                    </a:graphicData>
                  </a:graphic>
                </wp:inline>
              </w:drawing>
            </w:r>
          </w:p>
        </w:tc>
        <w:tc>
          <w:tcPr>
            <w:tcW w:w="1362" w:type="pct"/>
          </w:tcPr>
          <w:p w14:paraId="59ADA3D2" w14:textId="77777777" w:rsidR="000C3215" w:rsidRDefault="000C3215" w:rsidP="00AD0A1A">
            <w:pPr>
              <w:spacing w:line="276" w:lineRule="auto"/>
            </w:pPr>
          </w:p>
        </w:tc>
      </w:tr>
      <w:tr w:rsidR="000C3215" w14:paraId="6ED79F38" w14:textId="77777777" w:rsidTr="00A61E5E">
        <w:tc>
          <w:tcPr>
            <w:tcW w:w="419" w:type="pct"/>
          </w:tcPr>
          <w:p w14:paraId="48426ECB" w14:textId="77777777" w:rsidR="000C3215" w:rsidRDefault="000C3215" w:rsidP="00AD0A1A">
            <w:pPr>
              <w:spacing w:line="276" w:lineRule="auto"/>
            </w:pPr>
            <w:r>
              <w:t>5</w:t>
            </w:r>
          </w:p>
        </w:tc>
        <w:tc>
          <w:tcPr>
            <w:tcW w:w="3219" w:type="pct"/>
          </w:tcPr>
          <w:p w14:paraId="37A14F11" w14:textId="77777777" w:rsidR="000C3215" w:rsidRDefault="000C3215" w:rsidP="00AD0A1A">
            <w:pPr>
              <w:spacing w:line="276" w:lineRule="auto"/>
            </w:pPr>
            <w:r>
              <w:rPr>
                <w:noProof/>
                <w:lang w:eastAsia="en-GB"/>
              </w:rPr>
              <w:drawing>
                <wp:inline distT="0" distB="0" distL="0" distR="0" wp14:anchorId="065D610E" wp14:editId="476103A4">
                  <wp:extent cx="3910044" cy="1612092"/>
                  <wp:effectExtent l="0" t="0" r="0" b="7620"/>
                  <wp:docPr id="46" name="Picture 11" descr="Z:\Alex On My Mac\Dropbox\Screenshots\Screenshot 2014-03-21 19.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Alex On My Mac\Dropbox\Screenshots\Screenshot 2014-03-21 19.10.2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13263" cy="1613419"/>
                          </a:xfrm>
                          <a:prstGeom prst="rect">
                            <a:avLst/>
                          </a:prstGeom>
                          <a:noFill/>
                          <a:ln>
                            <a:noFill/>
                          </a:ln>
                        </pic:spPr>
                      </pic:pic>
                    </a:graphicData>
                  </a:graphic>
                </wp:inline>
              </w:drawing>
            </w:r>
          </w:p>
        </w:tc>
        <w:tc>
          <w:tcPr>
            <w:tcW w:w="1362" w:type="pct"/>
          </w:tcPr>
          <w:p w14:paraId="4263198A" w14:textId="77777777" w:rsidR="000C3215" w:rsidRDefault="000C3215" w:rsidP="00AD0A1A">
            <w:pPr>
              <w:spacing w:line="276" w:lineRule="auto"/>
            </w:pPr>
          </w:p>
        </w:tc>
      </w:tr>
      <w:tr w:rsidR="000C3215" w14:paraId="18FCE235" w14:textId="77777777" w:rsidTr="00A61E5E">
        <w:tc>
          <w:tcPr>
            <w:tcW w:w="419" w:type="pct"/>
          </w:tcPr>
          <w:p w14:paraId="61040A3F" w14:textId="77777777" w:rsidR="000C3215" w:rsidRDefault="000C3215" w:rsidP="00AD0A1A">
            <w:pPr>
              <w:spacing w:line="276" w:lineRule="auto"/>
            </w:pPr>
            <w:r>
              <w:t>6</w:t>
            </w:r>
          </w:p>
        </w:tc>
        <w:tc>
          <w:tcPr>
            <w:tcW w:w="3219" w:type="pct"/>
          </w:tcPr>
          <w:p w14:paraId="730A0A18" w14:textId="77777777" w:rsidR="000C3215" w:rsidRDefault="000C3215" w:rsidP="00AD0A1A">
            <w:pPr>
              <w:spacing w:line="276" w:lineRule="auto"/>
              <w:rPr>
                <w:noProof/>
                <w:lang w:val="en-US"/>
              </w:rPr>
            </w:pPr>
            <w:r>
              <w:rPr>
                <w:noProof/>
                <w:lang w:val="en-US"/>
              </w:rPr>
              <w:t>N/A</w:t>
            </w:r>
          </w:p>
        </w:tc>
        <w:tc>
          <w:tcPr>
            <w:tcW w:w="1362" w:type="pct"/>
          </w:tcPr>
          <w:p w14:paraId="63323A8B" w14:textId="77777777" w:rsidR="000C3215" w:rsidRDefault="000C3215" w:rsidP="00AD0A1A">
            <w:pPr>
              <w:spacing w:line="276" w:lineRule="auto"/>
            </w:pPr>
            <w:r>
              <w:t>No error message was rec</w:t>
            </w:r>
            <w:r w:rsidR="001F38DE">
              <w:t>e</w:t>
            </w:r>
            <w:r>
              <w:t>ived</w:t>
            </w:r>
          </w:p>
        </w:tc>
      </w:tr>
      <w:tr w:rsidR="000C3215" w14:paraId="31CC31B2" w14:textId="77777777" w:rsidTr="00A61E5E">
        <w:tc>
          <w:tcPr>
            <w:tcW w:w="419" w:type="pct"/>
          </w:tcPr>
          <w:p w14:paraId="387EBA76" w14:textId="77777777" w:rsidR="000C3215" w:rsidRDefault="000C3215" w:rsidP="00AD0A1A">
            <w:pPr>
              <w:spacing w:line="276" w:lineRule="auto"/>
            </w:pPr>
            <w:r>
              <w:t>7</w:t>
            </w:r>
          </w:p>
        </w:tc>
        <w:tc>
          <w:tcPr>
            <w:tcW w:w="3219" w:type="pct"/>
          </w:tcPr>
          <w:p w14:paraId="70C404F9" w14:textId="77777777" w:rsidR="000C3215" w:rsidRDefault="000C3215" w:rsidP="00AD0A1A">
            <w:pPr>
              <w:spacing w:line="276" w:lineRule="auto"/>
              <w:rPr>
                <w:noProof/>
                <w:lang w:val="en-US"/>
              </w:rPr>
            </w:pPr>
            <w:r>
              <w:rPr>
                <w:noProof/>
                <w:lang w:val="en-US"/>
              </w:rPr>
              <w:t>N/A</w:t>
            </w:r>
          </w:p>
        </w:tc>
        <w:tc>
          <w:tcPr>
            <w:tcW w:w="1362" w:type="pct"/>
          </w:tcPr>
          <w:p w14:paraId="2AFFC8EF" w14:textId="77777777" w:rsidR="000C3215" w:rsidRDefault="000C3215" w:rsidP="00AD0A1A">
            <w:pPr>
              <w:spacing w:line="276" w:lineRule="auto"/>
            </w:pPr>
            <w:r>
              <w:t>No warning message was rec</w:t>
            </w:r>
            <w:r w:rsidR="001F38DE">
              <w:t>eived</w:t>
            </w:r>
          </w:p>
        </w:tc>
      </w:tr>
      <w:tr w:rsidR="000C3215" w14:paraId="33341298" w14:textId="77777777" w:rsidTr="00A61E5E">
        <w:tc>
          <w:tcPr>
            <w:tcW w:w="419" w:type="pct"/>
          </w:tcPr>
          <w:p w14:paraId="019B4E56" w14:textId="77777777" w:rsidR="000C3215" w:rsidRDefault="000C3215" w:rsidP="00AD0A1A">
            <w:pPr>
              <w:spacing w:line="276" w:lineRule="auto"/>
            </w:pPr>
            <w:r>
              <w:t>8</w:t>
            </w:r>
          </w:p>
        </w:tc>
        <w:tc>
          <w:tcPr>
            <w:tcW w:w="3219" w:type="pct"/>
          </w:tcPr>
          <w:p w14:paraId="3E18F676" w14:textId="77777777" w:rsidR="000C3215" w:rsidRDefault="000C3215" w:rsidP="00AD0A1A">
            <w:pPr>
              <w:spacing w:line="276" w:lineRule="auto"/>
              <w:rPr>
                <w:noProof/>
                <w:lang w:val="en-US"/>
              </w:rPr>
            </w:pPr>
            <w:r>
              <w:rPr>
                <w:noProof/>
                <w:lang w:val="en-US"/>
              </w:rPr>
              <w:t>N/A</w:t>
            </w:r>
          </w:p>
        </w:tc>
        <w:tc>
          <w:tcPr>
            <w:tcW w:w="1362" w:type="pct"/>
          </w:tcPr>
          <w:p w14:paraId="5EB3CFB4" w14:textId="77777777" w:rsidR="000C3215" w:rsidRDefault="000C3215" w:rsidP="00AD0A1A">
            <w:pPr>
              <w:spacing w:line="276" w:lineRule="auto"/>
            </w:pPr>
            <w:r>
              <w:t>No warning message was rec</w:t>
            </w:r>
            <w:r w:rsidR="001F38DE">
              <w:t>eived</w:t>
            </w:r>
          </w:p>
        </w:tc>
      </w:tr>
      <w:tr w:rsidR="000C3215" w14:paraId="0EDFB17F" w14:textId="77777777" w:rsidTr="00A61E5E">
        <w:tc>
          <w:tcPr>
            <w:tcW w:w="419" w:type="pct"/>
          </w:tcPr>
          <w:p w14:paraId="6FBA21C4" w14:textId="77777777" w:rsidR="000C3215" w:rsidRDefault="000C3215" w:rsidP="00AD0A1A">
            <w:pPr>
              <w:spacing w:line="276" w:lineRule="auto"/>
            </w:pPr>
            <w:r>
              <w:t>9</w:t>
            </w:r>
          </w:p>
        </w:tc>
        <w:tc>
          <w:tcPr>
            <w:tcW w:w="3219" w:type="pct"/>
          </w:tcPr>
          <w:p w14:paraId="52AE4028" w14:textId="77777777" w:rsidR="000C3215" w:rsidRDefault="000C3215" w:rsidP="00AD0A1A">
            <w:pPr>
              <w:spacing w:line="276" w:lineRule="auto"/>
              <w:rPr>
                <w:noProof/>
                <w:lang w:val="en-US"/>
              </w:rPr>
            </w:pPr>
            <w:r>
              <w:rPr>
                <w:noProof/>
                <w:lang w:val="en-US"/>
              </w:rPr>
              <w:t>N/A</w:t>
            </w:r>
          </w:p>
        </w:tc>
        <w:tc>
          <w:tcPr>
            <w:tcW w:w="1362" w:type="pct"/>
          </w:tcPr>
          <w:p w14:paraId="01E0245D" w14:textId="77777777" w:rsidR="000C3215" w:rsidRDefault="000C3215" w:rsidP="00AD0A1A">
            <w:pPr>
              <w:spacing w:line="276" w:lineRule="auto"/>
            </w:pPr>
            <w:r>
              <w:t>No warning message was rec</w:t>
            </w:r>
            <w:r w:rsidR="001F38DE">
              <w:t>e</w:t>
            </w:r>
            <w:r>
              <w:t>ived</w:t>
            </w:r>
          </w:p>
        </w:tc>
      </w:tr>
      <w:tr w:rsidR="000C3215" w14:paraId="59A5166B" w14:textId="77777777" w:rsidTr="00A61E5E">
        <w:tc>
          <w:tcPr>
            <w:tcW w:w="419" w:type="pct"/>
          </w:tcPr>
          <w:p w14:paraId="36A900F9" w14:textId="77777777" w:rsidR="000C3215" w:rsidRDefault="000C3215" w:rsidP="00AD0A1A">
            <w:pPr>
              <w:spacing w:line="276" w:lineRule="auto"/>
            </w:pPr>
            <w:r>
              <w:t>10</w:t>
            </w:r>
          </w:p>
        </w:tc>
        <w:tc>
          <w:tcPr>
            <w:tcW w:w="3219" w:type="pct"/>
          </w:tcPr>
          <w:p w14:paraId="0C9724E8" w14:textId="77777777" w:rsidR="000C3215" w:rsidRDefault="000C3215" w:rsidP="00AD0A1A">
            <w:pPr>
              <w:spacing w:line="276" w:lineRule="auto"/>
            </w:pPr>
            <w:r w:rsidRPr="00170281">
              <w:t>&lt;input class="</w:t>
            </w:r>
            <w:proofErr w:type="spellStart"/>
            <w:r w:rsidRPr="00170281">
              <w:t>config</w:t>
            </w:r>
            <w:proofErr w:type="spellEnd"/>
            <w:r w:rsidRPr="00170281">
              <w:t xml:space="preserve">" type="range" id="char-speed" name="speed" </w:t>
            </w:r>
            <w:proofErr w:type="spellStart"/>
            <w:r w:rsidRPr="00170281">
              <w:t>onchange</w:t>
            </w:r>
            <w:proofErr w:type="spellEnd"/>
            <w:r w:rsidRPr="00170281">
              <w:t>="</w:t>
            </w:r>
            <w:proofErr w:type="spellStart"/>
            <w:r w:rsidRPr="00170281">
              <w:t>updateValue</w:t>
            </w:r>
            <w:proofErr w:type="spellEnd"/>
            <w:r w:rsidRPr="00170281">
              <w:t xml:space="preserve">(this, </w:t>
            </w:r>
            <w:proofErr w:type="spellStart"/>
            <w:r w:rsidRPr="00170281">
              <w:t>this.value</w:t>
            </w:r>
            <w:proofErr w:type="spellEnd"/>
            <w:r w:rsidRPr="00170281">
              <w:t>);" min="0" max="0.2" step="0.01"&gt;</w:t>
            </w:r>
          </w:p>
        </w:tc>
        <w:tc>
          <w:tcPr>
            <w:tcW w:w="1362" w:type="pct"/>
            <w:vMerge w:val="restart"/>
          </w:tcPr>
          <w:p w14:paraId="1D6F8098" w14:textId="77777777" w:rsidR="000C3215" w:rsidRDefault="000C3215" w:rsidP="00AD0A1A">
            <w:pPr>
              <w:spacing w:line="276" w:lineRule="auto"/>
            </w:pPr>
            <w:r>
              <w:t>This is the HTML generated by the function</w:t>
            </w:r>
          </w:p>
        </w:tc>
      </w:tr>
      <w:tr w:rsidR="000C3215" w14:paraId="2499DEB3" w14:textId="77777777" w:rsidTr="00A61E5E">
        <w:tc>
          <w:tcPr>
            <w:tcW w:w="419" w:type="pct"/>
          </w:tcPr>
          <w:p w14:paraId="2D59E07D" w14:textId="77777777" w:rsidR="000C3215" w:rsidRDefault="000C3215" w:rsidP="00AD0A1A">
            <w:pPr>
              <w:spacing w:line="276" w:lineRule="auto"/>
            </w:pPr>
            <w:r>
              <w:t>11</w:t>
            </w:r>
          </w:p>
        </w:tc>
        <w:tc>
          <w:tcPr>
            <w:tcW w:w="3219" w:type="pct"/>
          </w:tcPr>
          <w:p w14:paraId="6C05D82D" w14:textId="77777777" w:rsidR="000C3215" w:rsidRDefault="000C3215" w:rsidP="00AD0A1A">
            <w:pPr>
              <w:spacing w:line="276" w:lineRule="auto"/>
            </w:pPr>
            <w:r w:rsidRPr="00170281">
              <w:t>&lt;input class="</w:t>
            </w:r>
            <w:proofErr w:type="spellStart"/>
            <w:r w:rsidRPr="00170281">
              <w:t>config</w:t>
            </w:r>
            <w:proofErr w:type="spellEnd"/>
            <w:r w:rsidRPr="00170281">
              <w:t xml:space="preserve">" type="range" id="char-speed" name="speed" </w:t>
            </w:r>
            <w:proofErr w:type="spellStart"/>
            <w:r w:rsidRPr="00170281">
              <w:t>onchange</w:t>
            </w:r>
            <w:proofErr w:type="spellEnd"/>
            <w:r w:rsidRPr="00170281">
              <w:t>="</w:t>
            </w:r>
            <w:proofErr w:type="spellStart"/>
            <w:r w:rsidRPr="00170281">
              <w:t>updateValue</w:t>
            </w:r>
            <w:proofErr w:type="spellEnd"/>
            <w:r w:rsidRPr="00170281">
              <w:t xml:space="preserve">(this, </w:t>
            </w:r>
            <w:proofErr w:type="spellStart"/>
            <w:r w:rsidRPr="00170281">
              <w:t>this.value</w:t>
            </w:r>
            <w:proofErr w:type="spellEnd"/>
            <w:r w:rsidRPr="00170281">
              <w:t>);"</w:t>
            </w:r>
            <w:r>
              <w:t xml:space="preserve"> disabled=</w:t>
            </w:r>
            <w:r w:rsidRPr="00170281">
              <w:t>"</w:t>
            </w:r>
            <w:r>
              <w:t>disabled</w:t>
            </w:r>
            <w:r w:rsidRPr="00170281">
              <w:t>" min="0" max="0.2" step="0.01"&gt;</w:t>
            </w:r>
          </w:p>
        </w:tc>
        <w:tc>
          <w:tcPr>
            <w:tcW w:w="1362" w:type="pct"/>
            <w:vMerge/>
          </w:tcPr>
          <w:p w14:paraId="37431C1A" w14:textId="77777777" w:rsidR="000C3215" w:rsidRDefault="000C3215" w:rsidP="00AD0A1A">
            <w:pPr>
              <w:spacing w:line="276" w:lineRule="auto"/>
            </w:pPr>
          </w:p>
        </w:tc>
      </w:tr>
      <w:tr w:rsidR="000C3215" w14:paraId="7BBA6E4D" w14:textId="77777777" w:rsidTr="00A61E5E">
        <w:tc>
          <w:tcPr>
            <w:tcW w:w="419" w:type="pct"/>
          </w:tcPr>
          <w:p w14:paraId="3E0136EB" w14:textId="77777777" w:rsidR="000C3215" w:rsidRDefault="000C3215" w:rsidP="00AD0A1A">
            <w:pPr>
              <w:spacing w:line="276" w:lineRule="auto"/>
            </w:pPr>
            <w:r>
              <w:t>12</w:t>
            </w:r>
          </w:p>
        </w:tc>
        <w:tc>
          <w:tcPr>
            <w:tcW w:w="3219" w:type="pct"/>
          </w:tcPr>
          <w:p w14:paraId="4FA4B08F" w14:textId="77777777" w:rsidR="000C3215" w:rsidRDefault="000C3215" w:rsidP="00AD0A1A">
            <w:pPr>
              <w:spacing w:line="276" w:lineRule="auto"/>
            </w:pPr>
            <w:r w:rsidRPr="00EF5BE1">
              <w:t>&lt;</w:t>
            </w:r>
            <w:proofErr w:type="spellStart"/>
            <w:r w:rsidRPr="00EF5BE1">
              <w:t>tr</w:t>
            </w:r>
            <w:proofErr w:type="spellEnd"/>
            <w:r w:rsidRPr="00EF5BE1">
              <w:t xml:space="preserve"> class="</w:t>
            </w:r>
            <w:proofErr w:type="spellStart"/>
            <w:r w:rsidRPr="00EF5BE1">
              <w:t>config</w:t>
            </w:r>
            <w:proofErr w:type="spellEnd"/>
            <w:r w:rsidRPr="00EF5BE1">
              <w:t>" title="The speed that an ant can move"&gt;&lt;td class="</w:t>
            </w:r>
            <w:proofErr w:type="spellStart"/>
            <w:r w:rsidRPr="00EF5BE1">
              <w:t>config</w:t>
            </w:r>
            <w:proofErr w:type="spellEnd"/>
            <w:r w:rsidRPr="00EF5BE1">
              <w:t>"&gt;Speed&lt;/td&gt;&lt;td class="</w:t>
            </w:r>
            <w:proofErr w:type="spellStart"/>
            <w:r w:rsidRPr="00EF5BE1">
              <w:t>config</w:t>
            </w:r>
            <w:proofErr w:type="spellEnd"/>
            <w:r w:rsidRPr="00EF5BE1">
              <w:t>" id="input-container"&gt;&lt;input class="</w:t>
            </w:r>
            <w:proofErr w:type="spellStart"/>
            <w:r w:rsidRPr="00EF5BE1">
              <w:t>config</w:t>
            </w:r>
            <w:proofErr w:type="spellEnd"/>
            <w:r w:rsidRPr="00EF5BE1">
              <w:t xml:space="preserve">" type="range" id="char-speed" name="speed" </w:t>
            </w:r>
            <w:proofErr w:type="spellStart"/>
            <w:r w:rsidRPr="00EF5BE1">
              <w:t>onchange</w:t>
            </w:r>
            <w:proofErr w:type="spellEnd"/>
            <w:r w:rsidRPr="00EF5BE1">
              <w:t>="</w:t>
            </w:r>
            <w:proofErr w:type="spellStart"/>
            <w:r w:rsidRPr="00EF5BE1">
              <w:t>updateValue</w:t>
            </w:r>
            <w:proofErr w:type="spellEnd"/>
            <w:r w:rsidRPr="00EF5BE1">
              <w:t xml:space="preserve">(this, </w:t>
            </w:r>
            <w:proofErr w:type="spellStart"/>
            <w:r w:rsidRPr="00EF5BE1">
              <w:t>this.value</w:t>
            </w:r>
            <w:proofErr w:type="spellEnd"/>
            <w:r w:rsidRPr="00EF5BE1">
              <w:t>);" min="0" max="0.2" step="0.01"&gt;&lt;/td&gt;&lt;td class="</w:t>
            </w:r>
            <w:proofErr w:type="spellStart"/>
            <w:r w:rsidRPr="00EF5BE1">
              <w:t>config</w:t>
            </w:r>
            <w:proofErr w:type="spellEnd"/>
            <w:r w:rsidRPr="00EF5BE1">
              <w:t>" id="char-speed-value"&gt;0.04&lt;/td&gt;&lt;</w:t>
            </w:r>
            <w:r>
              <w:t>n</w:t>
            </w:r>
            <w:r w:rsidRPr="00EF5BE1">
              <w:t>/</w:t>
            </w:r>
            <w:proofErr w:type="spellStart"/>
            <w:r w:rsidRPr="00EF5BE1">
              <w:t>tr</w:t>
            </w:r>
            <w:proofErr w:type="spellEnd"/>
            <w:r w:rsidRPr="00EF5BE1">
              <w:t>&gt;</w:t>
            </w:r>
          </w:p>
        </w:tc>
        <w:tc>
          <w:tcPr>
            <w:tcW w:w="1362" w:type="pct"/>
            <w:vMerge/>
          </w:tcPr>
          <w:p w14:paraId="7C1639F5" w14:textId="77777777" w:rsidR="000C3215" w:rsidRDefault="000C3215" w:rsidP="00AD0A1A">
            <w:pPr>
              <w:spacing w:line="276" w:lineRule="auto"/>
            </w:pPr>
          </w:p>
        </w:tc>
      </w:tr>
      <w:tr w:rsidR="000C3215" w14:paraId="469146C4" w14:textId="77777777" w:rsidTr="00A61E5E">
        <w:tc>
          <w:tcPr>
            <w:tcW w:w="419" w:type="pct"/>
          </w:tcPr>
          <w:p w14:paraId="3A267B61" w14:textId="77777777" w:rsidR="000C3215" w:rsidRDefault="000C3215" w:rsidP="00AD0A1A">
            <w:pPr>
              <w:spacing w:line="276" w:lineRule="auto"/>
            </w:pPr>
            <w:r>
              <w:t>13</w:t>
            </w:r>
          </w:p>
        </w:tc>
        <w:tc>
          <w:tcPr>
            <w:tcW w:w="3219" w:type="pct"/>
          </w:tcPr>
          <w:p w14:paraId="7158185E" w14:textId="77777777" w:rsidR="000C3215" w:rsidRDefault="000C3215" w:rsidP="00AD0A1A">
            <w:pPr>
              <w:spacing w:line="276" w:lineRule="auto"/>
            </w:pPr>
            <w:r w:rsidRPr="00D14ACF">
              <w:t>&lt;table class="species 1"&gt;&lt;</w:t>
            </w:r>
            <w:proofErr w:type="spellStart"/>
            <w:r w:rsidRPr="00D14ACF">
              <w:t>tr</w:t>
            </w:r>
            <w:proofErr w:type="spellEnd"/>
            <w:r w:rsidRPr="00D14ACF">
              <w:t xml:space="preserve"> class="species 1" id="1-label-row" style="</w:t>
            </w:r>
            <w:proofErr w:type="spellStart"/>
            <w:r w:rsidRPr="00D14ACF">
              <w:t>color</w:t>
            </w:r>
            <w:proofErr w:type="spellEnd"/>
            <w:r w:rsidRPr="00D14ACF">
              <w:t xml:space="preserve">: </w:t>
            </w:r>
            <w:proofErr w:type="spellStart"/>
            <w:r w:rsidRPr="00D14ACF">
              <w:t>rgb</w:t>
            </w:r>
            <w:proofErr w:type="spellEnd"/>
            <w:r w:rsidRPr="00D14ACF">
              <w:t xml:space="preserve">(28, 28, 28);"&gt;&lt;td class="species 1" </w:t>
            </w:r>
            <w:proofErr w:type="spellStart"/>
            <w:r w:rsidRPr="00D14ACF">
              <w:t>onclick</w:t>
            </w:r>
            <w:proofErr w:type="spellEnd"/>
            <w:r w:rsidRPr="00D14ACF">
              <w:t xml:space="preserve">="select(this)"&gt;Species: 1&lt;/td&gt;&lt;td class="species 1 </w:t>
            </w:r>
            <w:proofErr w:type="spellStart"/>
            <w:r w:rsidRPr="00D14ACF">
              <w:t>toggleVisibility</w:t>
            </w:r>
            <w:proofErr w:type="spellEnd"/>
            <w:r w:rsidRPr="00D14ACF">
              <w:t xml:space="preserve">" </w:t>
            </w:r>
            <w:proofErr w:type="spellStart"/>
            <w:r w:rsidRPr="00D14ACF">
              <w:t>onclick</w:t>
            </w:r>
            <w:proofErr w:type="spellEnd"/>
            <w:r w:rsidRPr="00D14ACF">
              <w:t>="</w:t>
            </w:r>
            <w:proofErr w:type="spellStart"/>
            <w:r w:rsidRPr="00D14ACF">
              <w:t>toggleClassVisibility</w:t>
            </w:r>
            <w:proofErr w:type="spellEnd"/>
            <w:r w:rsidRPr="00D14ACF">
              <w:t>(this)"&gt;-&lt;/td&gt;&lt;/</w:t>
            </w:r>
            <w:proofErr w:type="spellStart"/>
            <w:r w:rsidRPr="00D14ACF">
              <w:t>tr</w:t>
            </w:r>
            <w:proofErr w:type="spellEnd"/>
            <w:r w:rsidRPr="00D14ACF">
              <w:t>&gt;&lt;</w:t>
            </w:r>
            <w:proofErr w:type="spellStart"/>
            <w:r w:rsidRPr="00D14ACF">
              <w:t>tr</w:t>
            </w:r>
            <w:proofErr w:type="spellEnd"/>
            <w:r w:rsidRPr="00D14ACF">
              <w:t xml:space="preserve"> class="species 1" style="display: table-row;"&gt;&lt;td class="species 1"&gt;Colour&lt;/td&gt;&lt;td class="species 1" id="1-colour-data" style="background-</w:t>
            </w:r>
            <w:proofErr w:type="spellStart"/>
            <w:r w:rsidRPr="00D14ACF">
              <w:t>color</w:t>
            </w:r>
            <w:proofErr w:type="spellEnd"/>
            <w:r w:rsidRPr="00D14ACF">
              <w:t xml:space="preserve">: </w:t>
            </w:r>
            <w:proofErr w:type="spellStart"/>
            <w:r w:rsidRPr="00D14ACF">
              <w:t>rgb</w:t>
            </w:r>
            <w:proofErr w:type="spellEnd"/>
            <w:r w:rsidRPr="00D14ACF">
              <w:t>(28, 28, 28);"&gt;&lt;/td&gt;&lt;/</w:t>
            </w:r>
            <w:proofErr w:type="spellStart"/>
            <w:r w:rsidRPr="00D14ACF">
              <w:t>tr</w:t>
            </w:r>
            <w:proofErr w:type="spellEnd"/>
            <w:r w:rsidRPr="00D14ACF">
              <w:t>&gt;&lt;</w:t>
            </w:r>
            <w:proofErr w:type="spellStart"/>
            <w:r w:rsidRPr="00D14ACF">
              <w:t>tr</w:t>
            </w:r>
            <w:proofErr w:type="spellEnd"/>
            <w:r w:rsidRPr="00D14ACF">
              <w:t xml:space="preserve"> class="species 1" style="display: table-row;"&gt;&lt;td class="species 1"&gt;Number of ants&lt;/td&gt;&lt;td class="species 1" id="1-antNum-data"&gt;1&lt;/td&gt;&lt;/</w:t>
            </w:r>
            <w:proofErr w:type="spellStart"/>
            <w:r w:rsidRPr="00D14ACF">
              <w:t>tr</w:t>
            </w:r>
            <w:proofErr w:type="spellEnd"/>
            <w:r w:rsidRPr="00D14ACF">
              <w:t>&gt;&lt;</w:t>
            </w:r>
            <w:proofErr w:type="spellStart"/>
            <w:r w:rsidRPr="00D14ACF">
              <w:t>tr</w:t>
            </w:r>
            <w:proofErr w:type="spellEnd"/>
            <w:r w:rsidRPr="00D14ACF">
              <w:t xml:space="preserve"> class="species 1" style="display: table-row;"&gt;&lt;td class="species 1"&gt;Number of Nests&lt;/td&gt;&lt;td class="species 1" id="1-nestNum-data"&gt;0&lt;/td&gt;&lt;/</w:t>
            </w:r>
            <w:proofErr w:type="spellStart"/>
            <w:r w:rsidRPr="00D14ACF">
              <w:t>tr</w:t>
            </w:r>
            <w:proofErr w:type="spellEnd"/>
            <w:r w:rsidRPr="00D14ACF">
              <w:t>&gt;&lt;</w:t>
            </w:r>
            <w:proofErr w:type="spellStart"/>
            <w:r w:rsidRPr="00D14ACF">
              <w:t>tr</w:t>
            </w:r>
            <w:proofErr w:type="spellEnd"/>
            <w:r w:rsidRPr="00D14ACF">
              <w:t xml:space="preserve"> class="species 1" style="display: table-row;"&gt;&lt;td class="species 1"&gt;Amount of food&lt;/td&gt;&lt;td class="species 1" id="1-foodAmount-data"&gt;0.00&lt;/td&gt;&lt;/</w:t>
            </w:r>
            <w:proofErr w:type="spellStart"/>
            <w:r w:rsidRPr="00D14ACF">
              <w:t>tr</w:t>
            </w:r>
            <w:proofErr w:type="spellEnd"/>
            <w:r w:rsidRPr="00D14ACF">
              <w:t>&gt;&lt;/table&gt;</w:t>
            </w:r>
          </w:p>
          <w:p w14:paraId="5BABD013" w14:textId="77777777" w:rsidR="000C3215" w:rsidRDefault="000C3215" w:rsidP="00AD0A1A">
            <w:pPr>
              <w:spacing w:line="276" w:lineRule="auto"/>
            </w:pPr>
            <w:r>
              <w:rPr>
                <w:rFonts w:ascii="Calibri" w:eastAsia="Times New Roman" w:hAnsi="Calibri" w:cs="Calibri"/>
                <w:noProof/>
                <w:color w:val="000000"/>
                <w:lang w:eastAsia="en-GB"/>
              </w:rPr>
              <w:drawing>
                <wp:inline distT="0" distB="0" distL="0" distR="0" wp14:anchorId="6FD59533" wp14:editId="6FC9B192">
                  <wp:extent cx="2463165" cy="2246630"/>
                  <wp:effectExtent l="0" t="0" r="0" b="1270"/>
                  <wp:docPr id="47" name="Picture 12" descr="Z:\Alex On My Mac\Dropbox\Screenshots\Screenshot 2014-03-21 21.1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Alex On My Mac\Dropbox\Screenshots\Screenshot 2014-03-21 21.13.5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63165" cy="2246630"/>
                          </a:xfrm>
                          <a:prstGeom prst="rect">
                            <a:avLst/>
                          </a:prstGeom>
                          <a:noFill/>
                          <a:ln>
                            <a:noFill/>
                          </a:ln>
                        </pic:spPr>
                      </pic:pic>
                    </a:graphicData>
                  </a:graphic>
                </wp:inline>
              </w:drawing>
            </w:r>
          </w:p>
        </w:tc>
        <w:tc>
          <w:tcPr>
            <w:tcW w:w="1362" w:type="pct"/>
            <w:vMerge/>
          </w:tcPr>
          <w:p w14:paraId="695A418A" w14:textId="77777777" w:rsidR="000C3215" w:rsidRDefault="000C3215" w:rsidP="00AD0A1A">
            <w:pPr>
              <w:spacing w:line="276" w:lineRule="auto"/>
            </w:pPr>
          </w:p>
        </w:tc>
      </w:tr>
    </w:tbl>
    <w:p w14:paraId="4E549BCD" w14:textId="77777777" w:rsidR="000C3215" w:rsidRPr="000F7BD1" w:rsidRDefault="000C3215" w:rsidP="00AD0A1A">
      <w:pPr>
        <w:spacing w:line="276" w:lineRule="auto"/>
      </w:pPr>
    </w:p>
    <w:p w14:paraId="1EE9F612" w14:textId="77777777" w:rsidR="000C3215" w:rsidRDefault="000C3215" w:rsidP="001F38DE">
      <w:pPr>
        <w:pStyle w:val="Heading3"/>
        <w:spacing w:after="240" w:line="276" w:lineRule="auto"/>
      </w:pPr>
      <w:r>
        <w:t>map.js – unit tests</w:t>
      </w:r>
    </w:p>
    <w:tbl>
      <w:tblPr>
        <w:tblStyle w:val="TableGrid"/>
        <w:tblW w:w="5000" w:type="pct"/>
        <w:tblLook w:val="04A0" w:firstRow="1" w:lastRow="0" w:firstColumn="1" w:lastColumn="0" w:noHBand="0" w:noVBand="1"/>
      </w:tblPr>
      <w:tblGrid>
        <w:gridCol w:w="740"/>
        <w:gridCol w:w="1230"/>
        <w:gridCol w:w="3473"/>
        <w:gridCol w:w="1040"/>
        <w:gridCol w:w="3436"/>
        <w:gridCol w:w="3354"/>
        <w:gridCol w:w="901"/>
      </w:tblGrid>
      <w:tr w:rsidR="000C3215" w:rsidRPr="00A61E5E" w14:paraId="04D807A1" w14:textId="77777777" w:rsidTr="00A61E5E">
        <w:trPr>
          <w:trHeight w:val="20"/>
        </w:trPr>
        <w:tc>
          <w:tcPr>
            <w:tcW w:w="261" w:type="pct"/>
            <w:hideMark/>
          </w:tcPr>
          <w:p w14:paraId="1091C7EA"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w:t>
            </w:r>
          </w:p>
        </w:tc>
        <w:tc>
          <w:tcPr>
            <w:tcW w:w="434" w:type="pct"/>
            <w:hideMark/>
          </w:tcPr>
          <w:p w14:paraId="43AF1866"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Action</w:t>
            </w:r>
          </w:p>
        </w:tc>
        <w:tc>
          <w:tcPr>
            <w:tcW w:w="1225" w:type="pct"/>
            <w:hideMark/>
          </w:tcPr>
          <w:p w14:paraId="2F47EA55"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Tests</w:t>
            </w:r>
          </w:p>
        </w:tc>
        <w:tc>
          <w:tcPr>
            <w:tcW w:w="367" w:type="pct"/>
            <w:hideMark/>
          </w:tcPr>
          <w:p w14:paraId="74F57A38"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Reason</w:t>
            </w:r>
          </w:p>
        </w:tc>
        <w:tc>
          <w:tcPr>
            <w:tcW w:w="1212" w:type="pct"/>
            <w:hideMark/>
          </w:tcPr>
          <w:p w14:paraId="085EB128"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Input</w:t>
            </w:r>
          </w:p>
        </w:tc>
        <w:tc>
          <w:tcPr>
            <w:tcW w:w="1183" w:type="pct"/>
            <w:hideMark/>
          </w:tcPr>
          <w:p w14:paraId="33BEF3EB"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Expected</w:t>
            </w:r>
          </w:p>
        </w:tc>
        <w:tc>
          <w:tcPr>
            <w:tcW w:w="318" w:type="pct"/>
            <w:hideMark/>
          </w:tcPr>
          <w:p w14:paraId="3FA0548A"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Result</w:t>
            </w:r>
          </w:p>
        </w:tc>
      </w:tr>
      <w:tr w:rsidR="000C3215" w:rsidRPr="00FB0423" w14:paraId="5A5DE2FE" w14:textId="77777777" w:rsidTr="00A61E5E">
        <w:trPr>
          <w:trHeight w:val="20"/>
        </w:trPr>
        <w:tc>
          <w:tcPr>
            <w:tcW w:w="261" w:type="pct"/>
          </w:tcPr>
          <w:p w14:paraId="6EA968A1"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34" w:type="pct"/>
          </w:tcPr>
          <w:p w14:paraId="741FCAB7" w14:textId="77777777" w:rsidR="000C3215" w:rsidRPr="00C5005C" w:rsidRDefault="000C3215" w:rsidP="00AD0A1A">
            <w:pPr>
              <w:spacing w:line="276" w:lineRule="auto"/>
              <w:jc w:val="center"/>
              <w:rPr>
                <w:rFonts w:ascii="Calibri" w:eastAsia="Times New Roman" w:hAnsi="Calibri" w:cs="Calibri"/>
                <w:color w:val="000000"/>
                <w:lang w:eastAsia="en-GB"/>
              </w:rPr>
            </w:pPr>
            <w:proofErr w:type="spellStart"/>
            <w:r>
              <w:rPr>
                <w:rFonts w:ascii="Calibri" w:eastAsia="Times New Roman" w:hAnsi="Calibri" w:cs="Calibri"/>
                <w:color w:val="000000"/>
                <w:lang w:eastAsia="en-GB"/>
              </w:rPr>
              <w:t>drawGrid</w:t>
            </w:r>
            <w:proofErr w:type="spellEnd"/>
          </w:p>
        </w:tc>
        <w:tc>
          <w:tcPr>
            <w:tcW w:w="1225" w:type="pct"/>
          </w:tcPr>
          <w:p w14:paraId="02B0D3C8"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Tests that the grid is correctly drawn</w:t>
            </w:r>
          </w:p>
        </w:tc>
        <w:tc>
          <w:tcPr>
            <w:tcW w:w="367" w:type="pct"/>
          </w:tcPr>
          <w:p w14:paraId="54B95887"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212" w:type="pct"/>
          </w:tcPr>
          <w:p w14:paraId="658607B6"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GRID_SIZE = {width: 10, height: 10}</w:t>
            </w:r>
          </w:p>
          <w:p w14:paraId="61E2CBB3" w14:textId="77777777" w:rsidR="000C3215" w:rsidRPr="0074622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CELL_SIZE = {width: 10, height : 10}</w:t>
            </w:r>
          </w:p>
        </w:tc>
        <w:tc>
          <w:tcPr>
            <w:tcW w:w="1183" w:type="pct"/>
          </w:tcPr>
          <w:p w14:paraId="54AD7229"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10x10 grid</w:t>
            </w:r>
          </w:p>
        </w:tc>
        <w:tc>
          <w:tcPr>
            <w:tcW w:w="318" w:type="pct"/>
          </w:tcPr>
          <w:p w14:paraId="1D016A76"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bl>
    <w:p w14:paraId="6FD65BEF" w14:textId="77777777" w:rsidR="000C3215" w:rsidRDefault="000C3215" w:rsidP="002047FF"/>
    <w:p w14:paraId="2B006BAD" w14:textId="77777777" w:rsidR="00A61E5E" w:rsidRDefault="00A61E5E" w:rsidP="002047FF"/>
    <w:p w14:paraId="4A2F9414" w14:textId="77777777" w:rsidR="00A61E5E" w:rsidRDefault="00A61E5E" w:rsidP="002047FF"/>
    <w:p w14:paraId="1E50A101" w14:textId="77777777" w:rsidR="00A61E5E" w:rsidRDefault="00A61E5E" w:rsidP="002047FF"/>
    <w:p w14:paraId="4D4164B6" w14:textId="080701A7" w:rsidR="00A61E5E" w:rsidRDefault="00A61E5E" w:rsidP="00A61E5E">
      <w:pPr>
        <w:pStyle w:val="Heading4"/>
        <w:spacing w:after="240"/>
      </w:pPr>
      <w:proofErr w:type="gramStart"/>
      <w:r>
        <w:t>map.js</w:t>
      </w:r>
      <w:proofErr w:type="gramEnd"/>
      <w:r>
        <w:t xml:space="preserve"> unit tests - Evidence</w:t>
      </w:r>
    </w:p>
    <w:tbl>
      <w:tblPr>
        <w:tblStyle w:val="TableGrid"/>
        <w:tblW w:w="0" w:type="auto"/>
        <w:tblLook w:val="04A0" w:firstRow="1" w:lastRow="0" w:firstColumn="1" w:lastColumn="0" w:noHBand="0" w:noVBand="1"/>
      </w:tblPr>
      <w:tblGrid>
        <w:gridCol w:w="1098"/>
        <w:gridCol w:w="8417"/>
        <w:gridCol w:w="4659"/>
      </w:tblGrid>
      <w:tr w:rsidR="000C3215" w:rsidRPr="00A61E5E" w14:paraId="3F5525D7" w14:textId="77777777" w:rsidTr="00A61E5E">
        <w:tc>
          <w:tcPr>
            <w:tcW w:w="1098" w:type="dxa"/>
          </w:tcPr>
          <w:p w14:paraId="0D91CDAC" w14:textId="77777777" w:rsidR="000C3215" w:rsidRPr="00A61E5E" w:rsidRDefault="000C3215" w:rsidP="00A61E5E">
            <w:pPr>
              <w:spacing w:line="276" w:lineRule="auto"/>
              <w:jc w:val="center"/>
              <w:rPr>
                <w:b/>
                <w:sz w:val="24"/>
              </w:rPr>
            </w:pPr>
            <w:r w:rsidRPr="00A61E5E">
              <w:rPr>
                <w:b/>
                <w:sz w:val="24"/>
              </w:rPr>
              <w:t>Test</w:t>
            </w:r>
          </w:p>
        </w:tc>
        <w:tc>
          <w:tcPr>
            <w:tcW w:w="8417" w:type="dxa"/>
          </w:tcPr>
          <w:p w14:paraId="2D8BFE0D" w14:textId="77777777" w:rsidR="000C3215" w:rsidRPr="00A61E5E" w:rsidRDefault="000C3215" w:rsidP="00A61E5E">
            <w:pPr>
              <w:spacing w:line="276" w:lineRule="auto"/>
              <w:jc w:val="center"/>
              <w:rPr>
                <w:b/>
                <w:sz w:val="24"/>
              </w:rPr>
            </w:pPr>
            <w:r w:rsidRPr="00A61E5E">
              <w:rPr>
                <w:b/>
                <w:sz w:val="24"/>
              </w:rPr>
              <w:t>Evidence</w:t>
            </w:r>
          </w:p>
        </w:tc>
        <w:tc>
          <w:tcPr>
            <w:tcW w:w="4659" w:type="dxa"/>
          </w:tcPr>
          <w:p w14:paraId="6E9E05E5" w14:textId="77777777" w:rsidR="000C3215" w:rsidRPr="00A61E5E" w:rsidRDefault="000C3215" w:rsidP="00A61E5E">
            <w:pPr>
              <w:spacing w:line="276" w:lineRule="auto"/>
              <w:jc w:val="center"/>
              <w:rPr>
                <w:b/>
                <w:sz w:val="24"/>
              </w:rPr>
            </w:pPr>
            <w:r w:rsidRPr="00A61E5E">
              <w:rPr>
                <w:b/>
                <w:sz w:val="24"/>
              </w:rPr>
              <w:t>Comment</w:t>
            </w:r>
          </w:p>
        </w:tc>
      </w:tr>
      <w:tr w:rsidR="000C3215" w14:paraId="40FF0955" w14:textId="77777777" w:rsidTr="00A61E5E">
        <w:tc>
          <w:tcPr>
            <w:tcW w:w="1098" w:type="dxa"/>
          </w:tcPr>
          <w:p w14:paraId="4099887D" w14:textId="77777777" w:rsidR="000C3215" w:rsidRDefault="000C3215" w:rsidP="00AD0A1A">
            <w:pPr>
              <w:spacing w:line="276" w:lineRule="auto"/>
            </w:pPr>
            <w:r>
              <w:t>1</w:t>
            </w:r>
          </w:p>
        </w:tc>
        <w:tc>
          <w:tcPr>
            <w:tcW w:w="8417" w:type="dxa"/>
          </w:tcPr>
          <w:p w14:paraId="5D160604" w14:textId="77777777" w:rsidR="000C3215" w:rsidRDefault="000C3215" w:rsidP="00AD0A1A">
            <w:pPr>
              <w:spacing w:line="276" w:lineRule="auto"/>
            </w:pPr>
            <w:r>
              <w:rPr>
                <w:rFonts w:asciiTheme="majorHAnsi" w:eastAsiaTheme="majorEastAsia" w:hAnsiTheme="majorHAnsi" w:cstheme="majorBidi"/>
                <w:noProof/>
                <w:color w:val="243F60" w:themeColor="accent1" w:themeShade="7F"/>
                <w:sz w:val="24"/>
                <w:szCs w:val="24"/>
                <w:lang w:eastAsia="en-GB"/>
              </w:rPr>
              <w:drawing>
                <wp:inline distT="0" distB="0" distL="0" distR="0" wp14:anchorId="27AE2B8C" wp14:editId="5FC956ED">
                  <wp:extent cx="2949336" cy="2949336"/>
                  <wp:effectExtent l="0" t="0" r="3810" b="3810"/>
                  <wp:docPr id="48" name="Picture 16" descr="Z:\Alex On My Mac\Dropbox\projects\Ant-Simulation\app\tests\Food\Food.draw - drawing piece of food correctl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Alex On My Mac\Dropbox\projects\Ant-Simulation\app\tests\Food\Food.draw - drawing piece of food correctly 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49619" cy="2949619"/>
                          </a:xfrm>
                          <a:prstGeom prst="rect">
                            <a:avLst/>
                          </a:prstGeom>
                          <a:noFill/>
                          <a:ln>
                            <a:noFill/>
                          </a:ln>
                        </pic:spPr>
                      </pic:pic>
                    </a:graphicData>
                  </a:graphic>
                </wp:inline>
              </w:drawing>
            </w:r>
          </w:p>
        </w:tc>
        <w:tc>
          <w:tcPr>
            <w:tcW w:w="4659" w:type="dxa"/>
          </w:tcPr>
          <w:p w14:paraId="30F1A2CB" w14:textId="77777777" w:rsidR="000C3215" w:rsidRDefault="000C3215" w:rsidP="00AD0A1A">
            <w:pPr>
              <w:spacing w:line="276" w:lineRule="auto"/>
            </w:pPr>
          </w:p>
        </w:tc>
      </w:tr>
    </w:tbl>
    <w:p w14:paraId="1315D594" w14:textId="77777777" w:rsidR="000C3215" w:rsidRPr="000905BA" w:rsidRDefault="000C3215" w:rsidP="00AD0A1A">
      <w:pPr>
        <w:spacing w:line="276" w:lineRule="auto"/>
      </w:pPr>
    </w:p>
    <w:p w14:paraId="47AF3E1F" w14:textId="77777777" w:rsidR="000C3215" w:rsidRDefault="000C3215" w:rsidP="001F38DE">
      <w:pPr>
        <w:pStyle w:val="Heading3"/>
        <w:spacing w:after="240" w:line="276" w:lineRule="auto"/>
      </w:pPr>
      <w:r>
        <w:t>Compatibility tests</w:t>
      </w:r>
    </w:p>
    <w:p w14:paraId="28EEFD4F" w14:textId="77777777" w:rsidR="000C3215" w:rsidRDefault="000C3215" w:rsidP="00AD0A1A">
      <w:pPr>
        <w:spacing w:line="276" w:lineRule="auto"/>
      </w:pPr>
      <w:r>
        <w:t xml:space="preserve">The tool has been tested on multiple web browsers on multiple operating systems to check its compatibility. This is necessary as the tool may be set for homework and the pupils need to be able to use it at home. </w:t>
      </w:r>
    </w:p>
    <w:p w14:paraId="73789590" w14:textId="77777777" w:rsidR="000C3215" w:rsidRPr="00614654" w:rsidRDefault="000C3215" w:rsidP="00AD0A1A">
      <w:pPr>
        <w:spacing w:line="276" w:lineRule="auto"/>
      </w:pPr>
      <w:r w:rsidRPr="00614654">
        <w:rPr>
          <w:i/>
        </w:rPr>
        <w:t>Note</w:t>
      </w:r>
      <w:r w:rsidRPr="00614654">
        <w:t>: The canvas HTML 5 element which is used to display the simulation is the same in all browsers which support it for its main features. The use of the canvas element in the simulation is specifically designed to only use the core features of the canvas so that support can be guaranteed by browsers which have an implementation of the canvas element.</w:t>
      </w:r>
    </w:p>
    <w:p w14:paraId="797CD222" w14:textId="77777777" w:rsidR="00A61E5E" w:rsidRDefault="00A61E5E" w:rsidP="00AD0A1A">
      <w:pPr>
        <w:spacing w:line="276" w:lineRule="auto"/>
        <w:rPr>
          <w:b/>
        </w:rPr>
      </w:pPr>
    </w:p>
    <w:tbl>
      <w:tblPr>
        <w:tblStyle w:val="TableGrid"/>
        <w:tblW w:w="5047" w:type="pct"/>
        <w:tblLook w:val="04A0" w:firstRow="1" w:lastRow="0" w:firstColumn="1" w:lastColumn="0" w:noHBand="0" w:noVBand="1"/>
      </w:tblPr>
      <w:tblGrid>
        <w:gridCol w:w="635"/>
        <w:gridCol w:w="1358"/>
        <w:gridCol w:w="1256"/>
        <w:gridCol w:w="10206"/>
        <w:gridCol w:w="1141"/>
      </w:tblGrid>
      <w:tr w:rsidR="000C3215" w:rsidRPr="00A61E5E" w14:paraId="28F3F000" w14:textId="77777777" w:rsidTr="00A61E5E">
        <w:trPr>
          <w:tblHeader/>
        </w:trPr>
        <w:tc>
          <w:tcPr>
            <w:tcW w:w="264" w:type="pct"/>
          </w:tcPr>
          <w:p w14:paraId="740EBBA8" w14:textId="77777777" w:rsidR="000C3215" w:rsidRPr="00A61E5E" w:rsidRDefault="000C3215" w:rsidP="00AD0A1A">
            <w:pPr>
              <w:spacing w:line="276" w:lineRule="auto"/>
              <w:jc w:val="center"/>
              <w:rPr>
                <w:b/>
                <w:sz w:val="24"/>
              </w:rPr>
            </w:pPr>
            <w:r w:rsidRPr="00A61E5E">
              <w:rPr>
                <w:b/>
                <w:sz w:val="24"/>
              </w:rPr>
              <w:t>Test</w:t>
            </w:r>
          </w:p>
        </w:tc>
        <w:tc>
          <w:tcPr>
            <w:tcW w:w="462" w:type="pct"/>
          </w:tcPr>
          <w:p w14:paraId="74421018" w14:textId="77777777" w:rsidR="000C3215" w:rsidRPr="00A61E5E" w:rsidRDefault="000C3215" w:rsidP="00AD0A1A">
            <w:pPr>
              <w:spacing w:line="276" w:lineRule="auto"/>
              <w:jc w:val="center"/>
              <w:rPr>
                <w:b/>
                <w:sz w:val="24"/>
              </w:rPr>
            </w:pPr>
            <w:r w:rsidRPr="00A61E5E">
              <w:rPr>
                <w:b/>
                <w:sz w:val="24"/>
              </w:rPr>
              <w:t>Description</w:t>
            </w:r>
          </w:p>
        </w:tc>
        <w:tc>
          <w:tcPr>
            <w:tcW w:w="428" w:type="pct"/>
          </w:tcPr>
          <w:p w14:paraId="2570507F" w14:textId="77777777" w:rsidR="000C3215" w:rsidRPr="00A61E5E" w:rsidRDefault="000C3215" w:rsidP="00AD0A1A">
            <w:pPr>
              <w:spacing w:line="276" w:lineRule="auto"/>
              <w:jc w:val="center"/>
              <w:rPr>
                <w:b/>
                <w:sz w:val="24"/>
              </w:rPr>
            </w:pPr>
            <w:r w:rsidRPr="00A61E5E">
              <w:rPr>
                <w:b/>
                <w:sz w:val="24"/>
              </w:rPr>
              <w:t>Reason</w:t>
            </w:r>
          </w:p>
        </w:tc>
        <w:tc>
          <w:tcPr>
            <w:tcW w:w="3458" w:type="pct"/>
          </w:tcPr>
          <w:p w14:paraId="60CCE1A4" w14:textId="77777777" w:rsidR="000C3215" w:rsidRPr="00A61E5E" w:rsidRDefault="000C3215" w:rsidP="00AD0A1A">
            <w:pPr>
              <w:spacing w:line="276" w:lineRule="auto"/>
              <w:jc w:val="center"/>
              <w:rPr>
                <w:b/>
                <w:sz w:val="24"/>
              </w:rPr>
            </w:pPr>
            <w:r w:rsidRPr="00A61E5E">
              <w:rPr>
                <w:b/>
                <w:sz w:val="24"/>
              </w:rPr>
              <w:t>Evidence</w:t>
            </w:r>
          </w:p>
        </w:tc>
        <w:tc>
          <w:tcPr>
            <w:tcW w:w="389" w:type="pct"/>
          </w:tcPr>
          <w:p w14:paraId="2EF931B0" w14:textId="77777777" w:rsidR="000C3215" w:rsidRPr="00A61E5E" w:rsidRDefault="000C3215" w:rsidP="00AD0A1A">
            <w:pPr>
              <w:spacing w:line="276" w:lineRule="auto"/>
              <w:jc w:val="center"/>
              <w:rPr>
                <w:b/>
                <w:sz w:val="24"/>
              </w:rPr>
            </w:pPr>
            <w:r w:rsidRPr="00A61E5E">
              <w:rPr>
                <w:b/>
                <w:sz w:val="24"/>
              </w:rPr>
              <w:t>Result</w:t>
            </w:r>
          </w:p>
        </w:tc>
      </w:tr>
      <w:tr w:rsidR="000C3215" w14:paraId="61E832B9" w14:textId="77777777" w:rsidTr="00A61E5E">
        <w:tc>
          <w:tcPr>
            <w:tcW w:w="264" w:type="pct"/>
          </w:tcPr>
          <w:p w14:paraId="314AF948" w14:textId="77777777" w:rsidR="000C3215" w:rsidRPr="009A1E42" w:rsidRDefault="000C3215" w:rsidP="00AD0A1A">
            <w:pPr>
              <w:spacing w:line="276" w:lineRule="auto"/>
              <w:jc w:val="center"/>
            </w:pPr>
            <w:r w:rsidRPr="009A1E42">
              <w:t>1</w:t>
            </w:r>
          </w:p>
        </w:tc>
        <w:tc>
          <w:tcPr>
            <w:tcW w:w="462" w:type="pct"/>
          </w:tcPr>
          <w:p w14:paraId="244A0B5C" w14:textId="77777777" w:rsidR="000C3215" w:rsidRPr="006C06D5" w:rsidRDefault="000C3215" w:rsidP="00AD0A1A">
            <w:pPr>
              <w:spacing w:line="276" w:lineRule="auto"/>
              <w:jc w:val="center"/>
            </w:pPr>
            <w:r w:rsidRPr="006C06D5">
              <w:t>Chrome – Windows 8</w:t>
            </w:r>
          </w:p>
        </w:tc>
        <w:tc>
          <w:tcPr>
            <w:tcW w:w="428" w:type="pct"/>
          </w:tcPr>
          <w:p w14:paraId="47A297D9" w14:textId="77777777" w:rsidR="000C3215" w:rsidRPr="006C06D5" w:rsidRDefault="000C3215" w:rsidP="001F38DE">
            <w:pPr>
              <w:spacing w:line="276" w:lineRule="auto"/>
              <w:jc w:val="left"/>
            </w:pPr>
            <w:r>
              <w:t>Chrome being the most popular browser and windows 8 being a popular operating systems</w:t>
            </w:r>
          </w:p>
        </w:tc>
        <w:tc>
          <w:tcPr>
            <w:tcW w:w="3458" w:type="pct"/>
          </w:tcPr>
          <w:p w14:paraId="43A827FD" w14:textId="77777777" w:rsidR="000C3215" w:rsidRPr="006C06D5" w:rsidRDefault="000C3215" w:rsidP="00AD0A1A">
            <w:pPr>
              <w:spacing w:line="276" w:lineRule="auto"/>
            </w:pPr>
            <w:r>
              <w:rPr>
                <w:noProof/>
                <w:lang w:eastAsia="en-GB"/>
              </w:rPr>
              <w:drawing>
                <wp:anchor distT="0" distB="0" distL="114300" distR="114300" simplePos="0" relativeHeight="251667456" behindDoc="0" locked="0" layoutInCell="1" allowOverlap="1" wp14:anchorId="4A189D5C" wp14:editId="2D59B567">
                  <wp:simplePos x="0" y="0"/>
                  <wp:positionH relativeFrom="column">
                    <wp:posOffset>-16510</wp:posOffset>
                  </wp:positionH>
                  <wp:positionV relativeFrom="paragraph">
                    <wp:posOffset>2540</wp:posOffset>
                  </wp:positionV>
                  <wp:extent cx="5996305" cy="3976370"/>
                  <wp:effectExtent l="0" t="0" r="4445" b="5080"/>
                  <wp:wrapSquare wrapText="bothSides"/>
                  <wp:docPr id="49" name="Picture 36" descr="C:\Dropbox\projects\Ant-Simulation\app\tests\Browser compatibility\win8_chrome_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ropbox\projects\Ant-Simulation\app\tests\Browser compatibility\win8_chrome_27.0.pn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9820" r="8633" b="38418"/>
                          <a:stretch/>
                        </pic:blipFill>
                        <pic:spPr bwMode="auto">
                          <a:xfrm>
                            <a:off x="0" y="0"/>
                            <a:ext cx="5996305" cy="397637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389" w:type="pct"/>
          </w:tcPr>
          <w:p w14:paraId="2512EBAE" w14:textId="77777777" w:rsidR="000C3215" w:rsidRPr="00A61E5E" w:rsidRDefault="000C3215" w:rsidP="00AD0A1A">
            <w:pPr>
              <w:spacing w:line="276" w:lineRule="auto"/>
              <w:jc w:val="center"/>
            </w:pPr>
            <w:r w:rsidRPr="00A61E5E">
              <w:t>PASS</w:t>
            </w:r>
          </w:p>
        </w:tc>
      </w:tr>
      <w:tr w:rsidR="000C3215" w14:paraId="56A8514F" w14:textId="77777777" w:rsidTr="00A61E5E">
        <w:tc>
          <w:tcPr>
            <w:tcW w:w="264" w:type="pct"/>
          </w:tcPr>
          <w:p w14:paraId="23EECC1C" w14:textId="77777777" w:rsidR="000C3215" w:rsidRPr="009A1E42" w:rsidRDefault="000C3215" w:rsidP="00AD0A1A">
            <w:pPr>
              <w:spacing w:line="276" w:lineRule="auto"/>
              <w:jc w:val="center"/>
            </w:pPr>
            <w:r w:rsidRPr="009A1E42">
              <w:t>2</w:t>
            </w:r>
          </w:p>
        </w:tc>
        <w:tc>
          <w:tcPr>
            <w:tcW w:w="462" w:type="pct"/>
          </w:tcPr>
          <w:p w14:paraId="1B190D0A" w14:textId="77777777" w:rsidR="000C3215" w:rsidRPr="006C06D5" w:rsidRDefault="000C3215" w:rsidP="00AD0A1A">
            <w:pPr>
              <w:spacing w:line="276" w:lineRule="auto"/>
              <w:jc w:val="center"/>
            </w:pPr>
            <w:r w:rsidRPr="006C06D5">
              <w:t>Firefox – Windows 8</w:t>
            </w:r>
          </w:p>
        </w:tc>
        <w:tc>
          <w:tcPr>
            <w:tcW w:w="428" w:type="pct"/>
          </w:tcPr>
          <w:p w14:paraId="2B15FB52" w14:textId="77777777" w:rsidR="000C3215" w:rsidRPr="006C06D5" w:rsidRDefault="000C3215" w:rsidP="001F38DE">
            <w:pPr>
              <w:spacing w:line="276" w:lineRule="auto"/>
              <w:jc w:val="left"/>
            </w:pPr>
            <w:r>
              <w:t>Firefox is also a popular web browser and windows 8 being a popular operating systems</w:t>
            </w:r>
          </w:p>
        </w:tc>
        <w:tc>
          <w:tcPr>
            <w:tcW w:w="3458" w:type="pct"/>
          </w:tcPr>
          <w:p w14:paraId="05574598" w14:textId="77777777" w:rsidR="000C3215" w:rsidRPr="006C06D5" w:rsidRDefault="000C3215" w:rsidP="00AD0A1A">
            <w:pPr>
              <w:spacing w:line="276" w:lineRule="auto"/>
            </w:pPr>
            <w:r w:rsidRPr="008A613F">
              <w:rPr>
                <w:noProof/>
                <w:lang w:eastAsia="en-GB"/>
              </w:rPr>
              <w:drawing>
                <wp:inline distT="0" distB="0" distL="0" distR="0" wp14:anchorId="6591083B" wp14:editId="07F5BB25">
                  <wp:extent cx="6320309" cy="4589253"/>
                  <wp:effectExtent l="0" t="0" r="4445" b="1905"/>
                  <wp:docPr id="50" name="Picture 37" descr="C:\Dropbox\projects\Ant-Simulation\app\tests\Browser compatibility\win8_firefox_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ropbox\projects\Ant-Simulation\app\tests\Browser compatibility\win8_firefox_20.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l="8071" r="8781" b="29814"/>
                          <a:stretch/>
                        </pic:blipFill>
                        <pic:spPr bwMode="auto">
                          <a:xfrm>
                            <a:off x="0" y="0"/>
                            <a:ext cx="6349870" cy="46107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 w:type="pct"/>
          </w:tcPr>
          <w:p w14:paraId="001592AB" w14:textId="77777777" w:rsidR="000C3215" w:rsidRPr="00A61E5E" w:rsidRDefault="000C3215" w:rsidP="001F38DE">
            <w:pPr>
              <w:spacing w:line="276" w:lineRule="auto"/>
              <w:jc w:val="left"/>
            </w:pPr>
            <w:r w:rsidRPr="00A61E5E">
              <w:t>PASS – The slider input html element is not supported in Firefox and so the inputs are text boxes rather than sliders</w:t>
            </w:r>
          </w:p>
        </w:tc>
      </w:tr>
      <w:tr w:rsidR="000C3215" w14:paraId="57DB8003" w14:textId="77777777" w:rsidTr="00A61E5E">
        <w:tc>
          <w:tcPr>
            <w:tcW w:w="264" w:type="pct"/>
          </w:tcPr>
          <w:p w14:paraId="12441D78" w14:textId="77777777" w:rsidR="000C3215" w:rsidRPr="009A1E42" w:rsidRDefault="000C3215" w:rsidP="00AD0A1A">
            <w:pPr>
              <w:spacing w:line="276" w:lineRule="auto"/>
              <w:jc w:val="center"/>
            </w:pPr>
            <w:r>
              <w:t>3</w:t>
            </w:r>
          </w:p>
        </w:tc>
        <w:tc>
          <w:tcPr>
            <w:tcW w:w="462" w:type="pct"/>
          </w:tcPr>
          <w:p w14:paraId="5A2B3692" w14:textId="77777777" w:rsidR="000C3215" w:rsidRPr="006C06D5" w:rsidRDefault="000C3215" w:rsidP="00AD0A1A">
            <w:pPr>
              <w:spacing w:line="276" w:lineRule="auto"/>
              <w:jc w:val="center"/>
            </w:pPr>
            <w:r w:rsidRPr="006C06D5">
              <w:t>Safari – IOS (</w:t>
            </w:r>
            <w:proofErr w:type="spellStart"/>
            <w:r w:rsidRPr="006C06D5">
              <w:t>iPad</w:t>
            </w:r>
            <w:proofErr w:type="spellEnd"/>
            <w:r w:rsidRPr="006C06D5">
              <w:t>)</w:t>
            </w:r>
          </w:p>
        </w:tc>
        <w:tc>
          <w:tcPr>
            <w:tcW w:w="428" w:type="pct"/>
          </w:tcPr>
          <w:p w14:paraId="46D95ECC" w14:textId="77777777" w:rsidR="000C3215" w:rsidRPr="006C06D5" w:rsidRDefault="000C3215" w:rsidP="001F38DE">
            <w:pPr>
              <w:spacing w:line="276" w:lineRule="auto"/>
              <w:jc w:val="left"/>
            </w:pPr>
            <w:r>
              <w:t xml:space="preserve">Safari is the default browser on IOS and so properly most used. The </w:t>
            </w:r>
            <w:proofErr w:type="spellStart"/>
            <w:r>
              <w:t>iPad</w:t>
            </w:r>
            <w:proofErr w:type="spellEnd"/>
            <w:r>
              <w:t xml:space="preserve"> is one of the only portable devices which the simulation can run on smoothly, phones are not powerful enough</w:t>
            </w:r>
          </w:p>
        </w:tc>
        <w:tc>
          <w:tcPr>
            <w:tcW w:w="3458" w:type="pct"/>
          </w:tcPr>
          <w:p w14:paraId="1C169732" w14:textId="77777777" w:rsidR="000C3215" w:rsidRPr="006C06D5" w:rsidRDefault="000C3215" w:rsidP="00AD0A1A">
            <w:pPr>
              <w:spacing w:line="276" w:lineRule="auto"/>
            </w:pPr>
            <w:r w:rsidRPr="008A613F">
              <w:rPr>
                <w:noProof/>
                <w:lang w:eastAsia="en-GB"/>
              </w:rPr>
              <w:drawing>
                <wp:inline distT="0" distB="0" distL="0" distR="0" wp14:anchorId="791929A5" wp14:editId="555F896A">
                  <wp:extent cx="6341966" cy="4321834"/>
                  <wp:effectExtent l="0" t="0" r="1905" b="2540"/>
                  <wp:docPr id="51" name="Picture 38" descr="C:\Dropbox\projects\Ant-Simulation\app\tests\Browser compatibility\ios_iPad-3rd_5.1_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ropbox\projects\Ant-Simulation\app\tests\Browser compatibility\ios_iPad-3rd_5.1_portrait.jpg"/>
                          <pic:cNvPicPr>
                            <a:picLocks noChangeAspect="1" noChangeArrowheads="1"/>
                          </pic:cNvPicPr>
                        </pic:nvPicPr>
                        <pic:blipFill rotWithShape="1">
                          <a:blip r:embed="rId146">
                            <a:extLst>
                              <a:ext uri="{28A0092B-C50C-407E-A947-70E740481C1C}">
                                <a14:useLocalDpi xmlns:a14="http://schemas.microsoft.com/office/drawing/2010/main" val="0"/>
                              </a:ext>
                            </a:extLst>
                          </a:blip>
                          <a:srcRect b="39699"/>
                          <a:stretch/>
                        </pic:blipFill>
                        <pic:spPr bwMode="auto">
                          <a:xfrm>
                            <a:off x="0" y="0"/>
                            <a:ext cx="6387436" cy="4352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 w:type="pct"/>
          </w:tcPr>
          <w:p w14:paraId="29B31FE6" w14:textId="77777777" w:rsidR="000C3215" w:rsidRPr="00A61E5E" w:rsidRDefault="000C3215" w:rsidP="00AD0A1A">
            <w:pPr>
              <w:spacing w:line="276" w:lineRule="auto"/>
              <w:jc w:val="center"/>
            </w:pPr>
            <w:r w:rsidRPr="00A61E5E">
              <w:t>PASS</w:t>
            </w:r>
          </w:p>
        </w:tc>
      </w:tr>
      <w:tr w:rsidR="000C3215" w14:paraId="77436C18" w14:textId="77777777" w:rsidTr="00A61E5E">
        <w:tc>
          <w:tcPr>
            <w:tcW w:w="264" w:type="pct"/>
          </w:tcPr>
          <w:p w14:paraId="1ACADB8B" w14:textId="77777777" w:rsidR="000C3215" w:rsidRDefault="000C3215" w:rsidP="00AD0A1A">
            <w:pPr>
              <w:spacing w:line="276" w:lineRule="auto"/>
              <w:jc w:val="center"/>
            </w:pPr>
            <w:r>
              <w:t>4</w:t>
            </w:r>
          </w:p>
        </w:tc>
        <w:tc>
          <w:tcPr>
            <w:tcW w:w="462" w:type="pct"/>
          </w:tcPr>
          <w:p w14:paraId="73551EE9" w14:textId="77777777" w:rsidR="000C3215" w:rsidRPr="006C06D5" w:rsidRDefault="000C3215" w:rsidP="00AD0A1A">
            <w:pPr>
              <w:spacing w:line="276" w:lineRule="auto"/>
              <w:jc w:val="center"/>
            </w:pPr>
            <w:r w:rsidRPr="006C06D5">
              <w:t>Chrome - Ubuntu</w:t>
            </w:r>
          </w:p>
        </w:tc>
        <w:tc>
          <w:tcPr>
            <w:tcW w:w="428" w:type="pct"/>
          </w:tcPr>
          <w:p w14:paraId="238FD26C" w14:textId="77777777" w:rsidR="000C3215" w:rsidRPr="006C06D5" w:rsidRDefault="000C3215" w:rsidP="007B6A09">
            <w:pPr>
              <w:spacing w:line="276" w:lineRule="auto"/>
              <w:jc w:val="left"/>
            </w:pPr>
            <w:r w:rsidRPr="006C06D5">
              <w:t>Chrome being the most popular browser and Ubuntu being the most popular Linux distribution this test is likely to catch the small number of people who use a Linux OS</w:t>
            </w:r>
          </w:p>
        </w:tc>
        <w:tc>
          <w:tcPr>
            <w:tcW w:w="3458" w:type="pct"/>
          </w:tcPr>
          <w:p w14:paraId="5F8843C9" w14:textId="77777777" w:rsidR="000C3215" w:rsidRPr="006C06D5" w:rsidRDefault="000C3215" w:rsidP="00AD0A1A">
            <w:pPr>
              <w:spacing w:line="276" w:lineRule="auto"/>
            </w:pPr>
            <w:r w:rsidRPr="008A613F">
              <w:rPr>
                <w:noProof/>
                <w:lang w:eastAsia="en-GB"/>
              </w:rPr>
              <w:drawing>
                <wp:inline distT="0" distB="0" distL="0" distR="0" wp14:anchorId="4D2785B1" wp14:editId="0040BD82">
                  <wp:extent cx="6055725" cy="5874589"/>
                  <wp:effectExtent l="0" t="0" r="2540" b="0"/>
                  <wp:docPr id="52" name="Picture 39" descr="C:\Users\0x\Downloads\140203-162615-begly.github.io-9871292\140203-165738-chrome-32.0.1700.102-ubuntu-12.04-lts-41d660b1228e545dbe8d57c4dfd6b8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0x\Downloads\140203-162615-begly.github.io-9871292\140203-165738-chrome-32.0.1700.102-ubuntu-12.04-lts-41d660b1228e545dbe8d57c4dfd6b8d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0018" t="3167" r="9101" b="35968"/>
                          <a:stretch/>
                        </pic:blipFill>
                        <pic:spPr bwMode="auto">
                          <a:xfrm>
                            <a:off x="0" y="0"/>
                            <a:ext cx="6085051" cy="5903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 w:type="pct"/>
          </w:tcPr>
          <w:p w14:paraId="099D6BF6" w14:textId="77777777" w:rsidR="000C3215" w:rsidRPr="00A61E5E" w:rsidRDefault="000C3215" w:rsidP="00AD0A1A">
            <w:pPr>
              <w:spacing w:line="276" w:lineRule="auto"/>
              <w:jc w:val="center"/>
            </w:pPr>
            <w:r w:rsidRPr="00A61E5E">
              <w:t>PASS</w:t>
            </w:r>
          </w:p>
        </w:tc>
      </w:tr>
      <w:tr w:rsidR="000C3215" w14:paraId="50BF3CE5" w14:textId="77777777" w:rsidTr="00A61E5E">
        <w:tc>
          <w:tcPr>
            <w:tcW w:w="264" w:type="pct"/>
          </w:tcPr>
          <w:p w14:paraId="7096C99B" w14:textId="77777777" w:rsidR="000C3215" w:rsidRDefault="000C3215" w:rsidP="00AD0A1A">
            <w:pPr>
              <w:spacing w:line="276" w:lineRule="auto"/>
              <w:jc w:val="center"/>
            </w:pPr>
            <w:r>
              <w:t>5</w:t>
            </w:r>
          </w:p>
        </w:tc>
        <w:tc>
          <w:tcPr>
            <w:tcW w:w="462" w:type="pct"/>
          </w:tcPr>
          <w:p w14:paraId="63C126EF" w14:textId="77777777" w:rsidR="000C3215" w:rsidRPr="006C06D5" w:rsidRDefault="000C3215" w:rsidP="00AD0A1A">
            <w:pPr>
              <w:spacing w:line="276" w:lineRule="auto"/>
              <w:jc w:val="center"/>
            </w:pPr>
            <w:r w:rsidRPr="006C06D5">
              <w:t xml:space="preserve">Safari </w:t>
            </w:r>
            <w:r>
              <w:t>–</w:t>
            </w:r>
            <w:r w:rsidRPr="006C06D5">
              <w:t xml:space="preserve"> OS</w:t>
            </w:r>
            <w:r>
              <w:t xml:space="preserve"> X</w:t>
            </w:r>
          </w:p>
        </w:tc>
        <w:tc>
          <w:tcPr>
            <w:tcW w:w="428" w:type="pct"/>
          </w:tcPr>
          <w:p w14:paraId="03FF80C2" w14:textId="77777777" w:rsidR="000C3215" w:rsidRPr="006C06D5" w:rsidRDefault="000C3215" w:rsidP="007B6A09">
            <w:pPr>
              <w:spacing w:line="276" w:lineRule="auto"/>
              <w:jc w:val="left"/>
            </w:pPr>
            <w:r>
              <w:t>Safari is the default browser on OS X and therefore probably one of the most popular</w:t>
            </w:r>
          </w:p>
        </w:tc>
        <w:tc>
          <w:tcPr>
            <w:tcW w:w="3458" w:type="pct"/>
          </w:tcPr>
          <w:p w14:paraId="7BFB5576" w14:textId="77777777" w:rsidR="000C3215" w:rsidRPr="006C06D5" w:rsidRDefault="000C3215" w:rsidP="00AD0A1A">
            <w:pPr>
              <w:spacing w:line="276" w:lineRule="auto"/>
            </w:pPr>
            <w:r>
              <w:rPr>
                <w:noProof/>
                <w:lang w:eastAsia="en-GB"/>
              </w:rPr>
              <w:drawing>
                <wp:inline distT="0" distB="0" distL="0" distR="0" wp14:anchorId="4EB2CE69" wp14:editId="3CA5761A">
                  <wp:extent cx="6340405" cy="3709359"/>
                  <wp:effectExtent l="0" t="0" r="3810" b="5715"/>
                  <wp:docPr id="53" name="Picture 34" descr="C:\Users\0x\Downloads\140203-162615-begly.github.io-9871292\140203-165115-safari-5.1.7-mac-os-x-10.7-8c5186b2a1e265bb6967357aab5963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0x\Downloads\140203-162615-begly.github.io-9871292\140203-165115-safari-5.1.7-mac-os-x-10.7-8c5186b2a1e265bb6967357aab5963fc.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b="31099"/>
                          <a:stretch/>
                        </pic:blipFill>
                        <pic:spPr bwMode="auto">
                          <a:xfrm>
                            <a:off x="0" y="0"/>
                            <a:ext cx="6363699" cy="37229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 w:type="pct"/>
          </w:tcPr>
          <w:p w14:paraId="740A788A" w14:textId="77777777" w:rsidR="000C3215" w:rsidRPr="00A61E5E" w:rsidRDefault="000C3215" w:rsidP="00AD0A1A">
            <w:pPr>
              <w:spacing w:line="276" w:lineRule="auto"/>
              <w:jc w:val="center"/>
            </w:pPr>
            <w:r w:rsidRPr="00A61E5E">
              <w:t>PASS</w:t>
            </w:r>
          </w:p>
        </w:tc>
      </w:tr>
    </w:tbl>
    <w:p w14:paraId="538FF348" w14:textId="77777777" w:rsidR="000C3215" w:rsidRPr="009A1E42" w:rsidRDefault="000C3215" w:rsidP="00AD0A1A">
      <w:pPr>
        <w:spacing w:line="276" w:lineRule="auto"/>
        <w:rPr>
          <w:b/>
        </w:rPr>
      </w:pPr>
    </w:p>
    <w:p w14:paraId="5475060B" w14:textId="77777777" w:rsidR="000C3215" w:rsidRDefault="000C3215" w:rsidP="00AD0A1A">
      <w:pPr>
        <w:spacing w:line="276" w:lineRule="auto"/>
      </w:pPr>
    </w:p>
    <w:p w14:paraId="2875BBA0" w14:textId="77777777" w:rsidR="000C3215" w:rsidRDefault="000C3215" w:rsidP="00AD0A1A">
      <w:pPr>
        <w:spacing w:line="276" w:lineRule="auto"/>
      </w:pPr>
    </w:p>
    <w:p w14:paraId="47ABA49E" w14:textId="77777777" w:rsidR="000C3215" w:rsidRPr="009A1E42" w:rsidRDefault="000C3215" w:rsidP="00AD0A1A">
      <w:pPr>
        <w:spacing w:line="276" w:lineRule="auto"/>
      </w:pPr>
      <w:r>
        <w:br w:type="page"/>
      </w:r>
    </w:p>
    <w:p w14:paraId="1ED723C8" w14:textId="77777777" w:rsidR="000C3215" w:rsidRDefault="000C3215" w:rsidP="007B6A09">
      <w:pPr>
        <w:pStyle w:val="Heading3"/>
        <w:spacing w:after="240" w:line="276" w:lineRule="auto"/>
      </w:pPr>
      <w:r>
        <w:t>Stress tests</w:t>
      </w:r>
    </w:p>
    <w:p w14:paraId="3E847617" w14:textId="77777777" w:rsidR="000C3215" w:rsidRDefault="000C3215" w:rsidP="00AD0A1A">
      <w:pPr>
        <w:spacing w:line="276" w:lineRule="auto"/>
      </w:pPr>
      <w:r>
        <w:t>The simulation went through a series of stress tests to see how well it copes with large numbers of ants. Ants where picked as the independent variable as the number of ants is the primary contribution to the time complexity of the algorithm. Only worker ants are used as they act as a good average complexity (as queen ants require less processing then worker ants and soldier ants require more processing then worker ants).</w:t>
      </w:r>
    </w:p>
    <w:p w14:paraId="7AB3204D" w14:textId="77777777" w:rsidR="000C3215" w:rsidRDefault="000C3215" w:rsidP="007B6A09">
      <w:pPr>
        <w:pStyle w:val="Heading4"/>
        <w:spacing w:after="240" w:line="276" w:lineRule="auto"/>
      </w:pPr>
      <w:r>
        <w:t>Setup</w:t>
      </w:r>
    </w:p>
    <w:p w14:paraId="44EB22E8" w14:textId="77777777" w:rsidR="000C3215" w:rsidRDefault="000C3215" w:rsidP="00AD0A1A">
      <w:pPr>
        <w:spacing w:line="276" w:lineRule="auto"/>
      </w:pPr>
      <w:r>
        <w:t xml:space="preserve">The simulation was set with a </w:t>
      </w:r>
      <w:r w:rsidRPr="005D01E7">
        <w:rPr>
          <w:rStyle w:val="InlinecodeChar0"/>
        </w:rPr>
        <w:t>GRID_SIZE</w:t>
      </w:r>
      <w:r>
        <w:t xml:space="preserve"> of 250x250. The simulation was slightly modified so that an exact number of ants would be created at random positions at the start of the simulation rather than having to wait for multiple nests to produce enough ants.</w:t>
      </w:r>
    </w:p>
    <w:p w14:paraId="0BA6FEB8" w14:textId="77777777" w:rsidR="000C3215" w:rsidRDefault="000C3215" w:rsidP="00AD0A1A">
      <w:pPr>
        <w:spacing w:line="276" w:lineRule="auto"/>
      </w:pPr>
      <w:r>
        <w:t>The simulation was run on chrome 32 on the windows 7 operating system. The hardware was a school computer similar to the ones used in the biology department and thus a good representation of the performance to be expected when the simulation is used.</w:t>
      </w:r>
    </w:p>
    <w:p w14:paraId="2086838E" w14:textId="77777777" w:rsidR="000C3215" w:rsidRDefault="000C3215" w:rsidP="007B6A09">
      <w:pPr>
        <w:pStyle w:val="Heading4"/>
        <w:spacing w:after="240" w:line="276" w:lineRule="auto"/>
      </w:pPr>
      <w:r>
        <w:t>Frame rate and usability</w:t>
      </w:r>
    </w:p>
    <w:p w14:paraId="6371A697" w14:textId="77777777" w:rsidR="000C3215" w:rsidRPr="00DF530B" w:rsidRDefault="000C3215" w:rsidP="00AD0A1A">
      <w:pPr>
        <w:spacing w:line="276" w:lineRule="auto"/>
      </w:pPr>
      <w:r>
        <w:t>The frame rate in the simulation will not be noticeable until it gets extremely low e.g. &lt; 2 fps. This is because the frame rate is the same as the tick time, thus meaning higher frame rates will mean the simulation runs faster and lower frame rates means the simulation runs slower. This is done to increase performance of the simulation so that it can run as fast as possible so the user can see how the change of characteristics affect the ant’s behaviour faster.</w:t>
      </w:r>
    </w:p>
    <w:p w14:paraId="1A10DE0D" w14:textId="77777777" w:rsidR="000C3215" w:rsidRPr="00594C6E" w:rsidRDefault="000C3215" w:rsidP="007B6A09">
      <w:pPr>
        <w:pStyle w:val="Heading4"/>
        <w:spacing w:after="240" w:line="276" w:lineRule="auto"/>
      </w:pPr>
      <w:r>
        <w:t xml:space="preserve">Results </w:t>
      </w:r>
    </w:p>
    <w:tbl>
      <w:tblPr>
        <w:tblStyle w:val="TableGrid"/>
        <w:tblW w:w="5000" w:type="pct"/>
        <w:tblLook w:val="04A0" w:firstRow="1" w:lastRow="0" w:firstColumn="1" w:lastColumn="0" w:noHBand="0" w:noVBand="1"/>
      </w:tblPr>
      <w:tblGrid>
        <w:gridCol w:w="868"/>
        <w:gridCol w:w="1721"/>
        <w:gridCol w:w="8212"/>
        <w:gridCol w:w="2160"/>
        <w:gridCol w:w="1213"/>
      </w:tblGrid>
      <w:tr w:rsidR="000C3215" w:rsidRPr="00A61E5E" w14:paraId="7D1B2DA5" w14:textId="77777777" w:rsidTr="00934B0C">
        <w:trPr>
          <w:trHeight w:val="20"/>
          <w:tblHeader/>
        </w:trPr>
        <w:tc>
          <w:tcPr>
            <w:tcW w:w="306" w:type="pct"/>
            <w:hideMark/>
          </w:tcPr>
          <w:p w14:paraId="1423617B"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w:t>
            </w:r>
          </w:p>
        </w:tc>
        <w:tc>
          <w:tcPr>
            <w:tcW w:w="607" w:type="pct"/>
            <w:hideMark/>
          </w:tcPr>
          <w:p w14:paraId="2C5F6D79"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Tests</w:t>
            </w:r>
          </w:p>
        </w:tc>
        <w:tc>
          <w:tcPr>
            <w:tcW w:w="2897" w:type="pct"/>
            <w:hideMark/>
          </w:tcPr>
          <w:p w14:paraId="63F780DD"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Reason</w:t>
            </w:r>
          </w:p>
        </w:tc>
        <w:tc>
          <w:tcPr>
            <w:tcW w:w="762" w:type="pct"/>
            <w:hideMark/>
          </w:tcPr>
          <w:p w14:paraId="29178A2F"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Expected</w:t>
            </w:r>
          </w:p>
        </w:tc>
        <w:tc>
          <w:tcPr>
            <w:tcW w:w="428" w:type="pct"/>
            <w:hideMark/>
          </w:tcPr>
          <w:p w14:paraId="071CF622"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Result</w:t>
            </w:r>
          </w:p>
        </w:tc>
      </w:tr>
      <w:tr w:rsidR="000C3215" w:rsidRPr="00FB0423" w14:paraId="2C5D7D59" w14:textId="77777777" w:rsidTr="00934B0C">
        <w:trPr>
          <w:trHeight w:val="20"/>
        </w:trPr>
        <w:tc>
          <w:tcPr>
            <w:tcW w:w="306" w:type="pct"/>
          </w:tcPr>
          <w:p w14:paraId="16B31518"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07" w:type="pct"/>
          </w:tcPr>
          <w:p w14:paraId="6F3D00D3"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 ant</w:t>
            </w:r>
          </w:p>
        </w:tc>
        <w:tc>
          <w:tcPr>
            <w:tcW w:w="2897" w:type="pct"/>
          </w:tcPr>
          <w:p w14:paraId="125586F5"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The starting number of ants on the simulation.</w:t>
            </w:r>
            <w:r>
              <w:rPr>
                <w:rFonts w:ascii="Calibri" w:eastAsia="Times New Roman" w:hAnsi="Calibri" w:cs="Calibri"/>
                <w:color w:val="000000"/>
                <w:lang w:eastAsia="en-GB"/>
              </w:rPr>
              <w:t xml:space="preserve"> This is certain to happen in every simulation</w:t>
            </w:r>
          </w:p>
        </w:tc>
        <w:tc>
          <w:tcPr>
            <w:tcW w:w="762" w:type="pct"/>
          </w:tcPr>
          <w:p w14:paraId="7627127B"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Pr>
                <w:rFonts w:ascii="Calibri" w:eastAsia="Times New Roman" w:hAnsi="Calibri" w:cs="Calibri"/>
                <w:color w:val="000000"/>
                <w:lang w:eastAsia="en-GB"/>
              </w:rPr>
              <w:t xml:space="preserve"> (&gt; 60fps)</w:t>
            </w:r>
          </w:p>
        </w:tc>
        <w:tc>
          <w:tcPr>
            <w:tcW w:w="428" w:type="pct"/>
          </w:tcPr>
          <w:p w14:paraId="53FD02B3"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FB0423" w14:paraId="7A2DA242" w14:textId="77777777" w:rsidTr="00934B0C">
        <w:trPr>
          <w:trHeight w:val="20"/>
        </w:trPr>
        <w:tc>
          <w:tcPr>
            <w:tcW w:w="306" w:type="pct"/>
          </w:tcPr>
          <w:p w14:paraId="199E7D86"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07" w:type="pct"/>
          </w:tcPr>
          <w:p w14:paraId="70424E60"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10 ants</w:t>
            </w:r>
          </w:p>
        </w:tc>
        <w:tc>
          <w:tcPr>
            <w:tcW w:w="2897" w:type="pct"/>
          </w:tcPr>
          <w:p w14:paraId="3AC5AAC4"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A small nest of ants (&lt; 20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will very nearly happen every simulation run</w:t>
            </w:r>
          </w:p>
        </w:tc>
        <w:tc>
          <w:tcPr>
            <w:tcW w:w="762" w:type="pct"/>
          </w:tcPr>
          <w:p w14:paraId="4C34FEA3"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Pr>
                <w:rFonts w:ascii="Calibri" w:eastAsia="Times New Roman" w:hAnsi="Calibri" w:cs="Calibri"/>
                <w:color w:val="000000"/>
                <w:lang w:eastAsia="en-GB"/>
              </w:rPr>
              <w:t xml:space="preserve"> (&gt; 60fps)</w:t>
            </w:r>
          </w:p>
        </w:tc>
        <w:tc>
          <w:tcPr>
            <w:tcW w:w="428" w:type="pct"/>
          </w:tcPr>
          <w:p w14:paraId="2819A076"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FB0423" w14:paraId="3C6C04A3" w14:textId="77777777" w:rsidTr="00934B0C">
        <w:trPr>
          <w:trHeight w:val="20"/>
        </w:trPr>
        <w:tc>
          <w:tcPr>
            <w:tcW w:w="306" w:type="pct"/>
          </w:tcPr>
          <w:p w14:paraId="43B6C48C"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07" w:type="pct"/>
          </w:tcPr>
          <w:p w14:paraId="559F1164"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100 ants</w:t>
            </w:r>
          </w:p>
        </w:tc>
        <w:tc>
          <w:tcPr>
            <w:tcW w:w="2897" w:type="pct"/>
          </w:tcPr>
          <w:p w14:paraId="526AFDB2"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Multiple medially sized nests (&gt; 20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will happen in simulations left on few about 2 minutes</w:t>
            </w:r>
          </w:p>
        </w:tc>
        <w:tc>
          <w:tcPr>
            <w:tcW w:w="762" w:type="pct"/>
          </w:tcPr>
          <w:p w14:paraId="6D9383BB"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Smooth frame rate</w:t>
            </w:r>
            <w:r>
              <w:rPr>
                <w:rFonts w:ascii="Calibri" w:eastAsia="Times New Roman" w:hAnsi="Calibri" w:cs="Calibri"/>
                <w:color w:val="000000"/>
                <w:lang w:eastAsia="en-GB"/>
              </w:rPr>
              <w:t xml:space="preserve"> (&gt; 30fps)</w:t>
            </w:r>
          </w:p>
        </w:tc>
        <w:tc>
          <w:tcPr>
            <w:tcW w:w="428" w:type="pct"/>
          </w:tcPr>
          <w:p w14:paraId="4F31969E"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FB0423" w14:paraId="52AEF9D6" w14:textId="77777777" w:rsidTr="00934B0C">
        <w:trPr>
          <w:trHeight w:val="20"/>
        </w:trPr>
        <w:tc>
          <w:tcPr>
            <w:tcW w:w="306" w:type="pct"/>
          </w:tcPr>
          <w:p w14:paraId="16FAC7DF"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07" w:type="pct"/>
          </w:tcPr>
          <w:p w14:paraId="2DD263A5"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1000 ants</w:t>
            </w:r>
          </w:p>
        </w:tc>
        <w:tc>
          <w:tcPr>
            <w:tcW w:w="2897" w:type="pct"/>
          </w:tcPr>
          <w:p w14:paraId="7B457C2B"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Multiple large nests (&gt; 80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is not likely to happen to most users</w:t>
            </w:r>
          </w:p>
        </w:tc>
        <w:tc>
          <w:tcPr>
            <w:tcW w:w="762" w:type="pct"/>
          </w:tcPr>
          <w:p w14:paraId="33B9658C"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Useable frame rate</w:t>
            </w:r>
            <w:r>
              <w:rPr>
                <w:rFonts w:ascii="Calibri" w:eastAsia="Times New Roman" w:hAnsi="Calibri" w:cs="Calibri"/>
                <w:color w:val="000000"/>
                <w:lang w:eastAsia="en-GB"/>
              </w:rPr>
              <w:t xml:space="preserve"> (&gt; 5fps)</w:t>
            </w:r>
          </w:p>
        </w:tc>
        <w:tc>
          <w:tcPr>
            <w:tcW w:w="428" w:type="pct"/>
          </w:tcPr>
          <w:p w14:paraId="6A79834C"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FB0423" w14:paraId="38BA845E" w14:textId="77777777" w:rsidTr="00934B0C">
        <w:trPr>
          <w:trHeight w:val="20"/>
        </w:trPr>
        <w:tc>
          <w:tcPr>
            <w:tcW w:w="306" w:type="pct"/>
          </w:tcPr>
          <w:p w14:paraId="1DB370EB"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07" w:type="pct"/>
          </w:tcPr>
          <w:p w14:paraId="07FFA99D"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10000 ants</w:t>
            </w:r>
          </w:p>
        </w:tc>
        <w:tc>
          <w:tcPr>
            <w:tcW w:w="2897" w:type="pct"/>
          </w:tcPr>
          <w:p w14:paraId="761A8F06"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Multiple very large nests (&gt;200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may not happen atoll in most simulations, no matter how long they are left on for due to the characteristics chosen and either ants dying out due to being out competed for food or lack of food</w:t>
            </w:r>
          </w:p>
        </w:tc>
        <w:tc>
          <w:tcPr>
            <w:tcW w:w="762" w:type="pct"/>
          </w:tcPr>
          <w:p w14:paraId="73EDD2B6"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Very choppy frame rate</w:t>
            </w:r>
            <w:r>
              <w:rPr>
                <w:rFonts w:ascii="Calibri" w:eastAsia="Times New Roman" w:hAnsi="Calibri" w:cs="Calibri"/>
                <w:color w:val="000000"/>
                <w:lang w:eastAsia="en-GB"/>
              </w:rPr>
              <w:t xml:space="preserve"> (&gt; 0.25fps)</w:t>
            </w:r>
          </w:p>
        </w:tc>
        <w:tc>
          <w:tcPr>
            <w:tcW w:w="428" w:type="pct"/>
          </w:tcPr>
          <w:p w14:paraId="05B981F0"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FB0423" w14:paraId="1005610E" w14:textId="77777777" w:rsidTr="00934B0C">
        <w:trPr>
          <w:trHeight w:val="20"/>
        </w:trPr>
        <w:tc>
          <w:tcPr>
            <w:tcW w:w="306" w:type="pct"/>
          </w:tcPr>
          <w:p w14:paraId="6674DC1E"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607" w:type="pct"/>
          </w:tcPr>
          <w:p w14:paraId="2C2D602A"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100000 ants</w:t>
            </w:r>
          </w:p>
        </w:tc>
        <w:tc>
          <w:tcPr>
            <w:tcW w:w="2897" w:type="pct"/>
          </w:tcPr>
          <w:p w14:paraId="63CEE8FF"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Many multiples of extremely large colonies of ants (&gt;5000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is extremely unlikely to occur as it would require a significant amount of time to get the simulation to this point as well as an extremely large map and large food source</w:t>
            </w:r>
          </w:p>
        </w:tc>
        <w:tc>
          <w:tcPr>
            <w:tcW w:w="762" w:type="pct"/>
          </w:tcPr>
          <w:p w14:paraId="13CD7241"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Unusable</w:t>
            </w:r>
            <w:r>
              <w:rPr>
                <w:rFonts w:ascii="Calibri" w:eastAsia="Times New Roman" w:hAnsi="Calibri" w:cs="Calibri"/>
                <w:color w:val="000000"/>
                <w:lang w:eastAsia="en-GB"/>
              </w:rPr>
              <w:t xml:space="preserve"> (&lt; 0.25fps)</w:t>
            </w:r>
          </w:p>
        </w:tc>
        <w:tc>
          <w:tcPr>
            <w:tcW w:w="428" w:type="pct"/>
          </w:tcPr>
          <w:p w14:paraId="4BA4E581"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bl>
    <w:p w14:paraId="728F6E6F" w14:textId="77777777" w:rsidR="00934B0C" w:rsidRDefault="00934B0C" w:rsidP="00AD0A1A">
      <w:pPr>
        <w:pStyle w:val="Heading4"/>
        <w:spacing w:line="276" w:lineRule="auto"/>
        <w:rPr>
          <w:highlight w:val="yellow"/>
        </w:rPr>
      </w:pPr>
    </w:p>
    <w:p w14:paraId="4803BBDD" w14:textId="038C7D1B" w:rsidR="000C3215" w:rsidRDefault="000C3215" w:rsidP="00934B0C">
      <w:pPr>
        <w:pStyle w:val="Heading4"/>
        <w:spacing w:after="240" w:line="276" w:lineRule="auto"/>
      </w:pPr>
      <w:r w:rsidRPr="00934B0C">
        <w:t>Stress tests – Evidence</w:t>
      </w:r>
    </w:p>
    <w:tbl>
      <w:tblPr>
        <w:tblStyle w:val="TableGrid"/>
        <w:tblW w:w="0" w:type="auto"/>
        <w:tblLook w:val="04A0" w:firstRow="1" w:lastRow="0" w:firstColumn="1" w:lastColumn="0" w:noHBand="0" w:noVBand="1"/>
      </w:tblPr>
      <w:tblGrid>
        <w:gridCol w:w="817"/>
        <w:gridCol w:w="8632"/>
        <w:gridCol w:w="4725"/>
      </w:tblGrid>
      <w:tr w:rsidR="00614654" w:rsidRPr="00614654" w14:paraId="7C888D88" w14:textId="77777777" w:rsidTr="00902BE5">
        <w:trPr>
          <w:tblHeader/>
        </w:trPr>
        <w:tc>
          <w:tcPr>
            <w:tcW w:w="817" w:type="dxa"/>
          </w:tcPr>
          <w:p w14:paraId="49D94F25" w14:textId="0BE88ED7" w:rsidR="00614654" w:rsidRPr="00614654" w:rsidRDefault="00614654" w:rsidP="00614654">
            <w:pPr>
              <w:spacing w:line="276" w:lineRule="auto"/>
              <w:jc w:val="center"/>
              <w:rPr>
                <w:b/>
                <w:sz w:val="24"/>
              </w:rPr>
            </w:pPr>
            <w:r w:rsidRPr="00614654">
              <w:rPr>
                <w:b/>
                <w:sz w:val="24"/>
              </w:rPr>
              <w:t>Test</w:t>
            </w:r>
          </w:p>
        </w:tc>
        <w:tc>
          <w:tcPr>
            <w:tcW w:w="8632" w:type="dxa"/>
          </w:tcPr>
          <w:p w14:paraId="30BE1DAD" w14:textId="73BC906A" w:rsidR="00614654" w:rsidRPr="00614654" w:rsidRDefault="00614654" w:rsidP="00614654">
            <w:pPr>
              <w:spacing w:line="276" w:lineRule="auto"/>
              <w:jc w:val="center"/>
              <w:rPr>
                <w:b/>
                <w:sz w:val="24"/>
              </w:rPr>
            </w:pPr>
            <w:r w:rsidRPr="00614654">
              <w:rPr>
                <w:b/>
                <w:sz w:val="24"/>
              </w:rPr>
              <w:t>Evidence</w:t>
            </w:r>
          </w:p>
        </w:tc>
        <w:tc>
          <w:tcPr>
            <w:tcW w:w="4725" w:type="dxa"/>
          </w:tcPr>
          <w:p w14:paraId="08854A85" w14:textId="23FD2932" w:rsidR="00614654" w:rsidRPr="00614654" w:rsidRDefault="00614654" w:rsidP="00614654">
            <w:pPr>
              <w:spacing w:line="276" w:lineRule="auto"/>
              <w:jc w:val="center"/>
              <w:rPr>
                <w:b/>
                <w:sz w:val="24"/>
              </w:rPr>
            </w:pPr>
            <w:r w:rsidRPr="00614654">
              <w:rPr>
                <w:b/>
                <w:sz w:val="24"/>
              </w:rPr>
              <w:t>Comment</w:t>
            </w:r>
          </w:p>
        </w:tc>
      </w:tr>
      <w:tr w:rsidR="00614654" w14:paraId="7D5BF265" w14:textId="77777777" w:rsidTr="00614654">
        <w:tc>
          <w:tcPr>
            <w:tcW w:w="817" w:type="dxa"/>
          </w:tcPr>
          <w:p w14:paraId="1DAA839C" w14:textId="42223237" w:rsidR="00614654" w:rsidRDefault="00614654" w:rsidP="00AD0A1A">
            <w:pPr>
              <w:spacing w:line="276" w:lineRule="auto"/>
            </w:pPr>
            <w:r>
              <w:t>1</w:t>
            </w:r>
          </w:p>
        </w:tc>
        <w:tc>
          <w:tcPr>
            <w:tcW w:w="8632" w:type="dxa"/>
          </w:tcPr>
          <w:p w14:paraId="3187AC0C" w14:textId="00FD648A" w:rsidR="00614654" w:rsidRDefault="00614654" w:rsidP="00AD0A1A">
            <w:pPr>
              <w:spacing w:line="276" w:lineRule="auto"/>
            </w:pPr>
            <w:r w:rsidRPr="00A61E5E">
              <w:rPr>
                <w:noProof/>
                <w:highlight w:val="yellow"/>
                <w:lang w:eastAsia="en-GB"/>
              </w:rPr>
              <w:drawing>
                <wp:inline distT="0" distB="0" distL="0" distR="0" wp14:anchorId="4BB0DAE3" wp14:editId="5ACA2103">
                  <wp:extent cx="3070225" cy="3026410"/>
                  <wp:effectExtent l="0" t="0" r="0" b="0"/>
                  <wp:docPr id="54" name="Picture 22" descr="C:\Dropbox\projects\Ant-Simulation\app\tests\stress\1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ropbox\projects\Ant-Simulation\app\tests\stress\1 ant.PNG"/>
                          <pic:cNvPicPr>
                            <a:picLocks noChangeAspect="1" noChangeArrowheads="1"/>
                          </pic:cNvPicPr>
                        </pic:nvPicPr>
                        <pic:blipFill rotWithShape="1">
                          <a:blip r:embed="rId149">
                            <a:extLst>
                              <a:ext uri="{28A0092B-C50C-407E-A947-70E740481C1C}">
                                <a14:useLocalDpi xmlns:a14="http://schemas.microsoft.com/office/drawing/2010/main" val="0"/>
                              </a:ext>
                            </a:extLst>
                          </a:blip>
                          <a:srcRect l="8497" t="16491" r="16809" b="9754"/>
                          <a:stretch/>
                        </pic:blipFill>
                        <pic:spPr bwMode="auto">
                          <a:xfrm>
                            <a:off x="0" y="0"/>
                            <a:ext cx="3070225" cy="30264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25" w:type="dxa"/>
          </w:tcPr>
          <w:p w14:paraId="3CE020ED" w14:textId="5066A0A7" w:rsidR="00614654" w:rsidRDefault="00A643A5" w:rsidP="00AD0A1A">
            <w:pPr>
              <w:spacing w:line="276" w:lineRule="auto"/>
            </w:pPr>
            <w:r>
              <w:t>200 fps</w:t>
            </w:r>
          </w:p>
        </w:tc>
      </w:tr>
      <w:tr w:rsidR="00614654" w14:paraId="34D8A0D0" w14:textId="77777777" w:rsidTr="00614654">
        <w:tc>
          <w:tcPr>
            <w:tcW w:w="817" w:type="dxa"/>
          </w:tcPr>
          <w:p w14:paraId="4B6F05C6" w14:textId="34ED33A9" w:rsidR="00614654" w:rsidRDefault="00614654" w:rsidP="00AD0A1A">
            <w:pPr>
              <w:spacing w:line="276" w:lineRule="auto"/>
            </w:pPr>
            <w:r>
              <w:t>2</w:t>
            </w:r>
          </w:p>
        </w:tc>
        <w:tc>
          <w:tcPr>
            <w:tcW w:w="8632" w:type="dxa"/>
          </w:tcPr>
          <w:p w14:paraId="7D3D6B25" w14:textId="28CB9164" w:rsidR="00614654" w:rsidRDefault="00A643A5" w:rsidP="00AD0A1A">
            <w:pPr>
              <w:spacing w:line="276" w:lineRule="auto"/>
            </w:pPr>
            <w:r w:rsidRPr="00A61E5E">
              <w:rPr>
                <w:noProof/>
                <w:highlight w:val="yellow"/>
                <w:lang w:eastAsia="en-GB"/>
              </w:rPr>
              <w:drawing>
                <wp:inline distT="0" distB="0" distL="0" distR="0" wp14:anchorId="58828900" wp14:editId="22CEAF7A">
                  <wp:extent cx="3076575" cy="3061970"/>
                  <wp:effectExtent l="0" t="0" r="0" b="0"/>
                  <wp:docPr id="55" name="Picture 23" descr="C:\Dropbox\projects\Ant-Simulation\app\tests\stress\1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ropbox\projects\Ant-Simulation\app\tests\stress\10 ants.PNG"/>
                          <pic:cNvPicPr>
                            <a:picLocks noChangeAspect="1" noChangeArrowheads="1"/>
                          </pic:cNvPicPr>
                        </pic:nvPicPr>
                        <pic:blipFill rotWithShape="1">
                          <a:blip r:embed="rId150">
                            <a:extLst>
                              <a:ext uri="{28A0092B-C50C-407E-A947-70E740481C1C}">
                                <a14:useLocalDpi xmlns:a14="http://schemas.microsoft.com/office/drawing/2010/main" val="0"/>
                              </a:ext>
                            </a:extLst>
                          </a:blip>
                          <a:srcRect l="10283" t="13677" r="15249" b="12064"/>
                          <a:stretch/>
                        </pic:blipFill>
                        <pic:spPr bwMode="auto">
                          <a:xfrm>
                            <a:off x="0" y="0"/>
                            <a:ext cx="3076575" cy="30619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25" w:type="dxa"/>
          </w:tcPr>
          <w:p w14:paraId="38447210" w14:textId="55C3945B" w:rsidR="00614654" w:rsidRDefault="00A643A5" w:rsidP="00AD0A1A">
            <w:pPr>
              <w:spacing w:line="276" w:lineRule="auto"/>
            </w:pPr>
            <w:r>
              <w:t>100 fps</w:t>
            </w:r>
          </w:p>
        </w:tc>
      </w:tr>
      <w:tr w:rsidR="00614654" w14:paraId="13B89B5F" w14:textId="77777777" w:rsidTr="00614654">
        <w:tc>
          <w:tcPr>
            <w:tcW w:w="817" w:type="dxa"/>
          </w:tcPr>
          <w:p w14:paraId="759E0C99" w14:textId="0AE39F68" w:rsidR="00614654" w:rsidRDefault="00614654" w:rsidP="00AD0A1A">
            <w:pPr>
              <w:spacing w:line="276" w:lineRule="auto"/>
            </w:pPr>
            <w:r>
              <w:t>3</w:t>
            </w:r>
          </w:p>
        </w:tc>
        <w:tc>
          <w:tcPr>
            <w:tcW w:w="8632" w:type="dxa"/>
          </w:tcPr>
          <w:p w14:paraId="4B563CE5" w14:textId="332BFD23" w:rsidR="00614654" w:rsidRDefault="00A643A5" w:rsidP="00AD0A1A">
            <w:pPr>
              <w:spacing w:line="276" w:lineRule="auto"/>
            </w:pPr>
            <w:r w:rsidRPr="00A61E5E">
              <w:rPr>
                <w:noProof/>
                <w:highlight w:val="yellow"/>
                <w:lang w:eastAsia="en-GB"/>
              </w:rPr>
              <w:drawing>
                <wp:inline distT="0" distB="0" distL="0" distR="0" wp14:anchorId="399AEEBF" wp14:editId="2BD7BD46">
                  <wp:extent cx="3068955" cy="3053715"/>
                  <wp:effectExtent l="0" t="0" r="0" b="0"/>
                  <wp:docPr id="56" name="Picture 24" descr="C:\Dropbox\projects\Ant-Simulation\app\tests\stress\10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ropbox\projects\Ant-Simulation\app\tests\stress\100 ants.PNG"/>
                          <pic:cNvPicPr>
                            <a:picLocks noChangeAspect="1" noChangeArrowheads="1"/>
                          </pic:cNvPicPr>
                        </pic:nvPicPr>
                        <pic:blipFill rotWithShape="1">
                          <a:blip r:embed="rId151">
                            <a:extLst>
                              <a:ext uri="{28A0092B-C50C-407E-A947-70E740481C1C}">
                                <a14:useLocalDpi xmlns:a14="http://schemas.microsoft.com/office/drawing/2010/main" val="0"/>
                              </a:ext>
                            </a:extLst>
                          </a:blip>
                          <a:srcRect l="5693" t="8719" r="19701" b="17063"/>
                          <a:stretch/>
                        </pic:blipFill>
                        <pic:spPr bwMode="auto">
                          <a:xfrm>
                            <a:off x="0" y="0"/>
                            <a:ext cx="3068955" cy="30537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25" w:type="dxa"/>
          </w:tcPr>
          <w:p w14:paraId="466B0C03" w14:textId="4B1F3F79" w:rsidR="00614654" w:rsidRDefault="00A643A5" w:rsidP="00AD0A1A">
            <w:pPr>
              <w:spacing w:line="276" w:lineRule="auto"/>
            </w:pPr>
            <w:r>
              <w:t>40 fps</w:t>
            </w:r>
          </w:p>
        </w:tc>
      </w:tr>
      <w:tr w:rsidR="00614654" w14:paraId="3B15B537" w14:textId="77777777" w:rsidTr="00614654">
        <w:tc>
          <w:tcPr>
            <w:tcW w:w="817" w:type="dxa"/>
          </w:tcPr>
          <w:p w14:paraId="2C2D3B8B" w14:textId="5967176C" w:rsidR="00614654" w:rsidRDefault="00614654" w:rsidP="00AD0A1A">
            <w:pPr>
              <w:spacing w:line="276" w:lineRule="auto"/>
            </w:pPr>
            <w:r>
              <w:t>4</w:t>
            </w:r>
          </w:p>
        </w:tc>
        <w:tc>
          <w:tcPr>
            <w:tcW w:w="8632" w:type="dxa"/>
          </w:tcPr>
          <w:p w14:paraId="5E520788" w14:textId="7406DE11" w:rsidR="00614654" w:rsidRDefault="00A643A5" w:rsidP="00AD0A1A">
            <w:pPr>
              <w:spacing w:line="276" w:lineRule="auto"/>
            </w:pPr>
            <w:r w:rsidRPr="00A643A5">
              <w:rPr>
                <w:noProof/>
                <w:lang w:eastAsia="en-GB"/>
              </w:rPr>
              <w:drawing>
                <wp:inline distT="0" distB="0" distL="0" distR="0" wp14:anchorId="6834FE19" wp14:editId="540500CA">
                  <wp:extent cx="2967355" cy="2967355"/>
                  <wp:effectExtent l="0" t="0" r="0" b="0"/>
                  <wp:docPr id="251" name="Picture 251" descr="C:\Dropbox\projects\Ant-Simulation\app\tests\stress\100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Dropbox\projects\Ant-Simulation\app\tests\stress\1000 ants.PNG"/>
                          <pic:cNvPicPr>
                            <a:picLocks noChangeAspect="1"/>
                          </pic:cNvPicPr>
                        </pic:nvPicPr>
                        <pic:blipFill rotWithShape="1">
                          <a:blip r:embed="rId152">
                            <a:extLst>
                              <a:ext uri="{28A0092B-C50C-407E-A947-70E740481C1C}">
                                <a14:useLocalDpi xmlns:a14="http://schemas.microsoft.com/office/drawing/2010/main" val="0"/>
                              </a:ext>
                            </a:extLst>
                          </a:blip>
                          <a:srcRect l="14057" t="7296" r="11738" b="18499"/>
                          <a:stretch/>
                        </pic:blipFill>
                        <pic:spPr bwMode="auto">
                          <a:xfrm>
                            <a:off x="0" y="0"/>
                            <a:ext cx="2967355" cy="2967355"/>
                          </a:xfrm>
                          <a:prstGeom prst="rect">
                            <a:avLst/>
                          </a:prstGeom>
                          <a:noFill/>
                          <a:ln>
                            <a:noFill/>
                          </a:ln>
                          <a:extLst>
                            <a:ext uri="{53640926-AAD7-44D8-BBD7-CCE9431645EC}">
                              <a14:shadowObscured xmlns:a14="http://schemas.microsoft.com/office/drawing/2010/main"/>
                            </a:ext>
                          </a:extLst>
                        </pic:spPr>
                      </pic:pic>
                    </a:graphicData>
                  </a:graphic>
                </wp:inline>
              </w:drawing>
            </w:r>
            <w:r w:rsidR="002141AC">
              <w:rPr>
                <w:noProof/>
                <w:lang w:eastAsia="en-GB"/>
              </w:rPr>
              <mc:AlternateContent>
                <mc:Choice Requires="wps">
                  <w:drawing>
                    <wp:anchor distT="0" distB="0" distL="114300" distR="114300" simplePos="0" relativeHeight="251795456" behindDoc="0" locked="0" layoutInCell="1" allowOverlap="1" wp14:anchorId="744FD3DE" wp14:editId="191FCCF7">
                      <wp:simplePos x="0" y="0"/>
                      <wp:positionH relativeFrom="column">
                        <wp:posOffset>1066800</wp:posOffset>
                      </wp:positionH>
                      <wp:positionV relativeFrom="paragraph">
                        <wp:posOffset>8821420</wp:posOffset>
                      </wp:positionV>
                      <wp:extent cx="2967355" cy="256540"/>
                      <wp:effectExtent l="0" t="0" r="4445" b="0"/>
                      <wp:wrapNone/>
                      <wp:docPr id="294"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67355" cy="256540"/>
                              </a:xfrm>
                              <a:prstGeom prst="rect">
                                <a:avLst/>
                              </a:prstGeom>
                              <a:solidFill>
                                <a:prstClr val="white"/>
                              </a:solidFill>
                              <a:ln>
                                <a:noFill/>
                              </a:ln>
                              <a:effectLst/>
                            </wps:spPr>
                            <wps:txbx>
                              <w:txbxContent>
                                <w:p w14:paraId="555446EF" w14:textId="77777777" w:rsidR="000C1D0C" w:rsidRPr="00EB3097" w:rsidRDefault="000C1D0C" w:rsidP="00A643A5">
                                  <w:pPr>
                                    <w:pStyle w:val="CommentText"/>
                                    <w:rPr>
                                      <w:noProof/>
                                    </w:rPr>
                                  </w:pPr>
                                  <w:r>
                                    <w:t xml:space="preserve">Test </w:t>
                                  </w:r>
                                  <w:fldSimple w:instr=" SEQ Test \* ARABIC ">
                                    <w:r>
                                      <w:rPr>
                                        <w:noProof/>
                                      </w:rPr>
                                      <w:t>4</w:t>
                                    </w:r>
                                  </w:fldSimple>
                                  <w:r w:rsidRPr="003B3022">
                                    <w:t xml:space="preserve"> - 10</w:t>
                                  </w:r>
                                  <w:r>
                                    <w:t>00 ants (8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44FD3DE" id="Text Box 232" o:spid="_x0000_s1047" type="#_x0000_t202" style="position:absolute;left:0;text-align:left;margin-left:84pt;margin-top:694.6pt;width:233.65pt;height:20.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" stroked="f">
                      <v:path arrowok="t"/>
                      <v:textbox style="mso-fit-shape-to-text:t" inset="0,0,0,0">
                        <w:txbxContent>
                          <w:p w14:paraId="555446EF" w14:textId="77777777" w:rsidR="00F324E4" w:rsidRPr="00EB3097" w:rsidRDefault="00F324E4" w:rsidP="00A643A5">
                            <w:pPr>
                              <w:pStyle w:val="CommentText"/>
                              <w:rPr>
                                <w:noProof/>
                              </w:rPr>
                            </w:pPr>
                            <w:r>
                              <w:t xml:space="preserve">Test </w:t>
                            </w:r>
                            <w:fldSimple w:instr=" SEQ Test \* ARABIC ">
                              <w:r>
                                <w:rPr>
                                  <w:noProof/>
                                </w:rPr>
                                <w:t>4</w:t>
                              </w:r>
                            </w:fldSimple>
                            <w:r w:rsidRPr="003B3022">
                              <w:t xml:space="preserve"> - 10</w:t>
                            </w:r>
                            <w:r>
                              <w:t>00 ants (8 fps)</w:t>
                            </w:r>
                          </w:p>
                        </w:txbxContent>
                      </v:textbox>
                    </v:shape>
                  </w:pict>
                </mc:Fallback>
              </mc:AlternateContent>
            </w:r>
          </w:p>
        </w:tc>
        <w:tc>
          <w:tcPr>
            <w:tcW w:w="4725" w:type="dxa"/>
          </w:tcPr>
          <w:p w14:paraId="0BF7C38D" w14:textId="24EE4E9A" w:rsidR="00614654" w:rsidRDefault="00A643A5" w:rsidP="00AD0A1A">
            <w:pPr>
              <w:spacing w:line="276" w:lineRule="auto"/>
            </w:pPr>
            <w:r>
              <w:t>8 fps</w:t>
            </w:r>
          </w:p>
        </w:tc>
      </w:tr>
      <w:tr w:rsidR="00614654" w14:paraId="76C558B2" w14:textId="77777777" w:rsidTr="00614654">
        <w:tc>
          <w:tcPr>
            <w:tcW w:w="817" w:type="dxa"/>
          </w:tcPr>
          <w:p w14:paraId="4AD5D346" w14:textId="62FA5E61" w:rsidR="00614654" w:rsidRDefault="00614654" w:rsidP="00AD0A1A">
            <w:pPr>
              <w:spacing w:line="276" w:lineRule="auto"/>
            </w:pPr>
            <w:r>
              <w:t>5</w:t>
            </w:r>
          </w:p>
        </w:tc>
        <w:tc>
          <w:tcPr>
            <w:tcW w:w="8632" w:type="dxa"/>
          </w:tcPr>
          <w:p w14:paraId="08170B89" w14:textId="1D568128" w:rsidR="00614654" w:rsidRDefault="00A643A5" w:rsidP="00AD0A1A">
            <w:pPr>
              <w:spacing w:line="276" w:lineRule="auto"/>
            </w:pPr>
            <w:r w:rsidRPr="00A643A5">
              <w:rPr>
                <w:noProof/>
                <w:lang w:eastAsia="en-GB"/>
              </w:rPr>
              <w:drawing>
                <wp:inline distT="0" distB="0" distL="0" distR="0" wp14:anchorId="24057A38" wp14:editId="012E7729">
                  <wp:extent cx="2988945" cy="2981960"/>
                  <wp:effectExtent l="0" t="0" r="0" b="0"/>
                  <wp:docPr id="66" name="Picture 66" descr="C:\Dropbox\projects\Ant-Simulation\app\tests\stress\1000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Dropbox\projects\Ant-Simulation\app\tests\stress\10000 ants.PNG"/>
                          <pic:cNvPicPr>
                            <a:picLocks noChangeAspect="1"/>
                          </pic:cNvPicPr>
                        </pic:nvPicPr>
                        <pic:blipFill rotWithShape="1">
                          <a:blip r:embed="rId153">
                            <a:extLst>
                              <a:ext uri="{28A0092B-C50C-407E-A947-70E740481C1C}">
                                <a14:useLocalDpi xmlns:a14="http://schemas.microsoft.com/office/drawing/2010/main" val="0"/>
                              </a:ext>
                            </a:extLst>
                          </a:blip>
                          <a:srcRect l="9575" t="4635" r="15954" b="20668"/>
                          <a:stretch/>
                        </pic:blipFill>
                        <pic:spPr bwMode="auto">
                          <a:xfrm>
                            <a:off x="0" y="0"/>
                            <a:ext cx="2988945" cy="2981960"/>
                          </a:xfrm>
                          <a:prstGeom prst="rect">
                            <a:avLst/>
                          </a:prstGeom>
                          <a:noFill/>
                          <a:ln>
                            <a:noFill/>
                          </a:ln>
                          <a:extLst>
                            <a:ext uri="{53640926-AAD7-44D8-BBD7-CCE9431645EC}">
                              <a14:shadowObscured xmlns:a14="http://schemas.microsoft.com/office/drawing/2010/main"/>
                            </a:ext>
                          </a:extLst>
                        </pic:spPr>
                      </pic:pic>
                    </a:graphicData>
                  </a:graphic>
                </wp:inline>
              </w:drawing>
            </w:r>
            <w:r w:rsidR="002141AC">
              <w:rPr>
                <w:noProof/>
                <w:lang w:eastAsia="en-GB"/>
              </w:rPr>
              <mc:AlternateContent>
                <mc:Choice Requires="wps">
                  <w:drawing>
                    <wp:anchor distT="0" distB="0" distL="114300" distR="114300" simplePos="0" relativeHeight="251798528" behindDoc="0" locked="0" layoutInCell="1" allowOverlap="1" wp14:anchorId="556C46E1" wp14:editId="320FA5C0">
                      <wp:simplePos x="0" y="0"/>
                      <wp:positionH relativeFrom="column">
                        <wp:posOffset>4085590</wp:posOffset>
                      </wp:positionH>
                      <wp:positionV relativeFrom="paragraph">
                        <wp:posOffset>8829675</wp:posOffset>
                      </wp:positionV>
                      <wp:extent cx="2988945" cy="256540"/>
                      <wp:effectExtent l="0" t="0" r="1905" b="0"/>
                      <wp:wrapNone/>
                      <wp:docPr id="29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88945" cy="256540"/>
                              </a:xfrm>
                              <a:prstGeom prst="rect">
                                <a:avLst/>
                              </a:prstGeom>
                              <a:solidFill>
                                <a:prstClr val="white"/>
                              </a:solidFill>
                              <a:ln>
                                <a:noFill/>
                              </a:ln>
                              <a:effectLst/>
                            </wps:spPr>
                            <wps:txbx>
                              <w:txbxContent>
                                <w:p w14:paraId="79456C45" w14:textId="77777777" w:rsidR="000C1D0C" w:rsidRPr="000F5075" w:rsidRDefault="000C1D0C" w:rsidP="00A643A5">
                                  <w:pPr>
                                    <w:pStyle w:val="CommentText"/>
                                    <w:rPr>
                                      <w:noProof/>
                                    </w:rPr>
                                  </w:pPr>
                                  <w:r>
                                    <w:t xml:space="preserve">Test </w:t>
                                  </w:r>
                                  <w:fldSimple w:instr=" SEQ Test \* ARABIC ">
                                    <w:r>
                                      <w:rPr>
                                        <w:noProof/>
                                      </w:rPr>
                                      <w:t>5</w:t>
                                    </w:r>
                                  </w:fldSimple>
                                  <w:r w:rsidRPr="00D97068">
                                    <w:t xml:space="preserve"> - 10</w:t>
                                  </w:r>
                                  <w:r>
                                    <w:t>000 ants (1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56C46E1" id="Text Box 64" o:spid="_x0000_s1048" type="#_x0000_t202" style="position:absolute;left:0;text-align:left;margin-left:321.7pt;margin-top:695.25pt;width:235.35pt;height:20.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" stroked="f">
                      <v:path arrowok="t"/>
                      <v:textbox style="mso-fit-shape-to-text:t" inset="0,0,0,0">
                        <w:txbxContent>
                          <w:p w14:paraId="79456C45" w14:textId="77777777" w:rsidR="00F324E4" w:rsidRPr="000F5075" w:rsidRDefault="00F324E4" w:rsidP="00A643A5">
                            <w:pPr>
                              <w:pStyle w:val="CommentText"/>
                              <w:rPr>
                                <w:noProof/>
                              </w:rPr>
                            </w:pPr>
                            <w:r>
                              <w:t xml:space="preserve">Test </w:t>
                            </w:r>
                            <w:fldSimple w:instr=" SEQ Test \* ARABIC ">
                              <w:r>
                                <w:rPr>
                                  <w:noProof/>
                                </w:rPr>
                                <w:t>5</w:t>
                              </w:r>
                            </w:fldSimple>
                            <w:r w:rsidRPr="00D97068">
                              <w:t xml:space="preserve"> - 10</w:t>
                            </w:r>
                            <w:r>
                              <w:t>000 ants (1 fps)</w:t>
                            </w:r>
                          </w:p>
                        </w:txbxContent>
                      </v:textbox>
                    </v:shape>
                  </w:pict>
                </mc:Fallback>
              </mc:AlternateContent>
            </w:r>
          </w:p>
        </w:tc>
        <w:tc>
          <w:tcPr>
            <w:tcW w:w="4725" w:type="dxa"/>
          </w:tcPr>
          <w:p w14:paraId="772237D8" w14:textId="2E5D40DA" w:rsidR="00614654" w:rsidRDefault="00325B4F" w:rsidP="00AD0A1A">
            <w:pPr>
              <w:spacing w:line="276" w:lineRule="auto"/>
            </w:pPr>
            <w:r>
              <w:t>1 fps</w:t>
            </w:r>
          </w:p>
        </w:tc>
      </w:tr>
      <w:tr w:rsidR="00614654" w14:paraId="0934E9D0" w14:textId="77777777" w:rsidTr="00614654">
        <w:tc>
          <w:tcPr>
            <w:tcW w:w="817" w:type="dxa"/>
          </w:tcPr>
          <w:p w14:paraId="0923B72B" w14:textId="4DFA83BD" w:rsidR="00614654" w:rsidRDefault="00614654" w:rsidP="00AD0A1A">
            <w:pPr>
              <w:spacing w:line="276" w:lineRule="auto"/>
            </w:pPr>
            <w:r>
              <w:t>6</w:t>
            </w:r>
          </w:p>
        </w:tc>
        <w:tc>
          <w:tcPr>
            <w:tcW w:w="8632" w:type="dxa"/>
          </w:tcPr>
          <w:p w14:paraId="3A36B1B5" w14:textId="3C0B2FA0" w:rsidR="00614654" w:rsidRDefault="00A643A5" w:rsidP="00AD0A1A">
            <w:pPr>
              <w:spacing w:line="276" w:lineRule="auto"/>
            </w:pPr>
            <w:r>
              <w:rPr>
                <w:noProof/>
                <w:lang w:eastAsia="en-GB"/>
              </w:rPr>
              <w:drawing>
                <wp:inline distT="0" distB="0" distL="0" distR="0" wp14:anchorId="651F0230" wp14:editId="71A3D934">
                  <wp:extent cx="2988945" cy="2974340"/>
                  <wp:effectExtent l="0" t="0" r="0" b="0"/>
                  <wp:docPr id="67" name="Picture 67" descr="C:\Dropbox\projects\Ant-Simulation\app\tests\stress\10000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Dropbox\projects\Ant-Simulation\app\tests\stress\100000 ants.PNG"/>
                          <pic:cNvPicPr>
                            <a:picLocks noChangeAspect="1"/>
                          </pic:cNvPicPr>
                        </pic:nvPicPr>
                        <pic:blipFill rotWithShape="1">
                          <a:blip r:embed="rId154">
                            <a:extLst>
                              <a:ext uri="{28A0092B-C50C-407E-A947-70E740481C1C}">
                                <a14:useLocalDpi xmlns:a14="http://schemas.microsoft.com/office/drawing/2010/main" val="0"/>
                              </a:ext>
                            </a:extLst>
                          </a:blip>
                          <a:srcRect l="6914" t="7651" r="18617" b="17966"/>
                          <a:stretch/>
                        </pic:blipFill>
                        <pic:spPr bwMode="auto">
                          <a:xfrm>
                            <a:off x="0" y="0"/>
                            <a:ext cx="2988945" cy="29743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25" w:type="dxa"/>
          </w:tcPr>
          <w:p w14:paraId="5F4C325C" w14:textId="35D0A411" w:rsidR="00614654" w:rsidRDefault="00A643A5" w:rsidP="00AD0A1A">
            <w:pPr>
              <w:spacing w:line="276" w:lineRule="auto"/>
            </w:pPr>
            <w:r>
              <w:t>N/A</w:t>
            </w:r>
          </w:p>
        </w:tc>
      </w:tr>
    </w:tbl>
    <w:p w14:paraId="524ADCDC" w14:textId="51FCCD15" w:rsidR="000C3215" w:rsidRDefault="000C3215" w:rsidP="00AD0A1A">
      <w:pPr>
        <w:spacing w:line="276" w:lineRule="auto"/>
      </w:pPr>
      <w:r>
        <w:br w:type="page"/>
      </w:r>
    </w:p>
    <w:p w14:paraId="1D07BA04" w14:textId="77777777" w:rsidR="000C3215" w:rsidRPr="006A6951" w:rsidRDefault="000C3215" w:rsidP="007B6A09">
      <w:pPr>
        <w:pStyle w:val="Heading3"/>
        <w:spacing w:after="240" w:line="276" w:lineRule="auto"/>
      </w:pPr>
      <w:r>
        <w:t>User interface functional testing</w:t>
      </w:r>
    </w:p>
    <w:tbl>
      <w:tblPr>
        <w:tblStyle w:val="TableGrid"/>
        <w:tblW w:w="5000" w:type="pct"/>
        <w:tblLook w:val="04A0" w:firstRow="1" w:lastRow="0" w:firstColumn="1" w:lastColumn="0" w:noHBand="0" w:noVBand="1"/>
      </w:tblPr>
      <w:tblGrid>
        <w:gridCol w:w="635"/>
        <w:gridCol w:w="3397"/>
        <w:gridCol w:w="2716"/>
        <w:gridCol w:w="6587"/>
        <w:gridCol w:w="839"/>
      </w:tblGrid>
      <w:tr w:rsidR="000C3215" w:rsidRPr="00A61E5E" w14:paraId="3C047891" w14:textId="77777777" w:rsidTr="00A61E5E">
        <w:trPr>
          <w:trHeight w:val="20"/>
          <w:tblHeader/>
        </w:trPr>
        <w:tc>
          <w:tcPr>
            <w:tcW w:w="215" w:type="pct"/>
            <w:hideMark/>
          </w:tcPr>
          <w:p w14:paraId="4C77F9FA"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w:t>
            </w:r>
          </w:p>
        </w:tc>
        <w:tc>
          <w:tcPr>
            <w:tcW w:w="1206" w:type="pct"/>
            <w:hideMark/>
          </w:tcPr>
          <w:p w14:paraId="31BDD373"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Tests</w:t>
            </w:r>
          </w:p>
        </w:tc>
        <w:tc>
          <w:tcPr>
            <w:tcW w:w="966" w:type="pct"/>
            <w:hideMark/>
          </w:tcPr>
          <w:p w14:paraId="5A659E45"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Method</w:t>
            </w:r>
          </w:p>
        </w:tc>
        <w:tc>
          <w:tcPr>
            <w:tcW w:w="2331" w:type="pct"/>
            <w:hideMark/>
          </w:tcPr>
          <w:p w14:paraId="07759F73"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Expected</w:t>
            </w:r>
          </w:p>
        </w:tc>
        <w:tc>
          <w:tcPr>
            <w:tcW w:w="282" w:type="pct"/>
            <w:hideMark/>
          </w:tcPr>
          <w:p w14:paraId="4672C536"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Result</w:t>
            </w:r>
          </w:p>
        </w:tc>
      </w:tr>
      <w:tr w:rsidR="000C3215" w:rsidRPr="006A6951" w14:paraId="3E58C149" w14:textId="77777777" w:rsidTr="00A61E5E">
        <w:trPr>
          <w:trHeight w:val="734"/>
        </w:trPr>
        <w:tc>
          <w:tcPr>
            <w:tcW w:w="215" w:type="pct"/>
          </w:tcPr>
          <w:p w14:paraId="12922540" w14:textId="77777777" w:rsidR="000C3215" w:rsidRPr="006A6951"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206" w:type="pct"/>
            <w:vMerge w:val="restart"/>
          </w:tcPr>
          <w:p w14:paraId="0BABC22C"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run button starts and stops the simulation.</w:t>
            </w:r>
          </w:p>
        </w:tc>
        <w:tc>
          <w:tcPr>
            <w:tcW w:w="966" w:type="pct"/>
          </w:tcPr>
          <w:p w14:paraId="5744D51E"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pause button and then press the run button</w:t>
            </w:r>
          </w:p>
        </w:tc>
        <w:tc>
          <w:tcPr>
            <w:tcW w:w="2331" w:type="pct"/>
            <w:vMerge w:val="restart"/>
          </w:tcPr>
          <w:p w14:paraId="06B0D68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When pause button pressed simulation stops and the pause button will change to a run button. When the run button is pressed the simulation starts from the place it left off and the run button changes back into a pause button</w:t>
            </w:r>
          </w:p>
        </w:tc>
        <w:tc>
          <w:tcPr>
            <w:tcW w:w="282" w:type="pct"/>
          </w:tcPr>
          <w:p w14:paraId="492227AC"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328778C0" w14:textId="77777777" w:rsidTr="00A61E5E">
        <w:trPr>
          <w:trHeight w:val="20"/>
        </w:trPr>
        <w:tc>
          <w:tcPr>
            <w:tcW w:w="215" w:type="pct"/>
          </w:tcPr>
          <w:p w14:paraId="6DFBD227"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206" w:type="pct"/>
            <w:vMerge/>
          </w:tcPr>
          <w:p w14:paraId="70BA0AB1" w14:textId="77777777" w:rsidR="000C3215" w:rsidRDefault="000C3215" w:rsidP="007B6A09">
            <w:pPr>
              <w:spacing w:line="276" w:lineRule="auto"/>
              <w:jc w:val="left"/>
              <w:rPr>
                <w:rFonts w:ascii="Calibri" w:eastAsia="Times New Roman" w:hAnsi="Calibri" w:cs="Calibri"/>
                <w:color w:val="000000"/>
                <w:lang w:eastAsia="en-GB"/>
              </w:rPr>
            </w:pPr>
          </w:p>
        </w:tc>
        <w:tc>
          <w:tcPr>
            <w:tcW w:w="966" w:type="pct"/>
          </w:tcPr>
          <w:p w14:paraId="2C391121"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space bar</w:t>
            </w:r>
          </w:p>
        </w:tc>
        <w:tc>
          <w:tcPr>
            <w:tcW w:w="2331" w:type="pct"/>
            <w:vMerge/>
          </w:tcPr>
          <w:p w14:paraId="2452D6F6" w14:textId="77777777" w:rsidR="000C3215" w:rsidRDefault="000C3215" w:rsidP="00AD0A1A">
            <w:pPr>
              <w:spacing w:line="276" w:lineRule="auto"/>
              <w:rPr>
                <w:rFonts w:ascii="Calibri" w:eastAsia="Times New Roman" w:hAnsi="Calibri" w:cs="Calibri"/>
                <w:color w:val="000000"/>
                <w:lang w:eastAsia="en-GB"/>
              </w:rPr>
            </w:pPr>
          </w:p>
        </w:tc>
        <w:tc>
          <w:tcPr>
            <w:tcW w:w="282" w:type="pct"/>
          </w:tcPr>
          <w:p w14:paraId="190D6925"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71DA6522" w14:textId="77777777" w:rsidTr="00A61E5E">
        <w:trPr>
          <w:trHeight w:val="793"/>
        </w:trPr>
        <w:tc>
          <w:tcPr>
            <w:tcW w:w="215" w:type="pct"/>
          </w:tcPr>
          <w:p w14:paraId="12301C18" w14:textId="77777777" w:rsidR="000C3215" w:rsidRPr="006A6951"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206" w:type="pct"/>
            <w:vMerge w:val="restart"/>
          </w:tcPr>
          <w:p w14:paraId="5AB27CFD"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step button steps the simulation forwarded a single tick.</w:t>
            </w:r>
          </w:p>
        </w:tc>
        <w:tc>
          <w:tcPr>
            <w:tcW w:w="966" w:type="pct"/>
          </w:tcPr>
          <w:p w14:paraId="0C71DF90"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step button</w:t>
            </w:r>
          </w:p>
        </w:tc>
        <w:tc>
          <w:tcPr>
            <w:tcW w:w="2331" w:type="pct"/>
            <w:vMerge w:val="restart"/>
          </w:tcPr>
          <w:p w14:paraId="079A4F23"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All ants to go through a single update cycle i.e. do a single action such as pick up a piece of food or attack an ant. All ants (apart from those collecting food) will move an amount equal to their species speed characteristic</w:t>
            </w:r>
          </w:p>
        </w:tc>
        <w:tc>
          <w:tcPr>
            <w:tcW w:w="282" w:type="pct"/>
          </w:tcPr>
          <w:p w14:paraId="45DAB18E"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6DB5FC79" w14:textId="77777777" w:rsidTr="00A61E5E">
        <w:trPr>
          <w:trHeight w:val="20"/>
        </w:trPr>
        <w:tc>
          <w:tcPr>
            <w:tcW w:w="215" w:type="pct"/>
          </w:tcPr>
          <w:p w14:paraId="6266AD4E"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206" w:type="pct"/>
            <w:vMerge/>
          </w:tcPr>
          <w:p w14:paraId="18136F2B" w14:textId="77777777" w:rsidR="000C3215" w:rsidRPr="006A6951" w:rsidRDefault="000C3215" w:rsidP="007B6A09">
            <w:pPr>
              <w:spacing w:line="276" w:lineRule="auto"/>
              <w:jc w:val="left"/>
              <w:rPr>
                <w:rFonts w:ascii="Calibri" w:eastAsia="Times New Roman" w:hAnsi="Calibri" w:cs="Calibri"/>
                <w:color w:val="000000"/>
                <w:lang w:eastAsia="en-GB"/>
              </w:rPr>
            </w:pPr>
          </w:p>
        </w:tc>
        <w:tc>
          <w:tcPr>
            <w:tcW w:w="966" w:type="pct"/>
          </w:tcPr>
          <w:p w14:paraId="3C9C725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“s” key</w:t>
            </w:r>
          </w:p>
        </w:tc>
        <w:tc>
          <w:tcPr>
            <w:tcW w:w="2331" w:type="pct"/>
            <w:vMerge/>
          </w:tcPr>
          <w:p w14:paraId="58DAD2B6" w14:textId="77777777" w:rsidR="000C3215" w:rsidRPr="006A6951" w:rsidRDefault="000C3215" w:rsidP="00AD0A1A">
            <w:pPr>
              <w:spacing w:line="276" w:lineRule="auto"/>
              <w:rPr>
                <w:rFonts w:ascii="Calibri" w:eastAsia="Times New Roman" w:hAnsi="Calibri" w:cs="Calibri"/>
                <w:color w:val="000000"/>
                <w:lang w:eastAsia="en-GB"/>
              </w:rPr>
            </w:pPr>
          </w:p>
        </w:tc>
        <w:tc>
          <w:tcPr>
            <w:tcW w:w="282" w:type="pct"/>
          </w:tcPr>
          <w:p w14:paraId="5DD273EC"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42184F4B" w14:textId="77777777" w:rsidTr="00A61E5E">
        <w:trPr>
          <w:trHeight w:val="20"/>
        </w:trPr>
        <w:tc>
          <w:tcPr>
            <w:tcW w:w="215" w:type="pct"/>
          </w:tcPr>
          <w:p w14:paraId="79A3A2B1" w14:textId="77777777" w:rsidR="000C3215" w:rsidRPr="006A6951"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206" w:type="pct"/>
            <w:vMerge w:val="restart"/>
          </w:tcPr>
          <w:p w14:paraId="15A56082"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restart button restarts the simulation.</w:t>
            </w:r>
          </w:p>
        </w:tc>
        <w:tc>
          <w:tcPr>
            <w:tcW w:w="966" w:type="pct"/>
          </w:tcPr>
          <w:p w14:paraId="0474069D"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restart button</w:t>
            </w:r>
          </w:p>
        </w:tc>
        <w:tc>
          <w:tcPr>
            <w:tcW w:w="2331" w:type="pct"/>
            <w:vMerge w:val="restart"/>
          </w:tcPr>
          <w:p w14:paraId="722E6F07"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simulation restarts, keeping all characteristics for the starting species the same</w:t>
            </w:r>
          </w:p>
        </w:tc>
        <w:tc>
          <w:tcPr>
            <w:tcW w:w="282" w:type="pct"/>
          </w:tcPr>
          <w:p w14:paraId="7A665002"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2306E207" w14:textId="77777777" w:rsidTr="00A61E5E">
        <w:trPr>
          <w:trHeight w:val="20"/>
        </w:trPr>
        <w:tc>
          <w:tcPr>
            <w:tcW w:w="215" w:type="pct"/>
          </w:tcPr>
          <w:p w14:paraId="39A6BFBF" w14:textId="77777777" w:rsidR="000C3215" w:rsidRPr="006A6951"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206" w:type="pct"/>
            <w:vMerge/>
          </w:tcPr>
          <w:p w14:paraId="4D16D183" w14:textId="77777777" w:rsidR="000C3215" w:rsidRPr="006A6951" w:rsidRDefault="000C3215" w:rsidP="007B6A09">
            <w:pPr>
              <w:spacing w:line="276" w:lineRule="auto"/>
              <w:jc w:val="left"/>
              <w:rPr>
                <w:rFonts w:ascii="Calibri" w:eastAsia="Times New Roman" w:hAnsi="Calibri" w:cs="Calibri"/>
                <w:color w:val="000000"/>
                <w:lang w:eastAsia="en-GB"/>
              </w:rPr>
            </w:pPr>
          </w:p>
        </w:tc>
        <w:tc>
          <w:tcPr>
            <w:tcW w:w="966" w:type="pct"/>
          </w:tcPr>
          <w:p w14:paraId="7F70613B"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“r” key</w:t>
            </w:r>
          </w:p>
        </w:tc>
        <w:tc>
          <w:tcPr>
            <w:tcW w:w="2331" w:type="pct"/>
            <w:vMerge/>
          </w:tcPr>
          <w:p w14:paraId="154F220D" w14:textId="77777777" w:rsidR="000C3215" w:rsidRPr="006A6951" w:rsidRDefault="000C3215" w:rsidP="00AD0A1A">
            <w:pPr>
              <w:spacing w:line="276" w:lineRule="auto"/>
              <w:rPr>
                <w:rFonts w:ascii="Calibri" w:eastAsia="Times New Roman" w:hAnsi="Calibri" w:cs="Calibri"/>
                <w:color w:val="000000"/>
                <w:lang w:eastAsia="en-GB"/>
              </w:rPr>
            </w:pPr>
          </w:p>
        </w:tc>
        <w:tc>
          <w:tcPr>
            <w:tcW w:w="282" w:type="pct"/>
          </w:tcPr>
          <w:p w14:paraId="17DA0BE4"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16EF4E99" w14:textId="77777777" w:rsidTr="00A61E5E">
        <w:trPr>
          <w:trHeight w:val="20"/>
        </w:trPr>
        <w:tc>
          <w:tcPr>
            <w:tcW w:w="215" w:type="pct"/>
          </w:tcPr>
          <w:p w14:paraId="5A19E2DC"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206" w:type="pct"/>
          </w:tcPr>
          <w:p w14:paraId="2E20F43B"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Species data selection.</w:t>
            </w:r>
          </w:p>
        </w:tc>
        <w:tc>
          <w:tcPr>
            <w:tcW w:w="966" w:type="pct"/>
          </w:tcPr>
          <w:p w14:paraId="41463AE6"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Click on the species from the species panel. (Selecting species 46)</w:t>
            </w:r>
          </w:p>
        </w:tc>
        <w:tc>
          <w:tcPr>
            <w:tcW w:w="2331" w:type="pct"/>
          </w:tcPr>
          <w:p w14:paraId="3E4E5DA0"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Map to centre on the first nest in the spices. The selected species to be highlighted in the species data panel. The characteristics of the selected speci</w:t>
            </w:r>
            <w:r w:rsidR="007B6A09">
              <w:rPr>
                <w:rFonts w:ascii="Calibri" w:eastAsia="Times New Roman" w:hAnsi="Calibri" w:cs="Calibri"/>
                <w:color w:val="000000"/>
                <w:lang w:eastAsia="en-GB"/>
              </w:rPr>
              <w:t>es to appear in the characteristic</w:t>
            </w:r>
            <w:r>
              <w:rPr>
                <w:rFonts w:ascii="Calibri" w:eastAsia="Times New Roman" w:hAnsi="Calibri" w:cs="Calibri"/>
                <w:color w:val="000000"/>
                <w:lang w:eastAsia="en-GB"/>
              </w:rPr>
              <w:t>s panel</w:t>
            </w:r>
          </w:p>
        </w:tc>
        <w:tc>
          <w:tcPr>
            <w:tcW w:w="282" w:type="pct"/>
          </w:tcPr>
          <w:p w14:paraId="5F6A9552"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3CF900EB" w14:textId="77777777" w:rsidTr="00A61E5E">
        <w:trPr>
          <w:trHeight w:val="20"/>
        </w:trPr>
        <w:tc>
          <w:tcPr>
            <w:tcW w:w="215" w:type="pct"/>
          </w:tcPr>
          <w:p w14:paraId="75A6F4F5"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206" w:type="pct"/>
          </w:tcPr>
          <w:p w14:paraId="21104FBF"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Expanding species data</w:t>
            </w:r>
          </w:p>
        </w:tc>
        <w:tc>
          <w:tcPr>
            <w:tcW w:w="966" w:type="pct"/>
          </w:tcPr>
          <w:p w14:paraId="09D005DE"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 button of species 87</w:t>
            </w:r>
          </w:p>
        </w:tc>
        <w:tc>
          <w:tcPr>
            <w:tcW w:w="2331" w:type="pct"/>
          </w:tcPr>
          <w:p w14:paraId="0C7DC0F6"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Data about the species expands showing the species colour, number of ants, number of nests and amount of food</w:t>
            </w:r>
          </w:p>
        </w:tc>
        <w:tc>
          <w:tcPr>
            <w:tcW w:w="282" w:type="pct"/>
          </w:tcPr>
          <w:p w14:paraId="4F605065"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576B6996" w14:textId="77777777" w:rsidTr="00A61E5E">
        <w:trPr>
          <w:trHeight w:val="20"/>
        </w:trPr>
        <w:tc>
          <w:tcPr>
            <w:tcW w:w="215" w:type="pct"/>
          </w:tcPr>
          <w:p w14:paraId="37A5032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206" w:type="pct"/>
          </w:tcPr>
          <w:p w14:paraId="5075AE9A"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Contracting species data</w:t>
            </w:r>
          </w:p>
        </w:tc>
        <w:tc>
          <w:tcPr>
            <w:tcW w:w="966" w:type="pct"/>
          </w:tcPr>
          <w:p w14:paraId="4DB82AD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 button of species 87</w:t>
            </w:r>
          </w:p>
        </w:tc>
        <w:tc>
          <w:tcPr>
            <w:tcW w:w="2331" w:type="pct"/>
          </w:tcPr>
          <w:p w14:paraId="2D4FDB89"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Data about the species colour, number of ants, number of nests and amount of food to be hidden</w:t>
            </w:r>
          </w:p>
        </w:tc>
        <w:tc>
          <w:tcPr>
            <w:tcW w:w="282" w:type="pct"/>
          </w:tcPr>
          <w:p w14:paraId="6BA5EC69"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41722A36" w14:textId="77777777" w:rsidTr="00A61E5E">
        <w:trPr>
          <w:trHeight w:val="20"/>
        </w:trPr>
        <w:tc>
          <w:tcPr>
            <w:tcW w:w="215" w:type="pct"/>
          </w:tcPr>
          <w:p w14:paraId="4EBE79A1"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206" w:type="pct"/>
            <w:vMerge w:val="restart"/>
          </w:tcPr>
          <w:p w14:paraId="7C4D0308"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Pan around simulation</w:t>
            </w:r>
          </w:p>
        </w:tc>
        <w:tc>
          <w:tcPr>
            <w:tcW w:w="966" w:type="pct"/>
          </w:tcPr>
          <w:p w14:paraId="317A392D"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Click and drag mouse on simulation</w:t>
            </w:r>
          </w:p>
        </w:tc>
        <w:tc>
          <w:tcPr>
            <w:tcW w:w="2331" w:type="pct"/>
            <w:vMerge w:val="restart"/>
          </w:tcPr>
          <w:p w14:paraId="38F04326"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Simulation to move under the mouse until mouse is released</w:t>
            </w:r>
          </w:p>
        </w:tc>
        <w:tc>
          <w:tcPr>
            <w:tcW w:w="282" w:type="pct"/>
          </w:tcPr>
          <w:p w14:paraId="744CCD70"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2BC1C99C" w14:textId="77777777" w:rsidTr="00A61E5E">
        <w:trPr>
          <w:trHeight w:val="20"/>
        </w:trPr>
        <w:tc>
          <w:tcPr>
            <w:tcW w:w="215" w:type="pct"/>
          </w:tcPr>
          <w:p w14:paraId="53CA4271"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206" w:type="pct"/>
            <w:vMerge/>
          </w:tcPr>
          <w:p w14:paraId="1163C750" w14:textId="77777777" w:rsidR="000C3215" w:rsidRPr="006A6951" w:rsidRDefault="000C3215" w:rsidP="007B6A09">
            <w:pPr>
              <w:spacing w:line="276" w:lineRule="auto"/>
              <w:jc w:val="left"/>
              <w:rPr>
                <w:rFonts w:ascii="Calibri" w:eastAsia="Times New Roman" w:hAnsi="Calibri" w:cs="Calibri"/>
                <w:color w:val="000000"/>
                <w:lang w:eastAsia="en-GB"/>
              </w:rPr>
            </w:pPr>
          </w:p>
        </w:tc>
        <w:tc>
          <w:tcPr>
            <w:tcW w:w="966" w:type="pct"/>
          </w:tcPr>
          <w:p w14:paraId="3BE20EDF"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arrow keys</w:t>
            </w:r>
          </w:p>
        </w:tc>
        <w:tc>
          <w:tcPr>
            <w:tcW w:w="2331" w:type="pct"/>
            <w:vMerge/>
          </w:tcPr>
          <w:p w14:paraId="6A614D70" w14:textId="77777777" w:rsidR="000C3215" w:rsidRPr="006A6951" w:rsidRDefault="000C3215" w:rsidP="00AD0A1A">
            <w:pPr>
              <w:spacing w:line="276" w:lineRule="auto"/>
              <w:rPr>
                <w:rFonts w:ascii="Calibri" w:eastAsia="Times New Roman" w:hAnsi="Calibri" w:cs="Calibri"/>
                <w:color w:val="000000"/>
                <w:lang w:eastAsia="en-GB"/>
              </w:rPr>
            </w:pPr>
          </w:p>
        </w:tc>
        <w:tc>
          <w:tcPr>
            <w:tcW w:w="282" w:type="pct"/>
          </w:tcPr>
          <w:p w14:paraId="31E4A605"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6CC229B6" w14:textId="77777777" w:rsidTr="00A61E5E">
        <w:trPr>
          <w:trHeight w:val="20"/>
        </w:trPr>
        <w:tc>
          <w:tcPr>
            <w:tcW w:w="215" w:type="pct"/>
          </w:tcPr>
          <w:p w14:paraId="44603D9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206" w:type="pct"/>
            <w:vMerge w:val="restart"/>
          </w:tcPr>
          <w:p w14:paraId="3B2699A0"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Zoom into simulation</w:t>
            </w:r>
          </w:p>
        </w:tc>
        <w:tc>
          <w:tcPr>
            <w:tcW w:w="966" w:type="pct"/>
          </w:tcPr>
          <w:p w14:paraId="52E06092"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Scroll mouse wheel</w:t>
            </w:r>
          </w:p>
        </w:tc>
        <w:tc>
          <w:tcPr>
            <w:tcW w:w="2331" w:type="pct"/>
            <w:vMerge w:val="restart"/>
          </w:tcPr>
          <w:p w14:paraId="04E5ABE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Simulation to either zoom or zoom out depending on direction of scroll/+ or – key</w:t>
            </w:r>
          </w:p>
        </w:tc>
        <w:tc>
          <w:tcPr>
            <w:tcW w:w="282" w:type="pct"/>
          </w:tcPr>
          <w:p w14:paraId="79FFFE0D"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78A4EF9B" w14:textId="77777777" w:rsidTr="00A61E5E">
        <w:trPr>
          <w:trHeight w:val="20"/>
        </w:trPr>
        <w:tc>
          <w:tcPr>
            <w:tcW w:w="215" w:type="pct"/>
          </w:tcPr>
          <w:p w14:paraId="6FC72805"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206" w:type="pct"/>
            <w:vMerge/>
          </w:tcPr>
          <w:p w14:paraId="4657403A" w14:textId="77777777" w:rsidR="000C3215" w:rsidRPr="006A6951" w:rsidRDefault="000C3215" w:rsidP="007B6A09">
            <w:pPr>
              <w:spacing w:line="276" w:lineRule="auto"/>
              <w:jc w:val="left"/>
              <w:rPr>
                <w:rFonts w:ascii="Calibri" w:eastAsia="Times New Roman" w:hAnsi="Calibri" w:cs="Calibri"/>
                <w:color w:val="000000"/>
                <w:lang w:eastAsia="en-GB"/>
              </w:rPr>
            </w:pPr>
          </w:p>
        </w:tc>
        <w:tc>
          <w:tcPr>
            <w:tcW w:w="966" w:type="pct"/>
          </w:tcPr>
          <w:p w14:paraId="1C47C70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 and – keys</w:t>
            </w:r>
          </w:p>
        </w:tc>
        <w:tc>
          <w:tcPr>
            <w:tcW w:w="2331" w:type="pct"/>
            <w:vMerge/>
          </w:tcPr>
          <w:p w14:paraId="08AAA50C" w14:textId="77777777" w:rsidR="000C3215" w:rsidRPr="006A6951" w:rsidRDefault="000C3215" w:rsidP="00AD0A1A">
            <w:pPr>
              <w:spacing w:line="276" w:lineRule="auto"/>
              <w:rPr>
                <w:rFonts w:ascii="Calibri" w:eastAsia="Times New Roman" w:hAnsi="Calibri" w:cs="Calibri"/>
                <w:color w:val="000000"/>
                <w:lang w:eastAsia="en-GB"/>
              </w:rPr>
            </w:pPr>
          </w:p>
        </w:tc>
        <w:tc>
          <w:tcPr>
            <w:tcW w:w="282" w:type="pct"/>
          </w:tcPr>
          <w:p w14:paraId="158A6081"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23650F18" w14:textId="77777777" w:rsidTr="00A61E5E">
        <w:trPr>
          <w:trHeight w:val="20"/>
        </w:trPr>
        <w:tc>
          <w:tcPr>
            <w:tcW w:w="215" w:type="pct"/>
          </w:tcPr>
          <w:p w14:paraId="6A88F6BB"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14</w:t>
            </w:r>
          </w:p>
        </w:tc>
        <w:tc>
          <w:tcPr>
            <w:tcW w:w="1206" w:type="pct"/>
          </w:tcPr>
          <w:p w14:paraId="236E53A7"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random button randomizes the selected species characteristics</w:t>
            </w:r>
          </w:p>
        </w:tc>
        <w:tc>
          <w:tcPr>
            <w:tcW w:w="966" w:type="pct"/>
          </w:tcPr>
          <w:p w14:paraId="5A8C00D6"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Pressing the random button</w:t>
            </w:r>
          </w:p>
        </w:tc>
        <w:tc>
          <w:tcPr>
            <w:tcW w:w="2331" w:type="pct"/>
          </w:tcPr>
          <w:p w14:paraId="48090369"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characteristics of the selected species to be changed to random values. The update button to highlight. And the ants health to change</w:t>
            </w:r>
          </w:p>
        </w:tc>
        <w:tc>
          <w:tcPr>
            <w:tcW w:w="282" w:type="pct"/>
          </w:tcPr>
          <w:p w14:paraId="1CD49BAD"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6934B2E1" w14:textId="77777777" w:rsidTr="00A61E5E">
        <w:trPr>
          <w:trHeight w:val="20"/>
        </w:trPr>
        <w:tc>
          <w:tcPr>
            <w:tcW w:w="215" w:type="pct"/>
          </w:tcPr>
          <w:p w14:paraId="7700DDFD"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206" w:type="pct"/>
          </w:tcPr>
          <w:p w14:paraId="77511DAE"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reset button resets selected species characteristics to default values</w:t>
            </w:r>
          </w:p>
        </w:tc>
        <w:tc>
          <w:tcPr>
            <w:tcW w:w="966" w:type="pct"/>
          </w:tcPr>
          <w:p w14:paraId="7DEC964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reset button</w:t>
            </w:r>
          </w:p>
        </w:tc>
        <w:tc>
          <w:tcPr>
            <w:tcW w:w="2331" w:type="pct"/>
          </w:tcPr>
          <w:p w14:paraId="784DAADB"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characteristics of the selected species to change to the default values. The update button to highlight. And the ants health to change</w:t>
            </w:r>
          </w:p>
        </w:tc>
        <w:tc>
          <w:tcPr>
            <w:tcW w:w="282" w:type="pct"/>
          </w:tcPr>
          <w:p w14:paraId="56A09303"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2BAD7854" w14:textId="77777777" w:rsidTr="00A61E5E">
        <w:trPr>
          <w:trHeight w:val="20"/>
        </w:trPr>
        <w:tc>
          <w:tcPr>
            <w:tcW w:w="215" w:type="pct"/>
          </w:tcPr>
          <w:p w14:paraId="25BF44F2"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206" w:type="pct"/>
          </w:tcPr>
          <w:p w14:paraId="35C4BE46"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update button pushes the changed value to the simulation</w:t>
            </w:r>
          </w:p>
        </w:tc>
        <w:tc>
          <w:tcPr>
            <w:tcW w:w="966" w:type="pct"/>
          </w:tcPr>
          <w:p w14:paraId="57C44C69"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update button</w:t>
            </w:r>
          </w:p>
        </w:tc>
        <w:tc>
          <w:tcPr>
            <w:tcW w:w="2331" w:type="pct"/>
          </w:tcPr>
          <w:p w14:paraId="20B42ED7"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update button to return to its normal colour. The species in the simulation value to be updated</w:t>
            </w:r>
          </w:p>
        </w:tc>
        <w:tc>
          <w:tcPr>
            <w:tcW w:w="282" w:type="pct"/>
          </w:tcPr>
          <w:p w14:paraId="3B75A7A7"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bl>
    <w:p w14:paraId="38EDED02" w14:textId="77777777" w:rsidR="000C3215" w:rsidRDefault="000C3215" w:rsidP="00AD0A1A">
      <w:pPr>
        <w:spacing w:line="276" w:lineRule="auto"/>
      </w:pPr>
    </w:p>
    <w:p w14:paraId="1AAA2BF0" w14:textId="77777777" w:rsidR="000C3215" w:rsidRDefault="00DE4C7D" w:rsidP="00DE4C7D">
      <w:pPr>
        <w:pStyle w:val="Heading4"/>
        <w:spacing w:after="240" w:line="276" w:lineRule="auto"/>
      </w:pPr>
      <w:r>
        <w:t>User Interface functional</w:t>
      </w:r>
      <w:r w:rsidR="000C3215">
        <w:t>ity tests – Evidence</w:t>
      </w:r>
    </w:p>
    <w:tbl>
      <w:tblPr>
        <w:tblStyle w:val="TableGrid"/>
        <w:tblW w:w="5000" w:type="pct"/>
        <w:tblLook w:val="04A0" w:firstRow="1" w:lastRow="0" w:firstColumn="1" w:lastColumn="0" w:noHBand="0" w:noVBand="1"/>
      </w:tblPr>
      <w:tblGrid>
        <w:gridCol w:w="635"/>
        <w:gridCol w:w="11268"/>
        <w:gridCol w:w="2271"/>
      </w:tblGrid>
      <w:tr w:rsidR="000C3215" w:rsidRPr="00A61E5E" w14:paraId="6EE92066" w14:textId="77777777" w:rsidTr="00A61E5E">
        <w:tc>
          <w:tcPr>
            <w:tcW w:w="224" w:type="pct"/>
          </w:tcPr>
          <w:p w14:paraId="0D64513C" w14:textId="77777777" w:rsidR="000C3215" w:rsidRPr="00A61E5E" w:rsidRDefault="000C3215" w:rsidP="00A61E5E">
            <w:pPr>
              <w:spacing w:line="276" w:lineRule="auto"/>
              <w:jc w:val="center"/>
              <w:rPr>
                <w:b/>
                <w:sz w:val="24"/>
              </w:rPr>
            </w:pPr>
            <w:commentRangeStart w:id="131"/>
            <w:r w:rsidRPr="00A61E5E">
              <w:rPr>
                <w:b/>
                <w:sz w:val="24"/>
              </w:rPr>
              <w:t>Test</w:t>
            </w:r>
          </w:p>
        </w:tc>
        <w:tc>
          <w:tcPr>
            <w:tcW w:w="3975" w:type="pct"/>
          </w:tcPr>
          <w:p w14:paraId="5C8D235E" w14:textId="77777777" w:rsidR="000C3215" w:rsidRPr="00A61E5E" w:rsidRDefault="000C3215" w:rsidP="00A61E5E">
            <w:pPr>
              <w:spacing w:line="276" w:lineRule="auto"/>
              <w:jc w:val="center"/>
              <w:rPr>
                <w:b/>
                <w:sz w:val="24"/>
              </w:rPr>
            </w:pPr>
            <w:r w:rsidRPr="00A61E5E">
              <w:rPr>
                <w:b/>
                <w:sz w:val="24"/>
              </w:rPr>
              <w:t>Evidence</w:t>
            </w:r>
          </w:p>
        </w:tc>
        <w:tc>
          <w:tcPr>
            <w:tcW w:w="801" w:type="pct"/>
          </w:tcPr>
          <w:p w14:paraId="2D92AC4F" w14:textId="77777777" w:rsidR="000C3215" w:rsidRPr="00A61E5E" w:rsidRDefault="000C3215" w:rsidP="00A61E5E">
            <w:pPr>
              <w:spacing w:line="276" w:lineRule="auto"/>
              <w:jc w:val="center"/>
              <w:rPr>
                <w:b/>
                <w:sz w:val="24"/>
              </w:rPr>
            </w:pPr>
            <w:r w:rsidRPr="00A61E5E">
              <w:rPr>
                <w:b/>
                <w:sz w:val="24"/>
              </w:rPr>
              <w:t>Comment</w:t>
            </w:r>
          </w:p>
        </w:tc>
      </w:tr>
      <w:tr w:rsidR="000C3215" w14:paraId="1214F317" w14:textId="77777777" w:rsidTr="00A61E5E">
        <w:tc>
          <w:tcPr>
            <w:tcW w:w="224" w:type="pct"/>
          </w:tcPr>
          <w:p w14:paraId="008CD0C2" w14:textId="77777777" w:rsidR="000C3215" w:rsidRDefault="000C3215" w:rsidP="00AD0A1A">
            <w:pPr>
              <w:spacing w:line="276" w:lineRule="auto"/>
            </w:pPr>
            <w:r>
              <w:t>1</w:t>
            </w:r>
          </w:p>
        </w:tc>
        <w:tc>
          <w:tcPr>
            <w:tcW w:w="3975" w:type="pct"/>
            <w:vMerge w:val="restart"/>
          </w:tcPr>
          <w:p w14:paraId="353164F0" w14:textId="77777777" w:rsidR="000C3215" w:rsidRDefault="000C3215" w:rsidP="00AD0A1A">
            <w:pPr>
              <w:spacing w:line="276" w:lineRule="auto"/>
            </w:pPr>
            <w:r>
              <w:rPr>
                <w:noProof/>
                <w:lang w:eastAsia="en-GB"/>
              </w:rPr>
              <w:drawing>
                <wp:inline distT="0" distB="0" distL="0" distR="0" wp14:anchorId="36335374" wp14:editId="6A1553C4">
                  <wp:extent cx="3367725" cy="3578317"/>
                  <wp:effectExtent l="0" t="0" r="4445" b="3175"/>
                  <wp:docPr id="57" name="Picture 17" descr="Z:\Alex On My Mac\Dropbox\projects\Ant-Simulation\app\tests\inputs\run button\pause 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lex On My Mac\Dropbox\projects\Ant-Simulation\app\tests\inputs\run button\pause pressed.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71242" cy="3582054"/>
                          </a:xfrm>
                          <a:prstGeom prst="rect">
                            <a:avLst/>
                          </a:prstGeom>
                          <a:noFill/>
                          <a:ln>
                            <a:noFill/>
                          </a:ln>
                        </pic:spPr>
                      </pic:pic>
                    </a:graphicData>
                  </a:graphic>
                </wp:inline>
              </w:drawing>
            </w:r>
            <w:r>
              <w:rPr>
                <w:noProof/>
                <w:lang w:eastAsia="en-GB"/>
              </w:rPr>
              <w:drawing>
                <wp:inline distT="0" distB="0" distL="0" distR="0" wp14:anchorId="4F3B831C" wp14:editId="39219B25">
                  <wp:extent cx="3367313" cy="3578317"/>
                  <wp:effectExtent l="0" t="0" r="5080" b="3175"/>
                  <wp:docPr id="58" name="Picture 18" descr="Z:\Alex On My Mac\Dropbox\projects\Ant-Simulation\app\tests\inputs\run button\run 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Alex On My Mac\Dropbox\projects\Ant-Simulation\app\tests\inputs\run button\run pressed.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74061" cy="3585488"/>
                          </a:xfrm>
                          <a:prstGeom prst="rect">
                            <a:avLst/>
                          </a:prstGeom>
                          <a:noFill/>
                          <a:ln>
                            <a:noFill/>
                          </a:ln>
                        </pic:spPr>
                      </pic:pic>
                    </a:graphicData>
                  </a:graphic>
                </wp:inline>
              </w:drawing>
            </w:r>
          </w:p>
        </w:tc>
        <w:tc>
          <w:tcPr>
            <w:tcW w:w="801" w:type="pct"/>
            <w:vMerge w:val="restart"/>
          </w:tcPr>
          <w:p w14:paraId="42FA2973" w14:textId="77777777" w:rsidR="000C3215" w:rsidRDefault="000C3215" w:rsidP="00AD0A1A">
            <w:pPr>
              <w:spacing w:line="276" w:lineRule="auto"/>
            </w:pPr>
            <w:r>
              <w:t>The image on the right is when the pause button is pressed. The image on the left is after the button has been pressed again</w:t>
            </w:r>
          </w:p>
        </w:tc>
      </w:tr>
      <w:tr w:rsidR="000C3215" w14:paraId="6E8C1734" w14:textId="77777777" w:rsidTr="00A61E5E">
        <w:tc>
          <w:tcPr>
            <w:tcW w:w="224" w:type="pct"/>
          </w:tcPr>
          <w:p w14:paraId="48BE6E1B" w14:textId="77777777" w:rsidR="000C3215" w:rsidRDefault="000C3215" w:rsidP="00AD0A1A">
            <w:pPr>
              <w:spacing w:line="276" w:lineRule="auto"/>
            </w:pPr>
            <w:r>
              <w:t>2</w:t>
            </w:r>
          </w:p>
        </w:tc>
        <w:commentRangeEnd w:id="131"/>
        <w:tc>
          <w:tcPr>
            <w:tcW w:w="3975" w:type="pct"/>
            <w:vMerge/>
          </w:tcPr>
          <w:p w14:paraId="4C92D6DA" w14:textId="77777777" w:rsidR="000C3215" w:rsidRDefault="001039AA" w:rsidP="00AD0A1A">
            <w:pPr>
              <w:spacing w:line="276" w:lineRule="auto"/>
            </w:pPr>
            <w:r>
              <w:rPr>
                <w:rStyle w:val="CommentReference"/>
              </w:rPr>
              <w:commentReference w:id="131"/>
            </w:r>
          </w:p>
        </w:tc>
        <w:tc>
          <w:tcPr>
            <w:tcW w:w="801" w:type="pct"/>
            <w:vMerge/>
          </w:tcPr>
          <w:p w14:paraId="38494941" w14:textId="77777777" w:rsidR="000C3215" w:rsidRDefault="000C3215" w:rsidP="00AD0A1A">
            <w:pPr>
              <w:spacing w:line="276" w:lineRule="auto"/>
            </w:pPr>
          </w:p>
        </w:tc>
      </w:tr>
    </w:tbl>
    <w:p w14:paraId="0F6328DE" w14:textId="365EDC97" w:rsidR="000C3215" w:rsidRDefault="000C3215" w:rsidP="00AD0A1A">
      <w:pPr>
        <w:spacing w:line="276" w:lineRule="auto"/>
      </w:pPr>
    </w:p>
    <w:tbl>
      <w:tblPr>
        <w:tblStyle w:val="TableGrid"/>
        <w:tblW w:w="5000" w:type="pct"/>
        <w:tblLook w:val="04A0" w:firstRow="1" w:lastRow="0" w:firstColumn="1" w:lastColumn="0" w:noHBand="0" w:noVBand="1"/>
      </w:tblPr>
      <w:tblGrid>
        <w:gridCol w:w="635"/>
        <w:gridCol w:w="11268"/>
        <w:gridCol w:w="2271"/>
      </w:tblGrid>
      <w:tr w:rsidR="001039AA" w:rsidRPr="00A61E5E" w14:paraId="6F26381E" w14:textId="77777777" w:rsidTr="00DD681B">
        <w:trPr>
          <w:tblHeader/>
        </w:trPr>
        <w:tc>
          <w:tcPr>
            <w:tcW w:w="224" w:type="pct"/>
          </w:tcPr>
          <w:p w14:paraId="67A142B4" w14:textId="77777777" w:rsidR="001039AA" w:rsidRPr="00A61E5E" w:rsidRDefault="001039AA" w:rsidP="001039AA">
            <w:pPr>
              <w:spacing w:line="276" w:lineRule="auto"/>
              <w:jc w:val="center"/>
              <w:rPr>
                <w:b/>
                <w:sz w:val="24"/>
              </w:rPr>
            </w:pPr>
            <w:r w:rsidRPr="00A61E5E">
              <w:rPr>
                <w:b/>
                <w:sz w:val="24"/>
              </w:rPr>
              <w:t>Test</w:t>
            </w:r>
          </w:p>
        </w:tc>
        <w:tc>
          <w:tcPr>
            <w:tcW w:w="3975" w:type="pct"/>
          </w:tcPr>
          <w:p w14:paraId="3088EAC1" w14:textId="77777777" w:rsidR="001039AA" w:rsidRPr="00A61E5E" w:rsidRDefault="001039AA" w:rsidP="001039AA">
            <w:pPr>
              <w:spacing w:line="276" w:lineRule="auto"/>
              <w:jc w:val="center"/>
              <w:rPr>
                <w:b/>
                <w:sz w:val="24"/>
              </w:rPr>
            </w:pPr>
            <w:r w:rsidRPr="00A61E5E">
              <w:rPr>
                <w:b/>
                <w:sz w:val="24"/>
              </w:rPr>
              <w:t>Evidence</w:t>
            </w:r>
          </w:p>
        </w:tc>
        <w:tc>
          <w:tcPr>
            <w:tcW w:w="801" w:type="pct"/>
          </w:tcPr>
          <w:p w14:paraId="0FA2AF28" w14:textId="77777777" w:rsidR="001039AA" w:rsidRPr="00A61E5E" w:rsidRDefault="001039AA" w:rsidP="001039AA">
            <w:pPr>
              <w:spacing w:line="276" w:lineRule="auto"/>
              <w:jc w:val="center"/>
              <w:rPr>
                <w:b/>
                <w:sz w:val="24"/>
              </w:rPr>
            </w:pPr>
            <w:r w:rsidRPr="00A61E5E">
              <w:rPr>
                <w:b/>
                <w:sz w:val="24"/>
              </w:rPr>
              <w:t>Comment</w:t>
            </w:r>
          </w:p>
        </w:tc>
      </w:tr>
      <w:tr w:rsidR="000C3215" w14:paraId="5F3A64A1" w14:textId="77777777" w:rsidTr="00DD681B">
        <w:tc>
          <w:tcPr>
            <w:tcW w:w="224" w:type="pct"/>
          </w:tcPr>
          <w:p w14:paraId="6A23939A" w14:textId="77777777" w:rsidR="000C3215" w:rsidRDefault="000C3215" w:rsidP="00AD0A1A">
            <w:pPr>
              <w:spacing w:line="276" w:lineRule="auto"/>
            </w:pPr>
            <w:r>
              <w:t>3</w:t>
            </w:r>
          </w:p>
          <w:p w14:paraId="71E27BAB" w14:textId="77777777" w:rsidR="000C3215" w:rsidRDefault="000C3215" w:rsidP="00AD0A1A">
            <w:pPr>
              <w:spacing w:line="276" w:lineRule="auto"/>
            </w:pPr>
          </w:p>
        </w:tc>
        <w:tc>
          <w:tcPr>
            <w:tcW w:w="3975" w:type="pct"/>
            <w:vMerge w:val="restart"/>
          </w:tcPr>
          <w:p w14:paraId="18AF5193" w14:textId="77777777" w:rsidR="000C3215" w:rsidRDefault="000C3215" w:rsidP="00AD0A1A">
            <w:pPr>
              <w:spacing w:line="276" w:lineRule="auto"/>
            </w:pPr>
            <w:r>
              <w:rPr>
                <w:noProof/>
                <w:lang w:eastAsia="en-GB"/>
              </w:rPr>
              <w:drawing>
                <wp:inline distT="0" distB="0" distL="0" distR="0" wp14:anchorId="5949A957" wp14:editId="79F252B5">
                  <wp:extent cx="3292897" cy="3498810"/>
                  <wp:effectExtent l="0" t="0" r="3175" b="6985"/>
                  <wp:docPr id="233" name="Picture 233" descr="Z:\Alex On My Mac\Dropbox\projects\Ant-Simulation\app\tests\inputs\step button\step pressed when pau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lex On My Mac\Dropbox\projects\Ant-Simulation\app\tests\inputs\step button\step pressed when paused.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98165" cy="3504408"/>
                          </a:xfrm>
                          <a:prstGeom prst="rect">
                            <a:avLst/>
                          </a:prstGeom>
                          <a:noFill/>
                          <a:ln>
                            <a:noFill/>
                          </a:ln>
                        </pic:spPr>
                      </pic:pic>
                    </a:graphicData>
                  </a:graphic>
                </wp:inline>
              </w:drawing>
            </w:r>
            <w:r>
              <w:rPr>
                <w:noProof/>
                <w:lang w:eastAsia="en-GB"/>
              </w:rPr>
              <w:drawing>
                <wp:inline distT="0" distB="0" distL="0" distR="0" wp14:anchorId="605BDD5E" wp14:editId="3F48437A">
                  <wp:extent cx="3281322" cy="3493748"/>
                  <wp:effectExtent l="0" t="0" r="0" b="0"/>
                  <wp:docPr id="234" name="Picture 234" descr="Z:\Alex On My Mac\Dropbox\projects\Ant-Simulation\app\tests\inputs\step button\paused 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Alex On My Mac\Dropbox\projects\Ant-Simulation\app\tests\inputs\step button\paused simulation.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95191" cy="3508515"/>
                          </a:xfrm>
                          <a:prstGeom prst="rect">
                            <a:avLst/>
                          </a:prstGeom>
                          <a:noFill/>
                          <a:ln>
                            <a:noFill/>
                          </a:ln>
                        </pic:spPr>
                      </pic:pic>
                    </a:graphicData>
                  </a:graphic>
                </wp:inline>
              </w:drawing>
            </w:r>
          </w:p>
        </w:tc>
        <w:tc>
          <w:tcPr>
            <w:tcW w:w="801" w:type="pct"/>
            <w:vMerge w:val="restart"/>
          </w:tcPr>
          <w:p w14:paraId="18D93106" w14:textId="77777777" w:rsidR="000C3215" w:rsidRDefault="000C3215" w:rsidP="00AD0A1A">
            <w:pPr>
              <w:spacing w:line="276" w:lineRule="auto"/>
            </w:pPr>
            <w:r>
              <w:t xml:space="preserve">The first image is </w:t>
            </w:r>
            <w:r w:rsidR="006F1A97">
              <w:t>before</w:t>
            </w:r>
            <w:r>
              <w:t xml:space="preserve"> the step button is pressed. The image on the left is after the step button has been pressed</w:t>
            </w:r>
          </w:p>
        </w:tc>
      </w:tr>
      <w:tr w:rsidR="000C3215" w14:paraId="1458FEF8" w14:textId="77777777" w:rsidTr="00DD681B">
        <w:tc>
          <w:tcPr>
            <w:tcW w:w="224" w:type="pct"/>
          </w:tcPr>
          <w:p w14:paraId="5E337032" w14:textId="77777777" w:rsidR="000C3215" w:rsidRDefault="000C3215" w:rsidP="00AD0A1A">
            <w:pPr>
              <w:spacing w:line="276" w:lineRule="auto"/>
            </w:pPr>
            <w:r>
              <w:t>4</w:t>
            </w:r>
          </w:p>
        </w:tc>
        <w:tc>
          <w:tcPr>
            <w:tcW w:w="3975" w:type="pct"/>
            <w:vMerge/>
          </w:tcPr>
          <w:p w14:paraId="766403BB" w14:textId="77777777" w:rsidR="000C3215" w:rsidRDefault="000C3215" w:rsidP="00AD0A1A">
            <w:pPr>
              <w:spacing w:line="276" w:lineRule="auto"/>
            </w:pPr>
          </w:p>
        </w:tc>
        <w:tc>
          <w:tcPr>
            <w:tcW w:w="801" w:type="pct"/>
            <w:vMerge/>
          </w:tcPr>
          <w:p w14:paraId="75F00767" w14:textId="77777777" w:rsidR="000C3215" w:rsidRDefault="000C3215" w:rsidP="00AD0A1A">
            <w:pPr>
              <w:spacing w:line="276" w:lineRule="auto"/>
            </w:pPr>
          </w:p>
        </w:tc>
      </w:tr>
    </w:tbl>
    <w:p w14:paraId="353A3002" w14:textId="77777777" w:rsidR="000C3215" w:rsidRDefault="000C3215" w:rsidP="00AD0A1A">
      <w:pPr>
        <w:spacing w:line="276" w:lineRule="auto"/>
      </w:pPr>
      <w:r>
        <w:br w:type="page"/>
      </w:r>
    </w:p>
    <w:tbl>
      <w:tblPr>
        <w:tblStyle w:val="TableGrid"/>
        <w:tblW w:w="0" w:type="auto"/>
        <w:tblLook w:val="04A0" w:firstRow="1" w:lastRow="0" w:firstColumn="1" w:lastColumn="0" w:noHBand="0" w:noVBand="1"/>
      </w:tblPr>
      <w:tblGrid>
        <w:gridCol w:w="328"/>
        <w:gridCol w:w="11083"/>
        <w:gridCol w:w="2763"/>
      </w:tblGrid>
      <w:tr w:rsidR="000C3215" w14:paraId="30A6BE4C" w14:textId="77777777" w:rsidTr="001039AA">
        <w:tc>
          <w:tcPr>
            <w:tcW w:w="0" w:type="auto"/>
          </w:tcPr>
          <w:p w14:paraId="1450943F" w14:textId="77777777" w:rsidR="000C3215" w:rsidRDefault="000C3215" w:rsidP="00AD0A1A">
            <w:pPr>
              <w:spacing w:line="276" w:lineRule="auto"/>
            </w:pPr>
            <w:r>
              <w:t>5</w:t>
            </w:r>
          </w:p>
        </w:tc>
        <w:tc>
          <w:tcPr>
            <w:tcW w:w="0" w:type="auto"/>
            <w:vMerge w:val="restart"/>
          </w:tcPr>
          <w:p w14:paraId="7253EE5B" w14:textId="77777777" w:rsidR="000C3215" w:rsidRDefault="000C3215" w:rsidP="00AD0A1A">
            <w:pPr>
              <w:spacing w:line="276" w:lineRule="auto"/>
            </w:pPr>
            <w:r>
              <w:rPr>
                <w:noProof/>
                <w:lang w:eastAsia="en-GB"/>
              </w:rPr>
              <w:drawing>
                <wp:inline distT="0" distB="0" distL="0" distR="0" wp14:anchorId="5251817A" wp14:editId="1BE0FD37">
                  <wp:extent cx="3662885" cy="3876978"/>
                  <wp:effectExtent l="0" t="0" r="0" b="9525"/>
                  <wp:docPr id="235" name="Picture 235" descr="Z:\Alex On My Mac\Dropbox\projects\Ant-Simulation\app\tests\inputs\restart button\pre restar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Alex On My Mac\Dropbox\projects\Ant-Simulation\app\tests\inputs\restart button\pre restart 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67585" cy="3881952"/>
                          </a:xfrm>
                          <a:prstGeom prst="rect">
                            <a:avLst/>
                          </a:prstGeom>
                          <a:noFill/>
                          <a:ln>
                            <a:noFill/>
                          </a:ln>
                        </pic:spPr>
                      </pic:pic>
                    </a:graphicData>
                  </a:graphic>
                </wp:inline>
              </w:drawing>
            </w:r>
            <w:r>
              <w:rPr>
                <w:noProof/>
                <w:lang w:eastAsia="en-GB"/>
              </w:rPr>
              <w:drawing>
                <wp:inline distT="0" distB="0" distL="0" distR="0" wp14:anchorId="215EDCEE" wp14:editId="4F4E67E8">
                  <wp:extent cx="3593869" cy="3832023"/>
                  <wp:effectExtent l="0" t="0" r="6985" b="0"/>
                  <wp:docPr id="236" name="Picture 236" descr="Z:\Alex On My Mac\Dropbox\projects\Ant-Simulation\app\tests\inputs\restart button\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Alex On My Mac\Dropbox\projects\Ant-Simulation\app\tests\inputs\restart button\restart.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95588" cy="3833856"/>
                          </a:xfrm>
                          <a:prstGeom prst="rect">
                            <a:avLst/>
                          </a:prstGeom>
                          <a:noFill/>
                          <a:ln>
                            <a:noFill/>
                          </a:ln>
                        </pic:spPr>
                      </pic:pic>
                    </a:graphicData>
                  </a:graphic>
                </wp:inline>
              </w:drawing>
            </w:r>
          </w:p>
        </w:tc>
        <w:tc>
          <w:tcPr>
            <w:tcW w:w="0" w:type="auto"/>
            <w:vMerge w:val="restart"/>
          </w:tcPr>
          <w:p w14:paraId="18EBFF1D" w14:textId="77777777" w:rsidR="000C3215" w:rsidRDefault="000C3215" w:rsidP="00AD0A1A">
            <w:pPr>
              <w:spacing w:line="276" w:lineRule="auto"/>
            </w:pPr>
            <w:r>
              <w:t>The image on the left is befor</w:t>
            </w:r>
            <w:r w:rsidR="00BB1B3B">
              <w:t>e</w:t>
            </w:r>
            <w:r>
              <w:t xml:space="preserve"> the restart. The image o</w:t>
            </w:r>
            <w:r w:rsidR="00BB1B3B">
              <w:t>n the left is after the restart</w:t>
            </w:r>
          </w:p>
        </w:tc>
      </w:tr>
      <w:tr w:rsidR="000C3215" w14:paraId="5ADF046C" w14:textId="77777777" w:rsidTr="001039AA">
        <w:tc>
          <w:tcPr>
            <w:tcW w:w="0" w:type="auto"/>
          </w:tcPr>
          <w:p w14:paraId="07DF3D62" w14:textId="77777777" w:rsidR="000C3215" w:rsidRDefault="000C3215" w:rsidP="00AD0A1A">
            <w:pPr>
              <w:spacing w:line="276" w:lineRule="auto"/>
            </w:pPr>
            <w:r>
              <w:t>6</w:t>
            </w:r>
          </w:p>
        </w:tc>
        <w:tc>
          <w:tcPr>
            <w:tcW w:w="0" w:type="auto"/>
            <w:vMerge/>
          </w:tcPr>
          <w:p w14:paraId="1A428EED" w14:textId="77777777" w:rsidR="000C3215" w:rsidRDefault="000C3215" w:rsidP="00AD0A1A">
            <w:pPr>
              <w:spacing w:line="276" w:lineRule="auto"/>
            </w:pPr>
          </w:p>
        </w:tc>
        <w:tc>
          <w:tcPr>
            <w:tcW w:w="0" w:type="auto"/>
            <w:vMerge/>
          </w:tcPr>
          <w:p w14:paraId="0671E807" w14:textId="77777777" w:rsidR="000C3215" w:rsidRDefault="000C3215" w:rsidP="00AD0A1A">
            <w:pPr>
              <w:spacing w:line="276" w:lineRule="auto"/>
            </w:pPr>
          </w:p>
        </w:tc>
      </w:tr>
      <w:tr w:rsidR="000C3215" w14:paraId="499B7C11" w14:textId="77777777" w:rsidTr="001039AA">
        <w:tc>
          <w:tcPr>
            <w:tcW w:w="0" w:type="auto"/>
          </w:tcPr>
          <w:p w14:paraId="38B97FB2" w14:textId="77777777" w:rsidR="000C3215" w:rsidRDefault="000C3215" w:rsidP="00AD0A1A">
            <w:pPr>
              <w:spacing w:line="276" w:lineRule="auto"/>
            </w:pPr>
            <w:r>
              <w:t>7</w:t>
            </w:r>
          </w:p>
        </w:tc>
        <w:tc>
          <w:tcPr>
            <w:tcW w:w="0" w:type="auto"/>
          </w:tcPr>
          <w:p w14:paraId="3F64AF0C" w14:textId="77777777" w:rsidR="000C3215" w:rsidRDefault="000C3215" w:rsidP="00AD0A1A">
            <w:pPr>
              <w:spacing w:line="276" w:lineRule="auto"/>
            </w:pPr>
            <w:r>
              <w:rPr>
                <w:noProof/>
                <w:lang w:eastAsia="en-GB"/>
              </w:rPr>
              <w:drawing>
                <wp:inline distT="0" distB="0" distL="0" distR="0" wp14:anchorId="0DF51A22" wp14:editId="0EF83E94">
                  <wp:extent cx="6855460" cy="5729605"/>
                  <wp:effectExtent l="0" t="0" r="2540" b="4445"/>
                  <wp:docPr id="240" name="Picture 240" descr="Z:\Alex On My Mac\Dropbox\projects\Ant-Simulation\app\tests\inputs\species selection\species 1 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Alex On My Mac\Dropbox\projects\Ant-Simulation\app\tests\inputs\species selection\species 1 selected.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855460" cy="5729605"/>
                          </a:xfrm>
                          <a:prstGeom prst="rect">
                            <a:avLst/>
                          </a:prstGeom>
                          <a:noFill/>
                          <a:ln>
                            <a:noFill/>
                          </a:ln>
                        </pic:spPr>
                      </pic:pic>
                    </a:graphicData>
                  </a:graphic>
                </wp:inline>
              </w:drawing>
            </w:r>
          </w:p>
        </w:tc>
        <w:tc>
          <w:tcPr>
            <w:tcW w:w="0" w:type="auto"/>
            <w:vMerge w:val="restart"/>
          </w:tcPr>
          <w:p w14:paraId="149C41F8" w14:textId="77777777" w:rsidR="000C3215" w:rsidRDefault="000C3215" w:rsidP="00AD0A1A">
            <w:pPr>
              <w:spacing w:line="276" w:lineRule="auto"/>
            </w:pPr>
            <w:r>
              <w:t>The first image is species 1 is selected. The second image is species 46 selected. Notice that the explo</w:t>
            </w:r>
            <w:r w:rsidR="00BB1B3B">
              <w:t>i</w:t>
            </w:r>
            <w:r>
              <w:t xml:space="preserve">tative influence changes. And that the simulation </w:t>
            </w:r>
            <w:r w:rsidR="00BB1B3B">
              <w:t>jumps to a nest of that species</w:t>
            </w:r>
          </w:p>
        </w:tc>
      </w:tr>
      <w:tr w:rsidR="000C3215" w14:paraId="1667D126" w14:textId="77777777" w:rsidTr="001039AA">
        <w:tc>
          <w:tcPr>
            <w:tcW w:w="0" w:type="auto"/>
          </w:tcPr>
          <w:p w14:paraId="6CF3821F" w14:textId="77777777" w:rsidR="000C3215" w:rsidRDefault="000C3215" w:rsidP="00AD0A1A">
            <w:pPr>
              <w:spacing w:line="276" w:lineRule="auto"/>
            </w:pPr>
            <w:r>
              <w:t>7</w:t>
            </w:r>
          </w:p>
        </w:tc>
        <w:tc>
          <w:tcPr>
            <w:tcW w:w="0" w:type="auto"/>
          </w:tcPr>
          <w:p w14:paraId="54D3D952" w14:textId="77777777" w:rsidR="000C3215" w:rsidRDefault="000C3215" w:rsidP="00AD0A1A">
            <w:pPr>
              <w:spacing w:line="276" w:lineRule="auto"/>
            </w:pPr>
            <w:r>
              <w:rPr>
                <w:noProof/>
                <w:lang w:eastAsia="en-GB"/>
              </w:rPr>
              <w:drawing>
                <wp:inline distT="0" distB="0" distL="0" distR="0" wp14:anchorId="64857E64" wp14:editId="704EBF3B">
                  <wp:extent cx="6860540" cy="5729605"/>
                  <wp:effectExtent l="0" t="0" r="0" b="4445"/>
                  <wp:docPr id="241" name="Picture 241" descr="Z:\Alex On My Mac\Dropbox\projects\Ant-Simulation\app\tests\inputs\species selection\species 46 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Alex On My Mac\Dropbox\projects\Ant-Simulation\app\tests\inputs\species selection\species 46 selected.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860540" cy="5729605"/>
                          </a:xfrm>
                          <a:prstGeom prst="rect">
                            <a:avLst/>
                          </a:prstGeom>
                          <a:noFill/>
                          <a:ln>
                            <a:noFill/>
                          </a:ln>
                        </pic:spPr>
                      </pic:pic>
                    </a:graphicData>
                  </a:graphic>
                </wp:inline>
              </w:drawing>
            </w:r>
          </w:p>
        </w:tc>
        <w:tc>
          <w:tcPr>
            <w:tcW w:w="0" w:type="auto"/>
            <w:vMerge/>
          </w:tcPr>
          <w:p w14:paraId="5E44F495" w14:textId="77777777" w:rsidR="000C3215" w:rsidRDefault="000C3215" w:rsidP="00AD0A1A">
            <w:pPr>
              <w:spacing w:line="276" w:lineRule="auto"/>
            </w:pPr>
          </w:p>
        </w:tc>
      </w:tr>
      <w:tr w:rsidR="000C3215" w14:paraId="62A8411B" w14:textId="77777777" w:rsidTr="001039AA">
        <w:tc>
          <w:tcPr>
            <w:tcW w:w="0" w:type="auto"/>
          </w:tcPr>
          <w:p w14:paraId="27CF4A31" w14:textId="77777777" w:rsidR="000C3215" w:rsidRDefault="000C3215" w:rsidP="00AD0A1A">
            <w:pPr>
              <w:spacing w:line="276" w:lineRule="auto"/>
            </w:pPr>
            <w:r>
              <w:t>8</w:t>
            </w:r>
          </w:p>
        </w:tc>
        <w:tc>
          <w:tcPr>
            <w:tcW w:w="0" w:type="auto"/>
          </w:tcPr>
          <w:p w14:paraId="565DF3CB" w14:textId="77777777" w:rsidR="000C3215" w:rsidRDefault="000C3215" w:rsidP="00AD0A1A">
            <w:pPr>
              <w:spacing w:line="276" w:lineRule="auto"/>
            </w:pPr>
            <w:r>
              <w:rPr>
                <w:noProof/>
                <w:lang w:eastAsia="en-GB"/>
              </w:rPr>
              <w:drawing>
                <wp:inline distT="0" distB="0" distL="0" distR="0" wp14:anchorId="180B32C5" wp14:editId="00A77E9F">
                  <wp:extent cx="1903095" cy="2552700"/>
                  <wp:effectExtent l="0" t="0" r="1905" b="0"/>
                  <wp:docPr id="60" name="Picture 60" descr="Z:\Alex On My Mac\Dropbox\projects\Ant-Simulation\app\tests\inputs\species data expansion\1 contra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Alex On My Mac\Dropbox\projects\Ant-Simulation\app\tests\inputs\species data expansion\1 contracted.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03095" cy="2552700"/>
                          </a:xfrm>
                          <a:prstGeom prst="rect">
                            <a:avLst/>
                          </a:prstGeom>
                          <a:noFill/>
                          <a:ln>
                            <a:noFill/>
                          </a:ln>
                        </pic:spPr>
                      </pic:pic>
                    </a:graphicData>
                  </a:graphic>
                </wp:inline>
              </w:drawing>
            </w:r>
          </w:p>
        </w:tc>
        <w:tc>
          <w:tcPr>
            <w:tcW w:w="0" w:type="auto"/>
          </w:tcPr>
          <w:p w14:paraId="6D5EA336" w14:textId="77777777" w:rsidR="000C3215" w:rsidRDefault="000C3215" w:rsidP="00AD0A1A">
            <w:pPr>
              <w:spacing w:line="276" w:lineRule="auto"/>
            </w:pPr>
          </w:p>
        </w:tc>
      </w:tr>
      <w:tr w:rsidR="000C3215" w14:paraId="4D3E2552" w14:textId="77777777" w:rsidTr="001039AA">
        <w:tc>
          <w:tcPr>
            <w:tcW w:w="0" w:type="auto"/>
          </w:tcPr>
          <w:p w14:paraId="6BD697A0" w14:textId="77777777" w:rsidR="000C3215" w:rsidRDefault="000C3215" w:rsidP="00AD0A1A">
            <w:pPr>
              <w:spacing w:line="276" w:lineRule="auto"/>
            </w:pPr>
            <w:r>
              <w:t>9</w:t>
            </w:r>
          </w:p>
        </w:tc>
        <w:tc>
          <w:tcPr>
            <w:tcW w:w="0" w:type="auto"/>
          </w:tcPr>
          <w:p w14:paraId="2283C7C4" w14:textId="77777777" w:rsidR="000C3215" w:rsidRDefault="000C3215" w:rsidP="00AD0A1A">
            <w:pPr>
              <w:spacing w:line="276" w:lineRule="auto"/>
            </w:pPr>
            <w:r>
              <w:rPr>
                <w:noProof/>
                <w:lang w:eastAsia="en-GB"/>
              </w:rPr>
              <w:drawing>
                <wp:inline distT="0" distB="0" distL="0" distR="0" wp14:anchorId="34B13F14" wp14:editId="0ECDA747">
                  <wp:extent cx="1913255" cy="1496060"/>
                  <wp:effectExtent l="0" t="0" r="0" b="8890"/>
                  <wp:docPr id="272" name="Picture 272" descr="Z:\Alex On My Mac\Dropbox\projects\Ant-Simulation\app\tests\inputs\species data expansion\unexpa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Alex On My Mac\Dropbox\projects\Ant-Simulation\app\tests\inputs\species data expansion\unexpanded.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3255" cy="1496060"/>
                          </a:xfrm>
                          <a:prstGeom prst="rect">
                            <a:avLst/>
                          </a:prstGeom>
                          <a:noFill/>
                          <a:ln>
                            <a:noFill/>
                          </a:ln>
                        </pic:spPr>
                      </pic:pic>
                    </a:graphicData>
                  </a:graphic>
                </wp:inline>
              </w:drawing>
            </w:r>
          </w:p>
          <w:p w14:paraId="349380BF" w14:textId="77777777" w:rsidR="000C3215" w:rsidRDefault="000C3215" w:rsidP="00AD0A1A">
            <w:pPr>
              <w:spacing w:line="276" w:lineRule="auto"/>
            </w:pPr>
          </w:p>
        </w:tc>
        <w:tc>
          <w:tcPr>
            <w:tcW w:w="0" w:type="auto"/>
          </w:tcPr>
          <w:p w14:paraId="19BEF15C" w14:textId="77777777" w:rsidR="000C3215" w:rsidRDefault="000C3215" w:rsidP="00AD0A1A">
            <w:pPr>
              <w:spacing w:line="276" w:lineRule="auto"/>
            </w:pPr>
          </w:p>
        </w:tc>
      </w:tr>
    </w:tbl>
    <w:p w14:paraId="642A9EE4" w14:textId="77777777" w:rsidR="000C3215" w:rsidRDefault="000C3215" w:rsidP="00AD0A1A">
      <w:pPr>
        <w:spacing w:line="276" w:lineRule="auto"/>
      </w:pPr>
      <w:r>
        <w:br w:type="page"/>
      </w:r>
    </w:p>
    <w:tbl>
      <w:tblPr>
        <w:tblStyle w:val="TableGrid"/>
        <w:tblW w:w="0" w:type="auto"/>
        <w:tblLook w:val="04A0" w:firstRow="1" w:lastRow="0" w:firstColumn="1" w:lastColumn="0" w:noHBand="0" w:noVBand="1"/>
      </w:tblPr>
      <w:tblGrid>
        <w:gridCol w:w="440"/>
        <w:gridCol w:w="11098"/>
        <w:gridCol w:w="2636"/>
      </w:tblGrid>
      <w:tr w:rsidR="000C3215" w14:paraId="1197AEC5" w14:textId="77777777" w:rsidTr="001039AA">
        <w:tc>
          <w:tcPr>
            <w:tcW w:w="0" w:type="auto"/>
          </w:tcPr>
          <w:p w14:paraId="521E8471" w14:textId="77777777" w:rsidR="000C3215" w:rsidRDefault="000C3215" w:rsidP="00AD0A1A">
            <w:pPr>
              <w:spacing w:line="276" w:lineRule="auto"/>
            </w:pPr>
            <w:r>
              <w:t>10</w:t>
            </w:r>
          </w:p>
        </w:tc>
        <w:tc>
          <w:tcPr>
            <w:tcW w:w="11098" w:type="dxa"/>
            <w:vMerge w:val="restart"/>
          </w:tcPr>
          <w:p w14:paraId="77CBC74D" w14:textId="77777777" w:rsidR="000C3215" w:rsidRDefault="000C3215" w:rsidP="00AD0A1A">
            <w:pPr>
              <w:spacing w:line="276" w:lineRule="auto"/>
            </w:pPr>
            <w:r>
              <w:rPr>
                <w:noProof/>
                <w:lang w:eastAsia="en-GB"/>
              </w:rPr>
              <w:drawing>
                <wp:inline distT="0" distB="0" distL="0" distR="0" wp14:anchorId="029718F0" wp14:editId="79A46B9D">
                  <wp:extent cx="3060332" cy="3683635"/>
                  <wp:effectExtent l="0" t="0" r="6985" b="0"/>
                  <wp:docPr id="65" name="Picture 65" descr="Z:\Alex On My Mac\Dropbox\projects\Ant-Simulation\app\tests\inputs\pan around map\2 - Click and 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Alex On My Mac\Dropbox\projects\Ant-Simulation\app\tests\inputs\pan around map\2 - Click and drag.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l="3558" t="22419" r="56246" b="8580"/>
                          <a:stretch/>
                        </pic:blipFill>
                        <pic:spPr bwMode="auto">
                          <a:xfrm>
                            <a:off x="0" y="0"/>
                            <a:ext cx="3062131" cy="368580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3C165FB" wp14:editId="1D720B67">
                  <wp:extent cx="2806626" cy="3768090"/>
                  <wp:effectExtent l="0" t="0" r="0" b="3810"/>
                  <wp:docPr id="276" name="Picture 276" descr="Z:\Alex On My Mac\Dropbox\projects\Ant-Simulation\app\tests\inputs\pan around map\1 - Place cursor over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Alex On My Mac\Dropbox\projects\Ant-Simulation\app\tests\inputs\pan around map\1 - Place cursor over map.png"/>
                          <pic:cNvPicPr>
                            <a:picLocks noChangeAspect="1" noChangeArrowheads="1"/>
                          </pic:cNvPicPr>
                        </pic:nvPicPr>
                        <pic:blipFill rotWithShape="1">
                          <a:blip r:embed="rId167">
                            <a:extLst>
                              <a:ext uri="{28A0092B-C50C-407E-A947-70E740481C1C}">
                                <a14:useLocalDpi xmlns:a14="http://schemas.microsoft.com/office/drawing/2010/main" val="0"/>
                              </a:ext>
                            </a:extLst>
                          </a:blip>
                          <a:srcRect l="3431" t="21497" r="60187" b="8841"/>
                          <a:stretch/>
                        </pic:blipFill>
                        <pic:spPr bwMode="auto">
                          <a:xfrm>
                            <a:off x="0" y="0"/>
                            <a:ext cx="2809170" cy="37715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36" w:type="dxa"/>
            <w:vMerge w:val="restart"/>
          </w:tcPr>
          <w:p w14:paraId="5FA9D686" w14:textId="77777777" w:rsidR="000C3215" w:rsidRDefault="000C3215" w:rsidP="00AD0A1A">
            <w:pPr>
              <w:spacing w:line="276" w:lineRule="auto"/>
            </w:pPr>
            <w:r>
              <w:t>The first image shows the map befor</w:t>
            </w:r>
            <w:r w:rsidR="00BB1B3B">
              <w:t>e</w:t>
            </w:r>
            <w:r>
              <w:t xml:space="preserve"> the pan</w:t>
            </w:r>
            <w:r w:rsidR="00BB1B3B">
              <w:t xml:space="preserve"> and the second image shows the </w:t>
            </w:r>
            <w:r>
              <w:t>map after th</w:t>
            </w:r>
            <w:r w:rsidR="00BB1B3B">
              <w:t xml:space="preserve">e pan. Notice that the food moves </w:t>
            </w:r>
            <w:r>
              <w:t>and so do the pur</w:t>
            </w:r>
            <w:r w:rsidR="00BB1B3B">
              <w:t>ple ants</w:t>
            </w:r>
          </w:p>
        </w:tc>
      </w:tr>
      <w:tr w:rsidR="000C3215" w14:paraId="158AFE5B" w14:textId="77777777" w:rsidTr="001039AA">
        <w:tc>
          <w:tcPr>
            <w:tcW w:w="0" w:type="auto"/>
          </w:tcPr>
          <w:p w14:paraId="0318781D" w14:textId="77777777" w:rsidR="000C3215" w:rsidRDefault="000C3215" w:rsidP="00AD0A1A">
            <w:pPr>
              <w:spacing w:line="276" w:lineRule="auto"/>
            </w:pPr>
            <w:r>
              <w:t>11</w:t>
            </w:r>
          </w:p>
        </w:tc>
        <w:tc>
          <w:tcPr>
            <w:tcW w:w="11098" w:type="dxa"/>
            <w:vMerge/>
          </w:tcPr>
          <w:p w14:paraId="5CC49B05" w14:textId="77777777" w:rsidR="000C3215" w:rsidRDefault="000C3215" w:rsidP="00AD0A1A">
            <w:pPr>
              <w:spacing w:line="276" w:lineRule="auto"/>
            </w:pPr>
          </w:p>
        </w:tc>
        <w:tc>
          <w:tcPr>
            <w:tcW w:w="2636" w:type="dxa"/>
            <w:vMerge/>
          </w:tcPr>
          <w:p w14:paraId="7D7BE848" w14:textId="77777777" w:rsidR="000C3215" w:rsidRDefault="000C3215" w:rsidP="00AD0A1A">
            <w:pPr>
              <w:spacing w:line="276" w:lineRule="auto"/>
            </w:pPr>
          </w:p>
        </w:tc>
      </w:tr>
    </w:tbl>
    <w:p w14:paraId="104CA7A1" w14:textId="77777777" w:rsidR="000C3215" w:rsidRDefault="000C3215" w:rsidP="00AD0A1A">
      <w:pPr>
        <w:spacing w:line="276" w:lineRule="auto"/>
      </w:pPr>
      <w:r>
        <w:br w:type="page"/>
      </w:r>
    </w:p>
    <w:tbl>
      <w:tblPr>
        <w:tblStyle w:val="TableGrid"/>
        <w:tblW w:w="0" w:type="auto"/>
        <w:tblLook w:val="04A0" w:firstRow="1" w:lastRow="0" w:firstColumn="1" w:lastColumn="0" w:noHBand="0" w:noVBand="1"/>
      </w:tblPr>
      <w:tblGrid>
        <w:gridCol w:w="440"/>
        <w:gridCol w:w="11098"/>
        <w:gridCol w:w="2636"/>
      </w:tblGrid>
      <w:tr w:rsidR="000C3215" w14:paraId="4477BC28" w14:textId="77777777" w:rsidTr="001039AA">
        <w:tc>
          <w:tcPr>
            <w:tcW w:w="0" w:type="auto"/>
          </w:tcPr>
          <w:p w14:paraId="67C7724D" w14:textId="77777777" w:rsidR="000C3215" w:rsidRDefault="000C3215" w:rsidP="00AD0A1A">
            <w:pPr>
              <w:spacing w:line="276" w:lineRule="auto"/>
            </w:pPr>
            <w:r>
              <w:t>12</w:t>
            </w:r>
          </w:p>
        </w:tc>
        <w:tc>
          <w:tcPr>
            <w:tcW w:w="11098" w:type="dxa"/>
            <w:vMerge w:val="restart"/>
          </w:tcPr>
          <w:p w14:paraId="6978D142" w14:textId="77777777" w:rsidR="000C3215" w:rsidRDefault="000C3215" w:rsidP="00AD0A1A">
            <w:pPr>
              <w:spacing w:line="276" w:lineRule="auto"/>
            </w:pPr>
            <w:r>
              <w:rPr>
                <w:noProof/>
                <w:lang w:eastAsia="en-GB"/>
              </w:rPr>
              <w:drawing>
                <wp:inline distT="0" distB="0" distL="0" distR="0" wp14:anchorId="3B2C3141" wp14:editId="296A655A">
                  <wp:extent cx="3288348" cy="3673456"/>
                  <wp:effectExtent l="0" t="0" r="7620" b="3810"/>
                  <wp:docPr id="87" name="Picture 87" descr="Z:\Alex On My Mac\Dropbox\projects\Ant-Simulation\app\tests\inputs\zoom in map\1 - Place cursor over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Alex On My Mac\Dropbox\projects\Ant-Simulation\app\tests\inputs\zoom in map\1 - Place cursor over map.png"/>
                          <pic:cNvPicPr>
                            <a:picLocks noChangeAspect="1" noChangeArrowheads="1"/>
                          </pic:cNvPicPr>
                        </pic:nvPicPr>
                        <pic:blipFill rotWithShape="1">
                          <a:blip r:embed="rId168">
                            <a:extLst>
                              <a:ext uri="{28A0092B-C50C-407E-A947-70E740481C1C}">
                                <a14:useLocalDpi xmlns:a14="http://schemas.microsoft.com/office/drawing/2010/main" val="0"/>
                              </a:ext>
                            </a:extLst>
                          </a:blip>
                          <a:srcRect l="3881" t="22602" r="53038" b="8764"/>
                          <a:stretch/>
                        </pic:blipFill>
                        <pic:spPr bwMode="auto">
                          <a:xfrm>
                            <a:off x="0" y="0"/>
                            <a:ext cx="3290345" cy="367568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1BF0642" wp14:editId="486006A4">
                  <wp:extent cx="3587176" cy="3567745"/>
                  <wp:effectExtent l="0" t="0" r="0" b="0"/>
                  <wp:docPr id="88" name="Picture 88" descr="Z:\Alex On My Mac\Dropbox\projects\Ant-Simulation\app\tests\inputs\zoom in map\2 - Scro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Alex On My Mac\Dropbox\projects\Ant-Simulation\app\tests\inputs\zoom in map\2 - Scroll.png"/>
                          <pic:cNvPicPr>
                            <a:picLocks noChangeAspect="1" noChangeArrowheads="1"/>
                          </pic:cNvPicPr>
                        </pic:nvPicPr>
                        <pic:blipFill rotWithShape="1">
                          <a:blip r:embed="rId169">
                            <a:extLst>
                              <a:ext uri="{28A0092B-C50C-407E-A947-70E740481C1C}">
                                <a14:useLocalDpi xmlns:a14="http://schemas.microsoft.com/office/drawing/2010/main" val="0"/>
                              </a:ext>
                            </a:extLst>
                          </a:blip>
                          <a:srcRect l="3882" t="22788" r="48123" b="9134"/>
                          <a:stretch/>
                        </pic:blipFill>
                        <pic:spPr bwMode="auto">
                          <a:xfrm>
                            <a:off x="0" y="0"/>
                            <a:ext cx="3588608" cy="35691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36" w:type="dxa"/>
            <w:vMerge w:val="restart"/>
          </w:tcPr>
          <w:p w14:paraId="5B00B049" w14:textId="77777777" w:rsidR="000C3215" w:rsidRDefault="000C3215" w:rsidP="00AD0A1A">
            <w:pPr>
              <w:spacing w:line="276" w:lineRule="auto"/>
            </w:pPr>
            <w:r>
              <w:t>The first image is befor</w:t>
            </w:r>
            <w:r w:rsidR="00BB1B3B">
              <w:t>e</w:t>
            </w:r>
            <w:r>
              <w:t xml:space="preserve"> the zoom and the</w:t>
            </w:r>
            <w:r w:rsidR="00BB1B3B">
              <w:t xml:space="preserve"> second image is after the zoom</w:t>
            </w:r>
          </w:p>
        </w:tc>
      </w:tr>
      <w:tr w:rsidR="000C3215" w14:paraId="6AA2A8A9" w14:textId="77777777" w:rsidTr="001039AA">
        <w:tc>
          <w:tcPr>
            <w:tcW w:w="0" w:type="auto"/>
          </w:tcPr>
          <w:p w14:paraId="407A29FD" w14:textId="77777777" w:rsidR="000C3215" w:rsidRDefault="000C3215" w:rsidP="00AD0A1A">
            <w:pPr>
              <w:spacing w:line="276" w:lineRule="auto"/>
            </w:pPr>
            <w:r>
              <w:t>13</w:t>
            </w:r>
          </w:p>
        </w:tc>
        <w:tc>
          <w:tcPr>
            <w:tcW w:w="11098" w:type="dxa"/>
            <w:vMerge/>
          </w:tcPr>
          <w:p w14:paraId="29A9B87C" w14:textId="77777777" w:rsidR="000C3215" w:rsidRDefault="000C3215" w:rsidP="00AD0A1A">
            <w:pPr>
              <w:spacing w:line="276" w:lineRule="auto"/>
            </w:pPr>
          </w:p>
        </w:tc>
        <w:tc>
          <w:tcPr>
            <w:tcW w:w="2636" w:type="dxa"/>
            <w:vMerge/>
          </w:tcPr>
          <w:p w14:paraId="6F174443" w14:textId="77777777" w:rsidR="000C3215" w:rsidRDefault="000C3215" w:rsidP="00AD0A1A">
            <w:pPr>
              <w:spacing w:line="276" w:lineRule="auto"/>
            </w:pPr>
          </w:p>
        </w:tc>
      </w:tr>
      <w:tr w:rsidR="000C3215" w14:paraId="3C983360" w14:textId="77777777" w:rsidTr="001039AA">
        <w:tc>
          <w:tcPr>
            <w:tcW w:w="0" w:type="auto"/>
          </w:tcPr>
          <w:p w14:paraId="7D2D5201" w14:textId="77777777" w:rsidR="000C3215" w:rsidRDefault="000C3215" w:rsidP="00AD0A1A">
            <w:pPr>
              <w:spacing w:line="276" w:lineRule="auto"/>
            </w:pPr>
            <w:r>
              <w:t>14</w:t>
            </w:r>
          </w:p>
        </w:tc>
        <w:tc>
          <w:tcPr>
            <w:tcW w:w="11098" w:type="dxa"/>
          </w:tcPr>
          <w:p w14:paraId="4EAFDECF" w14:textId="77777777" w:rsidR="000C3215" w:rsidRDefault="000C3215" w:rsidP="00AD0A1A">
            <w:pPr>
              <w:spacing w:line="276" w:lineRule="auto"/>
            </w:pPr>
            <w:r>
              <w:rPr>
                <w:noProof/>
                <w:lang w:eastAsia="en-GB"/>
              </w:rPr>
              <w:drawing>
                <wp:inline distT="0" distB="0" distL="0" distR="0" wp14:anchorId="26EB9460" wp14:editId="36A7F5B3">
                  <wp:extent cx="1517015" cy="5724525"/>
                  <wp:effectExtent l="0" t="0" r="6985" b="9525"/>
                  <wp:docPr id="90" name="Picture 90" descr="Z:\Alex On My Mac\Dropbox\projects\Ant-Simulation\app\tests\inputs\random button\pre 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Alex On My Mac\Dropbox\projects\Ant-Simulation\app\tests\inputs\random button\pre random.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17015" cy="5724525"/>
                          </a:xfrm>
                          <a:prstGeom prst="rect">
                            <a:avLst/>
                          </a:prstGeom>
                          <a:noFill/>
                          <a:ln>
                            <a:noFill/>
                          </a:ln>
                        </pic:spPr>
                      </pic:pic>
                    </a:graphicData>
                  </a:graphic>
                </wp:inline>
              </w:drawing>
            </w:r>
            <w:r>
              <w:rPr>
                <w:noProof/>
                <w:lang w:eastAsia="en-GB"/>
              </w:rPr>
              <w:drawing>
                <wp:inline distT="0" distB="0" distL="0" distR="0" wp14:anchorId="6489B129" wp14:editId="115E69A2">
                  <wp:extent cx="1511935" cy="5729605"/>
                  <wp:effectExtent l="0" t="0" r="0" b="4445"/>
                  <wp:docPr id="89" name="Picture 89" descr="Z:\Alex On My Mac\Dropbox\projects\Ant-Simulation\app\tests\inputs\random button\post 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Alex On My Mac\Dropbox\projects\Ant-Simulation\app\tests\inputs\random button\post rando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11935" cy="5729605"/>
                          </a:xfrm>
                          <a:prstGeom prst="rect">
                            <a:avLst/>
                          </a:prstGeom>
                          <a:noFill/>
                          <a:ln>
                            <a:noFill/>
                          </a:ln>
                        </pic:spPr>
                      </pic:pic>
                    </a:graphicData>
                  </a:graphic>
                </wp:inline>
              </w:drawing>
            </w:r>
          </w:p>
        </w:tc>
        <w:tc>
          <w:tcPr>
            <w:tcW w:w="2636" w:type="dxa"/>
          </w:tcPr>
          <w:p w14:paraId="4C037B26" w14:textId="77777777" w:rsidR="000C3215" w:rsidRDefault="000C3215" w:rsidP="00AD0A1A">
            <w:pPr>
              <w:spacing w:line="276" w:lineRule="auto"/>
            </w:pPr>
            <w:r>
              <w:t>The first image is befor</w:t>
            </w:r>
            <w:r w:rsidR="004E4D1E">
              <w:t>e</w:t>
            </w:r>
            <w:r>
              <w:t xml:space="preserve"> the random button is pressed. The second image is after the random button has been pressed. Notice that the update butt</w:t>
            </w:r>
            <w:r w:rsidR="004E4D1E">
              <w:t>on is also heightened</w:t>
            </w:r>
          </w:p>
        </w:tc>
      </w:tr>
      <w:tr w:rsidR="000C3215" w14:paraId="7462F7AF" w14:textId="77777777" w:rsidTr="001039AA">
        <w:tc>
          <w:tcPr>
            <w:tcW w:w="0" w:type="auto"/>
          </w:tcPr>
          <w:p w14:paraId="35F7CA29" w14:textId="77777777" w:rsidR="000C3215" w:rsidRDefault="000C3215" w:rsidP="00AD0A1A">
            <w:pPr>
              <w:spacing w:line="276" w:lineRule="auto"/>
            </w:pPr>
            <w:r>
              <w:t>15</w:t>
            </w:r>
          </w:p>
        </w:tc>
        <w:tc>
          <w:tcPr>
            <w:tcW w:w="11098" w:type="dxa"/>
          </w:tcPr>
          <w:p w14:paraId="7E134A07" w14:textId="77777777" w:rsidR="000C3215" w:rsidRDefault="000C3215" w:rsidP="00AD0A1A">
            <w:pPr>
              <w:spacing w:line="276" w:lineRule="auto"/>
            </w:pPr>
            <w:r>
              <w:rPr>
                <w:noProof/>
                <w:lang w:eastAsia="en-GB"/>
              </w:rPr>
              <w:drawing>
                <wp:inline distT="0" distB="0" distL="0" distR="0" wp14:anchorId="6E07295D" wp14:editId="23CAD9DC">
                  <wp:extent cx="1606550" cy="5724525"/>
                  <wp:effectExtent l="0" t="0" r="0" b="9525"/>
                  <wp:docPr id="59" name="Picture 54" descr="Z:\Alex On My Mac\Dropbox\projects\Ant-Simulation\app\tests\inputs\reset button\pre 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Alex On My Mac\Dropbox\projects\Ant-Simulation\app\tests\inputs\reset button\pre reset.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06550" cy="5724525"/>
                          </a:xfrm>
                          <a:prstGeom prst="rect">
                            <a:avLst/>
                          </a:prstGeom>
                          <a:noFill/>
                          <a:ln>
                            <a:noFill/>
                          </a:ln>
                        </pic:spPr>
                      </pic:pic>
                    </a:graphicData>
                  </a:graphic>
                </wp:inline>
              </w:drawing>
            </w:r>
            <w:r>
              <w:rPr>
                <w:noProof/>
                <w:lang w:eastAsia="en-GB"/>
              </w:rPr>
              <w:drawing>
                <wp:inline distT="0" distB="0" distL="0" distR="0" wp14:anchorId="3814972D" wp14:editId="08F8736A">
                  <wp:extent cx="1617345" cy="5729605"/>
                  <wp:effectExtent l="0" t="0" r="1905" b="4445"/>
                  <wp:docPr id="61" name="Picture 7" descr="Z:\Alex On My Mac\Dropbox\projects\Ant-Simulation\app\tests\inputs\reset button\post 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lex On My Mac\Dropbox\projects\Ant-Simulation\app\tests\inputs\reset button\post reset.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17345" cy="5729605"/>
                          </a:xfrm>
                          <a:prstGeom prst="rect">
                            <a:avLst/>
                          </a:prstGeom>
                          <a:noFill/>
                          <a:ln>
                            <a:noFill/>
                          </a:ln>
                        </pic:spPr>
                      </pic:pic>
                    </a:graphicData>
                  </a:graphic>
                </wp:inline>
              </w:drawing>
            </w:r>
          </w:p>
        </w:tc>
        <w:tc>
          <w:tcPr>
            <w:tcW w:w="2636" w:type="dxa"/>
          </w:tcPr>
          <w:p w14:paraId="450BE528" w14:textId="77777777" w:rsidR="000C3215" w:rsidRDefault="000C3215" w:rsidP="00AD0A1A">
            <w:pPr>
              <w:spacing w:line="276" w:lineRule="auto"/>
            </w:pPr>
            <w:r>
              <w:t>The image on the right is befor</w:t>
            </w:r>
            <w:r w:rsidR="004E4D1E">
              <w:t>e</w:t>
            </w:r>
            <w:r>
              <w:t xml:space="preserve"> the reset. The image</w:t>
            </w:r>
            <w:r w:rsidR="004E4D1E">
              <w:t xml:space="preserve"> on the left is after the reset</w:t>
            </w:r>
          </w:p>
        </w:tc>
      </w:tr>
      <w:tr w:rsidR="000C3215" w14:paraId="019A76F5" w14:textId="77777777" w:rsidTr="001039AA">
        <w:tc>
          <w:tcPr>
            <w:tcW w:w="0" w:type="auto"/>
          </w:tcPr>
          <w:p w14:paraId="13C4F1B5" w14:textId="77777777" w:rsidR="000C3215" w:rsidRDefault="000C3215" w:rsidP="00AD0A1A">
            <w:pPr>
              <w:spacing w:line="276" w:lineRule="auto"/>
            </w:pPr>
            <w:r>
              <w:t>16</w:t>
            </w:r>
          </w:p>
        </w:tc>
        <w:tc>
          <w:tcPr>
            <w:tcW w:w="11098" w:type="dxa"/>
          </w:tcPr>
          <w:p w14:paraId="05796D6C" w14:textId="77777777" w:rsidR="000C3215" w:rsidRDefault="000C3215" w:rsidP="00AD0A1A">
            <w:pPr>
              <w:spacing w:line="276" w:lineRule="auto"/>
            </w:pPr>
            <w:r>
              <w:rPr>
                <w:noProof/>
                <w:lang w:eastAsia="en-GB"/>
              </w:rPr>
              <w:drawing>
                <wp:inline distT="0" distB="0" distL="0" distR="0" wp14:anchorId="3E7069B9" wp14:editId="7994AB3B">
                  <wp:extent cx="2399665" cy="840105"/>
                  <wp:effectExtent l="0" t="0" r="635" b="0"/>
                  <wp:docPr id="94" name="Picture 94" descr="Z:\Alex On My Mac\Dropbox\projects\Ant-Simulation\app\tests\inputs\update button\post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Alex On My Mac\Dropbox\projects\Ant-Simulation\app\tests\inputs\update button\post updat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399665" cy="840105"/>
                          </a:xfrm>
                          <a:prstGeom prst="rect">
                            <a:avLst/>
                          </a:prstGeom>
                          <a:noFill/>
                          <a:ln>
                            <a:noFill/>
                          </a:ln>
                        </pic:spPr>
                      </pic:pic>
                    </a:graphicData>
                  </a:graphic>
                </wp:inline>
              </w:drawing>
            </w:r>
            <w:r>
              <w:rPr>
                <w:noProof/>
                <w:lang w:eastAsia="en-GB"/>
              </w:rPr>
              <w:drawing>
                <wp:inline distT="0" distB="0" distL="0" distR="0" wp14:anchorId="5779EC25" wp14:editId="7B652F10">
                  <wp:extent cx="2399665" cy="855980"/>
                  <wp:effectExtent l="0" t="0" r="635" b="1270"/>
                  <wp:docPr id="91" name="Picture 91" descr="Z:\Alex On My Mac\Dropbox\projects\Ant-Simulation\app\tests\inputs\update button\update 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lex On My Mac\Dropbox\projects\Ant-Simulation\app\tests\inputs\update button\update pressed.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99665" cy="855980"/>
                          </a:xfrm>
                          <a:prstGeom prst="rect">
                            <a:avLst/>
                          </a:prstGeom>
                          <a:noFill/>
                          <a:ln>
                            <a:noFill/>
                          </a:ln>
                        </pic:spPr>
                      </pic:pic>
                    </a:graphicData>
                  </a:graphic>
                </wp:inline>
              </w:drawing>
            </w:r>
          </w:p>
        </w:tc>
        <w:tc>
          <w:tcPr>
            <w:tcW w:w="2636" w:type="dxa"/>
          </w:tcPr>
          <w:p w14:paraId="1E677259" w14:textId="77777777" w:rsidR="000C3215" w:rsidRDefault="000C3215" w:rsidP="00AD0A1A">
            <w:pPr>
              <w:spacing w:line="276" w:lineRule="auto"/>
            </w:pPr>
            <w:r>
              <w:t>The image on the right shows a sample of the panel befor</w:t>
            </w:r>
            <w:r w:rsidR="00F364EA">
              <w:t>e</w:t>
            </w:r>
            <w:r>
              <w:t xml:space="preserve"> the update and the image </w:t>
            </w:r>
            <w:r w:rsidR="00F364EA">
              <w:t>on the left is after the update</w:t>
            </w:r>
          </w:p>
        </w:tc>
      </w:tr>
    </w:tbl>
    <w:p w14:paraId="1DD25871" w14:textId="77777777" w:rsidR="000C3215" w:rsidRDefault="000C3215" w:rsidP="00AD0A1A">
      <w:pPr>
        <w:spacing w:line="276" w:lineRule="auto"/>
        <w:sectPr w:rsidR="000C3215" w:rsidSect="004C53DD">
          <w:pgSz w:w="16838" w:h="11906" w:orient="landscape"/>
          <w:pgMar w:top="1440" w:right="1440" w:bottom="1440" w:left="1440" w:header="708" w:footer="708" w:gutter="0"/>
          <w:cols w:space="708"/>
          <w:docGrid w:linePitch="360"/>
        </w:sectPr>
      </w:pPr>
    </w:p>
    <w:p w14:paraId="2997ACD0" w14:textId="77777777" w:rsidR="000C3215" w:rsidRDefault="000C3215" w:rsidP="00F364EA">
      <w:pPr>
        <w:pStyle w:val="Heading3"/>
        <w:spacing w:after="240" w:line="276" w:lineRule="auto"/>
      </w:pPr>
      <w:r>
        <w:t>Biological tests</w:t>
      </w:r>
    </w:p>
    <w:p w14:paraId="3ACD6AA9" w14:textId="77777777" w:rsidR="000C3215" w:rsidRDefault="000C3215" w:rsidP="00AD0A1A">
      <w:pPr>
        <w:spacing w:line="276" w:lineRule="auto"/>
      </w:pPr>
      <w:r>
        <w:t>The simulation is based on ants, the behaviour of the simulated ants is changed by altering a species characteristics. This behaviour can sometimes closely resemble real ants however it can be equally a long way of how real ant behaves. For example by changing the antenna size characteristic to 0 will mean that ants can no longer smell pheromones. The behaviour of ants in this state will not model the behaviour of real ants (which can smell pheromones). This means that in order to test the biological trueness of the simulation would be to find the characteristics in the simulation which most closely match a real ant; this is very difficult as the simulation only has a limited range of characteristics to choose from while real ants have a much more complex system of genes.</w:t>
      </w:r>
    </w:p>
    <w:p w14:paraId="7581B556" w14:textId="77777777" w:rsidR="000C3215" w:rsidRDefault="000C3215" w:rsidP="00AD0A1A">
      <w:pPr>
        <w:spacing w:line="276" w:lineRule="auto"/>
      </w:pPr>
      <w:r>
        <w:t>A comparison between real ants and the simulated ants will be used to compare how well the simulated ants model the real ants. Also approximations of behaviour will also be compared between the two.</w:t>
      </w:r>
    </w:p>
    <w:p w14:paraId="0C16A7F8" w14:textId="77777777" w:rsidR="000C3215" w:rsidRDefault="000C3215" w:rsidP="00F364EA">
      <w:pPr>
        <w:pStyle w:val="Heading4"/>
        <w:spacing w:after="240" w:line="276" w:lineRule="auto"/>
      </w:pPr>
      <w:r>
        <w:t>Pheromones</w:t>
      </w:r>
    </w:p>
    <w:p w14:paraId="5C369528" w14:textId="3BC301DC" w:rsidR="000C3215" w:rsidRDefault="001039AA" w:rsidP="00AD0A1A">
      <w:pPr>
        <w:spacing w:line="276" w:lineRule="auto"/>
      </w:pPr>
      <w:r>
        <w:rPr>
          <w:noProof/>
          <w:lang w:eastAsia="en-GB"/>
        </w:rPr>
        <w:drawing>
          <wp:anchor distT="0" distB="0" distL="114300" distR="114300" simplePos="0" relativeHeight="251691008" behindDoc="0" locked="0" layoutInCell="1" allowOverlap="1" wp14:anchorId="73CB8108" wp14:editId="4AD42E92">
            <wp:simplePos x="0" y="0"/>
            <wp:positionH relativeFrom="margin">
              <wp:posOffset>2071370</wp:posOffset>
            </wp:positionH>
            <wp:positionV relativeFrom="paragraph">
              <wp:posOffset>828488</wp:posOffset>
            </wp:positionV>
            <wp:extent cx="3648075" cy="2820670"/>
            <wp:effectExtent l="0" t="0" r="9525" b="0"/>
            <wp:wrapTopAndBottom/>
            <wp:docPr id="62" name="Picture 43" descr="C:\Dropbox\projects\Ant-Simulation\app\tests\Biological\real\Ant pheromone trial si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ropbox\projects\Ant-Simulation\app\tests\Biological\real\Ant pheromone trial single.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48075" cy="2820670"/>
                    </a:xfrm>
                    <a:prstGeom prst="rect">
                      <a:avLst/>
                    </a:prstGeom>
                    <a:noFill/>
                    <a:ln>
                      <a:noFill/>
                    </a:ln>
                  </pic:spPr>
                </pic:pic>
              </a:graphicData>
            </a:graphic>
          </wp:anchor>
        </w:drawing>
      </w:r>
      <w:r>
        <w:rPr>
          <w:noProof/>
          <w:lang w:eastAsia="en-GB"/>
        </w:rPr>
        <w:drawing>
          <wp:anchor distT="0" distB="0" distL="114300" distR="114300" simplePos="0" relativeHeight="251699200" behindDoc="0" locked="0" layoutInCell="1" allowOverlap="1" wp14:anchorId="6E5E8721" wp14:editId="432B3774">
            <wp:simplePos x="0" y="0"/>
            <wp:positionH relativeFrom="margin">
              <wp:posOffset>-475615</wp:posOffset>
            </wp:positionH>
            <wp:positionV relativeFrom="paragraph">
              <wp:posOffset>1259737</wp:posOffset>
            </wp:positionV>
            <wp:extent cx="2855595" cy="1958975"/>
            <wp:effectExtent l="0" t="8890" r="0" b="0"/>
            <wp:wrapTopAndBottom/>
            <wp:docPr id="63" name="Picture 44" descr="C:\Dropbox\projects\Ant-Simulation\app\tests\Biological\simulation\Ants following pheromone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ropbox\projects\Ant-Simulation\app\tests\Biological\simulation\Ants following pheromone example.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rot="5400000">
                      <a:off x="0" y="0"/>
                      <a:ext cx="2855595" cy="1958975"/>
                    </a:xfrm>
                    <a:prstGeom prst="rect">
                      <a:avLst/>
                    </a:prstGeom>
                    <a:noFill/>
                    <a:ln>
                      <a:noFill/>
                    </a:ln>
                  </pic:spPr>
                </pic:pic>
              </a:graphicData>
            </a:graphic>
          </wp:anchor>
        </w:drawing>
      </w:r>
      <w:r w:rsidR="000C3215">
        <w:t xml:space="preserve">Pheromones laid by real ants are most concentrated where most ants have been as they cumulate. This is seen in the picture of real ants by the brighter yellow colour. This can be seen in the simulation by a darker colour pheromone. In videos, ants will tend to head in the direction which has the strongest concentration of pheromones. Again this is mirrored in the simulation (See tests 17, 18 and 19 in Ant.js unit tests). Real ants will also sometimes leave the trial to go off looking in a new direction. This is shown in the diagram of the simulation where the top right ants did not follow the stronger pheromone trial left by the ant in the centre left. And in the picture of real ants by the ant on the far left of the screen who left the trial in search for food. Finally pheromones in real life evaporate over </w:t>
      </w:r>
      <w:proofErr w:type="gramStart"/>
      <w:r w:rsidR="000C3215">
        <w:t>time,</w:t>
      </w:r>
      <w:proofErr w:type="gramEnd"/>
      <w:r w:rsidR="000C3215">
        <w:t xml:space="preserve"> this is also modelled in the simulation as pheromones concentration decrease as time increases.</w:t>
      </w:r>
    </w:p>
    <w:p w14:paraId="350504FC" w14:textId="77777777" w:rsidR="000C3215" w:rsidRDefault="000C3215" w:rsidP="00F364EA">
      <w:pPr>
        <w:pStyle w:val="Heading4"/>
        <w:spacing w:after="240" w:line="276" w:lineRule="auto"/>
      </w:pPr>
      <w:r>
        <w:t>Searching for food</w:t>
      </w:r>
    </w:p>
    <w:p w14:paraId="1C9D0F24" w14:textId="59589723" w:rsidR="000C3215" w:rsidRDefault="000C3215" w:rsidP="00AD0A1A">
      <w:pPr>
        <w:spacing w:line="276" w:lineRule="auto"/>
      </w:pPr>
      <w:r>
        <w:t xml:space="preserve">Real ants walk randomly until an ant finds food, it then navigates back to the nest (depending on type of ant either following a pheromone, memory or randomly). Other ants then follow the trial left by the first ant to find the food, reinforcing the strength of the trial making it more popular. This can all also be seen in the simulated ants. </w:t>
      </w:r>
    </w:p>
    <w:p w14:paraId="505A9884" w14:textId="570323A8" w:rsidR="000C3215" w:rsidRDefault="000C3215" w:rsidP="00AD0A1A">
      <w:pPr>
        <w:spacing w:line="276" w:lineRule="auto"/>
      </w:pPr>
      <w:r>
        <w:rPr>
          <w:noProof/>
          <w:lang w:eastAsia="en-GB"/>
        </w:rPr>
        <w:drawing>
          <wp:anchor distT="0" distB="0" distL="114300" distR="114300" simplePos="0" relativeHeight="251705344" behindDoc="0" locked="0" layoutInCell="1" allowOverlap="1" wp14:anchorId="43BBC5E4" wp14:editId="2A697A9F">
            <wp:simplePos x="0" y="0"/>
            <wp:positionH relativeFrom="margin">
              <wp:align>left</wp:align>
            </wp:positionH>
            <wp:positionV relativeFrom="paragraph">
              <wp:posOffset>422275</wp:posOffset>
            </wp:positionV>
            <wp:extent cx="3498850" cy="3795395"/>
            <wp:effectExtent l="0" t="0" r="6350" b="0"/>
            <wp:wrapTopAndBottom/>
            <wp:docPr id="224" name="Picture 46" descr="C:\Dropbox\projects\Ant-Simulation\app\tests\Biological\simulation\Pheromones betwen nest and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ropbox\projects\Ant-Simulation\app\tests\Biological\simulation\Pheromones betwen nest and food.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98850" cy="3795395"/>
                    </a:xfrm>
                    <a:prstGeom prst="rect">
                      <a:avLst/>
                    </a:prstGeom>
                    <a:noFill/>
                    <a:ln>
                      <a:noFill/>
                    </a:ln>
                  </pic:spPr>
                </pic:pic>
              </a:graphicData>
            </a:graphic>
          </wp:anchor>
        </w:drawing>
      </w:r>
      <w:r w:rsidR="002141AC">
        <w:rPr>
          <w:noProof/>
          <w:lang w:eastAsia="en-GB"/>
        </w:rPr>
        <mc:AlternateContent>
          <mc:Choice Requires="wpg">
            <w:drawing>
              <wp:anchor distT="0" distB="0" distL="114300" distR="114300" simplePos="0" relativeHeight="251748864" behindDoc="0" locked="0" layoutInCell="1" allowOverlap="1" wp14:anchorId="41BF9B20" wp14:editId="1E3E4C55">
                <wp:simplePos x="0" y="0"/>
                <wp:positionH relativeFrom="column">
                  <wp:posOffset>3656330</wp:posOffset>
                </wp:positionH>
                <wp:positionV relativeFrom="paragraph">
                  <wp:posOffset>684530</wp:posOffset>
                </wp:positionV>
                <wp:extent cx="2665730" cy="3139440"/>
                <wp:effectExtent l="8255" t="6985" r="2540" b="6350"/>
                <wp:wrapNone/>
                <wp:docPr id="288"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5730" cy="3139440"/>
                          <a:chOff x="0" y="0"/>
                          <a:chExt cx="26657" cy="31399"/>
                        </a:xfrm>
                      </wpg:grpSpPr>
                      <wps:wsp>
                        <wps:cNvPr id="289" name="Text Box 65"/>
                        <wps:cNvSpPr txBox="1">
                          <a:spLocks noChangeArrowheads="1"/>
                        </wps:cNvSpPr>
                        <wps:spPr bwMode="auto">
                          <a:xfrm>
                            <a:off x="21393" y="28725"/>
                            <a:ext cx="5086" cy="2674"/>
                          </a:xfrm>
                          <a:prstGeom prst="rect">
                            <a:avLst/>
                          </a:prstGeom>
                          <a:solidFill>
                            <a:srgbClr val="FFFFFF"/>
                          </a:solidFill>
                          <a:ln w="9525">
                            <a:solidFill>
                              <a:srgbClr val="000000"/>
                            </a:solidFill>
                            <a:miter lim="800000"/>
                            <a:headEnd/>
                            <a:tailEnd/>
                          </a:ln>
                        </wps:spPr>
                        <wps:txbx>
                          <w:txbxContent>
                            <w:p w14:paraId="50E65D1B" w14:textId="77777777" w:rsidR="000C1D0C" w:rsidRDefault="000C1D0C" w:rsidP="000C3215">
                              <w:r>
                                <w:t>NEST</w:t>
                              </w:r>
                            </w:p>
                          </w:txbxContent>
                        </wps:txbx>
                        <wps:bodyPr rot="0" vert="horz" wrap="square" lIns="91440" tIns="45720" rIns="91440" bIns="45720" anchor="t" anchorCtr="0" upright="1">
                          <a:noAutofit/>
                        </wps:bodyPr>
                      </wps:wsp>
                      <wpg:grpSp>
                        <wpg:cNvPr id="290" name="Group 50"/>
                        <wpg:cNvGrpSpPr>
                          <a:grpSpLocks/>
                        </wpg:cNvGrpSpPr>
                        <wpg:grpSpPr bwMode="auto">
                          <a:xfrm>
                            <a:off x="0" y="0"/>
                            <a:ext cx="26657" cy="28294"/>
                            <a:chOff x="0" y="0"/>
                            <a:chExt cx="26657" cy="28294"/>
                          </a:xfrm>
                        </wpg:grpSpPr>
                        <pic:pic xmlns:pic="http://schemas.openxmlformats.org/drawingml/2006/picture">
                          <pic:nvPicPr>
                            <pic:cNvPr id="291" name="Picture 47" descr="trailfigure280"/>
                            <pic:cNvPicPr>
                              <a:picLocks noChangeAspect="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2932"/>
                              <a:ext cx="26657" cy="25362"/>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 Box 68"/>
                          <wps:cNvSpPr txBox="1">
                            <a:spLocks noChangeArrowheads="1"/>
                          </wps:cNvSpPr>
                          <wps:spPr bwMode="auto">
                            <a:xfrm>
                              <a:off x="0" y="0"/>
                              <a:ext cx="5518" cy="2673"/>
                            </a:xfrm>
                            <a:prstGeom prst="rect">
                              <a:avLst/>
                            </a:prstGeom>
                            <a:solidFill>
                              <a:srgbClr val="FFFFFF"/>
                            </a:solidFill>
                            <a:ln w="9525">
                              <a:solidFill>
                                <a:srgbClr val="000000"/>
                              </a:solidFill>
                              <a:miter lim="800000"/>
                              <a:headEnd/>
                              <a:tailEnd/>
                            </a:ln>
                          </wps:spPr>
                          <wps:txbx>
                            <w:txbxContent>
                              <w:p w14:paraId="6EDA1070" w14:textId="77777777" w:rsidR="000C1D0C" w:rsidRDefault="000C1D0C" w:rsidP="000C3215">
                                <w:pPr>
                                  <w:jc w:val="center"/>
                                </w:pPr>
                                <w:r>
                                  <w:t>FOOD</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1BF9B20" id="Group 51" o:spid="_x0000_s1049" style="position:absolute;left:0;text-align:left;margin-left:287.9pt;margin-top:53.9pt;width:209.9pt;height:247.2pt;z-index:251748864" coordsize="26657,31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">
                <v:shape id="Text Box 65" o:spid="_x0000_s1050" type="#_x0000_t202" style="position:absolute;left:21393;top:28725;width:5086;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z3ncYA&#10;AADcAAAADwAAAGRycy9kb3ducmV2LnhtbESPW2vCQBSE3wX/w3IKvkjdeMHG1FWKUNE3L6V9PWSP&#10;SWj2bLq7jem/7wqCj8PMfMMs152pRUvOV5YVjEcJCOLc6ooLBR/n9+cUhA/IGmvLpOCPPKxX/d4S&#10;M22vfKT2FAoRIewzVFCG0GRS+rwkg35kG+LoXawzGKJ0hdQOrxFuajlJkrk0WHFcKLGhTUn59+nX&#10;KEhnu/bL76eHz3x+qRdh+NJuf5xSg6fu7RVEoC48wvf2TiuYpAu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z3ncYAAADcAAAADwAAAAAAAAAAAAAAAACYAgAAZHJz&#10;L2Rvd25yZXYueG1sUEsFBgAAAAAEAAQA9QAAAIsDAAAAAA==&#10;">
                  <v:textbox>
                    <w:txbxContent>
                      <w:p w14:paraId="50E65D1B" w14:textId="77777777" w:rsidR="00F324E4" w:rsidRDefault="00F324E4" w:rsidP="000C3215">
                        <w:r>
                          <w:t>NEST</w:t>
                        </w:r>
                      </w:p>
                    </w:txbxContent>
                  </v:textbox>
                </v:shape>
                <v:group id="Group 50" o:spid="_x0000_s1051" style="position:absolute;width:26657;height:28294" coordsize="26657,28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shape id="Picture 47" o:spid="_x0000_s1052" type="#_x0000_t75" alt="trailfigure280" style="position:absolute;top:2932;width:26657;height:25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5CUfEAAAA3AAAAA8AAABkcnMvZG93bnJldi54bWxEj81qwzAQhO+FvIPYQm+NbIeExoliQqHg&#10;9pSfhlwXaWObWitjKbH79lUhkOMwM98w62K0rbhR7xvHCtJpAoJYO9NwpeD7+PH6BsIHZIOtY1Lw&#10;Sx6KzeRpjblxA+/pdgiViBD2OSqoQ+hyKb2uyaKfuo44ehfXWwxR9pU0PQ4RbluZJclCWmw4LtTY&#10;0XtN+udwtQqkmZfJfqZ3Czx9DW5nz3P3eVbq5XncrkAEGsMjfG+XRkG2TOH/TDwCcv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5CUfEAAAA3AAAAA8AAAAAAAAAAAAAAAAA&#10;nwIAAGRycy9kb3ducmV2LnhtbFBLBQYAAAAABAAEAPcAAACQAwAAAAA=&#10;">
                    <v:imagedata r:id="rId180" o:title="trailfigure280"/>
                    <v:path arrowok="t"/>
                  </v:shape>
                  <v:shape id="Text Box 68" o:spid="_x0000_s1053" type="#_x0000_t202" style="position:absolute;width:5518;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14:paraId="6EDA1070" w14:textId="77777777" w:rsidR="00F324E4" w:rsidRDefault="00F324E4" w:rsidP="000C3215">
                          <w:pPr>
                            <w:jc w:val="center"/>
                          </w:pPr>
                          <w:r>
                            <w:t>FOOD</w:t>
                          </w:r>
                        </w:p>
                      </w:txbxContent>
                    </v:textbox>
                  </v:shape>
                </v:group>
              </v:group>
            </w:pict>
          </mc:Fallback>
        </mc:AlternateContent>
      </w:r>
      <w:r>
        <w:t>The screen shot shows a trial which leads from the nest to food. A similar looking trial is seen in the picture of real ants leading from the nest to food.</w:t>
      </w:r>
    </w:p>
    <w:p w14:paraId="3E99E1E3" w14:textId="7B86612D" w:rsidR="000C3215" w:rsidRDefault="00F364EA" w:rsidP="00F364EA">
      <w:pPr>
        <w:pStyle w:val="Heading4"/>
        <w:spacing w:after="240" w:line="276" w:lineRule="auto"/>
      </w:pPr>
      <w:r>
        <w:t>Tr</w:t>
      </w:r>
      <w:r w:rsidR="000C3215">
        <w:t>a</w:t>
      </w:r>
      <w:r>
        <w:t>i</w:t>
      </w:r>
      <w:r w:rsidR="000C3215">
        <w:t>l patterns</w:t>
      </w:r>
    </w:p>
    <w:p w14:paraId="307B8474" w14:textId="72943B7D" w:rsidR="000C3215" w:rsidRPr="000C3215" w:rsidRDefault="001039AA" w:rsidP="00AD0A1A">
      <w:pPr>
        <w:spacing w:line="276" w:lineRule="auto"/>
      </w:pPr>
      <w:r w:rsidRPr="003E18D5">
        <w:rPr>
          <w:noProof/>
          <w:lang w:eastAsia="en-GB"/>
        </w:rPr>
        <w:drawing>
          <wp:anchor distT="0" distB="0" distL="114300" distR="114300" simplePos="0" relativeHeight="251781120" behindDoc="0" locked="0" layoutInCell="1" allowOverlap="1" wp14:anchorId="5035EC86" wp14:editId="672A638C">
            <wp:simplePos x="0" y="0"/>
            <wp:positionH relativeFrom="column">
              <wp:posOffset>-158489</wp:posOffset>
            </wp:positionH>
            <wp:positionV relativeFrom="paragraph">
              <wp:posOffset>506612</wp:posOffset>
            </wp:positionV>
            <wp:extent cx="2943860" cy="3174365"/>
            <wp:effectExtent l="0" t="0" r="0" b="0"/>
            <wp:wrapSquare wrapText="bothSides"/>
            <wp:docPr id="225" name="Picture 52" descr="C:\Dropbox\projects\Ant-Simulation\app\tests\Biological\simulation\Food trial spreading ou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ropbox\projects\Ant-Simulation\app\tests\Biological\simulation\Food trial spreading out 3.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43860" cy="3174365"/>
                    </a:xfrm>
                    <a:prstGeom prst="rect">
                      <a:avLst/>
                    </a:prstGeom>
                    <a:noFill/>
                    <a:ln>
                      <a:noFill/>
                    </a:ln>
                  </pic:spPr>
                </pic:pic>
              </a:graphicData>
            </a:graphic>
          </wp:anchor>
        </w:drawing>
      </w:r>
      <w:r>
        <w:rPr>
          <w:noProof/>
          <w:lang w:eastAsia="en-GB"/>
        </w:rPr>
        <w:drawing>
          <wp:anchor distT="0" distB="0" distL="114300" distR="114300" simplePos="0" relativeHeight="251792384" behindDoc="0" locked="0" layoutInCell="1" allowOverlap="1" wp14:anchorId="45F00C42" wp14:editId="3BBB2B83">
            <wp:simplePos x="0" y="0"/>
            <wp:positionH relativeFrom="column">
              <wp:posOffset>2938747</wp:posOffset>
            </wp:positionH>
            <wp:positionV relativeFrom="paragraph">
              <wp:posOffset>510214</wp:posOffset>
            </wp:positionV>
            <wp:extent cx="3152140" cy="3190240"/>
            <wp:effectExtent l="0" t="0" r="0" b="0"/>
            <wp:wrapSquare wrapText="bothSides"/>
            <wp:docPr id="226" name="Picture 53" descr="C:\Dropbox\projects\Ant-Simulation\app\tests\Biological\real\Ant pheromone 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ropbox\projects\Ant-Simulation\app\tests\Biological\real\Ant pheromone pattern.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152140" cy="3190240"/>
                    </a:xfrm>
                    <a:prstGeom prst="rect">
                      <a:avLst/>
                    </a:prstGeom>
                    <a:noFill/>
                    <a:ln>
                      <a:noFill/>
                    </a:ln>
                  </pic:spPr>
                </pic:pic>
              </a:graphicData>
            </a:graphic>
          </wp:anchor>
        </w:drawing>
      </w:r>
      <w:r w:rsidR="000C3215">
        <w:t>Real ant trials come into the nest from all directions, the main trials (strongest concentration pheromones) are roughly 70 degrees apart (to maximise spread to new food sources). This is very similar to the simulation which has trials from all directions and the main trials are separated by about 70 degrees also. The concentration of pheromones is also similar, although the scale of the simulation and the real pheromone trials of ants are different the pattern of most concentrated pheromones around the nest with roughly straight thin lines of high concentration pheromones leading off in multiple directions as well as a small number of considerable weaker pheromones from all directions can be seen in the real pheromones and the simulated.</w:t>
      </w:r>
    </w:p>
    <w:p w14:paraId="26310DB7" w14:textId="77777777" w:rsidR="001039AA" w:rsidRDefault="001039AA">
      <w:pPr>
        <w:jc w:val="left"/>
        <w:rPr>
          <w:rFonts w:asciiTheme="majorHAnsi" w:eastAsiaTheme="majorEastAsia" w:hAnsiTheme="majorHAnsi" w:cstheme="majorBidi"/>
          <w:color w:val="244061" w:themeColor="accent1" w:themeShade="80"/>
          <w:sz w:val="36"/>
          <w:szCs w:val="36"/>
        </w:rPr>
      </w:pPr>
      <w:bookmarkStart w:id="132" w:name="_Toc381971321"/>
      <w:bookmarkStart w:id="133" w:name="_Toc382209222"/>
      <w:r>
        <w:br w:type="page"/>
      </w:r>
    </w:p>
    <w:p w14:paraId="0D951875" w14:textId="6039D86F" w:rsidR="00EE057F" w:rsidRDefault="002B05A9" w:rsidP="00FD1277">
      <w:pPr>
        <w:pStyle w:val="Heading1"/>
        <w:spacing w:after="240" w:line="276" w:lineRule="auto"/>
      </w:pPr>
      <w:bookmarkStart w:id="134" w:name="_Toc383463054"/>
      <w:bookmarkStart w:id="135" w:name="_Toc383597867"/>
      <w:r>
        <w:t xml:space="preserve">Section 5: </w:t>
      </w:r>
      <w:r w:rsidR="004D3202">
        <w:t>System Maintenance</w:t>
      </w:r>
      <w:bookmarkEnd w:id="132"/>
      <w:bookmarkEnd w:id="133"/>
      <w:bookmarkEnd w:id="134"/>
      <w:bookmarkEnd w:id="135"/>
    </w:p>
    <w:p w14:paraId="2BD7EA77" w14:textId="77777777" w:rsidR="001F69CE" w:rsidRPr="006945F7" w:rsidRDefault="001F69CE" w:rsidP="00FD1277">
      <w:pPr>
        <w:pStyle w:val="Heading2"/>
        <w:spacing w:after="240" w:line="276" w:lineRule="auto"/>
      </w:pPr>
      <w:bookmarkStart w:id="136" w:name="_Toc383185593"/>
      <w:bookmarkStart w:id="137" w:name="_Toc383463055"/>
      <w:bookmarkStart w:id="138" w:name="_Toc383597868"/>
      <w:r w:rsidRPr="006945F7">
        <w:t>System overview</w:t>
      </w:r>
      <w:bookmarkEnd w:id="136"/>
      <w:bookmarkEnd w:id="137"/>
      <w:bookmarkEnd w:id="138"/>
    </w:p>
    <w:p w14:paraId="154AA648" w14:textId="77777777" w:rsidR="001F69CE" w:rsidRDefault="001F69CE" w:rsidP="00FD1277">
      <w:pPr>
        <w:spacing w:line="276" w:lineRule="auto"/>
      </w:pPr>
      <w:r>
        <w:t>The system allows a user to see how the behaviour of ants is determined by their characteristics as well as allowing the editing of these characteristics to design specific species. The system is a single page web application which uses the canvas (introduced in the HTML5 specification) for rendering all shapes. The simulation implements three different types of ants:</w:t>
      </w:r>
    </w:p>
    <w:p w14:paraId="6BD9E3D5" w14:textId="77777777" w:rsidR="001F69CE" w:rsidRDefault="001F69CE" w:rsidP="00FD1277">
      <w:pPr>
        <w:pStyle w:val="ListParagraph"/>
        <w:numPr>
          <w:ilvl w:val="0"/>
          <w:numId w:val="55"/>
        </w:numPr>
        <w:spacing w:line="276" w:lineRule="auto"/>
        <w:ind w:left="567" w:hanging="283"/>
      </w:pPr>
      <w:r w:rsidRPr="00643AF9">
        <w:rPr>
          <w:b/>
        </w:rPr>
        <w:t>Worker ants</w:t>
      </w:r>
      <w:r>
        <w:t xml:space="preserve"> – these ants find and collect food to feed their nest.</w:t>
      </w:r>
    </w:p>
    <w:p w14:paraId="21064DC1" w14:textId="77777777" w:rsidR="001F69CE" w:rsidRDefault="001F69CE" w:rsidP="00FD1277">
      <w:pPr>
        <w:pStyle w:val="ListParagraph"/>
        <w:numPr>
          <w:ilvl w:val="0"/>
          <w:numId w:val="55"/>
        </w:numPr>
        <w:spacing w:line="276" w:lineRule="auto"/>
        <w:ind w:left="567" w:hanging="283"/>
      </w:pPr>
      <w:r w:rsidRPr="00643AF9">
        <w:rPr>
          <w:b/>
        </w:rPr>
        <w:t>Soldier ants</w:t>
      </w:r>
      <w:r>
        <w:t xml:space="preserve"> – these ants guard their nests as well as the worker ants and food sources. They are also responsible for attacking other species of ants.</w:t>
      </w:r>
    </w:p>
    <w:p w14:paraId="09E1A3D5" w14:textId="77777777" w:rsidR="001F69CE" w:rsidRDefault="001F69CE" w:rsidP="00FD1277">
      <w:pPr>
        <w:pStyle w:val="ListParagraph"/>
        <w:numPr>
          <w:ilvl w:val="0"/>
          <w:numId w:val="55"/>
        </w:numPr>
        <w:spacing w:line="276" w:lineRule="auto"/>
        <w:ind w:left="567" w:hanging="283"/>
      </w:pPr>
      <w:r w:rsidRPr="00643AF9">
        <w:rPr>
          <w:b/>
        </w:rPr>
        <w:t>Queen ants</w:t>
      </w:r>
      <w:r>
        <w:t xml:space="preserve"> – these are responsible creating new nests.</w:t>
      </w:r>
    </w:p>
    <w:p w14:paraId="3056D721" w14:textId="77777777" w:rsidR="001F69CE" w:rsidRDefault="001F69CE" w:rsidP="00FD1277">
      <w:pPr>
        <w:spacing w:line="276" w:lineRule="auto"/>
      </w:pPr>
      <w:r>
        <w:t>The simulation also implements a simple ant nest which allows the creation of new ants and acts as a store for deposited food. The simulation includes food, used by ants to survive and in particular used by workers who collect it and deposit it at the nest. Food can re-grow over time. Pheromones are also implemented in the form of worker ant food trials.</w:t>
      </w:r>
    </w:p>
    <w:p w14:paraId="0E87E209" w14:textId="77777777" w:rsidR="001F69CE" w:rsidRDefault="001F69CE" w:rsidP="00FD1277">
      <w:pPr>
        <w:spacing w:line="276" w:lineRule="auto"/>
      </w:pPr>
      <w:r>
        <w:t>In the system the user has the ability to view how ants behave and evolve over time. The user can also change characteristics of ants to create a user-defined species and can move around the simulation, zoom in and out and reset the simulation.</w:t>
      </w:r>
    </w:p>
    <w:p w14:paraId="0DF72CF8" w14:textId="77777777" w:rsidR="001F69CE" w:rsidRDefault="001F69CE" w:rsidP="00FD1277">
      <w:pPr>
        <w:pStyle w:val="Heading2"/>
        <w:spacing w:after="240" w:line="276" w:lineRule="auto"/>
      </w:pPr>
      <w:bookmarkStart w:id="139" w:name="_Toc383185594"/>
      <w:bookmarkStart w:id="140" w:name="_Toc383463056"/>
      <w:bookmarkStart w:id="141" w:name="_Toc383597869"/>
      <w:r>
        <w:t>Modular structure overview</w:t>
      </w:r>
      <w:bookmarkEnd w:id="139"/>
      <w:bookmarkEnd w:id="140"/>
      <w:bookmarkEnd w:id="141"/>
    </w:p>
    <w:p w14:paraId="5E84D453" w14:textId="77777777" w:rsidR="001F69CE" w:rsidRDefault="001F69CE" w:rsidP="00FD1277">
      <w:pPr>
        <w:spacing w:line="276" w:lineRule="auto"/>
      </w:pPr>
      <w:r>
        <w:t>The applications files are split up into logical groups of code. Each group controls a single part of the system.</w:t>
      </w:r>
    </w:p>
    <w:p w14:paraId="28D250C4" w14:textId="77777777" w:rsidR="001F69CE" w:rsidRDefault="001F69CE" w:rsidP="00FD1277">
      <w:pPr>
        <w:pStyle w:val="Heading3"/>
        <w:spacing w:after="240" w:line="276" w:lineRule="auto"/>
      </w:pPr>
      <w:bookmarkStart w:id="142" w:name="_Toc383185595"/>
      <w:r>
        <w:t>File structure</w:t>
      </w:r>
      <w:bookmarkEnd w:id="142"/>
    </w:p>
    <w:p w14:paraId="27713629" w14:textId="77777777" w:rsidR="001F69CE" w:rsidRPr="00EC550C" w:rsidRDefault="001F69CE" w:rsidP="00FD1277">
      <w:pPr>
        <w:spacing w:after="240" w:line="276" w:lineRule="auto"/>
      </w:pPr>
      <w:r w:rsidRPr="001039AA">
        <w:t xml:space="preserve">The following diagrams describe how the files are organised in the implementation. The first diagram shows the overall file directory structure. The second diagram shows how files relate to one another. A link shows that one file directly refers to code in another file. This is helpful to know when modifying the code as it shows which files may be affected directly by the change. Notice that </w:t>
      </w:r>
      <w:r w:rsidRPr="001039AA">
        <w:rPr>
          <w:rStyle w:val="CodeinlineChar"/>
        </w:rPr>
        <w:t>main.js</w:t>
      </w:r>
      <w:r w:rsidRPr="001039AA">
        <w:t xml:space="preserve"> is the primary link between the JavaScript and the interface and thus changes to the interface may affect </w:t>
      </w:r>
      <w:r w:rsidRPr="001039AA">
        <w:rPr>
          <w:rStyle w:val="CodeinlineChar"/>
        </w:rPr>
        <w:t>main.js</w:t>
      </w:r>
      <w:r w:rsidRPr="001039AA">
        <w:t>.</w:t>
      </w:r>
    </w:p>
    <w:p w14:paraId="3D379D42" w14:textId="77777777" w:rsidR="001F69CE" w:rsidRPr="00DB210F" w:rsidRDefault="001F69CE" w:rsidP="00FD1277">
      <w:pPr>
        <w:spacing w:line="276" w:lineRule="auto"/>
      </w:pPr>
      <w:r w:rsidRPr="00DB210F">
        <w:rPr>
          <w:noProof/>
          <w:lang w:eastAsia="en-GB"/>
        </w:rPr>
        <w:drawing>
          <wp:inline distT="0" distB="0" distL="0" distR="0" wp14:anchorId="225A5C41" wp14:editId="7F91E660">
            <wp:extent cx="2749786" cy="3714750"/>
            <wp:effectExtent l="0" t="0" r="0" b="0"/>
            <wp:docPr id="21" name="Picture 6" descr="C:\Dropbox\projects\Ant-Simulation\writeup\assests\Design\file structure\file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ropbox\projects\Ant-Simulation\writeup\assests\Design\file structure\file structure.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64740" cy="3734952"/>
                    </a:xfrm>
                    <a:prstGeom prst="rect">
                      <a:avLst/>
                    </a:prstGeom>
                    <a:noFill/>
                    <a:ln>
                      <a:noFill/>
                    </a:ln>
                  </pic:spPr>
                </pic:pic>
              </a:graphicData>
            </a:graphic>
          </wp:inline>
        </w:drawing>
      </w:r>
    </w:p>
    <w:p w14:paraId="1998C911" w14:textId="77777777" w:rsidR="001F69CE" w:rsidRDefault="001F69CE" w:rsidP="00FD1277">
      <w:pPr>
        <w:spacing w:line="276" w:lineRule="auto"/>
      </w:pPr>
      <w:bookmarkStart w:id="143" w:name="_Toc382812717"/>
      <w:r>
        <w:rPr>
          <w:noProof/>
          <w:lang w:eastAsia="en-GB"/>
        </w:rPr>
        <w:drawing>
          <wp:inline distT="0" distB="0" distL="0" distR="0" wp14:anchorId="1B3FFCFE" wp14:editId="00D96987">
            <wp:extent cx="5734050" cy="2752725"/>
            <wp:effectExtent l="0" t="0" r="0" b="9525"/>
            <wp:docPr id="22" name="Picture 11" descr="C:\Dropbox\projects\Ant-Simulation\writeup\assests\Design\file structure\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ropbox\projects\Ant-Simulation\writeup\assests\Design\file structure\component diagra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bookmarkEnd w:id="143"/>
    </w:p>
    <w:p w14:paraId="15664DB9" w14:textId="77777777" w:rsidR="001F69CE" w:rsidRDefault="001F69CE" w:rsidP="00FD1277">
      <w:pPr>
        <w:pStyle w:val="Heading3"/>
        <w:spacing w:after="240" w:line="276" w:lineRule="auto"/>
      </w:pPr>
      <w:bookmarkStart w:id="144" w:name="_Toc383185596"/>
      <w:r>
        <w:t>Index.html - website structure</w:t>
      </w:r>
      <w:bookmarkEnd w:id="144"/>
    </w:p>
    <w:p w14:paraId="10C05CB2" w14:textId="77777777" w:rsidR="001F69CE" w:rsidRDefault="001F69CE" w:rsidP="00FD1277">
      <w:pPr>
        <w:spacing w:line="276" w:lineRule="auto"/>
      </w:pPr>
      <w:r>
        <w:t>The application is a single page website. The page is arranged into three sections:</w:t>
      </w:r>
    </w:p>
    <w:p w14:paraId="3EB0CBC4" w14:textId="77777777" w:rsidR="001F69CE" w:rsidRDefault="001F69CE" w:rsidP="00FD1277">
      <w:pPr>
        <w:pStyle w:val="ListParagraph"/>
        <w:numPr>
          <w:ilvl w:val="0"/>
          <w:numId w:val="54"/>
        </w:numPr>
        <w:spacing w:line="276" w:lineRule="auto"/>
        <w:ind w:left="567" w:hanging="283"/>
      </w:pPr>
      <w:r w:rsidRPr="003F1B4C">
        <w:t>The simulation panel</w:t>
      </w:r>
      <w:r>
        <w:t xml:space="preserve"> – contains the simulation itself as well as controls for the simulation.</w:t>
      </w:r>
    </w:p>
    <w:p w14:paraId="1F85F366" w14:textId="77777777" w:rsidR="001F69CE" w:rsidRDefault="001F69CE" w:rsidP="00FD1277">
      <w:pPr>
        <w:pStyle w:val="ListParagraph"/>
        <w:numPr>
          <w:ilvl w:val="0"/>
          <w:numId w:val="54"/>
        </w:numPr>
        <w:spacing w:line="276" w:lineRule="auto"/>
        <w:ind w:left="567" w:hanging="283"/>
      </w:pPr>
      <w:r w:rsidRPr="003F1B4C">
        <w:t>The data panel</w:t>
      </w:r>
      <w:r>
        <w:t xml:space="preserve"> – contains information about the different species in the simulation, such as how many ants the selected species currently has.</w:t>
      </w:r>
    </w:p>
    <w:p w14:paraId="70D757AF" w14:textId="77777777" w:rsidR="001F69CE" w:rsidRDefault="001F69CE" w:rsidP="00FD1277">
      <w:pPr>
        <w:pStyle w:val="ListParagraph"/>
        <w:numPr>
          <w:ilvl w:val="0"/>
          <w:numId w:val="54"/>
        </w:numPr>
        <w:spacing w:line="276" w:lineRule="auto"/>
        <w:ind w:left="567" w:hanging="283"/>
      </w:pPr>
      <w:r w:rsidRPr="003F1B4C">
        <w:t>The configuration panel</w:t>
      </w:r>
      <w:r>
        <w:t xml:space="preserve"> – contains inputs which allow the user to change the values of characteristics for the currently selected species.</w:t>
      </w:r>
    </w:p>
    <w:p w14:paraId="104BC74B" w14:textId="77777777" w:rsidR="001F69CE" w:rsidRDefault="001F69CE" w:rsidP="00FD1277">
      <w:pPr>
        <w:spacing w:line="276" w:lineRule="auto"/>
      </w:pPr>
    </w:p>
    <w:p w14:paraId="46293F51" w14:textId="77777777" w:rsidR="001F69CE" w:rsidRPr="00674F33" w:rsidRDefault="001F69CE" w:rsidP="00FD1277">
      <w:pPr>
        <w:spacing w:line="276" w:lineRule="auto"/>
      </w:pPr>
      <w:r>
        <w:rPr>
          <w:noProof/>
          <w:lang w:eastAsia="en-GB"/>
        </w:rPr>
        <w:drawing>
          <wp:inline distT="0" distB="0" distL="0" distR="0" wp14:anchorId="2FB21DEF" wp14:editId="5F333503">
            <wp:extent cx="5724525" cy="3429000"/>
            <wp:effectExtent l="0" t="0" r="9525" b="0"/>
            <wp:docPr id="23" name="Picture 4" descr="C:\Dropbox\projects\Ant-Simulation\writeup\assests\Maintainance\Website structure\webpage (labe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ropbox\projects\Ant-Simulation\writeup\assests\Maintainance\Website structure\webpage (labeled).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376EF3AC" w14:textId="77777777" w:rsidR="001F69CE" w:rsidRDefault="001F69CE" w:rsidP="00FD1277">
      <w:pPr>
        <w:spacing w:line="276" w:lineRule="auto"/>
      </w:pPr>
      <w:r>
        <w:t xml:space="preserve">The page is written in HTML. The configuration panel is completely populated at run time with characteristics. This is done to more easily allow characteristics to be added to the system as they are only required to be added to </w:t>
      </w:r>
      <w:r w:rsidRPr="007E0E54">
        <w:rPr>
          <w:rStyle w:val="CodeinlineChar"/>
        </w:rPr>
        <w:t>core/config.js</w:t>
      </w:r>
      <w:r>
        <w:t xml:space="preserve">. The same is true for the data panel. Species data is populated throughout the simulation as species change. This means that the HTML code in </w:t>
      </w:r>
      <w:r w:rsidRPr="003F1B4C">
        <w:rPr>
          <w:rStyle w:val="CodeinlineChar"/>
        </w:rPr>
        <w:t>index.html</w:t>
      </w:r>
      <w:r>
        <w:t xml:space="preserve"> is only a small part of the actual HTML displayed in the system. The following is the page with scripts turned off, to demonstrate how much of the page is generated dynamically at run time.</w:t>
      </w:r>
    </w:p>
    <w:p w14:paraId="3686E0E1" w14:textId="77777777" w:rsidR="001F69CE" w:rsidRDefault="001F69CE" w:rsidP="00FD1277">
      <w:pPr>
        <w:spacing w:line="276" w:lineRule="auto"/>
      </w:pPr>
      <w:r>
        <w:rPr>
          <w:noProof/>
          <w:lang w:eastAsia="en-GB"/>
        </w:rPr>
        <w:drawing>
          <wp:inline distT="0" distB="0" distL="0" distR="0" wp14:anchorId="4A859B9A" wp14:editId="02AF4D7F">
            <wp:extent cx="5724525" cy="1174261"/>
            <wp:effectExtent l="0" t="0" r="0" b="698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ropbox\projects\Ant-Simulation\writeup\assests\Maintainance\Website structure\webpage (no scripts).PNG"/>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5724525" cy="1174261"/>
                    </a:xfrm>
                    <a:prstGeom prst="rect">
                      <a:avLst/>
                    </a:prstGeom>
                    <a:noFill/>
                    <a:ln>
                      <a:noFill/>
                    </a:ln>
                  </pic:spPr>
                </pic:pic>
              </a:graphicData>
            </a:graphic>
          </wp:inline>
        </w:drawing>
      </w:r>
    </w:p>
    <w:p w14:paraId="6F6DF7F2" w14:textId="77777777" w:rsidR="001F69CE" w:rsidRDefault="001F69CE" w:rsidP="00FD1277">
      <w:pPr>
        <w:spacing w:line="276" w:lineRule="auto"/>
      </w:pPr>
    </w:p>
    <w:p w14:paraId="68CDE171" w14:textId="77777777" w:rsidR="001F69CE" w:rsidRDefault="001F69CE" w:rsidP="00FD1277">
      <w:pPr>
        <w:pStyle w:val="Heading3"/>
        <w:spacing w:after="240" w:line="276" w:lineRule="auto"/>
      </w:pPr>
      <w:bookmarkStart w:id="145" w:name="_Toc383185597"/>
      <w:r>
        <w:t>Style.css - page styling</w:t>
      </w:r>
      <w:bookmarkEnd w:id="145"/>
    </w:p>
    <w:p w14:paraId="3D4EA6DC" w14:textId="77777777" w:rsidR="001F69CE" w:rsidRPr="001758E5" w:rsidRDefault="001F69CE" w:rsidP="00FD1277">
      <w:pPr>
        <w:spacing w:line="276" w:lineRule="auto"/>
      </w:pPr>
      <w:r>
        <w:t xml:space="preserve">The page is styled in CSS </w:t>
      </w:r>
      <w:r w:rsidRPr="009666D2">
        <w:rPr>
          <w:i/>
        </w:rPr>
        <w:t>Note</w:t>
      </w:r>
      <w:r>
        <w:t>: This styling only affects the HTML generated in the page. The simulation itself uses the HTML canvas API and is styled separately see configuration for styling the canvas.</w:t>
      </w:r>
    </w:p>
    <w:p w14:paraId="0D64149A" w14:textId="77777777" w:rsidR="001F69CE" w:rsidRDefault="001F69CE" w:rsidP="00FD1277">
      <w:pPr>
        <w:pStyle w:val="Heading3"/>
        <w:spacing w:after="240" w:line="276" w:lineRule="auto"/>
      </w:pPr>
      <w:bookmarkStart w:id="146" w:name="_Toc383185598"/>
      <w:r>
        <w:t>Core system</w:t>
      </w:r>
      <w:bookmarkEnd w:id="146"/>
    </w:p>
    <w:p w14:paraId="537700C8" w14:textId="77777777" w:rsidR="001F69CE" w:rsidRDefault="001F69CE" w:rsidP="00FD1277">
      <w:pPr>
        <w:spacing w:line="276" w:lineRule="auto"/>
      </w:pPr>
      <w:r>
        <w:t>The application is split into 10 classes and 5 modules. Each is purposed to represent or contain functions applicable to a certain aspect of the simulation.</w:t>
      </w:r>
    </w:p>
    <w:p w14:paraId="537A0F27" w14:textId="77777777" w:rsidR="001039AA" w:rsidRDefault="001039AA" w:rsidP="00FD1277">
      <w:pPr>
        <w:spacing w:line="276" w:lineRule="auto"/>
        <w:rPr>
          <w:rFonts w:asciiTheme="majorHAnsi" w:hAnsiTheme="majorHAnsi"/>
          <w:color w:val="365F91" w:themeColor="accent1" w:themeShade="BF"/>
          <w:sz w:val="24"/>
          <w:szCs w:val="24"/>
        </w:rPr>
      </w:pPr>
    </w:p>
    <w:p w14:paraId="1765D246" w14:textId="77777777" w:rsidR="001F69CE" w:rsidRPr="00B9078E" w:rsidRDefault="001F69CE" w:rsidP="00FD1277">
      <w:pPr>
        <w:spacing w:line="276" w:lineRule="auto"/>
        <w:rPr>
          <w:rFonts w:asciiTheme="majorHAnsi" w:hAnsiTheme="majorHAnsi"/>
          <w:color w:val="365F91" w:themeColor="accent1" w:themeShade="BF"/>
          <w:sz w:val="24"/>
          <w:szCs w:val="24"/>
        </w:rPr>
      </w:pPr>
      <w:r w:rsidRPr="00B9078E">
        <w:rPr>
          <w:rFonts w:asciiTheme="majorHAnsi" w:hAnsiTheme="majorHAnsi"/>
          <w:color w:val="365F91" w:themeColor="accent1" w:themeShade="BF"/>
          <w:sz w:val="24"/>
          <w:szCs w:val="24"/>
        </w:rPr>
        <w:t>Ants.js – the Ant class</w:t>
      </w:r>
    </w:p>
    <w:p w14:paraId="38408433" w14:textId="77777777" w:rsidR="001F69CE" w:rsidRPr="00F2467C" w:rsidRDefault="001F69CE" w:rsidP="00FD1277">
      <w:pPr>
        <w:spacing w:line="276" w:lineRule="auto"/>
      </w:pPr>
      <w:r>
        <w:t>The Ant class is the parent class of all other ant classes in the system (worker, soldier and queen). It defines the basic properties of an ant (size, position, id, species, home nest…) and its basic actions (</w:t>
      </w:r>
      <w:proofErr w:type="spellStart"/>
      <w:r>
        <w:t>takeFood</w:t>
      </w:r>
      <w:proofErr w:type="spellEnd"/>
      <w:r>
        <w:t xml:space="preserve">, </w:t>
      </w:r>
      <w:proofErr w:type="spellStart"/>
      <w:r>
        <w:t>getFood</w:t>
      </w:r>
      <w:proofErr w:type="spellEnd"/>
      <w:r>
        <w:t>, scan, smell…).</w:t>
      </w:r>
    </w:p>
    <w:p w14:paraId="1E1C57EB"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Worker.js – the Worker class</w:t>
      </w:r>
    </w:p>
    <w:p w14:paraId="40659F79" w14:textId="77777777" w:rsidR="001F69CE" w:rsidRPr="00F2467C" w:rsidRDefault="001F69CE" w:rsidP="00FD1277">
      <w:pPr>
        <w:spacing w:line="276" w:lineRule="auto"/>
      </w:pPr>
      <w:r>
        <w:t>The Worker class represents a worker ant. It defines properties and methods to do with the search, collection and deposition of food.</w:t>
      </w:r>
    </w:p>
    <w:p w14:paraId="15A3BB47"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Soldier.js – the Soldier class</w:t>
      </w:r>
    </w:p>
    <w:p w14:paraId="45544FDC" w14:textId="77777777" w:rsidR="001F69CE" w:rsidRPr="001E5E18" w:rsidRDefault="001F69CE" w:rsidP="00FD1277">
      <w:pPr>
        <w:spacing w:line="276" w:lineRule="auto"/>
      </w:pPr>
      <w:r>
        <w:t>The Soldier class represents a soldier ant. It defines properties and methods to do with the guarding and attacking of other ants and nests within the Map.</w:t>
      </w:r>
    </w:p>
    <w:p w14:paraId="4E88862F"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Queen.js – the Queen class</w:t>
      </w:r>
    </w:p>
    <w:p w14:paraId="66909C0D" w14:textId="77777777" w:rsidR="001F69CE" w:rsidRPr="001E5E18" w:rsidRDefault="001F69CE" w:rsidP="00FD1277">
      <w:pPr>
        <w:spacing w:line="276" w:lineRule="auto"/>
      </w:pPr>
      <w:r>
        <w:t>The Queen class represents a queen ant. It defines properties and methods to do with the location and creation of a new nest.</w:t>
      </w:r>
    </w:p>
    <w:p w14:paraId="54BF9CE7"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Species.js – the Species class</w:t>
      </w:r>
    </w:p>
    <w:p w14:paraId="55F31F43" w14:textId="77777777" w:rsidR="001F69CE" w:rsidRDefault="001F69CE" w:rsidP="00FD1277">
      <w:pPr>
        <w:spacing w:line="276" w:lineRule="auto"/>
      </w:pPr>
      <w:r>
        <w:t>The Species class represents a species in the simulation. A species is a collection of specific characteristic values. The species class defines properties and methods to do with the storing and mutation of characteristics. All ants and nests have a species. Ants born from a particular nest will inherit the species of the nest. However if the ant is a queen ant, there is a chance that the species will be mutated and the queen will inherit the mutated species.</w:t>
      </w:r>
    </w:p>
    <w:p w14:paraId="6B0322E8" w14:textId="77777777" w:rsidR="001F69CE" w:rsidRDefault="001F69CE" w:rsidP="00FD1277">
      <w:pPr>
        <w:spacing w:line="276" w:lineRule="auto"/>
      </w:pPr>
      <w:r>
        <w:t>If a species is mutated, it means that a single characteristics value has been altered from its original value.</w:t>
      </w:r>
    </w:p>
    <w:p w14:paraId="725F08C0" w14:textId="77777777" w:rsidR="001F69CE" w:rsidRDefault="001F69CE" w:rsidP="00FD1277">
      <w:pPr>
        <w:spacing w:line="276" w:lineRule="auto"/>
      </w:pPr>
      <w:r>
        <w:t>In the simulation, each species has a unique colour. The colour is randomly generated when the species is created. All ants and nests belonging to the species will also appear to be this colour. This allows entities from the same species to be easily identified in the simulations interface.</w:t>
      </w:r>
    </w:p>
    <w:p w14:paraId="42DFB24C" w14:textId="77777777" w:rsidR="001F69CE" w:rsidRPr="001E5E18" w:rsidRDefault="001F69CE" w:rsidP="00FD1277">
      <w:pPr>
        <w:spacing w:line="276" w:lineRule="auto"/>
      </w:pPr>
      <w:r>
        <w:t>For data collection purposes, the species class keeps track of all ants and nests which belong it its species. This is used in the data panel where a species data is shown.</w:t>
      </w:r>
    </w:p>
    <w:p w14:paraId="1AC7F3E4"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Nest.js – the Nest class</w:t>
      </w:r>
    </w:p>
    <w:p w14:paraId="03E422FC" w14:textId="77777777" w:rsidR="001F69CE" w:rsidRPr="00C279E9" w:rsidRDefault="001F69CE" w:rsidP="00FD1277">
      <w:pPr>
        <w:spacing w:line="276" w:lineRule="auto"/>
      </w:pPr>
      <w:r>
        <w:t xml:space="preserve">The Nest class represents an ant’s nest. It defines properties and methods to do with the creation of new ants. </w:t>
      </w:r>
    </w:p>
    <w:p w14:paraId="621ED704"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 xml:space="preserve">NestPiece.js – the </w:t>
      </w:r>
      <w:proofErr w:type="spellStart"/>
      <w:r w:rsidRPr="001B3995">
        <w:rPr>
          <w:rFonts w:asciiTheme="majorHAnsi" w:hAnsiTheme="majorHAnsi"/>
          <w:color w:val="365F91" w:themeColor="accent1" w:themeShade="BF"/>
          <w:sz w:val="24"/>
          <w:szCs w:val="24"/>
        </w:rPr>
        <w:t>NestPiece</w:t>
      </w:r>
      <w:proofErr w:type="spellEnd"/>
      <w:r w:rsidRPr="001B3995">
        <w:rPr>
          <w:rFonts w:asciiTheme="majorHAnsi" w:hAnsiTheme="majorHAnsi"/>
          <w:color w:val="365F91" w:themeColor="accent1" w:themeShade="BF"/>
          <w:sz w:val="24"/>
          <w:szCs w:val="24"/>
        </w:rPr>
        <w:t xml:space="preserve"> class</w:t>
      </w:r>
    </w:p>
    <w:p w14:paraId="542B9A81" w14:textId="77777777" w:rsidR="001F69CE" w:rsidRPr="007A244D" w:rsidRDefault="001F69CE" w:rsidP="00FD1277">
      <w:pPr>
        <w:spacing w:line="276" w:lineRule="auto"/>
      </w:pPr>
      <w:r>
        <w:t xml:space="preserve">The </w:t>
      </w:r>
      <w:proofErr w:type="spellStart"/>
      <w:r>
        <w:t>NestPiece</w:t>
      </w:r>
      <w:proofErr w:type="spellEnd"/>
      <w:r>
        <w:t xml:space="preserve"> class represents a piece of the nest on the map. The nest which appears on the map is made up of a number of nest pieces, one per cell. This is done so that when a nest is attacked, parts of the nest can be destroyed while the rest of the nest remains. The nest pieces do not control any actions to do with the running of the nest and are simply physical representations of a nest object on the map. The Nest class on the other hand is the entity which controls the nest. Once all of a nests nest pieces are destroyed the nest will be destroyed. </w:t>
      </w:r>
      <w:r w:rsidRPr="00B81199">
        <w:rPr>
          <w:i/>
        </w:rPr>
        <w:t>Note</w:t>
      </w:r>
      <w:r>
        <w:t>:</w:t>
      </w:r>
      <w:r w:rsidR="00FD1277">
        <w:t xml:space="preserve"> See Nest vs. </w:t>
      </w:r>
      <w:proofErr w:type="spellStart"/>
      <w:r w:rsidR="00FD1277">
        <w:t>NestPieces</w:t>
      </w:r>
      <w:proofErr w:type="spellEnd"/>
      <w:r w:rsidR="00FD1277">
        <w:t xml:space="preserve"> in Difficult to Understand C</w:t>
      </w:r>
      <w:r>
        <w:t xml:space="preserve">ode </w:t>
      </w:r>
      <w:r w:rsidR="00FD1277">
        <w:t xml:space="preserve">section </w:t>
      </w:r>
      <w:r>
        <w:t>for more details on their differences.</w:t>
      </w:r>
    </w:p>
    <w:p w14:paraId="27D32FD7"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Pheromone.js – the Pheromone class</w:t>
      </w:r>
    </w:p>
    <w:p w14:paraId="6BDF10F0" w14:textId="77777777" w:rsidR="001F69CE" w:rsidRPr="00B81199" w:rsidRDefault="001F69CE" w:rsidP="00FD1277">
      <w:pPr>
        <w:spacing w:line="276" w:lineRule="auto"/>
      </w:pPr>
      <w:r>
        <w:t>The Pheromone class represents a pheromone on the map. It defines methods and properties to do with adding, removing and updating a pheromone. A pheromone has a concentration this will slowly decay as it evaporates over time. When a pheromones concentration is less than or equal to 0 the pheromone is removed from the map.</w:t>
      </w:r>
    </w:p>
    <w:p w14:paraId="6799AC1D"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 xml:space="preserve">FoodSystem.js – the </w:t>
      </w:r>
      <w:proofErr w:type="spellStart"/>
      <w:r w:rsidRPr="001B3995">
        <w:rPr>
          <w:rFonts w:asciiTheme="majorHAnsi" w:hAnsiTheme="majorHAnsi"/>
          <w:color w:val="365F91" w:themeColor="accent1" w:themeShade="BF"/>
          <w:sz w:val="24"/>
          <w:szCs w:val="24"/>
        </w:rPr>
        <w:t>FoodSystem</w:t>
      </w:r>
      <w:proofErr w:type="spellEnd"/>
      <w:r w:rsidRPr="001B3995">
        <w:rPr>
          <w:rFonts w:asciiTheme="majorHAnsi" w:hAnsiTheme="majorHAnsi"/>
          <w:color w:val="365F91" w:themeColor="accent1" w:themeShade="BF"/>
          <w:sz w:val="24"/>
          <w:szCs w:val="24"/>
        </w:rPr>
        <w:t xml:space="preserve"> class</w:t>
      </w:r>
    </w:p>
    <w:p w14:paraId="0D6CC827" w14:textId="77777777" w:rsidR="001F69CE" w:rsidRDefault="001F69CE" w:rsidP="00FD1277">
      <w:pPr>
        <w:spacing w:line="276" w:lineRule="auto"/>
      </w:pPr>
      <w:r>
        <w:t xml:space="preserve">The </w:t>
      </w:r>
      <w:proofErr w:type="spellStart"/>
      <w:r>
        <w:t>FoodSystem</w:t>
      </w:r>
      <w:proofErr w:type="spellEnd"/>
      <w:r>
        <w:t xml:space="preserve"> class defines properties and methods to place and grow food in the map. </w:t>
      </w:r>
      <w:r w:rsidRPr="00167A2E">
        <w:rPr>
          <w:i/>
        </w:rPr>
        <w:t>Note</w:t>
      </w:r>
      <w:r>
        <w:t xml:space="preserve">: The amount of food placed in the map is controlled in the </w:t>
      </w:r>
      <w:r w:rsidRPr="00827233">
        <w:rPr>
          <w:rStyle w:val="CodeinlineChar"/>
        </w:rPr>
        <w:t>config.js</w:t>
      </w:r>
      <w:r>
        <w:t xml:space="preserve"> file. See the Environment section in configuration for details on how to edit the amount of food or how it grows.</w:t>
      </w:r>
    </w:p>
    <w:p w14:paraId="21473E10"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Food.js – the Food class</w:t>
      </w:r>
    </w:p>
    <w:p w14:paraId="4524A0A3" w14:textId="77777777" w:rsidR="001F69CE" w:rsidRPr="003C37A6" w:rsidRDefault="001F69CE" w:rsidP="00FD1277">
      <w:pPr>
        <w:spacing w:line="276" w:lineRule="auto"/>
      </w:pPr>
      <w:r>
        <w:t xml:space="preserve">The Food class represents a single piece of food. It defines properties and methods to place, draw and grow food. A piece of food contains an amount property; this is the amount of food that the piece contains. Different pieces of food can contain different amounts/concentrations of food; this is controlled by the </w:t>
      </w:r>
      <w:proofErr w:type="spellStart"/>
      <w:r>
        <w:t>FoodSystem</w:t>
      </w:r>
      <w:proofErr w:type="spellEnd"/>
      <w:r>
        <w:t xml:space="preserve"> object which created the food. Foods of different concentrations appear different shades of the </w:t>
      </w:r>
      <w:r w:rsidRPr="00E74883">
        <w:rPr>
          <w:rStyle w:val="CodeinlineChar"/>
        </w:rPr>
        <w:t>FOOD_COLOUR</w:t>
      </w:r>
      <w:r>
        <w:t>. A darker shade means the food piece contains a higher concentration of food. While a lighter colour contains a lower concentration of food.</w:t>
      </w:r>
    </w:p>
    <w:p w14:paraId="2933693A"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map.js – the map module</w:t>
      </w:r>
    </w:p>
    <w:p w14:paraId="3458B202" w14:textId="77777777" w:rsidR="001F69CE" w:rsidRDefault="001F69CE" w:rsidP="00FD1277">
      <w:pPr>
        <w:spacing w:line="276" w:lineRule="auto"/>
      </w:pPr>
      <w:r>
        <w:t xml:space="preserve">The map module defines functions relating to the creation, drawing and navigation of the map. The </w:t>
      </w:r>
      <w:proofErr w:type="spellStart"/>
      <w:r w:rsidRPr="00153D05">
        <w:rPr>
          <w:rStyle w:val="CodeinlineChar"/>
        </w:rPr>
        <w:t>MAP</w:t>
      </w:r>
      <w:r>
        <w:t>itself</w:t>
      </w:r>
      <w:proofErr w:type="spellEnd"/>
      <w:r>
        <w:t xml:space="preserve"> is a global variable which represents the map which entitles are placed in the simulation. The map is comprised of cells; each cell can contain multiple entities:</w:t>
      </w:r>
    </w:p>
    <w:p w14:paraId="49B1CBB2" w14:textId="77777777" w:rsidR="001F69CE" w:rsidRDefault="001F69CE" w:rsidP="00FD1277">
      <w:pPr>
        <w:pStyle w:val="ListParagraph"/>
        <w:numPr>
          <w:ilvl w:val="0"/>
          <w:numId w:val="59"/>
        </w:numPr>
        <w:spacing w:line="276" w:lineRule="auto"/>
        <w:ind w:left="567" w:hanging="283"/>
      </w:pPr>
      <w:r w:rsidRPr="00153D05">
        <w:rPr>
          <w:rStyle w:val="CodeinlineChar"/>
        </w:rPr>
        <w:t>MAP[index].ants</w:t>
      </w:r>
      <w:r>
        <w:t xml:space="preserve"> – is an array of all the ants in the current cell.</w:t>
      </w:r>
    </w:p>
    <w:p w14:paraId="44E044C1" w14:textId="77777777" w:rsidR="001F69CE" w:rsidRDefault="001F69CE" w:rsidP="00FD1277">
      <w:pPr>
        <w:pStyle w:val="ListParagraph"/>
        <w:numPr>
          <w:ilvl w:val="0"/>
          <w:numId w:val="59"/>
        </w:numPr>
        <w:spacing w:line="276" w:lineRule="auto"/>
        <w:ind w:left="567" w:hanging="283"/>
      </w:pPr>
      <w:r w:rsidRPr="00153D05">
        <w:rPr>
          <w:rStyle w:val="CodeinlineChar"/>
        </w:rPr>
        <w:t>MAP[index].pheromones</w:t>
      </w:r>
      <w:r>
        <w:t xml:space="preserve"> – is an array of all the pheromones in the cell.</w:t>
      </w:r>
    </w:p>
    <w:p w14:paraId="6ABA78D3" w14:textId="4CFC2834" w:rsidR="001F69CE" w:rsidRDefault="001F69CE" w:rsidP="00FD1277">
      <w:pPr>
        <w:pStyle w:val="ListParagraph"/>
        <w:numPr>
          <w:ilvl w:val="0"/>
          <w:numId w:val="59"/>
        </w:numPr>
        <w:spacing w:line="276" w:lineRule="auto"/>
        <w:ind w:left="567" w:hanging="283"/>
      </w:pPr>
      <w:r w:rsidRPr="00153D05">
        <w:rPr>
          <w:rStyle w:val="CodeinlineChar"/>
        </w:rPr>
        <w:t>MAP[index].food</w:t>
      </w:r>
      <w:r>
        <w:t xml:space="preserve"> – contains either </w:t>
      </w:r>
      <w:r w:rsidRPr="00153D05">
        <w:rPr>
          <w:rStyle w:val="CodeinlineChar"/>
        </w:rPr>
        <w:t>void(0)</w:t>
      </w:r>
      <w:r>
        <w:t xml:space="preserve"> if there is no food in the cell or a food object if there is.</w:t>
      </w:r>
      <w:r w:rsidR="005427F3">
        <w:t xml:space="preserve"> </w:t>
      </w:r>
      <w:r w:rsidRPr="00073D37">
        <w:rPr>
          <w:i/>
        </w:rPr>
        <w:t>Note</w:t>
      </w:r>
      <w:r>
        <w:t xml:space="preserve">: unlike </w:t>
      </w:r>
      <w:r w:rsidRPr="00E74883">
        <w:rPr>
          <w:rStyle w:val="CodeinlineChar"/>
        </w:rPr>
        <w:t>MAP[index].ants</w:t>
      </w:r>
      <w:r>
        <w:t xml:space="preserve"> and </w:t>
      </w:r>
      <w:r w:rsidRPr="00E74883">
        <w:rPr>
          <w:rStyle w:val="CodeinlineChar"/>
        </w:rPr>
        <w:t>MAP[index].pheromones</w:t>
      </w:r>
      <w:r>
        <w:t xml:space="preserve">, </w:t>
      </w:r>
      <w:r w:rsidRPr="00E74883">
        <w:rPr>
          <w:rStyle w:val="CodeinlineChar"/>
        </w:rPr>
        <w:t>MAP[index].food</w:t>
      </w:r>
      <w:r>
        <w:t xml:space="preserve"> is not an array i.e. can contain only a single object. </w:t>
      </w:r>
    </w:p>
    <w:p w14:paraId="0EBA3941" w14:textId="77777777" w:rsidR="001F69CE" w:rsidRDefault="001F69CE" w:rsidP="00FD1277">
      <w:pPr>
        <w:spacing w:line="276" w:lineRule="auto"/>
      </w:pPr>
      <w:r w:rsidRPr="00073D37">
        <w:rPr>
          <w:i/>
        </w:rPr>
        <w:t>Note</w:t>
      </w:r>
      <w:r>
        <w:t xml:space="preserve">: </w:t>
      </w:r>
      <w:r w:rsidRPr="00073D37">
        <w:rPr>
          <w:rStyle w:val="CodeinlineChar"/>
        </w:rPr>
        <w:t>index</w:t>
      </w:r>
      <w:r>
        <w:t xml:space="preserve"> in the above list is an integer relating to the index of a cell in the </w:t>
      </w:r>
      <w:r w:rsidRPr="00321A4C">
        <w:rPr>
          <w:rStyle w:val="CodeinlineChar"/>
        </w:rPr>
        <w:t>MAP</w:t>
      </w:r>
      <w:r>
        <w:t xml:space="preserve"> array this varies from 0 up to the </w:t>
      </w:r>
      <w:r w:rsidRPr="00073D37">
        <w:rPr>
          <w:rStyle w:val="CodeinlineChar"/>
        </w:rPr>
        <w:t>GRID_SIZE.width * GRID_SIZE.height</w:t>
      </w:r>
      <w:r>
        <w:t xml:space="preserve"> i.e. the </w:t>
      </w:r>
      <w:r w:rsidRPr="00073D37">
        <w:rPr>
          <w:rStyle w:val="CodeinlineChar"/>
        </w:rPr>
        <w:t>NUMBER_OF_CELLS</w:t>
      </w:r>
      <w:r>
        <w:t xml:space="preserve"> constant.</w:t>
      </w:r>
    </w:p>
    <w:p w14:paraId="19333D18" w14:textId="77777777" w:rsidR="001F69CE" w:rsidRPr="006D560A" w:rsidRDefault="001F69CE" w:rsidP="00FD1277">
      <w:pPr>
        <w:spacing w:line="276" w:lineRule="auto"/>
      </w:pPr>
      <w:r w:rsidRPr="00F26638">
        <w:rPr>
          <w:i/>
        </w:rPr>
        <w:t>Note</w:t>
      </w:r>
      <w:r>
        <w:t xml:space="preserve">: Ants can move distances smaller than the size of a single cell, this means that ants may exist between cells when drawn. However on the </w:t>
      </w:r>
      <w:r w:rsidRPr="00F26638">
        <w:rPr>
          <w:rStyle w:val="CodeinlineChar"/>
        </w:rPr>
        <w:t>MAP</w:t>
      </w:r>
      <w:r>
        <w:t xml:space="preserve"> the cell which the ant lies in mostly will be used as the cell which the ant is in i.e. the cell which the majority of the ants body lies in will be used as an approximation to its position.</w:t>
      </w:r>
    </w:p>
    <w:p w14:paraId="5DBB8A53"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controls.js – the controls module</w:t>
      </w:r>
    </w:p>
    <w:p w14:paraId="7EB66C5D" w14:textId="77777777" w:rsidR="001F69CE" w:rsidRDefault="001F69CE" w:rsidP="00FD1277">
      <w:pPr>
        <w:spacing w:line="276" w:lineRule="auto"/>
        <w:sectPr w:rsidR="001F69CE" w:rsidSect="004C53DD">
          <w:pgSz w:w="11906" w:h="16838"/>
          <w:pgMar w:top="1440" w:right="1440" w:bottom="1440" w:left="1440" w:header="708" w:footer="708" w:gutter="0"/>
          <w:cols w:space="708"/>
          <w:docGrid w:linePitch="360"/>
        </w:sectPr>
      </w:pPr>
      <w:r>
        <w:t>The controls module is responsible for HTML generation. It controls functions for the creation and removal of HTML elements. The module is used when the page is first loaded to resize the canvas and generate the inputs in the configuration panel from the characteristics defined in config.js. It is then used to generate species data when new species are created, and update species data each tick.</w:t>
      </w:r>
    </w:p>
    <w:p w14:paraId="3768204D" w14:textId="77777777" w:rsidR="001F69CE" w:rsidRDefault="001F69CE" w:rsidP="00FD1277">
      <w:pPr>
        <w:spacing w:line="276" w:lineRule="auto"/>
      </w:pPr>
    </w:p>
    <w:p w14:paraId="30ABEED5" w14:textId="77777777" w:rsidR="001F69CE" w:rsidRPr="00F26638" w:rsidRDefault="001F69CE" w:rsidP="00FD1277">
      <w:pPr>
        <w:spacing w:line="276" w:lineRule="auto"/>
      </w:pPr>
      <w:r>
        <w:rPr>
          <w:noProof/>
          <w:lang w:eastAsia="en-GB"/>
        </w:rPr>
        <w:drawing>
          <wp:anchor distT="0" distB="0" distL="114300" distR="114300" simplePos="0" relativeHeight="251642880" behindDoc="0" locked="0" layoutInCell="1" allowOverlap="1" wp14:anchorId="1A3CBFDB" wp14:editId="2798E950">
            <wp:simplePos x="0" y="0"/>
            <wp:positionH relativeFrom="margin">
              <wp:align>left</wp:align>
            </wp:positionH>
            <wp:positionV relativeFrom="paragraph">
              <wp:posOffset>891540</wp:posOffset>
            </wp:positionV>
            <wp:extent cx="1924050" cy="1838325"/>
            <wp:effectExtent l="0" t="0" r="0" b="9525"/>
            <wp:wrapTopAndBottom/>
            <wp:docPr id="25" name="Picture 7" descr="C:\Dropbox\projects\Ant-Simulation\writeup\assests\Maintainance\HTML generation\Generated HTML - referes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ropbox\projects\Ant-Simulation\writeup\assests\Maintainance\HTML generation\Generated HTML - referes to.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24050" cy="1838325"/>
                    </a:xfrm>
                    <a:prstGeom prst="rect">
                      <a:avLst/>
                    </a:prstGeom>
                    <a:noFill/>
                    <a:ln>
                      <a:noFill/>
                    </a:ln>
                  </pic:spPr>
                </pic:pic>
              </a:graphicData>
            </a:graphic>
          </wp:anchor>
        </w:drawing>
      </w:r>
      <w:r>
        <w:rPr>
          <w:noProof/>
          <w:lang w:eastAsia="en-GB"/>
        </w:rPr>
        <w:drawing>
          <wp:anchor distT="0" distB="0" distL="114300" distR="114300" simplePos="0" relativeHeight="251646976" behindDoc="0" locked="0" layoutInCell="1" allowOverlap="1" wp14:anchorId="303B67BF" wp14:editId="7207E160">
            <wp:simplePos x="0" y="0"/>
            <wp:positionH relativeFrom="margin">
              <wp:posOffset>2390775</wp:posOffset>
            </wp:positionH>
            <wp:positionV relativeFrom="paragraph">
              <wp:posOffset>447675</wp:posOffset>
            </wp:positionV>
            <wp:extent cx="5724525" cy="3067050"/>
            <wp:effectExtent l="0" t="0" r="9525" b="0"/>
            <wp:wrapTopAndBottom/>
            <wp:docPr id="26" name="Picture 8" descr="C:\Dropbox\projects\Ant-Simulation\writeup\assests\Maintainance\HTML generation\Generated 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ropbox\projects\Ant-Simulation\writeup\assests\Maintainance\HTML generation\Generated HTML.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anchor>
        </w:drawing>
      </w:r>
      <w:r>
        <w:t>The following are examples of some of the HTML generated by the controls module:</w:t>
      </w:r>
    </w:p>
    <w:p w14:paraId="4EF63872" w14:textId="77777777" w:rsidR="001F69CE" w:rsidRDefault="001F69CE" w:rsidP="002047FF">
      <w:r>
        <w:rPr>
          <w:noProof/>
          <w:lang w:eastAsia="en-GB"/>
        </w:rPr>
        <w:drawing>
          <wp:anchor distT="0" distB="0" distL="114300" distR="114300" simplePos="0" relativeHeight="251655168" behindDoc="0" locked="0" layoutInCell="1" allowOverlap="1" wp14:anchorId="335E1BA8" wp14:editId="3C57D891">
            <wp:simplePos x="0" y="0"/>
            <wp:positionH relativeFrom="margin">
              <wp:align>left</wp:align>
            </wp:positionH>
            <wp:positionV relativeFrom="paragraph">
              <wp:posOffset>3552825</wp:posOffset>
            </wp:positionV>
            <wp:extent cx="2343150" cy="314325"/>
            <wp:effectExtent l="0" t="0" r="0" b="9525"/>
            <wp:wrapTopAndBottom/>
            <wp:docPr id="27" name="Picture 9" descr="C:\Dropbox\projects\Ant-Simulation\writeup\assests\Maintainance\HTML generation\Generated HTML configuration panel - referes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ropbox\projects\Ant-Simulation\writeup\assests\Maintainance\HTML generation\Generated HTML configuration panel - referes to.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343150" cy="314325"/>
                    </a:xfrm>
                    <a:prstGeom prst="rect">
                      <a:avLst/>
                    </a:prstGeom>
                    <a:noFill/>
                    <a:ln>
                      <a:noFill/>
                    </a:ln>
                  </pic:spPr>
                </pic:pic>
              </a:graphicData>
            </a:graphic>
          </wp:anchor>
        </w:drawing>
      </w:r>
      <w:r>
        <w:rPr>
          <w:noProof/>
          <w:lang w:eastAsia="en-GB"/>
        </w:rPr>
        <w:drawing>
          <wp:anchor distT="0" distB="0" distL="114300" distR="114300" simplePos="0" relativeHeight="251651072" behindDoc="0" locked="0" layoutInCell="1" allowOverlap="1" wp14:anchorId="111C1908" wp14:editId="7DF90006">
            <wp:simplePos x="0" y="0"/>
            <wp:positionH relativeFrom="margin">
              <wp:align>left</wp:align>
            </wp:positionH>
            <wp:positionV relativeFrom="paragraph">
              <wp:posOffset>4185285</wp:posOffset>
            </wp:positionV>
            <wp:extent cx="8894445" cy="962025"/>
            <wp:effectExtent l="0" t="0" r="1905" b="9525"/>
            <wp:wrapSquare wrapText="bothSides"/>
            <wp:docPr id="28" name="Picture 10" descr="C:\Dropbox\projects\Ant-Simulation\writeup\assests\Maintainance\HTML generation\Generated HTML configuration 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ropbox\projects\Ant-Simulation\writeup\assests\Maintainance\HTML generation\Generated HTML configuration panel.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894445" cy="962025"/>
                    </a:xfrm>
                    <a:prstGeom prst="rect">
                      <a:avLst/>
                    </a:prstGeom>
                    <a:noFill/>
                    <a:ln>
                      <a:noFill/>
                    </a:ln>
                  </pic:spPr>
                </pic:pic>
              </a:graphicData>
            </a:graphic>
          </wp:anchor>
        </w:drawing>
      </w:r>
    </w:p>
    <w:p w14:paraId="56E049CD" w14:textId="77777777" w:rsidR="001F69CE" w:rsidRDefault="001F69CE" w:rsidP="00FD1277">
      <w:pPr>
        <w:pStyle w:val="Heading3"/>
        <w:spacing w:line="276" w:lineRule="auto"/>
        <w:sectPr w:rsidR="001F69CE" w:rsidSect="004C53DD">
          <w:pgSz w:w="16838" w:h="11906" w:orient="landscape"/>
          <w:pgMar w:top="1440" w:right="1440" w:bottom="1440" w:left="1440" w:header="708" w:footer="708" w:gutter="0"/>
          <w:cols w:space="708"/>
          <w:docGrid w:linePitch="360"/>
        </w:sectPr>
      </w:pPr>
    </w:p>
    <w:p w14:paraId="757C15E3" w14:textId="77777777" w:rsidR="001F69CE" w:rsidRPr="001B3995" w:rsidRDefault="001F69CE" w:rsidP="00FD1277">
      <w:pPr>
        <w:pStyle w:val="Heading3"/>
        <w:spacing w:after="240" w:line="276" w:lineRule="auto"/>
        <w:rPr>
          <w:sz w:val="24"/>
          <w:szCs w:val="24"/>
        </w:rPr>
      </w:pPr>
      <w:r w:rsidRPr="001B3995">
        <w:rPr>
          <w:sz w:val="24"/>
          <w:szCs w:val="24"/>
        </w:rPr>
        <w:t>canvas.js – the canvas module</w:t>
      </w:r>
    </w:p>
    <w:p w14:paraId="34608C31" w14:textId="77777777" w:rsidR="001F69CE" w:rsidRDefault="001F69CE" w:rsidP="00FD1277">
      <w:pPr>
        <w:spacing w:line="276" w:lineRule="auto"/>
      </w:pPr>
      <w:r>
        <w:t xml:space="preserve">The canvas module contains a collection of functions which operate on the canvas as well as use the canvas API. The canvas is a new tag in the HTML5 specification, it allows for dynamic, scriptable </w:t>
      </w:r>
      <w:r w:rsidRPr="001B3995">
        <w:rPr>
          <w:rFonts w:asciiTheme="majorHAnsi" w:eastAsiaTheme="majorEastAsia" w:hAnsiTheme="majorHAnsi" w:cstheme="majorBidi"/>
          <w:color w:val="365F91" w:themeColor="accent1" w:themeShade="BF"/>
          <w:sz w:val="24"/>
          <w:szCs w:val="24"/>
        </w:rPr>
        <w:t xml:space="preserve">rendering of 2D shapes. </w:t>
      </w:r>
      <w:proofErr w:type="spellStart"/>
      <w:r w:rsidRPr="001B3995">
        <w:rPr>
          <w:rFonts w:asciiTheme="majorHAnsi" w:eastAsiaTheme="majorEastAsia" w:hAnsiTheme="majorHAnsi" w:cstheme="majorBidi"/>
          <w:color w:val="365F91" w:themeColor="accent1" w:themeShade="BF"/>
          <w:sz w:val="24"/>
          <w:szCs w:val="24"/>
        </w:rPr>
        <w:t>Thecanvas</w:t>
      </w:r>
      <w:proofErr w:type="spellEnd"/>
      <w:r w:rsidRPr="001B3995">
        <w:rPr>
          <w:rFonts w:asciiTheme="majorHAnsi" w:eastAsiaTheme="majorEastAsia" w:hAnsiTheme="majorHAnsi" w:cstheme="majorBidi"/>
          <w:color w:val="365F91" w:themeColor="accent1" w:themeShade="BF"/>
          <w:sz w:val="24"/>
          <w:szCs w:val="24"/>
        </w:rPr>
        <w:t xml:space="preserve"> module impended mainly contains shortcuts for drawing shapes</w:t>
      </w:r>
      <w:r>
        <w:t xml:space="preserve"> such as rectangles, lines, arcs and circles. However also contains functions for resizing and clearing the canvas. </w:t>
      </w:r>
    </w:p>
    <w:p w14:paraId="76EF0ED6" w14:textId="77777777" w:rsidR="001F69CE" w:rsidRPr="00F34F8F" w:rsidRDefault="001F69CE" w:rsidP="00FD1277">
      <w:pPr>
        <w:spacing w:line="276" w:lineRule="auto"/>
      </w:pPr>
      <w:r w:rsidRPr="008A2A66">
        <w:rPr>
          <w:i/>
        </w:rPr>
        <w:t>Note</w:t>
      </w:r>
      <w:r>
        <w:t>: The canvas module is the only location where calls to the canvas API are used. This is done so that</w:t>
      </w:r>
      <w:r w:rsidR="00FD1277">
        <w:t xml:space="preserve"> </w:t>
      </w:r>
      <w:r>
        <w:t>if the specification changes or is updated; only a single module must be changed to reflect the changes in the API. This makes the project much easier to maintain.</w:t>
      </w:r>
    </w:p>
    <w:p w14:paraId="4C191C2E" w14:textId="77777777" w:rsidR="001F69CE" w:rsidRPr="001B3995" w:rsidRDefault="001F69CE" w:rsidP="00FD1277">
      <w:pPr>
        <w:pStyle w:val="Heading3"/>
        <w:spacing w:after="240" w:line="276" w:lineRule="auto"/>
        <w:rPr>
          <w:sz w:val="24"/>
          <w:szCs w:val="24"/>
        </w:rPr>
      </w:pPr>
      <w:r w:rsidRPr="001B3995">
        <w:rPr>
          <w:sz w:val="24"/>
          <w:szCs w:val="24"/>
        </w:rPr>
        <w:t>utilities.js – the utilities module</w:t>
      </w:r>
    </w:p>
    <w:p w14:paraId="7A5AF509" w14:textId="77777777" w:rsidR="001F69CE" w:rsidRPr="008A2A66" w:rsidRDefault="001F69CE" w:rsidP="00FD1277">
      <w:pPr>
        <w:spacing w:line="276" w:lineRule="auto"/>
      </w:pPr>
      <w:r>
        <w:t xml:space="preserve">The utilities module contains a collection of functions which are used by multiple classes and modules. It contains functions for generation of random values, calculation of distances, angles and boundaries, coordinate manipulating and conversion, retrieving selections of cells from the </w:t>
      </w:r>
      <w:r w:rsidRPr="00BD0789">
        <w:rPr>
          <w:rStyle w:val="CodeinlineChar"/>
        </w:rPr>
        <w:t>MAP</w:t>
      </w:r>
      <w:r>
        <w:t xml:space="preserve"> and creation of ants. </w:t>
      </w:r>
    </w:p>
    <w:p w14:paraId="0E7762CB" w14:textId="77777777" w:rsidR="001F69CE" w:rsidRDefault="001F69CE" w:rsidP="00FD1277">
      <w:pPr>
        <w:pStyle w:val="Heading3"/>
        <w:spacing w:after="240" w:line="276" w:lineRule="auto"/>
      </w:pPr>
      <w:r>
        <w:t>config.js – the configuration file</w:t>
      </w:r>
    </w:p>
    <w:p w14:paraId="1515B76D" w14:textId="77777777" w:rsidR="001F69CE" w:rsidRPr="003E6065" w:rsidRDefault="001F69CE" w:rsidP="00FD1277">
      <w:pPr>
        <w:spacing w:line="276" w:lineRule="auto"/>
      </w:pPr>
      <w:r>
        <w:t>The configuration file contains all of the system configurable values. Configuration for the entire system is done using this file. This is to improve maintainability as it means only a single file must be changed and it also means it is easier to locate configuration options.</w:t>
      </w:r>
    </w:p>
    <w:p w14:paraId="7D2A947B" w14:textId="77777777" w:rsidR="001F69CE" w:rsidRDefault="001F69CE" w:rsidP="00FD1277">
      <w:pPr>
        <w:pStyle w:val="Heading3"/>
        <w:spacing w:after="240" w:line="276" w:lineRule="auto"/>
      </w:pPr>
      <w:r>
        <w:t>main.js – the main program</w:t>
      </w:r>
    </w:p>
    <w:p w14:paraId="658F2240" w14:textId="77777777" w:rsidR="001F69CE" w:rsidRPr="0047379A" w:rsidRDefault="001F69CE" w:rsidP="00FD1277">
      <w:pPr>
        <w:spacing w:line="276" w:lineRule="auto"/>
      </w:pPr>
      <w:r>
        <w:t xml:space="preserve">This file is contains the main update loop for the simulation, and creates the simulation environment as well as defying event listeners for events such as shortcut key presses. The main update loop loops through every cell in the map and updates every pheromone; piece of food and ant each tick. The environment created creates a </w:t>
      </w:r>
      <w:proofErr w:type="spellStart"/>
      <w:r>
        <w:t>FoodSystem</w:t>
      </w:r>
      <w:proofErr w:type="spellEnd"/>
      <w:r>
        <w:t>, generates food and adds single queen ant to start the simulation.</w:t>
      </w:r>
    </w:p>
    <w:p w14:paraId="3F21DCEC" w14:textId="77777777" w:rsidR="001F69CE" w:rsidRDefault="001F69CE" w:rsidP="00FD1277">
      <w:pPr>
        <w:pStyle w:val="Heading3"/>
        <w:spacing w:after="240" w:line="276" w:lineRule="auto"/>
      </w:pPr>
      <w:bookmarkStart w:id="147" w:name="_Toc383185599"/>
      <w:r>
        <w:t>Tests</w:t>
      </w:r>
      <w:bookmarkEnd w:id="147"/>
    </w:p>
    <w:p w14:paraId="11252440" w14:textId="77777777" w:rsidR="001F69CE" w:rsidRDefault="001F69CE" w:rsidP="00FD1277">
      <w:pPr>
        <w:spacing w:line="276" w:lineRule="auto"/>
      </w:pPr>
      <w:r>
        <w:t>The system contains a large number of unit tests fo</w:t>
      </w:r>
      <w:r w:rsidR="00FD1277">
        <w:t>r all parts of the system. See Test Driven D</w:t>
      </w:r>
      <w:r>
        <w:t>evelopment section for more details.</w:t>
      </w:r>
    </w:p>
    <w:p w14:paraId="0CA431F9" w14:textId="77777777" w:rsidR="001039AA" w:rsidRPr="00F95565" w:rsidRDefault="001039AA" w:rsidP="00FD1277">
      <w:pPr>
        <w:spacing w:line="276" w:lineRule="auto"/>
        <w:sectPr w:rsidR="001039AA" w:rsidRPr="00F95565" w:rsidSect="004C53DD">
          <w:pgSz w:w="11906" w:h="16838"/>
          <w:pgMar w:top="1440" w:right="1440" w:bottom="1440" w:left="1440" w:header="708" w:footer="708" w:gutter="0"/>
          <w:cols w:space="708"/>
          <w:docGrid w:linePitch="360"/>
        </w:sectPr>
      </w:pPr>
    </w:p>
    <w:p w14:paraId="58EC6EE9" w14:textId="77777777" w:rsidR="001F69CE" w:rsidRDefault="001F69CE" w:rsidP="000C1D0C">
      <w:pPr>
        <w:pStyle w:val="Heading2"/>
        <w:spacing w:after="240"/>
      </w:pPr>
      <w:bookmarkStart w:id="148" w:name="_Toc383185600"/>
      <w:bookmarkStart w:id="149" w:name="_Toc383597870"/>
      <w:r>
        <w:t>Classes</w:t>
      </w:r>
      <w:bookmarkEnd w:id="148"/>
      <w:bookmarkEnd w:id="149"/>
    </w:p>
    <w:p w14:paraId="0167BB50" w14:textId="0528D98B" w:rsidR="001F69CE" w:rsidRPr="00DE2203" w:rsidRDefault="001F69CE" w:rsidP="00FD1277">
      <w:pPr>
        <w:spacing w:after="240" w:line="276" w:lineRule="auto"/>
      </w:pPr>
      <w:r w:rsidRPr="00643AF9">
        <w:rPr>
          <w:i/>
        </w:rPr>
        <w:t>Note</w:t>
      </w:r>
      <w:r>
        <w:t xml:space="preserve">: parameters of the function are appended with </w:t>
      </w:r>
      <w:r w:rsidRPr="00502687">
        <w:rPr>
          <w:b/>
        </w:rPr>
        <w:t>[</w:t>
      </w:r>
      <w:proofErr w:type="spellStart"/>
      <w:r w:rsidRPr="00502687">
        <w:rPr>
          <w:b/>
        </w:rPr>
        <w:t>param</w:t>
      </w:r>
      <w:proofErr w:type="spellEnd"/>
      <w:r w:rsidRPr="00502687">
        <w:rPr>
          <w:b/>
        </w:rPr>
        <w:t>]</w:t>
      </w:r>
      <w:r w:rsidR="005427F3">
        <w:rPr>
          <w:b/>
        </w:rPr>
        <w:t>.</w:t>
      </w:r>
    </w:p>
    <w:tbl>
      <w:tblPr>
        <w:tblStyle w:val="TableGrid"/>
        <w:tblW w:w="5233" w:type="dxa"/>
        <w:tblLayout w:type="fixed"/>
        <w:tblLook w:val="04A0" w:firstRow="1" w:lastRow="0" w:firstColumn="1" w:lastColumn="0" w:noHBand="0" w:noVBand="1"/>
      </w:tblPr>
      <w:tblGrid>
        <w:gridCol w:w="1713"/>
        <w:gridCol w:w="3520"/>
      </w:tblGrid>
      <w:tr w:rsidR="001F69CE" w:rsidRPr="001039AA" w14:paraId="0F603DC1" w14:textId="77777777" w:rsidTr="001039AA">
        <w:trPr>
          <w:trHeight w:val="280"/>
        </w:trPr>
        <w:tc>
          <w:tcPr>
            <w:tcW w:w="1713" w:type="dxa"/>
          </w:tcPr>
          <w:p w14:paraId="0389974D" w14:textId="0B2E5303" w:rsidR="001F69CE" w:rsidRPr="001039AA" w:rsidRDefault="001F69CE" w:rsidP="005427F3">
            <w:pPr>
              <w:pStyle w:val="TableStyle1"/>
              <w:spacing w:line="276" w:lineRule="auto"/>
              <w:jc w:val="center"/>
              <w:rPr>
                <w:sz w:val="24"/>
              </w:rPr>
            </w:pPr>
            <w:r w:rsidRPr="001039AA">
              <w:rPr>
                <w:sz w:val="24"/>
              </w:rPr>
              <w:t>Type</w:t>
            </w:r>
          </w:p>
        </w:tc>
        <w:tc>
          <w:tcPr>
            <w:tcW w:w="3520" w:type="dxa"/>
          </w:tcPr>
          <w:p w14:paraId="507E1108" w14:textId="77777777" w:rsidR="001F69CE" w:rsidRPr="001039AA" w:rsidRDefault="001F69CE" w:rsidP="005427F3">
            <w:pPr>
              <w:pStyle w:val="TableStyle1"/>
              <w:spacing w:line="276" w:lineRule="auto"/>
              <w:jc w:val="center"/>
              <w:rPr>
                <w:sz w:val="24"/>
              </w:rPr>
            </w:pPr>
            <w:r w:rsidRPr="001039AA">
              <w:rPr>
                <w:sz w:val="24"/>
              </w:rPr>
              <w:t>Description</w:t>
            </w:r>
          </w:p>
        </w:tc>
      </w:tr>
      <w:tr w:rsidR="001F69CE" w:rsidRPr="001039AA" w14:paraId="074C9356" w14:textId="77777777" w:rsidTr="001039AA">
        <w:trPr>
          <w:trHeight w:val="280"/>
        </w:trPr>
        <w:tc>
          <w:tcPr>
            <w:tcW w:w="1713" w:type="dxa"/>
          </w:tcPr>
          <w:p w14:paraId="7A2DC12B" w14:textId="77777777" w:rsidR="001F69CE" w:rsidRPr="001039AA" w:rsidRDefault="001F69CE" w:rsidP="00FD1277">
            <w:pPr>
              <w:pStyle w:val="TableStyle2"/>
              <w:spacing w:line="276" w:lineRule="auto"/>
              <w:jc w:val="both"/>
              <w:rPr>
                <w:sz w:val="22"/>
              </w:rPr>
            </w:pPr>
            <w:r w:rsidRPr="001039AA">
              <w:rPr>
                <w:sz w:val="22"/>
              </w:rPr>
              <w:t>integer</w:t>
            </w:r>
          </w:p>
        </w:tc>
        <w:tc>
          <w:tcPr>
            <w:tcW w:w="3520" w:type="dxa"/>
          </w:tcPr>
          <w:p w14:paraId="48588755" w14:textId="77777777" w:rsidR="001F69CE" w:rsidRPr="001039AA" w:rsidRDefault="001F69CE" w:rsidP="00FD1277">
            <w:pPr>
              <w:pStyle w:val="TableStyle2"/>
              <w:spacing w:line="276" w:lineRule="auto"/>
              <w:jc w:val="both"/>
              <w:rPr>
                <w:sz w:val="22"/>
              </w:rPr>
            </w:pPr>
            <w:r w:rsidRPr="001039AA">
              <w:rPr>
                <w:sz w:val="22"/>
              </w:rPr>
              <w:t>A whole number</w:t>
            </w:r>
          </w:p>
        </w:tc>
      </w:tr>
      <w:tr w:rsidR="001F69CE" w:rsidRPr="001039AA" w14:paraId="4A6FFD43" w14:textId="77777777" w:rsidTr="001039AA">
        <w:trPr>
          <w:trHeight w:val="280"/>
        </w:trPr>
        <w:tc>
          <w:tcPr>
            <w:tcW w:w="1713" w:type="dxa"/>
          </w:tcPr>
          <w:p w14:paraId="1FBCFA59" w14:textId="77777777" w:rsidR="001F69CE" w:rsidRPr="001039AA" w:rsidRDefault="001F69CE" w:rsidP="00FD1277">
            <w:pPr>
              <w:pStyle w:val="TableStyle2"/>
              <w:spacing w:line="276" w:lineRule="auto"/>
              <w:jc w:val="both"/>
              <w:rPr>
                <w:sz w:val="22"/>
              </w:rPr>
            </w:pPr>
            <w:r w:rsidRPr="001039AA">
              <w:rPr>
                <w:sz w:val="22"/>
              </w:rPr>
              <w:t>number</w:t>
            </w:r>
          </w:p>
        </w:tc>
        <w:tc>
          <w:tcPr>
            <w:tcW w:w="3520" w:type="dxa"/>
          </w:tcPr>
          <w:p w14:paraId="2FDCF356" w14:textId="77777777" w:rsidR="001F69CE" w:rsidRPr="001039AA" w:rsidRDefault="001F69CE" w:rsidP="00FD1277">
            <w:pPr>
              <w:pStyle w:val="TableStyle2"/>
              <w:spacing w:line="276" w:lineRule="auto"/>
              <w:jc w:val="both"/>
              <w:rPr>
                <w:sz w:val="22"/>
              </w:rPr>
            </w:pPr>
            <w:r w:rsidRPr="001039AA">
              <w:rPr>
                <w:sz w:val="22"/>
              </w:rPr>
              <w:t>A real number</w:t>
            </w:r>
          </w:p>
        </w:tc>
      </w:tr>
      <w:tr w:rsidR="001F69CE" w:rsidRPr="001039AA" w14:paraId="7ABC358E" w14:textId="77777777" w:rsidTr="001039AA">
        <w:trPr>
          <w:trHeight w:val="280"/>
        </w:trPr>
        <w:tc>
          <w:tcPr>
            <w:tcW w:w="1713" w:type="dxa"/>
          </w:tcPr>
          <w:p w14:paraId="4553D712" w14:textId="77777777" w:rsidR="001F69CE" w:rsidRPr="001039AA" w:rsidRDefault="001F69CE" w:rsidP="00FD1277">
            <w:pPr>
              <w:pStyle w:val="TableStyle2"/>
              <w:spacing w:line="276" w:lineRule="auto"/>
              <w:jc w:val="both"/>
              <w:rPr>
                <w:sz w:val="22"/>
              </w:rPr>
            </w:pPr>
            <w:r w:rsidRPr="001039AA">
              <w:rPr>
                <w:sz w:val="22"/>
              </w:rPr>
              <w:t>string</w:t>
            </w:r>
          </w:p>
        </w:tc>
        <w:tc>
          <w:tcPr>
            <w:tcW w:w="3520" w:type="dxa"/>
          </w:tcPr>
          <w:p w14:paraId="3C6E9E50" w14:textId="77777777" w:rsidR="001F69CE" w:rsidRPr="001039AA" w:rsidRDefault="001F69CE" w:rsidP="00FD1277">
            <w:pPr>
              <w:pStyle w:val="TableStyle2"/>
              <w:spacing w:line="276" w:lineRule="auto"/>
              <w:jc w:val="both"/>
              <w:rPr>
                <w:sz w:val="22"/>
              </w:rPr>
            </w:pPr>
            <w:r w:rsidRPr="001039AA">
              <w:rPr>
                <w:sz w:val="22"/>
              </w:rPr>
              <w:t>A list of characters</w:t>
            </w:r>
          </w:p>
        </w:tc>
      </w:tr>
      <w:tr w:rsidR="001F69CE" w:rsidRPr="001039AA" w14:paraId="0E9D303E" w14:textId="77777777" w:rsidTr="001039AA">
        <w:trPr>
          <w:trHeight w:val="280"/>
        </w:trPr>
        <w:tc>
          <w:tcPr>
            <w:tcW w:w="1713" w:type="dxa"/>
          </w:tcPr>
          <w:p w14:paraId="215F8844" w14:textId="77777777" w:rsidR="001F69CE" w:rsidRPr="001039AA" w:rsidRDefault="001F69CE" w:rsidP="00FD1277">
            <w:pPr>
              <w:pStyle w:val="TableStyle2"/>
              <w:spacing w:line="276" w:lineRule="auto"/>
              <w:jc w:val="both"/>
              <w:rPr>
                <w:sz w:val="22"/>
              </w:rPr>
            </w:pPr>
            <w:r w:rsidRPr="001039AA">
              <w:rPr>
                <w:sz w:val="22"/>
              </w:rPr>
              <w:t>Boolean</w:t>
            </w:r>
          </w:p>
        </w:tc>
        <w:tc>
          <w:tcPr>
            <w:tcW w:w="3520" w:type="dxa"/>
          </w:tcPr>
          <w:p w14:paraId="68FB5FF5" w14:textId="77777777" w:rsidR="001F69CE" w:rsidRPr="001039AA" w:rsidRDefault="001F69CE" w:rsidP="00FD1277">
            <w:pPr>
              <w:pStyle w:val="TableStyle2"/>
              <w:spacing w:line="276" w:lineRule="auto"/>
              <w:jc w:val="both"/>
              <w:rPr>
                <w:sz w:val="22"/>
              </w:rPr>
            </w:pPr>
            <w:r w:rsidRPr="001039AA">
              <w:rPr>
                <w:sz w:val="22"/>
              </w:rPr>
              <w:t>A true/1 or false/0</w:t>
            </w:r>
          </w:p>
        </w:tc>
      </w:tr>
      <w:tr w:rsidR="001F69CE" w:rsidRPr="001039AA" w14:paraId="33C21BAB" w14:textId="77777777" w:rsidTr="001039AA">
        <w:trPr>
          <w:trHeight w:val="280"/>
        </w:trPr>
        <w:tc>
          <w:tcPr>
            <w:tcW w:w="1713" w:type="dxa"/>
          </w:tcPr>
          <w:p w14:paraId="3F508620" w14:textId="77777777" w:rsidR="001F69CE" w:rsidRPr="001039AA" w:rsidRDefault="001F69CE" w:rsidP="00FD1277">
            <w:pPr>
              <w:pStyle w:val="TableStyle2"/>
              <w:spacing w:line="276" w:lineRule="auto"/>
              <w:jc w:val="both"/>
              <w:rPr>
                <w:sz w:val="22"/>
              </w:rPr>
            </w:pPr>
            <w:r w:rsidRPr="001039AA">
              <w:rPr>
                <w:sz w:val="22"/>
              </w:rPr>
              <w:t>* object</w:t>
            </w:r>
          </w:p>
        </w:tc>
        <w:tc>
          <w:tcPr>
            <w:tcW w:w="3520" w:type="dxa"/>
          </w:tcPr>
          <w:p w14:paraId="0F365E08" w14:textId="77777777" w:rsidR="001F69CE" w:rsidRPr="001039AA" w:rsidRDefault="001F69CE" w:rsidP="00FD1277">
            <w:pPr>
              <w:pStyle w:val="TableStyle2"/>
              <w:spacing w:line="276" w:lineRule="auto"/>
              <w:jc w:val="both"/>
              <w:rPr>
                <w:sz w:val="22"/>
              </w:rPr>
            </w:pPr>
            <w:r w:rsidRPr="001039AA">
              <w:rPr>
                <w:sz w:val="22"/>
              </w:rPr>
              <w:t>An object</w:t>
            </w:r>
          </w:p>
        </w:tc>
      </w:tr>
    </w:tbl>
    <w:p w14:paraId="38AC42E4" w14:textId="77777777" w:rsidR="001F69CE" w:rsidRDefault="001F69CE" w:rsidP="005427F3">
      <w:pPr>
        <w:spacing w:before="240" w:line="276" w:lineRule="auto"/>
      </w:pPr>
      <w:r w:rsidRPr="001D1099">
        <w:rPr>
          <w:i/>
        </w:rPr>
        <w:t>Note</w:t>
      </w:r>
      <w:r>
        <w:t>: As JavaScript is weakly typed the types stated are the intended types / how they are used in the system.</w:t>
      </w:r>
    </w:p>
    <w:p w14:paraId="438F0184" w14:textId="77777777" w:rsidR="001F69CE" w:rsidRPr="00643AF9" w:rsidRDefault="001F69CE" w:rsidP="00FD1277">
      <w:pPr>
        <w:spacing w:line="276" w:lineRule="auto"/>
      </w:pPr>
      <w:r w:rsidRPr="00BE53C1">
        <w:rPr>
          <w:i/>
        </w:rPr>
        <w:t>Note</w:t>
      </w:r>
      <w:r>
        <w:t>: In JavaScript objects are associative arrays, augmented with prototypes.</w:t>
      </w:r>
    </w:p>
    <w:p w14:paraId="6039F2E0" w14:textId="77777777" w:rsidR="001F69CE" w:rsidRDefault="001F69CE" w:rsidP="00FD1277">
      <w:pPr>
        <w:pStyle w:val="Heading3"/>
        <w:spacing w:after="240" w:line="276" w:lineRule="auto"/>
      </w:pPr>
      <w:bookmarkStart w:id="150" w:name="_Toc383185601"/>
      <w:r>
        <w:t>Ant</w:t>
      </w:r>
      <w:bookmarkEnd w:id="150"/>
    </w:p>
    <w:tbl>
      <w:tblPr>
        <w:tblStyle w:val="TableGrid"/>
        <w:tblW w:w="14410" w:type="dxa"/>
        <w:tblLayout w:type="fixed"/>
        <w:tblLook w:val="04A0" w:firstRow="1" w:lastRow="0" w:firstColumn="1" w:lastColumn="0" w:noHBand="0" w:noVBand="1"/>
      </w:tblPr>
      <w:tblGrid>
        <w:gridCol w:w="2235"/>
        <w:gridCol w:w="2551"/>
        <w:gridCol w:w="1559"/>
        <w:gridCol w:w="8065"/>
      </w:tblGrid>
      <w:tr w:rsidR="001F69CE" w:rsidRPr="001039AA" w14:paraId="4BA05CD0" w14:textId="77777777" w:rsidTr="005427F3">
        <w:trPr>
          <w:trHeight w:val="377"/>
          <w:tblHeader/>
        </w:trPr>
        <w:tc>
          <w:tcPr>
            <w:tcW w:w="2235" w:type="dxa"/>
          </w:tcPr>
          <w:p w14:paraId="2A2777FB" w14:textId="2583B7B8" w:rsidR="001F69CE" w:rsidRPr="001039AA" w:rsidRDefault="001F69CE" w:rsidP="001039AA">
            <w:pPr>
              <w:jc w:val="center"/>
              <w:rPr>
                <w:b/>
              </w:rPr>
            </w:pPr>
            <w:r w:rsidRPr="001039AA">
              <w:rPr>
                <w:b/>
                <w:sz w:val="24"/>
              </w:rPr>
              <w:t>Function name</w:t>
            </w:r>
          </w:p>
        </w:tc>
        <w:tc>
          <w:tcPr>
            <w:tcW w:w="2551" w:type="dxa"/>
          </w:tcPr>
          <w:p w14:paraId="4732B4A5"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Variables</w:t>
            </w:r>
          </w:p>
        </w:tc>
        <w:tc>
          <w:tcPr>
            <w:tcW w:w="1559" w:type="dxa"/>
          </w:tcPr>
          <w:p w14:paraId="7F48FD52"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Type</w:t>
            </w:r>
          </w:p>
        </w:tc>
        <w:tc>
          <w:tcPr>
            <w:tcW w:w="8065" w:type="dxa"/>
          </w:tcPr>
          <w:p w14:paraId="2E2B3BC2"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Description</w:t>
            </w:r>
          </w:p>
        </w:tc>
      </w:tr>
      <w:tr w:rsidR="001F69CE" w:rsidRPr="00AB02A4" w14:paraId="6DEB351F" w14:textId="77777777" w:rsidTr="005427F3">
        <w:trPr>
          <w:trHeight w:val="280"/>
        </w:trPr>
        <w:tc>
          <w:tcPr>
            <w:tcW w:w="2235" w:type="dxa"/>
            <w:vMerge w:val="restart"/>
          </w:tcPr>
          <w:p w14:paraId="6215818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w:t>
            </w:r>
          </w:p>
        </w:tc>
        <w:tc>
          <w:tcPr>
            <w:tcW w:w="2551" w:type="dxa"/>
          </w:tcPr>
          <w:p w14:paraId="6E165248"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this.size</w:t>
            </w:r>
            <w:proofErr w:type="spellEnd"/>
          </w:p>
        </w:tc>
        <w:tc>
          <w:tcPr>
            <w:tcW w:w="1559" w:type="dxa"/>
          </w:tcPr>
          <w:p w14:paraId="695F903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width : integer, height : integer</w:t>
            </w:r>
          </w:p>
        </w:tc>
        <w:tc>
          <w:tcPr>
            <w:tcW w:w="8065" w:type="dxa"/>
          </w:tcPr>
          <w:p w14:paraId="122D463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size of the ant in pixels (default: CELL_SIZE)</w:t>
            </w:r>
          </w:p>
        </w:tc>
      </w:tr>
      <w:tr w:rsidR="001F69CE" w:rsidRPr="00AB02A4" w14:paraId="38C45047" w14:textId="77777777" w:rsidTr="005427F3">
        <w:trPr>
          <w:trHeight w:val="280"/>
        </w:trPr>
        <w:tc>
          <w:tcPr>
            <w:tcW w:w="2235" w:type="dxa"/>
            <w:vMerge/>
          </w:tcPr>
          <w:p w14:paraId="7361C63E" w14:textId="77777777" w:rsidR="001F69CE" w:rsidRPr="00AB02A4" w:rsidRDefault="001F69CE" w:rsidP="00FD1277">
            <w:pPr>
              <w:spacing w:line="276" w:lineRule="auto"/>
              <w:rPr>
                <w:rFonts w:cstheme="minorHAnsi"/>
              </w:rPr>
            </w:pPr>
          </w:p>
        </w:tc>
        <w:tc>
          <w:tcPr>
            <w:tcW w:w="2551" w:type="dxa"/>
          </w:tcPr>
          <w:p w14:paraId="08FF2C97"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this.coord</w:t>
            </w:r>
            <w:proofErr w:type="spellEnd"/>
          </w:p>
        </w:tc>
        <w:tc>
          <w:tcPr>
            <w:tcW w:w="1559" w:type="dxa"/>
          </w:tcPr>
          <w:p w14:paraId="405E5E4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8065" w:type="dxa"/>
          </w:tcPr>
          <w:p w14:paraId="7F53467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coordinate of the ant</w:t>
            </w:r>
          </w:p>
        </w:tc>
      </w:tr>
      <w:tr w:rsidR="001F69CE" w:rsidRPr="00AB02A4" w14:paraId="13FB7A73" w14:textId="77777777" w:rsidTr="005427F3">
        <w:trPr>
          <w:trHeight w:val="280"/>
        </w:trPr>
        <w:tc>
          <w:tcPr>
            <w:tcW w:w="2235" w:type="dxa"/>
            <w:vMerge/>
          </w:tcPr>
          <w:p w14:paraId="5E487B0C" w14:textId="77777777" w:rsidR="001F69CE" w:rsidRPr="00AB02A4" w:rsidRDefault="001F69CE" w:rsidP="00FD1277">
            <w:pPr>
              <w:spacing w:line="276" w:lineRule="auto"/>
              <w:rPr>
                <w:rFonts w:cstheme="minorHAnsi"/>
              </w:rPr>
            </w:pPr>
          </w:p>
        </w:tc>
        <w:tc>
          <w:tcPr>
            <w:tcW w:w="2551" w:type="dxa"/>
          </w:tcPr>
          <w:p w14:paraId="1DA5719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this.id</w:t>
            </w:r>
          </w:p>
        </w:tc>
        <w:tc>
          <w:tcPr>
            <w:tcW w:w="1559" w:type="dxa"/>
          </w:tcPr>
          <w:p w14:paraId="6F03C62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8065" w:type="dxa"/>
          </w:tcPr>
          <w:p w14:paraId="7ED6DD7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14:paraId="76CC6E3E" w14:textId="77777777" w:rsidTr="005427F3">
        <w:trPr>
          <w:trHeight w:val="280"/>
        </w:trPr>
        <w:tc>
          <w:tcPr>
            <w:tcW w:w="2235" w:type="dxa"/>
            <w:vMerge/>
          </w:tcPr>
          <w:p w14:paraId="31953B43" w14:textId="77777777" w:rsidR="001F69CE" w:rsidRPr="00AB02A4" w:rsidRDefault="001F69CE" w:rsidP="00FD1277">
            <w:pPr>
              <w:spacing w:line="276" w:lineRule="auto"/>
              <w:rPr>
                <w:rFonts w:cstheme="minorHAnsi"/>
              </w:rPr>
            </w:pPr>
          </w:p>
        </w:tc>
        <w:tc>
          <w:tcPr>
            <w:tcW w:w="2551" w:type="dxa"/>
          </w:tcPr>
          <w:p w14:paraId="450F36A2"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this.species</w:t>
            </w:r>
            <w:proofErr w:type="spellEnd"/>
          </w:p>
        </w:tc>
        <w:tc>
          <w:tcPr>
            <w:tcW w:w="1559" w:type="dxa"/>
          </w:tcPr>
          <w:p w14:paraId="73AFAEA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 object</w:t>
            </w:r>
          </w:p>
        </w:tc>
        <w:tc>
          <w:tcPr>
            <w:tcW w:w="8065" w:type="dxa"/>
          </w:tcPr>
          <w:p w14:paraId="35CC39A6" w14:textId="77777777" w:rsidR="001F69CE" w:rsidRPr="00AB02A4" w:rsidRDefault="001F69CE" w:rsidP="00FD1277">
            <w:pPr>
              <w:pStyle w:val="TableStyle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ant’s species which determines its characteristics</w:t>
            </w:r>
          </w:p>
        </w:tc>
      </w:tr>
      <w:tr w:rsidR="001F69CE" w:rsidRPr="00AB02A4" w14:paraId="0C3183CA" w14:textId="77777777" w:rsidTr="005427F3">
        <w:trPr>
          <w:trHeight w:val="280"/>
        </w:trPr>
        <w:tc>
          <w:tcPr>
            <w:tcW w:w="2235" w:type="dxa"/>
            <w:vMerge/>
          </w:tcPr>
          <w:p w14:paraId="1BAE31AB" w14:textId="77777777" w:rsidR="001F69CE" w:rsidRPr="00AB02A4" w:rsidRDefault="001F69CE" w:rsidP="00FD1277">
            <w:pPr>
              <w:spacing w:line="276" w:lineRule="auto"/>
              <w:rPr>
                <w:rFonts w:cstheme="minorHAnsi"/>
              </w:rPr>
            </w:pPr>
          </w:p>
        </w:tc>
        <w:tc>
          <w:tcPr>
            <w:tcW w:w="2551" w:type="dxa"/>
          </w:tcPr>
          <w:p w14:paraId="04B42B64"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this.type</w:t>
            </w:r>
            <w:proofErr w:type="spellEnd"/>
          </w:p>
        </w:tc>
        <w:tc>
          <w:tcPr>
            <w:tcW w:w="1559" w:type="dxa"/>
          </w:tcPr>
          <w:p w14:paraId="0EF14CA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8065" w:type="dxa"/>
          </w:tcPr>
          <w:p w14:paraId="5A15AA4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type of ant, use the </w:t>
            </w:r>
            <w:r w:rsidRPr="00BE53C1">
              <w:rPr>
                <w:rStyle w:val="CodeinlineChar"/>
              </w:rPr>
              <w:t>ANT_TYPE</w:t>
            </w:r>
            <w:r w:rsidRPr="00AB02A4">
              <w:rPr>
                <w:rFonts w:asciiTheme="minorHAnsi" w:hAnsiTheme="minorHAnsi" w:cstheme="minorHAnsi"/>
                <w:sz w:val="22"/>
                <w:szCs w:val="22"/>
              </w:rPr>
              <w:t xml:space="preserve"> object when setting. e.g</w:t>
            </w:r>
            <w:r w:rsidRPr="00BE53C1">
              <w:rPr>
                <w:rStyle w:val="CodeinlineChar"/>
              </w:rPr>
              <w:t>. ANT_TYPE.worker</w:t>
            </w:r>
          </w:p>
        </w:tc>
      </w:tr>
      <w:tr w:rsidR="001F69CE" w:rsidRPr="00AB02A4" w14:paraId="6F469F88" w14:textId="77777777" w:rsidTr="005427F3">
        <w:trPr>
          <w:trHeight w:val="280"/>
        </w:trPr>
        <w:tc>
          <w:tcPr>
            <w:tcW w:w="2235" w:type="dxa"/>
            <w:vMerge/>
          </w:tcPr>
          <w:p w14:paraId="62999FBE" w14:textId="77777777" w:rsidR="001F69CE" w:rsidRPr="00AB02A4" w:rsidRDefault="001F69CE" w:rsidP="00FD1277">
            <w:pPr>
              <w:spacing w:line="276" w:lineRule="auto"/>
              <w:rPr>
                <w:rFonts w:cstheme="minorHAnsi"/>
              </w:rPr>
            </w:pPr>
          </w:p>
        </w:tc>
        <w:tc>
          <w:tcPr>
            <w:tcW w:w="2551" w:type="dxa"/>
          </w:tcPr>
          <w:p w14:paraId="3A92212D"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this.nest</w:t>
            </w:r>
            <w:proofErr w:type="spellEnd"/>
          </w:p>
        </w:tc>
        <w:tc>
          <w:tcPr>
            <w:tcW w:w="1559" w:type="dxa"/>
          </w:tcPr>
          <w:p w14:paraId="130F9D6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 object</w:t>
            </w:r>
          </w:p>
        </w:tc>
        <w:tc>
          <w:tcPr>
            <w:tcW w:w="8065" w:type="dxa"/>
          </w:tcPr>
          <w:p w14:paraId="591755E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ant’s home nest where it was born</w:t>
            </w:r>
          </w:p>
        </w:tc>
      </w:tr>
      <w:tr w:rsidR="001F69CE" w:rsidRPr="00AB02A4" w14:paraId="4896284A" w14:textId="77777777" w:rsidTr="005427F3">
        <w:trPr>
          <w:trHeight w:val="280"/>
        </w:trPr>
        <w:tc>
          <w:tcPr>
            <w:tcW w:w="2235" w:type="dxa"/>
            <w:vMerge/>
          </w:tcPr>
          <w:p w14:paraId="03631BD9" w14:textId="77777777" w:rsidR="001F69CE" w:rsidRPr="00AB02A4" w:rsidRDefault="001F69CE" w:rsidP="00FD1277">
            <w:pPr>
              <w:spacing w:line="276" w:lineRule="auto"/>
              <w:rPr>
                <w:rFonts w:cstheme="minorHAnsi"/>
              </w:rPr>
            </w:pPr>
          </w:p>
        </w:tc>
        <w:tc>
          <w:tcPr>
            <w:tcW w:w="2551" w:type="dxa"/>
          </w:tcPr>
          <w:p w14:paraId="0C2FF5A1"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this.colour</w:t>
            </w:r>
            <w:proofErr w:type="spellEnd"/>
          </w:p>
        </w:tc>
        <w:tc>
          <w:tcPr>
            <w:tcW w:w="1559" w:type="dxa"/>
          </w:tcPr>
          <w:p w14:paraId="26EED1E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string</w:t>
            </w:r>
          </w:p>
        </w:tc>
        <w:tc>
          <w:tcPr>
            <w:tcW w:w="8065" w:type="dxa"/>
          </w:tcPr>
          <w:p w14:paraId="32F6FEB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hexadecimal colour of th</w:t>
            </w:r>
            <w:r>
              <w:rPr>
                <w:rFonts w:asciiTheme="minorHAnsi" w:hAnsiTheme="minorHAnsi" w:cstheme="minorHAnsi"/>
                <w:sz w:val="22"/>
                <w:szCs w:val="22"/>
              </w:rPr>
              <w:t>e ant e.g. ‘#FF0000’ (default: “#1C1C1C”</w:t>
            </w:r>
            <w:r w:rsidRPr="00AB02A4">
              <w:rPr>
                <w:rFonts w:asciiTheme="minorHAnsi" w:hAnsiTheme="minorHAnsi" w:cstheme="minorHAnsi"/>
                <w:sz w:val="22"/>
                <w:szCs w:val="22"/>
              </w:rPr>
              <w:t>)</w:t>
            </w:r>
          </w:p>
        </w:tc>
      </w:tr>
      <w:tr w:rsidR="001F69CE" w:rsidRPr="00AB02A4" w14:paraId="443D2CD2" w14:textId="77777777" w:rsidTr="005427F3">
        <w:trPr>
          <w:trHeight w:val="280"/>
        </w:trPr>
        <w:tc>
          <w:tcPr>
            <w:tcW w:w="2235" w:type="dxa"/>
            <w:vMerge/>
          </w:tcPr>
          <w:p w14:paraId="4394841C" w14:textId="77777777" w:rsidR="001F69CE" w:rsidRPr="00AB02A4" w:rsidRDefault="001F69CE" w:rsidP="00FD1277">
            <w:pPr>
              <w:spacing w:line="276" w:lineRule="auto"/>
              <w:rPr>
                <w:rFonts w:cstheme="minorHAnsi"/>
              </w:rPr>
            </w:pPr>
          </w:p>
        </w:tc>
        <w:tc>
          <w:tcPr>
            <w:tcW w:w="2551" w:type="dxa"/>
          </w:tcPr>
          <w:p w14:paraId="339D0F39"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this.health</w:t>
            </w:r>
            <w:proofErr w:type="spellEnd"/>
          </w:p>
        </w:tc>
        <w:tc>
          <w:tcPr>
            <w:tcW w:w="1559" w:type="dxa"/>
          </w:tcPr>
          <w:p w14:paraId="2B5DCA8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8065" w:type="dxa"/>
          </w:tcPr>
          <w:p w14:paraId="482EBE0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health of the ant, if </w:t>
            </w:r>
            <w:r>
              <w:rPr>
                <w:rFonts w:asciiTheme="minorHAnsi" w:hAnsiTheme="minorHAnsi" w:cstheme="minorHAnsi"/>
                <w:sz w:val="22"/>
                <w:szCs w:val="22"/>
              </w:rPr>
              <w:t>less than or equal to</w:t>
            </w:r>
            <w:r w:rsidRPr="00AB02A4">
              <w:rPr>
                <w:rFonts w:asciiTheme="minorHAnsi" w:hAnsiTheme="minorHAnsi" w:cstheme="minorHAnsi"/>
                <w:sz w:val="22"/>
                <w:szCs w:val="22"/>
              </w:rPr>
              <w:t xml:space="preserve"> 0 the ant is dead</w:t>
            </w:r>
          </w:p>
        </w:tc>
      </w:tr>
      <w:tr w:rsidR="001F69CE" w:rsidRPr="00AB02A4" w14:paraId="79C5F128" w14:textId="77777777" w:rsidTr="005427F3">
        <w:trPr>
          <w:trHeight w:val="280"/>
        </w:trPr>
        <w:tc>
          <w:tcPr>
            <w:tcW w:w="2235" w:type="dxa"/>
            <w:vMerge/>
          </w:tcPr>
          <w:p w14:paraId="79ED4E0D" w14:textId="77777777" w:rsidR="001F69CE" w:rsidRPr="00AB02A4" w:rsidRDefault="001F69CE" w:rsidP="00FD1277">
            <w:pPr>
              <w:spacing w:line="276" w:lineRule="auto"/>
              <w:rPr>
                <w:rFonts w:cstheme="minorHAnsi"/>
              </w:rPr>
            </w:pPr>
          </w:p>
        </w:tc>
        <w:tc>
          <w:tcPr>
            <w:tcW w:w="2551" w:type="dxa"/>
          </w:tcPr>
          <w:p w14:paraId="1FD839CB"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this.hungerThreshold</w:t>
            </w:r>
            <w:proofErr w:type="spellEnd"/>
          </w:p>
        </w:tc>
        <w:tc>
          <w:tcPr>
            <w:tcW w:w="1559" w:type="dxa"/>
          </w:tcPr>
          <w:p w14:paraId="452DD7F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8065" w:type="dxa"/>
          </w:tcPr>
          <w:p w14:paraId="0AC319E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value of health bellow which the ant is determined to be hungry (default: 100)</w:t>
            </w:r>
          </w:p>
        </w:tc>
      </w:tr>
      <w:tr w:rsidR="001F69CE" w:rsidRPr="00AB02A4" w14:paraId="185893B8" w14:textId="77777777" w:rsidTr="005427F3">
        <w:trPr>
          <w:trHeight w:val="280"/>
        </w:trPr>
        <w:tc>
          <w:tcPr>
            <w:tcW w:w="2235" w:type="dxa"/>
            <w:vMerge/>
          </w:tcPr>
          <w:p w14:paraId="39C192DA" w14:textId="77777777" w:rsidR="001F69CE" w:rsidRPr="00AB02A4" w:rsidRDefault="001F69CE" w:rsidP="00FD1277">
            <w:pPr>
              <w:spacing w:line="276" w:lineRule="auto"/>
              <w:rPr>
                <w:rFonts w:cstheme="minorHAnsi"/>
              </w:rPr>
            </w:pPr>
          </w:p>
        </w:tc>
        <w:tc>
          <w:tcPr>
            <w:tcW w:w="2551" w:type="dxa"/>
          </w:tcPr>
          <w:p w14:paraId="522B90D5"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this.healthRate</w:t>
            </w:r>
            <w:proofErr w:type="spellEnd"/>
          </w:p>
        </w:tc>
        <w:tc>
          <w:tcPr>
            <w:tcW w:w="1559" w:type="dxa"/>
          </w:tcPr>
          <w:p w14:paraId="6C601AD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8065" w:type="dxa"/>
          </w:tcPr>
          <w:p w14:paraId="3DF26D5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rate at which the ant’s health decreases per tick (default: 0.1)</w:t>
            </w:r>
            <w:r>
              <w:rPr>
                <w:rFonts w:asciiTheme="minorHAnsi" w:hAnsiTheme="minorHAnsi" w:cstheme="minorHAnsi"/>
                <w:sz w:val="22"/>
                <w:szCs w:val="22"/>
              </w:rPr>
              <w:t>.</w:t>
            </w:r>
          </w:p>
        </w:tc>
      </w:tr>
      <w:tr w:rsidR="001F69CE" w:rsidRPr="00AB02A4" w14:paraId="3E5C1F24" w14:textId="77777777" w:rsidTr="005427F3">
        <w:trPr>
          <w:trHeight w:val="280"/>
        </w:trPr>
        <w:tc>
          <w:tcPr>
            <w:tcW w:w="2235" w:type="dxa"/>
            <w:vMerge/>
          </w:tcPr>
          <w:p w14:paraId="1927C4C6" w14:textId="77777777" w:rsidR="001F69CE" w:rsidRPr="00AB02A4" w:rsidRDefault="001F69CE" w:rsidP="00FD1277">
            <w:pPr>
              <w:spacing w:line="276" w:lineRule="auto"/>
              <w:rPr>
                <w:rFonts w:cstheme="minorHAnsi"/>
              </w:rPr>
            </w:pPr>
          </w:p>
        </w:tc>
        <w:tc>
          <w:tcPr>
            <w:tcW w:w="2551" w:type="dxa"/>
          </w:tcPr>
          <w:p w14:paraId="25B4ABFC"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this.alive</w:t>
            </w:r>
            <w:proofErr w:type="spellEnd"/>
          </w:p>
        </w:tc>
        <w:tc>
          <w:tcPr>
            <w:tcW w:w="1559" w:type="dxa"/>
          </w:tcPr>
          <w:p w14:paraId="1F36A409"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boolean</w:t>
            </w:r>
            <w:proofErr w:type="spellEnd"/>
          </w:p>
        </w:tc>
        <w:tc>
          <w:tcPr>
            <w:tcW w:w="8065" w:type="dxa"/>
          </w:tcPr>
          <w:p w14:paraId="0E3FBDA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Represents the ant</w:t>
            </w:r>
            <w:r>
              <w:rPr>
                <w:rFonts w:asciiTheme="minorHAnsi" w:hAnsiTheme="minorHAnsi" w:cstheme="minorHAnsi"/>
                <w:sz w:val="22"/>
                <w:szCs w:val="22"/>
              </w:rPr>
              <w:t>’</w:t>
            </w:r>
            <w:r w:rsidRPr="00AB02A4">
              <w:rPr>
                <w:rFonts w:asciiTheme="minorHAnsi" w:hAnsiTheme="minorHAnsi" w:cstheme="minorHAnsi"/>
                <w:sz w:val="22"/>
                <w:szCs w:val="22"/>
              </w:rPr>
              <w:t>s living state (default: true)</w:t>
            </w:r>
            <w:r>
              <w:rPr>
                <w:rFonts w:asciiTheme="minorHAnsi" w:hAnsiTheme="minorHAnsi" w:cstheme="minorHAnsi"/>
                <w:sz w:val="22"/>
                <w:szCs w:val="22"/>
              </w:rPr>
              <w:t>.</w:t>
            </w:r>
          </w:p>
        </w:tc>
      </w:tr>
      <w:tr w:rsidR="001F69CE" w:rsidRPr="00AB02A4" w14:paraId="6BB67A4C" w14:textId="77777777" w:rsidTr="005427F3">
        <w:trPr>
          <w:trHeight w:val="280"/>
        </w:trPr>
        <w:tc>
          <w:tcPr>
            <w:tcW w:w="2235" w:type="dxa"/>
            <w:vMerge/>
          </w:tcPr>
          <w:p w14:paraId="6F236FA2" w14:textId="77777777" w:rsidR="001F69CE" w:rsidRPr="00AB02A4" w:rsidRDefault="001F69CE" w:rsidP="00FD1277">
            <w:pPr>
              <w:spacing w:line="276" w:lineRule="auto"/>
              <w:rPr>
                <w:rFonts w:cstheme="minorHAnsi"/>
              </w:rPr>
            </w:pPr>
          </w:p>
        </w:tc>
        <w:tc>
          <w:tcPr>
            <w:tcW w:w="2551" w:type="dxa"/>
          </w:tcPr>
          <w:p w14:paraId="3D7E8599"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this.goal</w:t>
            </w:r>
            <w:proofErr w:type="spellEnd"/>
          </w:p>
        </w:tc>
        <w:tc>
          <w:tcPr>
            <w:tcW w:w="1559" w:type="dxa"/>
          </w:tcPr>
          <w:p w14:paraId="39D8203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8065" w:type="dxa"/>
          </w:tcPr>
          <w:p w14:paraId="3358AB7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current goal which the ant is trying to accomplish, use the </w:t>
            </w:r>
            <w:r w:rsidRPr="007815A4">
              <w:rPr>
                <w:rStyle w:val="CodeinlineChar"/>
              </w:rPr>
              <w:t>GOAL</w:t>
            </w:r>
            <w:r w:rsidRPr="00AB02A4">
              <w:rPr>
                <w:rFonts w:asciiTheme="minorHAnsi" w:hAnsiTheme="minorHAnsi" w:cstheme="minorHAnsi"/>
                <w:sz w:val="22"/>
                <w:szCs w:val="22"/>
              </w:rPr>
              <w:t xml:space="preserve"> object when setting e.g. </w:t>
            </w:r>
            <w:r w:rsidRPr="007815A4">
              <w:rPr>
                <w:rStyle w:val="CodeinlineChar"/>
              </w:rPr>
              <w:t>GOAL.findFood</w:t>
            </w:r>
            <w:r w:rsidRPr="00AB02A4">
              <w:rPr>
                <w:rFonts w:asciiTheme="minorHAnsi" w:hAnsiTheme="minorHAnsi" w:cstheme="minorHAnsi"/>
                <w:sz w:val="22"/>
                <w:szCs w:val="22"/>
              </w:rPr>
              <w:t xml:space="preserve"> (default: </w:t>
            </w:r>
            <w:r w:rsidRPr="007815A4">
              <w:rPr>
                <w:rStyle w:val="CodeinlineChar"/>
              </w:rPr>
              <w:t>GOAL.none</w:t>
            </w:r>
            <w:r w:rsidRPr="00AB02A4">
              <w:rPr>
                <w:rFonts w:asciiTheme="minorHAnsi" w:hAnsiTheme="minorHAnsi" w:cstheme="minorHAnsi"/>
                <w:sz w:val="22"/>
                <w:szCs w:val="22"/>
              </w:rPr>
              <w:t>)</w:t>
            </w:r>
          </w:p>
        </w:tc>
      </w:tr>
      <w:tr w:rsidR="001F69CE" w:rsidRPr="00AB02A4" w14:paraId="4891C245" w14:textId="77777777" w:rsidTr="005427F3">
        <w:trPr>
          <w:trHeight w:val="280"/>
        </w:trPr>
        <w:tc>
          <w:tcPr>
            <w:tcW w:w="2235" w:type="dxa"/>
            <w:vMerge/>
          </w:tcPr>
          <w:p w14:paraId="527EAACC" w14:textId="77777777" w:rsidR="001F69CE" w:rsidRPr="00AB02A4" w:rsidRDefault="001F69CE" w:rsidP="00FD1277">
            <w:pPr>
              <w:spacing w:line="276" w:lineRule="auto"/>
              <w:rPr>
                <w:rFonts w:cstheme="minorHAnsi"/>
              </w:rPr>
            </w:pPr>
          </w:p>
        </w:tc>
        <w:tc>
          <w:tcPr>
            <w:tcW w:w="2551" w:type="dxa"/>
          </w:tcPr>
          <w:p w14:paraId="606B313E"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this.target</w:t>
            </w:r>
            <w:proofErr w:type="spellEnd"/>
          </w:p>
        </w:tc>
        <w:tc>
          <w:tcPr>
            <w:tcW w:w="1559" w:type="dxa"/>
          </w:tcPr>
          <w:p w14:paraId="0B4D0F4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8065" w:type="dxa"/>
          </w:tcPr>
          <w:p w14:paraId="264F3AD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coordinate of a target the ant has chosen, the type of target depends on the ant i.e. a worker ant targets food while soldier ants target enemy ants (default: </w:t>
            </w:r>
            <w:r w:rsidRPr="007815A4">
              <w:rPr>
                <w:rStyle w:val="CodeinlineChar"/>
              </w:rPr>
              <w:t>void(0)</w:t>
            </w:r>
            <w:r w:rsidRPr="00AB02A4">
              <w:rPr>
                <w:rFonts w:asciiTheme="minorHAnsi" w:hAnsiTheme="minorHAnsi" w:cstheme="minorHAnsi"/>
                <w:sz w:val="22"/>
                <w:szCs w:val="22"/>
              </w:rPr>
              <w:t>)</w:t>
            </w:r>
          </w:p>
        </w:tc>
      </w:tr>
      <w:tr w:rsidR="001F69CE" w:rsidRPr="00AB02A4" w14:paraId="16AA315B" w14:textId="77777777" w:rsidTr="005427F3">
        <w:trPr>
          <w:trHeight w:val="280"/>
        </w:trPr>
        <w:tc>
          <w:tcPr>
            <w:tcW w:w="2235" w:type="dxa"/>
            <w:vMerge/>
          </w:tcPr>
          <w:p w14:paraId="1AD69B53" w14:textId="77777777" w:rsidR="001F69CE" w:rsidRPr="00AB02A4" w:rsidRDefault="001F69CE" w:rsidP="00FD1277">
            <w:pPr>
              <w:spacing w:line="276" w:lineRule="auto"/>
              <w:rPr>
                <w:rFonts w:cstheme="minorHAnsi"/>
              </w:rPr>
            </w:pPr>
          </w:p>
        </w:tc>
        <w:tc>
          <w:tcPr>
            <w:tcW w:w="2551" w:type="dxa"/>
          </w:tcPr>
          <w:p w14:paraId="361172DB"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this.itemsInView</w:t>
            </w:r>
            <w:proofErr w:type="spellEnd"/>
          </w:p>
        </w:tc>
        <w:tc>
          <w:tcPr>
            <w:tcW w:w="1559" w:type="dxa"/>
          </w:tcPr>
          <w:p w14:paraId="566FFBC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ants: [Ant object], food : [Food object]</w:t>
            </w:r>
          </w:p>
        </w:tc>
        <w:tc>
          <w:tcPr>
            <w:tcW w:w="8065" w:type="dxa"/>
          </w:tcPr>
          <w:p w14:paraId="211AA7F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Holds arrays of all ants and food within view (default: ants: [], food: [])</w:t>
            </w:r>
          </w:p>
        </w:tc>
      </w:tr>
      <w:tr w:rsidR="001F69CE" w:rsidRPr="00AB02A4" w14:paraId="49CB6525" w14:textId="77777777" w:rsidTr="005427F3">
        <w:trPr>
          <w:trHeight w:val="280"/>
        </w:trPr>
        <w:tc>
          <w:tcPr>
            <w:tcW w:w="2235" w:type="dxa"/>
            <w:vMerge/>
          </w:tcPr>
          <w:p w14:paraId="1A343140" w14:textId="77777777" w:rsidR="001F69CE" w:rsidRPr="00AB02A4" w:rsidRDefault="001F69CE" w:rsidP="00FD1277">
            <w:pPr>
              <w:spacing w:line="276" w:lineRule="auto"/>
              <w:rPr>
                <w:rFonts w:cstheme="minorHAnsi"/>
              </w:rPr>
            </w:pPr>
          </w:p>
        </w:tc>
        <w:tc>
          <w:tcPr>
            <w:tcW w:w="2551" w:type="dxa"/>
          </w:tcPr>
          <w:p w14:paraId="5F5218C6"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this.pheromonesInRange</w:t>
            </w:r>
            <w:proofErr w:type="spellEnd"/>
          </w:p>
        </w:tc>
        <w:tc>
          <w:tcPr>
            <w:tcW w:w="1559" w:type="dxa"/>
          </w:tcPr>
          <w:p w14:paraId="6B8D4A6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[Pheromone object]</w:t>
            </w:r>
          </w:p>
        </w:tc>
        <w:tc>
          <w:tcPr>
            <w:tcW w:w="8065" w:type="dxa"/>
          </w:tcPr>
          <w:p w14:paraId="266D4A6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 array of all the pheromones in the ant’s antenna range (default: [])</w:t>
            </w:r>
          </w:p>
        </w:tc>
      </w:tr>
      <w:tr w:rsidR="001F69CE" w:rsidRPr="00AB02A4" w14:paraId="07D5748E" w14:textId="77777777" w:rsidTr="005427F3">
        <w:trPr>
          <w:trHeight w:val="280"/>
        </w:trPr>
        <w:tc>
          <w:tcPr>
            <w:tcW w:w="2235" w:type="dxa"/>
            <w:vMerge/>
          </w:tcPr>
          <w:p w14:paraId="1AF42A97" w14:textId="77777777" w:rsidR="001F69CE" w:rsidRPr="00AB02A4" w:rsidRDefault="001F69CE" w:rsidP="00FD1277">
            <w:pPr>
              <w:spacing w:line="276" w:lineRule="auto"/>
              <w:rPr>
                <w:rFonts w:cstheme="minorHAnsi"/>
              </w:rPr>
            </w:pPr>
          </w:p>
        </w:tc>
        <w:tc>
          <w:tcPr>
            <w:tcW w:w="2551" w:type="dxa"/>
          </w:tcPr>
          <w:p w14:paraId="241296C8"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this.sleep</w:t>
            </w:r>
            <w:proofErr w:type="spellEnd"/>
          </w:p>
        </w:tc>
        <w:tc>
          <w:tcPr>
            <w:tcW w:w="1559" w:type="dxa"/>
          </w:tcPr>
          <w:p w14:paraId="782F4B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8065" w:type="dxa"/>
          </w:tcPr>
          <w:p w14:paraId="497AD1F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number of ticks the ant needs to sleep for. Used for tasks which require actions which take multiple ticks to complete (default: 0)</w:t>
            </w:r>
          </w:p>
        </w:tc>
      </w:tr>
      <w:tr w:rsidR="001F69CE" w:rsidRPr="00AB02A4" w14:paraId="35B3AD93" w14:textId="77777777" w:rsidTr="005427F3">
        <w:trPr>
          <w:trHeight w:val="280"/>
        </w:trPr>
        <w:tc>
          <w:tcPr>
            <w:tcW w:w="2235" w:type="dxa"/>
            <w:vMerge/>
          </w:tcPr>
          <w:p w14:paraId="22E5292E" w14:textId="77777777" w:rsidR="001F69CE" w:rsidRPr="00AB02A4" w:rsidRDefault="001F69CE" w:rsidP="00FD1277">
            <w:pPr>
              <w:spacing w:line="276" w:lineRule="auto"/>
              <w:rPr>
                <w:rFonts w:cstheme="minorHAnsi"/>
              </w:rPr>
            </w:pPr>
          </w:p>
        </w:tc>
        <w:tc>
          <w:tcPr>
            <w:tcW w:w="2551" w:type="dxa"/>
          </w:tcPr>
          <w:p w14:paraId="4C698906"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this.followingPheromone</w:t>
            </w:r>
            <w:proofErr w:type="spellEnd"/>
          </w:p>
        </w:tc>
        <w:tc>
          <w:tcPr>
            <w:tcW w:w="1559" w:type="dxa"/>
          </w:tcPr>
          <w:p w14:paraId="07BA97AE"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boolean</w:t>
            </w:r>
            <w:proofErr w:type="spellEnd"/>
          </w:p>
        </w:tc>
        <w:tc>
          <w:tcPr>
            <w:tcW w:w="8065" w:type="dxa"/>
          </w:tcPr>
          <w:p w14:paraId="1C59A24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Used to tell if an ant is following a pheromone (default: false)</w:t>
            </w:r>
          </w:p>
        </w:tc>
      </w:tr>
      <w:tr w:rsidR="001F69CE" w:rsidRPr="00AB02A4" w14:paraId="5D08D3AB" w14:textId="77777777" w:rsidTr="005427F3">
        <w:trPr>
          <w:trHeight w:val="280"/>
        </w:trPr>
        <w:tc>
          <w:tcPr>
            <w:tcW w:w="2235" w:type="dxa"/>
            <w:vMerge/>
          </w:tcPr>
          <w:p w14:paraId="4916BF30" w14:textId="77777777" w:rsidR="001F69CE" w:rsidRPr="00AB02A4" w:rsidRDefault="001F69CE" w:rsidP="00FD1277">
            <w:pPr>
              <w:spacing w:line="276" w:lineRule="auto"/>
              <w:rPr>
                <w:rFonts w:cstheme="minorHAnsi"/>
              </w:rPr>
            </w:pPr>
          </w:p>
        </w:tc>
        <w:tc>
          <w:tcPr>
            <w:tcW w:w="2551" w:type="dxa"/>
          </w:tcPr>
          <w:p w14:paraId="08B165AA"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this.direction</w:t>
            </w:r>
            <w:proofErr w:type="spellEnd"/>
          </w:p>
        </w:tc>
        <w:tc>
          <w:tcPr>
            <w:tcW w:w="1559" w:type="dxa"/>
          </w:tcPr>
          <w:p w14:paraId="1895DA5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8065" w:type="dxa"/>
          </w:tcPr>
          <w:p w14:paraId="47E5FC3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angle which the ant is facing in radians from the vertical axis clockwise (default: *random direction*)</w:t>
            </w:r>
          </w:p>
        </w:tc>
      </w:tr>
      <w:tr w:rsidR="001F69CE" w:rsidRPr="00AB02A4" w14:paraId="18A0CC54" w14:textId="77777777" w:rsidTr="005427F3">
        <w:trPr>
          <w:trHeight w:val="280"/>
        </w:trPr>
        <w:tc>
          <w:tcPr>
            <w:tcW w:w="2235" w:type="dxa"/>
            <w:vMerge/>
          </w:tcPr>
          <w:p w14:paraId="36AD283B" w14:textId="77777777" w:rsidR="001F69CE" w:rsidRPr="00AB02A4" w:rsidRDefault="001F69CE" w:rsidP="00FD1277">
            <w:pPr>
              <w:spacing w:line="276" w:lineRule="auto"/>
              <w:rPr>
                <w:rFonts w:cstheme="minorHAnsi"/>
              </w:rPr>
            </w:pPr>
          </w:p>
        </w:tc>
        <w:tc>
          <w:tcPr>
            <w:tcW w:w="2551" w:type="dxa"/>
          </w:tcPr>
          <w:p w14:paraId="2BED227F"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this.prioritizeDirection</w:t>
            </w:r>
            <w:proofErr w:type="spellEnd"/>
          </w:p>
        </w:tc>
        <w:tc>
          <w:tcPr>
            <w:tcW w:w="1559" w:type="dxa"/>
          </w:tcPr>
          <w:p w14:paraId="43512B6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8065" w:type="dxa"/>
          </w:tcPr>
          <w:p w14:paraId="1BFB741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direction the ant will tend to move in</w:t>
            </w:r>
            <w:r>
              <w:rPr>
                <w:rFonts w:asciiTheme="minorHAnsi" w:hAnsiTheme="minorHAnsi" w:cstheme="minorHAnsi"/>
                <w:sz w:val="22"/>
                <w:szCs w:val="22"/>
              </w:rPr>
              <w:t>,</w:t>
            </w:r>
            <w:r w:rsidRPr="00AB02A4">
              <w:rPr>
                <w:rFonts w:asciiTheme="minorHAnsi" w:hAnsiTheme="minorHAnsi" w:cstheme="minorHAnsi"/>
                <w:sz w:val="22"/>
                <w:szCs w:val="22"/>
              </w:rPr>
              <w:t xml:space="preserve"> used to achieve straighter more realistic paths (default: *random direction*)</w:t>
            </w:r>
          </w:p>
        </w:tc>
      </w:tr>
      <w:tr w:rsidR="001F69CE" w:rsidRPr="00AB02A4" w14:paraId="0823AA90" w14:textId="77777777" w:rsidTr="005427F3">
        <w:trPr>
          <w:trHeight w:val="280"/>
        </w:trPr>
        <w:tc>
          <w:tcPr>
            <w:tcW w:w="2235" w:type="dxa"/>
          </w:tcPr>
          <w:p w14:paraId="6BCB7AAB"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Ant.addToMap</w:t>
            </w:r>
            <w:proofErr w:type="spellEnd"/>
          </w:p>
        </w:tc>
        <w:tc>
          <w:tcPr>
            <w:tcW w:w="2551" w:type="dxa"/>
          </w:tcPr>
          <w:p w14:paraId="782DEF4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15405148" w14:textId="77777777" w:rsidR="001F69CE" w:rsidRPr="00AB02A4" w:rsidRDefault="001F69CE" w:rsidP="00FD1277">
            <w:pPr>
              <w:spacing w:line="276" w:lineRule="auto"/>
              <w:rPr>
                <w:rFonts w:cstheme="minorHAnsi"/>
              </w:rPr>
            </w:pPr>
          </w:p>
        </w:tc>
        <w:tc>
          <w:tcPr>
            <w:tcW w:w="8065" w:type="dxa"/>
          </w:tcPr>
          <w:p w14:paraId="5F7AE15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Adds the current position of the ant on the map</w:t>
            </w:r>
          </w:p>
        </w:tc>
      </w:tr>
      <w:tr w:rsidR="001F69CE" w:rsidRPr="00AB02A4" w14:paraId="3D947EEA" w14:textId="77777777" w:rsidTr="005427F3">
        <w:trPr>
          <w:trHeight w:val="280"/>
        </w:trPr>
        <w:tc>
          <w:tcPr>
            <w:tcW w:w="2235" w:type="dxa"/>
          </w:tcPr>
          <w:p w14:paraId="5B5315A0"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Ant.removeFromMap</w:t>
            </w:r>
            <w:proofErr w:type="spellEnd"/>
          </w:p>
        </w:tc>
        <w:tc>
          <w:tcPr>
            <w:tcW w:w="2551" w:type="dxa"/>
          </w:tcPr>
          <w:p w14:paraId="1D7187A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276CB934" w14:textId="77777777" w:rsidR="001F69CE" w:rsidRPr="00AB02A4" w:rsidRDefault="001F69CE" w:rsidP="00FD1277">
            <w:pPr>
              <w:spacing w:line="276" w:lineRule="auto"/>
              <w:rPr>
                <w:rFonts w:cstheme="minorHAnsi"/>
              </w:rPr>
            </w:pPr>
          </w:p>
        </w:tc>
        <w:tc>
          <w:tcPr>
            <w:tcW w:w="8065" w:type="dxa"/>
          </w:tcPr>
          <w:p w14:paraId="1109BC9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Removes the current position of the ant from the map</w:t>
            </w:r>
          </w:p>
        </w:tc>
      </w:tr>
      <w:tr w:rsidR="001F69CE" w:rsidRPr="00AB02A4" w14:paraId="0B9DFBA9" w14:textId="77777777" w:rsidTr="005427F3">
        <w:trPr>
          <w:trHeight w:val="280"/>
        </w:trPr>
        <w:tc>
          <w:tcPr>
            <w:tcW w:w="2235" w:type="dxa"/>
          </w:tcPr>
          <w:p w14:paraId="04D5A83C"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Ant.isHungry</w:t>
            </w:r>
            <w:proofErr w:type="spellEnd"/>
          </w:p>
        </w:tc>
        <w:tc>
          <w:tcPr>
            <w:tcW w:w="2551" w:type="dxa"/>
          </w:tcPr>
          <w:p w14:paraId="13A3B56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0A720AD4" w14:textId="77777777" w:rsidR="001F69CE" w:rsidRPr="00AB02A4" w:rsidRDefault="001F69CE" w:rsidP="00FD1277">
            <w:pPr>
              <w:spacing w:line="276" w:lineRule="auto"/>
              <w:rPr>
                <w:rFonts w:cstheme="minorHAnsi"/>
              </w:rPr>
            </w:pPr>
          </w:p>
        </w:tc>
        <w:tc>
          <w:tcPr>
            <w:tcW w:w="8065" w:type="dxa"/>
          </w:tcPr>
          <w:p w14:paraId="5416308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Determines w</w:t>
            </w:r>
            <w:r w:rsidR="00A2167D">
              <w:rPr>
                <w:rFonts w:asciiTheme="minorHAnsi" w:eastAsia="Arial Unicode MS" w:hAnsiTheme="minorHAnsi" w:cstheme="minorHAnsi"/>
                <w:sz w:val="22"/>
                <w:szCs w:val="22"/>
                <w:lang w:val="en-US"/>
              </w:rPr>
              <w:t>hether the ant is hungry or not</w:t>
            </w:r>
          </w:p>
          <w:p w14:paraId="72503F6C"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eastAsia="Arial Unicode MS" w:hAnsiTheme="minorHAnsi" w:cstheme="minorHAnsi"/>
                <w:sz w:val="22"/>
                <w:szCs w:val="22"/>
                <w:lang w:val="en-US"/>
              </w:rPr>
              <w:t>Returnboolean</w:t>
            </w:r>
            <w:proofErr w:type="spellEnd"/>
            <w:r w:rsidRPr="00AB02A4">
              <w:rPr>
                <w:rFonts w:asciiTheme="minorHAnsi" w:eastAsia="Arial Unicode MS" w:hAnsiTheme="minorHAnsi" w:cstheme="minorHAnsi"/>
                <w:sz w:val="22"/>
                <w:szCs w:val="22"/>
                <w:lang w:val="en-US"/>
              </w:rPr>
              <w:t xml:space="preserve"> - true if the ant is hungry else false</w:t>
            </w:r>
          </w:p>
        </w:tc>
      </w:tr>
      <w:tr w:rsidR="001F69CE" w:rsidRPr="00AB02A4" w14:paraId="398EAA81" w14:textId="77777777" w:rsidTr="005427F3">
        <w:trPr>
          <w:trHeight w:val="280"/>
        </w:trPr>
        <w:tc>
          <w:tcPr>
            <w:tcW w:w="2235" w:type="dxa"/>
          </w:tcPr>
          <w:p w14:paraId="46CC4BC0"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Ant.updateSleep</w:t>
            </w:r>
            <w:proofErr w:type="spellEnd"/>
          </w:p>
        </w:tc>
        <w:tc>
          <w:tcPr>
            <w:tcW w:w="2551" w:type="dxa"/>
          </w:tcPr>
          <w:p w14:paraId="2682D7E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04A2440B" w14:textId="77777777" w:rsidR="001F69CE" w:rsidRPr="00AB02A4" w:rsidRDefault="001F69CE" w:rsidP="00FD1277">
            <w:pPr>
              <w:spacing w:line="276" w:lineRule="auto"/>
              <w:rPr>
                <w:rFonts w:cstheme="minorHAnsi"/>
              </w:rPr>
            </w:pPr>
          </w:p>
        </w:tc>
        <w:tc>
          <w:tcPr>
            <w:tcW w:w="8065" w:type="dxa"/>
          </w:tcPr>
          <w:p w14:paraId="6018FC2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Updates </w:t>
            </w:r>
            <w:r w:rsidRPr="00DE2203">
              <w:rPr>
                <w:rStyle w:val="CodeinlineChar"/>
              </w:rPr>
              <w:t>this.sleep</w:t>
            </w:r>
            <w:r w:rsidRPr="00AB02A4">
              <w:rPr>
                <w:rFonts w:asciiTheme="minorHAnsi" w:hAnsiTheme="minorHAnsi" w:cstheme="minorHAnsi"/>
                <w:sz w:val="22"/>
                <w:szCs w:val="22"/>
              </w:rPr>
              <w:t xml:space="preserve"> variable </w:t>
            </w:r>
            <w:r>
              <w:rPr>
                <w:rFonts w:asciiTheme="minorHAnsi" w:hAnsiTheme="minorHAnsi" w:cstheme="minorHAnsi"/>
                <w:sz w:val="22"/>
                <w:szCs w:val="22"/>
              </w:rPr>
              <w:t>to simulate time passing</w:t>
            </w:r>
          </w:p>
        </w:tc>
      </w:tr>
      <w:tr w:rsidR="001F69CE" w:rsidRPr="00AB02A4" w14:paraId="598475F7" w14:textId="77777777" w:rsidTr="005427F3">
        <w:trPr>
          <w:trHeight w:val="280"/>
        </w:trPr>
        <w:tc>
          <w:tcPr>
            <w:tcW w:w="2235" w:type="dxa"/>
          </w:tcPr>
          <w:p w14:paraId="312FE923"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Ant.isFood</w:t>
            </w:r>
            <w:proofErr w:type="spellEnd"/>
          </w:p>
        </w:tc>
        <w:tc>
          <w:tcPr>
            <w:tcW w:w="2551" w:type="dxa"/>
          </w:tcPr>
          <w:p w14:paraId="160FA82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t>
            </w:r>
            <w:proofErr w:type="spellStart"/>
            <w:r w:rsidRPr="00AB02A4">
              <w:rPr>
                <w:rFonts w:asciiTheme="minorHAnsi" w:hAnsiTheme="minorHAnsi" w:cstheme="minorHAnsi"/>
                <w:sz w:val="22"/>
                <w:szCs w:val="22"/>
              </w:rPr>
              <w:t>param</w:t>
            </w:r>
            <w:proofErr w:type="spellEnd"/>
            <w:r w:rsidRPr="00AB02A4">
              <w:rPr>
                <w:rFonts w:asciiTheme="minorHAnsi" w:hAnsiTheme="minorHAnsi" w:cstheme="minorHAnsi"/>
                <w:sz w:val="22"/>
                <w:szCs w:val="22"/>
              </w:rPr>
              <w:t>] food</w:t>
            </w:r>
          </w:p>
        </w:tc>
        <w:tc>
          <w:tcPr>
            <w:tcW w:w="1559" w:type="dxa"/>
          </w:tcPr>
          <w:p w14:paraId="71B1A73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Food object</w:t>
            </w:r>
          </w:p>
        </w:tc>
        <w:tc>
          <w:tcPr>
            <w:tcW w:w="8065" w:type="dxa"/>
          </w:tcPr>
          <w:p w14:paraId="4769EAA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Determines whether a piece of food exists or not</w:t>
            </w:r>
          </w:p>
          <w:p w14:paraId="455B4575"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eastAsia="Arial Unicode MS" w:hAnsiTheme="minorHAnsi" w:cstheme="minorHAnsi"/>
                <w:sz w:val="22"/>
                <w:szCs w:val="22"/>
                <w:lang w:val="en-US"/>
              </w:rPr>
              <w:t>Returnboolean</w:t>
            </w:r>
            <w:proofErr w:type="spellEnd"/>
            <w:r w:rsidRPr="00AB02A4">
              <w:rPr>
                <w:rFonts w:asciiTheme="minorHAnsi" w:eastAsia="Arial Unicode MS" w:hAnsiTheme="minorHAnsi" w:cstheme="minorHAnsi"/>
                <w:sz w:val="22"/>
                <w:szCs w:val="22"/>
                <w:lang w:val="en-US"/>
              </w:rPr>
              <w:t xml:space="preserve"> - true if piece of food exists else false</w:t>
            </w:r>
          </w:p>
        </w:tc>
      </w:tr>
      <w:tr w:rsidR="001F69CE" w:rsidRPr="00AB02A4" w14:paraId="6808113E" w14:textId="77777777" w:rsidTr="005427F3">
        <w:trPr>
          <w:trHeight w:val="280"/>
        </w:trPr>
        <w:tc>
          <w:tcPr>
            <w:tcW w:w="2235" w:type="dxa"/>
          </w:tcPr>
          <w:p w14:paraId="49AE641D"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Ant.takeFood</w:t>
            </w:r>
            <w:proofErr w:type="spellEnd"/>
          </w:p>
        </w:tc>
        <w:tc>
          <w:tcPr>
            <w:tcW w:w="2551" w:type="dxa"/>
          </w:tcPr>
          <w:p w14:paraId="42438F2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t>
            </w:r>
            <w:proofErr w:type="spellStart"/>
            <w:r w:rsidRPr="00AB02A4">
              <w:rPr>
                <w:rFonts w:asciiTheme="minorHAnsi" w:hAnsiTheme="minorHAnsi" w:cstheme="minorHAnsi"/>
                <w:sz w:val="22"/>
                <w:szCs w:val="22"/>
              </w:rPr>
              <w:t>param</w:t>
            </w:r>
            <w:proofErr w:type="spellEnd"/>
            <w:r w:rsidRPr="00AB02A4">
              <w:rPr>
                <w:rFonts w:asciiTheme="minorHAnsi" w:hAnsiTheme="minorHAnsi" w:cstheme="minorHAnsi"/>
                <w:sz w:val="22"/>
                <w:szCs w:val="22"/>
              </w:rPr>
              <w:t>] food</w:t>
            </w:r>
          </w:p>
        </w:tc>
        <w:tc>
          <w:tcPr>
            <w:tcW w:w="1559" w:type="dxa"/>
          </w:tcPr>
          <w:p w14:paraId="34D7336B" w14:textId="77777777" w:rsidR="001F69CE" w:rsidRPr="00AB02A4" w:rsidRDefault="001F69CE" w:rsidP="00FD1277">
            <w:pPr>
              <w:pStyle w:val="TableStyle2"/>
              <w:spacing w:line="276" w:lineRule="auto"/>
              <w:jc w:val="both"/>
              <w:rPr>
                <w:rFonts w:asciiTheme="minorHAnsi" w:hAnsiTheme="minorHAnsi" w:cstheme="minorHAnsi"/>
                <w:sz w:val="22"/>
                <w:szCs w:val="22"/>
              </w:rPr>
            </w:pPr>
            <w:r>
              <w:rPr>
                <w:rFonts w:asciiTheme="minorHAnsi" w:hAnsiTheme="minorHAnsi" w:cstheme="minorHAnsi"/>
                <w:sz w:val="22"/>
                <w:szCs w:val="22"/>
              </w:rPr>
              <w:t xml:space="preserve">Food </w:t>
            </w:r>
            <w:r w:rsidRPr="00AB02A4">
              <w:rPr>
                <w:rFonts w:asciiTheme="minorHAnsi" w:hAnsiTheme="minorHAnsi" w:cstheme="minorHAnsi"/>
                <w:sz w:val="22"/>
                <w:szCs w:val="22"/>
              </w:rPr>
              <w:t>object</w:t>
            </w:r>
          </w:p>
        </w:tc>
        <w:tc>
          <w:tcPr>
            <w:tcW w:w="8065" w:type="dxa"/>
          </w:tcPr>
          <w:p w14:paraId="3EDC537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Takes a single piece of food</w:t>
            </w:r>
          </w:p>
          <w:p w14:paraId="257A8333"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eastAsia="Arial Unicode MS" w:hAnsiTheme="minorHAnsi" w:cstheme="minorHAnsi"/>
                <w:sz w:val="22"/>
                <w:szCs w:val="22"/>
                <w:lang w:val="en-US"/>
              </w:rPr>
              <w:t>Returnboolean</w:t>
            </w:r>
            <w:proofErr w:type="spellEnd"/>
            <w:r w:rsidRPr="00AB02A4">
              <w:rPr>
                <w:rFonts w:asciiTheme="minorHAnsi" w:eastAsia="Arial Unicode MS" w:hAnsiTheme="minorHAnsi" w:cstheme="minorHAnsi"/>
                <w:sz w:val="22"/>
                <w:szCs w:val="22"/>
                <w:lang w:val="en-US"/>
              </w:rPr>
              <w:t xml:space="preserve"> - true if there is still food left, else false</w:t>
            </w:r>
          </w:p>
        </w:tc>
      </w:tr>
      <w:tr w:rsidR="001F69CE" w:rsidRPr="00AB02A4" w14:paraId="765A35ED" w14:textId="77777777" w:rsidTr="005427F3">
        <w:trPr>
          <w:trHeight w:val="280"/>
        </w:trPr>
        <w:tc>
          <w:tcPr>
            <w:tcW w:w="2235" w:type="dxa"/>
          </w:tcPr>
          <w:p w14:paraId="188A6FF0"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Ant.atNest</w:t>
            </w:r>
            <w:proofErr w:type="spellEnd"/>
          </w:p>
        </w:tc>
        <w:tc>
          <w:tcPr>
            <w:tcW w:w="2551" w:type="dxa"/>
          </w:tcPr>
          <w:p w14:paraId="11F4F9B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7E1BDB48" w14:textId="77777777" w:rsidR="001F69CE" w:rsidRPr="00AB02A4" w:rsidRDefault="001F69CE" w:rsidP="00FD1277">
            <w:pPr>
              <w:spacing w:line="276" w:lineRule="auto"/>
              <w:rPr>
                <w:rFonts w:cstheme="minorHAnsi"/>
              </w:rPr>
            </w:pPr>
          </w:p>
        </w:tc>
        <w:tc>
          <w:tcPr>
            <w:tcW w:w="8065" w:type="dxa"/>
          </w:tcPr>
          <w:p w14:paraId="0DB84D2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 xml:space="preserve">Determines whether the ant is currently at its own </w:t>
            </w:r>
            <w:r>
              <w:rPr>
                <w:rFonts w:asciiTheme="minorHAnsi" w:eastAsia="Arial Unicode MS" w:hAnsiTheme="minorHAnsi" w:cstheme="minorHAnsi"/>
                <w:sz w:val="22"/>
                <w:szCs w:val="22"/>
                <w:lang w:val="en-US"/>
              </w:rPr>
              <w:t>nest i.e. standing on top of a n</w:t>
            </w:r>
            <w:r w:rsidRPr="00AB02A4">
              <w:rPr>
                <w:rFonts w:asciiTheme="minorHAnsi" w:eastAsia="Arial Unicode MS" w:hAnsiTheme="minorHAnsi" w:cstheme="minorHAnsi"/>
                <w:sz w:val="22"/>
                <w:szCs w:val="22"/>
                <w:lang w:val="en-US"/>
              </w:rPr>
              <w:t>est</w:t>
            </w:r>
            <w:r>
              <w:rPr>
                <w:rFonts w:asciiTheme="minorHAnsi" w:eastAsia="Arial Unicode MS" w:hAnsiTheme="minorHAnsi" w:cstheme="minorHAnsi"/>
                <w:sz w:val="22"/>
                <w:szCs w:val="22"/>
                <w:lang w:val="en-US"/>
              </w:rPr>
              <w:t xml:space="preserve"> p</w:t>
            </w:r>
            <w:r w:rsidRPr="00AB02A4">
              <w:rPr>
                <w:rFonts w:asciiTheme="minorHAnsi" w:eastAsia="Arial Unicode MS" w:hAnsiTheme="minorHAnsi" w:cstheme="minorHAnsi"/>
                <w:sz w:val="22"/>
                <w:szCs w:val="22"/>
                <w:lang w:val="en-US"/>
              </w:rPr>
              <w:t>iece</w:t>
            </w:r>
            <w:r w:rsidR="00A2167D">
              <w:rPr>
                <w:rFonts w:asciiTheme="minorHAnsi" w:eastAsia="Arial Unicode MS" w:hAnsiTheme="minorHAnsi" w:cstheme="minorHAnsi"/>
                <w:sz w:val="22"/>
                <w:szCs w:val="22"/>
                <w:lang w:val="en-US"/>
              </w:rPr>
              <w:t xml:space="preserve"> entity</w:t>
            </w:r>
          </w:p>
          <w:p w14:paraId="7274652C"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eastAsia="Arial Unicode MS" w:hAnsiTheme="minorHAnsi" w:cstheme="minorHAnsi"/>
                <w:sz w:val="22"/>
                <w:szCs w:val="22"/>
                <w:lang w:val="en-US"/>
              </w:rPr>
              <w:t>Returnboolean</w:t>
            </w:r>
            <w:proofErr w:type="spellEnd"/>
            <w:r w:rsidRPr="00AB02A4">
              <w:rPr>
                <w:rFonts w:asciiTheme="minorHAnsi" w:eastAsia="Arial Unicode MS" w:hAnsiTheme="minorHAnsi" w:cstheme="minorHAnsi"/>
                <w:sz w:val="22"/>
                <w:szCs w:val="22"/>
                <w:lang w:val="en-US"/>
              </w:rPr>
              <w:t xml:space="preserve"> - true if the ant is standing on its nest, else false</w:t>
            </w:r>
          </w:p>
        </w:tc>
      </w:tr>
      <w:tr w:rsidR="001F69CE" w:rsidRPr="00AB02A4" w14:paraId="66EFF39F" w14:textId="77777777" w:rsidTr="005427F3">
        <w:trPr>
          <w:trHeight w:val="280"/>
        </w:trPr>
        <w:tc>
          <w:tcPr>
            <w:tcW w:w="2235" w:type="dxa"/>
          </w:tcPr>
          <w:p w14:paraId="7DD3C97E"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Ant.seeNest</w:t>
            </w:r>
            <w:proofErr w:type="spellEnd"/>
          </w:p>
        </w:tc>
        <w:tc>
          <w:tcPr>
            <w:tcW w:w="2551" w:type="dxa"/>
          </w:tcPr>
          <w:p w14:paraId="40E5E57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4EA15927" w14:textId="77777777" w:rsidR="001F69CE" w:rsidRPr="00AB02A4" w:rsidRDefault="001F69CE" w:rsidP="00FD1277">
            <w:pPr>
              <w:spacing w:line="276" w:lineRule="auto"/>
              <w:rPr>
                <w:rFonts w:cstheme="minorHAnsi"/>
              </w:rPr>
            </w:pPr>
          </w:p>
        </w:tc>
        <w:tc>
          <w:tcPr>
            <w:tcW w:w="8065" w:type="dxa"/>
          </w:tcPr>
          <w:p w14:paraId="1EE6133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Determines whether the ant can see its own nest</w:t>
            </w:r>
          </w:p>
          <w:p w14:paraId="7B7C3451"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eastAsia="Arial Unicode MS" w:hAnsiTheme="minorHAnsi" w:cstheme="minorHAnsi"/>
                <w:sz w:val="22"/>
                <w:szCs w:val="22"/>
                <w:lang w:val="en-US"/>
              </w:rPr>
              <w:t>Returnboolean</w:t>
            </w:r>
            <w:proofErr w:type="spellEnd"/>
            <w:r w:rsidRPr="00AB02A4">
              <w:rPr>
                <w:rFonts w:asciiTheme="minorHAnsi" w:eastAsia="Arial Unicode MS" w:hAnsiTheme="minorHAnsi" w:cstheme="minorHAnsi"/>
                <w:sz w:val="22"/>
                <w:szCs w:val="22"/>
                <w:lang w:val="en-US"/>
              </w:rPr>
              <w:t xml:space="preserve"> - true if ant can see its nest, else false</w:t>
            </w:r>
          </w:p>
        </w:tc>
      </w:tr>
      <w:tr w:rsidR="001F69CE" w:rsidRPr="00AB02A4" w14:paraId="7CF37908" w14:textId="77777777" w:rsidTr="005427F3">
        <w:trPr>
          <w:trHeight w:val="280"/>
        </w:trPr>
        <w:tc>
          <w:tcPr>
            <w:tcW w:w="2235" w:type="dxa"/>
          </w:tcPr>
          <w:p w14:paraId="1E61FFB1"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Ant.findFoodTarget</w:t>
            </w:r>
            <w:proofErr w:type="spellEnd"/>
          </w:p>
        </w:tc>
        <w:tc>
          <w:tcPr>
            <w:tcW w:w="2551" w:type="dxa"/>
          </w:tcPr>
          <w:p w14:paraId="309AF67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43EE839B" w14:textId="77777777" w:rsidR="001F69CE" w:rsidRPr="00AB02A4" w:rsidRDefault="001F69CE" w:rsidP="00FD1277">
            <w:pPr>
              <w:spacing w:line="276" w:lineRule="auto"/>
              <w:rPr>
                <w:rFonts w:cstheme="minorHAnsi"/>
              </w:rPr>
            </w:pPr>
          </w:p>
        </w:tc>
        <w:tc>
          <w:tcPr>
            <w:tcW w:w="8065" w:type="dxa"/>
          </w:tcPr>
          <w:p w14:paraId="303BB09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Choose the target piece of food the ant should go for</w:t>
            </w:r>
          </w:p>
        </w:tc>
      </w:tr>
      <w:tr w:rsidR="001F69CE" w:rsidRPr="00AB02A4" w14:paraId="2EF70AB7" w14:textId="77777777" w:rsidTr="005427F3">
        <w:trPr>
          <w:trHeight w:val="280"/>
        </w:trPr>
        <w:tc>
          <w:tcPr>
            <w:tcW w:w="2235" w:type="dxa"/>
          </w:tcPr>
          <w:p w14:paraId="23772DBB"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Ant.getFood</w:t>
            </w:r>
            <w:proofErr w:type="spellEnd"/>
          </w:p>
        </w:tc>
        <w:tc>
          <w:tcPr>
            <w:tcW w:w="2551" w:type="dxa"/>
          </w:tcPr>
          <w:p w14:paraId="2E22224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6E8A7C66" w14:textId="77777777" w:rsidR="001F69CE" w:rsidRPr="00AB02A4" w:rsidRDefault="001F69CE" w:rsidP="00FD1277">
            <w:pPr>
              <w:spacing w:line="276" w:lineRule="auto"/>
              <w:rPr>
                <w:rFonts w:cstheme="minorHAnsi"/>
              </w:rPr>
            </w:pPr>
          </w:p>
        </w:tc>
        <w:tc>
          <w:tcPr>
            <w:tcW w:w="8065" w:type="dxa"/>
          </w:tcPr>
          <w:p w14:paraId="51D3372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Walk towards food until on top of it and then pick it up one piece at a time</w:t>
            </w:r>
          </w:p>
        </w:tc>
      </w:tr>
      <w:tr w:rsidR="001F69CE" w:rsidRPr="00AB02A4" w14:paraId="43D68081" w14:textId="77777777" w:rsidTr="005427F3">
        <w:trPr>
          <w:trHeight w:val="280"/>
        </w:trPr>
        <w:tc>
          <w:tcPr>
            <w:tcW w:w="2235" w:type="dxa"/>
          </w:tcPr>
          <w:p w14:paraId="5662CF84"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Ant.useFood</w:t>
            </w:r>
            <w:proofErr w:type="spellEnd"/>
          </w:p>
        </w:tc>
        <w:tc>
          <w:tcPr>
            <w:tcW w:w="2551" w:type="dxa"/>
          </w:tcPr>
          <w:p w14:paraId="27BFEE4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09249573" w14:textId="77777777" w:rsidR="001F69CE" w:rsidRPr="00AB02A4" w:rsidRDefault="001F69CE" w:rsidP="00FD1277">
            <w:pPr>
              <w:spacing w:line="276" w:lineRule="auto"/>
              <w:rPr>
                <w:rFonts w:cstheme="minorHAnsi"/>
              </w:rPr>
            </w:pPr>
          </w:p>
        </w:tc>
        <w:tc>
          <w:tcPr>
            <w:tcW w:w="8065" w:type="dxa"/>
          </w:tcPr>
          <w:p w14:paraId="5B86221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the best use of food i.e. either eating the food if hungry or carrying it</w:t>
            </w:r>
          </w:p>
        </w:tc>
      </w:tr>
      <w:tr w:rsidR="001F69CE" w:rsidRPr="00AB02A4" w14:paraId="342F135B" w14:textId="77777777" w:rsidTr="005427F3">
        <w:trPr>
          <w:trHeight w:val="280"/>
        </w:trPr>
        <w:tc>
          <w:tcPr>
            <w:tcW w:w="2235" w:type="dxa"/>
          </w:tcPr>
          <w:p w14:paraId="170CBEE4"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Ant.scan</w:t>
            </w:r>
            <w:proofErr w:type="spellEnd"/>
          </w:p>
        </w:tc>
        <w:tc>
          <w:tcPr>
            <w:tcW w:w="2551" w:type="dxa"/>
          </w:tcPr>
          <w:p w14:paraId="5F03E52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3379F496" w14:textId="77777777" w:rsidR="001F69CE" w:rsidRPr="00AB02A4" w:rsidRDefault="001F69CE" w:rsidP="00FD1277">
            <w:pPr>
              <w:spacing w:line="276" w:lineRule="auto"/>
              <w:rPr>
                <w:rFonts w:cstheme="minorHAnsi"/>
              </w:rPr>
            </w:pPr>
          </w:p>
        </w:tc>
        <w:tc>
          <w:tcPr>
            <w:tcW w:w="8065" w:type="dxa"/>
          </w:tcPr>
          <w:p w14:paraId="68A8F0E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Looks at all blocks in front of the ant within eyesight, places all items of interest into </w:t>
            </w:r>
            <w:r w:rsidRPr="00DE2203">
              <w:rPr>
                <w:rStyle w:val="CodeinlineChar"/>
              </w:rPr>
              <w:t>this.itemsInView</w:t>
            </w:r>
          </w:p>
        </w:tc>
      </w:tr>
      <w:tr w:rsidR="001F69CE" w:rsidRPr="00AB02A4" w14:paraId="553B0941" w14:textId="77777777" w:rsidTr="005427F3">
        <w:trPr>
          <w:trHeight w:val="280"/>
        </w:trPr>
        <w:tc>
          <w:tcPr>
            <w:tcW w:w="2235" w:type="dxa"/>
          </w:tcPr>
          <w:p w14:paraId="0D065571"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Ant.smell</w:t>
            </w:r>
            <w:proofErr w:type="spellEnd"/>
          </w:p>
        </w:tc>
        <w:tc>
          <w:tcPr>
            <w:tcW w:w="2551" w:type="dxa"/>
          </w:tcPr>
          <w:p w14:paraId="4708793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2B1DF590" w14:textId="77777777" w:rsidR="001F69CE" w:rsidRPr="00AB02A4" w:rsidRDefault="001F69CE" w:rsidP="00FD1277">
            <w:pPr>
              <w:spacing w:line="276" w:lineRule="auto"/>
              <w:rPr>
                <w:rFonts w:cstheme="minorHAnsi"/>
              </w:rPr>
            </w:pPr>
          </w:p>
        </w:tc>
        <w:tc>
          <w:tcPr>
            <w:tcW w:w="8065" w:type="dxa"/>
          </w:tcPr>
          <w:p w14:paraId="376267F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Similar to </w:t>
            </w:r>
            <w:r w:rsidRPr="00DE2203">
              <w:rPr>
                <w:rStyle w:val="CodeinlineChar"/>
              </w:rPr>
              <w:t>this.scan</w:t>
            </w:r>
            <w:r w:rsidRPr="00AB02A4">
              <w:rPr>
                <w:rFonts w:asciiTheme="minorHAnsi" w:hAnsiTheme="minorHAnsi" w:cstheme="minorHAnsi"/>
                <w:sz w:val="22"/>
                <w:szCs w:val="22"/>
              </w:rPr>
              <w:t xml:space="preserve"> - Looks at all blocks in front of the ant within antenna size</w:t>
            </w:r>
            <w:r>
              <w:rPr>
                <w:rFonts w:asciiTheme="minorHAnsi" w:hAnsiTheme="minorHAnsi" w:cstheme="minorHAnsi"/>
                <w:sz w:val="22"/>
                <w:szCs w:val="22"/>
              </w:rPr>
              <w:t xml:space="preserve"> range and</w:t>
            </w:r>
            <w:r w:rsidRPr="00AB02A4">
              <w:rPr>
                <w:rFonts w:asciiTheme="minorHAnsi" w:hAnsiTheme="minorHAnsi" w:cstheme="minorHAnsi"/>
                <w:sz w:val="22"/>
                <w:szCs w:val="22"/>
              </w:rPr>
              <w:t xml:space="preserve"> places all pheromones into </w:t>
            </w:r>
            <w:r w:rsidRPr="00437C96">
              <w:rPr>
                <w:rStyle w:val="CodeinlineChar"/>
              </w:rPr>
              <w:t>this.pheromoensInRange</w:t>
            </w:r>
          </w:p>
        </w:tc>
      </w:tr>
      <w:tr w:rsidR="001F69CE" w:rsidRPr="00AB02A4" w14:paraId="3A3A843A" w14:textId="77777777" w:rsidTr="005427F3">
        <w:trPr>
          <w:trHeight w:val="280"/>
        </w:trPr>
        <w:tc>
          <w:tcPr>
            <w:tcW w:w="2235" w:type="dxa"/>
          </w:tcPr>
          <w:p w14:paraId="54DEE7FE"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Ant.secrete</w:t>
            </w:r>
            <w:proofErr w:type="spellEnd"/>
          </w:p>
        </w:tc>
        <w:tc>
          <w:tcPr>
            <w:tcW w:w="2551" w:type="dxa"/>
          </w:tcPr>
          <w:p w14:paraId="0676CBE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1678FB1E" w14:textId="77777777" w:rsidR="001F69CE" w:rsidRPr="00AB02A4" w:rsidRDefault="001F69CE" w:rsidP="00FD1277">
            <w:pPr>
              <w:spacing w:line="276" w:lineRule="auto"/>
              <w:rPr>
                <w:rFonts w:cstheme="minorHAnsi"/>
              </w:rPr>
            </w:pPr>
          </w:p>
        </w:tc>
        <w:tc>
          <w:tcPr>
            <w:tcW w:w="8065" w:type="dxa"/>
          </w:tcPr>
          <w:p w14:paraId="3A46691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Secrete pheromones</w:t>
            </w:r>
            <w:r>
              <w:rPr>
                <w:rFonts w:asciiTheme="minorHAnsi" w:hAnsiTheme="minorHAnsi" w:cstheme="minorHAnsi"/>
                <w:sz w:val="22"/>
                <w:szCs w:val="22"/>
              </w:rPr>
              <w:t xml:space="preserve"> onto the map</w:t>
            </w:r>
          </w:p>
        </w:tc>
      </w:tr>
      <w:tr w:rsidR="001F69CE" w:rsidRPr="00AB02A4" w14:paraId="1650446C" w14:textId="77777777" w:rsidTr="005427F3">
        <w:trPr>
          <w:trHeight w:val="280"/>
        </w:trPr>
        <w:tc>
          <w:tcPr>
            <w:tcW w:w="2235" w:type="dxa"/>
          </w:tcPr>
          <w:p w14:paraId="71EF7BFC"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Ant.wonder</w:t>
            </w:r>
            <w:proofErr w:type="spellEnd"/>
          </w:p>
        </w:tc>
        <w:tc>
          <w:tcPr>
            <w:tcW w:w="2551" w:type="dxa"/>
          </w:tcPr>
          <w:p w14:paraId="0B74675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0BAE1528" w14:textId="77777777" w:rsidR="001F69CE" w:rsidRPr="00AB02A4" w:rsidRDefault="001F69CE" w:rsidP="00FD1277">
            <w:pPr>
              <w:spacing w:line="276" w:lineRule="auto"/>
              <w:rPr>
                <w:rFonts w:cstheme="minorHAnsi"/>
              </w:rPr>
            </w:pPr>
          </w:p>
        </w:tc>
        <w:tc>
          <w:tcPr>
            <w:tcW w:w="8065" w:type="dxa"/>
          </w:tcPr>
          <w:p w14:paraId="306E661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Wonder around the map, following pheromones of own species oth</w:t>
            </w:r>
            <w:r>
              <w:rPr>
                <w:rFonts w:asciiTheme="minorHAnsi" w:hAnsiTheme="minorHAnsi" w:cstheme="minorHAnsi"/>
                <w:sz w:val="22"/>
                <w:szCs w:val="22"/>
              </w:rPr>
              <w:t>erwise picking random direction to move in</w:t>
            </w:r>
          </w:p>
        </w:tc>
      </w:tr>
      <w:tr w:rsidR="001F69CE" w:rsidRPr="00AB02A4" w14:paraId="5BC02AD3" w14:textId="77777777" w:rsidTr="005427F3">
        <w:trPr>
          <w:trHeight w:val="280"/>
        </w:trPr>
        <w:tc>
          <w:tcPr>
            <w:tcW w:w="2235" w:type="dxa"/>
          </w:tcPr>
          <w:p w14:paraId="205DAD91"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Ant.move</w:t>
            </w:r>
            <w:proofErr w:type="spellEnd"/>
          </w:p>
        </w:tc>
        <w:tc>
          <w:tcPr>
            <w:tcW w:w="2551" w:type="dxa"/>
          </w:tcPr>
          <w:p w14:paraId="44D84E5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3942686D" w14:textId="77777777" w:rsidR="001F69CE" w:rsidRPr="00AB02A4" w:rsidRDefault="001F69CE" w:rsidP="00FD1277">
            <w:pPr>
              <w:spacing w:line="276" w:lineRule="auto"/>
              <w:rPr>
                <w:rFonts w:cstheme="minorHAnsi"/>
              </w:rPr>
            </w:pPr>
          </w:p>
        </w:tc>
        <w:tc>
          <w:tcPr>
            <w:tcW w:w="8065" w:type="dxa"/>
          </w:tcPr>
          <w:p w14:paraId="43ACEB0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Updates the ants coordinates</w:t>
            </w:r>
          </w:p>
        </w:tc>
      </w:tr>
      <w:tr w:rsidR="001F69CE" w:rsidRPr="00AB02A4" w14:paraId="2B0A6C53" w14:textId="77777777" w:rsidTr="005427F3">
        <w:trPr>
          <w:trHeight w:val="280"/>
        </w:trPr>
        <w:tc>
          <w:tcPr>
            <w:tcW w:w="2235" w:type="dxa"/>
          </w:tcPr>
          <w:p w14:paraId="7637D9F5"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Ant.die</w:t>
            </w:r>
            <w:proofErr w:type="spellEnd"/>
          </w:p>
        </w:tc>
        <w:tc>
          <w:tcPr>
            <w:tcW w:w="2551" w:type="dxa"/>
          </w:tcPr>
          <w:p w14:paraId="57B18F2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51CCBA08" w14:textId="77777777" w:rsidR="001F69CE" w:rsidRPr="00AB02A4" w:rsidRDefault="001F69CE" w:rsidP="00FD1277">
            <w:pPr>
              <w:spacing w:line="276" w:lineRule="auto"/>
              <w:rPr>
                <w:rFonts w:cstheme="minorHAnsi"/>
              </w:rPr>
            </w:pPr>
          </w:p>
        </w:tc>
        <w:tc>
          <w:tcPr>
            <w:tcW w:w="8065" w:type="dxa"/>
          </w:tcPr>
          <w:p w14:paraId="3609A4F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Removes the ant from the simulation</w:t>
            </w:r>
          </w:p>
        </w:tc>
      </w:tr>
    </w:tbl>
    <w:p w14:paraId="49EA88C3" w14:textId="77777777" w:rsidR="001F69CE" w:rsidRDefault="001F69CE" w:rsidP="00FD1277">
      <w:pPr>
        <w:spacing w:line="276" w:lineRule="auto"/>
      </w:pPr>
    </w:p>
    <w:p w14:paraId="458D8E29" w14:textId="77777777" w:rsidR="001F69CE" w:rsidRDefault="001F69CE" w:rsidP="00FD1277">
      <w:pPr>
        <w:pStyle w:val="Heading3"/>
        <w:spacing w:after="240" w:line="276" w:lineRule="auto"/>
      </w:pPr>
      <w:bookmarkStart w:id="151" w:name="_Toc383185602"/>
      <w:r>
        <w:t>Worker</w:t>
      </w:r>
      <w:bookmarkEnd w:id="151"/>
    </w:p>
    <w:p w14:paraId="62939542" w14:textId="77777777" w:rsidR="001F69CE" w:rsidRPr="005427F3" w:rsidRDefault="001F69CE" w:rsidP="00FD1277">
      <w:pPr>
        <w:spacing w:after="240" w:line="276" w:lineRule="auto"/>
        <w:rPr>
          <w:b/>
        </w:rPr>
      </w:pPr>
      <w:r w:rsidRPr="005427F3">
        <w:rPr>
          <w:b/>
        </w:rPr>
        <w:t>Inherits Ant</w:t>
      </w:r>
    </w:p>
    <w:tbl>
      <w:tblPr>
        <w:tblStyle w:val="TableGrid"/>
        <w:tblW w:w="0" w:type="auto"/>
        <w:tblLook w:val="04A0" w:firstRow="1" w:lastRow="0" w:firstColumn="1" w:lastColumn="0" w:noHBand="0" w:noVBand="1"/>
      </w:tblPr>
      <w:tblGrid>
        <w:gridCol w:w="2174"/>
        <w:gridCol w:w="3179"/>
        <w:gridCol w:w="1559"/>
        <w:gridCol w:w="7262"/>
      </w:tblGrid>
      <w:tr w:rsidR="001F69CE" w:rsidRPr="001039AA" w14:paraId="4FCA8B65" w14:textId="77777777" w:rsidTr="005427F3">
        <w:trPr>
          <w:trHeight w:val="280"/>
          <w:tblHeader/>
        </w:trPr>
        <w:tc>
          <w:tcPr>
            <w:tcW w:w="0" w:type="auto"/>
          </w:tcPr>
          <w:p w14:paraId="52D1E110" w14:textId="2057850E" w:rsidR="001F69CE" w:rsidRPr="001039AA" w:rsidRDefault="001039AA" w:rsidP="001039AA">
            <w:pPr>
              <w:jc w:val="center"/>
              <w:rPr>
                <w:b/>
                <w:sz w:val="24"/>
              </w:rPr>
            </w:pPr>
            <w:r>
              <w:rPr>
                <w:b/>
                <w:sz w:val="24"/>
              </w:rPr>
              <w:t>Function name</w:t>
            </w:r>
          </w:p>
        </w:tc>
        <w:tc>
          <w:tcPr>
            <w:tcW w:w="3179" w:type="dxa"/>
          </w:tcPr>
          <w:p w14:paraId="58B405B7" w14:textId="77777777" w:rsidR="001F69CE" w:rsidRPr="001039AA" w:rsidRDefault="001F69CE" w:rsidP="001039AA">
            <w:pPr>
              <w:jc w:val="center"/>
              <w:rPr>
                <w:b/>
                <w:sz w:val="24"/>
              </w:rPr>
            </w:pPr>
            <w:r w:rsidRPr="001039AA">
              <w:rPr>
                <w:b/>
                <w:sz w:val="24"/>
              </w:rPr>
              <w:t>Variables</w:t>
            </w:r>
          </w:p>
        </w:tc>
        <w:tc>
          <w:tcPr>
            <w:tcW w:w="1559" w:type="dxa"/>
          </w:tcPr>
          <w:p w14:paraId="0D4C34B2" w14:textId="77777777" w:rsidR="001F69CE" w:rsidRPr="001039AA" w:rsidRDefault="001F69CE" w:rsidP="001039AA">
            <w:pPr>
              <w:jc w:val="center"/>
              <w:rPr>
                <w:b/>
                <w:sz w:val="24"/>
              </w:rPr>
            </w:pPr>
            <w:r w:rsidRPr="001039AA">
              <w:rPr>
                <w:b/>
                <w:sz w:val="24"/>
              </w:rPr>
              <w:t>Type</w:t>
            </w:r>
          </w:p>
        </w:tc>
        <w:tc>
          <w:tcPr>
            <w:tcW w:w="7262" w:type="dxa"/>
          </w:tcPr>
          <w:p w14:paraId="3F8E43C4" w14:textId="77777777" w:rsidR="001F69CE" w:rsidRPr="001039AA" w:rsidRDefault="001F69CE" w:rsidP="001039AA">
            <w:pPr>
              <w:jc w:val="center"/>
              <w:rPr>
                <w:b/>
                <w:sz w:val="24"/>
              </w:rPr>
            </w:pPr>
            <w:r w:rsidRPr="001039AA">
              <w:rPr>
                <w:b/>
                <w:sz w:val="24"/>
              </w:rPr>
              <w:t>Description</w:t>
            </w:r>
          </w:p>
        </w:tc>
      </w:tr>
      <w:tr w:rsidR="001F69CE" w:rsidRPr="00AB02A4" w14:paraId="276145FE" w14:textId="77777777" w:rsidTr="005427F3">
        <w:trPr>
          <w:trHeight w:val="280"/>
        </w:trPr>
        <w:tc>
          <w:tcPr>
            <w:tcW w:w="0" w:type="auto"/>
            <w:vMerge w:val="restart"/>
          </w:tcPr>
          <w:p w14:paraId="28528FB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w:t>
            </w:r>
          </w:p>
        </w:tc>
        <w:tc>
          <w:tcPr>
            <w:tcW w:w="3179" w:type="dxa"/>
          </w:tcPr>
          <w:p w14:paraId="025F1F4B"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this.coord</w:t>
            </w:r>
            <w:proofErr w:type="spellEnd"/>
          </w:p>
        </w:tc>
        <w:tc>
          <w:tcPr>
            <w:tcW w:w="1559" w:type="dxa"/>
          </w:tcPr>
          <w:p w14:paraId="1640373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7262" w:type="dxa"/>
          </w:tcPr>
          <w:p w14:paraId="38942BC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coordinate of the ant</w:t>
            </w:r>
            <w:r>
              <w:rPr>
                <w:rFonts w:asciiTheme="minorHAnsi" w:hAnsiTheme="minorHAnsi" w:cstheme="minorHAnsi"/>
                <w:sz w:val="22"/>
                <w:szCs w:val="22"/>
              </w:rPr>
              <w:t>.</w:t>
            </w:r>
          </w:p>
        </w:tc>
      </w:tr>
      <w:tr w:rsidR="001F69CE" w:rsidRPr="00AB02A4" w14:paraId="152D7E53" w14:textId="77777777" w:rsidTr="005427F3">
        <w:trPr>
          <w:trHeight w:val="280"/>
        </w:trPr>
        <w:tc>
          <w:tcPr>
            <w:tcW w:w="0" w:type="auto"/>
            <w:vMerge/>
          </w:tcPr>
          <w:p w14:paraId="59C6F80A" w14:textId="77777777" w:rsidR="001F69CE" w:rsidRPr="00AB02A4" w:rsidRDefault="001F69CE" w:rsidP="00FD1277">
            <w:pPr>
              <w:spacing w:line="276" w:lineRule="auto"/>
              <w:rPr>
                <w:rFonts w:cstheme="minorHAnsi"/>
              </w:rPr>
            </w:pPr>
          </w:p>
        </w:tc>
        <w:tc>
          <w:tcPr>
            <w:tcW w:w="3179" w:type="dxa"/>
          </w:tcPr>
          <w:p w14:paraId="41267E8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this.id</w:t>
            </w:r>
          </w:p>
        </w:tc>
        <w:tc>
          <w:tcPr>
            <w:tcW w:w="1559" w:type="dxa"/>
          </w:tcPr>
          <w:p w14:paraId="7CD02A1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7262" w:type="dxa"/>
          </w:tcPr>
          <w:p w14:paraId="58ECF2D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14:paraId="4891AD40" w14:textId="77777777" w:rsidTr="005427F3">
        <w:trPr>
          <w:trHeight w:val="280"/>
        </w:trPr>
        <w:tc>
          <w:tcPr>
            <w:tcW w:w="0" w:type="auto"/>
            <w:vMerge/>
          </w:tcPr>
          <w:p w14:paraId="0D53E390" w14:textId="77777777" w:rsidR="001F69CE" w:rsidRPr="00AB02A4" w:rsidRDefault="001F69CE" w:rsidP="00FD1277">
            <w:pPr>
              <w:spacing w:line="276" w:lineRule="auto"/>
              <w:rPr>
                <w:rFonts w:cstheme="minorHAnsi"/>
              </w:rPr>
            </w:pPr>
          </w:p>
        </w:tc>
        <w:tc>
          <w:tcPr>
            <w:tcW w:w="3179" w:type="dxa"/>
          </w:tcPr>
          <w:p w14:paraId="664DC1A2"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this.type</w:t>
            </w:r>
            <w:proofErr w:type="spellEnd"/>
          </w:p>
        </w:tc>
        <w:tc>
          <w:tcPr>
            <w:tcW w:w="1559" w:type="dxa"/>
          </w:tcPr>
          <w:p w14:paraId="500A582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7262" w:type="dxa"/>
          </w:tcPr>
          <w:p w14:paraId="37E4335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type of ant, use the </w:t>
            </w:r>
            <w:r w:rsidRPr="00CA5DEF">
              <w:rPr>
                <w:rStyle w:val="CodeinlineChar"/>
              </w:rPr>
              <w:t>ANT_TYPE</w:t>
            </w:r>
            <w:r w:rsidRPr="00AB02A4">
              <w:rPr>
                <w:rFonts w:asciiTheme="minorHAnsi" w:hAnsiTheme="minorHAnsi" w:cstheme="minorHAnsi"/>
                <w:sz w:val="22"/>
                <w:szCs w:val="22"/>
              </w:rPr>
              <w:t xml:space="preserve"> object when setting. e.g. </w:t>
            </w:r>
            <w:r w:rsidRPr="00CA5DEF">
              <w:rPr>
                <w:rStyle w:val="CodeinlineChar"/>
              </w:rPr>
              <w:t>ANT_TYPE.worker</w:t>
            </w:r>
            <w:r w:rsidRPr="00AB02A4">
              <w:rPr>
                <w:rFonts w:asciiTheme="minorHAnsi" w:hAnsiTheme="minorHAnsi" w:cstheme="minorHAnsi"/>
                <w:sz w:val="22"/>
                <w:szCs w:val="22"/>
              </w:rPr>
              <w:t xml:space="preserve"> (default: </w:t>
            </w:r>
            <w:r w:rsidRPr="00CA5DEF">
              <w:rPr>
                <w:rStyle w:val="CodeinlineChar"/>
              </w:rPr>
              <w:t>ANT_TYPE.worker</w:t>
            </w:r>
            <w:r w:rsidRPr="00AB02A4">
              <w:rPr>
                <w:rFonts w:asciiTheme="minorHAnsi" w:hAnsiTheme="minorHAnsi" w:cstheme="minorHAnsi"/>
                <w:sz w:val="22"/>
                <w:szCs w:val="22"/>
              </w:rPr>
              <w:t>)</w:t>
            </w:r>
          </w:p>
        </w:tc>
      </w:tr>
      <w:tr w:rsidR="001F69CE" w:rsidRPr="00AB02A4" w14:paraId="45EE4DC8" w14:textId="77777777" w:rsidTr="005427F3">
        <w:trPr>
          <w:trHeight w:val="280"/>
        </w:trPr>
        <w:tc>
          <w:tcPr>
            <w:tcW w:w="0" w:type="auto"/>
            <w:vMerge/>
          </w:tcPr>
          <w:p w14:paraId="17B04FA3" w14:textId="77777777" w:rsidR="001F69CE" w:rsidRPr="00AB02A4" w:rsidRDefault="001F69CE" w:rsidP="00FD1277">
            <w:pPr>
              <w:spacing w:line="276" w:lineRule="auto"/>
              <w:rPr>
                <w:rFonts w:cstheme="minorHAnsi"/>
              </w:rPr>
            </w:pPr>
          </w:p>
        </w:tc>
        <w:tc>
          <w:tcPr>
            <w:tcW w:w="3179" w:type="dxa"/>
          </w:tcPr>
          <w:p w14:paraId="61EBDC75"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this.direction</w:t>
            </w:r>
            <w:proofErr w:type="spellEnd"/>
          </w:p>
        </w:tc>
        <w:tc>
          <w:tcPr>
            <w:tcW w:w="1559" w:type="dxa"/>
          </w:tcPr>
          <w:p w14:paraId="30754FD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7262" w:type="dxa"/>
          </w:tcPr>
          <w:p w14:paraId="1F84D50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angle which the ant is facing in radians from the vertical axis clockwise (default: *random direction*)</w:t>
            </w:r>
          </w:p>
        </w:tc>
      </w:tr>
      <w:tr w:rsidR="001F69CE" w:rsidRPr="00AB02A4" w14:paraId="27F64517" w14:textId="77777777" w:rsidTr="005427F3">
        <w:trPr>
          <w:trHeight w:val="280"/>
        </w:trPr>
        <w:tc>
          <w:tcPr>
            <w:tcW w:w="0" w:type="auto"/>
            <w:vMerge/>
          </w:tcPr>
          <w:p w14:paraId="622AC75F" w14:textId="77777777" w:rsidR="001F69CE" w:rsidRPr="00AB02A4" w:rsidRDefault="001F69CE" w:rsidP="00FD1277">
            <w:pPr>
              <w:spacing w:line="276" w:lineRule="auto"/>
              <w:rPr>
                <w:rFonts w:cstheme="minorHAnsi"/>
              </w:rPr>
            </w:pPr>
          </w:p>
        </w:tc>
        <w:tc>
          <w:tcPr>
            <w:tcW w:w="3179" w:type="dxa"/>
          </w:tcPr>
          <w:p w14:paraId="1E2F7FED"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this.prioritizeDirection</w:t>
            </w:r>
            <w:proofErr w:type="spellEnd"/>
          </w:p>
        </w:tc>
        <w:tc>
          <w:tcPr>
            <w:tcW w:w="1559" w:type="dxa"/>
          </w:tcPr>
          <w:p w14:paraId="1F4B569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7262" w:type="dxa"/>
          </w:tcPr>
          <w:p w14:paraId="284631E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direction the ant will tend to move in, used to achieve straighter more realistic paths (default: *random direction*)</w:t>
            </w:r>
          </w:p>
        </w:tc>
      </w:tr>
      <w:tr w:rsidR="001F69CE" w:rsidRPr="00AB02A4" w14:paraId="7653428A" w14:textId="77777777" w:rsidTr="005427F3">
        <w:trPr>
          <w:trHeight w:val="280"/>
        </w:trPr>
        <w:tc>
          <w:tcPr>
            <w:tcW w:w="0" w:type="auto"/>
            <w:vMerge/>
          </w:tcPr>
          <w:p w14:paraId="2DC53DBA" w14:textId="77777777" w:rsidR="001F69CE" w:rsidRPr="00AB02A4" w:rsidRDefault="001F69CE" w:rsidP="00FD1277">
            <w:pPr>
              <w:spacing w:line="276" w:lineRule="auto"/>
              <w:rPr>
                <w:rFonts w:cstheme="minorHAnsi"/>
              </w:rPr>
            </w:pPr>
          </w:p>
        </w:tc>
        <w:tc>
          <w:tcPr>
            <w:tcW w:w="3179" w:type="dxa"/>
          </w:tcPr>
          <w:p w14:paraId="02DDCF28"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this.carrying</w:t>
            </w:r>
            <w:proofErr w:type="spellEnd"/>
          </w:p>
        </w:tc>
        <w:tc>
          <w:tcPr>
            <w:tcW w:w="1559" w:type="dxa"/>
          </w:tcPr>
          <w:p w14:paraId="1260E90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7262" w:type="dxa"/>
          </w:tcPr>
          <w:p w14:paraId="2AD9886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amount of food the ant is carrying (default: 0)</w:t>
            </w:r>
          </w:p>
        </w:tc>
      </w:tr>
      <w:tr w:rsidR="001F69CE" w:rsidRPr="00AB02A4" w14:paraId="2F1204CA" w14:textId="77777777" w:rsidTr="005427F3">
        <w:trPr>
          <w:trHeight w:val="280"/>
        </w:trPr>
        <w:tc>
          <w:tcPr>
            <w:tcW w:w="0" w:type="auto"/>
            <w:vMerge/>
          </w:tcPr>
          <w:p w14:paraId="732CA7E2" w14:textId="77777777" w:rsidR="001F69CE" w:rsidRPr="00AB02A4" w:rsidRDefault="001F69CE" w:rsidP="00FD1277">
            <w:pPr>
              <w:spacing w:line="276" w:lineRule="auto"/>
              <w:rPr>
                <w:rFonts w:cstheme="minorHAnsi"/>
              </w:rPr>
            </w:pPr>
          </w:p>
        </w:tc>
        <w:tc>
          <w:tcPr>
            <w:tcW w:w="3179" w:type="dxa"/>
          </w:tcPr>
          <w:p w14:paraId="13317DC5"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this.carryingThreshold</w:t>
            </w:r>
            <w:proofErr w:type="spellEnd"/>
          </w:p>
        </w:tc>
        <w:tc>
          <w:tcPr>
            <w:tcW w:w="1559" w:type="dxa"/>
          </w:tcPr>
          <w:p w14:paraId="6CB29AF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7262" w:type="dxa"/>
          </w:tcPr>
          <w:p w14:paraId="1AF11DD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If an ant is carrying more food then this value and cannot see any food near it, ant will return to the nest to deposit the food (default: 4)</w:t>
            </w:r>
          </w:p>
        </w:tc>
      </w:tr>
      <w:tr w:rsidR="001F69CE" w:rsidRPr="00AB02A4" w14:paraId="3BD29459" w14:textId="77777777" w:rsidTr="005427F3">
        <w:trPr>
          <w:trHeight w:val="280"/>
        </w:trPr>
        <w:tc>
          <w:tcPr>
            <w:tcW w:w="0" w:type="auto"/>
          </w:tcPr>
          <w:p w14:paraId="614E8AC1"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Worker.canCarry</w:t>
            </w:r>
            <w:proofErr w:type="spellEnd"/>
          </w:p>
        </w:tc>
        <w:tc>
          <w:tcPr>
            <w:tcW w:w="3179" w:type="dxa"/>
          </w:tcPr>
          <w:p w14:paraId="1D2DF1F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06A97BFD" w14:textId="77777777" w:rsidR="001F69CE" w:rsidRPr="00AB02A4" w:rsidRDefault="001F69CE" w:rsidP="00FD1277">
            <w:pPr>
              <w:spacing w:line="276" w:lineRule="auto"/>
              <w:rPr>
                <w:rFonts w:cstheme="minorHAnsi"/>
              </w:rPr>
            </w:pPr>
          </w:p>
        </w:tc>
        <w:tc>
          <w:tcPr>
            <w:tcW w:w="7262" w:type="dxa"/>
          </w:tcPr>
          <w:p w14:paraId="2F063CC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Determines if an ant can carry food or not</w:t>
            </w:r>
          </w:p>
          <w:p w14:paraId="1D575E8A"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eastAsia="Arial Unicode MS" w:hAnsiTheme="minorHAnsi" w:cstheme="minorHAnsi"/>
                <w:sz w:val="22"/>
                <w:szCs w:val="22"/>
                <w:lang w:val="en-US"/>
              </w:rPr>
              <w:t>Returnboolean</w:t>
            </w:r>
            <w:proofErr w:type="spellEnd"/>
            <w:r w:rsidRPr="00AB02A4">
              <w:rPr>
                <w:rFonts w:asciiTheme="minorHAnsi" w:eastAsia="Arial Unicode MS" w:hAnsiTheme="minorHAnsi" w:cstheme="minorHAnsi"/>
                <w:sz w:val="22"/>
                <w:szCs w:val="22"/>
                <w:lang w:val="en-US"/>
              </w:rPr>
              <w:t xml:space="preserve"> - true if ant can carry food else false</w:t>
            </w:r>
          </w:p>
        </w:tc>
      </w:tr>
      <w:tr w:rsidR="001F69CE" w:rsidRPr="00AB02A4" w14:paraId="36CA7E86" w14:textId="77777777" w:rsidTr="005427F3">
        <w:trPr>
          <w:trHeight w:val="480"/>
        </w:trPr>
        <w:tc>
          <w:tcPr>
            <w:tcW w:w="0" w:type="auto"/>
          </w:tcPr>
          <w:p w14:paraId="1891E75C"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Worker.depositeFood</w:t>
            </w:r>
            <w:proofErr w:type="spellEnd"/>
          </w:p>
        </w:tc>
        <w:tc>
          <w:tcPr>
            <w:tcW w:w="3179" w:type="dxa"/>
          </w:tcPr>
          <w:p w14:paraId="306583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417D041E" w14:textId="77777777" w:rsidR="001F69CE" w:rsidRPr="00AB02A4" w:rsidRDefault="001F69CE" w:rsidP="00FD1277">
            <w:pPr>
              <w:spacing w:line="276" w:lineRule="auto"/>
              <w:rPr>
                <w:rFonts w:cstheme="minorHAnsi"/>
              </w:rPr>
            </w:pPr>
          </w:p>
        </w:tc>
        <w:tc>
          <w:tcPr>
            <w:tcW w:w="7262" w:type="dxa"/>
          </w:tcPr>
          <w:p w14:paraId="7413CDC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Navigate towards the nest and deposit food at the nest</w:t>
            </w:r>
          </w:p>
        </w:tc>
      </w:tr>
      <w:tr w:rsidR="001F69CE" w:rsidRPr="00AB02A4" w14:paraId="3A19C0E9" w14:textId="77777777" w:rsidTr="005427F3">
        <w:trPr>
          <w:trHeight w:val="480"/>
        </w:trPr>
        <w:tc>
          <w:tcPr>
            <w:tcW w:w="0" w:type="auto"/>
          </w:tcPr>
          <w:p w14:paraId="1164A0BE"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Worker.dropFood</w:t>
            </w:r>
            <w:proofErr w:type="spellEnd"/>
          </w:p>
        </w:tc>
        <w:tc>
          <w:tcPr>
            <w:tcW w:w="3179" w:type="dxa"/>
          </w:tcPr>
          <w:p w14:paraId="5C77462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66CA472A" w14:textId="77777777" w:rsidR="001F69CE" w:rsidRPr="00AB02A4" w:rsidRDefault="001F69CE" w:rsidP="00FD1277">
            <w:pPr>
              <w:spacing w:line="276" w:lineRule="auto"/>
              <w:rPr>
                <w:rFonts w:cstheme="minorHAnsi"/>
              </w:rPr>
            </w:pPr>
          </w:p>
        </w:tc>
        <w:tc>
          <w:tcPr>
            <w:tcW w:w="7262" w:type="dxa"/>
          </w:tcPr>
          <w:p w14:paraId="7918F4A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Drop a single piece of food at the nest</w:t>
            </w:r>
          </w:p>
          <w:p w14:paraId="4D6F18D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rPr>
              <w:t>Return</w:t>
            </w:r>
            <w:proofErr w:type="spellStart"/>
            <w:r w:rsidRPr="00AB02A4">
              <w:rPr>
                <w:rFonts w:asciiTheme="minorHAnsi" w:eastAsia="Arial Unicode MS" w:hAnsiTheme="minorHAnsi" w:cstheme="minorHAnsi"/>
                <w:sz w:val="22"/>
                <w:szCs w:val="22"/>
                <w:lang w:val="en-US"/>
              </w:rPr>
              <w:t>boolean</w:t>
            </w:r>
            <w:proofErr w:type="spellEnd"/>
            <w:r w:rsidRPr="00AB02A4">
              <w:rPr>
                <w:rFonts w:asciiTheme="minorHAnsi" w:eastAsia="Arial Unicode MS" w:hAnsiTheme="minorHAnsi" w:cstheme="minorHAnsi"/>
                <w:sz w:val="22"/>
                <w:szCs w:val="22"/>
                <w:lang w:val="en-US"/>
              </w:rPr>
              <w:t xml:space="preserve"> - True if there is no more food to drop off, else false</w:t>
            </w:r>
          </w:p>
        </w:tc>
      </w:tr>
      <w:tr w:rsidR="001F69CE" w:rsidRPr="00AB02A4" w14:paraId="33B60DAC" w14:textId="77777777" w:rsidTr="005427F3">
        <w:trPr>
          <w:trHeight w:val="480"/>
        </w:trPr>
        <w:tc>
          <w:tcPr>
            <w:tcW w:w="0" w:type="auto"/>
          </w:tcPr>
          <w:p w14:paraId="090A7055"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Worker.useFood</w:t>
            </w:r>
            <w:proofErr w:type="spellEnd"/>
          </w:p>
        </w:tc>
        <w:tc>
          <w:tcPr>
            <w:tcW w:w="3179" w:type="dxa"/>
          </w:tcPr>
          <w:p w14:paraId="70841D8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176CD9A6" w14:textId="77777777" w:rsidR="001F69CE" w:rsidRPr="00AB02A4" w:rsidRDefault="001F69CE" w:rsidP="00FD1277">
            <w:pPr>
              <w:spacing w:line="276" w:lineRule="auto"/>
              <w:rPr>
                <w:rFonts w:cstheme="minorHAnsi"/>
              </w:rPr>
            </w:pPr>
          </w:p>
        </w:tc>
        <w:tc>
          <w:tcPr>
            <w:tcW w:w="7262" w:type="dxa"/>
            <w:vMerge w:val="restart"/>
          </w:tcPr>
          <w:p w14:paraId="45E66B7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the best use of food i.e. eating it if hungry or carrying it</w:t>
            </w:r>
          </w:p>
        </w:tc>
      </w:tr>
      <w:tr w:rsidR="001F69CE" w:rsidRPr="00AB02A4" w14:paraId="5348C956" w14:textId="77777777" w:rsidTr="005427F3">
        <w:trPr>
          <w:trHeight w:val="480"/>
        </w:trPr>
        <w:tc>
          <w:tcPr>
            <w:tcW w:w="0" w:type="auto"/>
          </w:tcPr>
          <w:p w14:paraId="6A375DF7" w14:textId="77777777" w:rsidR="001F69CE" w:rsidRPr="00AB02A4" w:rsidRDefault="001F69CE" w:rsidP="00FD1277">
            <w:pPr>
              <w:spacing w:line="276" w:lineRule="auto"/>
              <w:rPr>
                <w:rFonts w:cstheme="minorHAnsi"/>
              </w:rPr>
            </w:pPr>
          </w:p>
        </w:tc>
        <w:tc>
          <w:tcPr>
            <w:tcW w:w="3179" w:type="dxa"/>
          </w:tcPr>
          <w:p w14:paraId="691CCEC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index - The </w:t>
            </w:r>
            <w:r w:rsidRPr="00CA5DEF">
              <w:rPr>
                <w:rStyle w:val="CodeinlineChar"/>
              </w:rPr>
              <w:t>MAP</w:t>
            </w:r>
            <w:r w:rsidRPr="00AB02A4">
              <w:rPr>
                <w:rFonts w:asciiTheme="minorHAnsi" w:hAnsiTheme="minorHAnsi" w:cstheme="minorHAnsi"/>
                <w:sz w:val="22"/>
                <w:szCs w:val="22"/>
              </w:rPr>
              <w:t xml:space="preserve"> index of the ant</w:t>
            </w:r>
          </w:p>
        </w:tc>
        <w:tc>
          <w:tcPr>
            <w:tcW w:w="1559" w:type="dxa"/>
          </w:tcPr>
          <w:p w14:paraId="11369B4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7262" w:type="dxa"/>
            <w:vMerge/>
          </w:tcPr>
          <w:p w14:paraId="76EF3ECA"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6DDB970C" w14:textId="77777777" w:rsidTr="005427F3">
        <w:trPr>
          <w:trHeight w:val="480"/>
        </w:trPr>
        <w:tc>
          <w:tcPr>
            <w:tcW w:w="0" w:type="auto"/>
          </w:tcPr>
          <w:p w14:paraId="2A60CF1F" w14:textId="77777777" w:rsidR="001F69CE" w:rsidRPr="00AB02A4" w:rsidRDefault="001F69CE" w:rsidP="00FD1277">
            <w:pPr>
              <w:spacing w:line="276" w:lineRule="auto"/>
              <w:rPr>
                <w:rFonts w:cstheme="minorHAnsi"/>
              </w:rPr>
            </w:pPr>
          </w:p>
        </w:tc>
        <w:tc>
          <w:tcPr>
            <w:tcW w:w="3179" w:type="dxa"/>
          </w:tcPr>
          <w:p w14:paraId="5EF69AC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food - The food object which is being used</w:t>
            </w:r>
          </w:p>
        </w:tc>
        <w:tc>
          <w:tcPr>
            <w:tcW w:w="1559" w:type="dxa"/>
          </w:tcPr>
          <w:p w14:paraId="359D695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Food object</w:t>
            </w:r>
          </w:p>
        </w:tc>
        <w:tc>
          <w:tcPr>
            <w:tcW w:w="7262" w:type="dxa"/>
            <w:vMerge/>
          </w:tcPr>
          <w:p w14:paraId="72DEF14A"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4F92B339" w14:textId="77777777" w:rsidTr="005427F3">
        <w:trPr>
          <w:trHeight w:val="480"/>
        </w:trPr>
        <w:tc>
          <w:tcPr>
            <w:tcW w:w="0" w:type="auto"/>
          </w:tcPr>
          <w:p w14:paraId="1C3E883F"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Worker.doTask</w:t>
            </w:r>
            <w:proofErr w:type="spellEnd"/>
          </w:p>
        </w:tc>
        <w:tc>
          <w:tcPr>
            <w:tcW w:w="3179" w:type="dxa"/>
          </w:tcPr>
          <w:p w14:paraId="25FD871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0A356683" w14:textId="77777777" w:rsidR="001F69CE" w:rsidRPr="00AB02A4" w:rsidRDefault="001F69CE" w:rsidP="00FD1277">
            <w:pPr>
              <w:spacing w:line="276" w:lineRule="auto"/>
              <w:rPr>
                <w:rFonts w:cstheme="minorHAnsi"/>
              </w:rPr>
            </w:pPr>
          </w:p>
        </w:tc>
        <w:tc>
          <w:tcPr>
            <w:tcW w:w="7262" w:type="dxa"/>
          </w:tcPr>
          <w:p w14:paraId="3DAA768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Performs the actions required to complete a task</w:t>
            </w:r>
          </w:p>
        </w:tc>
      </w:tr>
      <w:tr w:rsidR="001F69CE" w:rsidRPr="00AB02A4" w14:paraId="26DF8CF0" w14:textId="77777777" w:rsidTr="005427F3">
        <w:trPr>
          <w:trHeight w:val="480"/>
        </w:trPr>
        <w:tc>
          <w:tcPr>
            <w:tcW w:w="0" w:type="auto"/>
          </w:tcPr>
          <w:p w14:paraId="49F26DCB"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Worker.updateGoal</w:t>
            </w:r>
            <w:proofErr w:type="spellEnd"/>
          </w:p>
        </w:tc>
        <w:tc>
          <w:tcPr>
            <w:tcW w:w="3179" w:type="dxa"/>
          </w:tcPr>
          <w:p w14:paraId="746AE7A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4445C284" w14:textId="77777777" w:rsidR="001F69CE" w:rsidRPr="00AB02A4" w:rsidRDefault="001F69CE" w:rsidP="00FD1277">
            <w:pPr>
              <w:spacing w:line="276" w:lineRule="auto"/>
              <w:rPr>
                <w:rFonts w:cstheme="minorHAnsi"/>
              </w:rPr>
            </w:pPr>
          </w:p>
        </w:tc>
        <w:tc>
          <w:tcPr>
            <w:tcW w:w="7262" w:type="dxa"/>
          </w:tcPr>
          <w:p w14:paraId="43441B7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if a goal has been completed or not and updates the next goal for the ant</w:t>
            </w:r>
          </w:p>
        </w:tc>
      </w:tr>
      <w:tr w:rsidR="001F69CE" w:rsidRPr="00AB02A4" w14:paraId="5C32AE73" w14:textId="77777777" w:rsidTr="005427F3">
        <w:trPr>
          <w:trHeight w:val="480"/>
        </w:trPr>
        <w:tc>
          <w:tcPr>
            <w:tcW w:w="0" w:type="auto"/>
          </w:tcPr>
          <w:p w14:paraId="692E96B2"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Worker.updateHealth</w:t>
            </w:r>
            <w:proofErr w:type="spellEnd"/>
          </w:p>
        </w:tc>
        <w:tc>
          <w:tcPr>
            <w:tcW w:w="3179" w:type="dxa"/>
          </w:tcPr>
          <w:p w14:paraId="3B581DC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3E7A4EF4" w14:textId="77777777" w:rsidR="001F69CE" w:rsidRPr="00AB02A4" w:rsidRDefault="001F69CE" w:rsidP="00FD1277">
            <w:pPr>
              <w:spacing w:line="276" w:lineRule="auto"/>
              <w:rPr>
                <w:rFonts w:cstheme="minorHAnsi"/>
              </w:rPr>
            </w:pPr>
          </w:p>
        </w:tc>
        <w:tc>
          <w:tcPr>
            <w:tcW w:w="7262" w:type="dxa"/>
          </w:tcPr>
          <w:p w14:paraId="7533B84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Updates the </w:t>
            </w:r>
            <w:proofErr w:type="spellStart"/>
            <w:r w:rsidRPr="00AB02A4">
              <w:rPr>
                <w:rFonts w:asciiTheme="minorHAnsi" w:hAnsiTheme="minorHAnsi" w:cstheme="minorHAnsi"/>
                <w:sz w:val="22"/>
                <w:szCs w:val="22"/>
              </w:rPr>
              <w:t>ant’s</w:t>
            </w:r>
            <w:r w:rsidRPr="00CA5DEF">
              <w:rPr>
                <w:rStyle w:val="CodeinlineChar"/>
              </w:rPr>
              <w:t>this.health</w:t>
            </w:r>
            <w:proofErr w:type="spellEnd"/>
            <w:r w:rsidRPr="00AB02A4">
              <w:rPr>
                <w:rFonts w:asciiTheme="minorHAnsi" w:hAnsiTheme="minorHAnsi" w:cstheme="minorHAnsi"/>
                <w:sz w:val="22"/>
                <w:szCs w:val="22"/>
              </w:rPr>
              <w:t xml:space="preserve"> variable. Differs from </w:t>
            </w:r>
            <w:r w:rsidRPr="00CA5DEF">
              <w:rPr>
                <w:rStyle w:val="CodeinlineChar"/>
              </w:rPr>
              <w:t>ant.updateHealth</w:t>
            </w:r>
            <w:r w:rsidRPr="00AB02A4">
              <w:rPr>
                <w:rFonts w:asciiTheme="minorHAnsi" w:hAnsiTheme="minorHAnsi" w:cstheme="minorHAnsi"/>
                <w:sz w:val="22"/>
                <w:szCs w:val="22"/>
              </w:rPr>
              <w:t xml:space="preserve"> as allows ants to eat food they are carrying if hungry</w:t>
            </w:r>
          </w:p>
        </w:tc>
      </w:tr>
      <w:tr w:rsidR="001F69CE" w:rsidRPr="00AB02A4" w14:paraId="4CF6CACA" w14:textId="77777777" w:rsidTr="005427F3">
        <w:trPr>
          <w:trHeight w:val="480"/>
        </w:trPr>
        <w:tc>
          <w:tcPr>
            <w:tcW w:w="0" w:type="auto"/>
          </w:tcPr>
          <w:p w14:paraId="1F5B6671"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Worker.draw</w:t>
            </w:r>
            <w:proofErr w:type="spellEnd"/>
          </w:p>
        </w:tc>
        <w:tc>
          <w:tcPr>
            <w:tcW w:w="3179" w:type="dxa"/>
          </w:tcPr>
          <w:p w14:paraId="1075CF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t>
            </w:r>
            <w:proofErr w:type="spellStart"/>
            <w:r w:rsidRPr="00AB02A4">
              <w:rPr>
                <w:rFonts w:asciiTheme="minorHAnsi" w:hAnsiTheme="minorHAnsi" w:cstheme="minorHAnsi"/>
                <w:sz w:val="22"/>
                <w:szCs w:val="22"/>
              </w:rPr>
              <w:t>param</w:t>
            </w:r>
            <w:proofErr w:type="spellEnd"/>
            <w:r w:rsidRPr="00AB02A4">
              <w:rPr>
                <w:rFonts w:asciiTheme="minorHAnsi" w:hAnsiTheme="minorHAnsi" w:cstheme="minorHAnsi"/>
                <w:sz w:val="22"/>
                <w:szCs w:val="22"/>
              </w:rPr>
              <w:t xml:space="preserve">] </w:t>
            </w:r>
            <w:proofErr w:type="spellStart"/>
            <w:r w:rsidRPr="00AB02A4">
              <w:rPr>
                <w:rFonts w:asciiTheme="minorHAnsi" w:hAnsiTheme="minorHAnsi" w:cstheme="minorHAnsi"/>
                <w:sz w:val="22"/>
                <w:szCs w:val="22"/>
              </w:rPr>
              <w:t>ctx</w:t>
            </w:r>
            <w:proofErr w:type="spellEnd"/>
          </w:p>
        </w:tc>
        <w:tc>
          <w:tcPr>
            <w:tcW w:w="1559" w:type="dxa"/>
          </w:tcPr>
          <w:p w14:paraId="12B0A6C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Canvas context object</w:t>
            </w:r>
          </w:p>
        </w:tc>
        <w:tc>
          <w:tcPr>
            <w:tcW w:w="7262" w:type="dxa"/>
            <w:vMerge w:val="restart"/>
          </w:tcPr>
          <w:p w14:paraId="1DFB4E4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Draws the ant onto the canvas context</w:t>
            </w:r>
          </w:p>
        </w:tc>
      </w:tr>
      <w:tr w:rsidR="001F69CE" w:rsidRPr="00AB02A4" w14:paraId="7C420305" w14:textId="77777777" w:rsidTr="005427F3">
        <w:trPr>
          <w:trHeight w:val="480"/>
        </w:trPr>
        <w:tc>
          <w:tcPr>
            <w:tcW w:w="0" w:type="auto"/>
          </w:tcPr>
          <w:p w14:paraId="32CE8EC9" w14:textId="77777777" w:rsidR="001F69CE" w:rsidRPr="00AB02A4" w:rsidRDefault="001F69CE" w:rsidP="00FD1277">
            <w:pPr>
              <w:spacing w:line="276" w:lineRule="auto"/>
              <w:rPr>
                <w:rFonts w:cstheme="minorHAnsi"/>
              </w:rPr>
            </w:pPr>
          </w:p>
        </w:tc>
        <w:tc>
          <w:tcPr>
            <w:tcW w:w="3179" w:type="dxa"/>
          </w:tcPr>
          <w:p w14:paraId="394881F9"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scaledCoord</w:t>
            </w:r>
            <w:proofErr w:type="spellEnd"/>
            <w:r w:rsidRPr="00AB02A4">
              <w:rPr>
                <w:rFonts w:asciiTheme="minorHAnsi" w:hAnsiTheme="minorHAnsi" w:cstheme="minorHAnsi"/>
                <w:sz w:val="22"/>
                <w:szCs w:val="22"/>
              </w:rPr>
              <w:t xml:space="preserve"> - The coordinate of the map scaled to pixels</w:t>
            </w:r>
          </w:p>
        </w:tc>
        <w:tc>
          <w:tcPr>
            <w:tcW w:w="1559" w:type="dxa"/>
          </w:tcPr>
          <w:p w14:paraId="2DAEF5D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7262" w:type="dxa"/>
            <w:vMerge/>
          </w:tcPr>
          <w:p w14:paraId="2C19FE6A"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2099E781" w14:textId="77777777" w:rsidTr="005427F3">
        <w:trPr>
          <w:trHeight w:val="480"/>
        </w:trPr>
        <w:tc>
          <w:tcPr>
            <w:tcW w:w="0" w:type="auto"/>
          </w:tcPr>
          <w:p w14:paraId="0B7AC0D8"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Worker.update</w:t>
            </w:r>
            <w:proofErr w:type="spellEnd"/>
          </w:p>
        </w:tc>
        <w:tc>
          <w:tcPr>
            <w:tcW w:w="3179" w:type="dxa"/>
          </w:tcPr>
          <w:p w14:paraId="7F44D2D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0E59810A" w14:textId="77777777" w:rsidR="001F69CE" w:rsidRPr="00AB02A4" w:rsidRDefault="001F69CE" w:rsidP="00FD1277">
            <w:pPr>
              <w:spacing w:line="276" w:lineRule="auto"/>
              <w:rPr>
                <w:rFonts w:cstheme="minorHAnsi"/>
              </w:rPr>
            </w:pPr>
          </w:p>
        </w:tc>
        <w:tc>
          <w:tcPr>
            <w:tcW w:w="7262" w:type="dxa"/>
          </w:tcPr>
          <w:p w14:paraId="1AB804B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 the ant each tick</w:t>
            </w:r>
          </w:p>
        </w:tc>
      </w:tr>
    </w:tbl>
    <w:p w14:paraId="4B52FF7A" w14:textId="77777777" w:rsidR="001F69CE" w:rsidRDefault="001F69CE" w:rsidP="00FD1277">
      <w:pPr>
        <w:spacing w:line="276" w:lineRule="auto"/>
      </w:pPr>
    </w:p>
    <w:p w14:paraId="4A1FCD54" w14:textId="77777777" w:rsidR="001F69CE" w:rsidRDefault="001F69CE" w:rsidP="00FD1277">
      <w:pPr>
        <w:pStyle w:val="Heading3"/>
        <w:spacing w:after="240" w:line="276" w:lineRule="auto"/>
      </w:pPr>
      <w:bookmarkStart w:id="152" w:name="_Toc383185603"/>
      <w:r>
        <w:t>Queen</w:t>
      </w:r>
      <w:bookmarkEnd w:id="152"/>
    </w:p>
    <w:p w14:paraId="4114D978" w14:textId="77777777" w:rsidR="001F69CE" w:rsidRPr="005427F3" w:rsidRDefault="001F69CE" w:rsidP="00FD1277">
      <w:pPr>
        <w:spacing w:after="240" w:line="276" w:lineRule="auto"/>
        <w:rPr>
          <w:b/>
        </w:rPr>
      </w:pPr>
      <w:r w:rsidRPr="005427F3">
        <w:rPr>
          <w:b/>
        </w:rPr>
        <w:t>Inherits Ant</w:t>
      </w:r>
    </w:p>
    <w:tbl>
      <w:tblPr>
        <w:tblStyle w:val="TableGrid"/>
        <w:tblW w:w="0" w:type="auto"/>
        <w:tblLook w:val="04A0" w:firstRow="1" w:lastRow="0" w:firstColumn="1" w:lastColumn="0" w:noHBand="0" w:noVBand="1"/>
      </w:tblPr>
      <w:tblGrid>
        <w:gridCol w:w="2050"/>
        <w:gridCol w:w="5212"/>
        <w:gridCol w:w="1496"/>
        <w:gridCol w:w="5416"/>
      </w:tblGrid>
      <w:tr w:rsidR="001F69CE" w:rsidRPr="001039AA" w14:paraId="3B416A16" w14:textId="77777777" w:rsidTr="001039AA">
        <w:trPr>
          <w:trHeight w:val="280"/>
          <w:tblHeader/>
        </w:trPr>
        <w:tc>
          <w:tcPr>
            <w:tcW w:w="0" w:type="auto"/>
          </w:tcPr>
          <w:p w14:paraId="57E7B525" w14:textId="6008FF98" w:rsidR="001F69CE" w:rsidRPr="001039AA" w:rsidRDefault="001039AA" w:rsidP="001039AA">
            <w:pPr>
              <w:pStyle w:val="TableStyle1"/>
              <w:spacing w:line="276" w:lineRule="auto"/>
              <w:jc w:val="center"/>
              <w:rPr>
                <w:rFonts w:asciiTheme="minorHAnsi" w:hAnsiTheme="minorHAnsi" w:cstheme="minorHAnsi"/>
                <w:sz w:val="24"/>
                <w:szCs w:val="22"/>
              </w:rPr>
            </w:pPr>
            <w:r>
              <w:rPr>
                <w:rFonts w:asciiTheme="minorHAnsi" w:hAnsiTheme="minorHAnsi" w:cstheme="minorHAnsi"/>
                <w:sz w:val="24"/>
                <w:szCs w:val="22"/>
              </w:rPr>
              <w:t>Function name</w:t>
            </w:r>
          </w:p>
        </w:tc>
        <w:tc>
          <w:tcPr>
            <w:tcW w:w="0" w:type="auto"/>
          </w:tcPr>
          <w:p w14:paraId="6F1D4380"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Variables</w:t>
            </w:r>
          </w:p>
        </w:tc>
        <w:tc>
          <w:tcPr>
            <w:tcW w:w="0" w:type="auto"/>
          </w:tcPr>
          <w:p w14:paraId="50B37764"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Type</w:t>
            </w:r>
          </w:p>
        </w:tc>
        <w:tc>
          <w:tcPr>
            <w:tcW w:w="0" w:type="auto"/>
          </w:tcPr>
          <w:p w14:paraId="0FF814C4"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Description</w:t>
            </w:r>
          </w:p>
        </w:tc>
      </w:tr>
      <w:tr w:rsidR="001F69CE" w:rsidRPr="00AB02A4" w14:paraId="0C3AAD03" w14:textId="77777777" w:rsidTr="001039AA">
        <w:trPr>
          <w:trHeight w:val="280"/>
        </w:trPr>
        <w:tc>
          <w:tcPr>
            <w:tcW w:w="0" w:type="auto"/>
            <w:vMerge w:val="restart"/>
          </w:tcPr>
          <w:p w14:paraId="578FA16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w:t>
            </w:r>
          </w:p>
        </w:tc>
        <w:tc>
          <w:tcPr>
            <w:tcW w:w="0" w:type="auto"/>
          </w:tcPr>
          <w:p w14:paraId="3C2F332C"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this.coord</w:t>
            </w:r>
            <w:proofErr w:type="spellEnd"/>
          </w:p>
        </w:tc>
        <w:tc>
          <w:tcPr>
            <w:tcW w:w="0" w:type="auto"/>
          </w:tcPr>
          <w:p w14:paraId="79CB018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0" w:type="auto"/>
          </w:tcPr>
          <w:p w14:paraId="7C05F95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coordinate of the ant</w:t>
            </w:r>
          </w:p>
        </w:tc>
      </w:tr>
      <w:tr w:rsidR="001F69CE" w:rsidRPr="00AB02A4" w14:paraId="49676BFA" w14:textId="77777777" w:rsidTr="001039AA">
        <w:trPr>
          <w:trHeight w:val="280"/>
        </w:trPr>
        <w:tc>
          <w:tcPr>
            <w:tcW w:w="0" w:type="auto"/>
            <w:vMerge/>
          </w:tcPr>
          <w:p w14:paraId="420C070F" w14:textId="77777777" w:rsidR="001F69CE" w:rsidRPr="00AB02A4" w:rsidRDefault="001F69CE" w:rsidP="00FD1277">
            <w:pPr>
              <w:spacing w:line="276" w:lineRule="auto"/>
              <w:rPr>
                <w:rFonts w:cstheme="minorHAnsi"/>
              </w:rPr>
            </w:pPr>
          </w:p>
        </w:tc>
        <w:tc>
          <w:tcPr>
            <w:tcW w:w="0" w:type="auto"/>
          </w:tcPr>
          <w:p w14:paraId="6277A26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this.id</w:t>
            </w:r>
          </w:p>
        </w:tc>
        <w:tc>
          <w:tcPr>
            <w:tcW w:w="0" w:type="auto"/>
          </w:tcPr>
          <w:p w14:paraId="229E9FC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3A64D5B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14:paraId="008F1606" w14:textId="77777777" w:rsidTr="001039AA">
        <w:trPr>
          <w:trHeight w:val="280"/>
        </w:trPr>
        <w:tc>
          <w:tcPr>
            <w:tcW w:w="0" w:type="auto"/>
            <w:vMerge/>
          </w:tcPr>
          <w:p w14:paraId="1FA62CE4" w14:textId="77777777" w:rsidR="001F69CE" w:rsidRPr="00AB02A4" w:rsidRDefault="001F69CE" w:rsidP="00FD1277">
            <w:pPr>
              <w:spacing w:line="276" w:lineRule="auto"/>
              <w:rPr>
                <w:rFonts w:cstheme="minorHAnsi"/>
              </w:rPr>
            </w:pPr>
          </w:p>
        </w:tc>
        <w:tc>
          <w:tcPr>
            <w:tcW w:w="0" w:type="auto"/>
          </w:tcPr>
          <w:p w14:paraId="4514DCDA"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this.type</w:t>
            </w:r>
            <w:proofErr w:type="spellEnd"/>
          </w:p>
        </w:tc>
        <w:tc>
          <w:tcPr>
            <w:tcW w:w="0" w:type="auto"/>
          </w:tcPr>
          <w:p w14:paraId="4C696F9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03EB9A6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type of ant, use the </w:t>
            </w:r>
            <w:r w:rsidRPr="00CA5DEF">
              <w:rPr>
                <w:rStyle w:val="CodeinlineChar"/>
              </w:rPr>
              <w:t>ANT_TYPE</w:t>
            </w:r>
            <w:r w:rsidRPr="00AB02A4">
              <w:rPr>
                <w:rFonts w:asciiTheme="minorHAnsi" w:hAnsiTheme="minorHAnsi" w:cstheme="minorHAnsi"/>
                <w:sz w:val="22"/>
                <w:szCs w:val="22"/>
              </w:rPr>
              <w:t xml:space="preserve"> object when setting. e.g. </w:t>
            </w:r>
            <w:r w:rsidRPr="00CA5DEF">
              <w:rPr>
                <w:rStyle w:val="CodeinlineChar"/>
              </w:rPr>
              <w:t>ANT_TYPE.worker</w:t>
            </w:r>
            <w:r w:rsidRPr="00AB02A4">
              <w:rPr>
                <w:rFonts w:asciiTheme="minorHAnsi" w:hAnsiTheme="minorHAnsi" w:cstheme="minorHAnsi"/>
                <w:sz w:val="22"/>
                <w:szCs w:val="22"/>
              </w:rPr>
              <w:t xml:space="preserve"> (default: </w:t>
            </w:r>
            <w:r w:rsidRPr="00CA5DEF">
              <w:rPr>
                <w:rStyle w:val="CodeinlineChar"/>
              </w:rPr>
              <w:t>ANT_TYPE.queen</w:t>
            </w:r>
            <w:r w:rsidRPr="00AB02A4">
              <w:rPr>
                <w:rFonts w:asciiTheme="minorHAnsi" w:hAnsiTheme="minorHAnsi" w:cstheme="minorHAnsi"/>
                <w:sz w:val="22"/>
                <w:szCs w:val="22"/>
              </w:rPr>
              <w:t>)</w:t>
            </w:r>
          </w:p>
        </w:tc>
      </w:tr>
      <w:tr w:rsidR="001F69CE" w:rsidRPr="00AB02A4" w14:paraId="2B0B32A1" w14:textId="77777777" w:rsidTr="001039AA">
        <w:trPr>
          <w:trHeight w:val="280"/>
        </w:trPr>
        <w:tc>
          <w:tcPr>
            <w:tcW w:w="0" w:type="auto"/>
            <w:vMerge/>
          </w:tcPr>
          <w:p w14:paraId="0C4C84ED" w14:textId="77777777" w:rsidR="001F69CE" w:rsidRPr="00AB02A4" w:rsidRDefault="001F69CE" w:rsidP="00FD1277">
            <w:pPr>
              <w:spacing w:line="276" w:lineRule="auto"/>
              <w:rPr>
                <w:rFonts w:cstheme="minorHAnsi"/>
              </w:rPr>
            </w:pPr>
          </w:p>
        </w:tc>
        <w:tc>
          <w:tcPr>
            <w:tcW w:w="0" w:type="auto"/>
          </w:tcPr>
          <w:p w14:paraId="6E943A09"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this.steps</w:t>
            </w:r>
            <w:proofErr w:type="spellEnd"/>
          </w:p>
        </w:tc>
        <w:tc>
          <w:tcPr>
            <w:tcW w:w="0" w:type="auto"/>
          </w:tcPr>
          <w:p w14:paraId="47834A9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12D25B7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number of steps the queen will take until reaching the nest site</w:t>
            </w:r>
          </w:p>
        </w:tc>
      </w:tr>
      <w:tr w:rsidR="001F69CE" w:rsidRPr="00AB02A4" w14:paraId="49A7C2C8" w14:textId="77777777" w:rsidTr="001039AA">
        <w:trPr>
          <w:trHeight w:val="280"/>
        </w:trPr>
        <w:tc>
          <w:tcPr>
            <w:tcW w:w="0" w:type="auto"/>
          </w:tcPr>
          <w:p w14:paraId="67A21AE2"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Queen.doTask</w:t>
            </w:r>
            <w:proofErr w:type="spellEnd"/>
          </w:p>
        </w:tc>
        <w:tc>
          <w:tcPr>
            <w:tcW w:w="0" w:type="auto"/>
          </w:tcPr>
          <w:p w14:paraId="50EE4C7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60F8F89A" w14:textId="77777777" w:rsidR="001F69CE" w:rsidRPr="00AB02A4" w:rsidRDefault="001F69CE" w:rsidP="00FD1277">
            <w:pPr>
              <w:spacing w:line="276" w:lineRule="auto"/>
              <w:rPr>
                <w:rFonts w:cstheme="minorHAnsi"/>
              </w:rPr>
            </w:pPr>
          </w:p>
        </w:tc>
        <w:tc>
          <w:tcPr>
            <w:tcW w:w="0" w:type="auto"/>
          </w:tcPr>
          <w:p w14:paraId="4A6617B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Decide what actions need to be done to accomplish a task</w:t>
            </w:r>
          </w:p>
        </w:tc>
      </w:tr>
      <w:tr w:rsidR="001F69CE" w:rsidRPr="00AB02A4" w14:paraId="6A494DCA" w14:textId="77777777" w:rsidTr="001039AA">
        <w:trPr>
          <w:trHeight w:val="480"/>
        </w:trPr>
        <w:tc>
          <w:tcPr>
            <w:tcW w:w="0" w:type="auto"/>
          </w:tcPr>
          <w:p w14:paraId="43E8588F"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Queen.updateGoal</w:t>
            </w:r>
            <w:proofErr w:type="spellEnd"/>
          </w:p>
        </w:tc>
        <w:tc>
          <w:tcPr>
            <w:tcW w:w="0" w:type="auto"/>
          </w:tcPr>
          <w:p w14:paraId="439A40F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0FBBF7FD" w14:textId="77777777" w:rsidR="001F69CE" w:rsidRPr="00AB02A4" w:rsidRDefault="001F69CE" w:rsidP="00FD1277">
            <w:pPr>
              <w:spacing w:line="276" w:lineRule="auto"/>
              <w:rPr>
                <w:rFonts w:cstheme="minorHAnsi"/>
              </w:rPr>
            </w:pPr>
          </w:p>
        </w:tc>
        <w:tc>
          <w:tcPr>
            <w:tcW w:w="0" w:type="auto"/>
          </w:tcPr>
          <w:p w14:paraId="392562B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Checks to see if the goal is accomplished and updates it if necessary</w:t>
            </w:r>
          </w:p>
        </w:tc>
      </w:tr>
      <w:tr w:rsidR="001F69CE" w:rsidRPr="00AB02A4" w14:paraId="40E7AF3B" w14:textId="77777777" w:rsidTr="001039AA">
        <w:trPr>
          <w:trHeight w:val="480"/>
        </w:trPr>
        <w:tc>
          <w:tcPr>
            <w:tcW w:w="0" w:type="auto"/>
          </w:tcPr>
          <w:p w14:paraId="193A1E85"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Queen.pickDirection</w:t>
            </w:r>
            <w:proofErr w:type="spellEnd"/>
          </w:p>
        </w:tc>
        <w:tc>
          <w:tcPr>
            <w:tcW w:w="0" w:type="auto"/>
          </w:tcPr>
          <w:p w14:paraId="65B1898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66F56571" w14:textId="77777777" w:rsidR="001F69CE" w:rsidRPr="00AB02A4" w:rsidRDefault="001F69CE" w:rsidP="00FD1277">
            <w:pPr>
              <w:spacing w:line="276" w:lineRule="auto"/>
              <w:rPr>
                <w:rFonts w:cstheme="minorHAnsi"/>
              </w:rPr>
            </w:pPr>
          </w:p>
        </w:tc>
        <w:tc>
          <w:tcPr>
            <w:tcW w:w="0" w:type="auto"/>
          </w:tcPr>
          <w:p w14:paraId="6F418DB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Used to pick a direction in which the Queen will walk a specific number of steps in (</w:t>
            </w:r>
            <w:proofErr w:type="spellStart"/>
            <w:r w:rsidRPr="00EB0299">
              <w:rPr>
                <w:rStyle w:val="CodeinlineChar"/>
              </w:rPr>
              <w:t>this.steps</w:t>
            </w:r>
            <w:proofErr w:type="spellEnd"/>
            <w:r w:rsidRPr="00AB02A4">
              <w:rPr>
                <w:rFonts w:asciiTheme="minorHAnsi" w:hAnsiTheme="minorHAnsi" w:cstheme="minorHAnsi"/>
                <w:sz w:val="22"/>
                <w:szCs w:val="22"/>
              </w:rPr>
              <w:t>) and then create a nest</w:t>
            </w:r>
          </w:p>
        </w:tc>
      </w:tr>
      <w:tr w:rsidR="001F69CE" w:rsidRPr="00AB02A4" w14:paraId="2ED0EFD0" w14:textId="77777777" w:rsidTr="001039AA">
        <w:trPr>
          <w:trHeight w:val="480"/>
        </w:trPr>
        <w:tc>
          <w:tcPr>
            <w:tcW w:w="0" w:type="auto"/>
          </w:tcPr>
          <w:p w14:paraId="133A31FE"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Queen.createNest</w:t>
            </w:r>
            <w:proofErr w:type="spellEnd"/>
          </w:p>
        </w:tc>
        <w:tc>
          <w:tcPr>
            <w:tcW w:w="0" w:type="auto"/>
          </w:tcPr>
          <w:p w14:paraId="3A9CA2A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2618E884" w14:textId="77777777" w:rsidR="001F69CE" w:rsidRPr="00AB02A4" w:rsidRDefault="001F69CE" w:rsidP="00FD1277">
            <w:pPr>
              <w:spacing w:line="276" w:lineRule="auto"/>
              <w:rPr>
                <w:rFonts w:cstheme="minorHAnsi"/>
              </w:rPr>
            </w:pPr>
          </w:p>
        </w:tc>
        <w:tc>
          <w:tcPr>
            <w:tcW w:w="0" w:type="auto"/>
            <w:vMerge w:val="restart"/>
          </w:tcPr>
          <w:p w14:paraId="249CCF7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Creates a nest object</w:t>
            </w:r>
          </w:p>
        </w:tc>
      </w:tr>
      <w:tr w:rsidR="001F69CE" w:rsidRPr="00AB02A4" w14:paraId="361E56DB" w14:textId="77777777" w:rsidTr="001039AA">
        <w:trPr>
          <w:trHeight w:val="480"/>
        </w:trPr>
        <w:tc>
          <w:tcPr>
            <w:tcW w:w="0" w:type="auto"/>
          </w:tcPr>
          <w:p w14:paraId="208CCCA4" w14:textId="77777777" w:rsidR="001F69CE" w:rsidRPr="00AB02A4" w:rsidRDefault="001F69CE" w:rsidP="00FD1277">
            <w:pPr>
              <w:spacing w:line="276" w:lineRule="auto"/>
              <w:rPr>
                <w:rFonts w:cstheme="minorHAnsi"/>
              </w:rPr>
            </w:pPr>
          </w:p>
        </w:tc>
        <w:tc>
          <w:tcPr>
            <w:tcW w:w="0" w:type="auto"/>
          </w:tcPr>
          <w:p w14:paraId="54936D6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 - The MAP index of the ant</w:t>
            </w:r>
          </w:p>
        </w:tc>
        <w:tc>
          <w:tcPr>
            <w:tcW w:w="0" w:type="auto"/>
          </w:tcPr>
          <w:p w14:paraId="36D88FE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 object</w:t>
            </w:r>
          </w:p>
        </w:tc>
        <w:tc>
          <w:tcPr>
            <w:tcW w:w="0" w:type="auto"/>
            <w:vMerge/>
          </w:tcPr>
          <w:p w14:paraId="2D15BDC7"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3E41C054" w14:textId="77777777" w:rsidTr="001039AA">
        <w:trPr>
          <w:trHeight w:val="480"/>
        </w:trPr>
        <w:tc>
          <w:tcPr>
            <w:tcW w:w="0" w:type="auto"/>
          </w:tcPr>
          <w:p w14:paraId="44F6E80D" w14:textId="77777777" w:rsidR="001F69CE" w:rsidRPr="00AB02A4" w:rsidRDefault="001F69CE" w:rsidP="00FD1277">
            <w:pPr>
              <w:spacing w:line="276" w:lineRule="auto"/>
              <w:rPr>
                <w:rFonts w:cstheme="minorHAnsi"/>
              </w:rPr>
            </w:pPr>
          </w:p>
        </w:tc>
        <w:tc>
          <w:tcPr>
            <w:tcW w:w="0" w:type="auto"/>
          </w:tcPr>
          <w:p w14:paraId="4F31020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index - The index of the queen ant in </w:t>
            </w:r>
            <w:r w:rsidRPr="00EB0299">
              <w:rPr>
                <w:rStyle w:val="CodeinlineChar"/>
              </w:rPr>
              <w:t>this.species.ants</w:t>
            </w:r>
            <w:r w:rsidRPr="00AB02A4">
              <w:rPr>
                <w:rFonts w:asciiTheme="minorHAnsi" w:hAnsiTheme="minorHAnsi" w:cstheme="minorHAnsi"/>
                <w:sz w:val="22"/>
                <w:szCs w:val="22"/>
              </w:rPr>
              <w:t xml:space="preserve"> used to determine which ant to remove from the list</w:t>
            </w:r>
          </w:p>
        </w:tc>
        <w:tc>
          <w:tcPr>
            <w:tcW w:w="0" w:type="auto"/>
          </w:tcPr>
          <w:p w14:paraId="2628A9E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vMerge/>
          </w:tcPr>
          <w:p w14:paraId="010BD6F2"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324C6A19" w14:textId="77777777" w:rsidTr="001039AA">
        <w:trPr>
          <w:trHeight w:val="480"/>
        </w:trPr>
        <w:tc>
          <w:tcPr>
            <w:tcW w:w="0" w:type="auto"/>
          </w:tcPr>
          <w:p w14:paraId="7B7C3C1E"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Queen.draw</w:t>
            </w:r>
            <w:proofErr w:type="spellEnd"/>
          </w:p>
        </w:tc>
        <w:tc>
          <w:tcPr>
            <w:tcW w:w="0" w:type="auto"/>
          </w:tcPr>
          <w:p w14:paraId="681B3BE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t>
            </w:r>
            <w:proofErr w:type="spellStart"/>
            <w:r w:rsidRPr="00AB02A4">
              <w:rPr>
                <w:rFonts w:asciiTheme="minorHAnsi" w:hAnsiTheme="minorHAnsi" w:cstheme="minorHAnsi"/>
                <w:sz w:val="22"/>
                <w:szCs w:val="22"/>
              </w:rPr>
              <w:t>param</w:t>
            </w:r>
            <w:proofErr w:type="spellEnd"/>
            <w:r w:rsidRPr="00AB02A4">
              <w:rPr>
                <w:rFonts w:asciiTheme="minorHAnsi" w:hAnsiTheme="minorHAnsi" w:cstheme="minorHAnsi"/>
                <w:sz w:val="22"/>
                <w:szCs w:val="22"/>
              </w:rPr>
              <w:t xml:space="preserve">] </w:t>
            </w:r>
            <w:proofErr w:type="spellStart"/>
            <w:r>
              <w:rPr>
                <w:rFonts w:asciiTheme="minorHAnsi" w:hAnsiTheme="minorHAnsi" w:cstheme="minorHAnsi"/>
                <w:sz w:val="22"/>
                <w:szCs w:val="22"/>
              </w:rPr>
              <w:t>ctx</w:t>
            </w:r>
            <w:proofErr w:type="spellEnd"/>
          </w:p>
        </w:tc>
        <w:tc>
          <w:tcPr>
            <w:tcW w:w="0" w:type="auto"/>
          </w:tcPr>
          <w:p w14:paraId="77D5705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Canvas context object</w:t>
            </w:r>
          </w:p>
        </w:tc>
        <w:tc>
          <w:tcPr>
            <w:tcW w:w="0" w:type="auto"/>
            <w:vMerge w:val="restart"/>
          </w:tcPr>
          <w:p w14:paraId="5244BE7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Draw the queen onto the canvas context</w:t>
            </w:r>
          </w:p>
        </w:tc>
      </w:tr>
      <w:tr w:rsidR="001F69CE" w:rsidRPr="00AB02A4" w14:paraId="6FBF3CA0" w14:textId="77777777" w:rsidTr="001039AA">
        <w:trPr>
          <w:trHeight w:val="480"/>
        </w:trPr>
        <w:tc>
          <w:tcPr>
            <w:tcW w:w="0" w:type="auto"/>
          </w:tcPr>
          <w:p w14:paraId="388F0CC3" w14:textId="77777777" w:rsidR="001F69CE" w:rsidRPr="00AB02A4" w:rsidRDefault="001F69CE" w:rsidP="00FD1277">
            <w:pPr>
              <w:spacing w:line="276" w:lineRule="auto"/>
              <w:rPr>
                <w:rFonts w:cstheme="minorHAnsi"/>
              </w:rPr>
            </w:pPr>
          </w:p>
        </w:tc>
        <w:tc>
          <w:tcPr>
            <w:tcW w:w="0" w:type="auto"/>
          </w:tcPr>
          <w:p w14:paraId="62E959D9"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scaledCoord</w:t>
            </w:r>
            <w:proofErr w:type="spellEnd"/>
            <w:r w:rsidRPr="00AB02A4">
              <w:rPr>
                <w:rFonts w:asciiTheme="minorHAnsi" w:hAnsiTheme="minorHAnsi" w:cstheme="minorHAnsi"/>
                <w:sz w:val="22"/>
                <w:szCs w:val="22"/>
              </w:rPr>
              <w:t xml:space="preserve"> - The scaled MAP coordinate to pixels</w:t>
            </w:r>
          </w:p>
        </w:tc>
        <w:tc>
          <w:tcPr>
            <w:tcW w:w="0" w:type="auto"/>
          </w:tcPr>
          <w:p w14:paraId="2D28BED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vMerge/>
          </w:tcPr>
          <w:p w14:paraId="0F2DEBE4"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3324F456" w14:textId="77777777" w:rsidTr="001039AA">
        <w:trPr>
          <w:trHeight w:val="480"/>
        </w:trPr>
        <w:tc>
          <w:tcPr>
            <w:tcW w:w="0" w:type="auto"/>
          </w:tcPr>
          <w:p w14:paraId="1685CC2D"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Queen.update</w:t>
            </w:r>
            <w:proofErr w:type="spellEnd"/>
          </w:p>
        </w:tc>
        <w:tc>
          <w:tcPr>
            <w:tcW w:w="0" w:type="auto"/>
          </w:tcPr>
          <w:p w14:paraId="25F68C2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7E6C6C2A" w14:textId="77777777" w:rsidR="001F69CE" w:rsidRPr="00AB02A4" w:rsidRDefault="001F69CE" w:rsidP="00FD1277">
            <w:pPr>
              <w:spacing w:line="276" w:lineRule="auto"/>
              <w:rPr>
                <w:rFonts w:cstheme="minorHAnsi"/>
              </w:rPr>
            </w:pPr>
          </w:p>
        </w:tc>
        <w:tc>
          <w:tcPr>
            <w:tcW w:w="0" w:type="auto"/>
          </w:tcPr>
          <w:p w14:paraId="207E94F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 the queen each tick</w:t>
            </w:r>
          </w:p>
        </w:tc>
      </w:tr>
    </w:tbl>
    <w:p w14:paraId="2BBE5AB7" w14:textId="77777777" w:rsidR="001F69CE" w:rsidRDefault="001F69CE" w:rsidP="00FD1277">
      <w:pPr>
        <w:spacing w:line="276" w:lineRule="auto"/>
      </w:pPr>
    </w:p>
    <w:p w14:paraId="40AADF4B" w14:textId="77777777" w:rsidR="001F69CE" w:rsidRDefault="001F69CE" w:rsidP="00FD1277">
      <w:pPr>
        <w:pStyle w:val="Heading3"/>
        <w:spacing w:after="240" w:line="276" w:lineRule="auto"/>
      </w:pPr>
      <w:bookmarkStart w:id="153" w:name="_Toc383185604"/>
      <w:r>
        <w:t>Soldier</w:t>
      </w:r>
      <w:bookmarkEnd w:id="153"/>
    </w:p>
    <w:p w14:paraId="76451EA7" w14:textId="77777777" w:rsidR="001F69CE" w:rsidRPr="005427F3" w:rsidRDefault="001F69CE" w:rsidP="00FD1277">
      <w:pPr>
        <w:spacing w:line="276" w:lineRule="auto"/>
        <w:rPr>
          <w:b/>
        </w:rPr>
      </w:pPr>
      <w:r w:rsidRPr="005427F3">
        <w:rPr>
          <w:b/>
        </w:rPr>
        <w:t>Inherits Ant</w:t>
      </w:r>
    </w:p>
    <w:tbl>
      <w:tblPr>
        <w:tblStyle w:val="TableGrid"/>
        <w:tblW w:w="0" w:type="auto"/>
        <w:tblLook w:val="04A0" w:firstRow="1" w:lastRow="0" w:firstColumn="1" w:lastColumn="0" w:noHBand="0" w:noVBand="1"/>
      </w:tblPr>
      <w:tblGrid>
        <w:gridCol w:w="2457"/>
        <w:gridCol w:w="3499"/>
        <w:gridCol w:w="1642"/>
        <w:gridCol w:w="6576"/>
      </w:tblGrid>
      <w:tr w:rsidR="001F69CE" w:rsidRPr="001039AA" w14:paraId="2F1B84F2" w14:textId="77777777" w:rsidTr="001039AA">
        <w:trPr>
          <w:trHeight w:val="280"/>
          <w:tblHeader/>
        </w:trPr>
        <w:tc>
          <w:tcPr>
            <w:tcW w:w="0" w:type="auto"/>
          </w:tcPr>
          <w:p w14:paraId="54B5E7C6" w14:textId="372D7E2C"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Function name</w:t>
            </w:r>
          </w:p>
        </w:tc>
        <w:tc>
          <w:tcPr>
            <w:tcW w:w="0" w:type="auto"/>
          </w:tcPr>
          <w:p w14:paraId="6189818D"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Variables</w:t>
            </w:r>
          </w:p>
        </w:tc>
        <w:tc>
          <w:tcPr>
            <w:tcW w:w="0" w:type="auto"/>
          </w:tcPr>
          <w:p w14:paraId="733BEA44"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Type</w:t>
            </w:r>
          </w:p>
        </w:tc>
        <w:tc>
          <w:tcPr>
            <w:tcW w:w="0" w:type="auto"/>
          </w:tcPr>
          <w:p w14:paraId="5C97300F"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Description</w:t>
            </w:r>
          </w:p>
        </w:tc>
      </w:tr>
      <w:tr w:rsidR="001F69CE" w:rsidRPr="00AB02A4" w14:paraId="65CD3DF0" w14:textId="77777777" w:rsidTr="001039AA">
        <w:trPr>
          <w:trHeight w:val="280"/>
        </w:trPr>
        <w:tc>
          <w:tcPr>
            <w:tcW w:w="0" w:type="auto"/>
            <w:vMerge w:val="restart"/>
          </w:tcPr>
          <w:p w14:paraId="4DC7F50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w:t>
            </w:r>
          </w:p>
        </w:tc>
        <w:tc>
          <w:tcPr>
            <w:tcW w:w="0" w:type="auto"/>
          </w:tcPr>
          <w:p w14:paraId="0B10FC52"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this.coord</w:t>
            </w:r>
            <w:proofErr w:type="spellEnd"/>
          </w:p>
        </w:tc>
        <w:tc>
          <w:tcPr>
            <w:tcW w:w="0" w:type="auto"/>
          </w:tcPr>
          <w:p w14:paraId="25AC8E4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0" w:type="auto"/>
          </w:tcPr>
          <w:p w14:paraId="67DB5EB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coordinate of the ant</w:t>
            </w:r>
          </w:p>
        </w:tc>
      </w:tr>
      <w:tr w:rsidR="001F69CE" w:rsidRPr="00AB02A4" w14:paraId="5A8DADD5" w14:textId="77777777" w:rsidTr="001039AA">
        <w:trPr>
          <w:trHeight w:val="280"/>
        </w:trPr>
        <w:tc>
          <w:tcPr>
            <w:tcW w:w="0" w:type="auto"/>
            <w:vMerge/>
          </w:tcPr>
          <w:p w14:paraId="0DCE0784" w14:textId="77777777" w:rsidR="001F69CE" w:rsidRPr="00AB02A4" w:rsidRDefault="001F69CE" w:rsidP="00FD1277">
            <w:pPr>
              <w:spacing w:line="276" w:lineRule="auto"/>
              <w:rPr>
                <w:rFonts w:cstheme="minorHAnsi"/>
              </w:rPr>
            </w:pPr>
          </w:p>
        </w:tc>
        <w:tc>
          <w:tcPr>
            <w:tcW w:w="0" w:type="auto"/>
          </w:tcPr>
          <w:p w14:paraId="340318F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this.id</w:t>
            </w:r>
          </w:p>
        </w:tc>
        <w:tc>
          <w:tcPr>
            <w:tcW w:w="0" w:type="auto"/>
          </w:tcPr>
          <w:p w14:paraId="75E07BB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3FF5FA3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14:paraId="413E57BE" w14:textId="77777777" w:rsidTr="001039AA">
        <w:trPr>
          <w:trHeight w:val="280"/>
        </w:trPr>
        <w:tc>
          <w:tcPr>
            <w:tcW w:w="0" w:type="auto"/>
            <w:vMerge/>
          </w:tcPr>
          <w:p w14:paraId="08529CA6" w14:textId="77777777" w:rsidR="001F69CE" w:rsidRPr="00AB02A4" w:rsidRDefault="001F69CE" w:rsidP="00FD1277">
            <w:pPr>
              <w:spacing w:line="276" w:lineRule="auto"/>
              <w:rPr>
                <w:rFonts w:cstheme="minorHAnsi"/>
              </w:rPr>
            </w:pPr>
          </w:p>
        </w:tc>
        <w:tc>
          <w:tcPr>
            <w:tcW w:w="0" w:type="auto"/>
          </w:tcPr>
          <w:p w14:paraId="64503EBB"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this.type</w:t>
            </w:r>
            <w:proofErr w:type="spellEnd"/>
          </w:p>
        </w:tc>
        <w:tc>
          <w:tcPr>
            <w:tcW w:w="0" w:type="auto"/>
          </w:tcPr>
          <w:p w14:paraId="75836F2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4E4B7E6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type of ant, use the </w:t>
            </w:r>
            <w:r w:rsidRPr="00EB0299">
              <w:rPr>
                <w:rStyle w:val="CodeinlineChar"/>
              </w:rPr>
              <w:t>ANT_TYPE</w:t>
            </w:r>
            <w:r w:rsidRPr="00AB02A4">
              <w:rPr>
                <w:rFonts w:asciiTheme="minorHAnsi" w:hAnsiTheme="minorHAnsi" w:cstheme="minorHAnsi"/>
                <w:sz w:val="22"/>
                <w:szCs w:val="22"/>
              </w:rPr>
              <w:t xml:space="preserve"> object when setting. e.g. </w:t>
            </w:r>
            <w:r w:rsidRPr="00EB0299">
              <w:rPr>
                <w:rStyle w:val="CodeinlineChar"/>
              </w:rPr>
              <w:t>ANT_TYPE.worker</w:t>
            </w:r>
            <w:r w:rsidRPr="00AB02A4">
              <w:rPr>
                <w:rFonts w:asciiTheme="minorHAnsi" w:hAnsiTheme="minorHAnsi" w:cstheme="minorHAnsi"/>
                <w:sz w:val="22"/>
                <w:szCs w:val="22"/>
              </w:rPr>
              <w:t xml:space="preserve"> (default: </w:t>
            </w:r>
            <w:r w:rsidRPr="00EB0299">
              <w:rPr>
                <w:rStyle w:val="CodeinlineChar"/>
              </w:rPr>
              <w:t>ANT_TYPE.soldier</w:t>
            </w:r>
            <w:r w:rsidRPr="00AB02A4">
              <w:rPr>
                <w:rFonts w:asciiTheme="minorHAnsi" w:hAnsiTheme="minorHAnsi" w:cstheme="minorHAnsi"/>
                <w:sz w:val="22"/>
                <w:szCs w:val="22"/>
              </w:rPr>
              <w:t>)</w:t>
            </w:r>
          </w:p>
        </w:tc>
      </w:tr>
      <w:tr w:rsidR="001F69CE" w:rsidRPr="00AB02A4" w14:paraId="122D5305" w14:textId="77777777" w:rsidTr="001039AA">
        <w:trPr>
          <w:trHeight w:val="280"/>
        </w:trPr>
        <w:tc>
          <w:tcPr>
            <w:tcW w:w="0" w:type="auto"/>
            <w:vMerge/>
          </w:tcPr>
          <w:p w14:paraId="0FB8F1B0" w14:textId="77777777" w:rsidR="001F69CE" w:rsidRPr="00AB02A4" w:rsidRDefault="001F69CE" w:rsidP="00FD1277">
            <w:pPr>
              <w:spacing w:line="276" w:lineRule="auto"/>
              <w:rPr>
                <w:rFonts w:cstheme="minorHAnsi"/>
              </w:rPr>
            </w:pPr>
          </w:p>
        </w:tc>
        <w:tc>
          <w:tcPr>
            <w:tcW w:w="0" w:type="auto"/>
          </w:tcPr>
          <w:p w14:paraId="451CA25D"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this.direction</w:t>
            </w:r>
            <w:proofErr w:type="spellEnd"/>
          </w:p>
        </w:tc>
        <w:tc>
          <w:tcPr>
            <w:tcW w:w="0" w:type="auto"/>
          </w:tcPr>
          <w:p w14:paraId="768D90D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2FF9834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direction in radians from the vertical axis clockwise (default *random direction*)</w:t>
            </w:r>
          </w:p>
        </w:tc>
      </w:tr>
      <w:tr w:rsidR="001F69CE" w:rsidRPr="00AB02A4" w14:paraId="575B1AA1" w14:textId="77777777" w:rsidTr="001039AA">
        <w:trPr>
          <w:trHeight w:val="280"/>
        </w:trPr>
        <w:tc>
          <w:tcPr>
            <w:tcW w:w="0" w:type="auto"/>
            <w:vMerge/>
          </w:tcPr>
          <w:p w14:paraId="6FD6AAB3" w14:textId="77777777" w:rsidR="001F69CE" w:rsidRPr="00AB02A4" w:rsidRDefault="001F69CE" w:rsidP="00FD1277">
            <w:pPr>
              <w:spacing w:line="276" w:lineRule="auto"/>
              <w:rPr>
                <w:rFonts w:cstheme="minorHAnsi"/>
              </w:rPr>
            </w:pPr>
          </w:p>
        </w:tc>
        <w:tc>
          <w:tcPr>
            <w:tcW w:w="0" w:type="auto"/>
          </w:tcPr>
          <w:p w14:paraId="195F8499"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this.prioritizeDirection</w:t>
            </w:r>
            <w:proofErr w:type="spellEnd"/>
          </w:p>
        </w:tc>
        <w:tc>
          <w:tcPr>
            <w:tcW w:w="0" w:type="auto"/>
          </w:tcPr>
          <w:p w14:paraId="006EA6E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number </w:t>
            </w:r>
          </w:p>
        </w:tc>
        <w:tc>
          <w:tcPr>
            <w:tcW w:w="0" w:type="auto"/>
          </w:tcPr>
          <w:p w14:paraId="3005535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direction the ant will tend to move in, used to achieve straighter more realistic paths (default: *random direction*)</w:t>
            </w:r>
          </w:p>
        </w:tc>
      </w:tr>
      <w:tr w:rsidR="001F69CE" w:rsidRPr="00AB02A4" w14:paraId="71DFC75F" w14:textId="77777777" w:rsidTr="001039AA">
        <w:trPr>
          <w:trHeight w:val="280"/>
        </w:trPr>
        <w:tc>
          <w:tcPr>
            <w:tcW w:w="0" w:type="auto"/>
            <w:vMerge/>
          </w:tcPr>
          <w:p w14:paraId="5D1978A7" w14:textId="77777777" w:rsidR="001F69CE" w:rsidRPr="00AB02A4" w:rsidRDefault="001F69CE" w:rsidP="00FD1277">
            <w:pPr>
              <w:spacing w:line="276" w:lineRule="auto"/>
              <w:rPr>
                <w:rFonts w:cstheme="minorHAnsi"/>
              </w:rPr>
            </w:pPr>
          </w:p>
        </w:tc>
        <w:tc>
          <w:tcPr>
            <w:tcW w:w="0" w:type="auto"/>
          </w:tcPr>
          <w:p w14:paraId="35367EE0"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this.targetAnt</w:t>
            </w:r>
            <w:proofErr w:type="spellEnd"/>
          </w:p>
        </w:tc>
        <w:tc>
          <w:tcPr>
            <w:tcW w:w="0" w:type="auto"/>
          </w:tcPr>
          <w:p w14:paraId="06AE39E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 object</w:t>
            </w:r>
          </w:p>
        </w:tc>
        <w:tc>
          <w:tcPr>
            <w:tcW w:w="0" w:type="auto"/>
          </w:tcPr>
          <w:p w14:paraId="64F04DA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enemy ant which the soldier is targeting to attack (default: </w:t>
            </w:r>
            <w:r w:rsidRPr="00EB0299">
              <w:rPr>
                <w:rStyle w:val="CodeinlineChar"/>
              </w:rPr>
              <w:t>void(0)</w:t>
            </w:r>
            <w:r w:rsidRPr="00AB02A4">
              <w:rPr>
                <w:rFonts w:asciiTheme="minorHAnsi" w:hAnsiTheme="minorHAnsi" w:cstheme="minorHAnsi"/>
                <w:sz w:val="22"/>
                <w:szCs w:val="22"/>
              </w:rPr>
              <w:t>)</w:t>
            </w:r>
          </w:p>
        </w:tc>
      </w:tr>
      <w:tr w:rsidR="001F69CE" w:rsidRPr="00AB02A4" w14:paraId="15048B00" w14:textId="77777777" w:rsidTr="001039AA">
        <w:trPr>
          <w:trHeight w:val="280"/>
        </w:trPr>
        <w:tc>
          <w:tcPr>
            <w:tcW w:w="0" w:type="auto"/>
            <w:vMerge/>
          </w:tcPr>
          <w:p w14:paraId="30F08132" w14:textId="77777777" w:rsidR="001F69CE" w:rsidRPr="00AB02A4" w:rsidRDefault="001F69CE" w:rsidP="00FD1277">
            <w:pPr>
              <w:spacing w:line="276" w:lineRule="auto"/>
              <w:rPr>
                <w:rFonts w:cstheme="minorHAnsi"/>
              </w:rPr>
            </w:pPr>
          </w:p>
        </w:tc>
        <w:tc>
          <w:tcPr>
            <w:tcW w:w="0" w:type="auto"/>
          </w:tcPr>
          <w:p w14:paraId="15993468"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this.moving</w:t>
            </w:r>
            <w:proofErr w:type="spellEnd"/>
          </w:p>
        </w:tc>
        <w:tc>
          <w:tcPr>
            <w:tcW w:w="0" w:type="auto"/>
          </w:tcPr>
          <w:p w14:paraId="317C3A12"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boolean</w:t>
            </w:r>
            <w:proofErr w:type="spellEnd"/>
          </w:p>
        </w:tc>
        <w:tc>
          <w:tcPr>
            <w:tcW w:w="0" w:type="auto"/>
          </w:tcPr>
          <w:p w14:paraId="05CC988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Used for determining when an ant is in a static position e.g. guarding the nest (default: false)</w:t>
            </w:r>
          </w:p>
        </w:tc>
      </w:tr>
      <w:tr w:rsidR="001F69CE" w:rsidRPr="00AB02A4" w14:paraId="118FC3AC" w14:textId="77777777" w:rsidTr="001039AA">
        <w:trPr>
          <w:trHeight w:val="280"/>
        </w:trPr>
        <w:tc>
          <w:tcPr>
            <w:tcW w:w="0" w:type="auto"/>
            <w:vMerge/>
          </w:tcPr>
          <w:p w14:paraId="6A55408F" w14:textId="77777777" w:rsidR="001F69CE" w:rsidRPr="00AB02A4" w:rsidRDefault="001F69CE" w:rsidP="00FD1277">
            <w:pPr>
              <w:spacing w:line="276" w:lineRule="auto"/>
              <w:rPr>
                <w:rFonts w:cstheme="minorHAnsi"/>
              </w:rPr>
            </w:pPr>
          </w:p>
        </w:tc>
        <w:tc>
          <w:tcPr>
            <w:tcW w:w="0" w:type="auto"/>
          </w:tcPr>
          <w:p w14:paraId="639AABAD"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this.steps</w:t>
            </w:r>
            <w:proofErr w:type="spellEnd"/>
          </w:p>
        </w:tc>
        <w:tc>
          <w:tcPr>
            <w:tcW w:w="0" w:type="auto"/>
          </w:tcPr>
          <w:p w14:paraId="3FB9041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37DF6E1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Used for moving an ant a certain numb</w:t>
            </w:r>
            <w:r w:rsidR="00A2167D">
              <w:rPr>
                <w:rFonts w:asciiTheme="minorHAnsi" w:hAnsiTheme="minorHAnsi" w:cstheme="minorHAnsi"/>
                <w:sz w:val="22"/>
                <w:szCs w:val="22"/>
              </w:rPr>
              <w:t>er of steps away from an object</w:t>
            </w:r>
          </w:p>
        </w:tc>
      </w:tr>
      <w:tr w:rsidR="001F69CE" w:rsidRPr="00AB02A4" w14:paraId="35D893A0" w14:textId="77777777" w:rsidTr="001039AA">
        <w:trPr>
          <w:trHeight w:val="280"/>
        </w:trPr>
        <w:tc>
          <w:tcPr>
            <w:tcW w:w="0" w:type="auto"/>
            <w:vMerge/>
          </w:tcPr>
          <w:p w14:paraId="53526A5C" w14:textId="77777777" w:rsidR="001F69CE" w:rsidRPr="00AB02A4" w:rsidRDefault="001F69CE" w:rsidP="00FD1277">
            <w:pPr>
              <w:spacing w:line="276" w:lineRule="auto"/>
              <w:rPr>
                <w:rFonts w:cstheme="minorHAnsi"/>
              </w:rPr>
            </w:pPr>
          </w:p>
        </w:tc>
        <w:tc>
          <w:tcPr>
            <w:tcW w:w="0" w:type="auto"/>
          </w:tcPr>
          <w:p w14:paraId="1BC73333"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this.nearNest</w:t>
            </w:r>
            <w:proofErr w:type="spellEnd"/>
          </w:p>
        </w:tc>
        <w:tc>
          <w:tcPr>
            <w:tcW w:w="0" w:type="auto"/>
          </w:tcPr>
          <w:p w14:paraId="4403F4F5"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boolean</w:t>
            </w:r>
            <w:proofErr w:type="spellEnd"/>
          </w:p>
        </w:tc>
        <w:tc>
          <w:tcPr>
            <w:tcW w:w="0" w:type="auto"/>
          </w:tcPr>
          <w:p w14:paraId="66D9352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 if an ant is close to the nest (even if it is not in view) (default: false)</w:t>
            </w:r>
          </w:p>
        </w:tc>
      </w:tr>
      <w:tr w:rsidR="001F69CE" w:rsidRPr="00AB02A4" w14:paraId="3283B1F5" w14:textId="77777777" w:rsidTr="001039AA">
        <w:trPr>
          <w:trHeight w:val="280"/>
        </w:trPr>
        <w:tc>
          <w:tcPr>
            <w:tcW w:w="0" w:type="auto"/>
            <w:vMerge/>
          </w:tcPr>
          <w:p w14:paraId="50A42A08" w14:textId="77777777" w:rsidR="001F69CE" w:rsidRPr="00AB02A4" w:rsidRDefault="001F69CE" w:rsidP="00FD1277">
            <w:pPr>
              <w:spacing w:line="276" w:lineRule="auto"/>
              <w:rPr>
                <w:rFonts w:cstheme="minorHAnsi"/>
              </w:rPr>
            </w:pPr>
          </w:p>
        </w:tc>
        <w:tc>
          <w:tcPr>
            <w:tcW w:w="0" w:type="auto"/>
          </w:tcPr>
          <w:p w14:paraId="44ED44A1"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this.nearFood</w:t>
            </w:r>
            <w:proofErr w:type="spellEnd"/>
          </w:p>
        </w:tc>
        <w:tc>
          <w:tcPr>
            <w:tcW w:w="0" w:type="auto"/>
          </w:tcPr>
          <w:p w14:paraId="5D6EB884"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boolean</w:t>
            </w:r>
            <w:proofErr w:type="spellEnd"/>
          </w:p>
        </w:tc>
        <w:tc>
          <w:tcPr>
            <w:tcW w:w="0" w:type="auto"/>
          </w:tcPr>
          <w:p w14:paraId="7BA98C9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 if an ant is close to food (even if it is not in view) (default: false)</w:t>
            </w:r>
          </w:p>
        </w:tc>
      </w:tr>
      <w:tr w:rsidR="001F69CE" w:rsidRPr="00AB02A4" w14:paraId="7CC6E7EE" w14:textId="77777777" w:rsidTr="001039AA">
        <w:trPr>
          <w:trHeight w:val="280"/>
        </w:trPr>
        <w:tc>
          <w:tcPr>
            <w:tcW w:w="0" w:type="auto"/>
          </w:tcPr>
          <w:p w14:paraId="014EDEE5"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Soldier.soldiersInView</w:t>
            </w:r>
            <w:proofErr w:type="spellEnd"/>
          </w:p>
        </w:tc>
        <w:tc>
          <w:tcPr>
            <w:tcW w:w="0" w:type="auto"/>
          </w:tcPr>
          <w:p w14:paraId="49C9B75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5A8AFDF0" w14:textId="77777777" w:rsidR="001F69CE" w:rsidRPr="00AB02A4" w:rsidRDefault="001F69CE" w:rsidP="00FD1277">
            <w:pPr>
              <w:spacing w:line="276" w:lineRule="auto"/>
              <w:rPr>
                <w:rFonts w:cstheme="minorHAnsi"/>
              </w:rPr>
            </w:pPr>
          </w:p>
        </w:tc>
        <w:tc>
          <w:tcPr>
            <w:tcW w:w="0" w:type="auto"/>
          </w:tcPr>
          <w:p w14:paraId="213CBF2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if there are other friendly soldiers in view</w:t>
            </w:r>
          </w:p>
          <w:p w14:paraId="327CE76C"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Returnboolean</w:t>
            </w:r>
            <w:proofErr w:type="spellEnd"/>
            <w:r w:rsidRPr="00AB02A4">
              <w:rPr>
                <w:rFonts w:asciiTheme="minorHAnsi" w:hAnsiTheme="minorHAnsi" w:cstheme="minorHAnsi"/>
                <w:sz w:val="22"/>
                <w:szCs w:val="22"/>
              </w:rPr>
              <w:t xml:space="preserve"> – true if there are soldiers in view else false</w:t>
            </w:r>
          </w:p>
        </w:tc>
      </w:tr>
      <w:tr w:rsidR="001F69CE" w:rsidRPr="00AB02A4" w14:paraId="139A0549" w14:textId="77777777" w:rsidTr="001039AA">
        <w:trPr>
          <w:trHeight w:val="280"/>
        </w:trPr>
        <w:tc>
          <w:tcPr>
            <w:tcW w:w="0" w:type="auto"/>
          </w:tcPr>
          <w:p w14:paraId="75BCA386"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Soldier.seeFood</w:t>
            </w:r>
            <w:proofErr w:type="spellEnd"/>
          </w:p>
        </w:tc>
        <w:tc>
          <w:tcPr>
            <w:tcW w:w="0" w:type="auto"/>
          </w:tcPr>
          <w:p w14:paraId="60DA348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2E1D1733" w14:textId="77777777" w:rsidR="001F69CE" w:rsidRPr="00AB02A4" w:rsidRDefault="001F69CE" w:rsidP="00FD1277">
            <w:pPr>
              <w:spacing w:line="276" w:lineRule="auto"/>
              <w:rPr>
                <w:rFonts w:cstheme="minorHAnsi"/>
              </w:rPr>
            </w:pPr>
          </w:p>
        </w:tc>
        <w:tc>
          <w:tcPr>
            <w:tcW w:w="0" w:type="auto"/>
          </w:tcPr>
          <w:p w14:paraId="2D0FCD4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if an ant can see food</w:t>
            </w:r>
          </w:p>
          <w:p w14:paraId="5243F1A4"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Returnboolean</w:t>
            </w:r>
            <w:proofErr w:type="spellEnd"/>
            <w:r w:rsidRPr="00AB02A4">
              <w:rPr>
                <w:rFonts w:asciiTheme="minorHAnsi" w:hAnsiTheme="minorHAnsi" w:cstheme="minorHAnsi"/>
                <w:sz w:val="22"/>
                <w:szCs w:val="22"/>
              </w:rPr>
              <w:t xml:space="preserve"> – true if the ant can see food else false</w:t>
            </w:r>
          </w:p>
        </w:tc>
      </w:tr>
      <w:tr w:rsidR="001F69CE" w:rsidRPr="00AB02A4" w14:paraId="7875437E" w14:textId="77777777" w:rsidTr="001039AA">
        <w:trPr>
          <w:trHeight w:val="280"/>
        </w:trPr>
        <w:tc>
          <w:tcPr>
            <w:tcW w:w="0" w:type="auto"/>
          </w:tcPr>
          <w:p w14:paraId="16C979CB"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Soldier.pickTarget</w:t>
            </w:r>
            <w:proofErr w:type="spellEnd"/>
          </w:p>
        </w:tc>
        <w:tc>
          <w:tcPr>
            <w:tcW w:w="0" w:type="auto"/>
          </w:tcPr>
          <w:p w14:paraId="4A52240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4C3D2517" w14:textId="77777777" w:rsidR="001F69CE" w:rsidRPr="00AB02A4" w:rsidRDefault="001F69CE" w:rsidP="00FD1277">
            <w:pPr>
              <w:spacing w:line="276" w:lineRule="auto"/>
              <w:rPr>
                <w:rFonts w:cstheme="minorHAnsi"/>
              </w:rPr>
            </w:pPr>
          </w:p>
        </w:tc>
        <w:tc>
          <w:tcPr>
            <w:tcW w:w="0" w:type="auto"/>
          </w:tcPr>
          <w:p w14:paraId="60C4C98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Chooses which ant the soldier should target</w:t>
            </w:r>
          </w:p>
        </w:tc>
      </w:tr>
      <w:tr w:rsidR="001F69CE" w:rsidRPr="00AB02A4" w14:paraId="76B49C17" w14:textId="77777777" w:rsidTr="001039AA">
        <w:trPr>
          <w:trHeight w:val="280"/>
        </w:trPr>
        <w:tc>
          <w:tcPr>
            <w:tcW w:w="0" w:type="auto"/>
          </w:tcPr>
          <w:p w14:paraId="45AB4317"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Soldier.follow</w:t>
            </w:r>
            <w:proofErr w:type="spellEnd"/>
          </w:p>
        </w:tc>
        <w:tc>
          <w:tcPr>
            <w:tcW w:w="0" w:type="auto"/>
          </w:tcPr>
          <w:p w14:paraId="5639AF2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7E027224" w14:textId="77777777" w:rsidR="001F69CE" w:rsidRPr="00AB02A4" w:rsidRDefault="001F69CE" w:rsidP="00FD1277">
            <w:pPr>
              <w:spacing w:line="276" w:lineRule="auto"/>
              <w:rPr>
                <w:rFonts w:cstheme="minorHAnsi"/>
              </w:rPr>
            </w:pPr>
          </w:p>
        </w:tc>
        <w:tc>
          <w:tcPr>
            <w:tcW w:w="0" w:type="auto"/>
          </w:tcPr>
          <w:p w14:paraId="3EE1C7A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Sets the ants direction to intercept the path of the targeted ant so</w:t>
            </w:r>
            <w:r w:rsidR="00A2167D">
              <w:rPr>
                <w:rFonts w:asciiTheme="minorHAnsi" w:hAnsiTheme="minorHAnsi" w:cstheme="minorHAnsi"/>
                <w:sz w:val="22"/>
                <w:szCs w:val="22"/>
              </w:rPr>
              <w:t xml:space="preserve"> that it can attack</w:t>
            </w:r>
          </w:p>
        </w:tc>
      </w:tr>
      <w:tr w:rsidR="001F69CE" w:rsidRPr="00AB02A4" w14:paraId="16D47982" w14:textId="77777777" w:rsidTr="001039AA">
        <w:trPr>
          <w:trHeight w:val="280"/>
        </w:trPr>
        <w:tc>
          <w:tcPr>
            <w:tcW w:w="0" w:type="auto"/>
          </w:tcPr>
          <w:p w14:paraId="09D5236F"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Soldier.attack</w:t>
            </w:r>
            <w:proofErr w:type="spellEnd"/>
          </w:p>
        </w:tc>
        <w:tc>
          <w:tcPr>
            <w:tcW w:w="0" w:type="auto"/>
          </w:tcPr>
          <w:p w14:paraId="50BCFD3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7D4B010A" w14:textId="77777777" w:rsidR="001F69CE" w:rsidRPr="00AB02A4" w:rsidRDefault="001F69CE" w:rsidP="00FD1277">
            <w:pPr>
              <w:spacing w:line="276" w:lineRule="auto"/>
              <w:rPr>
                <w:rFonts w:cstheme="minorHAnsi"/>
              </w:rPr>
            </w:pPr>
          </w:p>
        </w:tc>
        <w:tc>
          <w:tcPr>
            <w:tcW w:w="0" w:type="auto"/>
            <w:vMerge w:val="restart"/>
          </w:tcPr>
          <w:p w14:paraId="4173E993" w14:textId="77777777" w:rsidR="001F69CE" w:rsidRPr="00AB02A4" w:rsidRDefault="001F69CE" w:rsidP="00FD1277">
            <w:pPr>
              <w:pStyle w:val="TableStyle2"/>
              <w:spacing w:line="276" w:lineRule="auto"/>
              <w:jc w:val="both"/>
              <w:rPr>
                <w:rFonts w:asciiTheme="minorHAnsi" w:hAnsiTheme="minorHAnsi" w:cstheme="minorHAnsi"/>
                <w:sz w:val="22"/>
                <w:szCs w:val="22"/>
              </w:rPr>
            </w:pPr>
            <w:r>
              <w:rPr>
                <w:rFonts w:asciiTheme="minorHAnsi" w:hAnsiTheme="minorHAnsi" w:cstheme="minorHAnsi"/>
                <w:sz w:val="22"/>
                <w:szCs w:val="22"/>
              </w:rPr>
              <w:t>Attack</w:t>
            </w:r>
            <w:r w:rsidRPr="00AB02A4">
              <w:rPr>
                <w:rFonts w:asciiTheme="minorHAnsi" w:hAnsiTheme="minorHAnsi" w:cstheme="minorHAnsi"/>
                <w:sz w:val="22"/>
                <w:szCs w:val="22"/>
              </w:rPr>
              <w:t xml:space="preserve"> the targeted ant if in range</w:t>
            </w:r>
          </w:p>
        </w:tc>
      </w:tr>
      <w:tr w:rsidR="001F69CE" w:rsidRPr="00AB02A4" w14:paraId="6933C032" w14:textId="77777777" w:rsidTr="001039AA">
        <w:trPr>
          <w:trHeight w:val="280"/>
        </w:trPr>
        <w:tc>
          <w:tcPr>
            <w:tcW w:w="0" w:type="auto"/>
          </w:tcPr>
          <w:p w14:paraId="7046202E"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4D4D6824"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proofErr w:type="gramStart"/>
            <w:r w:rsidRPr="00AB02A4">
              <w:rPr>
                <w:rFonts w:asciiTheme="minorHAnsi" w:hAnsiTheme="minorHAnsi" w:cstheme="minorHAnsi"/>
                <w:sz w:val="22"/>
                <w:szCs w:val="22"/>
              </w:rPr>
              <w:t>dist</w:t>
            </w:r>
            <w:proofErr w:type="spellEnd"/>
            <w:proofErr w:type="gramEnd"/>
            <w:r w:rsidRPr="00AB02A4">
              <w:rPr>
                <w:rFonts w:asciiTheme="minorHAnsi" w:hAnsiTheme="minorHAnsi" w:cstheme="minorHAnsi"/>
                <w:sz w:val="22"/>
                <w:szCs w:val="22"/>
              </w:rPr>
              <w:t xml:space="preserve"> - The distance between the ant and its target</w:t>
            </w:r>
            <w:r>
              <w:rPr>
                <w:rFonts w:asciiTheme="minorHAnsi" w:hAnsiTheme="minorHAnsi" w:cstheme="minorHAnsi"/>
                <w:sz w:val="22"/>
                <w:szCs w:val="22"/>
              </w:rPr>
              <w:t>.</w:t>
            </w:r>
          </w:p>
        </w:tc>
        <w:tc>
          <w:tcPr>
            <w:tcW w:w="0" w:type="auto"/>
          </w:tcPr>
          <w:p w14:paraId="2DA1086B" w14:textId="77777777" w:rsidR="001F69CE" w:rsidRPr="00AB02A4" w:rsidRDefault="001F69CE" w:rsidP="00FD1277">
            <w:pPr>
              <w:spacing w:line="276" w:lineRule="auto"/>
              <w:rPr>
                <w:rFonts w:cstheme="minorHAnsi"/>
              </w:rPr>
            </w:pPr>
            <w:r w:rsidRPr="00AB02A4">
              <w:rPr>
                <w:rFonts w:cstheme="minorHAnsi"/>
              </w:rPr>
              <w:t>number</w:t>
            </w:r>
          </w:p>
        </w:tc>
        <w:tc>
          <w:tcPr>
            <w:tcW w:w="0" w:type="auto"/>
            <w:vMerge/>
          </w:tcPr>
          <w:p w14:paraId="15CCB476"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40BB0255" w14:textId="77777777" w:rsidTr="001039AA">
        <w:trPr>
          <w:trHeight w:val="280"/>
        </w:trPr>
        <w:tc>
          <w:tcPr>
            <w:tcW w:w="0" w:type="auto"/>
          </w:tcPr>
          <w:p w14:paraId="01613A40"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Soldier.updateHealth</w:t>
            </w:r>
            <w:proofErr w:type="spellEnd"/>
          </w:p>
        </w:tc>
        <w:tc>
          <w:tcPr>
            <w:tcW w:w="0" w:type="auto"/>
          </w:tcPr>
          <w:p w14:paraId="0A0454F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633B2AB1" w14:textId="77777777" w:rsidR="001F69CE" w:rsidRPr="00AB02A4" w:rsidRDefault="001F69CE" w:rsidP="00FD1277">
            <w:pPr>
              <w:spacing w:line="276" w:lineRule="auto"/>
              <w:rPr>
                <w:rFonts w:cstheme="minorHAnsi"/>
              </w:rPr>
            </w:pPr>
          </w:p>
        </w:tc>
        <w:tc>
          <w:tcPr>
            <w:tcW w:w="0" w:type="auto"/>
          </w:tcPr>
          <w:p w14:paraId="6FE1B3C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Updates the soldier ant’s health differs from </w:t>
            </w:r>
            <w:r w:rsidRPr="00797212">
              <w:rPr>
                <w:rStyle w:val="CodeinlineChar"/>
              </w:rPr>
              <w:t>Ant.updateHealth</w:t>
            </w:r>
            <w:r w:rsidRPr="00AB02A4">
              <w:rPr>
                <w:rFonts w:asciiTheme="minorHAnsi" w:hAnsiTheme="minorHAnsi" w:cstheme="minorHAnsi"/>
                <w:sz w:val="22"/>
                <w:szCs w:val="22"/>
              </w:rPr>
              <w:t xml:space="preserve"> as will change soldier’s goal if hungry</w:t>
            </w:r>
          </w:p>
        </w:tc>
      </w:tr>
      <w:tr w:rsidR="001F69CE" w:rsidRPr="00AB02A4" w14:paraId="37170397" w14:textId="77777777" w:rsidTr="001039AA">
        <w:trPr>
          <w:trHeight w:val="280"/>
        </w:trPr>
        <w:tc>
          <w:tcPr>
            <w:tcW w:w="0" w:type="auto"/>
          </w:tcPr>
          <w:p w14:paraId="61554853"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Soldier.updateSteps</w:t>
            </w:r>
            <w:proofErr w:type="spellEnd"/>
          </w:p>
        </w:tc>
        <w:tc>
          <w:tcPr>
            <w:tcW w:w="0" w:type="auto"/>
          </w:tcPr>
          <w:p w14:paraId="1FC4830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50E27196" w14:textId="77777777" w:rsidR="001F69CE" w:rsidRPr="00AB02A4" w:rsidRDefault="001F69CE" w:rsidP="00FD1277">
            <w:pPr>
              <w:spacing w:line="276" w:lineRule="auto"/>
              <w:rPr>
                <w:rFonts w:cstheme="minorHAnsi"/>
              </w:rPr>
            </w:pPr>
          </w:p>
        </w:tc>
        <w:tc>
          <w:tcPr>
            <w:tcW w:w="0" w:type="auto"/>
          </w:tcPr>
          <w:p w14:paraId="1A2C787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Updates the </w:t>
            </w:r>
            <w:r w:rsidRPr="00797212">
              <w:rPr>
                <w:rStyle w:val="CodeinlineChar"/>
              </w:rPr>
              <w:t>this.steps</w:t>
            </w:r>
            <w:r w:rsidRPr="00AB02A4">
              <w:rPr>
                <w:rFonts w:asciiTheme="minorHAnsi" w:hAnsiTheme="minorHAnsi" w:cstheme="minorHAnsi"/>
                <w:sz w:val="22"/>
                <w:szCs w:val="22"/>
              </w:rPr>
              <w:t xml:space="preserve"> variable</w:t>
            </w:r>
          </w:p>
        </w:tc>
      </w:tr>
      <w:tr w:rsidR="001F69CE" w:rsidRPr="00AB02A4" w14:paraId="26728947" w14:textId="77777777" w:rsidTr="001039AA">
        <w:trPr>
          <w:trHeight w:val="280"/>
        </w:trPr>
        <w:tc>
          <w:tcPr>
            <w:tcW w:w="0" w:type="auto"/>
          </w:tcPr>
          <w:p w14:paraId="08F189D5"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Soldier.guardNest</w:t>
            </w:r>
            <w:proofErr w:type="spellEnd"/>
          </w:p>
        </w:tc>
        <w:tc>
          <w:tcPr>
            <w:tcW w:w="0" w:type="auto"/>
          </w:tcPr>
          <w:p w14:paraId="354158E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26FCED1D" w14:textId="77777777" w:rsidR="001F69CE" w:rsidRPr="00AB02A4" w:rsidRDefault="001F69CE" w:rsidP="00FD1277">
            <w:pPr>
              <w:spacing w:line="276" w:lineRule="auto"/>
              <w:rPr>
                <w:rFonts w:cstheme="minorHAnsi"/>
              </w:rPr>
            </w:pPr>
          </w:p>
        </w:tc>
        <w:tc>
          <w:tcPr>
            <w:tcW w:w="0" w:type="auto"/>
          </w:tcPr>
          <w:p w14:paraId="50213EC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Controls soldier’s logic if assigned goal of guarding the nest</w:t>
            </w:r>
          </w:p>
        </w:tc>
      </w:tr>
      <w:tr w:rsidR="001F69CE" w:rsidRPr="00AB02A4" w14:paraId="6F934AAB" w14:textId="77777777" w:rsidTr="001039AA">
        <w:trPr>
          <w:trHeight w:val="280"/>
        </w:trPr>
        <w:tc>
          <w:tcPr>
            <w:tcW w:w="0" w:type="auto"/>
          </w:tcPr>
          <w:p w14:paraId="13091D9F"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Soldier.guardPheromone</w:t>
            </w:r>
            <w:proofErr w:type="spellEnd"/>
          </w:p>
        </w:tc>
        <w:tc>
          <w:tcPr>
            <w:tcW w:w="0" w:type="auto"/>
          </w:tcPr>
          <w:p w14:paraId="5FC2126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33492215" w14:textId="77777777" w:rsidR="001F69CE" w:rsidRPr="00AB02A4" w:rsidRDefault="001F69CE" w:rsidP="00FD1277">
            <w:pPr>
              <w:spacing w:line="276" w:lineRule="auto"/>
              <w:rPr>
                <w:rFonts w:cstheme="minorHAnsi"/>
              </w:rPr>
            </w:pPr>
          </w:p>
        </w:tc>
        <w:tc>
          <w:tcPr>
            <w:tcW w:w="0" w:type="auto"/>
          </w:tcPr>
          <w:p w14:paraId="17AD549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Controls soldier’s logic if assigned goal of guarding pheromone trials</w:t>
            </w:r>
          </w:p>
        </w:tc>
      </w:tr>
      <w:tr w:rsidR="001F69CE" w:rsidRPr="00AB02A4" w14:paraId="313D4724" w14:textId="77777777" w:rsidTr="001039AA">
        <w:trPr>
          <w:trHeight w:val="280"/>
        </w:trPr>
        <w:tc>
          <w:tcPr>
            <w:tcW w:w="0" w:type="auto"/>
          </w:tcPr>
          <w:p w14:paraId="00A48134"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Soldier.guardFood</w:t>
            </w:r>
            <w:proofErr w:type="spellEnd"/>
          </w:p>
        </w:tc>
        <w:tc>
          <w:tcPr>
            <w:tcW w:w="0" w:type="auto"/>
          </w:tcPr>
          <w:p w14:paraId="41FD5DC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3002F2AF" w14:textId="77777777" w:rsidR="001F69CE" w:rsidRPr="00AB02A4" w:rsidRDefault="001F69CE" w:rsidP="00FD1277">
            <w:pPr>
              <w:spacing w:line="276" w:lineRule="auto"/>
              <w:rPr>
                <w:rFonts w:cstheme="minorHAnsi"/>
              </w:rPr>
            </w:pPr>
          </w:p>
        </w:tc>
        <w:tc>
          <w:tcPr>
            <w:tcW w:w="0" w:type="auto"/>
          </w:tcPr>
          <w:p w14:paraId="7C24F7A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Controls soldier’s logic if assigned goal of guarding food</w:t>
            </w:r>
          </w:p>
        </w:tc>
      </w:tr>
      <w:tr w:rsidR="001F69CE" w:rsidRPr="00AB02A4" w14:paraId="7ACAFE92" w14:textId="77777777" w:rsidTr="001039AA">
        <w:trPr>
          <w:trHeight w:val="280"/>
        </w:trPr>
        <w:tc>
          <w:tcPr>
            <w:tcW w:w="0" w:type="auto"/>
          </w:tcPr>
          <w:p w14:paraId="16DEED99"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Soldier.findFood</w:t>
            </w:r>
            <w:proofErr w:type="spellEnd"/>
          </w:p>
        </w:tc>
        <w:tc>
          <w:tcPr>
            <w:tcW w:w="0" w:type="auto"/>
          </w:tcPr>
          <w:p w14:paraId="014DBEE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1EA27AB8" w14:textId="77777777" w:rsidR="001F69CE" w:rsidRPr="00AB02A4" w:rsidRDefault="001F69CE" w:rsidP="00FD1277">
            <w:pPr>
              <w:spacing w:line="276" w:lineRule="auto"/>
              <w:rPr>
                <w:rFonts w:cstheme="minorHAnsi"/>
              </w:rPr>
            </w:pPr>
          </w:p>
        </w:tc>
        <w:tc>
          <w:tcPr>
            <w:tcW w:w="0" w:type="auto"/>
          </w:tcPr>
          <w:p w14:paraId="5A4A988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Controls soldier</w:t>
            </w:r>
            <w:r>
              <w:rPr>
                <w:rFonts w:asciiTheme="minorHAnsi" w:hAnsiTheme="minorHAnsi" w:cstheme="minorHAnsi"/>
                <w:sz w:val="22"/>
                <w:szCs w:val="22"/>
              </w:rPr>
              <w:t>’</w:t>
            </w:r>
            <w:r w:rsidRPr="00AB02A4">
              <w:rPr>
                <w:rFonts w:asciiTheme="minorHAnsi" w:hAnsiTheme="minorHAnsi" w:cstheme="minorHAnsi"/>
                <w:sz w:val="22"/>
                <w:szCs w:val="22"/>
              </w:rPr>
              <w:t>s logic if assigned goal of finding food e.g. if the ant is hungry</w:t>
            </w:r>
          </w:p>
        </w:tc>
      </w:tr>
      <w:tr w:rsidR="001F69CE" w:rsidRPr="00AB02A4" w14:paraId="715E1247" w14:textId="77777777" w:rsidTr="001039AA">
        <w:trPr>
          <w:trHeight w:val="280"/>
        </w:trPr>
        <w:tc>
          <w:tcPr>
            <w:tcW w:w="0" w:type="auto"/>
          </w:tcPr>
          <w:p w14:paraId="5895291D"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Soldier.doTask</w:t>
            </w:r>
            <w:proofErr w:type="spellEnd"/>
          </w:p>
        </w:tc>
        <w:tc>
          <w:tcPr>
            <w:tcW w:w="0" w:type="auto"/>
          </w:tcPr>
          <w:p w14:paraId="6D5723F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430B79D2" w14:textId="77777777" w:rsidR="001F69CE" w:rsidRPr="00AB02A4" w:rsidRDefault="001F69CE" w:rsidP="00FD1277">
            <w:pPr>
              <w:spacing w:line="276" w:lineRule="auto"/>
              <w:rPr>
                <w:rFonts w:cstheme="minorHAnsi"/>
              </w:rPr>
            </w:pPr>
          </w:p>
        </w:tc>
        <w:tc>
          <w:tcPr>
            <w:tcW w:w="0" w:type="auto"/>
          </w:tcPr>
          <w:p w14:paraId="2A4D450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Performs the actions required to complete a task</w:t>
            </w:r>
          </w:p>
        </w:tc>
      </w:tr>
      <w:tr w:rsidR="001F69CE" w:rsidRPr="00AB02A4" w14:paraId="64561658" w14:textId="77777777" w:rsidTr="001039AA">
        <w:trPr>
          <w:trHeight w:val="280"/>
        </w:trPr>
        <w:tc>
          <w:tcPr>
            <w:tcW w:w="0" w:type="auto"/>
          </w:tcPr>
          <w:p w14:paraId="40F02DD8"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Soldier.updateGoal</w:t>
            </w:r>
            <w:proofErr w:type="spellEnd"/>
          </w:p>
        </w:tc>
        <w:tc>
          <w:tcPr>
            <w:tcW w:w="0" w:type="auto"/>
          </w:tcPr>
          <w:p w14:paraId="591BA1A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1414F92E" w14:textId="77777777" w:rsidR="001F69CE" w:rsidRPr="00AB02A4" w:rsidRDefault="001F69CE" w:rsidP="00FD1277">
            <w:pPr>
              <w:spacing w:line="276" w:lineRule="auto"/>
              <w:rPr>
                <w:rFonts w:cstheme="minorHAnsi"/>
              </w:rPr>
            </w:pPr>
          </w:p>
        </w:tc>
        <w:tc>
          <w:tcPr>
            <w:tcW w:w="0" w:type="auto"/>
          </w:tcPr>
          <w:p w14:paraId="03A8231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if a goal has been completed or not and updates the next goal for the ant</w:t>
            </w:r>
          </w:p>
        </w:tc>
      </w:tr>
      <w:tr w:rsidR="001F69CE" w:rsidRPr="00AB02A4" w14:paraId="0F8E7F0A" w14:textId="77777777" w:rsidTr="001039AA">
        <w:trPr>
          <w:trHeight w:val="280"/>
        </w:trPr>
        <w:tc>
          <w:tcPr>
            <w:tcW w:w="0" w:type="auto"/>
          </w:tcPr>
          <w:p w14:paraId="55A41FA2"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Soldier.draw</w:t>
            </w:r>
            <w:proofErr w:type="spellEnd"/>
          </w:p>
        </w:tc>
        <w:tc>
          <w:tcPr>
            <w:tcW w:w="0" w:type="auto"/>
          </w:tcPr>
          <w:p w14:paraId="145E78C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t>
            </w:r>
            <w:proofErr w:type="spellStart"/>
            <w:r w:rsidRPr="00AB02A4">
              <w:rPr>
                <w:rFonts w:asciiTheme="minorHAnsi" w:hAnsiTheme="minorHAnsi" w:cstheme="minorHAnsi"/>
                <w:sz w:val="22"/>
                <w:szCs w:val="22"/>
              </w:rPr>
              <w:t>param</w:t>
            </w:r>
            <w:proofErr w:type="spellEnd"/>
            <w:r w:rsidRPr="00AB02A4">
              <w:rPr>
                <w:rFonts w:asciiTheme="minorHAnsi" w:hAnsiTheme="minorHAnsi" w:cstheme="minorHAnsi"/>
                <w:sz w:val="22"/>
                <w:szCs w:val="22"/>
              </w:rPr>
              <w:t xml:space="preserve">] </w:t>
            </w:r>
            <w:proofErr w:type="spellStart"/>
            <w:r>
              <w:rPr>
                <w:rFonts w:asciiTheme="minorHAnsi" w:hAnsiTheme="minorHAnsi" w:cstheme="minorHAnsi"/>
                <w:sz w:val="22"/>
                <w:szCs w:val="22"/>
              </w:rPr>
              <w:t>ctx</w:t>
            </w:r>
            <w:proofErr w:type="spellEnd"/>
          </w:p>
        </w:tc>
        <w:tc>
          <w:tcPr>
            <w:tcW w:w="0" w:type="auto"/>
          </w:tcPr>
          <w:p w14:paraId="074B0AA3" w14:textId="336713D1" w:rsidR="001F69CE" w:rsidRPr="00AB02A4" w:rsidRDefault="001F69CE" w:rsidP="004C6AA5">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Canvas context </w:t>
            </w:r>
          </w:p>
        </w:tc>
        <w:tc>
          <w:tcPr>
            <w:tcW w:w="0" w:type="auto"/>
          </w:tcPr>
          <w:p w14:paraId="64E3BB1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Draw the ant onto the canvas context</w:t>
            </w:r>
          </w:p>
        </w:tc>
      </w:tr>
      <w:tr w:rsidR="004C6AA5" w:rsidRPr="00AB02A4" w14:paraId="7B44FA3C" w14:textId="77777777" w:rsidTr="004C6AA5">
        <w:trPr>
          <w:trHeight w:val="77"/>
        </w:trPr>
        <w:tc>
          <w:tcPr>
            <w:tcW w:w="0" w:type="auto"/>
            <w:vMerge w:val="restart"/>
          </w:tcPr>
          <w:p w14:paraId="34375707" w14:textId="77777777" w:rsidR="004C6AA5" w:rsidRPr="00AB02A4" w:rsidRDefault="004C6AA5" w:rsidP="00FD1277">
            <w:pPr>
              <w:pStyle w:val="TableStyle2"/>
              <w:spacing w:line="276" w:lineRule="auto"/>
              <w:jc w:val="both"/>
              <w:rPr>
                <w:rFonts w:asciiTheme="minorHAnsi" w:hAnsiTheme="minorHAnsi" w:cstheme="minorHAnsi"/>
                <w:sz w:val="22"/>
                <w:szCs w:val="22"/>
              </w:rPr>
            </w:pPr>
          </w:p>
        </w:tc>
        <w:tc>
          <w:tcPr>
            <w:tcW w:w="0" w:type="auto"/>
          </w:tcPr>
          <w:p w14:paraId="4A128A26" w14:textId="77777777" w:rsidR="004C6AA5" w:rsidRPr="00AB02A4" w:rsidRDefault="004C6AA5" w:rsidP="00FD1277">
            <w:pPr>
              <w:pStyle w:val="TableStyle2"/>
              <w:spacing w:line="276" w:lineRule="auto"/>
              <w:jc w:val="both"/>
              <w:rPr>
                <w:rFonts w:asciiTheme="minorHAnsi" w:hAnsiTheme="minorHAnsi" w:cstheme="minorHAnsi"/>
                <w:sz w:val="22"/>
                <w:szCs w:val="22"/>
              </w:rPr>
            </w:pPr>
          </w:p>
        </w:tc>
        <w:tc>
          <w:tcPr>
            <w:tcW w:w="0" w:type="auto"/>
          </w:tcPr>
          <w:p w14:paraId="444AAF24" w14:textId="14700009" w:rsidR="004C6AA5" w:rsidRPr="00AB02A4" w:rsidRDefault="004C6AA5" w:rsidP="00FD1277">
            <w:pPr>
              <w:spacing w:line="276" w:lineRule="auto"/>
              <w:rPr>
                <w:rFonts w:cstheme="minorHAnsi"/>
              </w:rPr>
            </w:pPr>
            <w:r w:rsidRPr="00AB02A4">
              <w:rPr>
                <w:rFonts w:cstheme="minorHAnsi"/>
              </w:rPr>
              <w:t>object</w:t>
            </w:r>
          </w:p>
        </w:tc>
        <w:tc>
          <w:tcPr>
            <w:tcW w:w="0" w:type="auto"/>
          </w:tcPr>
          <w:p w14:paraId="002DE208" w14:textId="77777777" w:rsidR="004C6AA5" w:rsidRPr="00AB02A4" w:rsidRDefault="004C6AA5" w:rsidP="00FD1277">
            <w:pPr>
              <w:pStyle w:val="TableStyle2"/>
              <w:spacing w:line="276" w:lineRule="auto"/>
              <w:jc w:val="both"/>
              <w:rPr>
                <w:rFonts w:asciiTheme="minorHAnsi" w:hAnsiTheme="minorHAnsi" w:cstheme="minorHAnsi"/>
                <w:sz w:val="22"/>
                <w:szCs w:val="22"/>
              </w:rPr>
            </w:pPr>
          </w:p>
        </w:tc>
      </w:tr>
      <w:tr w:rsidR="004C6AA5" w:rsidRPr="00AB02A4" w14:paraId="77FD5846" w14:textId="77777777" w:rsidTr="004C6AA5">
        <w:trPr>
          <w:trHeight w:val="77"/>
        </w:trPr>
        <w:tc>
          <w:tcPr>
            <w:tcW w:w="0" w:type="auto"/>
            <w:vMerge/>
          </w:tcPr>
          <w:p w14:paraId="159C0057" w14:textId="77777777" w:rsidR="004C6AA5" w:rsidRPr="00AB02A4" w:rsidRDefault="004C6AA5" w:rsidP="00FD1277">
            <w:pPr>
              <w:pStyle w:val="TableStyle2"/>
              <w:spacing w:line="276" w:lineRule="auto"/>
              <w:jc w:val="both"/>
              <w:rPr>
                <w:rFonts w:asciiTheme="minorHAnsi" w:hAnsiTheme="minorHAnsi" w:cstheme="minorHAnsi"/>
                <w:sz w:val="22"/>
                <w:szCs w:val="22"/>
              </w:rPr>
            </w:pPr>
          </w:p>
        </w:tc>
        <w:tc>
          <w:tcPr>
            <w:tcW w:w="0" w:type="auto"/>
          </w:tcPr>
          <w:p w14:paraId="1CC5C2FE" w14:textId="4FC7883B" w:rsidR="004C6AA5" w:rsidRPr="00AB02A4" w:rsidRDefault="004C6AA5"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scaledCoord</w:t>
            </w:r>
            <w:proofErr w:type="spellEnd"/>
            <w:r w:rsidRPr="00AB02A4">
              <w:rPr>
                <w:rFonts w:asciiTheme="minorHAnsi" w:hAnsiTheme="minorHAnsi" w:cstheme="minorHAnsi"/>
                <w:sz w:val="22"/>
                <w:szCs w:val="22"/>
              </w:rPr>
              <w:t xml:space="preserve"> - The scaled </w:t>
            </w:r>
            <w:r w:rsidRPr="00797212">
              <w:rPr>
                <w:rStyle w:val="CodeinlineChar"/>
              </w:rPr>
              <w:t>MAP</w:t>
            </w:r>
            <w:r w:rsidRPr="00AB02A4">
              <w:rPr>
                <w:rFonts w:asciiTheme="minorHAnsi" w:hAnsiTheme="minorHAnsi" w:cstheme="minorHAnsi"/>
                <w:sz w:val="22"/>
                <w:szCs w:val="22"/>
              </w:rPr>
              <w:t xml:space="preserve"> coordinate to pixels</w:t>
            </w:r>
          </w:p>
        </w:tc>
        <w:tc>
          <w:tcPr>
            <w:tcW w:w="0" w:type="auto"/>
          </w:tcPr>
          <w:p w14:paraId="69D65A1B" w14:textId="08CE2A78" w:rsidR="004C6AA5" w:rsidRPr="00AB02A4" w:rsidRDefault="004C6AA5" w:rsidP="00FD1277">
            <w:pPr>
              <w:spacing w:line="276" w:lineRule="auto"/>
              <w:rPr>
                <w:rFonts w:cstheme="minorHAnsi"/>
              </w:rPr>
            </w:pPr>
            <w:r w:rsidRPr="00AB02A4">
              <w:rPr>
                <w:rFonts w:cstheme="minorHAnsi"/>
              </w:rPr>
              <w:t>integer</w:t>
            </w:r>
          </w:p>
        </w:tc>
        <w:tc>
          <w:tcPr>
            <w:tcW w:w="0" w:type="auto"/>
          </w:tcPr>
          <w:p w14:paraId="5F4BBF78" w14:textId="77777777" w:rsidR="004C6AA5" w:rsidRPr="00AB02A4" w:rsidRDefault="004C6AA5" w:rsidP="00FD1277">
            <w:pPr>
              <w:pStyle w:val="TableStyle2"/>
              <w:spacing w:line="276" w:lineRule="auto"/>
              <w:jc w:val="both"/>
              <w:rPr>
                <w:rFonts w:asciiTheme="minorHAnsi" w:hAnsiTheme="minorHAnsi" w:cstheme="minorHAnsi"/>
                <w:sz w:val="22"/>
                <w:szCs w:val="22"/>
              </w:rPr>
            </w:pPr>
          </w:p>
        </w:tc>
      </w:tr>
      <w:tr w:rsidR="001F69CE" w:rsidRPr="00AB02A4" w14:paraId="5DE288AB" w14:textId="77777777" w:rsidTr="001039AA">
        <w:trPr>
          <w:trHeight w:val="280"/>
        </w:trPr>
        <w:tc>
          <w:tcPr>
            <w:tcW w:w="0" w:type="auto"/>
          </w:tcPr>
          <w:p w14:paraId="7E048BB0"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Soldier.update</w:t>
            </w:r>
            <w:proofErr w:type="spellEnd"/>
          </w:p>
        </w:tc>
        <w:tc>
          <w:tcPr>
            <w:tcW w:w="0" w:type="auto"/>
          </w:tcPr>
          <w:p w14:paraId="0F6FE42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5290D13C" w14:textId="77777777" w:rsidR="001F69CE" w:rsidRPr="00AB02A4" w:rsidRDefault="001F69CE" w:rsidP="00FD1277">
            <w:pPr>
              <w:spacing w:line="276" w:lineRule="auto"/>
              <w:rPr>
                <w:rFonts w:cstheme="minorHAnsi"/>
              </w:rPr>
            </w:pPr>
          </w:p>
        </w:tc>
        <w:tc>
          <w:tcPr>
            <w:tcW w:w="0" w:type="auto"/>
          </w:tcPr>
          <w:p w14:paraId="18B7CA8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 the ant each tick</w:t>
            </w:r>
          </w:p>
        </w:tc>
      </w:tr>
    </w:tbl>
    <w:p w14:paraId="56A1F537" w14:textId="77777777" w:rsidR="001F69CE" w:rsidRDefault="001F69CE" w:rsidP="00FD1277">
      <w:pPr>
        <w:spacing w:line="276" w:lineRule="auto"/>
      </w:pPr>
    </w:p>
    <w:p w14:paraId="1E492ACE" w14:textId="77777777" w:rsidR="001F69CE" w:rsidRDefault="001F69CE" w:rsidP="00FD1277">
      <w:pPr>
        <w:pStyle w:val="Heading3"/>
        <w:spacing w:after="240" w:line="276" w:lineRule="auto"/>
      </w:pPr>
      <w:bookmarkStart w:id="154" w:name="_Toc383185605"/>
      <w:r>
        <w:t>Species</w:t>
      </w:r>
      <w:bookmarkEnd w:id="154"/>
    </w:p>
    <w:tbl>
      <w:tblPr>
        <w:tblStyle w:val="TableGrid"/>
        <w:tblW w:w="0" w:type="auto"/>
        <w:tblLook w:val="04A0" w:firstRow="1" w:lastRow="0" w:firstColumn="1" w:lastColumn="0" w:noHBand="0" w:noVBand="1"/>
      </w:tblPr>
      <w:tblGrid>
        <w:gridCol w:w="2170"/>
        <w:gridCol w:w="4977"/>
        <w:gridCol w:w="2116"/>
        <w:gridCol w:w="4911"/>
      </w:tblGrid>
      <w:tr w:rsidR="001F69CE" w:rsidRPr="004D3D27" w14:paraId="14234ADC" w14:textId="77777777" w:rsidTr="004D3D27">
        <w:trPr>
          <w:trHeight w:val="280"/>
          <w:tblHeader/>
        </w:trPr>
        <w:tc>
          <w:tcPr>
            <w:tcW w:w="0" w:type="auto"/>
          </w:tcPr>
          <w:p w14:paraId="77FBE2EB" w14:textId="6942DB94" w:rsidR="001F69CE" w:rsidRPr="004D3D27" w:rsidRDefault="004D3D27" w:rsidP="004D3D27">
            <w:pPr>
              <w:pStyle w:val="TableStyle1"/>
              <w:spacing w:line="276" w:lineRule="auto"/>
              <w:jc w:val="center"/>
              <w:rPr>
                <w:rFonts w:asciiTheme="minorHAnsi" w:hAnsiTheme="minorHAnsi" w:cstheme="minorHAnsi"/>
                <w:sz w:val="24"/>
                <w:szCs w:val="22"/>
              </w:rPr>
            </w:pPr>
            <w:r>
              <w:rPr>
                <w:rFonts w:asciiTheme="minorHAnsi" w:hAnsiTheme="minorHAnsi" w:cstheme="minorHAnsi"/>
                <w:sz w:val="24"/>
                <w:szCs w:val="22"/>
              </w:rPr>
              <w:t>Function name</w:t>
            </w:r>
          </w:p>
        </w:tc>
        <w:tc>
          <w:tcPr>
            <w:tcW w:w="0" w:type="auto"/>
          </w:tcPr>
          <w:p w14:paraId="153D5985"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0" w:type="auto"/>
          </w:tcPr>
          <w:p w14:paraId="6D9FF870"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0" w:type="auto"/>
          </w:tcPr>
          <w:p w14:paraId="2D0AD893"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AB02A4" w14:paraId="1110ED5F" w14:textId="77777777" w:rsidTr="004D3D27">
        <w:trPr>
          <w:trHeight w:val="280"/>
        </w:trPr>
        <w:tc>
          <w:tcPr>
            <w:tcW w:w="0" w:type="auto"/>
            <w:vMerge w:val="restart"/>
          </w:tcPr>
          <w:p w14:paraId="28FB8A07" w14:textId="77777777" w:rsidR="001F69CE" w:rsidRPr="00AB02A4" w:rsidRDefault="001F69CE" w:rsidP="00FD1277">
            <w:pPr>
              <w:spacing w:line="276" w:lineRule="auto"/>
              <w:rPr>
                <w:rFonts w:cstheme="minorHAnsi"/>
              </w:rPr>
            </w:pPr>
            <w:r w:rsidRPr="00AB02A4">
              <w:rPr>
                <w:rFonts w:cstheme="minorHAnsi"/>
              </w:rPr>
              <w:t>Species</w:t>
            </w:r>
          </w:p>
        </w:tc>
        <w:tc>
          <w:tcPr>
            <w:tcW w:w="0" w:type="auto"/>
          </w:tcPr>
          <w:p w14:paraId="54EAF98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this.id</w:t>
            </w:r>
          </w:p>
        </w:tc>
        <w:tc>
          <w:tcPr>
            <w:tcW w:w="0" w:type="auto"/>
          </w:tcPr>
          <w:p w14:paraId="557442E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6836957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14:paraId="1525FE17" w14:textId="77777777" w:rsidTr="004D3D27">
        <w:trPr>
          <w:trHeight w:val="280"/>
        </w:trPr>
        <w:tc>
          <w:tcPr>
            <w:tcW w:w="0" w:type="auto"/>
            <w:vMerge/>
          </w:tcPr>
          <w:p w14:paraId="516F01A5" w14:textId="77777777" w:rsidR="001F69CE" w:rsidRPr="00AB02A4" w:rsidRDefault="001F69CE" w:rsidP="00FD1277">
            <w:pPr>
              <w:spacing w:line="276" w:lineRule="auto"/>
              <w:rPr>
                <w:rFonts w:cstheme="minorHAnsi"/>
              </w:rPr>
            </w:pPr>
          </w:p>
        </w:tc>
        <w:tc>
          <w:tcPr>
            <w:tcW w:w="0" w:type="auto"/>
          </w:tcPr>
          <w:p w14:paraId="2A9EF042"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this.ants</w:t>
            </w:r>
            <w:proofErr w:type="spellEnd"/>
          </w:p>
        </w:tc>
        <w:tc>
          <w:tcPr>
            <w:tcW w:w="0" w:type="auto"/>
          </w:tcPr>
          <w:p w14:paraId="2E73DB3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 object]</w:t>
            </w:r>
          </w:p>
        </w:tc>
        <w:tc>
          <w:tcPr>
            <w:tcW w:w="0" w:type="auto"/>
          </w:tcPr>
          <w:p w14:paraId="2DAE5CA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Array of all ants which belong to the species (default: [])</w:t>
            </w:r>
          </w:p>
        </w:tc>
      </w:tr>
      <w:tr w:rsidR="001F69CE" w:rsidRPr="00AB02A4" w14:paraId="086D1F04" w14:textId="77777777" w:rsidTr="004D3D27">
        <w:trPr>
          <w:trHeight w:val="280"/>
        </w:trPr>
        <w:tc>
          <w:tcPr>
            <w:tcW w:w="0" w:type="auto"/>
            <w:vMerge/>
          </w:tcPr>
          <w:p w14:paraId="6D917665" w14:textId="77777777" w:rsidR="001F69CE" w:rsidRPr="00AB02A4" w:rsidRDefault="001F69CE" w:rsidP="00FD1277">
            <w:pPr>
              <w:spacing w:line="276" w:lineRule="auto"/>
              <w:rPr>
                <w:rFonts w:cstheme="minorHAnsi"/>
              </w:rPr>
            </w:pPr>
          </w:p>
        </w:tc>
        <w:tc>
          <w:tcPr>
            <w:tcW w:w="0" w:type="auto"/>
          </w:tcPr>
          <w:p w14:paraId="0077E9D2"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this.nests</w:t>
            </w:r>
            <w:proofErr w:type="spellEnd"/>
          </w:p>
        </w:tc>
        <w:tc>
          <w:tcPr>
            <w:tcW w:w="0" w:type="auto"/>
          </w:tcPr>
          <w:p w14:paraId="1351CA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 object]</w:t>
            </w:r>
          </w:p>
        </w:tc>
        <w:tc>
          <w:tcPr>
            <w:tcW w:w="0" w:type="auto"/>
          </w:tcPr>
          <w:p w14:paraId="43DCCB3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Array of all nests which belong to the species (default: [])</w:t>
            </w:r>
          </w:p>
        </w:tc>
      </w:tr>
      <w:tr w:rsidR="001F69CE" w:rsidRPr="00AB02A4" w14:paraId="6CCE4975" w14:textId="77777777" w:rsidTr="004D3D27">
        <w:trPr>
          <w:trHeight w:val="280"/>
        </w:trPr>
        <w:tc>
          <w:tcPr>
            <w:tcW w:w="0" w:type="auto"/>
            <w:vMerge/>
          </w:tcPr>
          <w:p w14:paraId="5D4B9B64" w14:textId="77777777" w:rsidR="001F69CE" w:rsidRPr="00AB02A4" w:rsidRDefault="001F69CE" w:rsidP="00FD1277">
            <w:pPr>
              <w:spacing w:line="276" w:lineRule="auto"/>
              <w:rPr>
                <w:rFonts w:cstheme="minorHAnsi"/>
              </w:rPr>
            </w:pPr>
          </w:p>
        </w:tc>
        <w:tc>
          <w:tcPr>
            <w:tcW w:w="0" w:type="auto"/>
          </w:tcPr>
          <w:p w14:paraId="38953B59"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this.chars.speed</w:t>
            </w:r>
            <w:proofErr w:type="spellEnd"/>
          </w:p>
        </w:tc>
        <w:tc>
          <w:tcPr>
            <w:tcW w:w="0" w:type="auto"/>
          </w:tcPr>
          <w:p w14:paraId="50128E0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number </w:t>
            </w:r>
          </w:p>
        </w:tc>
        <w:tc>
          <w:tcPr>
            <w:tcW w:w="0" w:type="auto"/>
          </w:tcPr>
          <w:p w14:paraId="72DEEA4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speed the ant moves, 1 = 1 cell per tick (default: 0.25)</w:t>
            </w:r>
          </w:p>
        </w:tc>
      </w:tr>
      <w:tr w:rsidR="001F69CE" w:rsidRPr="00AB02A4" w14:paraId="2ADC70D4" w14:textId="77777777" w:rsidTr="004D3D27">
        <w:trPr>
          <w:trHeight w:val="280"/>
        </w:trPr>
        <w:tc>
          <w:tcPr>
            <w:tcW w:w="0" w:type="auto"/>
            <w:vMerge/>
          </w:tcPr>
          <w:p w14:paraId="40E4F907" w14:textId="77777777" w:rsidR="001F69CE" w:rsidRPr="00AB02A4" w:rsidRDefault="001F69CE" w:rsidP="00FD1277">
            <w:pPr>
              <w:spacing w:line="276" w:lineRule="auto"/>
              <w:rPr>
                <w:rFonts w:cstheme="minorHAnsi"/>
              </w:rPr>
            </w:pPr>
          </w:p>
        </w:tc>
        <w:tc>
          <w:tcPr>
            <w:tcW w:w="0" w:type="auto"/>
          </w:tcPr>
          <w:p w14:paraId="2B324E32"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this.chars.antennaSize</w:t>
            </w:r>
            <w:proofErr w:type="spellEnd"/>
          </w:p>
        </w:tc>
        <w:tc>
          <w:tcPr>
            <w:tcW w:w="0" w:type="auto"/>
          </w:tcPr>
          <w:p w14:paraId="43EEA70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358ADA1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range the ant can smell pheromones (default: 5)</w:t>
            </w:r>
          </w:p>
        </w:tc>
      </w:tr>
      <w:tr w:rsidR="001F69CE" w:rsidRPr="00AB02A4" w14:paraId="7904F0A3" w14:textId="77777777" w:rsidTr="004D3D27">
        <w:trPr>
          <w:trHeight w:val="280"/>
        </w:trPr>
        <w:tc>
          <w:tcPr>
            <w:tcW w:w="0" w:type="auto"/>
            <w:vMerge/>
          </w:tcPr>
          <w:p w14:paraId="65E146C3" w14:textId="77777777" w:rsidR="001F69CE" w:rsidRPr="00AB02A4" w:rsidRDefault="001F69CE" w:rsidP="00FD1277">
            <w:pPr>
              <w:spacing w:line="276" w:lineRule="auto"/>
              <w:rPr>
                <w:rFonts w:cstheme="minorHAnsi"/>
              </w:rPr>
            </w:pPr>
          </w:p>
        </w:tc>
        <w:tc>
          <w:tcPr>
            <w:tcW w:w="0" w:type="auto"/>
          </w:tcPr>
          <w:p w14:paraId="0E648733"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this.chars.jawStrength</w:t>
            </w:r>
            <w:proofErr w:type="spellEnd"/>
          </w:p>
        </w:tc>
        <w:tc>
          <w:tcPr>
            <w:tcW w:w="0" w:type="auto"/>
          </w:tcPr>
          <w:p w14:paraId="41A379A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377E07F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strength of the ants jaw (determines how much food the ant can carry) (default: 10)</w:t>
            </w:r>
          </w:p>
        </w:tc>
      </w:tr>
      <w:tr w:rsidR="001F69CE" w:rsidRPr="00AB02A4" w14:paraId="647B3AAB" w14:textId="77777777" w:rsidTr="004D3D27">
        <w:trPr>
          <w:trHeight w:val="280"/>
        </w:trPr>
        <w:tc>
          <w:tcPr>
            <w:tcW w:w="0" w:type="auto"/>
            <w:vMerge/>
          </w:tcPr>
          <w:p w14:paraId="4D908FDB" w14:textId="77777777" w:rsidR="001F69CE" w:rsidRPr="00AB02A4" w:rsidRDefault="001F69CE" w:rsidP="00FD1277">
            <w:pPr>
              <w:spacing w:line="276" w:lineRule="auto"/>
              <w:rPr>
                <w:rFonts w:cstheme="minorHAnsi"/>
              </w:rPr>
            </w:pPr>
          </w:p>
        </w:tc>
        <w:tc>
          <w:tcPr>
            <w:tcW w:w="0" w:type="auto"/>
          </w:tcPr>
          <w:p w14:paraId="3DEB9B1A"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this.chars.jawSize</w:t>
            </w:r>
            <w:proofErr w:type="spellEnd"/>
          </w:p>
        </w:tc>
        <w:tc>
          <w:tcPr>
            <w:tcW w:w="0" w:type="auto"/>
          </w:tcPr>
          <w:p w14:paraId="12AA066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1FC505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amount of damage a soldier ant does when attacking (default: 1)</w:t>
            </w:r>
          </w:p>
        </w:tc>
      </w:tr>
      <w:tr w:rsidR="001F69CE" w:rsidRPr="00AB02A4" w14:paraId="685DF377" w14:textId="77777777" w:rsidTr="004D3D27">
        <w:trPr>
          <w:trHeight w:val="280"/>
        </w:trPr>
        <w:tc>
          <w:tcPr>
            <w:tcW w:w="0" w:type="auto"/>
            <w:vMerge/>
          </w:tcPr>
          <w:p w14:paraId="6686A5BC" w14:textId="77777777" w:rsidR="001F69CE" w:rsidRPr="00AB02A4" w:rsidRDefault="001F69CE" w:rsidP="00FD1277">
            <w:pPr>
              <w:spacing w:line="276" w:lineRule="auto"/>
              <w:rPr>
                <w:rFonts w:cstheme="minorHAnsi"/>
              </w:rPr>
            </w:pPr>
          </w:p>
        </w:tc>
        <w:tc>
          <w:tcPr>
            <w:tcW w:w="0" w:type="auto"/>
          </w:tcPr>
          <w:p w14:paraId="5691018D"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this.chars.stingSize</w:t>
            </w:r>
            <w:proofErr w:type="spellEnd"/>
          </w:p>
        </w:tc>
        <w:tc>
          <w:tcPr>
            <w:tcW w:w="0" w:type="auto"/>
          </w:tcPr>
          <w:p w14:paraId="13F5596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4673ED2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range which the solider ant can attack (default: 1)</w:t>
            </w:r>
          </w:p>
        </w:tc>
      </w:tr>
      <w:tr w:rsidR="001F69CE" w:rsidRPr="00AB02A4" w14:paraId="009DE93B" w14:textId="77777777" w:rsidTr="004D3D27">
        <w:trPr>
          <w:trHeight w:val="280"/>
        </w:trPr>
        <w:tc>
          <w:tcPr>
            <w:tcW w:w="0" w:type="auto"/>
            <w:vMerge/>
          </w:tcPr>
          <w:p w14:paraId="7752178F" w14:textId="77777777" w:rsidR="001F69CE" w:rsidRPr="00AB02A4" w:rsidRDefault="001F69CE" w:rsidP="00FD1277">
            <w:pPr>
              <w:spacing w:line="276" w:lineRule="auto"/>
              <w:rPr>
                <w:rFonts w:cstheme="minorHAnsi"/>
              </w:rPr>
            </w:pPr>
          </w:p>
        </w:tc>
        <w:tc>
          <w:tcPr>
            <w:tcW w:w="0" w:type="auto"/>
          </w:tcPr>
          <w:p w14:paraId="235EC868"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this.chars.eyeSight</w:t>
            </w:r>
            <w:proofErr w:type="spellEnd"/>
          </w:p>
        </w:tc>
        <w:tc>
          <w:tcPr>
            <w:tcW w:w="0" w:type="auto"/>
          </w:tcPr>
          <w:p w14:paraId="063AF03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1E1E047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range the ant can see items In front of it (in number of cells) (default: 5)</w:t>
            </w:r>
          </w:p>
        </w:tc>
      </w:tr>
      <w:tr w:rsidR="001F69CE" w:rsidRPr="00AB02A4" w14:paraId="0D732A2C" w14:textId="77777777" w:rsidTr="004D3D27">
        <w:trPr>
          <w:trHeight w:val="280"/>
        </w:trPr>
        <w:tc>
          <w:tcPr>
            <w:tcW w:w="0" w:type="auto"/>
            <w:vMerge/>
          </w:tcPr>
          <w:p w14:paraId="45091F0D" w14:textId="77777777" w:rsidR="001F69CE" w:rsidRPr="00AB02A4" w:rsidRDefault="001F69CE" w:rsidP="00FD1277">
            <w:pPr>
              <w:spacing w:line="276" w:lineRule="auto"/>
              <w:rPr>
                <w:rFonts w:cstheme="minorHAnsi"/>
              </w:rPr>
            </w:pPr>
          </w:p>
        </w:tc>
        <w:tc>
          <w:tcPr>
            <w:tcW w:w="0" w:type="auto"/>
          </w:tcPr>
          <w:p w14:paraId="09F90C6B"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this.chars.eyeAngle</w:t>
            </w:r>
            <w:proofErr w:type="spellEnd"/>
          </w:p>
        </w:tc>
        <w:tc>
          <w:tcPr>
            <w:tcW w:w="0" w:type="auto"/>
          </w:tcPr>
          <w:p w14:paraId="325E29E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617981B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angle of the sector the ant can see in front of it (default: π/2)</w:t>
            </w:r>
          </w:p>
        </w:tc>
      </w:tr>
      <w:tr w:rsidR="001F69CE" w:rsidRPr="00AB02A4" w14:paraId="0EFFB3CB" w14:textId="77777777" w:rsidTr="004D3D27">
        <w:trPr>
          <w:trHeight w:val="280"/>
        </w:trPr>
        <w:tc>
          <w:tcPr>
            <w:tcW w:w="0" w:type="auto"/>
            <w:vMerge/>
          </w:tcPr>
          <w:p w14:paraId="16258CCA" w14:textId="77777777" w:rsidR="001F69CE" w:rsidRPr="00AB02A4" w:rsidRDefault="001F69CE" w:rsidP="00FD1277">
            <w:pPr>
              <w:spacing w:line="276" w:lineRule="auto"/>
              <w:rPr>
                <w:rFonts w:cstheme="minorHAnsi"/>
              </w:rPr>
            </w:pPr>
          </w:p>
        </w:tc>
        <w:tc>
          <w:tcPr>
            <w:tcW w:w="0" w:type="auto"/>
          </w:tcPr>
          <w:p w14:paraId="3996DAB4"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this.chars.antennaAngle</w:t>
            </w:r>
            <w:proofErr w:type="spellEnd"/>
          </w:p>
        </w:tc>
        <w:tc>
          <w:tcPr>
            <w:tcW w:w="0" w:type="auto"/>
          </w:tcPr>
          <w:p w14:paraId="6B51038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1E005D15" w14:textId="77777777" w:rsidR="001F69CE" w:rsidRPr="00AB02A4" w:rsidRDefault="001F69CE" w:rsidP="00FD1277">
            <w:pPr>
              <w:pStyle w:val="TableStyle2"/>
              <w:spacing w:line="276" w:lineRule="auto"/>
              <w:jc w:val="both"/>
              <w:rPr>
                <w:rFonts w:asciiTheme="minorHAnsi" w:hAnsiTheme="minorHAnsi" w:cstheme="minorHAnsi"/>
                <w:sz w:val="22"/>
                <w:szCs w:val="22"/>
              </w:rPr>
            </w:pPr>
            <w:r>
              <w:rPr>
                <w:rFonts w:asciiTheme="minorHAnsi" w:hAnsiTheme="minorHAnsi" w:cstheme="minorHAnsi"/>
                <w:sz w:val="22"/>
                <w:szCs w:val="22"/>
              </w:rPr>
              <w:t>T</w:t>
            </w:r>
            <w:r w:rsidRPr="00AB02A4">
              <w:rPr>
                <w:rFonts w:asciiTheme="minorHAnsi" w:hAnsiTheme="minorHAnsi" w:cstheme="minorHAnsi"/>
                <w:sz w:val="22"/>
                <w:szCs w:val="22"/>
              </w:rPr>
              <w:t xml:space="preserve">he angle of the sector the </w:t>
            </w:r>
            <w:r>
              <w:rPr>
                <w:rFonts w:asciiTheme="minorHAnsi" w:hAnsiTheme="minorHAnsi" w:cstheme="minorHAnsi"/>
                <w:sz w:val="22"/>
                <w:szCs w:val="22"/>
              </w:rPr>
              <w:t xml:space="preserve">ant </w:t>
            </w:r>
            <w:r w:rsidRPr="00AB02A4">
              <w:rPr>
                <w:rFonts w:asciiTheme="minorHAnsi" w:hAnsiTheme="minorHAnsi" w:cstheme="minorHAnsi"/>
                <w:sz w:val="22"/>
                <w:szCs w:val="22"/>
              </w:rPr>
              <w:t>can smell pheromones in front of it (default: π/2)</w:t>
            </w:r>
          </w:p>
        </w:tc>
      </w:tr>
      <w:tr w:rsidR="001F69CE" w:rsidRPr="00AB02A4" w14:paraId="4625E217" w14:textId="77777777" w:rsidTr="004D3D27">
        <w:trPr>
          <w:trHeight w:val="280"/>
        </w:trPr>
        <w:tc>
          <w:tcPr>
            <w:tcW w:w="0" w:type="auto"/>
            <w:vMerge/>
          </w:tcPr>
          <w:p w14:paraId="02A118F7" w14:textId="77777777" w:rsidR="001F69CE" w:rsidRPr="00AB02A4" w:rsidRDefault="001F69CE" w:rsidP="00FD1277">
            <w:pPr>
              <w:spacing w:line="276" w:lineRule="auto"/>
              <w:rPr>
                <w:rFonts w:cstheme="minorHAnsi"/>
              </w:rPr>
            </w:pPr>
          </w:p>
        </w:tc>
        <w:tc>
          <w:tcPr>
            <w:tcW w:w="0" w:type="auto"/>
          </w:tcPr>
          <w:p w14:paraId="79476144"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this.chars.pheromoneConcentration</w:t>
            </w:r>
            <w:proofErr w:type="spellEnd"/>
          </w:p>
        </w:tc>
        <w:tc>
          <w:tcPr>
            <w:tcW w:w="0" w:type="auto"/>
          </w:tcPr>
          <w:p w14:paraId="426B6DF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2E6725E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concentration of pheromones secreted (default: 0.4)</w:t>
            </w:r>
          </w:p>
        </w:tc>
      </w:tr>
      <w:tr w:rsidR="001F69CE" w:rsidRPr="00AB02A4" w14:paraId="6FB1BCEF" w14:textId="77777777" w:rsidTr="004D3D27">
        <w:trPr>
          <w:trHeight w:val="280"/>
        </w:trPr>
        <w:tc>
          <w:tcPr>
            <w:tcW w:w="0" w:type="auto"/>
            <w:vMerge/>
          </w:tcPr>
          <w:p w14:paraId="365F57A9" w14:textId="77777777" w:rsidR="001F69CE" w:rsidRPr="00AB02A4" w:rsidRDefault="001F69CE" w:rsidP="00FD1277">
            <w:pPr>
              <w:spacing w:line="276" w:lineRule="auto"/>
              <w:rPr>
                <w:rFonts w:cstheme="minorHAnsi"/>
              </w:rPr>
            </w:pPr>
          </w:p>
        </w:tc>
        <w:tc>
          <w:tcPr>
            <w:tcW w:w="0" w:type="auto"/>
          </w:tcPr>
          <w:p w14:paraId="02B2B6EE"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this.chars.nestCoordMemory</w:t>
            </w:r>
            <w:proofErr w:type="spellEnd"/>
          </w:p>
        </w:tc>
        <w:tc>
          <w:tcPr>
            <w:tcW w:w="0" w:type="auto"/>
          </w:tcPr>
          <w:p w14:paraId="1D20755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0142833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 measure of how well the ant knows where the nest is, used when navigating to the nest, represents memory of familiar landmarks near the nest (default: 0.1)</w:t>
            </w:r>
          </w:p>
        </w:tc>
      </w:tr>
      <w:tr w:rsidR="001F69CE" w:rsidRPr="00AB02A4" w14:paraId="304CC2A4" w14:textId="77777777" w:rsidTr="004D3D27">
        <w:trPr>
          <w:trHeight w:val="280"/>
        </w:trPr>
        <w:tc>
          <w:tcPr>
            <w:tcW w:w="0" w:type="auto"/>
            <w:vMerge/>
          </w:tcPr>
          <w:p w14:paraId="10AA0DBF" w14:textId="77777777" w:rsidR="001F69CE" w:rsidRPr="00AB02A4" w:rsidRDefault="001F69CE" w:rsidP="00FD1277">
            <w:pPr>
              <w:spacing w:line="276" w:lineRule="auto"/>
              <w:rPr>
                <w:rFonts w:cstheme="minorHAnsi"/>
              </w:rPr>
            </w:pPr>
          </w:p>
        </w:tc>
        <w:tc>
          <w:tcPr>
            <w:tcW w:w="0" w:type="auto"/>
          </w:tcPr>
          <w:p w14:paraId="66DE0D36"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this.chars.explorativeInfluence</w:t>
            </w:r>
            <w:proofErr w:type="spellEnd"/>
          </w:p>
        </w:tc>
        <w:tc>
          <w:tcPr>
            <w:tcW w:w="0" w:type="auto"/>
          </w:tcPr>
          <w:p w14:paraId="6FADACA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74C4786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likelihood of an ant changing direction rather than continuing going the direction it’s facing (default: 0.05)</w:t>
            </w:r>
          </w:p>
        </w:tc>
      </w:tr>
      <w:tr w:rsidR="001F69CE" w:rsidRPr="00AB02A4" w14:paraId="6216F50C" w14:textId="77777777" w:rsidTr="004D3D27">
        <w:trPr>
          <w:trHeight w:val="280"/>
        </w:trPr>
        <w:tc>
          <w:tcPr>
            <w:tcW w:w="0" w:type="auto"/>
            <w:vMerge/>
          </w:tcPr>
          <w:p w14:paraId="0BD3EDB7" w14:textId="77777777" w:rsidR="001F69CE" w:rsidRPr="00AB02A4" w:rsidRDefault="001F69CE" w:rsidP="00FD1277">
            <w:pPr>
              <w:spacing w:line="276" w:lineRule="auto"/>
              <w:rPr>
                <w:rFonts w:cstheme="minorHAnsi"/>
              </w:rPr>
            </w:pPr>
          </w:p>
        </w:tc>
        <w:tc>
          <w:tcPr>
            <w:tcW w:w="0" w:type="auto"/>
          </w:tcPr>
          <w:p w14:paraId="5C533AAE"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this.chars.pheromoneInfluence</w:t>
            </w:r>
            <w:proofErr w:type="spellEnd"/>
          </w:p>
        </w:tc>
        <w:tc>
          <w:tcPr>
            <w:tcW w:w="0" w:type="auto"/>
          </w:tcPr>
          <w:p w14:paraId="7FFEFDB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7457A9B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How likely it is that an ant will follow a pheromone (default: 0.9)</w:t>
            </w:r>
          </w:p>
        </w:tc>
      </w:tr>
      <w:tr w:rsidR="001F69CE" w:rsidRPr="00AB02A4" w14:paraId="6596CB39" w14:textId="77777777" w:rsidTr="004D3D27">
        <w:trPr>
          <w:trHeight w:val="280"/>
        </w:trPr>
        <w:tc>
          <w:tcPr>
            <w:tcW w:w="0" w:type="auto"/>
            <w:vMerge/>
          </w:tcPr>
          <w:p w14:paraId="25C3BB48" w14:textId="77777777" w:rsidR="001F69CE" w:rsidRPr="00AB02A4" w:rsidRDefault="001F69CE" w:rsidP="00FD1277">
            <w:pPr>
              <w:spacing w:line="276" w:lineRule="auto"/>
              <w:rPr>
                <w:rFonts w:cstheme="minorHAnsi"/>
              </w:rPr>
            </w:pPr>
          </w:p>
        </w:tc>
        <w:tc>
          <w:tcPr>
            <w:tcW w:w="0" w:type="auto"/>
          </w:tcPr>
          <w:p w14:paraId="60F47E8A"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this.chars.queenStepsMin</w:t>
            </w:r>
            <w:proofErr w:type="spellEnd"/>
            <w:r w:rsidRPr="00AB02A4">
              <w:rPr>
                <w:rFonts w:asciiTheme="minorHAnsi" w:hAnsiTheme="minorHAnsi" w:cstheme="minorHAnsi"/>
                <w:sz w:val="22"/>
                <w:szCs w:val="22"/>
              </w:rPr>
              <w:t xml:space="preserve">, </w:t>
            </w:r>
            <w:proofErr w:type="spellStart"/>
            <w:r w:rsidRPr="00AB02A4">
              <w:rPr>
                <w:rFonts w:asciiTheme="minorHAnsi" w:hAnsiTheme="minorHAnsi" w:cstheme="minorHAnsi"/>
                <w:sz w:val="22"/>
                <w:szCs w:val="22"/>
              </w:rPr>
              <w:t>this.chars.queenStepsMax</w:t>
            </w:r>
            <w:proofErr w:type="spellEnd"/>
          </w:p>
        </w:tc>
        <w:tc>
          <w:tcPr>
            <w:tcW w:w="0" w:type="auto"/>
          </w:tcPr>
          <w:p w14:paraId="1EA7559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148C4DF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range of steps the queen will take when navigating to a new nest site i.e. lower values mean closer nests (default: min: 200, max: 800)</w:t>
            </w:r>
          </w:p>
        </w:tc>
      </w:tr>
      <w:tr w:rsidR="001F69CE" w:rsidRPr="00AB02A4" w14:paraId="44784FFD" w14:textId="77777777" w:rsidTr="004D3D27">
        <w:trPr>
          <w:trHeight w:val="280"/>
        </w:trPr>
        <w:tc>
          <w:tcPr>
            <w:tcW w:w="0" w:type="auto"/>
            <w:vMerge/>
          </w:tcPr>
          <w:p w14:paraId="64FF3E25" w14:textId="77777777" w:rsidR="001F69CE" w:rsidRPr="00AB02A4" w:rsidRDefault="001F69CE" w:rsidP="00FD1277">
            <w:pPr>
              <w:spacing w:line="276" w:lineRule="auto"/>
              <w:rPr>
                <w:rFonts w:cstheme="minorHAnsi"/>
              </w:rPr>
            </w:pPr>
          </w:p>
        </w:tc>
        <w:tc>
          <w:tcPr>
            <w:tcW w:w="0" w:type="auto"/>
          </w:tcPr>
          <w:p w14:paraId="2EFFF59F"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this.chars.reproduceWorkerProb</w:t>
            </w:r>
            <w:proofErr w:type="spellEnd"/>
            <w:r w:rsidRPr="00AB02A4">
              <w:rPr>
                <w:rFonts w:asciiTheme="minorHAnsi" w:hAnsiTheme="minorHAnsi" w:cstheme="minorHAnsi"/>
                <w:sz w:val="22"/>
                <w:szCs w:val="22"/>
              </w:rPr>
              <w:t xml:space="preserve">, </w:t>
            </w:r>
            <w:proofErr w:type="spellStart"/>
            <w:r w:rsidRPr="00AB02A4">
              <w:rPr>
                <w:rFonts w:asciiTheme="minorHAnsi" w:hAnsiTheme="minorHAnsi" w:cstheme="minorHAnsi"/>
                <w:sz w:val="22"/>
                <w:szCs w:val="22"/>
              </w:rPr>
              <w:t>this.chars.reproduceQueenProb</w:t>
            </w:r>
            <w:proofErr w:type="spellEnd"/>
            <w:r w:rsidRPr="00AB02A4">
              <w:rPr>
                <w:rFonts w:asciiTheme="minorHAnsi" w:hAnsiTheme="minorHAnsi" w:cstheme="minorHAnsi"/>
                <w:sz w:val="22"/>
                <w:szCs w:val="22"/>
              </w:rPr>
              <w:t xml:space="preserve">, </w:t>
            </w:r>
            <w:proofErr w:type="spellStart"/>
            <w:r w:rsidRPr="00AB02A4">
              <w:rPr>
                <w:rFonts w:asciiTheme="minorHAnsi" w:hAnsiTheme="minorHAnsi" w:cstheme="minorHAnsi"/>
                <w:sz w:val="22"/>
                <w:szCs w:val="22"/>
              </w:rPr>
              <w:t>this.chars.reproduceSoldierProb</w:t>
            </w:r>
            <w:proofErr w:type="spellEnd"/>
          </w:p>
        </w:tc>
        <w:tc>
          <w:tcPr>
            <w:tcW w:w="0" w:type="auto"/>
          </w:tcPr>
          <w:p w14:paraId="2C7EA8F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1225855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probability a particular type of ant will be born compared with others (default: worker: 0.5, queen: 0.05, soldier: 0.1) </w:t>
            </w:r>
            <w:r w:rsidRPr="00C35467">
              <w:rPr>
                <w:rFonts w:asciiTheme="minorHAnsi" w:hAnsiTheme="minorHAnsi" w:cstheme="minorHAnsi"/>
                <w:i/>
                <w:sz w:val="22"/>
                <w:szCs w:val="22"/>
              </w:rPr>
              <w:t>Note</w:t>
            </w:r>
            <w:r w:rsidRPr="00AB02A4">
              <w:rPr>
                <w:rFonts w:asciiTheme="minorHAnsi" w:hAnsiTheme="minorHAnsi" w:cstheme="minorHAnsi"/>
                <w:sz w:val="22"/>
                <w:szCs w:val="22"/>
              </w:rPr>
              <w:t>: gets normalized so does not need to add to one</w:t>
            </w:r>
          </w:p>
        </w:tc>
      </w:tr>
      <w:tr w:rsidR="001F69CE" w:rsidRPr="00AB02A4" w14:paraId="119E5CCF" w14:textId="77777777" w:rsidTr="004D3D27">
        <w:trPr>
          <w:trHeight w:val="280"/>
        </w:trPr>
        <w:tc>
          <w:tcPr>
            <w:tcW w:w="0" w:type="auto"/>
            <w:vMerge/>
          </w:tcPr>
          <w:p w14:paraId="56A17566" w14:textId="77777777" w:rsidR="001F69CE" w:rsidRPr="00AB02A4" w:rsidRDefault="001F69CE" w:rsidP="00FD1277">
            <w:pPr>
              <w:spacing w:line="276" w:lineRule="auto"/>
              <w:rPr>
                <w:rFonts w:cstheme="minorHAnsi"/>
              </w:rPr>
            </w:pPr>
          </w:p>
        </w:tc>
        <w:tc>
          <w:tcPr>
            <w:tcW w:w="0" w:type="auto"/>
          </w:tcPr>
          <w:p w14:paraId="0B21B7C1"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this.chars.reproduceWorkerFoodCost</w:t>
            </w:r>
            <w:proofErr w:type="spellEnd"/>
            <w:r w:rsidRPr="00AB02A4">
              <w:rPr>
                <w:rFonts w:asciiTheme="minorHAnsi" w:hAnsiTheme="minorHAnsi" w:cstheme="minorHAnsi"/>
                <w:sz w:val="22"/>
                <w:szCs w:val="22"/>
              </w:rPr>
              <w:t xml:space="preserve">, </w:t>
            </w:r>
            <w:proofErr w:type="spellStart"/>
            <w:r w:rsidRPr="00AB02A4">
              <w:rPr>
                <w:rFonts w:asciiTheme="minorHAnsi" w:hAnsiTheme="minorHAnsi" w:cstheme="minorHAnsi"/>
                <w:sz w:val="22"/>
                <w:szCs w:val="22"/>
              </w:rPr>
              <w:t>this.chars.reproduceQueenFoodCost</w:t>
            </w:r>
            <w:proofErr w:type="spellEnd"/>
            <w:r w:rsidRPr="00AB02A4">
              <w:rPr>
                <w:rFonts w:asciiTheme="minorHAnsi" w:hAnsiTheme="minorHAnsi" w:cstheme="minorHAnsi"/>
                <w:sz w:val="22"/>
                <w:szCs w:val="22"/>
              </w:rPr>
              <w:t xml:space="preserve">, </w:t>
            </w:r>
            <w:proofErr w:type="spellStart"/>
            <w:r w:rsidRPr="00AB02A4">
              <w:rPr>
                <w:rFonts w:asciiTheme="minorHAnsi" w:hAnsiTheme="minorHAnsi" w:cstheme="minorHAnsi"/>
                <w:sz w:val="22"/>
                <w:szCs w:val="22"/>
              </w:rPr>
              <w:t>this.chars.reproduceSoldierFoodCost</w:t>
            </w:r>
            <w:proofErr w:type="spellEnd"/>
          </w:p>
        </w:tc>
        <w:tc>
          <w:tcPr>
            <w:tcW w:w="0" w:type="auto"/>
          </w:tcPr>
          <w:p w14:paraId="2793179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50FCE9B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amount of food requir</w:t>
            </w:r>
            <w:r>
              <w:rPr>
                <w:rFonts w:asciiTheme="minorHAnsi" w:hAnsiTheme="minorHAnsi" w:cstheme="minorHAnsi"/>
                <w:sz w:val="22"/>
                <w:szCs w:val="22"/>
              </w:rPr>
              <w:t>ed to create this type of ant (t</w:t>
            </w:r>
            <w:r w:rsidRPr="00AB02A4">
              <w:rPr>
                <w:rFonts w:asciiTheme="minorHAnsi" w:hAnsiTheme="minorHAnsi" w:cstheme="minorHAnsi"/>
                <w:sz w:val="22"/>
                <w:szCs w:val="22"/>
              </w:rPr>
              <w:t>his is the amount of food the ant will start with when born) (default: worker: 5, queen: 25, solider: 8)</w:t>
            </w:r>
          </w:p>
        </w:tc>
      </w:tr>
      <w:tr w:rsidR="001F69CE" w:rsidRPr="00AB02A4" w14:paraId="3E42EFDE" w14:textId="77777777" w:rsidTr="004D3D27">
        <w:trPr>
          <w:trHeight w:val="280"/>
        </w:trPr>
        <w:tc>
          <w:tcPr>
            <w:tcW w:w="0" w:type="auto"/>
            <w:vMerge/>
          </w:tcPr>
          <w:p w14:paraId="035B3071" w14:textId="77777777" w:rsidR="001F69CE" w:rsidRPr="00AB02A4" w:rsidRDefault="001F69CE" w:rsidP="00FD1277">
            <w:pPr>
              <w:spacing w:line="276" w:lineRule="auto"/>
              <w:rPr>
                <w:rFonts w:cstheme="minorHAnsi"/>
              </w:rPr>
            </w:pPr>
          </w:p>
        </w:tc>
        <w:tc>
          <w:tcPr>
            <w:tcW w:w="0" w:type="auto"/>
          </w:tcPr>
          <w:p w14:paraId="5C5E1E37"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this.chars.reprodcutionRate</w:t>
            </w:r>
            <w:proofErr w:type="spellEnd"/>
          </w:p>
        </w:tc>
        <w:tc>
          <w:tcPr>
            <w:tcW w:w="0" w:type="auto"/>
          </w:tcPr>
          <w:p w14:paraId="21BA028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78004AC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chance each tick of creating a new ant (default: 0.05)</w:t>
            </w:r>
          </w:p>
        </w:tc>
      </w:tr>
      <w:tr w:rsidR="001F69CE" w:rsidRPr="00AB02A4" w14:paraId="07643BAA" w14:textId="77777777" w:rsidTr="004D3D27">
        <w:trPr>
          <w:trHeight w:val="280"/>
        </w:trPr>
        <w:tc>
          <w:tcPr>
            <w:tcW w:w="0" w:type="auto"/>
            <w:vMerge/>
          </w:tcPr>
          <w:p w14:paraId="28F8FD7A" w14:textId="77777777" w:rsidR="001F69CE" w:rsidRPr="00AB02A4" w:rsidRDefault="001F69CE" w:rsidP="00FD1277">
            <w:pPr>
              <w:spacing w:line="276" w:lineRule="auto"/>
              <w:rPr>
                <w:rFonts w:cstheme="minorHAnsi"/>
              </w:rPr>
            </w:pPr>
          </w:p>
        </w:tc>
        <w:tc>
          <w:tcPr>
            <w:tcW w:w="0" w:type="auto"/>
          </w:tcPr>
          <w:p w14:paraId="73210563"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this.colour.worker</w:t>
            </w:r>
            <w:proofErr w:type="spellEnd"/>
            <w:r w:rsidRPr="00AB02A4">
              <w:rPr>
                <w:rFonts w:asciiTheme="minorHAnsi" w:hAnsiTheme="minorHAnsi" w:cstheme="minorHAnsi"/>
                <w:sz w:val="22"/>
                <w:szCs w:val="22"/>
              </w:rPr>
              <w:t xml:space="preserve">, </w:t>
            </w:r>
            <w:proofErr w:type="spellStart"/>
            <w:r w:rsidRPr="00AB02A4">
              <w:rPr>
                <w:rFonts w:asciiTheme="minorHAnsi" w:hAnsiTheme="minorHAnsi" w:cstheme="minorHAnsi"/>
                <w:sz w:val="22"/>
                <w:szCs w:val="22"/>
              </w:rPr>
              <w:t>this.colour.soldier</w:t>
            </w:r>
            <w:proofErr w:type="spellEnd"/>
            <w:r w:rsidRPr="00AB02A4">
              <w:rPr>
                <w:rFonts w:asciiTheme="minorHAnsi" w:hAnsiTheme="minorHAnsi" w:cstheme="minorHAnsi"/>
                <w:sz w:val="22"/>
                <w:szCs w:val="22"/>
              </w:rPr>
              <w:t xml:space="preserve">, </w:t>
            </w:r>
            <w:proofErr w:type="spellStart"/>
            <w:r w:rsidRPr="00AB02A4">
              <w:rPr>
                <w:rFonts w:asciiTheme="minorHAnsi" w:hAnsiTheme="minorHAnsi" w:cstheme="minorHAnsi"/>
                <w:sz w:val="22"/>
                <w:szCs w:val="22"/>
              </w:rPr>
              <w:t>this.colour.queen</w:t>
            </w:r>
            <w:proofErr w:type="spellEnd"/>
            <w:r w:rsidRPr="00AB02A4">
              <w:rPr>
                <w:rFonts w:asciiTheme="minorHAnsi" w:hAnsiTheme="minorHAnsi" w:cstheme="minorHAnsi"/>
                <w:sz w:val="22"/>
                <w:szCs w:val="22"/>
              </w:rPr>
              <w:t xml:space="preserve">, </w:t>
            </w:r>
            <w:proofErr w:type="spellStart"/>
            <w:r w:rsidRPr="00AB02A4">
              <w:rPr>
                <w:rFonts w:asciiTheme="minorHAnsi" w:hAnsiTheme="minorHAnsi" w:cstheme="minorHAnsi"/>
                <w:sz w:val="22"/>
                <w:szCs w:val="22"/>
              </w:rPr>
              <w:t>this.colour.nest</w:t>
            </w:r>
            <w:proofErr w:type="spellEnd"/>
            <w:r w:rsidRPr="00AB02A4">
              <w:rPr>
                <w:rFonts w:asciiTheme="minorHAnsi" w:hAnsiTheme="minorHAnsi" w:cstheme="minorHAnsi"/>
                <w:sz w:val="22"/>
                <w:szCs w:val="22"/>
              </w:rPr>
              <w:t xml:space="preserve">, </w:t>
            </w:r>
            <w:proofErr w:type="spellStart"/>
            <w:r w:rsidRPr="00AB02A4">
              <w:rPr>
                <w:rFonts w:asciiTheme="minorHAnsi" w:hAnsiTheme="minorHAnsi" w:cstheme="minorHAnsi"/>
                <w:sz w:val="22"/>
                <w:szCs w:val="22"/>
              </w:rPr>
              <w:t>this.colour.pheromone</w:t>
            </w:r>
            <w:proofErr w:type="spellEnd"/>
          </w:p>
        </w:tc>
        <w:tc>
          <w:tcPr>
            <w:tcW w:w="0" w:type="auto"/>
          </w:tcPr>
          <w:p w14:paraId="54D89F8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string</w:t>
            </w:r>
          </w:p>
        </w:tc>
        <w:tc>
          <w:tcPr>
            <w:tcW w:w="0" w:type="auto"/>
          </w:tcPr>
          <w:p w14:paraId="156CBB9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hexadecimal colours given to each type of ant/nest/pheromone. </w:t>
            </w:r>
            <w:r w:rsidRPr="00C35467">
              <w:rPr>
                <w:rFonts w:asciiTheme="minorHAnsi" w:hAnsiTheme="minorHAnsi" w:cstheme="minorHAnsi"/>
                <w:i/>
                <w:sz w:val="22"/>
                <w:szCs w:val="22"/>
              </w:rPr>
              <w:t>Note</w:t>
            </w:r>
            <w:r w:rsidRPr="00AB02A4">
              <w:rPr>
                <w:rFonts w:asciiTheme="minorHAnsi" w:hAnsiTheme="minorHAnsi" w:cstheme="minorHAnsi"/>
                <w:sz w:val="22"/>
                <w:szCs w:val="22"/>
              </w:rPr>
              <w:t>: often all values are the sa</w:t>
            </w:r>
            <w:r>
              <w:rPr>
                <w:rFonts w:asciiTheme="minorHAnsi" w:hAnsiTheme="minorHAnsi" w:cstheme="minorHAnsi"/>
                <w:sz w:val="22"/>
                <w:szCs w:val="22"/>
              </w:rPr>
              <w:t xml:space="preserve">me </w:t>
            </w:r>
            <w:r w:rsidRPr="00AB02A4">
              <w:rPr>
                <w:rFonts w:asciiTheme="minorHAnsi" w:hAnsiTheme="minorHAnsi" w:cstheme="minorHAnsi"/>
                <w:sz w:val="22"/>
                <w:szCs w:val="22"/>
              </w:rPr>
              <w:t>(default: ‘#1C1C1C’ for all)</w:t>
            </w:r>
          </w:p>
        </w:tc>
      </w:tr>
      <w:tr w:rsidR="001F69CE" w:rsidRPr="00AB02A4" w14:paraId="36A4E2CD" w14:textId="77777777" w:rsidTr="004D3D27">
        <w:trPr>
          <w:trHeight w:val="280"/>
        </w:trPr>
        <w:tc>
          <w:tcPr>
            <w:tcW w:w="0" w:type="auto"/>
            <w:vMerge/>
          </w:tcPr>
          <w:p w14:paraId="2B518CA6" w14:textId="77777777" w:rsidR="001F69CE" w:rsidRPr="00AB02A4" w:rsidRDefault="001F69CE" w:rsidP="00FD1277">
            <w:pPr>
              <w:spacing w:line="276" w:lineRule="auto"/>
              <w:rPr>
                <w:rFonts w:cstheme="minorHAnsi"/>
              </w:rPr>
            </w:pPr>
          </w:p>
        </w:tc>
        <w:tc>
          <w:tcPr>
            <w:tcW w:w="0" w:type="auto"/>
          </w:tcPr>
          <w:p w14:paraId="728D965E"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this.murationRate</w:t>
            </w:r>
            <w:proofErr w:type="spellEnd"/>
          </w:p>
        </w:tc>
        <w:tc>
          <w:tcPr>
            <w:tcW w:w="0" w:type="auto"/>
          </w:tcPr>
          <w:p w14:paraId="3CCE7AB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5846FEA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chance that a characteristic will be mutated</w:t>
            </w:r>
          </w:p>
        </w:tc>
      </w:tr>
      <w:tr w:rsidR="001F69CE" w:rsidRPr="00AB02A4" w14:paraId="37F94F7F" w14:textId="77777777" w:rsidTr="004D3D27">
        <w:trPr>
          <w:trHeight w:val="280"/>
        </w:trPr>
        <w:tc>
          <w:tcPr>
            <w:tcW w:w="0" w:type="auto"/>
          </w:tcPr>
          <w:p w14:paraId="6E9DB5E6"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Species.mutateChar</w:t>
            </w:r>
            <w:proofErr w:type="spellEnd"/>
          </w:p>
        </w:tc>
        <w:tc>
          <w:tcPr>
            <w:tcW w:w="0" w:type="auto"/>
          </w:tcPr>
          <w:p w14:paraId="33583A2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t>
            </w:r>
            <w:proofErr w:type="spellStart"/>
            <w:r w:rsidRPr="00AB02A4">
              <w:rPr>
                <w:rFonts w:asciiTheme="minorHAnsi" w:hAnsiTheme="minorHAnsi" w:cstheme="minorHAnsi"/>
                <w:sz w:val="22"/>
                <w:szCs w:val="22"/>
              </w:rPr>
              <w:t>param</w:t>
            </w:r>
            <w:proofErr w:type="spellEnd"/>
            <w:r w:rsidRPr="00AB02A4">
              <w:rPr>
                <w:rFonts w:asciiTheme="minorHAnsi" w:hAnsiTheme="minorHAnsi" w:cstheme="minorHAnsi"/>
                <w:sz w:val="22"/>
                <w:szCs w:val="22"/>
              </w:rPr>
              <w:t>] characteristic</w:t>
            </w:r>
          </w:p>
        </w:tc>
        <w:tc>
          <w:tcPr>
            <w:tcW w:w="0" w:type="auto"/>
          </w:tcPr>
          <w:p w14:paraId="5ABCD9D7" w14:textId="77777777" w:rsidR="001F69CE" w:rsidRPr="00AB02A4" w:rsidRDefault="001F69CE" w:rsidP="00FD1277">
            <w:pPr>
              <w:spacing w:line="276" w:lineRule="auto"/>
              <w:rPr>
                <w:rFonts w:cstheme="minorHAnsi"/>
              </w:rPr>
            </w:pPr>
            <w:r w:rsidRPr="00AB02A4">
              <w:rPr>
                <w:rFonts w:cstheme="minorHAnsi"/>
              </w:rPr>
              <w:t>string</w:t>
            </w:r>
          </w:p>
        </w:tc>
        <w:tc>
          <w:tcPr>
            <w:tcW w:w="0" w:type="auto"/>
          </w:tcPr>
          <w:p w14:paraId="19FDF2D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Mutate a specific characteristic</w:t>
            </w:r>
          </w:p>
          <w:p w14:paraId="3E5AAF0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Return number – The mutated value of the characteristic</w:t>
            </w:r>
          </w:p>
        </w:tc>
      </w:tr>
      <w:tr w:rsidR="001F69CE" w:rsidRPr="00AB02A4" w14:paraId="76E3772A" w14:textId="77777777" w:rsidTr="004D3D27">
        <w:trPr>
          <w:trHeight w:val="280"/>
        </w:trPr>
        <w:tc>
          <w:tcPr>
            <w:tcW w:w="0" w:type="auto"/>
            <w:vMerge w:val="restart"/>
          </w:tcPr>
          <w:p w14:paraId="726B9E90" w14:textId="77777777" w:rsidR="001F69CE" w:rsidRPr="00AB02A4" w:rsidRDefault="001F69CE" w:rsidP="00FD1277">
            <w:pPr>
              <w:pStyle w:val="TableStyle2"/>
              <w:spacing w:line="276" w:lineRule="auto"/>
              <w:jc w:val="both"/>
              <w:rPr>
                <w:rFonts w:asciiTheme="minorHAnsi" w:hAnsiTheme="minorHAnsi" w:cstheme="minorHAnsi"/>
                <w:sz w:val="22"/>
                <w:szCs w:val="22"/>
              </w:rPr>
            </w:pPr>
          </w:p>
          <w:p w14:paraId="25AEFBF1"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Species.mutate</w:t>
            </w:r>
            <w:proofErr w:type="spellEnd"/>
          </w:p>
        </w:tc>
        <w:tc>
          <w:tcPr>
            <w:tcW w:w="0" w:type="auto"/>
          </w:tcPr>
          <w:p w14:paraId="4504095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46E64E2E" w14:textId="77777777" w:rsidR="001F69CE" w:rsidRPr="00AB02A4" w:rsidRDefault="001F69CE" w:rsidP="00FD1277">
            <w:pPr>
              <w:spacing w:line="276" w:lineRule="auto"/>
              <w:rPr>
                <w:rFonts w:cstheme="minorHAnsi"/>
              </w:rPr>
            </w:pPr>
          </w:p>
        </w:tc>
        <w:tc>
          <w:tcPr>
            <w:tcW w:w="0" w:type="auto"/>
            <w:vMerge w:val="restart"/>
          </w:tcPr>
          <w:p w14:paraId="0C5207D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Mutate a single characteristic in the species</w:t>
            </w:r>
          </w:p>
          <w:p w14:paraId="42028CE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Return Species object – The new mutated species</w:t>
            </w:r>
          </w:p>
        </w:tc>
      </w:tr>
      <w:tr w:rsidR="001F69CE" w:rsidRPr="00AB02A4" w14:paraId="3AB32B73" w14:textId="77777777" w:rsidTr="004D3D27">
        <w:trPr>
          <w:trHeight w:val="280"/>
        </w:trPr>
        <w:tc>
          <w:tcPr>
            <w:tcW w:w="0" w:type="auto"/>
            <w:vMerge/>
          </w:tcPr>
          <w:p w14:paraId="0F5F87E3"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5EECCC3B"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proofErr w:type="gramStart"/>
            <w:r w:rsidRPr="00AB02A4">
              <w:rPr>
                <w:rFonts w:asciiTheme="minorHAnsi" w:hAnsiTheme="minorHAnsi" w:cstheme="minorHAnsi"/>
                <w:sz w:val="22"/>
                <w:szCs w:val="22"/>
              </w:rPr>
              <w:t>altChars</w:t>
            </w:r>
            <w:proofErr w:type="spellEnd"/>
            <w:proofErr w:type="gramEnd"/>
            <w:r w:rsidRPr="00AB02A4">
              <w:rPr>
                <w:rFonts w:asciiTheme="minorHAnsi" w:hAnsiTheme="minorHAnsi" w:cstheme="minorHAnsi"/>
                <w:sz w:val="22"/>
                <w:szCs w:val="22"/>
              </w:rPr>
              <w:t xml:space="preserve"> - The current characteristics of the species</w:t>
            </w:r>
            <w:r>
              <w:rPr>
                <w:rFonts w:asciiTheme="minorHAnsi" w:hAnsiTheme="minorHAnsi" w:cstheme="minorHAnsi"/>
                <w:sz w:val="22"/>
                <w:szCs w:val="22"/>
              </w:rPr>
              <w:t>.</w:t>
            </w:r>
          </w:p>
        </w:tc>
        <w:tc>
          <w:tcPr>
            <w:tcW w:w="0" w:type="auto"/>
          </w:tcPr>
          <w:p w14:paraId="3D63D930" w14:textId="77777777" w:rsidR="001F69CE" w:rsidRPr="00C35467" w:rsidRDefault="001F69CE" w:rsidP="00FD1277">
            <w:pPr>
              <w:spacing w:line="276" w:lineRule="auto"/>
              <w:rPr>
                <w:rFonts w:cstheme="minorHAnsi"/>
                <w:highlight w:val="yellow"/>
              </w:rPr>
            </w:pPr>
            <w:r w:rsidRPr="004501EA">
              <w:rPr>
                <w:rFonts w:cstheme="minorHAnsi"/>
              </w:rPr>
              <w:t>object</w:t>
            </w:r>
          </w:p>
        </w:tc>
        <w:tc>
          <w:tcPr>
            <w:tcW w:w="0" w:type="auto"/>
            <w:vMerge/>
          </w:tcPr>
          <w:p w14:paraId="3A8FD38A"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273504EC" w14:textId="77777777" w:rsidTr="004D3D27">
        <w:trPr>
          <w:trHeight w:val="280"/>
        </w:trPr>
        <w:tc>
          <w:tcPr>
            <w:tcW w:w="0" w:type="auto"/>
            <w:vMerge/>
          </w:tcPr>
          <w:p w14:paraId="0696BE36"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600BD284"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proofErr w:type="gramStart"/>
            <w:r w:rsidRPr="00AB02A4">
              <w:rPr>
                <w:rFonts w:asciiTheme="minorHAnsi" w:hAnsiTheme="minorHAnsi" w:cstheme="minorHAnsi"/>
                <w:sz w:val="22"/>
                <w:szCs w:val="22"/>
              </w:rPr>
              <w:t>altCharacterisitc</w:t>
            </w:r>
            <w:proofErr w:type="spellEnd"/>
            <w:proofErr w:type="gramEnd"/>
            <w:r w:rsidRPr="00AB02A4">
              <w:rPr>
                <w:rFonts w:asciiTheme="minorHAnsi" w:hAnsiTheme="minorHAnsi" w:cstheme="minorHAnsi"/>
                <w:sz w:val="22"/>
                <w:szCs w:val="22"/>
              </w:rPr>
              <w:t xml:space="preserve"> - The random characteristic which will be mutated</w:t>
            </w:r>
            <w:r>
              <w:rPr>
                <w:rFonts w:asciiTheme="minorHAnsi" w:hAnsiTheme="minorHAnsi" w:cstheme="minorHAnsi"/>
                <w:sz w:val="22"/>
                <w:szCs w:val="22"/>
              </w:rPr>
              <w:t>.</w:t>
            </w:r>
          </w:p>
        </w:tc>
        <w:tc>
          <w:tcPr>
            <w:tcW w:w="0" w:type="auto"/>
          </w:tcPr>
          <w:p w14:paraId="4097F4EF" w14:textId="77777777" w:rsidR="001F69CE" w:rsidRPr="00AB02A4" w:rsidRDefault="001F69CE" w:rsidP="00FD1277">
            <w:pPr>
              <w:spacing w:line="276" w:lineRule="auto"/>
              <w:rPr>
                <w:rFonts w:cstheme="minorHAnsi"/>
              </w:rPr>
            </w:pPr>
            <w:r w:rsidRPr="00AB02A4">
              <w:rPr>
                <w:rFonts w:cstheme="minorHAnsi"/>
              </w:rPr>
              <w:t>string</w:t>
            </w:r>
          </w:p>
        </w:tc>
        <w:tc>
          <w:tcPr>
            <w:tcW w:w="0" w:type="auto"/>
            <w:vMerge/>
          </w:tcPr>
          <w:p w14:paraId="209C4CA4"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362292AD" w14:textId="77777777" w:rsidTr="004D3D27">
        <w:trPr>
          <w:trHeight w:val="280"/>
        </w:trPr>
        <w:tc>
          <w:tcPr>
            <w:tcW w:w="0" w:type="auto"/>
            <w:vMerge/>
          </w:tcPr>
          <w:p w14:paraId="380AA74E"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0BC11F73"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proofErr w:type="gramStart"/>
            <w:r w:rsidRPr="00AB02A4">
              <w:rPr>
                <w:rFonts w:asciiTheme="minorHAnsi" w:hAnsiTheme="minorHAnsi" w:cstheme="minorHAnsi"/>
                <w:sz w:val="22"/>
                <w:szCs w:val="22"/>
              </w:rPr>
              <w:t>altValue</w:t>
            </w:r>
            <w:proofErr w:type="spellEnd"/>
            <w:proofErr w:type="gramEnd"/>
            <w:r w:rsidRPr="00AB02A4">
              <w:rPr>
                <w:rFonts w:asciiTheme="minorHAnsi" w:hAnsiTheme="minorHAnsi" w:cstheme="minorHAnsi"/>
                <w:sz w:val="22"/>
                <w:szCs w:val="22"/>
              </w:rPr>
              <w:t xml:space="preserve"> - The new value of the </w:t>
            </w:r>
            <w:r w:rsidRPr="00C35467">
              <w:rPr>
                <w:rStyle w:val="CodeinlineChar"/>
              </w:rPr>
              <w:t>altCharacterisitc</w:t>
            </w:r>
            <w:r>
              <w:rPr>
                <w:rFonts w:asciiTheme="minorHAnsi" w:hAnsiTheme="minorHAnsi" w:cstheme="minorHAnsi"/>
                <w:sz w:val="22"/>
                <w:szCs w:val="22"/>
              </w:rPr>
              <w:t>.</w:t>
            </w:r>
          </w:p>
        </w:tc>
        <w:tc>
          <w:tcPr>
            <w:tcW w:w="0" w:type="auto"/>
          </w:tcPr>
          <w:p w14:paraId="0AE03687" w14:textId="77777777" w:rsidR="001F69CE" w:rsidRPr="00AB02A4" w:rsidRDefault="001F69CE" w:rsidP="00FD1277">
            <w:pPr>
              <w:spacing w:line="276" w:lineRule="auto"/>
              <w:rPr>
                <w:rFonts w:cstheme="minorHAnsi"/>
              </w:rPr>
            </w:pPr>
            <w:r w:rsidRPr="00AB02A4">
              <w:rPr>
                <w:rFonts w:cstheme="minorHAnsi"/>
              </w:rPr>
              <w:t>Variable depending on characteristic being mutated</w:t>
            </w:r>
            <w:r>
              <w:rPr>
                <w:rFonts w:cstheme="minorHAnsi"/>
              </w:rPr>
              <w:t>.</w:t>
            </w:r>
          </w:p>
        </w:tc>
        <w:tc>
          <w:tcPr>
            <w:tcW w:w="0" w:type="auto"/>
            <w:vMerge/>
          </w:tcPr>
          <w:p w14:paraId="569891EA"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2DD3DC5B" w14:textId="77777777" w:rsidTr="004D3D27">
        <w:trPr>
          <w:trHeight w:val="280"/>
        </w:trPr>
        <w:tc>
          <w:tcPr>
            <w:tcW w:w="0" w:type="auto"/>
            <w:vMerge/>
          </w:tcPr>
          <w:p w14:paraId="6761DA6D"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300570CC"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gramStart"/>
            <w:r w:rsidRPr="00AB02A4">
              <w:rPr>
                <w:rFonts w:asciiTheme="minorHAnsi" w:hAnsiTheme="minorHAnsi" w:cstheme="minorHAnsi"/>
                <w:sz w:val="22"/>
                <w:szCs w:val="22"/>
              </w:rPr>
              <w:t>species</w:t>
            </w:r>
            <w:proofErr w:type="gramEnd"/>
            <w:r w:rsidRPr="00AB02A4">
              <w:rPr>
                <w:rFonts w:asciiTheme="minorHAnsi" w:hAnsiTheme="minorHAnsi" w:cstheme="minorHAnsi"/>
                <w:sz w:val="22"/>
                <w:szCs w:val="22"/>
              </w:rPr>
              <w:t xml:space="preserve"> - The species new species</w:t>
            </w:r>
            <w:r>
              <w:rPr>
                <w:rFonts w:asciiTheme="minorHAnsi" w:hAnsiTheme="minorHAnsi" w:cstheme="minorHAnsi"/>
                <w:sz w:val="22"/>
                <w:szCs w:val="22"/>
              </w:rPr>
              <w:t>.</w:t>
            </w:r>
          </w:p>
        </w:tc>
        <w:tc>
          <w:tcPr>
            <w:tcW w:w="0" w:type="auto"/>
          </w:tcPr>
          <w:p w14:paraId="5BC51CD9" w14:textId="77777777" w:rsidR="001F69CE" w:rsidRPr="00AB02A4" w:rsidRDefault="001F69CE" w:rsidP="00FD1277">
            <w:pPr>
              <w:spacing w:line="276" w:lineRule="auto"/>
              <w:rPr>
                <w:rFonts w:cstheme="minorHAnsi"/>
              </w:rPr>
            </w:pPr>
            <w:r w:rsidRPr="00AB02A4">
              <w:rPr>
                <w:rFonts w:cstheme="minorHAnsi"/>
              </w:rPr>
              <w:t>Species object</w:t>
            </w:r>
          </w:p>
        </w:tc>
        <w:tc>
          <w:tcPr>
            <w:tcW w:w="0" w:type="auto"/>
            <w:vMerge/>
          </w:tcPr>
          <w:p w14:paraId="33F08966"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3D6C25D3" w14:textId="77777777" w:rsidTr="004D3D27">
        <w:trPr>
          <w:trHeight w:val="280"/>
        </w:trPr>
        <w:tc>
          <w:tcPr>
            <w:tcW w:w="0" w:type="auto"/>
            <w:vMerge w:val="restart"/>
          </w:tcPr>
          <w:p w14:paraId="33B961C8" w14:textId="77777777" w:rsidR="001F69CE" w:rsidRPr="00AB02A4" w:rsidRDefault="001F69CE" w:rsidP="00FD1277">
            <w:pPr>
              <w:pStyle w:val="TableStyle2"/>
              <w:spacing w:line="276" w:lineRule="auto"/>
              <w:jc w:val="both"/>
              <w:rPr>
                <w:rFonts w:asciiTheme="minorHAnsi" w:hAnsiTheme="minorHAnsi" w:cstheme="minorHAnsi"/>
                <w:sz w:val="22"/>
                <w:szCs w:val="22"/>
              </w:rPr>
            </w:pPr>
            <w:proofErr w:type="spellStart"/>
            <w:r w:rsidRPr="00AB02A4">
              <w:rPr>
                <w:rFonts w:asciiTheme="minorHAnsi" w:hAnsiTheme="minorHAnsi" w:cstheme="minorHAnsi"/>
                <w:sz w:val="22"/>
                <w:szCs w:val="22"/>
              </w:rPr>
              <w:t>Species.createSpecies</w:t>
            </w:r>
            <w:proofErr w:type="spellEnd"/>
          </w:p>
        </w:tc>
        <w:tc>
          <w:tcPr>
            <w:tcW w:w="0" w:type="auto"/>
          </w:tcPr>
          <w:p w14:paraId="69E8FD8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t>
            </w:r>
            <w:proofErr w:type="spellStart"/>
            <w:r w:rsidRPr="00AB02A4">
              <w:rPr>
                <w:rFonts w:asciiTheme="minorHAnsi" w:hAnsiTheme="minorHAnsi" w:cstheme="minorHAnsi"/>
                <w:sz w:val="22"/>
                <w:szCs w:val="22"/>
              </w:rPr>
              <w:t>param</w:t>
            </w:r>
            <w:proofErr w:type="spellEnd"/>
            <w:r w:rsidRPr="00AB02A4">
              <w:rPr>
                <w:rFonts w:asciiTheme="minorHAnsi" w:hAnsiTheme="minorHAnsi" w:cstheme="minorHAnsi"/>
                <w:sz w:val="22"/>
                <w:szCs w:val="22"/>
              </w:rPr>
              <w:t>] chars</w:t>
            </w:r>
          </w:p>
        </w:tc>
        <w:tc>
          <w:tcPr>
            <w:tcW w:w="0" w:type="auto"/>
          </w:tcPr>
          <w:p w14:paraId="2A526BD9" w14:textId="77777777" w:rsidR="001F69CE" w:rsidRPr="00AB02A4" w:rsidRDefault="001F69CE" w:rsidP="00FD1277">
            <w:pPr>
              <w:spacing w:line="276" w:lineRule="auto"/>
              <w:rPr>
                <w:rFonts w:cstheme="minorHAnsi"/>
              </w:rPr>
            </w:pPr>
            <w:r>
              <w:rPr>
                <w:rFonts w:cstheme="minorHAnsi"/>
              </w:rPr>
              <w:t>object</w:t>
            </w:r>
          </w:p>
        </w:tc>
        <w:tc>
          <w:tcPr>
            <w:tcW w:w="0" w:type="auto"/>
            <w:vMerge w:val="restart"/>
          </w:tcPr>
          <w:p w14:paraId="370034D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characteristic set of the new species</w:t>
            </w:r>
          </w:p>
          <w:p w14:paraId="1DF7906B" w14:textId="77777777" w:rsidR="001F69CE" w:rsidRPr="00AB02A4" w:rsidRDefault="001F69CE" w:rsidP="00FD1277">
            <w:pPr>
              <w:pStyle w:val="TableStyle2"/>
              <w:spacing w:line="276" w:lineRule="auto"/>
              <w:jc w:val="both"/>
              <w:rPr>
                <w:rFonts w:asciiTheme="minorHAnsi" w:hAnsiTheme="minorHAnsi" w:cstheme="minorHAnsi"/>
                <w:sz w:val="22"/>
                <w:szCs w:val="22"/>
              </w:rPr>
            </w:pPr>
            <w:r>
              <w:rPr>
                <w:rFonts w:asciiTheme="minorHAnsi" w:hAnsiTheme="minorHAnsi" w:cstheme="minorHAnsi"/>
                <w:sz w:val="22"/>
                <w:szCs w:val="22"/>
              </w:rPr>
              <w:t>R</w:t>
            </w:r>
            <w:r w:rsidRPr="00AB02A4">
              <w:rPr>
                <w:rFonts w:asciiTheme="minorHAnsi" w:hAnsiTheme="minorHAnsi" w:cstheme="minorHAnsi"/>
                <w:sz w:val="22"/>
                <w:szCs w:val="22"/>
              </w:rPr>
              <w:t>eturn Species object – The new species</w:t>
            </w:r>
          </w:p>
        </w:tc>
      </w:tr>
      <w:tr w:rsidR="001F69CE" w:rsidRPr="00AB02A4" w14:paraId="270A057B" w14:textId="77777777" w:rsidTr="004D3D27">
        <w:trPr>
          <w:trHeight w:val="280"/>
        </w:trPr>
        <w:tc>
          <w:tcPr>
            <w:tcW w:w="0" w:type="auto"/>
            <w:vMerge/>
          </w:tcPr>
          <w:p w14:paraId="78F3D808"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3DB3969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 - The new species</w:t>
            </w:r>
          </w:p>
        </w:tc>
        <w:tc>
          <w:tcPr>
            <w:tcW w:w="0" w:type="auto"/>
          </w:tcPr>
          <w:p w14:paraId="2DA4865B" w14:textId="77777777" w:rsidR="001F69CE" w:rsidRPr="00AB02A4" w:rsidRDefault="001F69CE" w:rsidP="00FD1277">
            <w:pPr>
              <w:spacing w:line="276" w:lineRule="auto"/>
              <w:rPr>
                <w:rFonts w:cstheme="minorHAnsi"/>
              </w:rPr>
            </w:pPr>
            <w:r w:rsidRPr="00AB02A4">
              <w:rPr>
                <w:rFonts w:cstheme="minorHAnsi"/>
              </w:rPr>
              <w:t>Species object</w:t>
            </w:r>
          </w:p>
        </w:tc>
        <w:tc>
          <w:tcPr>
            <w:tcW w:w="0" w:type="auto"/>
            <w:vMerge/>
          </w:tcPr>
          <w:p w14:paraId="1BC31BB1"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6CC6B96D" w14:textId="77777777" w:rsidTr="004D3D27">
        <w:trPr>
          <w:trHeight w:val="280"/>
        </w:trPr>
        <w:tc>
          <w:tcPr>
            <w:tcW w:w="0" w:type="auto"/>
            <w:vMerge/>
          </w:tcPr>
          <w:p w14:paraId="468111A8"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608F28E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colour - The colour of the new species</w:t>
            </w:r>
          </w:p>
        </w:tc>
        <w:tc>
          <w:tcPr>
            <w:tcW w:w="0" w:type="auto"/>
          </w:tcPr>
          <w:p w14:paraId="6F221690" w14:textId="77777777" w:rsidR="001F69CE" w:rsidRPr="00AB02A4" w:rsidRDefault="001F69CE" w:rsidP="00FD1277">
            <w:pPr>
              <w:spacing w:line="276" w:lineRule="auto"/>
              <w:rPr>
                <w:rFonts w:cstheme="minorHAnsi"/>
              </w:rPr>
            </w:pPr>
            <w:r w:rsidRPr="00AB02A4">
              <w:rPr>
                <w:rFonts w:cstheme="minorHAnsi"/>
              </w:rPr>
              <w:t>string</w:t>
            </w:r>
          </w:p>
        </w:tc>
        <w:tc>
          <w:tcPr>
            <w:tcW w:w="0" w:type="auto"/>
            <w:vMerge/>
          </w:tcPr>
          <w:p w14:paraId="09C885EE"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bl>
    <w:p w14:paraId="1EC46CC2" w14:textId="77777777" w:rsidR="001F69CE" w:rsidRDefault="001F69CE" w:rsidP="00FD1277">
      <w:pPr>
        <w:spacing w:line="276" w:lineRule="auto"/>
      </w:pPr>
    </w:p>
    <w:p w14:paraId="708D0027" w14:textId="77777777" w:rsidR="001F69CE" w:rsidRDefault="001F69CE" w:rsidP="00FD1277">
      <w:pPr>
        <w:pStyle w:val="Heading3"/>
        <w:spacing w:after="240" w:line="276" w:lineRule="auto"/>
      </w:pPr>
      <w:bookmarkStart w:id="155" w:name="_Toc383185606"/>
      <w:r>
        <w:t>Nest</w:t>
      </w:r>
      <w:bookmarkEnd w:id="155"/>
    </w:p>
    <w:tbl>
      <w:tblPr>
        <w:tblStyle w:val="TableGrid"/>
        <w:tblW w:w="0" w:type="auto"/>
        <w:tblLook w:val="04A0" w:firstRow="1" w:lastRow="0" w:firstColumn="1" w:lastColumn="0" w:noHBand="0" w:noVBand="1"/>
      </w:tblPr>
      <w:tblGrid>
        <w:gridCol w:w="2083"/>
        <w:gridCol w:w="4527"/>
        <w:gridCol w:w="2377"/>
        <w:gridCol w:w="5187"/>
      </w:tblGrid>
      <w:tr w:rsidR="001F69CE" w:rsidRPr="004D3D27" w14:paraId="1076B897" w14:textId="77777777" w:rsidTr="004D3D27">
        <w:trPr>
          <w:trHeight w:val="280"/>
          <w:tblHeader/>
        </w:trPr>
        <w:tc>
          <w:tcPr>
            <w:tcW w:w="0" w:type="auto"/>
          </w:tcPr>
          <w:p w14:paraId="6C4BC26A" w14:textId="107EE533" w:rsidR="001F69CE" w:rsidRPr="004D3D27" w:rsidRDefault="004D3D27"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0" w:type="auto"/>
          </w:tcPr>
          <w:p w14:paraId="316E4C3A"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0" w:type="auto"/>
          </w:tcPr>
          <w:p w14:paraId="6F6F2050"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0" w:type="auto"/>
          </w:tcPr>
          <w:p w14:paraId="153795B3"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53F95A19" w14:textId="77777777" w:rsidTr="004D3D27">
        <w:trPr>
          <w:trHeight w:val="280"/>
        </w:trPr>
        <w:tc>
          <w:tcPr>
            <w:tcW w:w="0" w:type="auto"/>
            <w:vMerge w:val="restart"/>
          </w:tcPr>
          <w:p w14:paraId="3594340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w:t>
            </w:r>
          </w:p>
        </w:tc>
        <w:tc>
          <w:tcPr>
            <w:tcW w:w="0" w:type="auto"/>
          </w:tcPr>
          <w:p w14:paraId="119D9D3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this.nestSize</w:t>
            </w:r>
            <w:proofErr w:type="spellEnd"/>
          </w:p>
        </w:tc>
        <w:tc>
          <w:tcPr>
            <w:tcW w:w="0" w:type="auto"/>
          </w:tcPr>
          <w:p w14:paraId="66A5B75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integer, y: integer</w:t>
            </w:r>
          </w:p>
        </w:tc>
        <w:tc>
          <w:tcPr>
            <w:tcW w:w="0" w:type="auto"/>
          </w:tcPr>
          <w:p w14:paraId="7E77C62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pieces the nest extends in both the x and the y directions (default: NEST_SIZE)</w:t>
            </w:r>
          </w:p>
        </w:tc>
      </w:tr>
      <w:tr w:rsidR="001F69CE" w:rsidRPr="004D3D27" w14:paraId="60E265E2" w14:textId="77777777" w:rsidTr="004D3D27">
        <w:trPr>
          <w:trHeight w:val="280"/>
        </w:trPr>
        <w:tc>
          <w:tcPr>
            <w:tcW w:w="0" w:type="auto"/>
            <w:vMerge/>
          </w:tcPr>
          <w:p w14:paraId="200257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14D87C3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this.coord</w:t>
            </w:r>
            <w:proofErr w:type="spellEnd"/>
          </w:p>
        </w:tc>
        <w:tc>
          <w:tcPr>
            <w:tcW w:w="0" w:type="auto"/>
          </w:tcPr>
          <w:p w14:paraId="5021723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0" w:type="auto"/>
          </w:tcPr>
          <w:p w14:paraId="2E28737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coordinate of the nest</w:t>
            </w:r>
          </w:p>
        </w:tc>
      </w:tr>
      <w:tr w:rsidR="001F69CE" w:rsidRPr="004D3D27" w14:paraId="19AC07E1" w14:textId="77777777" w:rsidTr="004D3D27">
        <w:trPr>
          <w:trHeight w:val="280"/>
        </w:trPr>
        <w:tc>
          <w:tcPr>
            <w:tcW w:w="0" w:type="auto"/>
            <w:vMerge/>
          </w:tcPr>
          <w:p w14:paraId="686B7E2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7ED3329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this.id</w:t>
            </w:r>
          </w:p>
        </w:tc>
        <w:tc>
          <w:tcPr>
            <w:tcW w:w="0" w:type="auto"/>
          </w:tcPr>
          <w:p w14:paraId="0749EE2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0" w:type="auto"/>
          </w:tcPr>
          <w:p w14:paraId="3A4239B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 unique identifier</w:t>
            </w:r>
          </w:p>
        </w:tc>
      </w:tr>
      <w:tr w:rsidR="001F69CE" w:rsidRPr="004D3D27" w14:paraId="74F5B4E4" w14:textId="77777777" w:rsidTr="004D3D27">
        <w:trPr>
          <w:trHeight w:val="280"/>
        </w:trPr>
        <w:tc>
          <w:tcPr>
            <w:tcW w:w="0" w:type="auto"/>
            <w:vMerge/>
          </w:tcPr>
          <w:p w14:paraId="77B70EA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4B983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this.species</w:t>
            </w:r>
            <w:proofErr w:type="spellEnd"/>
          </w:p>
        </w:tc>
        <w:tc>
          <w:tcPr>
            <w:tcW w:w="0" w:type="auto"/>
          </w:tcPr>
          <w:p w14:paraId="1BF6516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0" w:type="auto"/>
          </w:tcPr>
          <w:p w14:paraId="539E24C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species which the nest belongs to</w:t>
            </w:r>
          </w:p>
        </w:tc>
      </w:tr>
      <w:tr w:rsidR="001F69CE" w:rsidRPr="004D3D27" w14:paraId="6B2E5841" w14:textId="77777777" w:rsidTr="004D3D27">
        <w:trPr>
          <w:trHeight w:val="280"/>
        </w:trPr>
        <w:tc>
          <w:tcPr>
            <w:tcW w:w="0" w:type="auto"/>
            <w:vMerge/>
          </w:tcPr>
          <w:p w14:paraId="11297D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7FBD75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this.pieces</w:t>
            </w:r>
            <w:proofErr w:type="spellEnd"/>
          </w:p>
        </w:tc>
        <w:tc>
          <w:tcPr>
            <w:tcW w:w="0" w:type="auto"/>
          </w:tcPr>
          <w:p w14:paraId="22638D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NestPiece</w:t>
            </w:r>
            <w:proofErr w:type="spellEnd"/>
            <w:r w:rsidRPr="004D3D27">
              <w:rPr>
                <w:rFonts w:asciiTheme="minorHAnsi" w:hAnsiTheme="minorHAnsi" w:cstheme="minorHAnsi"/>
                <w:b w:val="0"/>
                <w:sz w:val="22"/>
                <w:szCs w:val="22"/>
              </w:rPr>
              <w:t xml:space="preserve"> object]</w:t>
            </w:r>
          </w:p>
        </w:tc>
        <w:tc>
          <w:tcPr>
            <w:tcW w:w="0" w:type="auto"/>
          </w:tcPr>
          <w:p w14:paraId="6045A7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An array of the </w:t>
            </w:r>
            <w:r w:rsidRPr="004D3D27">
              <w:rPr>
                <w:rStyle w:val="CodeinlineChar"/>
                <w:b w:val="0"/>
              </w:rPr>
              <w:t>NestPiece</w:t>
            </w:r>
            <w:r w:rsidRPr="004D3D27">
              <w:rPr>
                <w:rFonts w:asciiTheme="minorHAnsi" w:hAnsiTheme="minorHAnsi" w:cstheme="minorHAnsi"/>
                <w:b w:val="0"/>
                <w:sz w:val="22"/>
                <w:szCs w:val="22"/>
              </w:rPr>
              <w:t xml:space="preserve"> objects belonging to the nest (default: [])</w:t>
            </w:r>
          </w:p>
        </w:tc>
      </w:tr>
      <w:tr w:rsidR="001F69CE" w:rsidRPr="004D3D27" w14:paraId="6CA57243" w14:textId="77777777" w:rsidTr="004D3D27">
        <w:trPr>
          <w:trHeight w:val="280"/>
        </w:trPr>
        <w:tc>
          <w:tcPr>
            <w:tcW w:w="0" w:type="auto"/>
            <w:vMerge/>
          </w:tcPr>
          <w:p w14:paraId="6BFCA82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56CCBC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this.health</w:t>
            </w:r>
            <w:proofErr w:type="spellEnd"/>
          </w:p>
        </w:tc>
        <w:tc>
          <w:tcPr>
            <w:tcW w:w="0" w:type="auto"/>
          </w:tcPr>
          <w:p w14:paraId="075D32D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tcPr>
          <w:p w14:paraId="1D7355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health the nest has (default: 10000)</w:t>
            </w:r>
          </w:p>
        </w:tc>
      </w:tr>
      <w:tr w:rsidR="001F69CE" w:rsidRPr="004D3D27" w14:paraId="15F40868" w14:textId="77777777" w:rsidTr="004D3D27">
        <w:trPr>
          <w:trHeight w:val="280"/>
        </w:trPr>
        <w:tc>
          <w:tcPr>
            <w:tcW w:w="0" w:type="auto"/>
            <w:vMerge/>
          </w:tcPr>
          <w:p w14:paraId="221D5A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5B1617F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this.hungerThreshold</w:t>
            </w:r>
            <w:proofErr w:type="spellEnd"/>
          </w:p>
        </w:tc>
        <w:tc>
          <w:tcPr>
            <w:tcW w:w="0" w:type="auto"/>
          </w:tcPr>
          <w:p w14:paraId="79A2695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tcPr>
          <w:p w14:paraId="66B0568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threshold below which the nest is hungry and tries to preserve food (default: 1000)</w:t>
            </w:r>
          </w:p>
        </w:tc>
      </w:tr>
      <w:tr w:rsidR="001F69CE" w:rsidRPr="004D3D27" w14:paraId="37F6DF3B" w14:textId="77777777" w:rsidTr="004D3D27">
        <w:trPr>
          <w:trHeight w:val="280"/>
        </w:trPr>
        <w:tc>
          <w:tcPr>
            <w:tcW w:w="0" w:type="auto"/>
            <w:vMerge/>
          </w:tcPr>
          <w:p w14:paraId="4DF33A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0711530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this.healthRate</w:t>
            </w:r>
            <w:proofErr w:type="spellEnd"/>
          </w:p>
        </w:tc>
        <w:tc>
          <w:tcPr>
            <w:tcW w:w="0" w:type="auto"/>
          </w:tcPr>
          <w:p w14:paraId="3EAA007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tcPr>
          <w:p w14:paraId="1AE0AA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rate at which the nests health reduces each tick (default: 0.1)</w:t>
            </w:r>
          </w:p>
        </w:tc>
      </w:tr>
      <w:tr w:rsidR="001F69CE" w:rsidRPr="004D3D27" w14:paraId="5756376D" w14:textId="77777777" w:rsidTr="004D3D27">
        <w:trPr>
          <w:trHeight w:val="280"/>
        </w:trPr>
        <w:tc>
          <w:tcPr>
            <w:tcW w:w="0" w:type="auto"/>
            <w:vMerge/>
          </w:tcPr>
          <w:p w14:paraId="14DEA6C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3CB14A6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this.alive</w:t>
            </w:r>
            <w:proofErr w:type="spellEnd"/>
          </w:p>
        </w:tc>
        <w:tc>
          <w:tcPr>
            <w:tcW w:w="0" w:type="auto"/>
          </w:tcPr>
          <w:p w14:paraId="787F518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boolean</w:t>
            </w:r>
            <w:proofErr w:type="spellEnd"/>
          </w:p>
        </w:tc>
        <w:tc>
          <w:tcPr>
            <w:tcW w:w="0" w:type="auto"/>
          </w:tcPr>
          <w:p w14:paraId="47670C7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If nest is alive or not, needed if nest dies mid execution so does not keep acting as if it is alive for the rest of the tick (default: true)</w:t>
            </w:r>
          </w:p>
        </w:tc>
      </w:tr>
      <w:tr w:rsidR="001F69CE" w:rsidRPr="004D3D27" w14:paraId="6CDC2547" w14:textId="77777777" w:rsidTr="004D3D27">
        <w:trPr>
          <w:trHeight w:val="280"/>
        </w:trPr>
        <w:tc>
          <w:tcPr>
            <w:tcW w:w="0" w:type="auto"/>
          </w:tcPr>
          <w:p w14:paraId="219936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Nest.addNestPiece</w:t>
            </w:r>
            <w:proofErr w:type="spellEnd"/>
          </w:p>
        </w:tc>
        <w:tc>
          <w:tcPr>
            <w:tcW w:w="0" w:type="auto"/>
          </w:tcPr>
          <w:p w14:paraId="0DD2674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coord</w:t>
            </w:r>
            <w:proofErr w:type="spellEnd"/>
          </w:p>
        </w:tc>
        <w:tc>
          <w:tcPr>
            <w:tcW w:w="0" w:type="auto"/>
          </w:tcPr>
          <w:p w14:paraId="5BD0FAF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0" w:type="auto"/>
          </w:tcPr>
          <w:p w14:paraId="7B39A0D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 a single nest piece</w:t>
            </w:r>
          </w:p>
        </w:tc>
      </w:tr>
      <w:tr w:rsidR="001F69CE" w:rsidRPr="004D3D27" w14:paraId="036BBDCD" w14:textId="77777777" w:rsidTr="004D3D27">
        <w:trPr>
          <w:trHeight w:val="280"/>
        </w:trPr>
        <w:tc>
          <w:tcPr>
            <w:tcW w:w="0" w:type="auto"/>
          </w:tcPr>
          <w:p w14:paraId="548F18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Nest.createNest</w:t>
            </w:r>
            <w:proofErr w:type="spellEnd"/>
          </w:p>
        </w:tc>
        <w:tc>
          <w:tcPr>
            <w:tcW w:w="0" w:type="auto"/>
          </w:tcPr>
          <w:p w14:paraId="10AF462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2F2406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142250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all the nest pieces</w:t>
            </w:r>
          </w:p>
        </w:tc>
      </w:tr>
      <w:tr w:rsidR="001F69CE" w:rsidRPr="004D3D27" w14:paraId="2B3B39CF" w14:textId="77777777" w:rsidTr="004D3D27">
        <w:trPr>
          <w:trHeight w:val="280"/>
        </w:trPr>
        <w:tc>
          <w:tcPr>
            <w:tcW w:w="0" w:type="auto"/>
          </w:tcPr>
          <w:p w14:paraId="575D0B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Nest.die</w:t>
            </w:r>
            <w:proofErr w:type="spellEnd"/>
          </w:p>
        </w:tc>
        <w:tc>
          <w:tcPr>
            <w:tcW w:w="0" w:type="auto"/>
          </w:tcPr>
          <w:p w14:paraId="27A08F7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55ACC3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5FDFE40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Kills the nest so that it is no longer updated and is removed from the map</w:t>
            </w:r>
          </w:p>
        </w:tc>
      </w:tr>
      <w:tr w:rsidR="001F69CE" w:rsidRPr="004D3D27" w14:paraId="51ECB2A3" w14:textId="77777777" w:rsidTr="004D3D27">
        <w:trPr>
          <w:trHeight w:val="280"/>
        </w:trPr>
        <w:tc>
          <w:tcPr>
            <w:tcW w:w="0" w:type="auto"/>
          </w:tcPr>
          <w:p w14:paraId="1A25713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Nest.getCost</w:t>
            </w:r>
            <w:proofErr w:type="spellEnd"/>
          </w:p>
        </w:tc>
        <w:tc>
          <w:tcPr>
            <w:tcW w:w="0" w:type="auto"/>
          </w:tcPr>
          <w:p w14:paraId="2974717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proofErr w:type="gram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gramEnd"/>
            <w:r w:rsidRPr="004D3D27">
              <w:rPr>
                <w:rFonts w:asciiTheme="minorHAnsi" w:hAnsiTheme="minorHAnsi" w:cstheme="minorHAnsi"/>
                <w:b w:val="0"/>
                <w:sz w:val="22"/>
                <w:szCs w:val="22"/>
              </w:rPr>
              <w:t>type – The ant type.</w:t>
            </w:r>
          </w:p>
        </w:tc>
        <w:tc>
          <w:tcPr>
            <w:tcW w:w="0" w:type="auto"/>
          </w:tcPr>
          <w:p w14:paraId="7330D39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gramStart"/>
            <w:r w:rsidRPr="004D3D27">
              <w:rPr>
                <w:rFonts w:asciiTheme="minorHAnsi" w:hAnsiTheme="minorHAnsi" w:cstheme="minorHAnsi"/>
                <w:b w:val="0"/>
                <w:sz w:val="22"/>
                <w:szCs w:val="22"/>
              </w:rPr>
              <w:t>integer</w:t>
            </w:r>
            <w:proofErr w:type="gramEnd"/>
            <w:r w:rsidRPr="004D3D27">
              <w:rPr>
                <w:rFonts w:asciiTheme="minorHAnsi" w:hAnsiTheme="minorHAnsi" w:cstheme="minorHAnsi"/>
                <w:b w:val="0"/>
                <w:sz w:val="22"/>
                <w:szCs w:val="22"/>
              </w:rPr>
              <w:t xml:space="preserve"> – use the </w:t>
            </w:r>
            <w:r w:rsidRPr="004D3D27">
              <w:rPr>
                <w:rStyle w:val="CodeinlineChar"/>
                <w:b w:val="0"/>
              </w:rPr>
              <w:t>ANT_TYPE</w:t>
            </w:r>
            <w:r w:rsidRPr="004D3D27">
              <w:rPr>
                <w:rFonts w:asciiTheme="minorHAnsi" w:hAnsiTheme="minorHAnsi" w:cstheme="minorHAnsi"/>
                <w:b w:val="0"/>
                <w:sz w:val="22"/>
                <w:szCs w:val="22"/>
              </w:rPr>
              <w:t xml:space="preserve"> object when defining.</w:t>
            </w:r>
          </w:p>
        </w:tc>
        <w:tc>
          <w:tcPr>
            <w:tcW w:w="0" w:type="auto"/>
          </w:tcPr>
          <w:p w14:paraId="3331418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the cost in the amount of health needed to create a specific type of ant</w:t>
            </w:r>
          </w:p>
          <w:p w14:paraId="03AAFE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health required</w:t>
            </w:r>
          </w:p>
        </w:tc>
      </w:tr>
      <w:tr w:rsidR="001F69CE" w:rsidRPr="004D3D27" w14:paraId="27495876" w14:textId="77777777" w:rsidTr="004D3D27">
        <w:trPr>
          <w:trHeight w:val="280"/>
        </w:trPr>
        <w:tc>
          <w:tcPr>
            <w:tcW w:w="0" w:type="auto"/>
          </w:tcPr>
          <w:p w14:paraId="008DFF4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Nest.calcSpeciesCost</w:t>
            </w:r>
            <w:proofErr w:type="spellEnd"/>
          </w:p>
        </w:tc>
        <w:tc>
          <w:tcPr>
            <w:tcW w:w="0" w:type="auto"/>
          </w:tcPr>
          <w:p w14:paraId="62879F2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07F2BE1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067372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Calculates the cost of the characteristics due the spices</w:t>
            </w:r>
          </w:p>
          <w:p w14:paraId="160A617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health cost</w:t>
            </w:r>
          </w:p>
        </w:tc>
      </w:tr>
      <w:tr w:rsidR="001F69CE" w:rsidRPr="004D3D27" w14:paraId="698505B8" w14:textId="77777777" w:rsidTr="004D3D27">
        <w:trPr>
          <w:trHeight w:val="280"/>
        </w:trPr>
        <w:tc>
          <w:tcPr>
            <w:tcW w:w="0" w:type="auto"/>
          </w:tcPr>
          <w:p w14:paraId="43D37EF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Nest.viable</w:t>
            </w:r>
            <w:proofErr w:type="spellEnd"/>
          </w:p>
        </w:tc>
        <w:tc>
          <w:tcPr>
            <w:tcW w:w="0" w:type="auto"/>
          </w:tcPr>
          <w:p w14:paraId="23BB54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proofErr w:type="gram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gramEnd"/>
            <w:r w:rsidRPr="004D3D27">
              <w:rPr>
                <w:rFonts w:asciiTheme="minorHAnsi" w:hAnsiTheme="minorHAnsi" w:cstheme="minorHAnsi"/>
                <w:b w:val="0"/>
                <w:sz w:val="22"/>
                <w:szCs w:val="22"/>
              </w:rPr>
              <w:t>type – The ant type.</w:t>
            </w:r>
          </w:p>
        </w:tc>
        <w:tc>
          <w:tcPr>
            <w:tcW w:w="0" w:type="auto"/>
          </w:tcPr>
          <w:p w14:paraId="64A1B88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integer – use the </w:t>
            </w:r>
            <w:r w:rsidRPr="004D3D27">
              <w:rPr>
                <w:rStyle w:val="CodeinlineChar"/>
                <w:b w:val="0"/>
              </w:rPr>
              <w:t>ANT_TYPE</w:t>
            </w:r>
            <w:r w:rsidRPr="004D3D27">
              <w:rPr>
                <w:rFonts w:asciiTheme="minorHAnsi" w:hAnsiTheme="minorHAnsi" w:cstheme="minorHAnsi"/>
                <w:b w:val="0"/>
                <w:sz w:val="22"/>
                <w:szCs w:val="22"/>
              </w:rPr>
              <w:t xml:space="preserve"> object when defining</w:t>
            </w:r>
          </w:p>
        </w:tc>
        <w:tc>
          <w:tcPr>
            <w:tcW w:w="0" w:type="auto"/>
          </w:tcPr>
          <w:p w14:paraId="2B2FF27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Determine whether or not it is viable to create a specific type of ant</w:t>
            </w:r>
          </w:p>
          <w:p w14:paraId="6975DBF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Returnboolean</w:t>
            </w:r>
            <w:proofErr w:type="spellEnd"/>
            <w:r w:rsidRPr="004D3D27">
              <w:rPr>
                <w:rFonts w:asciiTheme="minorHAnsi" w:hAnsiTheme="minorHAnsi" w:cstheme="minorHAnsi"/>
                <w:b w:val="0"/>
                <w:sz w:val="22"/>
                <w:szCs w:val="22"/>
              </w:rPr>
              <w:t xml:space="preserve"> – true if it is viable else false</w:t>
            </w:r>
          </w:p>
        </w:tc>
      </w:tr>
      <w:tr w:rsidR="001F69CE" w:rsidRPr="004D3D27" w14:paraId="3A69E4EF" w14:textId="77777777" w:rsidTr="004D3D27">
        <w:trPr>
          <w:trHeight w:val="280"/>
        </w:trPr>
        <w:tc>
          <w:tcPr>
            <w:tcW w:w="0" w:type="auto"/>
            <w:vMerge w:val="restart"/>
          </w:tcPr>
          <w:p w14:paraId="2F3966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Nest.createAnt</w:t>
            </w:r>
            <w:proofErr w:type="spellEnd"/>
          </w:p>
        </w:tc>
        <w:tc>
          <w:tcPr>
            <w:tcW w:w="0" w:type="auto"/>
          </w:tcPr>
          <w:p w14:paraId="48190E0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proofErr w:type="gramStart"/>
            <w:r w:rsidRPr="004D3D27">
              <w:rPr>
                <w:rFonts w:asciiTheme="minorHAnsi" w:hAnsiTheme="minorHAnsi" w:cstheme="minorHAnsi"/>
                <w:b w:val="0"/>
                <w:sz w:val="22"/>
                <w:szCs w:val="22"/>
              </w:rPr>
              <w:t>param</w:t>
            </w:r>
            <w:proofErr w:type="spellEnd"/>
            <w:proofErr w:type="gramEnd"/>
            <w:r w:rsidRPr="004D3D27">
              <w:rPr>
                <w:rFonts w:asciiTheme="minorHAnsi" w:hAnsiTheme="minorHAnsi" w:cstheme="minorHAnsi"/>
                <w:b w:val="0"/>
                <w:sz w:val="22"/>
                <w:szCs w:val="22"/>
              </w:rPr>
              <w:t>] type – The ant type.</w:t>
            </w:r>
          </w:p>
        </w:tc>
        <w:tc>
          <w:tcPr>
            <w:tcW w:w="0" w:type="auto"/>
          </w:tcPr>
          <w:p w14:paraId="043BC8E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gramStart"/>
            <w:r w:rsidRPr="004D3D27">
              <w:rPr>
                <w:rFonts w:asciiTheme="minorHAnsi" w:hAnsiTheme="minorHAnsi" w:cstheme="minorHAnsi"/>
                <w:b w:val="0"/>
                <w:sz w:val="22"/>
                <w:szCs w:val="22"/>
              </w:rPr>
              <w:t>integer</w:t>
            </w:r>
            <w:proofErr w:type="gramEnd"/>
            <w:r w:rsidRPr="004D3D27">
              <w:rPr>
                <w:rFonts w:asciiTheme="minorHAnsi" w:hAnsiTheme="minorHAnsi" w:cstheme="minorHAnsi"/>
                <w:b w:val="0"/>
                <w:sz w:val="22"/>
                <w:szCs w:val="22"/>
              </w:rPr>
              <w:t xml:space="preserve"> – use the </w:t>
            </w:r>
            <w:r w:rsidRPr="004D3D27">
              <w:rPr>
                <w:rStyle w:val="CodeinlineChar"/>
                <w:b w:val="0"/>
              </w:rPr>
              <w:t>ANT_TYPE</w:t>
            </w:r>
            <w:r w:rsidRPr="004D3D27">
              <w:rPr>
                <w:rFonts w:asciiTheme="minorHAnsi" w:hAnsiTheme="minorHAnsi" w:cstheme="minorHAnsi"/>
                <w:b w:val="0"/>
                <w:sz w:val="22"/>
                <w:szCs w:val="22"/>
              </w:rPr>
              <w:t xml:space="preserve"> object when defining.</w:t>
            </w:r>
          </w:p>
        </w:tc>
        <w:tc>
          <w:tcPr>
            <w:tcW w:w="0" w:type="auto"/>
            <w:vMerge w:val="restart"/>
          </w:tcPr>
          <w:p w14:paraId="049746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 a new ant</w:t>
            </w:r>
          </w:p>
        </w:tc>
      </w:tr>
      <w:tr w:rsidR="001F69CE" w:rsidRPr="004D3D27" w14:paraId="29AD116D" w14:textId="77777777" w:rsidTr="004D3D27">
        <w:trPr>
          <w:trHeight w:val="280"/>
        </w:trPr>
        <w:tc>
          <w:tcPr>
            <w:tcW w:w="0" w:type="auto"/>
            <w:vMerge/>
          </w:tcPr>
          <w:p w14:paraId="0B807E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5B76D2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cost - The health cost of creating the type of ant</w:t>
            </w:r>
          </w:p>
        </w:tc>
        <w:tc>
          <w:tcPr>
            <w:tcW w:w="0" w:type="auto"/>
          </w:tcPr>
          <w:p w14:paraId="786B070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3CF8A3B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9CE2269" w14:textId="77777777" w:rsidTr="004D3D27">
        <w:trPr>
          <w:trHeight w:val="280"/>
        </w:trPr>
        <w:tc>
          <w:tcPr>
            <w:tcW w:w="0" w:type="auto"/>
            <w:vMerge w:val="restart"/>
          </w:tcPr>
          <w:p w14:paraId="6F823EB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Nest.reproduce</w:t>
            </w:r>
            <w:proofErr w:type="spellEnd"/>
          </w:p>
        </w:tc>
        <w:tc>
          <w:tcPr>
            <w:tcW w:w="0" w:type="auto"/>
          </w:tcPr>
          <w:p w14:paraId="72ABD9B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45CB9A4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vMerge w:val="restart"/>
          </w:tcPr>
          <w:p w14:paraId="2EEB093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Determines what type of ant to create</w:t>
            </w:r>
          </w:p>
        </w:tc>
      </w:tr>
      <w:tr w:rsidR="001F69CE" w:rsidRPr="004D3D27" w14:paraId="6EC32B92" w14:textId="77777777" w:rsidTr="004D3D27">
        <w:trPr>
          <w:trHeight w:val="280"/>
        </w:trPr>
        <w:tc>
          <w:tcPr>
            <w:tcW w:w="0" w:type="auto"/>
            <w:vMerge/>
          </w:tcPr>
          <w:p w14:paraId="440AC0E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6B98396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prob</w:t>
            </w:r>
            <w:proofErr w:type="spellEnd"/>
            <w:r w:rsidRPr="004D3D27">
              <w:rPr>
                <w:rFonts w:asciiTheme="minorHAnsi" w:hAnsiTheme="minorHAnsi" w:cstheme="minorHAnsi"/>
                <w:b w:val="0"/>
                <w:sz w:val="22"/>
                <w:szCs w:val="22"/>
              </w:rPr>
              <w:t xml:space="preserve"> - A random number which will be used to determine what type of ant is created</w:t>
            </w:r>
          </w:p>
        </w:tc>
        <w:tc>
          <w:tcPr>
            <w:tcW w:w="0" w:type="auto"/>
          </w:tcPr>
          <w:p w14:paraId="49E0426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3B600C4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5F69885" w14:textId="77777777" w:rsidTr="004D3D27">
        <w:trPr>
          <w:trHeight w:val="280"/>
        </w:trPr>
        <w:tc>
          <w:tcPr>
            <w:tcW w:w="0" w:type="auto"/>
            <w:vMerge/>
          </w:tcPr>
          <w:p w14:paraId="506B79F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632272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chars - The characteristics of the species</w:t>
            </w:r>
          </w:p>
        </w:tc>
        <w:tc>
          <w:tcPr>
            <w:tcW w:w="0" w:type="auto"/>
          </w:tcPr>
          <w:p w14:paraId="0D14249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58CD45A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6B56497" w14:textId="77777777" w:rsidTr="004D3D27">
        <w:trPr>
          <w:trHeight w:val="280"/>
        </w:trPr>
        <w:tc>
          <w:tcPr>
            <w:tcW w:w="0" w:type="auto"/>
            <w:vMerge/>
          </w:tcPr>
          <w:p w14:paraId="704619A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C52243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sum - The sum of ant probabilities</w:t>
            </w:r>
          </w:p>
        </w:tc>
        <w:tc>
          <w:tcPr>
            <w:tcW w:w="0" w:type="auto"/>
          </w:tcPr>
          <w:p w14:paraId="0644D74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1A02C11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E2CD36F" w14:textId="77777777" w:rsidTr="004D3D27">
        <w:trPr>
          <w:trHeight w:val="280"/>
        </w:trPr>
        <w:tc>
          <w:tcPr>
            <w:tcW w:w="0" w:type="auto"/>
            <w:vMerge/>
          </w:tcPr>
          <w:p w14:paraId="27E0F6A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7C626F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queenProb</w:t>
            </w:r>
            <w:proofErr w:type="spellEnd"/>
            <w:r w:rsidRPr="004D3D27">
              <w:rPr>
                <w:rFonts w:asciiTheme="minorHAnsi" w:hAnsiTheme="minorHAnsi" w:cstheme="minorHAnsi"/>
                <w:b w:val="0"/>
                <w:sz w:val="22"/>
                <w:szCs w:val="22"/>
              </w:rPr>
              <w:t xml:space="preserve">, </w:t>
            </w:r>
            <w:proofErr w:type="spellStart"/>
            <w:r w:rsidRPr="004D3D27">
              <w:rPr>
                <w:rFonts w:asciiTheme="minorHAnsi" w:hAnsiTheme="minorHAnsi" w:cstheme="minorHAnsi"/>
                <w:b w:val="0"/>
                <w:sz w:val="22"/>
                <w:szCs w:val="22"/>
              </w:rPr>
              <w:t>soldierProb</w:t>
            </w:r>
            <w:proofErr w:type="spellEnd"/>
            <w:r w:rsidRPr="004D3D27">
              <w:rPr>
                <w:rFonts w:asciiTheme="minorHAnsi" w:hAnsiTheme="minorHAnsi" w:cstheme="minorHAnsi"/>
                <w:b w:val="0"/>
                <w:sz w:val="22"/>
                <w:szCs w:val="22"/>
              </w:rPr>
              <w:t xml:space="preserve">, </w:t>
            </w:r>
            <w:proofErr w:type="spellStart"/>
            <w:r w:rsidRPr="004D3D27">
              <w:rPr>
                <w:rFonts w:asciiTheme="minorHAnsi" w:hAnsiTheme="minorHAnsi" w:cstheme="minorHAnsi"/>
                <w:b w:val="0"/>
                <w:sz w:val="22"/>
                <w:szCs w:val="22"/>
              </w:rPr>
              <w:t>workerProb</w:t>
            </w:r>
            <w:proofErr w:type="spellEnd"/>
            <w:r w:rsidRPr="004D3D27">
              <w:rPr>
                <w:rFonts w:asciiTheme="minorHAnsi" w:hAnsiTheme="minorHAnsi" w:cstheme="minorHAnsi"/>
                <w:b w:val="0"/>
                <w:sz w:val="22"/>
                <w:szCs w:val="22"/>
              </w:rPr>
              <w:t xml:space="preserve"> - The respective normalized probabilities of each type of ant</w:t>
            </w:r>
          </w:p>
        </w:tc>
        <w:tc>
          <w:tcPr>
            <w:tcW w:w="0" w:type="auto"/>
          </w:tcPr>
          <w:p w14:paraId="6758B85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51A5514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98D2B4B" w14:textId="77777777" w:rsidTr="004D3D27">
        <w:trPr>
          <w:trHeight w:val="280"/>
        </w:trPr>
        <w:tc>
          <w:tcPr>
            <w:tcW w:w="0" w:type="auto"/>
            <w:vMerge/>
          </w:tcPr>
          <w:p w14:paraId="28B828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3BFE8A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ordered - The ordered normalized probabilities of each type of ant being created</w:t>
            </w:r>
          </w:p>
        </w:tc>
        <w:tc>
          <w:tcPr>
            <w:tcW w:w="0" w:type="auto"/>
          </w:tcPr>
          <w:p w14:paraId="2F0EC6C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prob</w:t>
            </w:r>
            <w:proofErr w:type="spellEnd"/>
            <w:r w:rsidRPr="004D3D27">
              <w:rPr>
                <w:rFonts w:asciiTheme="minorHAnsi" w:hAnsiTheme="minorHAnsi" w:cstheme="minorHAnsi"/>
                <w:b w:val="0"/>
                <w:sz w:val="22"/>
                <w:szCs w:val="22"/>
              </w:rPr>
              <w:t xml:space="preserve"> : number, type: integer}]</w:t>
            </w:r>
          </w:p>
        </w:tc>
        <w:tc>
          <w:tcPr>
            <w:tcW w:w="0" w:type="auto"/>
            <w:vMerge/>
          </w:tcPr>
          <w:p w14:paraId="64EBEA6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EBF8B5C" w14:textId="77777777" w:rsidTr="004D3D27">
        <w:trPr>
          <w:trHeight w:val="280"/>
        </w:trPr>
        <w:tc>
          <w:tcPr>
            <w:tcW w:w="0" w:type="auto"/>
          </w:tcPr>
          <w:p w14:paraId="47C2B1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Nest.updateHealth</w:t>
            </w:r>
            <w:proofErr w:type="spellEnd"/>
          </w:p>
        </w:tc>
        <w:tc>
          <w:tcPr>
            <w:tcW w:w="0" w:type="auto"/>
          </w:tcPr>
          <w:p w14:paraId="133222C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056D022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1F8BE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 the nests health</w:t>
            </w:r>
          </w:p>
        </w:tc>
      </w:tr>
      <w:tr w:rsidR="001F69CE" w:rsidRPr="004D3D27" w14:paraId="6CD3AF79" w14:textId="77777777" w:rsidTr="004D3D27">
        <w:trPr>
          <w:trHeight w:val="280"/>
        </w:trPr>
        <w:tc>
          <w:tcPr>
            <w:tcW w:w="0" w:type="auto"/>
          </w:tcPr>
          <w:p w14:paraId="15524F8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Nest.update</w:t>
            </w:r>
            <w:proofErr w:type="spellEnd"/>
          </w:p>
        </w:tc>
        <w:tc>
          <w:tcPr>
            <w:tcW w:w="0" w:type="auto"/>
          </w:tcPr>
          <w:p w14:paraId="11C167F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43BEA0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0318E34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nest each tick</w:t>
            </w:r>
          </w:p>
        </w:tc>
      </w:tr>
    </w:tbl>
    <w:p w14:paraId="0FFF93E6" w14:textId="77777777" w:rsidR="001F69CE" w:rsidRDefault="001F69CE" w:rsidP="00FD1277">
      <w:pPr>
        <w:spacing w:line="276" w:lineRule="auto"/>
      </w:pPr>
    </w:p>
    <w:p w14:paraId="5AD987FD" w14:textId="77777777" w:rsidR="001F69CE" w:rsidRDefault="001F69CE" w:rsidP="00FD1277">
      <w:pPr>
        <w:pStyle w:val="Heading3"/>
        <w:spacing w:after="240" w:line="276" w:lineRule="auto"/>
      </w:pPr>
      <w:bookmarkStart w:id="156" w:name="_Toc383185607"/>
      <w:proofErr w:type="spellStart"/>
      <w:r>
        <w:t>NestPiece</w:t>
      </w:r>
      <w:bookmarkEnd w:id="156"/>
      <w:proofErr w:type="spellEnd"/>
    </w:p>
    <w:tbl>
      <w:tblPr>
        <w:tblStyle w:val="TableGrid"/>
        <w:tblW w:w="0" w:type="auto"/>
        <w:tblLook w:val="04A0" w:firstRow="1" w:lastRow="0" w:firstColumn="1" w:lastColumn="0" w:noHBand="0" w:noVBand="1"/>
      </w:tblPr>
      <w:tblGrid>
        <w:gridCol w:w="2249"/>
        <w:gridCol w:w="1192"/>
        <w:gridCol w:w="2531"/>
        <w:gridCol w:w="8202"/>
      </w:tblGrid>
      <w:tr w:rsidR="001F69CE" w:rsidRPr="004D3D27" w14:paraId="23EF00F3" w14:textId="77777777" w:rsidTr="004D3D27">
        <w:trPr>
          <w:trHeight w:val="280"/>
          <w:tblHeader/>
        </w:trPr>
        <w:tc>
          <w:tcPr>
            <w:tcW w:w="0" w:type="auto"/>
          </w:tcPr>
          <w:p w14:paraId="6642DFE8" w14:textId="7447DC21" w:rsidR="001F69CE" w:rsidRPr="004D3D27" w:rsidRDefault="001F69CE" w:rsidP="004D3D27">
            <w:pPr>
              <w:jc w:val="center"/>
              <w:rPr>
                <w:b/>
                <w:sz w:val="24"/>
              </w:rPr>
            </w:pPr>
            <w:r w:rsidRPr="004D3D27">
              <w:rPr>
                <w:b/>
                <w:sz w:val="24"/>
              </w:rPr>
              <w:t>Fun</w:t>
            </w:r>
            <w:r w:rsidR="004D3D27" w:rsidRPr="004D3D27">
              <w:rPr>
                <w:b/>
                <w:sz w:val="24"/>
              </w:rPr>
              <w:t>ction name</w:t>
            </w:r>
          </w:p>
        </w:tc>
        <w:tc>
          <w:tcPr>
            <w:tcW w:w="0" w:type="auto"/>
          </w:tcPr>
          <w:p w14:paraId="2E94AFCF" w14:textId="77777777" w:rsidR="001F69CE" w:rsidRPr="004D3D27" w:rsidRDefault="001F69CE" w:rsidP="004D3D27">
            <w:pPr>
              <w:jc w:val="center"/>
              <w:rPr>
                <w:b/>
                <w:sz w:val="24"/>
              </w:rPr>
            </w:pPr>
            <w:r w:rsidRPr="004D3D27">
              <w:rPr>
                <w:b/>
                <w:sz w:val="24"/>
              </w:rPr>
              <w:t>Variables</w:t>
            </w:r>
          </w:p>
        </w:tc>
        <w:tc>
          <w:tcPr>
            <w:tcW w:w="0" w:type="auto"/>
          </w:tcPr>
          <w:p w14:paraId="19295A97" w14:textId="77777777" w:rsidR="001F69CE" w:rsidRPr="004D3D27" w:rsidRDefault="001F69CE" w:rsidP="004D3D27">
            <w:pPr>
              <w:jc w:val="center"/>
              <w:rPr>
                <w:b/>
                <w:sz w:val="24"/>
              </w:rPr>
            </w:pPr>
            <w:r w:rsidRPr="004D3D27">
              <w:rPr>
                <w:b/>
                <w:sz w:val="24"/>
              </w:rPr>
              <w:t>Type</w:t>
            </w:r>
          </w:p>
        </w:tc>
        <w:tc>
          <w:tcPr>
            <w:tcW w:w="0" w:type="auto"/>
          </w:tcPr>
          <w:p w14:paraId="628503C8" w14:textId="77777777" w:rsidR="001F69CE" w:rsidRPr="004D3D27" w:rsidRDefault="001F69CE" w:rsidP="004D3D27">
            <w:pPr>
              <w:jc w:val="center"/>
              <w:rPr>
                <w:b/>
                <w:sz w:val="24"/>
              </w:rPr>
            </w:pPr>
            <w:r w:rsidRPr="004D3D27">
              <w:rPr>
                <w:b/>
                <w:sz w:val="24"/>
              </w:rPr>
              <w:t>Description</w:t>
            </w:r>
          </w:p>
        </w:tc>
      </w:tr>
      <w:tr w:rsidR="001F69CE" w:rsidRPr="004D3D27" w14:paraId="0D60112B" w14:textId="77777777" w:rsidTr="004D3D27">
        <w:trPr>
          <w:trHeight w:val="280"/>
        </w:trPr>
        <w:tc>
          <w:tcPr>
            <w:tcW w:w="0" w:type="auto"/>
            <w:vMerge w:val="restart"/>
          </w:tcPr>
          <w:p w14:paraId="2304365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NestPiece</w:t>
            </w:r>
            <w:proofErr w:type="spellEnd"/>
          </w:p>
        </w:tc>
        <w:tc>
          <w:tcPr>
            <w:tcW w:w="0" w:type="auto"/>
          </w:tcPr>
          <w:p w14:paraId="73A51C5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this.size</w:t>
            </w:r>
            <w:proofErr w:type="spellEnd"/>
          </w:p>
        </w:tc>
        <w:tc>
          <w:tcPr>
            <w:tcW w:w="0" w:type="auto"/>
          </w:tcPr>
          <w:p w14:paraId="203E128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number, height: number</w:t>
            </w:r>
          </w:p>
        </w:tc>
        <w:tc>
          <w:tcPr>
            <w:tcW w:w="0" w:type="auto"/>
          </w:tcPr>
          <w:p w14:paraId="085A5A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size the piece will be in pixels (default: </w:t>
            </w:r>
            <w:r w:rsidRPr="004D3D27">
              <w:rPr>
                <w:rStyle w:val="CodeinlineChar"/>
                <w:b w:val="0"/>
              </w:rPr>
              <w:t>CELL_SIZE</w:t>
            </w:r>
            <w:r w:rsidRPr="004D3D27">
              <w:rPr>
                <w:rFonts w:asciiTheme="minorHAnsi" w:hAnsiTheme="minorHAnsi" w:cstheme="minorHAnsi"/>
                <w:b w:val="0"/>
                <w:sz w:val="22"/>
                <w:szCs w:val="22"/>
              </w:rPr>
              <w:t>)</w:t>
            </w:r>
          </w:p>
        </w:tc>
      </w:tr>
      <w:tr w:rsidR="001F69CE" w:rsidRPr="004D3D27" w14:paraId="36893001" w14:textId="77777777" w:rsidTr="004D3D27">
        <w:trPr>
          <w:trHeight w:val="280"/>
        </w:trPr>
        <w:tc>
          <w:tcPr>
            <w:tcW w:w="0" w:type="auto"/>
            <w:vMerge/>
          </w:tcPr>
          <w:p w14:paraId="397F5FE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668E42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this.coord</w:t>
            </w:r>
            <w:proofErr w:type="spellEnd"/>
          </w:p>
        </w:tc>
        <w:tc>
          <w:tcPr>
            <w:tcW w:w="0" w:type="auto"/>
          </w:tcPr>
          <w:p w14:paraId="7AAB936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0" w:type="auto"/>
          </w:tcPr>
          <w:p w14:paraId="234203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coordinate of the piece</w:t>
            </w:r>
          </w:p>
        </w:tc>
      </w:tr>
      <w:tr w:rsidR="001F69CE" w:rsidRPr="004D3D27" w14:paraId="4AD63A5C" w14:textId="77777777" w:rsidTr="004D3D27">
        <w:trPr>
          <w:trHeight w:val="280"/>
        </w:trPr>
        <w:tc>
          <w:tcPr>
            <w:tcW w:w="0" w:type="auto"/>
            <w:vMerge/>
          </w:tcPr>
          <w:p w14:paraId="480368E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5DD79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this.nest</w:t>
            </w:r>
            <w:proofErr w:type="spellEnd"/>
          </w:p>
        </w:tc>
        <w:tc>
          <w:tcPr>
            <w:tcW w:w="0" w:type="auto"/>
          </w:tcPr>
          <w:p w14:paraId="5C7BEA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 object</w:t>
            </w:r>
          </w:p>
        </w:tc>
        <w:tc>
          <w:tcPr>
            <w:tcW w:w="0" w:type="auto"/>
          </w:tcPr>
          <w:p w14:paraId="18D8A8F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nest object which controls the piece</w:t>
            </w:r>
          </w:p>
        </w:tc>
      </w:tr>
      <w:tr w:rsidR="001F69CE" w:rsidRPr="004D3D27" w14:paraId="595E83F3" w14:textId="77777777" w:rsidTr="004D3D27">
        <w:trPr>
          <w:trHeight w:val="280"/>
        </w:trPr>
        <w:tc>
          <w:tcPr>
            <w:tcW w:w="0" w:type="auto"/>
            <w:vMerge/>
          </w:tcPr>
          <w:p w14:paraId="1789AB3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177A6E5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this.id</w:t>
            </w:r>
          </w:p>
        </w:tc>
        <w:tc>
          <w:tcPr>
            <w:tcW w:w="0" w:type="auto"/>
          </w:tcPr>
          <w:p w14:paraId="4EE7E8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0" w:type="auto"/>
          </w:tcPr>
          <w:p w14:paraId="31C122B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 unique identifier</w:t>
            </w:r>
          </w:p>
        </w:tc>
      </w:tr>
      <w:tr w:rsidR="001F69CE" w:rsidRPr="004D3D27" w14:paraId="5215566D" w14:textId="77777777" w:rsidTr="004D3D27">
        <w:trPr>
          <w:trHeight w:val="280"/>
        </w:trPr>
        <w:tc>
          <w:tcPr>
            <w:tcW w:w="0" w:type="auto"/>
            <w:vMerge/>
          </w:tcPr>
          <w:p w14:paraId="19F8F29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7E7E971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this.type</w:t>
            </w:r>
            <w:proofErr w:type="spellEnd"/>
          </w:p>
        </w:tc>
        <w:tc>
          <w:tcPr>
            <w:tcW w:w="0" w:type="auto"/>
          </w:tcPr>
          <w:p w14:paraId="597735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integer – use the </w:t>
            </w:r>
            <w:r w:rsidRPr="004D3D27">
              <w:rPr>
                <w:rStyle w:val="CodeinlineChar"/>
                <w:b w:val="0"/>
              </w:rPr>
              <w:t>ANT_TYPE</w:t>
            </w:r>
            <w:r w:rsidRPr="004D3D27">
              <w:rPr>
                <w:rFonts w:asciiTheme="minorHAnsi" w:hAnsiTheme="minorHAnsi" w:cstheme="minorHAnsi"/>
                <w:b w:val="0"/>
                <w:sz w:val="22"/>
                <w:szCs w:val="22"/>
              </w:rPr>
              <w:t xml:space="preserve"> object when defining</w:t>
            </w:r>
          </w:p>
        </w:tc>
        <w:tc>
          <w:tcPr>
            <w:tcW w:w="0" w:type="auto"/>
          </w:tcPr>
          <w:p w14:paraId="4D4102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type of object the piece is, as the nest piece is essentially treated as a static ant and is stored under ant in </w:t>
            </w:r>
            <w:r w:rsidRPr="004D3D27">
              <w:rPr>
                <w:rStyle w:val="CodeinlineChar"/>
                <w:b w:val="0"/>
              </w:rPr>
              <w:t>MAP</w:t>
            </w:r>
            <w:r w:rsidRPr="004D3D27">
              <w:rPr>
                <w:rFonts w:asciiTheme="minorHAnsi" w:hAnsiTheme="minorHAnsi" w:cstheme="minorHAnsi"/>
                <w:b w:val="0"/>
                <w:sz w:val="22"/>
                <w:szCs w:val="22"/>
              </w:rPr>
              <w:t xml:space="preserve">, the type is needed so ants can identify the piece (default: </w:t>
            </w:r>
            <w:r w:rsidRPr="004D3D27">
              <w:rPr>
                <w:rStyle w:val="CodeinlineChar"/>
                <w:b w:val="0"/>
              </w:rPr>
              <w:t>ANT_TYPE.nest</w:t>
            </w:r>
            <w:r w:rsidRPr="004D3D27">
              <w:rPr>
                <w:rFonts w:asciiTheme="minorHAnsi" w:hAnsiTheme="minorHAnsi" w:cstheme="minorHAnsi"/>
                <w:b w:val="0"/>
                <w:sz w:val="22"/>
                <w:szCs w:val="22"/>
              </w:rPr>
              <w:t>)</w:t>
            </w:r>
          </w:p>
        </w:tc>
      </w:tr>
      <w:tr w:rsidR="001F69CE" w:rsidRPr="004D3D27" w14:paraId="5B6BA396" w14:textId="77777777" w:rsidTr="004D3D27">
        <w:trPr>
          <w:trHeight w:val="280"/>
        </w:trPr>
        <w:tc>
          <w:tcPr>
            <w:tcW w:w="0" w:type="auto"/>
            <w:vMerge/>
          </w:tcPr>
          <w:p w14:paraId="17A1794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28B65EE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this.heatlh</w:t>
            </w:r>
            <w:proofErr w:type="spellEnd"/>
          </w:p>
        </w:tc>
        <w:tc>
          <w:tcPr>
            <w:tcW w:w="0" w:type="auto"/>
          </w:tcPr>
          <w:p w14:paraId="7764848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tcPr>
          <w:p w14:paraId="663D5ED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health the piece has</w:t>
            </w:r>
          </w:p>
        </w:tc>
      </w:tr>
      <w:tr w:rsidR="001F69CE" w:rsidRPr="004D3D27" w14:paraId="7B2FFD4A" w14:textId="77777777" w:rsidTr="004D3D27">
        <w:trPr>
          <w:trHeight w:val="280"/>
        </w:trPr>
        <w:tc>
          <w:tcPr>
            <w:tcW w:w="0" w:type="auto"/>
          </w:tcPr>
          <w:p w14:paraId="4B6F90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NestPiece.addToMap</w:t>
            </w:r>
            <w:proofErr w:type="spellEnd"/>
          </w:p>
        </w:tc>
        <w:tc>
          <w:tcPr>
            <w:tcW w:w="0" w:type="auto"/>
          </w:tcPr>
          <w:p w14:paraId="120D24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1D3911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316E9AA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Adds the piece to the map</w:t>
            </w:r>
          </w:p>
        </w:tc>
      </w:tr>
      <w:tr w:rsidR="001F69CE" w:rsidRPr="004D3D27" w14:paraId="0B4224E7" w14:textId="77777777" w:rsidTr="004D3D27">
        <w:trPr>
          <w:trHeight w:val="280"/>
        </w:trPr>
        <w:tc>
          <w:tcPr>
            <w:tcW w:w="0" w:type="auto"/>
          </w:tcPr>
          <w:p w14:paraId="7B14ED0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Nest.removeFromMap</w:t>
            </w:r>
            <w:proofErr w:type="spellEnd"/>
          </w:p>
        </w:tc>
        <w:tc>
          <w:tcPr>
            <w:tcW w:w="0" w:type="auto"/>
          </w:tcPr>
          <w:p w14:paraId="6CD6FE9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0EF1AB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685B22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Removes the piece from the map</w:t>
            </w:r>
          </w:p>
        </w:tc>
      </w:tr>
      <w:tr w:rsidR="001F69CE" w:rsidRPr="004D3D27" w14:paraId="014AE18B" w14:textId="77777777" w:rsidTr="004D3D27">
        <w:trPr>
          <w:trHeight w:val="280"/>
        </w:trPr>
        <w:tc>
          <w:tcPr>
            <w:tcW w:w="0" w:type="auto"/>
          </w:tcPr>
          <w:p w14:paraId="038E609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Nest.die</w:t>
            </w:r>
            <w:proofErr w:type="spellEnd"/>
          </w:p>
        </w:tc>
        <w:tc>
          <w:tcPr>
            <w:tcW w:w="0" w:type="auto"/>
          </w:tcPr>
          <w:p w14:paraId="081CADA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4F3E412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2257119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Kills the nest piece stopping it from being updated and removes it from the map</w:t>
            </w:r>
          </w:p>
        </w:tc>
      </w:tr>
      <w:tr w:rsidR="001F69CE" w:rsidRPr="004D3D27" w14:paraId="03362EC9" w14:textId="77777777" w:rsidTr="004D3D27">
        <w:trPr>
          <w:trHeight w:val="280"/>
        </w:trPr>
        <w:tc>
          <w:tcPr>
            <w:tcW w:w="0" w:type="auto"/>
          </w:tcPr>
          <w:p w14:paraId="30BB457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Nest.draw</w:t>
            </w:r>
            <w:proofErr w:type="spellEnd"/>
          </w:p>
        </w:tc>
        <w:tc>
          <w:tcPr>
            <w:tcW w:w="0" w:type="auto"/>
          </w:tcPr>
          <w:p w14:paraId="1B65F53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ctx</w:t>
            </w:r>
            <w:proofErr w:type="spellEnd"/>
          </w:p>
        </w:tc>
        <w:tc>
          <w:tcPr>
            <w:tcW w:w="0" w:type="auto"/>
          </w:tcPr>
          <w:p w14:paraId="317D7A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0" w:type="auto"/>
          </w:tcPr>
          <w:p w14:paraId="35C28A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the nest piece onto the canvas context</w:t>
            </w:r>
          </w:p>
        </w:tc>
      </w:tr>
    </w:tbl>
    <w:p w14:paraId="50AD96F5" w14:textId="77777777" w:rsidR="001F69CE" w:rsidRDefault="001F69CE" w:rsidP="00FD1277">
      <w:pPr>
        <w:pStyle w:val="Heading3"/>
        <w:spacing w:after="240" w:line="276" w:lineRule="auto"/>
      </w:pPr>
      <w:bookmarkStart w:id="157" w:name="_Toc383185608"/>
      <w:r>
        <w:t>Pheromone</w:t>
      </w:r>
      <w:bookmarkEnd w:id="157"/>
    </w:p>
    <w:tbl>
      <w:tblPr>
        <w:tblStyle w:val="TableGrid"/>
        <w:tblW w:w="5000" w:type="pct"/>
        <w:tblLook w:val="04A0" w:firstRow="1" w:lastRow="0" w:firstColumn="1" w:lastColumn="0" w:noHBand="0" w:noVBand="1"/>
      </w:tblPr>
      <w:tblGrid>
        <w:gridCol w:w="3365"/>
        <w:gridCol w:w="2160"/>
        <w:gridCol w:w="2546"/>
        <w:gridCol w:w="6103"/>
      </w:tblGrid>
      <w:tr w:rsidR="001F69CE" w:rsidRPr="004D3D27" w14:paraId="0D2F35D9" w14:textId="77777777" w:rsidTr="004D3D27">
        <w:trPr>
          <w:trHeight w:val="280"/>
        </w:trPr>
        <w:tc>
          <w:tcPr>
            <w:tcW w:w="1187" w:type="pct"/>
          </w:tcPr>
          <w:p w14:paraId="2E8508DA" w14:textId="195FB8AA"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762" w:type="pct"/>
          </w:tcPr>
          <w:p w14:paraId="40B1677D"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898" w:type="pct"/>
          </w:tcPr>
          <w:p w14:paraId="70DC0D82"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2153" w:type="pct"/>
          </w:tcPr>
          <w:p w14:paraId="44FF3208"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0E4CC4F4" w14:textId="77777777" w:rsidTr="004D3D27">
        <w:trPr>
          <w:trHeight w:val="280"/>
        </w:trPr>
        <w:tc>
          <w:tcPr>
            <w:tcW w:w="1187" w:type="pct"/>
            <w:vMerge w:val="restart"/>
          </w:tcPr>
          <w:p w14:paraId="673190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w:t>
            </w:r>
          </w:p>
        </w:tc>
        <w:tc>
          <w:tcPr>
            <w:tcW w:w="762" w:type="pct"/>
          </w:tcPr>
          <w:p w14:paraId="7385952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this.concentration</w:t>
            </w:r>
            <w:proofErr w:type="spellEnd"/>
          </w:p>
        </w:tc>
        <w:tc>
          <w:tcPr>
            <w:tcW w:w="898" w:type="pct"/>
          </w:tcPr>
          <w:p w14:paraId="66B7C2E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2153" w:type="pct"/>
          </w:tcPr>
          <w:p w14:paraId="32BCC1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concentration of the pheromone</w:t>
            </w:r>
          </w:p>
        </w:tc>
      </w:tr>
      <w:tr w:rsidR="001F69CE" w:rsidRPr="004D3D27" w14:paraId="49FABFF9" w14:textId="77777777" w:rsidTr="004D3D27">
        <w:trPr>
          <w:trHeight w:val="280"/>
        </w:trPr>
        <w:tc>
          <w:tcPr>
            <w:tcW w:w="1187" w:type="pct"/>
            <w:vMerge/>
          </w:tcPr>
          <w:p w14:paraId="322C8F0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762" w:type="pct"/>
          </w:tcPr>
          <w:p w14:paraId="727880F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this.coord</w:t>
            </w:r>
            <w:proofErr w:type="spellEnd"/>
          </w:p>
        </w:tc>
        <w:tc>
          <w:tcPr>
            <w:tcW w:w="898" w:type="pct"/>
          </w:tcPr>
          <w:p w14:paraId="13F994F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2153" w:type="pct"/>
          </w:tcPr>
          <w:p w14:paraId="68D4E2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coordinate of the pheromone</w:t>
            </w:r>
          </w:p>
        </w:tc>
      </w:tr>
      <w:tr w:rsidR="001F69CE" w:rsidRPr="004D3D27" w14:paraId="5ABFF4F4" w14:textId="77777777" w:rsidTr="004D3D27">
        <w:trPr>
          <w:trHeight w:val="280"/>
        </w:trPr>
        <w:tc>
          <w:tcPr>
            <w:tcW w:w="1187" w:type="pct"/>
            <w:vMerge/>
          </w:tcPr>
          <w:p w14:paraId="33A3940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762" w:type="pct"/>
          </w:tcPr>
          <w:p w14:paraId="257322A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this.size</w:t>
            </w:r>
            <w:proofErr w:type="spellEnd"/>
          </w:p>
        </w:tc>
        <w:tc>
          <w:tcPr>
            <w:tcW w:w="898" w:type="pct"/>
          </w:tcPr>
          <w:p w14:paraId="4D04D3B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integer, y: integer</w:t>
            </w:r>
          </w:p>
        </w:tc>
        <w:tc>
          <w:tcPr>
            <w:tcW w:w="2153" w:type="pct"/>
          </w:tcPr>
          <w:p w14:paraId="4D3A905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size of the pheromone in pixels (default: </w:t>
            </w:r>
            <w:r w:rsidRPr="004D3D27">
              <w:rPr>
                <w:rStyle w:val="CodeinlineChar"/>
                <w:b w:val="0"/>
              </w:rPr>
              <w:t>CELL_SIZE</w:t>
            </w:r>
            <w:r w:rsidRPr="004D3D27">
              <w:rPr>
                <w:rFonts w:asciiTheme="minorHAnsi" w:hAnsiTheme="minorHAnsi" w:cstheme="minorHAnsi"/>
                <w:b w:val="0"/>
                <w:sz w:val="22"/>
                <w:szCs w:val="22"/>
              </w:rPr>
              <w:t>)</w:t>
            </w:r>
          </w:p>
        </w:tc>
      </w:tr>
      <w:tr w:rsidR="001F69CE" w:rsidRPr="004D3D27" w14:paraId="13695593" w14:textId="77777777" w:rsidTr="004D3D27">
        <w:trPr>
          <w:trHeight w:val="280"/>
        </w:trPr>
        <w:tc>
          <w:tcPr>
            <w:tcW w:w="1187" w:type="pct"/>
            <w:vMerge/>
          </w:tcPr>
          <w:p w14:paraId="112519F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762" w:type="pct"/>
          </w:tcPr>
          <w:p w14:paraId="576122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this.species</w:t>
            </w:r>
            <w:proofErr w:type="spellEnd"/>
          </w:p>
        </w:tc>
        <w:tc>
          <w:tcPr>
            <w:tcW w:w="898" w:type="pct"/>
          </w:tcPr>
          <w:p w14:paraId="447803B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2153" w:type="pct"/>
          </w:tcPr>
          <w:p w14:paraId="4B338B0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species which the pheromone belongs to</w:t>
            </w:r>
          </w:p>
        </w:tc>
      </w:tr>
      <w:tr w:rsidR="001F69CE" w:rsidRPr="004D3D27" w14:paraId="5AB5A379" w14:textId="77777777" w:rsidTr="004D3D27">
        <w:trPr>
          <w:trHeight w:val="280"/>
        </w:trPr>
        <w:tc>
          <w:tcPr>
            <w:tcW w:w="1187" w:type="pct"/>
          </w:tcPr>
          <w:p w14:paraId="4B04AD9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Pheromone.addToMap</w:t>
            </w:r>
            <w:proofErr w:type="spellEnd"/>
          </w:p>
        </w:tc>
        <w:tc>
          <w:tcPr>
            <w:tcW w:w="762" w:type="pct"/>
          </w:tcPr>
          <w:p w14:paraId="0D8339E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98" w:type="pct"/>
          </w:tcPr>
          <w:p w14:paraId="7E50ABB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2153" w:type="pct"/>
          </w:tcPr>
          <w:p w14:paraId="77D8FE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Adds the pheromone to the map</w:t>
            </w:r>
          </w:p>
        </w:tc>
      </w:tr>
      <w:tr w:rsidR="001F69CE" w:rsidRPr="004D3D27" w14:paraId="559B40FA" w14:textId="77777777" w:rsidTr="004D3D27">
        <w:trPr>
          <w:trHeight w:val="280"/>
        </w:trPr>
        <w:tc>
          <w:tcPr>
            <w:tcW w:w="1187" w:type="pct"/>
          </w:tcPr>
          <w:p w14:paraId="054D2E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Pheromone.removeFromMap</w:t>
            </w:r>
            <w:proofErr w:type="spellEnd"/>
          </w:p>
        </w:tc>
        <w:tc>
          <w:tcPr>
            <w:tcW w:w="762" w:type="pct"/>
          </w:tcPr>
          <w:p w14:paraId="7CF6158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98" w:type="pct"/>
          </w:tcPr>
          <w:p w14:paraId="07A539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2153" w:type="pct"/>
          </w:tcPr>
          <w:p w14:paraId="689FCD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Removes the pheromone from the map</w:t>
            </w:r>
          </w:p>
        </w:tc>
      </w:tr>
      <w:tr w:rsidR="001F69CE" w:rsidRPr="004D3D27" w14:paraId="624E15EA" w14:textId="77777777" w:rsidTr="004D3D27">
        <w:trPr>
          <w:trHeight w:val="280"/>
        </w:trPr>
        <w:tc>
          <w:tcPr>
            <w:tcW w:w="1187" w:type="pct"/>
          </w:tcPr>
          <w:p w14:paraId="4018875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Pheromone.draw</w:t>
            </w:r>
            <w:proofErr w:type="spellEnd"/>
          </w:p>
        </w:tc>
        <w:tc>
          <w:tcPr>
            <w:tcW w:w="762" w:type="pct"/>
          </w:tcPr>
          <w:p w14:paraId="080E05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ctx</w:t>
            </w:r>
            <w:proofErr w:type="spellEnd"/>
          </w:p>
        </w:tc>
        <w:tc>
          <w:tcPr>
            <w:tcW w:w="898" w:type="pct"/>
          </w:tcPr>
          <w:p w14:paraId="1CE69C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2153" w:type="pct"/>
          </w:tcPr>
          <w:p w14:paraId="56003DC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 the pheromone onto the canvas context</w:t>
            </w:r>
          </w:p>
        </w:tc>
      </w:tr>
      <w:tr w:rsidR="001F69CE" w:rsidRPr="004D3D27" w14:paraId="088D4440" w14:textId="77777777" w:rsidTr="004D3D27">
        <w:trPr>
          <w:trHeight w:val="280"/>
        </w:trPr>
        <w:tc>
          <w:tcPr>
            <w:tcW w:w="1187" w:type="pct"/>
          </w:tcPr>
          <w:p w14:paraId="68AB951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Pheromone.update</w:t>
            </w:r>
            <w:proofErr w:type="spellEnd"/>
          </w:p>
        </w:tc>
        <w:tc>
          <w:tcPr>
            <w:tcW w:w="762" w:type="pct"/>
          </w:tcPr>
          <w:p w14:paraId="1982659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98" w:type="pct"/>
          </w:tcPr>
          <w:p w14:paraId="3A806F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2153" w:type="pct"/>
          </w:tcPr>
          <w:p w14:paraId="6C4E07C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pheromones concentration each tick</w:t>
            </w:r>
          </w:p>
        </w:tc>
      </w:tr>
    </w:tbl>
    <w:p w14:paraId="2E7FEE8B" w14:textId="77777777" w:rsidR="001F69CE" w:rsidRDefault="001F69CE" w:rsidP="00FD1277">
      <w:pPr>
        <w:spacing w:line="276" w:lineRule="auto"/>
      </w:pPr>
    </w:p>
    <w:p w14:paraId="7CEF132C" w14:textId="77777777" w:rsidR="001F69CE" w:rsidRDefault="001F69CE" w:rsidP="00FD1277">
      <w:pPr>
        <w:pStyle w:val="Heading3"/>
        <w:spacing w:after="240" w:line="276" w:lineRule="auto"/>
      </w:pPr>
      <w:bookmarkStart w:id="158" w:name="_Toc383185609"/>
      <w:proofErr w:type="spellStart"/>
      <w:r>
        <w:t>FoodSystem</w:t>
      </w:r>
      <w:bookmarkEnd w:id="158"/>
      <w:proofErr w:type="spellEnd"/>
    </w:p>
    <w:tbl>
      <w:tblPr>
        <w:tblStyle w:val="TableGrid"/>
        <w:tblW w:w="0" w:type="auto"/>
        <w:tblLook w:val="04A0" w:firstRow="1" w:lastRow="0" w:firstColumn="1" w:lastColumn="0" w:noHBand="0" w:noVBand="1"/>
      </w:tblPr>
      <w:tblGrid>
        <w:gridCol w:w="2553"/>
        <w:gridCol w:w="4158"/>
        <w:gridCol w:w="1773"/>
        <w:gridCol w:w="5690"/>
      </w:tblGrid>
      <w:tr w:rsidR="001F69CE" w:rsidRPr="004D3D27" w14:paraId="5BFCA124" w14:textId="77777777" w:rsidTr="004D3D27">
        <w:trPr>
          <w:trHeight w:val="280"/>
          <w:tblHeader/>
        </w:trPr>
        <w:tc>
          <w:tcPr>
            <w:tcW w:w="0" w:type="auto"/>
          </w:tcPr>
          <w:p w14:paraId="7ABF8687" w14:textId="426311B3"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0" w:type="auto"/>
          </w:tcPr>
          <w:p w14:paraId="2098D983"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0" w:type="auto"/>
          </w:tcPr>
          <w:p w14:paraId="22DD42CB"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0" w:type="auto"/>
          </w:tcPr>
          <w:p w14:paraId="1D58352C"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4D3D27" w:rsidRPr="004D3D27" w14:paraId="79C4D3E3" w14:textId="77777777" w:rsidTr="004D3D27">
        <w:trPr>
          <w:trHeight w:val="280"/>
        </w:trPr>
        <w:tc>
          <w:tcPr>
            <w:tcW w:w="0" w:type="auto"/>
            <w:vMerge w:val="restart"/>
          </w:tcPr>
          <w:p w14:paraId="05BEB8D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FoodSystem</w:t>
            </w:r>
            <w:proofErr w:type="spellEnd"/>
          </w:p>
        </w:tc>
        <w:tc>
          <w:tcPr>
            <w:tcW w:w="0" w:type="auto"/>
          </w:tcPr>
          <w:p w14:paraId="00C61D5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this.variation</w:t>
            </w:r>
            <w:proofErr w:type="spellEnd"/>
          </w:p>
        </w:tc>
        <w:tc>
          <w:tcPr>
            <w:tcW w:w="0" w:type="auto"/>
          </w:tcPr>
          <w:p w14:paraId="4B60A1DE"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 integer, max: integer</w:t>
            </w:r>
          </w:p>
        </w:tc>
        <w:tc>
          <w:tcPr>
            <w:tcW w:w="0" w:type="auto"/>
          </w:tcPr>
          <w:p w14:paraId="552EA6E0"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minimum and maximum amounts of food a single piece can contain</w:t>
            </w:r>
          </w:p>
        </w:tc>
      </w:tr>
      <w:tr w:rsidR="004D3D27" w:rsidRPr="004D3D27" w14:paraId="1FAF7C06" w14:textId="77777777" w:rsidTr="004D3D27">
        <w:trPr>
          <w:trHeight w:val="280"/>
        </w:trPr>
        <w:tc>
          <w:tcPr>
            <w:tcW w:w="0" w:type="auto"/>
            <w:vMerge/>
          </w:tcPr>
          <w:p w14:paraId="0F01969E"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0" w:type="auto"/>
          </w:tcPr>
          <w:p w14:paraId="4AFBD548"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this.colour</w:t>
            </w:r>
            <w:proofErr w:type="spellEnd"/>
          </w:p>
        </w:tc>
        <w:tc>
          <w:tcPr>
            <w:tcW w:w="0" w:type="auto"/>
          </w:tcPr>
          <w:p w14:paraId="3A32199A"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0" w:type="auto"/>
          </w:tcPr>
          <w:p w14:paraId="2F0CF8BF"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hexadecimal colour of the piece of food (default: </w:t>
            </w:r>
            <w:r w:rsidRPr="004D3D27">
              <w:rPr>
                <w:rStyle w:val="CodeinlineChar"/>
                <w:b w:val="0"/>
              </w:rPr>
              <w:t>FOOD_COLOUR</w:t>
            </w:r>
            <w:r w:rsidRPr="004D3D27">
              <w:rPr>
                <w:rFonts w:asciiTheme="minorHAnsi" w:hAnsiTheme="minorHAnsi" w:cstheme="minorHAnsi"/>
                <w:b w:val="0"/>
                <w:sz w:val="22"/>
                <w:szCs w:val="22"/>
              </w:rPr>
              <w:t xml:space="preserve">). </w:t>
            </w:r>
            <w:r w:rsidRPr="004D3D27">
              <w:rPr>
                <w:rFonts w:asciiTheme="minorHAnsi" w:hAnsiTheme="minorHAnsi" w:cstheme="minorHAnsi"/>
                <w:b w:val="0"/>
                <w:i/>
                <w:sz w:val="22"/>
                <w:szCs w:val="22"/>
              </w:rPr>
              <w:t>Note</w:t>
            </w:r>
            <w:r w:rsidRPr="004D3D27">
              <w:rPr>
                <w:rFonts w:asciiTheme="minorHAnsi" w:hAnsiTheme="minorHAnsi" w:cstheme="minorHAnsi"/>
                <w:b w:val="0"/>
                <w:sz w:val="22"/>
                <w:szCs w:val="22"/>
              </w:rPr>
              <w:t>: opacity depends on food amount</w:t>
            </w:r>
          </w:p>
        </w:tc>
      </w:tr>
      <w:tr w:rsidR="004D3D27" w:rsidRPr="004D3D27" w14:paraId="07EC092E" w14:textId="77777777" w:rsidTr="004D3D27">
        <w:trPr>
          <w:trHeight w:val="280"/>
        </w:trPr>
        <w:tc>
          <w:tcPr>
            <w:tcW w:w="0" w:type="auto"/>
            <w:vMerge w:val="restart"/>
          </w:tcPr>
          <w:p w14:paraId="2A35B458"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FoodSystem.addFoodBlob</w:t>
            </w:r>
            <w:proofErr w:type="spellEnd"/>
          </w:p>
        </w:tc>
        <w:tc>
          <w:tcPr>
            <w:tcW w:w="0" w:type="auto"/>
          </w:tcPr>
          <w:p w14:paraId="6954565A"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coord</w:t>
            </w:r>
            <w:proofErr w:type="spellEnd"/>
            <w:r w:rsidRPr="004D3D27">
              <w:rPr>
                <w:rFonts w:asciiTheme="minorHAnsi" w:hAnsiTheme="minorHAnsi" w:cstheme="minorHAnsi"/>
                <w:b w:val="0"/>
                <w:sz w:val="22"/>
                <w:szCs w:val="22"/>
              </w:rPr>
              <w:t xml:space="preserve"> – The coordinate of the food</w:t>
            </w:r>
          </w:p>
        </w:tc>
        <w:tc>
          <w:tcPr>
            <w:tcW w:w="0" w:type="auto"/>
          </w:tcPr>
          <w:p w14:paraId="6381B85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0" w:type="auto"/>
            <w:vMerge w:val="restart"/>
          </w:tcPr>
          <w:p w14:paraId="028A1FA1"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 circle of food with reducing amounts around a coordinate</w:t>
            </w:r>
          </w:p>
        </w:tc>
      </w:tr>
      <w:tr w:rsidR="004D3D27" w:rsidRPr="004D3D27" w14:paraId="01478519" w14:textId="77777777" w:rsidTr="004D3D27">
        <w:trPr>
          <w:trHeight w:val="280"/>
        </w:trPr>
        <w:tc>
          <w:tcPr>
            <w:tcW w:w="0" w:type="auto"/>
            <w:vMerge/>
          </w:tcPr>
          <w:p w14:paraId="0528EB34"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0" w:type="auto"/>
          </w:tcPr>
          <w:p w14:paraId="0DD3EAEC"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radius – The radius of the food</w:t>
            </w:r>
          </w:p>
        </w:tc>
        <w:tc>
          <w:tcPr>
            <w:tcW w:w="0" w:type="auto"/>
          </w:tcPr>
          <w:p w14:paraId="15E81D6E"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0" w:type="auto"/>
            <w:vMerge/>
          </w:tcPr>
          <w:p w14:paraId="04BDD2AA"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4D3D27" w:rsidRPr="004D3D27" w14:paraId="40008F44" w14:textId="77777777" w:rsidTr="004D3D27">
        <w:trPr>
          <w:trHeight w:val="280"/>
        </w:trPr>
        <w:tc>
          <w:tcPr>
            <w:tcW w:w="0" w:type="auto"/>
            <w:vMerge/>
          </w:tcPr>
          <w:p w14:paraId="2FC9D28B"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0" w:type="auto"/>
          </w:tcPr>
          <w:p w14:paraId="6C9EFCC1"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affectedCells</w:t>
            </w:r>
            <w:proofErr w:type="spellEnd"/>
            <w:r w:rsidRPr="004D3D27">
              <w:rPr>
                <w:rFonts w:asciiTheme="minorHAnsi" w:hAnsiTheme="minorHAnsi" w:cstheme="minorHAnsi"/>
                <w:b w:val="0"/>
                <w:sz w:val="22"/>
                <w:szCs w:val="22"/>
              </w:rPr>
              <w:t xml:space="preserve"> – The cells which lie in the food blob</w:t>
            </w:r>
          </w:p>
        </w:tc>
        <w:tc>
          <w:tcPr>
            <w:tcW w:w="0" w:type="auto"/>
          </w:tcPr>
          <w:p w14:paraId="2A5370C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integer, y: integer}]</w:t>
            </w:r>
          </w:p>
        </w:tc>
        <w:tc>
          <w:tcPr>
            <w:tcW w:w="0" w:type="auto"/>
            <w:vMerge/>
          </w:tcPr>
          <w:p w14:paraId="5E1AAA35"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4D3D27" w:rsidRPr="004D3D27" w14:paraId="13EE9C4B" w14:textId="77777777" w:rsidTr="004D3D27">
        <w:trPr>
          <w:trHeight w:val="280"/>
        </w:trPr>
        <w:tc>
          <w:tcPr>
            <w:tcW w:w="0" w:type="auto"/>
            <w:vMerge/>
          </w:tcPr>
          <w:p w14:paraId="7084FFA3"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0" w:type="auto"/>
          </w:tcPr>
          <w:p w14:paraId="39500B8C"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distanceFromCenter</w:t>
            </w:r>
            <w:proofErr w:type="spellEnd"/>
            <w:r w:rsidRPr="004D3D27">
              <w:rPr>
                <w:rFonts w:asciiTheme="minorHAnsi" w:hAnsiTheme="minorHAnsi" w:cstheme="minorHAnsi"/>
                <w:b w:val="0"/>
                <w:sz w:val="22"/>
                <w:szCs w:val="22"/>
              </w:rPr>
              <w:t xml:space="preserve"> – The distance between the cell and the </w:t>
            </w:r>
            <w:proofErr w:type="spellStart"/>
            <w:r w:rsidRPr="004D3D27">
              <w:rPr>
                <w:rFonts w:asciiTheme="minorHAnsi" w:hAnsiTheme="minorHAnsi" w:cstheme="minorHAnsi"/>
                <w:b w:val="0"/>
                <w:sz w:val="22"/>
                <w:szCs w:val="22"/>
              </w:rPr>
              <w:t>coord</w:t>
            </w:r>
            <w:proofErr w:type="spellEnd"/>
          </w:p>
        </w:tc>
        <w:tc>
          <w:tcPr>
            <w:tcW w:w="0" w:type="auto"/>
          </w:tcPr>
          <w:p w14:paraId="4ED7D31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48CA4CBC"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4D3D27" w:rsidRPr="004D3D27" w14:paraId="17FB60C8" w14:textId="77777777" w:rsidTr="004D3D27">
        <w:trPr>
          <w:trHeight w:val="280"/>
        </w:trPr>
        <w:tc>
          <w:tcPr>
            <w:tcW w:w="0" w:type="auto"/>
            <w:vMerge/>
          </w:tcPr>
          <w:p w14:paraId="43EEB47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0" w:type="auto"/>
          </w:tcPr>
          <w:p w14:paraId="378E6DE2"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amount – The food amount</w:t>
            </w:r>
          </w:p>
        </w:tc>
        <w:tc>
          <w:tcPr>
            <w:tcW w:w="0" w:type="auto"/>
          </w:tcPr>
          <w:p w14:paraId="6E1A4E77"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0" w:type="auto"/>
            <w:vMerge/>
          </w:tcPr>
          <w:p w14:paraId="0241237F"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1F69CE" w:rsidRPr="004D3D27" w14:paraId="227856DF" w14:textId="77777777" w:rsidTr="004D3D27">
        <w:trPr>
          <w:trHeight w:val="280"/>
        </w:trPr>
        <w:tc>
          <w:tcPr>
            <w:tcW w:w="0" w:type="auto"/>
          </w:tcPr>
          <w:p w14:paraId="21BCA1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FoodSystem.addFood</w:t>
            </w:r>
            <w:proofErr w:type="spellEnd"/>
          </w:p>
        </w:tc>
        <w:tc>
          <w:tcPr>
            <w:tcW w:w="0" w:type="auto"/>
          </w:tcPr>
          <w:p w14:paraId="5C8C18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058808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EC2CE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Adds random sized food blobs at random positions in the map</w:t>
            </w:r>
          </w:p>
        </w:tc>
      </w:tr>
    </w:tbl>
    <w:p w14:paraId="7DA96B18" w14:textId="77777777" w:rsidR="001F69CE" w:rsidRDefault="001F69CE" w:rsidP="00FD1277">
      <w:pPr>
        <w:spacing w:line="276" w:lineRule="auto"/>
      </w:pPr>
    </w:p>
    <w:p w14:paraId="677E7FDD" w14:textId="77777777" w:rsidR="001F69CE" w:rsidRDefault="001F69CE" w:rsidP="00FD1277">
      <w:pPr>
        <w:pStyle w:val="Heading3"/>
        <w:spacing w:after="240" w:line="276" w:lineRule="auto"/>
      </w:pPr>
      <w:bookmarkStart w:id="159" w:name="_Toc383185610"/>
      <w:r>
        <w:t>Food</w:t>
      </w:r>
      <w:bookmarkEnd w:id="159"/>
    </w:p>
    <w:tbl>
      <w:tblPr>
        <w:tblStyle w:val="TableGrid"/>
        <w:tblW w:w="5000" w:type="pct"/>
        <w:tblLook w:val="04A0" w:firstRow="1" w:lastRow="0" w:firstColumn="1" w:lastColumn="0" w:noHBand="0" w:noVBand="1"/>
      </w:tblPr>
      <w:tblGrid>
        <w:gridCol w:w="2823"/>
        <w:gridCol w:w="1970"/>
        <w:gridCol w:w="3612"/>
        <w:gridCol w:w="5769"/>
      </w:tblGrid>
      <w:tr w:rsidR="001F69CE" w:rsidRPr="004D3D27" w14:paraId="7CE2D5F0" w14:textId="77777777" w:rsidTr="004D3D27">
        <w:trPr>
          <w:trHeight w:val="280"/>
        </w:trPr>
        <w:tc>
          <w:tcPr>
            <w:tcW w:w="996" w:type="pct"/>
          </w:tcPr>
          <w:p w14:paraId="7AFC1CC5" w14:textId="06161CE9"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695" w:type="pct"/>
          </w:tcPr>
          <w:p w14:paraId="34E8A974"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1274" w:type="pct"/>
          </w:tcPr>
          <w:p w14:paraId="5CB99298"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2035" w:type="pct"/>
          </w:tcPr>
          <w:p w14:paraId="5639A7AF"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4D3D27" w:rsidRPr="004D3D27" w14:paraId="229625C3" w14:textId="77777777" w:rsidTr="004D3D27">
        <w:trPr>
          <w:trHeight w:val="280"/>
        </w:trPr>
        <w:tc>
          <w:tcPr>
            <w:tcW w:w="996" w:type="pct"/>
            <w:vMerge w:val="restart"/>
          </w:tcPr>
          <w:p w14:paraId="25365193"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w:t>
            </w:r>
          </w:p>
        </w:tc>
        <w:tc>
          <w:tcPr>
            <w:tcW w:w="695" w:type="pct"/>
          </w:tcPr>
          <w:p w14:paraId="2FE431C5"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this.foodSystem</w:t>
            </w:r>
            <w:proofErr w:type="spellEnd"/>
          </w:p>
        </w:tc>
        <w:tc>
          <w:tcPr>
            <w:tcW w:w="1274" w:type="pct"/>
          </w:tcPr>
          <w:p w14:paraId="60562356"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FoodSystem</w:t>
            </w:r>
            <w:proofErr w:type="spellEnd"/>
            <w:r w:rsidRPr="004D3D27">
              <w:rPr>
                <w:rFonts w:asciiTheme="minorHAnsi" w:hAnsiTheme="minorHAnsi" w:cstheme="minorHAnsi"/>
                <w:b w:val="0"/>
                <w:sz w:val="22"/>
                <w:szCs w:val="22"/>
              </w:rPr>
              <w:t xml:space="preserve"> object</w:t>
            </w:r>
          </w:p>
        </w:tc>
        <w:tc>
          <w:tcPr>
            <w:tcW w:w="2035" w:type="pct"/>
          </w:tcPr>
          <w:p w14:paraId="6396931A"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food system which controls the food pieces</w:t>
            </w:r>
          </w:p>
        </w:tc>
      </w:tr>
      <w:tr w:rsidR="004D3D27" w:rsidRPr="004D3D27" w14:paraId="16DA0207" w14:textId="77777777" w:rsidTr="004D3D27">
        <w:trPr>
          <w:trHeight w:val="280"/>
        </w:trPr>
        <w:tc>
          <w:tcPr>
            <w:tcW w:w="996" w:type="pct"/>
            <w:vMerge/>
          </w:tcPr>
          <w:p w14:paraId="75337118"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695" w:type="pct"/>
          </w:tcPr>
          <w:p w14:paraId="51869BF4"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this.size</w:t>
            </w:r>
            <w:proofErr w:type="spellEnd"/>
          </w:p>
        </w:tc>
        <w:tc>
          <w:tcPr>
            <w:tcW w:w="1274" w:type="pct"/>
          </w:tcPr>
          <w:p w14:paraId="3419D1C2"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number, height: number</w:t>
            </w:r>
          </w:p>
        </w:tc>
        <w:tc>
          <w:tcPr>
            <w:tcW w:w="2035" w:type="pct"/>
          </w:tcPr>
          <w:p w14:paraId="5D90CB74"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size of the food in pixels (default: </w:t>
            </w:r>
            <w:r w:rsidRPr="004D3D27">
              <w:rPr>
                <w:rStyle w:val="CodeinlineChar"/>
                <w:b w:val="0"/>
              </w:rPr>
              <w:t>CELL_SIZE</w:t>
            </w:r>
            <w:r w:rsidRPr="004D3D27">
              <w:rPr>
                <w:rFonts w:asciiTheme="minorHAnsi" w:hAnsiTheme="minorHAnsi" w:cstheme="minorHAnsi"/>
                <w:b w:val="0"/>
                <w:sz w:val="22"/>
                <w:szCs w:val="22"/>
              </w:rPr>
              <w:t>)</w:t>
            </w:r>
          </w:p>
        </w:tc>
      </w:tr>
      <w:tr w:rsidR="004D3D27" w:rsidRPr="004D3D27" w14:paraId="00A034A9" w14:textId="77777777" w:rsidTr="004D3D27">
        <w:trPr>
          <w:trHeight w:val="280"/>
        </w:trPr>
        <w:tc>
          <w:tcPr>
            <w:tcW w:w="996" w:type="pct"/>
            <w:vMerge/>
          </w:tcPr>
          <w:p w14:paraId="448C74B3"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695" w:type="pct"/>
          </w:tcPr>
          <w:p w14:paraId="5B65CCAB"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this.amount</w:t>
            </w:r>
            <w:proofErr w:type="spellEnd"/>
          </w:p>
        </w:tc>
        <w:tc>
          <w:tcPr>
            <w:tcW w:w="1274" w:type="pct"/>
          </w:tcPr>
          <w:p w14:paraId="6B69AD8F"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2035" w:type="pct"/>
          </w:tcPr>
          <w:p w14:paraId="5034474D"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concentration of food the piece has</w:t>
            </w:r>
          </w:p>
        </w:tc>
      </w:tr>
      <w:tr w:rsidR="004D3D27" w:rsidRPr="004D3D27" w14:paraId="63C8EC86" w14:textId="77777777" w:rsidTr="004D3D27">
        <w:trPr>
          <w:trHeight w:val="280"/>
        </w:trPr>
        <w:tc>
          <w:tcPr>
            <w:tcW w:w="996" w:type="pct"/>
            <w:vMerge/>
          </w:tcPr>
          <w:p w14:paraId="1D10E926"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695" w:type="pct"/>
          </w:tcPr>
          <w:p w14:paraId="2CCD21A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this.coord</w:t>
            </w:r>
            <w:proofErr w:type="spellEnd"/>
          </w:p>
        </w:tc>
        <w:tc>
          <w:tcPr>
            <w:tcW w:w="1274" w:type="pct"/>
          </w:tcPr>
          <w:p w14:paraId="549120FB"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2035" w:type="pct"/>
          </w:tcPr>
          <w:p w14:paraId="5EAB1170"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coordinate of the piece of food</w:t>
            </w:r>
          </w:p>
        </w:tc>
      </w:tr>
      <w:tr w:rsidR="001F69CE" w:rsidRPr="004D3D27" w14:paraId="7E045DC6" w14:textId="77777777" w:rsidTr="004D3D27">
        <w:trPr>
          <w:trHeight w:val="280"/>
        </w:trPr>
        <w:tc>
          <w:tcPr>
            <w:tcW w:w="996" w:type="pct"/>
          </w:tcPr>
          <w:p w14:paraId="2E26ADA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Food.addToMap</w:t>
            </w:r>
            <w:proofErr w:type="spellEnd"/>
          </w:p>
        </w:tc>
        <w:tc>
          <w:tcPr>
            <w:tcW w:w="695" w:type="pct"/>
          </w:tcPr>
          <w:p w14:paraId="1CE13C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1274" w:type="pct"/>
          </w:tcPr>
          <w:p w14:paraId="07DCFF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2035" w:type="pct"/>
          </w:tcPr>
          <w:p w14:paraId="444AA0B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Adds the piece of food to the map</w:t>
            </w:r>
          </w:p>
        </w:tc>
      </w:tr>
      <w:tr w:rsidR="001F69CE" w:rsidRPr="004D3D27" w14:paraId="62C51BA8" w14:textId="77777777" w:rsidTr="004D3D27">
        <w:trPr>
          <w:trHeight w:val="280"/>
        </w:trPr>
        <w:tc>
          <w:tcPr>
            <w:tcW w:w="996" w:type="pct"/>
          </w:tcPr>
          <w:p w14:paraId="088E78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Food.removeFromMap</w:t>
            </w:r>
            <w:proofErr w:type="spellEnd"/>
          </w:p>
        </w:tc>
        <w:tc>
          <w:tcPr>
            <w:tcW w:w="695" w:type="pct"/>
          </w:tcPr>
          <w:p w14:paraId="5CA645B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1274" w:type="pct"/>
          </w:tcPr>
          <w:p w14:paraId="71CD941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2035" w:type="pct"/>
          </w:tcPr>
          <w:p w14:paraId="76B6ED9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Removes the piece of food from the map</w:t>
            </w:r>
          </w:p>
        </w:tc>
      </w:tr>
      <w:tr w:rsidR="001F69CE" w:rsidRPr="004D3D27" w14:paraId="726A9031" w14:textId="77777777" w:rsidTr="004D3D27">
        <w:trPr>
          <w:trHeight w:val="280"/>
        </w:trPr>
        <w:tc>
          <w:tcPr>
            <w:tcW w:w="996" w:type="pct"/>
          </w:tcPr>
          <w:p w14:paraId="3EC2F4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Food.draw</w:t>
            </w:r>
            <w:proofErr w:type="spellEnd"/>
          </w:p>
        </w:tc>
        <w:tc>
          <w:tcPr>
            <w:tcW w:w="695" w:type="pct"/>
          </w:tcPr>
          <w:p w14:paraId="582E28A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ctx</w:t>
            </w:r>
            <w:proofErr w:type="spellEnd"/>
          </w:p>
        </w:tc>
        <w:tc>
          <w:tcPr>
            <w:tcW w:w="1274" w:type="pct"/>
          </w:tcPr>
          <w:p w14:paraId="7DDAB32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2035" w:type="pct"/>
          </w:tcPr>
          <w:p w14:paraId="4A17141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the piece of food onto the canvas context</w:t>
            </w:r>
          </w:p>
        </w:tc>
      </w:tr>
    </w:tbl>
    <w:p w14:paraId="7D2A9FD5" w14:textId="77777777" w:rsidR="001F69CE" w:rsidRDefault="001F69CE" w:rsidP="00FD1277">
      <w:pPr>
        <w:spacing w:line="276" w:lineRule="auto"/>
      </w:pPr>
    </w:p>
    <w:p w14:paraId="6742AE48" w14:textId="77777777" w:rsidR="001F69CE" w:rsidRDefault="001F69CE" w:rsidP="00FD1277">
      <w:pPr>
        <w:pStyle w:val="Heading2"/>
        <w:spacing w:after="240" w:line="276" w:lineRule="auto"/>
      </w:pPr>
      <w:bookmarkStart w:id="160" w:name="_Toc383185611"/>
      <w:bookmarkStart w:id="161" w:name="_Toc383463057"/>
      <w:bookmarkStart w:id="162" w:name="_Toc383597871"/>
      <w:r>
        <w:t>Modules</w:t>
      </w:r>
      <w:bookmarkEnd w:id="160"/>
      <w:bookmarkEnd w:id="161"/>
      <w:bookmarkEnd w:id="162"/>
    </w:p>
    <w:p w14:paraId="0424DC66" w14:textId="77777777" w:rsidR="001F69CE" w:rsidRDefault="001F69CE" w:rsidP="00FD1277">
      <w:pPr>
        <w:pStyle w:val="Heading3"/>
        <w:spacing w:after="240" w:line="276" w:lineRule="auto"/>
      </w:pPr>
      <w:bookmarkStart w:id="163" w:name="_Toc383185612"/>
      <w:r>
        <w:t>Map</w:t>
      </w:r>
      <w:bookmarkEnd w:id="163"/>
    </w:p>
    <w:tbl>
      <w:tblPr>
        <w:tblStyle w:val="TableGrid"/>
        <w:tblW w:w="5000" w:type="pct"/>
        <w:tblLook w:val="04A0" w:firstRow="1" w:lastRow="0" w:firstColumn="1" w:lastColumn="0" w:noHBand="0" w:noVBand="1"/>
      </w:tblPr>
      <w:tblGrid>
        <w:gridCol w:w="2171"/>
        <w:gridCol w:w="4865"/>
        <w:gridCol w:w="1780"/>
        <w:gridCol w:w="5358"/>
      </w:tblGrid>
      <w:tr w:rsidR="001F69CE" w:rsidRPr="004D3D27" w14:paraId="3AAB6716" w14:textId="77777777" w:rsidTr="004D3D27">
        <w:trPr>
          <w:trHeight w:val="280"/>
          <w:tblHeader/>
        </w:trPr>
        <w:tc>
          <w:tcPr>
            <w:tcW w:w="766" w:type="pct"/>
          </w:tcPr>
          <w:p w14:paraId="1527D92C" w14:textId="3BD972FF" w:rsidR="001F69CE" w:rsidRPr="004D3D27" w:rsidRDefault="004D3D27" w:rsidP="004D3D27">
            <w:pPr>
              <w:jc w:val="center"/>
              <w:rPr>
                <w:b/>
                <w:sz w:val="24"/>
              </w:rPr>
            </w:pPr>
            <w:r w:rsidRPr="004D3D27">
              <w:rPr>
                <w:b/>
                <w:sz w:val="24"/>
              </w:rPr>
              <w:t>Function name</w:t>
            </w:r>
          </w:p>
        </w:tc>
        <w:tc>
          <w:tcPr>
            <w:tcW w:w="1716" w:type="pct"/>
          </w:tcPr>
          <w:p w14:paraId="34C33597" w14:textId="77777777" w:rsidR="001F69CE" w:rsidRPr="004D3D27" w:rsidRDefault="001F69CE" w:rsidP="004D3D27">
            <w:pPr>
              <w:jc w:val="center"/>
              <w:rPr>
                <w:b/>
                <w:sz w:val="24"/>
              </w:rPr>
            </w:pPr>
            <w:r w:rsidRPr="004D3D27">
              <w:rPr>
                <w:b/>
                <w:sz w:val="24"/>
              </w:rPr>
              <w:t>Variables</w:t>
            </w:r>
          </w:p>
        </w:tc>
        <w:tc>
          <w:tcPr>
            <w:tcW w:w="628" w:type="pct"/>
          </w:tcPr>
          <w:p w14:paraId="3FEBBC12" w14:textId="77777777" w:rsidR="001F69CE" w:rsidRPr="004D3D27" w:rsidRDefault="001F69CE" w:rsidP="004D3D27">
            <w:pPr>
              <w:jc w:val="center"/>
              <w:rPr>
                <w:b/>
                <w:sz w:val="24"/>
              </w:rPr>
            </w:pPr>
            <w:r w:rsidRPr="004D3D27">
              <w:rPr>
                <w:b/>
                <w:sz w:val="24"/>
              </w:rPr>
              <w:t>Type</w:t>
            </w:r>
          </w:p>
        </w:tc>
        <w:tc>
          <w:tcPr>
            <w:tcW w:w="1890" w:type="pct"/>
          </w:tcPr>
          <w:p w14:paraId="519ACCB0" w14:textId="77777777" w:rsidR="001F69CE" w:rsidRPr="004D3D27" w:rsidRDefault="001F69CE" w:rsidP="004D3D27">
            <w:pPr>
              <w:jc w:val="center"/>
              <w:rPr>
                <w:b/>
                <w:sz w:val="24"/>
              </w:rPr>
            </w:pPr>
            <w:r w:rsidRPr="004D3D27">
              <w:rPr>
                <w:b/>
                <w:sz w:val="24"/>
              </w:rPr>
              <w:t>Description</w:t>
            </w:r>
          </w:p>
        </w:tc>
      </w:tr>
      <w:tr w:rsidR="001F69CE" w:rsidRPr="004D3D27" w14:paraId="2980E1A0" w14:textId="77777777" w:rsidTr="004D3D27">
        <w:trPr>
          <w:trHeight w:val="280"/>
        </w:trPr>
        <w:tc>
          <w:tcPr>
            <w:tcW w:w="766" w:type="pct"/>
          </w:tcPr>
          <w:p w14:paraId="5C9E8717" w14:textId="77777777" w:rsidR="001F69CE" w:rsidRPr="004D3D27" w:rsidRDefault="001F69CE" w:rsidP="00FD1277">
            <w:pPr>
              <w:pStyle w:val="TableStyle1"/>
              <w:spacing w:line="276" w:lineRule="auto"/>
              <w:jc w:val="both"/>
              <w:rPr>
                <w:rFonts w:asciiTheme="minorHAnsi" w:hAnsiTheme="minorHAnsi" w:cstheme="minorHAnsi"/>
                <w:b w:val="0"/>
                <w:sz w:val="22"/>
              </w:rPr>
            </w:pPr>
            <w:proofErr w:type="spellStart"/>
            <w:r w:rsidRPr="004D3D27">
              <w:rPr>
                <w:rFonts w:asciiTheme="minorHAnsi" w:hAnsiTheme="minorHAnsi" w:cstheme="minorHAnsi"/>
                <w:b w:val="0"/>
                <w:sz w:val="22"/>
              </w:rPr>
              <w:t>drawGrid</w:t>
            </w:r>
            <w:proofErr w:type="spellEnd"/>
          </w:p>
        </w:tc>
        <w:tc>
          <w:tcPr>
            <w:tcW w:w="1716" w:type="pct"/>
          </w:tcPr>
          <w:p w14:paraId="48B15DDD"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w:t>
            </w:r>
            <w:proofErr w:type="spellStart"/>
            <w:r w:rsidRPr="004D3D27">
              <w:rPr>
                <w:rFonts w:asciiTheme="minorHAnsi" w:hAnsiTheme="minorHAnsi" w:cstheme="minorHAnsi"/>
                <w:b w:val="0"/>
                <w:sz w:val="22"/>
              </w:rPr>
              <w:t>param</w:t>
            </w:r>
            <w:proofErr w:type="spellEnd"/>
            <w:r w:rsidRPr="004D3D27">
              <w:rPr>
                <w:rFonts w:asciiTheme="minorHAnsi" w:hAnsiTheme="minorHAnsi" w:cstheme="minorHAnsi"/>
                <w:b w:val="0"/>
                <w:sz w:val="22"/>
              </w:rPr>
              <w:t>]</w:t>
            </w:r>
            <w:proofErr w:type="spellStart"/>
            <w:r w:rsidRPr="004D3D27">
              <w:rPr>
                <w:rFonts w:asciiTheme="minorHAnsi" w:hAnsiTheme="minorHAnsi" w:cstheme="minorHAnsi"/>
                <w:b w:val="0"/>
                <w:sz w:val="22"/>
              </w:rPr>
              <w:t>ctx</w:t>
            </w:r>
            <w:proofErr w:type="spellEnd"/>
          </w:p>
        </w:tc>
        <w:tc>
          <w:tcPr>
            <w:tcW w:w="628" w:type="pct"/>
          </w:tcPr>
          <w:p w14:paraId="576ABF53"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Canvas context object</w:t>
            </w:r>
          </w:p>
        </w:tc>
        <w:tc>
          <w:tcPr>
            <w:tcW w:w="1890" w:type="pct"/>
          </w:tcPr>
          <w:p w14:paraId="353ABD67"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Draws a grid onto the canvas context</w:t>
            </w:r>
          </w:p>
        </w:tc>
      </w:tr>
      <w:tr w:rsidR="001F69CE" w:rsidRPr="004D3D27" w14:paraId="1DD2AEE1" w14:textId="77777777" w:rsidTr="004D3D27">
        <w:trPr>
          <w:trHeight w:val="280"/>
        </w:trPr>
        <w:tc>
          <w:tcPr>
            <w:tcW w:w="766" w:type="pct"/>
          </w:tcPr>
          <w:p w14:paraId="505C7C5C" w14:textId="77777777" w:rsidR="001F69CE" w:rsidRPr="004D3D27" w:rsidRDefault="001F69CE" w:rsidP="00FD1277">
            <w:pPr>
              <w:pStyle w:val="TableStyle1"/>
              <w:spacing w:line="276" w:lineRule="auto"/>
              <w:jc w:val="both"/>
              <w:rPr>
                <w:rFonts w:asciiTheme="minorHAnsi" w:hAnsiTheme="minorHAnsi" w:cstheme="minorHAnsi"/>
                <w:b w:val="0"/>
                <w:sz w:val="22"/>
              </w:rPr>
            </w:pPr>
            <w:proofErr w:type="spellStart"/>
            <w:r w:rsidRPr="004D3D27">
              <w:rPr>
                <w:rFonts w:asciiTheme="minorHAnsi" w:hAnsiTheme="minorHAnsi" w:cstheme="minorHAnsi"/>
                <w:b w:val="0"/>
                <w:sz w:val="22"/>
              </w:rPr>
              <w:t>drawBackground</w:t>
            </w:r>
            <w:proofErr w:type="spellEnd"/>
          </w:p>
        </w:tc>
        <w:tc>
          <w:tcPr>
            <w:tcW w:w="1716" w:type="pct"/>
          </w:tcPr>
          <w:p w14:paraId="071BA8F9"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w:t>
            </w:r>
            <w:proofErr w:type="spellStart"/>
            <w:r w:rsidRPr="004D3D27">
              <w:rPr>
                <w:rFonts w:asciiTheme="minorHAnsi" w:hAnsiTheme="minorHAnsi" w:cstheme="minorHAnsi"/>
                <w:b w:val="0"/>
                <w:sz w:val="22"/>
              </w:rPr>
              <w:t>param</w:t>
            </w:r>
            <w:proofErr w:type="spellEnd"/>
            <w:r w:rsidRPr="004D3D27">
              <w:rPr>
                <w:rFonts w:asciiTheme="minorHAnsi" w:hAnsiTheme="minorHAnsi" w:cstheme="minorHAnsi"/>
                <w:b w:val="0"/>
                <w:sz w:val="22"/>
              </w:rPr>
              <w:t>]</w:t>
            </w:r>
            <w:proofErr w:type="spellStart"/>
            <w:r w:rsidRPr="004D3D27">
              <w:rPr>
                <w:rFonts w:asciiTheme="minorHAnsi" w:hAnsiTheme="minorHAnsi" w:cstheme="minorHAnsi"/>
                <w:b w:val="0"/>
                <w:sz w:val="22"/>
              </w:rPr>
              <w:t>ctx</w:t>
            </w:r>
            <w:proofErr w:type="spellEnd"/>
          </w:p>
        </w:tc>
        <w:tc>
          <w:tcPr>
            <w:tcW w:w="628" w:type="pct"/>
          </w:tcPr>
          <w:p w14:paraId="4B2DF9E0"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Canvas context object</w:t>
            </w:r>
          </w:p>
        </w:tc>
        <w:tc>
          <w:tcPr>
            <w:tcW w:w="1890" w:type="pct"/>
          </w:tcPr>
          <w:p w14:paraId="3DD7E0AA"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Draws a rectangle over the entire canvas effectively wiping it to a single colour</w:t>
            </w:r>
          </w:p>
        </w:tc>
      </w:tr>
      <w:tr w:rsidR="001F69CE" w:rsidRPr="004D3D27" w14:paraId="4F241E8B" w14:textId="77777777" w:rsidTr="004D3D27">
        <w:trPr>
          <w:trHeight w:val="280"/>
        </w:trPr>
        <w:tc>
          <w:tcPr>
            <w:tcW w:w="766" w:type="pct"/>
          </w:tcPr>
          <w:p w14:paraId="368BAE67"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zoom</w:t>
            </w:r>
          </w:p>
        </w:tc>
        <w:tc>
          <w:tcPr>
            <w:tcW w:w="1716" w:type="pct"/>
          </w:tcPr>
          <w:p w14:paraId="27AE75E5"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w:t>
            </w:r>
            <w:proofErr w:type="spellStart"/>
            <w:r w:rsidRPr="004D3D27">
              <w:rPr>
                <w:rFonts w:asciiTheme="minorHAnsi" w:hAnsiTheme="minorHAnsi" w:cstheme="minorHAnsi"/>
                <w:b w:val="0"/>
                <w:sz w:val="22"/>
              </w:rPr>
              <w:t>param</w:t>
            </w:r>
            <w:proofErr w:type="spellEnd"/>
            <w:r w:rsidRPr="004D3D27">
              <w:rPr>
                <w:rFonts w:asciiTheme="minorHAnsi" w:hAnsiTheme="minorHAnsi" w:cstheme="minorHAnsi"/>
                <w:b w:val="0"/>
                <w:sz w:val="22"/>
              </w:rPr>
              <w:t>] level – The zoom level (positive : zoom in, negative : zoom out)</w:t>
            </w:r>
          </w:p>
        </w:tc>
        <w:tc>
          <w:tcPr>
            <w:tcW w:w="628" w:type="pct"/>
          </w:tcPr>
          <w:p w14:paraId="6AED88D0"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number</w:t>
            </w:r>
          </w:p>
        </w:tc>
        <w:tc>
          <w:tcPr>
            <w:tcW w:w="1890" w:type="pct"/>
          </w:tcPr>
          <w:p w14:paraId="35A67D5D"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Change the simulation zoom level</w:t>
            </w:r>
          </w:p>
        </w:tc>
      </w:tr>
      <w:tr w:rsidR="001F69CE" w:rsidRPr="004D3D27" w14:paraId="74BE4847" w14:textId="77777777" w:rsidTr="004D3D27">
        <w:trPr>
          <w:trHeight w:val="280"/>
        </w:trPr>
        <w:tc>
          <w:tcPr>
            <w:tcW w:w="766" w:type="pct"/>
          </w:tcPr>
          <w:p w14:paraId="37B49875" w14:textId="77777777" w:rsidR="001F69CE" w:rsidRPr="004D3D27" w:rsidRDefault="001F69CE" w:rsidP="00FD1277">
            <w:pPr>
              <w:pStyle w:val="TableStyle1"/>
              <w:spacing w:line="276" w:lineRule="auto"/>
              <w:jc w:val="both"/>
              <w:rPr>
                <w:rFonts w:asciiTheme="minorHAnsi" w:hAnsiTheme="minorHAnsi" w:cstheme="minorHAnsi"/>
                <w:b w:val="0"/>
                <w:sz w:val="22"/>
              </w:rPr>
            </w:pPr>
            <w:proofErr w:type="spellStart"/>
            <w:r w:rsidRPr="004D3D27">
              <w:rPr>
                <w:rFonts w:asciiTheme="minorHAnsi" w:hAnsiTheme="minorHAnsi" w:cstheme="minorHAnsi"/>
                <w:b w:val="0"/>
                <w:sz w:val="22"/>
              </w:rPr>
              <w:t>createMap</w:t>
            </w:r>
            <w:proofErr w:type="spellEnd"/>
          </w:p>
        </w:tc>
        <w:tc>
          <w:tcPr>
            <w:tcW w:w="1716" w:type="pct"/>
          </w:tcPr>
          <w:p w14:paraId="264991CE"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N/A</w:t>
            </w:r>
          </w:p>
        </w:tc>
        <w:tc>
          <w:tcPr>
            <w:tcW w:w="628" w:type="pct"/>
          </w:tcPr>
          <w:p w14:paraId="6F6B4262" w14:textId="77777777" w:rsidR="001F69CE" w:rsidRPr="004D3D27" w:rsidRDefault="001F69CE" w:rsidP="00FD1277">
            <w:pPr>
              <w:pStyle w:val="TableStyle1"/>
              <w:spacing w:line="276" w:lineRule="auto"/>
              <w:jc w:val="both"/>
              <w:rPr>
                <w:rFonts w:asciiTheme="minorHAnsi" w:hAnsiTheme="minorHAnsi" w:cstheme="minorHAnsi"/>
                <w:b w:val="0"/>
                <w:sz w:val="22"/>
              </w:rPr>
            </w:pPr>
          </w:p>
        </w:tc>
        <w:tc>
          <w:tcPr>
            <w:tcW w:w="1890" w:type="pct"/>
          </w:tcPr>
          <w:p w14:paraId="00DE8C70"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Create an empty map and populate it with default values</w:t>
            </w:r>
          </w:p>
        </w:tc>
      </w:tr>
    </w:tbl>
    <w:p w14:paraId="42E7B059" w14:textId="77777777" w:rsidR="001F69CE" w:rsidRDefault="001F69CE" w:rsidP="00FD1277">
      <w:pPr>
        <w:spacing w:line="276" w:lineRule="auto"/>
      </w:pPr>
    </w:p>
    <w:p w14:paraId="4D652291" w14:textId="77777777" w:rsidR="001F69CE" w:rsidRDefault="001F69CE" w:rsidP="00FD1277">
      <w:pPr>
        <w:pStyle w:val="Heading3"/>
        <w:spacing w:after="240" w:line="276" w:lineRule="auto"/>
      </w:pPr>
      <w:bookmarkStart w:id="164" w:name="_Toc383185613"/>
      <w:r>
        <w:t>Canvas</w:t>
      </w:r>
      <w:bookmarkEnd w:id="164"/>
    </w:p>
    <w:tbl>
      <w:tblPr>
        <w:tblStyle w:val="TableGrid"/>
        <w:tblW w:w="5000" w:type="pct"/>
        <w:tblLook w:val="04A0" w:firstRow="1" w:lastRow="0" w:firstColumn="1" w:lastColumn="0" w:noHBand="0" w:noVBand="1"/>
      </w:tblPr>
      <w:tblGrid>
        <w:gridCol w:w="1735"/>
        <w:gridCol w:w="4717"/>
        <w:gridCol w:w="2132"/>
        <w:gridCol w:w="5590"/>
      </w:tblGrid>
      <w:tr w:rsidR="001F69CE" w:rsidRPr="004D3D27" w14:paraId="5E4B6ABE" w14:textId="77777777" w:rsidTr="004D3D27">
        <w:trPr>
          <w:trHeight w:val="280"/>
          <w:tblHeader/>
        </w:trPr>
        <w:tc>
          <w:tcPr>
            <w:tcW w:w="612" w:type="pct"/>
          </w:tcPr>
          <w:p w14:paraId="3BEC0585" w14:textId="5B632883" w:rsidR="001F69CE" w:rsidRPr="004D3D27" w:rsidRDefault="004D3D27"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1664" w:type="pct"/>
          </w:tcPr>
          <w:p w14:paraId="689C87EB"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752" w:type="pct"/>
          </w:tcPr>
          <w:p w14:paraId="581742F2"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1972" w:type="pct"/>
          </w:tcPr>
          <w:p w14:paraId="0F70326E"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0D354107" w14:textId="77777777" w:rsidTr="004D3D27">
        <w:trPr>
          <w:trHeight w:val="280"/>
        </w:trPr>
        <w:tc>
          <w:tcPr>
            <w:tcW w:w="612" w:type="pct"/>
            <w:vMerge w:val="restart"/>
          </w:tcPr>
          <w:p w14:paraId="0E4AF17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resizeElement</w:t>
            </w:r>
            <w:proofErr w:type="spellEnd"/>
          </w:p>
        </w:tc>
        <w:tc>
          <w:tcPr>
            <w:tcW w:w="1664" w:type="pct"/>
          </w:tcPr>
          <w:p w14:paraId="6C1F028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element – The element to be resized</w:t>
            </w:r>
          </w:p>
        </w:tc>
        <w:tc>
          <w:tcPr>
            <w:tcW w:w="752" w:type="pct"/>
          </w:tcPr>
          <w:p w14:paraId="7CB1D9A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72" w:type="pct"/>
            <w:vMerge w:val="restart"/>
          </w:tcPr>
          <w:p w14:paraId="4DF6B97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Resizes a HTML element to a size</w:t>
            </w:r>
          </w:p>
        </w:tc>
      </w:tr>
      <w:tr w:rsidR="001F69CE" w:rsidRPr="004D3D27" w14:paraId="5CC09D54" w14:textId="77777777" w:rsidTr="004D3D27">
        <w:trPr>
          <w:trHeight w:val="280"/>
        </w:trPr>
        <w:tc>
          <w:tcPr>
            <w:tcW w:w="612" w:type="pct"/>
            <w:vMerge/>
          </w:tcPr>
          <w:p w14:paraId="4F0C71A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2B6FD6E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size – The new size of the element</w:t>
            </w:r>
          </w:p>
        </w:tc>
        <w:tc>
          <w:tcPr>
            <w:tcW w:w="752" w:type="pct"/>
          </w:tcPr>
          <w:p w14:paraId="7C9506B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number, height: number</w:t>
            </w:r>
          </w:p>
        </w:tc>
        <w:tc>
          <w:tcPr>
            <w:tcW w:w="1972" w:type="pct"/>
            <w:vMerge/>
          </w:tcPr>
          <w:p w14:paraId="7C301C7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27D7921" w14:textId="77777777" w:rsidTr="004D3D27">
        <w:trPr>
          <w:trHeight w:val="280"/>
        </w:trPr>
        <w:tc>
          <w:tcPr>
            <w:tcW w:w="612" w:type="pct"/>
            <w:vMerge w:val="restart"/>
          </w:tcPr>
          <w:p w14:paraId="64607DD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drawRect</w:t>
            </w:r>
            <w:proofErr w:type="spellEnd"/>
          </w:p>
        </w:tc>
        <w:tc>
          <w:tcPr>
            <w:tcW w:w="1664" w:type="pct"/>
          </w:tcPr>
          <w:p w14:paraId="64C8E1F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ctx</w:t>
            </w:r>
            <w:proofErr w:type="spellEnd"/>
            <w:r w:rsidRPr="004D3D27">
              <w:rPr>
                <w:rFonts w:asciiTheme="minorHAnsi" w:hAnsiTheme="minorHAnsi" w:cstheme="minorHAnsi"/>
                <w:b w:val="0"/>
                <w:sz w:val="22"/>
                <w:szCs w:val="22"/>
              </w:rPr>
              <w:t xml:space="preserve"> – The canvas context</w:t>
            </w:r>
          </w:p>
        </w:tc>
        <w:tc>
          <w:tcPr>
            <w:tcW w:w="752" w:type="pct"/>
          </w:tcPr>
          <w:p w14:paraId="0991D5C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972" w:type="pct"/>
            <w:vMerge w:val="restart"/>
          </w:tcPr>
          <w:p w14:paraId="3AC27E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 rectangle onto a canvas context</w:t>
            </w:r>
          </w:p>
        </w:tc>
      </w:tr>
      <w:tr w:rsidR="001F69CE" w:rsidRPr="004D3D27" w14:paraId="5EF48AA2" w14:textId="77777777" w:rsidTr="004D3D27">
        <w:trPr>
          <w:trHeight w:val="280"/>
        </w:trPr>
        <w:tc>
          <w:tcPr>
            <w:tcW w:w="612" w:type="pct"/>
            <w:vMerge/>
          </w:tcPr>
          <w:p w14:paraId="329CD0A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44FCDB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coord</w:t>
            </w:r>
            <w:proofErr w:type="spellEnd"/>
            <w:r w:rsidRPr="004D3D27">
              <w:rPr>
                <w:rFonts w:asciiTheme="minorHAnsi" w:hAnsiTheme="minorHAnsi" w:cstheme="minorHAnsi"/>
                <w:b w:val="0"/>
                <w:sz w:val="22"/>
                <w:szCs w:val="22"/>
              </w:rPr>
              <w:t xml:space="preserve"> – The coordinate of the top left corner</w:t>
            </w:r>
          </w:p>
        </w:tc>
        <w:tc>
          <w:tcPr>
            <w:tcW w:w="752" w:type="pct"/>
          </w:tcPr>
          <w:p w14:paraId="3379BE4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72" w:type="pct"/>
            <w:vMerge/>
          </w:tcPr>
          <w:p w14:paraId="6084BA8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16BE481" w14:textId="77777777" w:rsidTr="004D3D27">
        <w:trPr>
          <w:trHeight w:val="280"/>
        </w:trPr>
        <w:tc>
          <w:tcPr>
            <w:tcW w:w="612" w:type="pct"/>
            <w:vMerge/>
          </w:tcPr>
          <w:p w14:paraId="66774E8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0A0C7D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size – The size of the rectangle</w:t>
            </w:r>
          </w:p>
        </w:tc>
        <w:tc>
          <w:tcPr>
            <w:tcW w:w="752" w:type="pct"/>
          </w:tcPr>
          <w:p w14:paraId="1C38F19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number, height: number</w:t>
            </w:r>
          </w:p>
        </w:tc>
        <w:tc>
          <w:tcPr>
            <w:tcW w:w="1972" w:type="pct"/>
            <w:vMerge/>
          </w:tcPr>
          <w:p w14:paraId="4F9851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2F63037" w14:textId="77777777" w:rsidTr="004D3D27">
        <w:trPr>
          <w:trHeight w:val="280"/>
        </w:trPr>
        <w:tc>
          <w:tcPr>
            <w:tcW w:w="612" w:type="pct"/>
            <w:vMerge/>
          </w:tcPr>
          <w:p w14:paraId="4329FA1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3C6BF3E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fillColour</w:t>
            </w:r>
            <w:proofErr w:type="spellEnd"/>
            <w:r w:rsidRPr="004D3D27">
              <w:rPr>
                <w:rFonts w:asciiTheme="minorHAnsi" w:hAnsiTheme="minorHAnsi" w:cstheme="minorHAnsi"/>
                <w:b w:val="0"/>
                <w:sz w:val="22"/>
                <w:szCs w:val="22"/>
              </w:rPr>
              <w:t xml:space="preserve"> – The colour of the rectangle</w:t>
            </w:r>
          </w:p>
        </w:tc>
        <w:tc>
          <w:tcPr>
            <w:tcW w:w="752" w:type="pct"/>
          </w:tcPr>
          <w:p w14:paraId="1479FEC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vMerge/>
          </w:tcPr>
          <w:p w14:paraId="272FE1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B87FC1A" w14:textId="77777777" w:rsidTr="004D3D27">
        <w:trPr>
          <w:trHeight w:val="280"/>
        </w:trPr>
        <w:tc>
          <w:tcPr>
            <w:tcW w:w="612" w:type="pct"/>
            <w:vMerge/>
          </w:tcPr>
          <w:p w14:paraId="69A497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6A513A2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strokeColour</w:t>
            </w:r>
            <w:proofErr w:type="spellEnd"/>
            <w:r w:rsidRPr="004D3D27">
              <w:rPr>
                <w:rFonts w:asciiTheme="minorHAnsi" w:hAnsiTheme="minorHAnsi" w:cstheme="minorHAnsi"/>
                <w:b w:val="0"/>
                <w:sz w:val="22"/>
                <w:szCs w:val="22"/>
              </w:rPr>
              <w:t xml:space="preserve"> – The colour of the rectangles boarder (default: ‘#000000’)</w:t>
            </w:r>
          </w:p>
        </w:tc>
        <w:tc>
          <w:tcPr>
            <w:tcW w:w="752" w:type="pct"/>
          </w:tcPr>
          <w:p w14:paraId="493023E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vMerge/>
          </w:tcPr>
          <w:p w14:paraId="56DD86C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11F32AF" w14:textId="77777777" w:rsidTr="004D3D27">
        <w:trPr>
          <w:trHeight w:val="280"/>
        </w:trPr>
        <w:tc>
          <w:tcPr>
            <w:tcW w:w="612" w:type="pct"/>
            <w:vMerge/>
          </w:tcPr>
          <w:p w14:paraId="7ADF1E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5C9B4E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lineWidth</w:t>
            </w:r>
            <w:proofErr w:type="spellEnd"/>
            <w:r w:rsidRPr="004D3D27">
              <w:rPr>
                <w:rFonts w:asciiTheme="minorHAnsi" w:hAnsiTheme="minorHAnsi" w:cstheme="minorHAnsi"/>
                <w:b w:val="0"/>
                <w:sz w:val="22"/>
                <w:szCs w:val="22"/>
              </w:rPr>
              <w:t xml:space="preserve"> – The width of the border (default: 0)</w:t>
            </w:r>
          </w:p>
        </w:tc>
        <w:tc>
          <w:tcPr>
            <w:tcW w:w="752" w:type="pct"/>
          </w:tcPr>
          <w:p w14:paraId="4D2A5FF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6DAF82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692314F" w14:textId="77777777" w:rsidTr="004D3D27">
        <w:trPr>
          <w:trHeight w:val="280"/>
        </w:trPr>
        <w:tc>
          <w:tcPr>
            <w:tcW w:w="612" w:type="pct"/>
            <w:vMerge w:val="restart"/>
          </w:tcPr>
          <w:p w14:paraId="24E814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drawLine</w:t>
            </w:r>
            <w:proofErr w:type="spellEnd"/>
          </w:p>
        </w:tc>
        <w:tc>
          <w:tcPr>
            <w:tcW w:w="1664" w:type="pct"/>
          </w:tcPr>
          <w:p w14:paraId="765BE44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ctx</w:t>
            </w:r>
            <w:proofErr w:type="spellEnd"/>
            <w:r w:rsidRPr="004D3D27">
              <w:rPr>
                <w:rFonts w:asciiTheme="minorHAnsi" w:hAnsiTheme="minorHAnsi" w:cstheme="minorHAnsi"/>
                <w:b w:val="0"/>
                <w:sz w:val="22"/>
                <w:szCs w:val="22"/>
              </w:rPr>
              <w:t xml:space="preserve"> – The context which the line will be drawn onto</w:t>
            </w:r>
          </w:p>
        </w:tc>
        <w:tc>
          <w:tcPr>
            <w:tcW w:w="752" w:type="pct"/>
          </w:tcPr>
          <w:p w14:paraId="3E5292B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972" w:type="pct"/>
            <w:vMerge w:val="restart"/>
          </w:tcPr>
          <w:p w14:paraId="00D42B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 line onto a canvas context</w:t>
            </w:r>
          </w:p>
        </w:tc>
      </w:tr>
      <w:tr w:rsidR="001F69CE" w:rsidRPr="004D3D27" w14:paraId="4DF132FC" w14:textId="77777777" w:rsidTr="004D3D27">
        <w:trPr>
          <w:trHeight w:val="280"/>
        </w:trPr>
        <w:tc>
          <w:tcPr>
            <w:tcW w:w="612" w:type="pct"/>
            <w:vMerge/>
          </w:tcPr>
          <w:p w14:paraId="117A9F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2847F98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coord1 – The coordinate of the starting point</w:t>
            </w:r>
          </w:p>
        </w:tc>
        <w:tc>
          <w:tcPr>
            <w:tcW w:w="752" w:type="pct"/>
          </w:tcPr>
          <w:p w14:paraId="6C3D96C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72" w:type="pct"/>
            <w:vMerge/>
          </w:tcPr>
          <w:p w14:paraId="11CF04A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79DCADF" w14:textId="77777777" w:rsidTr="004D3D27">
        <w:trPr>
          <w:trHeight w:val="280"/>
        </w:trPr>
        <w:tc>
          <w:tcPr>
            <w:tcW w:w="612" w:type="pct"/>
            <w:vMerge/>
          </w:tcPr>
          <w:p w14:paraId="393DC49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11AC97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coord2 – The coordinate of the end point</w:t>
            </w:r>
          </w:p>
        </w:tc>
        <w:tc>
          <w:tcPr>
            <w:tcW w:w="752" w:type="pct"/>
          </w:tcPr>
          <w:p w14:paraId="2539E2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72" w:type="pct"/>
            <w:vMerge/>
          </w:tcPr>
          <w:p w14:paraId="38B8E1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767EA6D" w14:textId="77777777" w:rsidTr="004D3D27">
        <w:trPr>
          <w:trHeight w:val="280"/>
        </w:trPr>
        <w:tc>
          <w:tcPr>
            <w:tcW w:w="612" w:type="pct"/>
            <w:vMerge/>
          </w:tcPr>
          <w:p w14:paraId="6B7C94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254B2B3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strokeColour</w:t>
            </w:r>
            <w:proofErr w:type="spellEnd"/>
            <w:r w:rsidRPr="004D3D27">
              <w:rPr>
                <w:rFonts w:asciiTheme="minorHAnsi" w:hAnsiTheme="minorHAnsi" w:cstheme="minorHAnsi"/>
                <w:b w:val="0"/>
                <w:sz w:val="22"/>
                <w:szCs w:val="22"/>
              </w:rPr>
              <w:t xml:space="preserve"> – The stroke colour of the line</w:t>
            </w:r>
          </w:p>
        </w:tc>
        <w:tc>
          <w:tcPr>
            <w:tcW w:w="752" w:type="pct"/>
          </w:tcPr>
          <w:p w14:paraId="4FC517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vMerge/>
          </w:tcPr>
          <w:p w14:paraId="571E7B2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F8BF828" w14:textId="77777777" w:rsidTr="004D3D27">
        <w:trPr>
          <w:trHeight w:val="280"/>
        </w:trPr>
        <w:tc>
          <w:tcPr>
            <w:tcW w:w="612" w:type="pct"/>
            <w:vMerge/>
          </w:tcPr>
          <w:p w14:paraId="78992E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278ECCE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lineWidth</w:t>
            </w:r>
            <w:proofErr w:type="spellEnd"/>
            <w:r w:rsidRPr="004D3D27">
              <w:rPr>
                <w:rFonts w:asciiTheme="minorHAnsi" w:hAnsiTheme="minorHAnsi" w:cstheme="minorHAnsi"/>
                <w:b w:val="0"/>
                <w:sz w:val="22"/>
                <w:szCs w:val="22"/>
              </w:rPr>
              <w:t xml:space="preserve"> – The width of the stroke</w:t>
            </w:r>
          </w:p>
        </w:tc>
        <w:tc>
          <w:tcPr>
            <w:tcW w:w="752" w:type="pct"/>
          </w:tcPr>
          <w:p w14:paraId="2C5844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514C19F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F3A4CD7" w14:textId="77777777" w:rsidTr="004D3D27">
        <w:trPr>
          <w:trHeight w:val="280"/>
        </w:trPr>
        <w:tc>
          <w:tcPr>
            <w:tcW w:w="612" w:type="pct"/>
            <w:vMerge w:val="restart"/>
          </w:tcPr>
          <w:p w14:paraId="67BC0C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drawArc</w:t>
            </w:r>
            <w:proofErr w:type="spellEnd"/>
          </w:p>
        </w:tc>
        <w:tc>
          <w:tcPr>
            <w:tcW w:w="1664" w:type="pct"/>
          </w:tcPr>
          <w:p w14:paraId="34486CE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xml:space="preserve">] </w:t>
            </w:r>
            <w:proofErr w:type="spellStart"/>
            <w:r w:rsidRPr="004D3D27">
              <w:rPr>
                <w:rFonts w:asciiTheme="minorHAnsi" w:hAnsiTheme="minorHAnsi" w:cstheme="minorHAnsi"/>
                <w:b w:val="0"/>
                <w:sz w:val="22"/>
                <w:szCs w:val="22"/>
              </w:rPr>
              <w:t>ctx</w:t>
            </w:r>
            <w:proofErr w:type="spellEnd"/>
            <w:r w:rsidRPr="004D3D27">
              <w:rPr>
                <w:rFonts w:asciiTheme="minorHAnsi" w:hAnsiTheme="minorHAnsi" w:cstheme="minorHAnsi"/>
                <w:b w:val="0"/>
                <w:sz w:val="22"/>
                <w:szCs w:val="22"/>
              </w:rPr>
              <w:t xml:space="preserve"> – The canvas context which the arc will be drawn onto</w:t>
            </w:r>
          </w:p>
        </w:tc>
        <w:tc>
          <w:tcPr>
            <w:tcW w:w="752" w:type="pct"/>
          </w:tcPr>
          <w:p w14:paraId="598702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972" w:type="pct"/>
            <w:vMerge w:val="restart"/>
          </w:tcPr>
          <w:p w14:paraId="2B8382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an arc onto a canvas context</w:t>
            </w:r>
          </w:p>
        </w:tc>
      </w:tr>
      <w:tr w:rsidR="001F69CE" w:rsidRPr="004D3D27" w14:paraId="0F5BBC7A" w14:textId="77777777" w:rsidTr="004D3D27">
        <w:trPr>
          <w:trHeight w:val="280"/>
        </w:trPr>
        <w:tc>
          <w:tcPr>
            <w:tcW w:w="612" w:type="pct"/>
            <w:vMerge/>
          </w:tcPr>
          <w:p w14:paraId="2AA2D44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43B7AC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coord</w:t>
            </w:r>
            <w:proofErr w:type="spellEnd"/>
            <w:r w:rsidRPr="004D3D27">
              <w:rPr>
                <w:rFonts w:asciiTheme="minorHAnsi" w:hAnsiTheme="minorHAnsi" w:cstheme="minorHAnsi"/>
                <w:b w:val="0"/>
                <w:sz w:val="22"/>
                <w:szCs w:val="22"/>
              </w:rPr>
              <w:t xml:space="preserve"> – The coordinate of the centre of the arc</w:t>
            </w:r>
          </w:p>
        </w:tc>
        <w:tc>
          <w:tcPr>
            <w:tcW w:w="752" w:type="pct"/>
          </w:tcPr>
          <w:p w14:paraId="785F71C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72" w:type="pct"/>
            <w:vMerge/>
          </w:tcPr>
          <w:p w14:paraId="009C830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17C5C06" w14:textId="77777777" w:rsidTr="004D3D27">
        <w:trPr>
          <w:trHeight w:val="280"/>
        </w:trPr>
        <w:tc>
          <w:tcPr>
            <w:tcW w:w="612" w:type="pct"/>
            <w:vMerge/>
          </w:tcPr>
          <w:p w14:paraId="4D5A3D6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19F1AC4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radius – The radius of the arc</w:t>
            </w:r>
          </w:p>
        </w:tc>
        <w:tc>
          <w:tcPr>
            <w:tcW w:w="752" w:type="pct"/>
          </w:tcPr>
          <w:p w14:paraId="676A45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72F6648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4C86DD5" w14:textId="77777777" w:rsidTr="004D3D27">
        <w:trPr>
          <w:trHeight w:val="280"/>
        </w:trPr>
        <w:tc>
          <w:tcPr>
            <w:tcW w:w="612" w:type="pct"/>
            <w:vMerge/>
          </w:tcPr>
          <w:p w14:paraId="4AE334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0952FF9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startAngle</w:t>
            </w:r>
            <w:proofErr w:type="spellEnd"/>
            <w:r w:rsidRPr="004D3D27">
              <w:rPr>
                <w:rFonts w:asciiTheme="minorHAnsi" w:hAnsiTheme="minorHAnsi" w:cstheme="minorHAnsi"/>
                <w:b w:val="0"/>
                <w:sz w:val="22"/>
                <w:szCs w:val="22"/>
              </w:rPr>
              <w:t xml:space="preserve"> – The angle from the horizontal to start the arc at (clockwise)</w:t>
            </w:r>
          </w:p>
        </w:tc>
        <w:tc>
          <w:tcPr>
            <w:tcW w:w="752" w:type="pct"/>
          </w:tcPr>
          <w:p w14:paraId="502459D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1D983F7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2884476" w14:textId="77777777" w:rsidTr="004D3D27">
        <w:trPr>
          <w:trHeight w:val="280"/>
        </w:trPr>
        <w:tc>
          <w:tcPr>
            <w:tcW w:w="612" w:type="pct"/>
            <w:vMerge/>
          </w:tcPr>
          <w:p w14:paraId="482A72E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1F86B8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endAngle</w:t>
            </w:r>
            <w:proofErr w:type="spellEnd"/>
            <w:r w:rsidRPr="004D3D27">
              <w:rPr>
                <w:rFonts w:asciiTheme="minorHAnsi" w:hAnsiTheme="minorHAnsi" w:cstheme="minorHAnsi"/>
                <w:b w:val="0"/>
                <w:sz w:val="22"/>
                <w:szCs w:val="22"/>
              </w:rPr>
              <w:t xml:space="preserve"> – The angle from the horizontal to stop the arc at (clockwise)</w:t>
            </w:r>
          </w:p>
        </w:tc>
        <w:tc>
          <w:tcPr>
            <w:tcW w:w="752" w:type="pct"/>
          </w:tcPr>
          <w:p w14:paraId="0E5CE88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1D51B48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27CEF09" w14:textId="77777777" w:rsidTr="004D3D27">
        <w:trPr>
          <w:trHeight w:val="280"/>
        </w:trPr>
        <w:tc>
          <w:tcPr>
            <w:tcW w:w="612" w:type="pct"/>
            <w:vMerge/>
          </w:tcPr>
          <w:p w14:paraId="20B748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326129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strokeColour</w:t>
            </w:r>
            <w:proofErr w:type="spellEnd"/>
            <w:r w:rsidRPr="004D3D27">
              <w:rPr>
                <w:rFonts w:asciiTheme="minorHAnsi" w:hAnsiTheme="minorHAnsi" w:cstheme="minorHAnsi"/>
                <w:b w:val="0"/>
                <w:sz w:val="22"/>
                <w:szCs w:val="22"/>
              </w:rPr>
              <w:t xml:space="preserve"> – The stroke colour of the arc</w:t>
            </w:r>
          </w:p>
        </w:tc>
        <w:tc>
          <w:tcPr>
            <w:tcW w:w="752" w:type="pct"/>
          </w:tcPr>
          <w:p w14:paraId="54785EE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vMerge/>
          </w:tcPr>
          <w:p w14:paraId="28DEB2C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C8B07A6" w14:textId="77777777" w:rsidTr="004D3D27">
        <w:trPr>
          <w:trHeight w:val="280"/>
        </w:trPr>
        <w:tc>
          <w:tcPr>
            <w:tcW w:w="612" w:type="pct"/>
            <w:vMerge/>
          </w:tcPr>
          <w:p w14:paraId="0DEAD9F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05B91E0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lineWidth</w:t>
            </w:r>
            <w:proofErr w:type="spellEnd"/>
            <w:r w:rsidRPr="004D3D27">
              <w:rPr>
                <w:rFonts w:asciiTheme="minorHAnsi" w:hAnsiTheme="minorHAnsi" w:cstheme="minorHAnsi"/>
                <w:b w:val="0"/>
                <w:sz w:val="22"/>
                <w:szCs w:val="22"/>
              </w:rPr>
              <w:t xml:space="preserve"> – The width of the stroke</w:t>
            </w:r>
          </w:p>
        </w:tc>
        <w:tc>
          <w:tcPr>
            <w:tcW w:w="752" w:type="pct"/>
          </w:tcPr>
          <w:p w14:paraId="29C17A4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7E7C2B0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4FF6D30" w14:textId="77777777" w:rsidTr="004D3D27">
        <w:trPr>
          <w:trHeight w:val="280"/>
        </w:trPr>
        <w:tc>
          <w:tcPr>
            <w:tcW w:w="612" w:type="pct"/>
            <w:vMerge/>
          </w:tcPr>
          <w:p w14:paraId="7CB16B5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3D706C3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fillColour</w:t>
            </w:r>
            <w:proofErr w:type="spellEnd"/>
            <w:r w:rsidRPr="004D3D27">
              <w:rPr>
                <w:rFonts w:asciiTheme="minorHAnsi" w:hAnsiTheme="minorHAnsi" w:cstheme="minorHAnsi"/>
                <w:b w:val="0"/>
                <w:sz w:val="22"/>
                <w:szCs w:val="22"/>
              </w:rPr>
              <w:t xml:space="preserve"> – The colour of the arc</w:t>
            </w:r>
          </w:p>
        </w:tc>
        <w:tc>
          <w:tcPr>
            <w:tcW w:w="752" w:type="pct"/>
          </w:tcPr>
          <w:p w14:paraId="1CF4FC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vMerge/>
          </w:tcPr>
          <w:p w14:paraId="7D788E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D00D44B" w14:textId="77777777" w:rsidTr="004D3D27">
        <w:trPr>
          <w:trHeight w:val="280"/>
        </w:trPr>
        <w:tc>
          <w:tcPr>
            <w:tcW w:w="612" w:type="pct"/>
            <w:vMerge w:val="restart"/>
          </w:tcPr>
          <w:p w14:paraId="260C963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drawCircle</w:t>
            </w:r>
            <w:proofErr w:type="spellEnd"/>
          </w:p>
        </w:tc>
        <w:tc>
          <w:tcPr>
            <w:tcW w:w="1664" w:type="pct"/>
          </w:tcPr>
          <w:p w14:paraId="4BEAA1C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xml:space="preserve">] </w:t>
            </w:r>
            <w:proofErr w:type="spellStart"/>
            <w:r w:rsidRPr="004D3D27">
              <w:rPr>
                <w:rFonts w:asciiTheme="minorHAnsi" w:hAnsiTheme="minorHAnsi" w:cstheme="minorHAnsi"/>
                <w:b w:val="0"/>
                <w:sz w:val="22"/>
                <w:szCs w:val="22"/>
              </w:rPr>
              <w:t>ctx</w:t>
            </w:r>
            <w:proofErr w:type="spellEnd"/>
            <w:r w:rsidRPr="004D3D27">
              <w:rPr>
                <w:rFonts w:asciiTheme="minorHAnsi" w:hAnsiTheme="minorHAnsi" w:cstheme="minorHAnsi"/>
                <w:b w:val="0"/>
                <w:sz w:val="22"/>
                <w:szCs w:val="22"/>
              </w:rPr>
              <w:t xml:space="preserve"> – The canvas context which the circle will be drawn onto</w:t>
            </w:r>
          </w:p>
        </w:tc>
        <w:tc>
          <w:tcPr>
            <w:tcW w:w="752" w:type="pct"/>
          </w:tcPr>
          <w:p w14:paraId="034D302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972" w:type="pct"/>
          </w:tcPr>
          <w:p w14:paraId="433E02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 circle onto a canvas context</w:t>
            </w:r>
          </w:p>
        </w:tc>
      </w:tr>
      <w:tr w:rsidR="001F69CE" w:rsidRPr="004D3D27" w14:paraId="7499D03F" w14:textId="77777777" w:rsidTr="004D3D27">
        <w:trPr>
          <w:trHeight w:val="280"/>
        </w:trPr>
        <w:tc>
          <w:tcPr>
            <w:tcW w:w="612" w:type="pct"/>
            <w:vMerge/>
          </w:tcPr>
          <w:p w14:paraId="63DD23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35A11E7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coord</w:t>
            </w:r>
            <w:proofErr w:type="spellEnd"/>
            <w:r w:rsidRPr="004D3D27">
              <w:rPr>
                <w:rFonts w:asciiTheme="minorHAnsi" w:hAnsiTheme="minorHAnsi" w:cstheme="minorHAnsi"/>
                <w:b w:val="0"/>
                <w:sz w:val="22"/>
                <w:szCs w:val="22"/>
              </w:rPr>
              <w:t xml:space="preserve"> – The coordinate of the centre of the circle</w:t>
            </w:r>
          </w:p>
        </w:tc>
        <w:tc>
          <w:tcPr>
            <w:tcW w:w="752" w:type="pct"/>
          </w:tcPr>
          <w:p w14:paraId="01198F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72" w:type="pct"/>
          </w:tcPr>
          <w:p w14:paraId="4C94695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B7A825F" w14:textId="77777777" w:rsidTr="004D3D27">
        <w:trPr>
          <w:trHeight w:val="280"/>
        </w:trPr>
        <w:tc>
          <w:tcPr>
            <w:tcW w:w="612" w:type="pct"/>
            <w:vMerge/>
          </w:tcPr>
          <w:p w14:paraId="4BD6FB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117CEA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radius – The radius of the circle</w:t>
            </w:r>
          </w:p>
        </w:tc>
        <w:tc>
          <w:tcPr>
            <w:tcW w:w="752" w:type="pct"/>
          </w:tcPr>
          <w:p w14:paraId="0043A6E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tcPr>
          <w:p w14:paraId="3E6673F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1BE2694" w14:textId="77777777" w:rsidTr="004D3D27">
        <w:trPr>
          <w:trHeight w:val="280"/>
        </w:trPr>
        <w:tc>
          <w:tcPr>
            <w:tcW w:w="612" w:type="pct"/>
            <w:vMerge/>
          </w:tcPr>
          <w:p w14:paraId="25E869F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603672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fillColour</w:t>
            </w:r>
            <w:proofErr w:type="spellEnd"/>
            <w:r w:rsidRPr="004D3D27">
              <w:rPr>
                <w:rFonts w:asciiTheme="minorHAnsi" w:hAnsiTheme="minorHAnsi" w:cstheme="minorHAnsi"/>
                <w:b w:val="0"/>
                <w:sz w:val="22"/>
                <w:szCs w:val="22"/>
              </w:rPr>
              <w:t xml:space="preserve"> – The colour of the circle</w:t>
            </w:r>
          </w:p>
        </w:tc>
        <w:tc>
          <w:tcPr>
            <w:tcW w:w="752" w:type="pct"/>
          </w:tcPr>
          <w:p w14:paraId="23C86C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tcPr>
          <w:p w14:paraId="5AE4AC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1A11128" w14:textId="77777777" w:rsidTr="004D3D27">
        <w:trPr>
          <w:trHeight w:val="280"/>
        </w:trPr>
        <w:tc>
          <w:tcPr>
            <w:tcW w:w="612" w:type="pct"/>
          </w:tcPr>
          <w:p w14:paraId="46DAA9B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clearCanvas</w:t>
            </w:r>
            <w:proofErr w:type="spellEnd"/>
          </w:p>
        </w:tc>
        <w:tc>
          <w:tcPr>
            <w:tcW w:w="1664" w:type="pct"/>
          </w:tcPr>
          <w:p w14:paraId="4DACF8C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xml:space="preserve">] </w:t>
            </w:r>
            <w:proofErr w:type="spellStart"/>
            <w:r w:rsidRPr="004D3D27">
              <w:rPr>
                <w:rFonts w:asciiTheme="minorHAnsi" w:hAnsiTheme="minorHAnsi" w:cstheme="minorHAnsi"/>
                <w:b w:val="0"/>
                <w:sz w:val="22"/>
                <w:szCs w:val="22"/>
              </w:rPr>
              <w:t>ctx</w:t>
            </w:r>
            <w:proofErr w:type="spellEnd"/>
            <w:r w:rsidRPr="004D3D27">
              <w:rPr>
                <w:rFonts w:asciiTheme="minorHAnsi" w:hAnsiTheme="minorHAnsi" w:cstheme="minorHAnsi"/>
                <w:b w:val="0"/>
                <w:sz w:val="22"/>
                <w:szCs w:val="22"/>
              </w:rPr>
              <w:t xml:space="preserve"> – The canvas context</w:t>
            </w:r>
          </w:p>
        </w:tc>
        <w:tc>
          <w:tcPr>
            <w:tcW w:w="752" w:type="pct"/>
          </w:tcPr>
          <w:p w14:paraId="7FD04EA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972" w:type="pct"/>
          </w:tcPr>
          <w:p w14:paraId="7565E8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 rectangle over the entire canvas effectively wiping it to a single colour (</w:t>
            </w:r>
            <w:r w:rsidRPr="004D3D27">
              <w:rPr>
                <w:rStyle w:val="CodeinlineChar"/>
                <w:b w:val="0"/>
              </w:rPr>
              <w:t>OUT_OF_BOUNDS_COLOUR</w:t>
            </w:r>
            <w:r w:rsidRPr="004D3D27">
              <w:rPr>
                <w:rFonts w:asciiTheme="minorHAnsi" w:hAnsiTheme="minorHAnsi" w:cstheme="minorHAnsi"/>
                <w:b w:val="0"/>
                <w:sz w:val="22"/>
                <w:szCs w:val="22"/>
              </w:rPr>
              <w:t>)</w:t>
            </w:r>
          </w:p>
        </w:tc>
      </w:tr>
    </w:tbl>
    <w:p w14:paraId="7B1C2224" w14:textId="77777777" w:rsidR="001F69CE" w:rsidRDefault="001F69CE" w:rsidP="00FD1277">
      <w:pPr>
        <w:spacing w:line="276" w:lineRule="auto"/>
      </w:pPr>
    </w:p>
    <w:p w14:paraId="0156AD87" w14:textId="77777777" w:rsidR="001F69CE" w:rsidRDefault="001F69CE" w:rsidP="00FD1277">
      <w:pPr>
        <w:pStyle w:val="Heading3"/>
        <w:spacing w:after="240" w:line="276" w:lineRule="auto"/>
      </w:pPr>
      <w:bookmarkStart w:id="165" w:name="_Toc383185614"/>
      <w:r>
        <w:t>Utilities</w:t>
      </w:r>
      <w:bookmarkEnd w:id="165"/>
    </w:p>
    <w:tbl>
      <w:tblPr>
        <w:tblStyle w:val="TableGrid"/>
        <w:tblW w:w="5000" w:type="pct"/>
        <w:tblLook w:val="04A0" w:firstRow="1" w:lastRow="0" w:firstColumn="1" w:lastColumn="0" w:noHBand="0" w:noVBand="1"/>
      </w:tblPr>
      <w:tblGrid>
        <w:gridCol w:w="1749"/>
        <w:gridCol w:w="4468"/>
        <w:gridCol w:w="2296"/>
        <w:gridCol w:w="5661"/>
      </w:tblGrid>
      <w:tr w:rsidR="001F69CE" w:rsidRPr="004D3D27" w14:paraId="77083BAD" w14:textId="77777777" w:rsidTr="004D3D27">
        <w:trPr>
          <w:trHeight w:val="280"/>
          <w:tblHeader/>
        </w:trPr>
        <w:tc>
          <w:tcPr>
            <w:tcW w:w="617" w:type="pct"/>
          </w:tcPr>
          <w:p w14:paraId="754BBDA0" w14:textId="044DC1B1" w:rsidR="001F69CE" w:rsidRPr="004D3D27" w:rsidRDefault="004D3D27" w:rsidP="004D3D27">
            <w:pPr>
              <w:pStyle w:val="TableStyle1"/>
              <w:spacing w:line="276" w:lineRule="auto"/>
              <w:jc w:val="center"/>
              <w:rPr>
                <w:rFonts w:asciiTheme="minorHAnsi" w:hAnsiTheme="minorHAnsi" w:cstheme="minorHAnsi"/>
                <w:sz w:val="24"/>
                <w:szCs w:val="22"/>
              </w:rPr>
            </w:pPr>
            <w:r>
              <w:rPr>
                <w:rFonts w:asciiTheme="minorHAnsi" w:hAnsiTheme="minorHAnsi" w:cstheme="minorHAnsi"/>
                <w:sz w:val="24"/>
                <w:szCs w:val="22"/>
              </w:rPr>
              <w:t>Function name</w:t>
            </w:r>
          </w:p>
        </w:tc>
        <w:tc>
          <w:tcPr>
            <w:tcW w:w="1576" w:type="pct"/>
          </w:tcPr>
          <w:p w14:paraId="75B69C0F"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810" w:type="pct"/>
          </w:tcPr>
          <w:p w14:paraId="798DD745"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1997" w:type="pct"/>
          </w:tcPr>
          <w:p w14:paraId="51885A97"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35E1D342" w14:textId="77777777" w:rsidTr="004D3D27">
        <w:trPr>
          <w:trHeight w:val="280"/>
        </w:trPr>
        <w:tc>
          <w:tcPr>
            <w:tcW w:w="617" w:type="pct"/>
          </w:tcPr>
          <w:p w14:paraId="11E6607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randInt</w:t>
            </w:r>
            <w:proofErr w:type="spellEnd"/>
          </w:p>
        </w:tc>
        <w:tc>
          <w:tcPr>
            <w:tcW w:w="1576" w:type="pct"/>
          </w:tcPr>
          <w:p w14:paraId="4E0FC8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]range – The range inclusive</w:t>
            </w:r>
          </w:p>
        </w:tc>
        <w:tc>
          <w:tcPr>
            <w:tcW w:w="810" w:type="pct"/>
          </w:tcPr>
          <w:p w14:paraId="4E9B93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 integer, max: integer</w:t>
            </w:r>
          </w:p>
        </w:tc>
        <w:tc>
          <w:tcPr>
            <w:tcW w:w="1997" w:type="pct"/>
          </w:tcPr>
          <w:p w14:paraId="41717F9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 random integer within a specific range</w:t>
            </w:r>
          </w:p>
          <w:p w14:paraId="3A38F37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integer – The random number</w:t>
            </w:r>
          </w:p>
        </w:tc>
      </w:tr>
      <w:tr w:rsidR="001F69CE" w:rsidRPr="004D3D27" w14:paraId="2D5B77F6" w14:textId="77777777" w:rsidTr="004D3D27">
        <w:trPr>
          <w:trHeight w:val="280"/>
        </w:trPr>
        <w:tc>
          <w:tcPr>
            <w:tcW w:w="617" w:type="pct"/>
          </w:tcPr>
          <w:p w14:paraId="3372647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randFloat</w:t>
            </w:r>
            <w:proofErr w:type="spellEnd"/>
          </w:p>
        </w:tc>
        <w:tc>
          <w:tcPr>
            <w:tcW w:w="1576" w:type="pct"/>
          </w:tcPr>
          <w:p w14:paraId="4684183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]range – The range inclusive</w:t>
            </w:r>
          </w:p>
        </w:tc>
        <w:tc>
          <w:tcPr>
            <w:tcW w:w="810" w:type="pct"/>
          </w:tcPr>
          <w:p w14:paraId="54A2F08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 number, max: number</w:t>
            </w:r>
          </w:p>
        </w:tc>
        <w:tc>
          <w:tcPr>
            <w:tcW w:w="1997" w:type="pct"/>
          </w:tcPr>
          <w:p w14:paraId="09F1EAA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 random float within a specific range</w:t>
            </w:r>
          </w:p>
          <w:p w14:paraId="20C47F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random float</w:t>
            </w:r>
          </w:p>
        </w:tc>
      </w:tr>
      <w:tr w:rsidR="001F69CE" w:rsidRPr="004D3D27" w14:paraId="553001F9" w14:textId="77777777" w:rsidTr="004D3D27">
        <w:trPr>
          <w:trHeight w:val="280"/>
        </w:trPr>
        <w:tc>
          <w:tcPr>
            <w:tcW w:w="617" w:type="pct"/>
          </w:tcPr>
          <w:p w14:paraId="2915EFE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randDir</w:t>
            </w:r>
            <w:proofErr w:type="spellEnd"/>
          </w:p>
        </w:tc>
        <w:tc>
          <w:tcPr>
            <w:tcW w:w="1576" w:type="pct"/>
          </w:tcPr>
          <w:p w14:paraId="49A090E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10" w:type="pct"/>
          </w:tcPr>
          <w:p w14:paraId="2FE506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97" w:type="pct"/>
          </w:tcPr>
          <w:p w14:paraId="0045A85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 random angle between 0 and 2π radians</w:t>
            </w:r>
          </w:p>
          <w:p w14:paraId="0B584A8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random direction</w:t>
            </w:r>
          </w:p>
        </w:tc>
      </w:tr>
      <w:tr w:rsidR="001F69CE" w:rsidRPr="004D3D27" w14:paraId="7C652C31" w14:textId="77777777" w:rsidTr="004D3D27">
        <w:trPr>
          <w:trHeight w:val="280"/>
        </w:trPr>
        <w:tc>
          <w:tcPr>
            <w:tcW w:w="617" w:type="pct"/>
          </w:tcPr>
          <w:p w14:paraId="2DC8890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randColour</w:t>
            </w:r>
            <w:proofErr w:type="spellEnd"/>
          </w:p>
        </w:tc>
        <w:tc>
          <w:tcPr>
            <w:tcW w:w="1576" w:type="pct"/>
          </w:tcPr>
          <w:p w14:paraId="013D014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10" w:type="pct"/>
          </w:tcPr>
          <w:p w14:paraId="1C6785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97" w:type="pct"/>
          </w:tcPr>
          <w:p w14:paraId="4A8683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 random hexadecimal colour</w:t>
            </w:r>
          </w:p>
          <w:p w14:paraId="255D03B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string – The random colour</w:t>
            </w:r>
          </w:p>
        </w:tc>
      </w:tr>
      <w:tr w:rsidR="001F69CE" w:rsidRPr="004D3D27" w14:paraId="2A7A1E28" w14:textId="77777777" w:rsidTr="004D3D27">
        <w:trPr>
          <w:trHeight w:val="280"/>
        </w:trPr>
        <w:tc>
          <w:tcPr>
            <w:tcW w:w="617" w:type="pct"/>
          </w:tcPr>
          <w:p w14:paraId="505D5F6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validateDirection</w:t>
            </w:r>
            <w:proofErr w:type="spellEnd"/>
          </w:p>
        </w:tc>
        <w:tc>
          <w:tcPr>
            <w:tcW w:w="1576" w:type="pct"/>
          </w:tcPr>
          <w:p w14:paraId="2921687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dir</w:t>
            </w:r>
            <w:proofErr w:type="spellEnd"/>
            <w:r w:rsidRPr="004D3D27">
              <w:rPr>
                <w:rFonts w:asciiTheme="minorHAnsi" w:hAnsiTheme="minorHAnsi" w:cstheme="minorHAnsi"/>
                <w:b w:val="0"/>
                <w:sz w:val="22"/>
                <w:szCs w:val="22"/>
              </w:rPr>
              <w:t xml:space="preserve"> – The direction</w:t>
            </w:r>
          </w:p>
        </w:tc>
        <w:tc>
          <w:tcPr>
            <w:tcW w:w="810" w:type="pct"/>
          </w:tcPr>
          <w:p w14:paraId="01B0FD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tcPr>
          <w:p w14:paraId="7E09B05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Returns an angle in the range 0 to 2π e.g. if </w:t>
            </w:r>
            <w:proofErr w:type="spellStart"/>
            <w:r w:rsidRPr="004D3D27">
              <w:rPr>
                <w:rFonts w:asciiTheme="minorHAnsi" w:hAnsiTheme="minorHAnsi" w:cstheme="minorHAnsi"/>
                <w:b w:val="0"/>
                <w:sz w:val="22"/>
                <w:szCs w:val="22"/>
              </w:rPr>
              <w:t>dir</w:t>
            </w:r>
            <w:proofErr w:type="spellEnd"/>
            <w:r w:rsidRPr="004D3D27">
              <w:rPr>
                <w:rFonts w:asciiTheme="minorHAnsi" w:hAnsiTheme="minorHAnsi" w:cstheme="minorHAnsi"/>
                <w:b w:val="0"/>
                <w:sz w:val="22"/>
                <w:szCs w:val="22"/>
              </w:rPr>
              <w:t xml:space="preserve"> = 4π returns 2π</w:t>
            </w:r>
          </w:p>
          <w:p w14:paraId="54BE7A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new angle</w:t>
            </w:r>
          </w:p>
        </w:tc>
      </w:tr>
      <w:tr w:rsidR="001F69CE" w:rsidRPr="004D3D27" w14:paraId="635ECB4C" w14:textId="77777777" w:rsidTr="004D3D27">
        <w:trPr>
          <w:trHeight w:val="280"/>
        </w:trPr>
        <w:tc>
          <w:tcPr>
            <w:tcW w:w="617" w:type="pct"/>
          </w:tcPr>
          <w:p w14:paraId="29E3BEE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randProperty</w:t>
            </w:r>
            <w:proofErr w:type="spellEnd"/>
          </w:p>
        </w:tc>
        <w:tc>
          <w:tcPr>
            <w:tcW w:w="1576" w:type="pct"/>
          </w:tcPr>
          <w:p w14:paraId="211F334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obj</w:t>
            </w:r>
            <w:proofErr w:type="spellEnd"/>
            <w:r w:rsidRPr="004D3D27">
              <w:rPr>
                <w:rFonts w:asciiTheme="minorHAnsi" w:hAnsiTheme="minorHAnsi" w:cstheme="minorHAnsi"/>
                <w:b w:val="0"/>
                <w:sz w:val="22"/>
                <w:szCs w:val="22"/>
              </w:rPr>
              <w:t xml:space="preserve"> – The object</w:t>
            </w:r>
          </w:p>
        </w:tc>
        <w:tc>
          <w:tcPr>
            <w:tcW w:w="810" w:type="pct"/>
          </w:tcPr>
          <w:p w14:paraId="44FF0DB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97" w:type="pct"/>
          </w:tcPr>
          <w:p w14:paraId="07BD5C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Picks a random property of an </w:t>
            </w:r>
            <w:r w:rsidR="00A2167D" w:rsidRPr="004D3D27">
              <w:rPr>
                <w:rFonts w:asciiTheme="minorHAnsi" w:hAnsiTheme="minorHAnsi" w:cstheme="minorHAnsi"/>
                <w:b w:val="0"/>
                <w:sz w:val="22"/>
                <w:szCs w:val="22"/>
              </w:rPr>
              <w:t>object</w:t>
            </w:r>
          </w:p>
          <w:p w14:paraId="06A0D6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object – The random property from the object</w:t>
            </w:r>
          </w:p>
        </w:tc>
      </w:tr>
      <w:tr w:rsidR="001F69CE" w:rsidRPr="004D3D27" w14:paraId="7ABD6D4C" w14:textId="77777777" w:rsidTr="004D3D27">
        <w:trPr>
          <w:trHeight w:val="280"/>
        </w:trPr>
        <w:tc>
          <w:tcPr>
            <w:tcW w:w="617" w:type="pct"/>
            <w:vMerge w:val="restart"/>
          </w:tcPr>
          <w:p w14:paraId="46AA109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distance</w:t>
            </w:r>
          </w:p>
        </w:tc>
        <w:tc>
          <w:tcPr>
            <w:tcW w:w="1576" w:type="pct"/>
          </w:tcPr>
          <w:p w14:paraId="054BD6A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]coord1, coord2 – The coordinates to find the distance between</w:t>
            </w:r>
          </w:p>
        </w:tc>
        <w:tc>
          <w:tcPr>
            <w:tcW w:w="810" w:type="pct"/>
          </w:tcPr>
          <w:p w14:paraId="4976EEC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val="restart"/>
          </w:tcPr>
          <w:p w14:paraId="72B2486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the shortest distance between two coordinates</w:t>
            </w:r>
          </w:p>
          <w:p w14:paraId="3C8FFB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distance</w:t>
            </w:r>
          </w:p>
        </w:tc>
      </w:tr>
      <w:tr w:rsidR="001F69CE" w:rsidRPr="004D3D27" w14:paraId="03D22611" w14:textId="77777777" w:rsidTr="004D3D27">
        <w:trPr>
          <w:trHeight w:val="280"/>
        </w:trPr>
        <w:tc>
          <w:tcPr>
            <w:tcW w:w="617" w:type="pct"/>
            <w:vMerge/>
          </w:tcPr>
          <w:p w14:paraId="5017090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1EC214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 The distance in the x axis</w:t>
            </w:r>
          </w:p>
        </w:tc>
        <w:tc>
          <w:tcPr>
            <w:tcW w:w="810" w:type="pct"/>
          </w:tcPr>
          <w:p w14:paraId="1691C8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71B690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E104354" w14:textId="77777777" w:rsidTr="004D3D27">
        <w:trPr>
          <w:trHeight w:val="280"/>
        </w:trPr>
        <w:tc>
          <w:tcPr>
            <w:tcW w:w="617" w:type="pct"/>
            <w:vMerge/>
          </w:tcPr>
          <w:p w14:paraId="300B0A0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328D978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y – The distance in the y axis</w:t>
            </w:r>
          </w:p>
        </w:tc>
        <w:tc>
          <w:tcPr>
            <w:tcW w:w="810" w:type="pct"/>
          </w:tcPr>
          <w:p w14:paraId="7CFBB53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5F64EE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1A8B90A" w14:textId="77777777" w:rsidTr="004D3D27">
        <w:trPr>
          <w:trHeight w:val="280"/>
        </w:trPr>
        <w:tc>
          <w:tcPr>
            <w:tcW w:w="617" w:type="pct"/>
          </w:tcPr>
          <w:p w14:paraId="10F3B1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scaleCoord</w:t>
            </w:r>
            <w:proofErr w:type="spellEnd"/>
          </w:p>
        </w:tc>
        <w:tc>
          <w:tcPr>
            <w:tcW w:w="1576" w:type="pct"/>
          </w:tcPr>
          <w:p w14:paraId="6FDE062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coord</w:t>
            </w:r>
            <w:proofErr w:type="spellEnd"/>
            <w:r w:rsidRPr="004D3D27">
              <w:rPr>
                <w:rFonts w:asciiTheme="minorHAnsi" w:hAnsiTheme="minorHAnsi" w:cstheme="minorHAnsi"/>
                <w:b w:val="0"/>
                <w:sz w:val="22"/>
                <w:szCs w:val="22"/>
              </w:rPr>
              <w:t xml:space="preserve"> – The coordinate to scale</w:t>
            </w:r>
          </w:p>
        </w:tc>
        <w:tc>
          <w:tcPr>
            <w:tcW w:w="810" w:type="pct"/>
          </w:tcPr>
          <w:p w14:paraId="339E68C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tcPr>
          <w:p w14:paraId="5F272C2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Scale a coordinate to its location in pixels</w:t>
            </w:r>
          </w:p>
          <w:p w14:paraId="7CD5D06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The scaled coordinate</w:t>
            </w:r>
          </w:p>
        </w:tc>
      </w:tr>
      <w:tr w:rsidR="001F69CE" w:rsidRPr="004D3D27" w14:paraId="38AB6042" w14:textId="77777777" w:rsidTr="004D3D27">
        <w:trPr>
          <w:trHeight w:val="280"/>
        </w:trPr>
        <w:tc>
          <w:tcPr>
            <w:tcW w:w="617" w:type="pct"/>
          </w:tcPr>
          <w:p w14:paraId="30CF825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coordToIndex</w:t>
            </w:r>
            <w:proofErr w:type="spellEnd"/>
          </w:p>
        </w:tc>
        <w:tc>
          <w:tcPr>
            <w:tcW w:w="1576" w:type="pct"/>
          </w:tcPr>
          <w:p w14:paraId="23C7DE9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coord</w:t>
            </w:r>
            <w:proofErr w:type="spellEnd"/>
            <w:r w:rsidRPr="004D3D27">
              <w:rPr>
                <w:rFonts w:asciiTheme="minorHAnsi" w:hAnsiTheme="minorHAnsi" w:cstheme="minorHAnsi"/>
                <w:b w:val="0"/>
                <w:sz w:val="22"/>
                <w:szCs w:val="22"/>
              </w:rPr>
              <w:t xml:space="preserve"> – The coordinate which will be converted</w:t>
            </w:r>
          </w:p>
        </w:tc>
        <w:tc>
          <w:tcPr>
            <w:tcW w:w="810" w:type="pct"/>
          </w:tcPr>
          <w:p w14:paraId="45B2BC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tcPr>
          <w:p w14:paraId="74F9CB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Converts a coordinate to a map index, it can be used with coordinates which don’t map exactly to a single index and will work out which cell the coordinate lies in mostly</w:t>
            </w:r>
          </w:p>
          <w:p w14:paraId="2DF204B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integer – The map index which the coordinate converts to</w:t>
            </w:r>
          </w:p>
        </w:tc>
      </w:tr>
      <w:tr w:rsidR="001F69CE" w:rsidRPr="004D3D27" w14:paraId="55B37461" w14:textId="77777777" w:rsidTr="004D3D27">
        <w:trPr>
          <w:trHeight w:val="280"/>
        </w:trPr>
        <w:tc>
          <w:tcPr>
            <w:tcW w:w="617" w:type="pct"/>
            <w:vMerge w:val="restart"/>
          </w:tcPr>
          <w:p w14:paraId="219888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indexToCoord</w:t>
            </w:r>
            <w:proofErr w:type="spellEnd"/>
          </w:p>
        </w:tc>
        <w:tc>
          <w:tcPr>
            <w:tcW w:w="1576" w:type="pct"/>
          </w:tcPr>
          <w:p w14:paraId="73C930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]index – The map index</w:t>
            </w:r>
          </w:p>
        </w:tc>
        <w:tc>
          <w:tcPr>
            <w:tcW w:w="810" w:type="pct"/>
          </w:tcPr>
          <w:p w14:paraId="085D5B7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1997" w:type="pct"/>
            <w:vMerge w:val="restart"/>
          </w:tcPr>
          <w:p w14:paraId="008B304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Converts a map index to a coordinate</w:t>
            </w:r>
          </w:p>
          <w:p w14:paraId="76C745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The coordinate which the index converts to</w:t>
            </w:r>
          </w:p>
        </w:tc>
      </w:tr>
      <w:tr w:rsidR="001F69CE" w:rsidRPr="004D3D27" w14:paraId="7DAD27E2" w14:textId="77777777" w:rsidTr="004D3D27">
        <w:trPr>
          <w:trHeight w:val="280"/>
        </w:trPr>
        <w:tc>
          <w:tcPr>
            <w:tcW w:w="617" w:type="pct"/>
            <w:vMerge/>
          </w:tcPr>
          <w:p w14:paraId="6084829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569263B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 The x coordinate of the index</w:t>
            </w:r>
          </w:p>
        </w:tc>
        <w:tc>
          <w:tcPr>
            <w:tcW w:w="810" w:type="pct"/>
          </w:tcPr>
          <w:p w14:paraId="49078E2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41E4B2D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D3F4737" w14:textId="77777777" w:rsidTr="004D3D27">
        <w:trPr>
          <w:trHeight w:val="280"/>
        </w:trPr>
        <w:tc>
          <w:tcPr>
            <w:tcW w:w="617" w:type="pct"/>
            <w:vMerge/>
          </w:tcPr>
          <w:p w14:paraId="76E004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0B0B701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y – The y coordinate of the index</w:t>
            </w:r>
          </w:p>
        </w:tc>
        <w:tc>
          <w:tcPr>
            <w:tcW w:w="810" w:type="pct"/>
          </w:tcPr>
          <w:p w14:paraId="50D7A67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7C1A6FC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74FEA10" w14:textId="77777777" w:rsidTr="004D3D27">
        <w:trPr>
          <w:trHeight w:val="280"/>
        </w:trPr>
        <w:tc>
          <w:tcPr>
            <w:tcW w:w="617" w:type="pct"/>
          </w:tcPr>
          <w:p w14:paraId="1F9BD0B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getCellCoord</w:t>
            </w:r>
            <w:proofErr w:type="spellEnd"/>
          </w:p>
        </w:tc>
        <w:tc>
          <w:tcPr>
            <w:tcW w:w="1576" w:type="pct"/>
          </w:tcPr>
          <w:p w14:paraId="37A1C34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coord</w:t>
            </w:r>
            <w:proofErr w:type="spellEnd"/>
            <w:r w:rsidRPr="004D3D27">
              <w:rPr>
                <w:rFonts w:asciiTheme="minorHAnsi" w:hAnsiTheme="minorHAnsi" w:cstheme="minorHAnsi"/>
                <w:b w:val="0"/>
                <w:sz w:val="22"/>
                <w:szCs w:val="22"/>
              </w:rPr>
              <w:t xml:space="preserve"> – The coordinate</w:t>
            </w:r>
          </w:p>
        </w:tc>
        <w:tc>
          <w:tcPr>
            <w:tcW w:w="810" w:type="pct"/>
          </w:tcPr>
          <w:p w14:paraId="53CC94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tcPr>
          <w:p w14:paraId="6A5EE8A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Similar to </w:t>
            </w:r>
            <w:proofErr w:type="spellStart"/>
            <w:r w:rsidRPr="004D3D27">
              <w:rPr>
                <w:rStyle w:val="CodeinlineChar"/>
                <w:b w:val="0"/>
              </w:rPr>
              <w:t>coordToIndex</w:t>
            </w:r>
            <w:r w:rsidRPr="004D3D27">
              <w:rPr>
                <w:rFonts w:asciiTheme="minorHAnsi" w:hAnsiTheme="minorHAnsi" w:cstheme="minorHAnsi"/>
                <w:b w:val="0"/>
                <w:sz w:val="22"/>
                <w:szCs w:val="22"/>
              </w:rPr>
              <w:t>however</w:t>
            </w:r>
            <w:proofErr w:type="spellEnd"/>
            <w:r w:rsidRPr="004D3D27">
              <w:rPr>
                <w:rFonts w:asciiTheme="minorHAnsi" w:hAnsiTheme="minorHAnsi" w:cstheme="minorHAnsi"/>
                <w:b w:val="0"/>
                <w:sz w:val="22"/>
                <w:szCs w:val="22"/>
              </w:rPr>
              <w:t xml:space="preserve"> returns the </w:t>
            </w:r>
            <w:r w:rsidRPr="004D3D27">
              <w:rPr>
                <w:rFonts w:asciiTheme="minorHAnsi" w:hAnsiTheme="minorHAnsi" w:cstheme="minorHAnsi"/>
                <w:b w:val="0"/>
                <w:i/>
                <w:sz w:val="22"/>
                <w:szCs w:val="22"/>
              </w:rPr>
              <w:t>neat</w:t>
            </w:r>
            <w:r w:rsidRPr="004D3D27">
              <w:rPr>
                <w:rFonts w:asciiTheme="minorHAnsi" w:hAnsiTheme="minorHAnsi" w:cstheme="minorHAnsi"/>
                <w:b w:val="0"/>
                <w:sz w:val="22"/>
                <w:szCs w:val="22"/>
              </w:rPr>
              <w:t xml:space="preserve"> coordinate i.e. a coordinate which maps exactly to a single map index by finding the cell which the coordinate lies in mostly</w:t>
            </w:r>
          </w:p>
          <w:p w14:paraId="560F62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The coordinate which maps exactly to a single map index</w:t>
            </w:r>
          </w:p>
        </w:tc>
      </w:tr>
      <w:tr w:rsidR="001F69CE" w:rsidRPr="004D3D27" w14:paraId="7D3BB2EB" w14:textId="77777777" w:rsidTr="004D3D27">
        <w:trPr>
          <w:trHeight w:val="280"/>
        </w:trPr>
        <w:tc>
          <w:tcPr>
            <w:tcW w:w="617" w:type="pct"/>
            <w:vMerge w:val="restart"/>
          </w:tcPr>
          <w:p w14:paraId="3FD329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boundary</w:t>
            </w:r>
          </w:p>
        </w:tc>
        <w:tc>
          <w:tcPr>
            <w:tcW w:w="1576" w:type="pct"/>
          </w:tcPr>
          <w:p w14:paraId="22E71F3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coord</w:t>
            </w:r>
            <w:proofErr w:type="spellEnd"/>
            <w:r w:rsidRPr="004D3D27">
              <w:rPr>
                <w:rFonts w:asciiTheme="minorHAnsi" w:hAnsiTheme="minorHAnsi" w:cstheme="minorHAnsi"/>
                <w:b w:val="0"/>
                <w:sz w:val="22"/>
                <w:szCs w:val="22"/>
              </w:rPr>
              <w:t xml:space="preserve"> – The coordinate to test</w:t>
            </w:r>
          </w:p>
        </w:tc>
        <w:tc>
          <w:tcPr>
            <w:tcW w:w="810" w:type="pct"/>
          </w:tcPr>
          <w:p w14:paraId="17A65F6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val="restart"/>
          </w:tcPr>
          <w:p w14:paraId="64A77A2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Returns the </w:t>
            </w:r>
            <w:r w:rsidRPr="004D3D27">
              <w:rPr>
                <w:rFonts w:asciiTheme="minorHAnsi" w:hAnsiTheme="minorHAnsi" w:cstheme="minorHAnsi"/>
                <w:b w:val="0"/>
                <w:i/>
                <w:sz w:val="22"/>
                <w:szCs w:val="22"/>
              </w:rPr>
              <w:t>wrapped</w:t>
            </w:r>
            <w:r w:rsidRPr="004D3D27">
              <w:rPr>
                <w:rFonts w:asciiTheme="minorHAnsi" w:hAnsiTheme="minorHAnsi" w:cstheme="minorHAnsi"/>
                <w:b w:val="0"/>
                <w:sz w:val="22"/>
                <w:szCs w:val="22"/>
              </w:rPr>
              <w:t xml:space="preserve"> coordinate of a coordinate if it exceeds the map boundary. As the map wraps around if an ant walks off one side it will appear on the other</w:t>
            </w:r>
          </w:p>
          <w:p w14:paraId="0806857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The wrapped coordinate</w:t>
            </w:r>
          </w:p>
        </w:tc>
      </w:tr>
      <w:tr w:rsidR="001F69CE" w:rsidRPr="004D3D27" w14:paraId="4258D170" w14:textId="77777777" w:rsidTr="004D3D27">
        <w:trPr>
          <w:trHeight w:val="280"/>
        </w:trPr>
        <w:tc>
          <w:tcPr>
            <w:tcW w:w="617" w:type="pct"/>
            <w:vMerge/>
          </w:tcPr>
          <w:p w14:paraId="764BEF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5A303E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]bounds – The boundary which is tested against</w:t>
            </w:r>
          </w:p>
        </w:tc>
        <w:tc>
          <w:tcPr>
            <w:tcW w:w="810" w:type="pct"/>
          </w:tcPr>
          <w:p w14:paraId="07CAFF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{min: number, max: number}, y: {min: number, max: number}</w:t>
            </w:r>
          </w:p>
        </w:tc>
        <w:tc>
          <w:tcPr>
            <w:tcW w:w="1997" w:type="pct"/>
            <w:vMerge/>
          </w:tcPr>
          <w:p w14:paraId="11C80AF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4B0B68C" w14:textId="77777777" w:rsidTr="004D3D27">
        <w:trPr>
          <w:trHeight w:val="280"/>
        </w:trPr>
        <w:tc>
          <w:tcPr>
            <w:tcW w:w="617" w:type="pct"/>
            <w:vMerge w:val="restart"/>
          </w:tcPr>
          <w:p w14:paraId="6467824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getBlock</w:t>
            </w:r>
            <w:proofErr w:type="spellEnd"/>
          </w:p>
        </w:tc>
        <w:tc>
          <w:tcPr>
            <w:tcW w:w="1576" w:type="pct"/>
          </w:tcPr>
          <w:p w14:paraId="71FD369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coord</w:t>
            </w:r>
            <w:proofErr w:type="spellEnd"/>
            <w:r w:rsidRPr="004D3D27">
              <w:rPr>
                <w:rFonts w:asciiTheme="minorHAnsi" w:hAnsiTheme="minorHAnsi" w:cstheme="minorHAnsi"/>
                <w:b w:val="0"/>
                <w:sz w:val="22"/>
                <w:szCs w:val="22"/>
              </w:rPr>
              <w:t xml:space="preserve"> – The coordinate to get the block around</w:t>
            </w:r>
          </w:p>
        </w:tc>
        <w:tc>
          <w:tcPr>
            <w:tcW w:w="810" w:type="pct"/>
          </w:tcPr>
          <w:p w14:paraId="1A24B23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val="restart"/>
          </w:tcPr>
          <w:p w14:paraId="0CD60D5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an array of cells which lie a certain distance around a specific point</w:t>
            </w:r>
          </w:p>
          <w:p w14:paraId="0ACAE49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An array of coordinate which lie around the coordinate</w:t>
            </w:r>
          </w:p>
        </w:tc>
      </w:tr>
      <w:tr w:rsidR="001F69CE" w:rsidRPr="004D3D27" w14:paraId="7701C41E" w14:textId="77777777" w:rsidTr="004D3D27">
        <w:trPr>
          <w:trHeight w:val="280"/>
        </w:trPr>
        <w:tc>
          <w:tcPr>
            <w:tcW w:w="617" w:type="pct"/>
            <w:vMerge/>
          </w:tcPr>
          <w:p w14:paraId="2A57E1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08630D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]size – The size of the block i.e. if width = 2, takes 2 blocks to the left and two blocks on the right of the coordinate</w:t>
            </w:r>
          </w:p>
        </w:tc>
        <w:tc>
          <w:tcPr>
            <w:tcW w:w="810" w:type="pct"/>
          </w:tcPr>
          <w:p w14:paraId="5AFA0E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integer, height: integer</w:t>
            </w:r>
          </w:p>
        </w:tc>
        <w:tc>
          <w:tcPr>
            <w:tcW w:w="1997" w:type="pct"/>
            <w:vMerge/>
          </w:tcPr>
          <w:p w14:paraId="45FC31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34E5A7A" w14:textId="77777777" w:rsidTr="004D3D27">
        <w:trPr>
          <w:trHeight w:val="280"/>
        </w:trPr>
        <w:tc>
          <w:tcPr>
            <w:tcW w:w="617" w:type="pct"/>
            <w:vMerge w:val="restart"/>
          </w:tcPr>
          <w:p w14:paraId="19CDADB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getSector</w:t>
            </w:r>
            <w:proofErr w:type="spellEnd"/>
          </w:p>
        </w:tc>
        <w:tc>
          <w:tcPr>
            <w:tcW w:w="1576" w:type="pct"/>
          </w:tcPr>
          <w:p w14:paraId="028DC7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coord</w:t>
            </w:r>
            <w:proofErr w:type="spellEnd"/>
            <w:r w:rsidRPr="004D3D27">
              <w:rPr>
                <w:rFonts w:asciiTheme="minorHAnsi" w:hAnsiTheme="minorHAnsi" w:cstheme="minorHAnsi"/>
                <w:b w:val="0"/>
                <w:sz w:val="22"/>
                <w:szCs w:val="22"/>
              </w:rPr>
              <w:t xml:space="preserve"> – The coordinate to get the block around</w:t>
            </w:r>
          </w:p>
        </w:tc>
        <w:tc>
          <w:tcPr>
            <w:tcW w:w="810" w:type="pct"/>
          </w:tcPr>
          <w:p w14:paraId="142B760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val="restart"/>
          </w:tcPr>
          <w:p w14:paraId="625BE6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an array of cells which lie in the sector of a circle of a particular radius around a specific point</w:t>
            </w:r>
          </w:p>
          <w:p w14:paraId="7AA2D1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An array of coordinates which lie in the sector</w:t>
            </w:r>
          </w:p>
        </w:tc>
      </w:tr>
      <w:tr w:rsidR="001F69CE" w:rsidRPr="004D3D27" w14:paraId="41920458" w14:textId="77777777" w:rsidTr="004D3D27">
        <w:trPr>
          <w:trHeight w:val="280"/>
        </w:trPr>
        <w:tc>
          <w:tcPr>
            <w:tcW w:w="617" w:type="pct"/>
            <w:vMerge/>
          </w:tcPr>
          <w:p w14:paraId="7FF1DA2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7C4AF0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]radius – The radius of the sector</w:t>
            </w:r>
          </w:p>
        </w:tc>
        <w:tc>
          <w:tcPr>
            <w:tcW w:w="810" w:type="pct"/>
          </w:tcPr>
          <w:p w14:paraId="61EE7D7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1550387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09244BA" w14:textId="77777777" w:rsidTr="004D3D27">
        <w:trPr>
          <w:trHeight w:val="280"/>
        </w:trPr>
        <w:tc>
          <w:tcPr>
            <w:tcW w:w="617" w:type="pct"/>
            <w:vMerge/>
          </w:tcPr>
          <w:p w14:paraId="19BD6DC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13291B8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]direction – The direction the ant is facing</w:t>
            </w:r>
          </w:p>
        </w:tc>
        <w:tc>
          <w:tcPr>
            <w:tcW w:w="810" w:type="pct"/>
          </w:tcPr>
          <w:p w14:paraId="2B12A2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04FC5D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2BFBD04" w14:textId="77777777" w:rsidTr="004D3D27">
        <w:trPr>
          <w:trHeight w:val="280"/>
        </w:trPr>
        <w:tc>
          <w:tcPr>
            <w:tcW w:w="617" w:type="pct"/>
            <w:vMerge/>
          </w:tcPr>
          <w:p w14:paraId="666383A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12BEE06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]angle – The angle of the sector</w:t>
            </w:r>
          </w:p>
        </w:tc>
        <w:tc>
          <w:tcPr>
            <w:tcW w:w="810" w:type="pct"/>
          </w:tcPr>
          <w:p w14:paraId="3FB3D2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70AC72D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2E45224" w14:textId="77777777" w:rsidTr="004D3D27">
        <w:trPr>
          <w:trHeight w:val="280"/>
        </w:trPr>
        <w:tc>
          <w:tcPr>
            <w:tcW w:w="617" w:type="pct"/>
            <w:vMerge/>
          </w:tcPr>
          <w:p w14:paraId="30C2FA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430DF5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searchCoord</w:t>
            </w:r>
            <w:proofErr w:type="spellEnd"/>
            <w:r w:rsidRPr="004D3D27">
              <w:rPr>
                <w:rFonts w:asciiTheme="minorHAnsi" w:hAnsiTheme="minorHAnsi" w:cstheme="minorHAnsi"/>
                <w:b w:val="0"/>
                <w:sz w:val="22"/>
                <w:szCs w:val="22"/>
              </w:rPr>
              <w:t xml:space="preserve"> – The coordinate of the cell currently being checked to see if it lies in the sector</w:t>
            </w:r>
          </w:p>
        </w:tc>
        <w:tc>
          <w:tcPr>
            <w:tcW w:w="810" w:type="pct"/>
          </w:tcPr>
          <w:p w14:paraId="098B2C2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tcPr>
          <w:p w14:paraId="3B2AC5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0A59E8F" w14:textId="77777777" w:rsidTr="004D3D27">
        <w:trPr>
          <w:trHeight w:val="280"/>
        </w:trPr>
        <w:tc>
          <w:tcPr>
            <w:tcW w:w="617" w:type="pct"/>
          </w:tcPr>
          <w:p w14:paraId="3C3018B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turnAround</w:t>
            </w:r>
            <w:proofErr w:type="spellEnd"/>
          </w:p>
        </w:tc>
        <w:tc>
          <w:tcPr>
            <w:tcW w:w="1576" w:type="pct"/>
          </w:tcPr>
          <w:p w14:paraId="1C3175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angle – The angle in radians</w:t>
            </w:r>
          </w:p>
        </w:tc>
        <w:tc>
          <w:tcPr>
            <w:tcW w:w="810" w:type="pct"/>
          </w:tcPr>
          <w:p w14:paraId="3085130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tcPr>
          <w:p w14:paraId="7C38EEC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the reverse direction</w:t>
            </w:r>
          </w:p>
          <w:p w14:paraId="2F2C46D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reversed direction</w:t>
            </w:r>
          </w:p>
        </w:tc>
      </w:tr>
      <w:tr w:rsidR="001F69CE" w:rsidRPr="004D3D27" w14:paraId="743EA679" w14:textId="77777777" w:rsidTr="004D3D27">
        <w:trPr>
          <w:trHeight w:val="280"/>
        </w:trPr>
        <w:tc>
          <w:tcPr>
            <w:tcW w:w="617" w:type="pct"/>
          </w:tcPr>
          <w:p w14:paraId="7CC0BD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angleTo</w:t>
            </w:r>
            <w:proofErr w:type="spellEnd"/>
          </w:p>
        </w:tc>
        <w:tc>
          <w:tcPr>
            <w:tcW w:w="1576" w:type="pct"/>
          </w:tcPr>
          <w:p w14:paraId="093674C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coord</w:t>
            </w:r>
            <w:proofErr w:type="spellEnd"/>
            <w:r w:rsidRPr="004D3D27">
              <w:rPr>
                <w:rFonts w:asciiTheme="minorHAnsi" w:hAnsiTheme="minorHAnsi" w:cstheme="minorHAnsi"/>
                <w:b w:val="0"/>
                <w:sz w:val="22"/>
                <w:szCs w:val="22"/>
              </w:rPr>
              <w:t>, target – The coordinates to find the angle between</w:t>
            </w:r>
          </w:p>
        </w:tc>
        <w:tc>
          <w:tcPr>
            <w:tcW w:w="810" w:type="pct"/>
          </w:tcPr>
          <w:p w14:paraId="092A69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tcPr>
          <w:p w14:paraId="3B1D6B3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Returns the direction/angle of shortest path to get from the </w:t>
            </w:r>
            <w:proofErr w:type="spellStart"/>
            <w:r w:rsidRPr="004D3D27">
              <w:rPr>
                <w:rFonts w:asciiTheme="minorHAnsi" w:hAnsiTheme="minorHAnsi" w:cstheme="minorHAnsi"/>
                <w:b w:val="0"/>
                <w:sz w:val="22"/>
                <w:szCs w:val="22"/>
              </w:rPr>
              <w:t>coord</w:t>
            </w:r>
            <w:proofErr w:type="spellEnd"/>
            <w:r w:rsidRPr="004D3D27">
              <w:rPr>
                <w:rFonts w:asciiTheme="minorHAnsi" w:hAnsiTheme="minorHAnsi" w:cstheme="minorHAnsi"/>
                <w:b w:val="0"/>
                <w:sz w:val="22"/>
                <w:szCs w:val="22"/>
              </w:rPr>
              <w:t xml:space="preserve"> to the target</w:t>
            </w:r>
          </w:p>
          <w:p w14:paraId="72A663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angle from the vertical axis clockwise in radians</w:t>
            </w:r>
          </w:p>
        </w:tc>
      </w:tr>
      <w:tr w:rsidR="001F69CE" w:rsidRPr="004D3D27" w14:paraId="7AD45176" w14:textId="77777777" w:rsidTr="004D3D27">
        <w:trPr>
          <w:trHeight w:val="280"/>
        </w:trPr>
        <w:tc>
          <w:tcPr>
            <w:tcW w:w="617" w:type="pct"/>
            <w:vMerge w:val="restart"/>
          </w:tcPr>
          <w:p w14:paraId="2285591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createAnt</w:t>
            </w:r>
            <w:proofErr w:type="spellEnd"/>
          </w:p>
        </w:tc>
        <w:tc>
          <w:tcPr>
            <w:tcW w:w="1576" w:type="pct"/>
          </w:tcPr>
          <w:p w14:paraId="70B74E7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]species – The species of the new ant</w:t>
            </w:r>
          </w:p>
        </w:tc>
        <w:tc>
          <w:tcPr>
            <w:tcW w:w="810" w:type="pct"/>
          </w:tcPr>
          <w:p w14:paraId="434A5B9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1997" w:type="pct"/>
            <w:vMerge w:val="restart"/>
          </w:tcPr>
          <w:p w14:paraId="16A95FF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 new ant</w:t>
            </w:r>
          </w:p>
        </w:tc>
      </w:tr>
      <w:tr w:rsidR="001F69CE" w:rsidRPr="004D3D27" w14:paraId="42C22494" w14:textId="77777777" w:rsidTr="004D3D27">
        <w:trPr>
          <w:trHeight w:val="280"/>
        </w:trPr>
        <w:tc>
          <w:tcPr>
            <w:tcW w:w="617" w:type="pct"/>
            <w:vMerge/>
          </w:tcPr>
          <w:p w14:paraId="3E4612E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2151001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coord</w:t>
            </w:r>
            <w:proofErr w:type="spellEnd"/>
            <w:r w:rsidRPr="004D3D27">
              <w:rPr>
                <w:rFonts w:asciiTheme="minorHAnsi" w:hAnsiTheme="minorHAnsi" w:cstheme="minorHAnsi"/>
                <w:b w:val="0"/>
                <w:sz w:val="22"/>
                <w:szCs w:val="22"/>
              </w:rPr>
              <w:t xml:space="preserve"> – The coordinate of the new ant</w:t>
            </w:r>
          </w:p>
        </w:tc>
        <w:tc>
          <w:tcPr>
            <w:tcW w:w="810" w:type="pct"/>
          </w:tcPr>
          <w:p w14:paraId="3B7C4A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tcPr>
          <w:p w14:paraId="2A3809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CE82D42" w14:textId="77777777" w:rsidTr="004D3D27">
        <w:trPr>
          <w:trHeight w:val="280"/>
        </w:trPr>
        <w:tc>
          <w:tcPr>
            <w:tcW w:w="617" w:type="pct"/>
            <w:vMerge/>
          </w:tcPr>
          <w:p w14:paraId="2D021E7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4557161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]nest – The new ants home nest</w:t>
            </w:r>
          </w:p>
        </w:tc>
        <w:tc>
          <w:tcPr>
            <w:tcW w:w="810" w:type="pct"/>
          </w:tcPr>
          <w:p w14:paraId="38F6606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 object</w:t>
            </w:r>
          </w:p>
        </w:tc>
        <w:tc>
          <w:tcPr>
            <w:tcW w:w="1997" w:type="pct"/>
            <w:vMerge/>
          </w:tcPr>
          <w:p w14:paraId="5EDDC55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0599B78" w14:textId="77777777" w:rsidTr="004D3D27">
        <w:trPr>
          <w:trHeight w:val="280"/>
        </w:trPr>
        <w:tc>
          <w:tcPr>
            <w:tcW w:w="617" w:type="pct"/>
            <w:vMerge/>
          </w:tcPr>
          <w:p w14:paraId="721D45F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6811304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startingHealth</w:t>
            </w:r>
            <w:proofErr w:type="spellEnd"/>
            <w:r w:rsidRPr="004D3D27">
              <w:rPr>
                <w:rFonts w:asciiTheme="minorHAnsi" w:hAnsiTheme="minorHAnsi" w:cstheme="minorHAnsi"/>
                <w:b w:val="0"/>
                <w:sz w:val="22"/>
                <w:szCs w:val="22"/>
              </w:rPr>
              <w:t xml:space="preserve"> – The new ants health</w:t>
            </w:r>
          </w:p>
        </w:tc>
        <w:tc>
          <w:tcPr>
            <w:tcW w:w="810" w:type="pct"/>
          </w:tcPr>
          <w:p w14:paraId="7674F14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7F58E51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A2401DD" w14:textId="77777777" w:rsidTr="004D3D27">
        <w:trPr>
          <w:trHeight w:val="280"/>
        </w:trPr>
        <w:tc>
          <w:tcPr>
            <w:tcW w:w="617" w:type="pct"/>
            <w:vMerge/>
          </w:tcPr>
          <w:p w14:paraId="58AE04A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26F5BED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xml:space="preserve">]type – The type of ant to create e.g. </w:t>
            </w:r>
            <w:r w:rsidRPr="004D3D27">
              <w:rPr>
                <w:rStyle w:val="CodeinlineChar"/>
                <w:b w:val="0"/>
              </w:rPr>
              <w:t>ANT_TYPE.worker</w:t>
            </w:r>
          </w:p>
        </w:tc>
        <w:tc>
          <w:tcPr>
            <w:tcW w:w="810" w:type="pct"/>
          </w:tcPr>
          <w:p w14:paraId="3CA6B96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1997" w:type="pct"/>
            <w:vMerge/>
          </w:tcPr>
          <w:p w14:paraId="6322D3C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6822EC3" w14:textId="77777777" w:rsidTr="004D3D27">
        <w:trPr>
          <w:trHeight w:val="280"/>
        </w:trPr>
        <w:tc>
          <w:tcPr>
            <w:tcW w:w="617" w:type="pct"/>
          </w:tcPr>
          <w:p w14:paraId="6268636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genID</w:t>
            </w:r>
            <w:proofErr w:type="spellEnd"/>
          </w:p>
        </w:tc>
        <w:tc>
          <w:tcPr>
            <w:tcW w:w="1576" w:type="pct"/>
          </w:tcPr>
          <w:p w14:paraId="59BB85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10" w:type="pct"/>
          </w:tcPr>
          <w:p w14:paraId="0A0104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97" w:type="pct"/>
          </w:tcPr>
          <w:p w14:paraId="6407BBF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Generates a unique id. Requires </w:t>
            </w:r>
            <w:r w:rsidRPr="004D3D27">
              <w:rPr>
                <w:rStyle w:val="CodeinlineChar"/>
                <w:b w:val="0"/>
              </w:rPr>
              <w:t>CURRENT_ID</w:t>
            </w:r>
            <w:r w:rsidRPr="004D3D27">
              <w:rPr>
                <w:rFonts w:asciiTheme="minorHAnsi" w:hAnsiTheme="minorHAnsi" w:cstheme="minorHAnsi"/>
                <w:b w:val="0"/>
                <w:sz w:val="22"/>
                <w:szCs w:val="22"/>
              </w:rPr>
              <w:t xml:space="preserve"> variable to keep track of current id</w:t>
            </w:r>
          </w:p>
          <w:p w14:paraId="17C25D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integer – A unique ID</w:t>
            </w:r>
          </w:p>
        </w:tc>
      </w:tr>
      <w:tr w:rsidR="001F69CE" w:rsidRPr="004D3D27" w14:paraId="2B20CC72" w14:textId="77777777" w:rsidTr="004D3D27">
        <w:trPr>
          <w:trHeight w:val="280"/>
        </w:trPr>
        <w:tc>
          <w:tcPr>
            <w:tcW w:w="617" w:type="pct"/>
            <w:vMerge w:val="restart"/>
          </w:tcPr>
          <w:p w14:paraId="1B48B5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clone</w:t>
            </w:r>
          </w:p>
        </w:tc>
        <w:tc>
          <w:tcPr>
            <w:tcW w:w="1576" w:type="pct"/>
          </w:tcPr>
          <w:p w14:paraId="4F760D5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obj</w:t>
            </w:r>
            <w:proofErr w:type="spellEnd"/>
            <w:r w:rsidRPr="004D3D27">
              <w:rPr>
                <w:rFonts w:asciiTheme="minorHAnsi" w:hAnsiTheme="minorHAnsi" w:cstheme="minorHAnsi"/>
                <w:b w:val="0"/>
                <w:sz w:val="22"/>
                <w:szCs w:val="22"/>
              </w:rPr>
              <w:t xml:space="preserve"> – The object which will be cloned</w:t>
            </w:r>
          </w:p>
        </w:tc>
        <w:tc>
          <w:tcPr>
            <w:tcW w:w="810" w:type="pct"/>
          </w:tcPr>
          <w:p w14:paraId="7EEAC0E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97" w:type="pct"/>
            <w:vMerge w:val="restart"/>
          </w:tcPr>
          <w:p w14:paraId="0EF874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Clones an object </w:t>
            </w:r>
            <w:r w:rsidRPr="004D3D27">
              <w:rPr>
                <w:rFonts w:asciiTheme="minorHAnsi" w:hAnsiTheme="minorHAnsi" w:cstheme="minorHAnsi"/>
                <w:b w:val="0"/>
                <w:i/>
                <w:sz w:val="22"/>
                <w:szCs w:val="22"/>
              </w:rPr>
              <w:t>Note</w:t>
            </w:r>
            <w:r w:rsidRPr="004D3D27">
              <w:rPr>
                <w:rFonts w:asciiTheme="minorHAnsi" w:hAnsiTheme="minorHAnsi" w:cstheme="minorHAnsi"/>
                <w:b w:val="0"/>
                <w:sz w:val="22"/>
                <w:szCs w:val="22"/>
              </w:rPr>
              <w:t>: needed as JavaScript</w:t>
            </w:r>
            <w:r w:rsidR="00935FA3" w:rsidRPr="004D3D27">
              <w:rPr>
                <w:rFonts w:asciiTheme="minorHAnsi" w:hAnsiTheme="minorHAnsi" w:cstheme="minorHAnsi"/>
                <w:b w:val="0"/>
                <w:sz w:val="22"/>
                <w:szCs w:val="22"/>
              </w:rPr>
              <w:t xml:space="preserve"> passes everything by reference</w:t>
            </w:r>
          </w:p>
          <w:p w14:paraId="6C8AFD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object – A copy of object</w:t>
            </w:r>
          </w:p>
        </w:tc>
      </w:tr>
      <w:tr w:rsidR="001F69CE" w:rsidRPr="004D3D27" w14:paraId="39073FD1" w14:textId="77777777" w:rsidTr="004D3D27">
        <w:trPr>
          <w:trHeight w:val="280"/>
        </w:trPr>
        <w:tc>
          <w:tcPr>
            <w:tcW w:w="617" w:type="pct"/>
            <w:vMerge/>
          </w:tcPr>
          <w:p w14:paraId="2450045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2CC41A2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temp – A copy of the object</w:t>
            </w:r>
          </w:p>
        </w:tc>
        <w:tc>
          <w:tcPr>
            <w:tcW w:w="810" w:type="pct"/>
          </w:tcPr>
          <w:p w14:paraId="7A2D51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97" w:type="pct"/>
            <w:vMerge/>
          </w:tcPr>
          <w:p w14:paraId="37AE69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B4A9EEE" w14:textId="77777777" w:rsidTr="004D3D27">
        <w:trPr>
          <w:trHeight w:val="280"/>
        </w:trPr>
        <w:tc>
          <w:tcPr>
            <w:tcW w:w="617" w:type="pct"/>
          </w:tcPr>
          <w:p w14:paraId="662810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getElement</w:t>
            </w:r>
            <w:proofErr w:type="spellEnd"/>
          </w:p>
        </w:tc>
        <w:tc>
          <w:tcPr>
            <w:tcW w:w="1576" w:type="pct"/>
          </w:tcPr>
          <w:p w14:paraId="2A18E36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]id – The HTML id</w:t>
            </w:r>
          </w:p>
        </w:tc>
        <w:tc>
          <w:tcPr>
            <w:tcW w:w="810" w:type="pct"/>
          </w:tcPr>
          <w:p w14:paraId="17D803D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97" w:type="pct"/>
          </w:tcPr>
          <w:p w14:paraId="55171AE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the HTML element on ID responds to.</w:t>
            </w:r>
          </w:p>
          <w:p w14:paraId="726FEFA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HTML element object – The HTML element</w:t>
            </w:r>
          </w:p>
        </w:tc>
      </w:tr>
      <w:tr w:rsidR="001F69CE" w:rsidRPr="004D3D27" w14:paraId="52809FC3" w14:textId="77777777" w:rsidTr="004D3D27">
        <w:trPr>
          <w:trHeight w:val="280"/>
        </w:trPr>
        <w:tc>
          <w:tcPr>
            <w:tcW w:w="617" w:type="pct"/>
            <w:vMerge w:val="restart"/>
          </w:tcPr>
          <w:p w14:paraId="08BFFDA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setValue</w:t>
            </w:r>
            <w:proofErr w:type="spellEnd"/>
          </w:p>
        </w:tc>
        <w:tc>
          <w:tcPr>
            <w:tcW w:w="1576" w:type="pct"/>
          </w:tcPr>
          <w:p w14:paraId="4871FC4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]id – The HTML id</w:t>
            </w:r>
          </w:p>
        </w:tc>
        <w:tc>
          <w:tcPr>
            <w:tcW w:w="810" w:type="pct"/>
          </w:tcPr>
          <w:p w14:paraId="57E8141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97" w:type="pct"/>
            <w:vMerge w:val="restart"/>
          </w:tcPr>
          <w:p w14:paraId="7D58CB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Sets the value of a HTML element</w:t>
            </w:r>
          </w:p>
        </w:tc>
      </w:tr>
      <w:tr w:rsidR="001F69CE" w:rsidRPr="004D3D27" w14:paraId="01255E4D" w14:textId="77777777" w:rsidTr="004D3D27">
        <w:trPr>
          <w:trHeight w:val="280"/>
        </w:trPr>
        <w:tc>
          <w:tcPr>
            <w:tcW w:w="617" w:type="pct"/>
            <w:vMerge/>
          </w:tcPr>
          <w:p w14:paraId="2B7DD83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15DD017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]value – The value which the HTML element is being set to</w:t>
            </w:r>
          </w:p>
        </w:tc>
        <w:tc>
          <w:tcPr>
            <w:tcW w:w="810" w:type="pct"/>
          </w:tcPr>
          <w:p w14:paraId="5A8ED8C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97" w:type="pct"/>
            <w:vMerge/>
          </w:tcPr>
          <w:p w14:paraId="351EFEE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bl>
    <w:p w14:paraId="119F71EA" w14:textId="77777777" w:rsidR="001F69CE" w:rsidRDefault="001F69CE" w:rsidP="00FD1277">
      <w:pPr>
        <w:spacing w:line="276" w:lineRule="auto"/>
      </w:pPr>
    </w:p>
    <w:p w14:paraId="2CE1CB7E" w14:textId="77777777" w:rsidR="001F69CE" w:rsidRDefault="001F69CE" w:rsidP="00FD1277">
      <w:pPr>
        <w:pStyle w:val="Heading3"/>
        <w:spacing w:after="240" w:line="276" w:lineRule="auto"/>
      </w:pPr>
      <w:bookmarkStart w:id="166" w:name="_Toc383185615"/>
      <w:r>
        <w:t>Controls</w:t>
      </w:r>
      <w:bookmarkEnd w:id="166"/>
    </w:p>
    <w:tbl>
      <w:tblPr>
        <w:tblStyle w:val="TableGrid"/>
        <w:tblW w:w="5000" w:type="pct"/>
        <w:tblLook w:val="04A0" w:firstRow="1" w:lastRow="0" w:firstColumn="1" w:lastColumn="0" w:noHBand="0" w:noVBand="1"/>
      </w:tblPr>
      <w:tblGrid>
        <w:gridCol w:w="2574"/>
        <w:gridCol w:w="4822"/>
        <w:gridCol w:w="1369"/>
        <w:gridCol w:w="5409"/>
      </w:tblGrid>
      <w:tr w:rsidR="001F69CE" w:rsidRPr="004D3D27" w14:paraId="1D6FCE44" w14:textId="77777777" w:rsidTr="004D3D27">
        <w:trPr>
          <w:trHeight w:val="280"/>
          <w:tblHeader/>
        </w:trPr>
        <w:tc>
          <w:tcPr>
            <w:tcW w:w="908" w:type="pct"/>
          </w:tcPr>
          <w:p w14:paraId="6D486990" w14:textId="0E77F282"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1701" w:type="pct"/>
          </w:tcPr>
          <w:p w14:paraId="0E06B822"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483" w:type="pct"/>
          </w:tcPr>
          <w:p w14:paraId="32D2A122"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1909" w:type="pct"/>
          </w:tcPr>
          <w:p w14:paraId="557C5258"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5591B890" w14:textId="77777777" w:rsidTr="004D3D27">
        <w:trPr>
          <w:trHeight w:val="280"/>
        </w:trPr>
        <w:tc>
          <w:tcPr>
            <w:tcW w:w="908" w:type="pct"/>
          </w:tcPr>
          <w:p w14:paraId="6548C77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start</w:t>
            </w:r>
          </w:p>
        </w:tc>
        <w:tc>
          <w:tcPr>
            <w:tcW w:w="1701" w:type="pct"/>
          </w:tcPr>
          <w:p w14:paraId="341811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1A63E7A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tcPr>
          <w:p w14:paraId="05BA426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Starts the simulation</w:t>
            </w:r>
          </w:p>
        </w:tc>
      </w:tr>
      <w:tr w:rsidR="001F69CE" w:rsidRPr="004D3D27" w14:paraId="7C9EED48" w14:textId="77777777" w:rsidTr="004D3D27">
        <w:trPr>
          <w:trHeight w:val="280"/>
        </w:trPr>
        <w:tc>
          <w:tcPr>
            <w:tcW w:w="908" w:type="pct"/>
          </w:tcPr>
          <w:p w14:paraId="52625C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pause</w:t>
            </w:r>
          </w:p>
        </w:tc>
        <w:tc>
          <w:tcPr>
            <w:tcW w:w="1701" w:type="pct"/>
          </w:tcPr>
          <w:p w14:paraId="2271721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753234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tcPr>
          <w:p w14:paraId="22178D9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Stops the simulation</w:t>
            </w:r>
          </w:p>
        </w:tc>
      </w:tr>
      <w:tr w:rsidR="001F69CE" w:rsidRPr="004D3D27" w14:paraId="6D45E2B4" w14:textId="77777777" w:rsidTr="004D3D27">
        <w:trPr>
          <w:trHeight w:val="280"/>
        </w:trPr>
        <w:tc>
          <w:tcPr>
            <w:tcW w:w="908" w:type="pct"/>
          </w:tcPr>
          <w:p w14:paraId="7801DBC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toggleRunning</w:t>
            </w:r>
            <w:proofErr w:type="spellEnd"/>
          </w:p>
        </w:tc>
        <w:tc>
          <w:tcPr>
            <w:tcW w:w="1701" w:type="pct"/>
          </w:tcPr>
          <w:p w14:paraId="7A59BF4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600CF4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tcPr>
          <w:p w14:paraId="6C1E9BA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Toggles between running and paused</w:t>
            </w:r>
          </w:p>
        </w:tc>
      </w:tr>
      <w:tr w:rsidR="001F69CE" w:rsidRPr="004D3D27" w14:paraId="0DB18433" w14:textId="77777777" w:rsidTr="004D3D27">
        <w:trPr>
          <w:trHeight w:val="280"/>
        </w:trPr>
        <w:tc>
          <w:tcPr>
            <w:tcW w:w="908" w:type="pct"/>
          </w:tcPr>
          <w:p w14:paraId="2D1704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step</w:t>
            </w:r>
          </w:p>
        </w:tc>
        <w:tc>
          <w:tcPr>
            <w:tcW w:w="1701" w:type="pct"/>
          </w:tcPr>
          <w:p w14:paraId="671899D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35D24C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tcPr>
          <w:p w14:paraId="5FDF1E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Steps through a single tick of the simulation</w:t>
            </w:r>
          </w:p>
        </w:tc>
      </w:tr>
      <w:tr w:rsidR="001F69CE" w:rsidRPr="004D3D27" w14:paraId="38BF2064" w14:textId="77777777" w:rsidTr="004D3D27">
        <w:trPr>
          <w:trHeight w:val="280"/>
        </w:trPr>
        <w:tc>
          <w:tcPr>
            <w:tcW w:w="908" w:type="pct"/>
          </w:tcPr>
          <w:p w14:paraId="6E294A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runPauseButton</w:t>
            </w:r>
            <w:proofErr w:type="spellEnd"/>
          </w:p>
        </w:tc>
        <w:tc>
          <w:tcPr>
            <w:tcW w:w="1701" w:type="pct"/>
          </w:tcPr>
          <w:p w14:paraId="412796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26B658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tcPr>
          <w:p w14:paraId="3C703C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Toggles running and updates the pause/run button</w:t>
            </w:r>
          </w:p>
        </w:tc>
      </w:tr>
      <w:tr w:rsidR="001F69CE" w:rsidRPr="004D3D27" w14:paraId="53969B67" w14:textId="77777777" w:rsidTr="004D3D27">
        <w:trPr>
          <w:trHeight w:val="280"/>
        </w:trPr>
        <w:tc>
          <w:tcPr>
            <w:tcW w:w="908" w:type="pct"/>
            <w:vMerge w:val="restart"/>
          </w:tcPr>
          <w:p w14:paraId="174A7FD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updateValue</w:t>
            </w:r>
            <w:proofErr w:type="spellEnd"/>
          </w:p>
        </w:tc>
        <w:tc>
          <w:tcPr>
            <w:tcW w:w="1701" w:type="pct"/>
          </w:tcPr>
          <w:p w14:paraId="2016F09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element – An element of an input in the settings panel</w:t>
            </w:r>
          </w:p>
        </w:tc>
        <w:tc>
          <w:tcPr>
            <w:tcW w:w="483" w:type="pct"/>
          </w:tcPr>
          <w:p w14:paraId="2B196F8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 object</w:t>
            </w:r>
          </w:p>
        </w:tc>
        <w:tc>
          <w:tcPr>
            <w:tcW w:w="1909" w:type="pct"/>
            <w:vMerge w:val="restart"/>
          </w:tcPr>
          <w:p w14:paraId="09D88C9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value of a characteristic i.e. when a user slides a slider, the characteristics value is updated</w:t>
            </w:r>
          </w:p>
        </w:tc>
      </w:tr>
      <w:tr w:rsidR="001F69CE" w:rsidRPr="004D3D27" w14:paraId="1C7E9901" w14:textId="77777777" w:rsidTr="004D3D27">
        <w:trPr>
          <w:trHeight w:val="280"/>
        </w:trPr>
        <w:tc>
          <w:tcPr>
            <w:tcW w:w="908" w:type="pct"/>
            <w:vMerge/>
          </w:tcPr>
          <w:p w14:paraId="53D4A5B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FE756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value – The new value of the characteristic</w:t>
            </w:r>
          </w:p>
        </w:tc>
        <w:tc>
          <w:tcPr>
            <w:tcW w:w="483" w:type="pct"/>
          </w:tcPr>
          <w:p w14:paraId="08E947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7856296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2D679D9" w14:textId="77777777" w:rsidTr="004D3D27">
        <w:trPr>
          <w:trHeight w:val="280"/>
        </w:trPr>
        <w:tc>
          <w:tcPr>
            <w:tcW w:w="908" w:type="pct"/>
            <w:vMerge/>
          </w:tcPr>
          <w:p w14:paraId="3FC06D5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542F825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characteristic – The characteristic being updated</w:t>
            </w:r>
          </w:p>
        </w:tc>
        <w:tc>
          <w:tcPr>
            <w:tcW w:w="483" w:type="pct"/>
          </w:tcPr>
          <w:p w14:paraId="3DA908D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tcPr>
          <w:p w14:paraId="18C619B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5A61EBB" w14:textId="77777777" w:rsidTr="004D3D27">
        <w:trPr>
          <w:trHeight w:val="280"/>
        </w:trPr>
        <w:tc>
          <w:tcPr>
            <w:tcW w:w="908" w:type="pct"/>
            <w:vMerge/>
          </w:tcPr>
          <w:p w14:paraId="790D3B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BC0882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speciesCost</w:t>
            </w:r>
            <w:proofErr w:type="spellEnd"/>
            <w:r w:rsidRPr="004D3D27">
              <w:rPr>
                <w:rFonts w:asciiTheme="minorHAnsi" w:hAnsiTheme="minorHAnsi" w:cstheme="minorHAnsi"/>
                <w:b w:val="0"/>
                <w:sz w:val="22"/>
                <w:szCs w:val="22"/>
              </w:rPr>
              <w:t xml:space="preserve"> – The cost of the species with the updated value</w:t>
            </w:r>
          </w:p>
        </w:tc>
        <w:tc>
          <w:tcPr>
            <w:tcW w:w="483" w:type="pct"/>
          </w:tcPr>
          <w:p w14:paraId="7434329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118565F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61F022A" w14:textId="77777777" w:rsidTr="004D3D27">
        <w:trPr>
          <w:trHeight w:val="280"/>
        </w:trPr>
        <w:tc>
          <w:tcPr>
            <w:tcW w:w="908" w:type="pct"/>
            <w:vMerge/>
          </w:tcPr>
          <w:p w14:paraId="10F5CFE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1351D2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workerFoodCost</w:t>
            </w:r>
            <w:proofErr w:type="spellEnd"/>
            <w:r w:rsidRPr="004D3D27">
              <w:rPr>
                <w:rFonts w:asciiTheme="minorHAnsi" w:hAnsiTheme="minorHAnsi" w:cstheme="minorHAnsi"/>
                <w:b w:val="0"/>
                <w:sz w:val="22"/>
                <w:szCs w:val="22"/>
              </w:rPr>
              <w:t xml:space="preserve">, </w:t>
            </w:r>
            <w:proofErr w:type="spellStart"/>
            <w:r w:rsidRPr="004D3D27">
              <w:rPr>
                <w:rFonts w:asciiTheme="minorHAnsi" w:hAnsiTheme="minorHAnsi" w:cstheme="minorHAnsi"/>
                <w:b w:val="0"/>
                <w:sz w:val="22"/>
                <w:szCs w:val="22"/>
              </w:rPr>
              <w:t>queenFoodCost</w:t>
            </w:r>
            <w:proofErr w:type="spellEnd"/>
            <w:r w:rsidRPr="004D3D27">
              <w:rPr>
                <w:rFonts w:asciiTheme="minorHAnsi" w:hAnsiTheme="minorHAnsi" w:cstheme="minorHAnsi"/>
                <w:b w:val="0"/>
                <w:sz w:val="22"/>
                <w:szCs w:val="22"/>
              </w:rPr>
              <w:t xml:space="preserve">, </w:t>
            </w:r>
            <w:proofErr w:type="spellStart"/>
            <w:r w:rsidRPr="004D3D27">
              <w:rPr>
                <w:rFonts w:asciiTheme="minorHAnsi" w:hAnsiTheme="minorHAnsi" w:cstheme="minorHAnsi"/>
                <w:b w:val="0"/>
                <w:sz w:val="22"/>
                <w:szCs w:val="22"/>
              </w:rPr>
              <w:t>soldierFoodCost</w:t>
            </w:r>
            <w:proofErr w:type="spellEnd"/>
            <w:r w:rsidRPr="004D3D27">
              <w:rPr>
                <w:rFonts w:asciiTheme="minorHAnsi" w:hAnsiTheme="minorHAnsi" w:cstheme="minorHAnsi"/>
                <w:b w:val="0"/>
                <w:sz w:val="22"/>
                <w:szCs w:val="22"/>
              </w:rPr>
              <w:t xml:space="preserve"> – The costs of each type of ant</w:t>
            </w:r>
          </w:p>
        </w:tc>
        <w:tc>
          <w:tcPr>
            <w:tcW w:w="483" w:type="pct"/>
          </w:tcPr>
          <w:p w14:paraId="2DABDA9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34ED13D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67B2A68" w14:textId="77777777" w:rsidTr="004D3D27">
        <w:trPr>
          <w:trHeight w:val="280"/>
        </w:trPr>
        <w:tc>
          <w:tcPr>
            <w:tcW w:w="908" w:type="pct"/>
            <w:vMerge/>
          </w:tcPr>
          <w:p w14:paraId="6EA2BD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4538D6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queenStepsMax</w:t>
            </w:r>
            <w:proofErr w:type="spellEnd"/>
            <w:r w:rsidRPr="004D3D27">
              <w:rPr>
                <w:rFonts w:asciiTheme="minorHAnsi" w:hAnsiTheme="minorHAnsi" w:cstheme="minorHAnsi"/>
                <w:b w:val="0"/>
                <w:sz w:val="22"/>
                <w:szCs w:val="22"/>
              </w:rPr>
              <w:t xml:space="preserve">, </w:t>
            </w:r>
            <w:proofErr w:type="spellStart"/>
            <w:r w:rsidRPr="004D3D27">
              <w:rPr>
                <w:rFonts w:asciiTheme="minorHAnsi" w:hAnsiTheme="minorHAnsi" w:cstheme="minorHAnsi"/>
                <w:b w:val="0"/>
                <w:sz w:val="22"/>
                <w:szCs w:val="22"/>
              </w:rPr>
              <w:t>queenStepsMin</w:t>
            </w:r>
            <w:proofErr w:type="spellEnd"/>
            <w:r w:rsidRPr="004D3D27">
              <w:rPr>
                <w:rFonts w:asciiTheme="minorHAnsi" w:hAnsiTheme="minorHAnsi" w:cstheme="minorHAnsi"/>
                <w:b w:val="0"/>
                <w:sz w:val="22"/>
                <w:szCs w:val="22"/>
              </w:rPr>
              <w:t xml:space="preserve"> – The number of queen steps (used to determine if the min is &gt; then the max)</w:t>
            </w:r>
          </w:p>
        </w:tc>
        <w:tc>
          <w:tcPr>
            <w:tcW w:w="483" w:type="pct"/>
          </w:tcPr>
          <w:p w14:paraId="4465B14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0C4E64B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415A027" w14:textId="77777777" w:rsidTr="004D3D27">
        <w:trPr>
          <w:trHeight w:val="280"/>
        </w:trPr>
        <w:tc>
          <w:tcPr>
            <w:tcW w:w="908" w:type="pct"/>
            <w:vMerge w:val="restart"/>
          </w:tcPr>
          <w:p w14:paraId="2E16B4C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updateDefaultValues</w:t>
            </w:r>
            <w:proofErr w:type="spellEnd"/>
          </w:p>
        </w:tc>
        <w:tc>
          <w:tcPr>
            <w:tcW w:w="1701" w:type="pct"/>
          </w:tcPr>
          <w:p w14:paraId="3821AD0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7EF6C5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val="restart"/>
          </w:tcPr>
          <w:p w14:paraId="5BF514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value of all characteristics of the selected species to their default values</w:t>
            </w:r>
          </w:p>
        </w:tc>
      </w:tr>
      <w:tr w:rsidR="001F69CE" w:rsidRPr="004D3D27" w14:paraId="5B9A8917" w14:textId="77777777" w:rsidTr="004D3D27">
        <w:trPr>
          <w:trHeight w:val="280"/>
        </w:trPr>
        <w:tc>
          <w:tcPr>
            <w:tcW w:w="908" w:type="pct"/>
            <w:vMerge/>
          </w:tcPr>
          <w:p w14:paraId="2CADE3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5EAEB0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characteristic – The characteristic being changed</w:t>
            </w:r>
          </w:p>
        </w:tc>
        <w:tc>
          <w:tcPr>
            <w:tcW w:w="483" w:type="pct"/>
          </w:tcPr>
          <w:p w14:paraId="4047CFA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tcPr>
          <w:p w14:paraId="1DF503A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92B5F91" w14:textId="77777777" w:rsidTr="004D3D27">
        <w:trPr>
          <w:trHeight w:val="280"/>
        </w:trPr>
        <w:tc>
          <w:tcPr>
            <w:tcW w:w="908" w:type="pct"/>
            <w:vMerge w:val="restart"/>
          </w:tcPr>
          <w:p w14:paraId="528A2C9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updateRandomValues</w:t>
            </w:r>
            <w:proofErr w:type="spellEnd"/>
          </w:p>
        </w:tc>
        <w:tc>
          <w:tcPr>
            <w:tcW w:w="1701" w:type="pct"/>
          </w:tcPr>
          <w:p w14:paraId="19DE8D8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09E75B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val="restart"/>
          </w:tcPr>
          <w:p w14:paraId="0B9F4BC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value of all characteristics of the selected species to random values</w:t>
            </w:r>
          </w:p>
        </w:tc>
      </w:tr>
      <w:tr w:rsidR="001F69CE" w:rsidRPr="004D3D27" w14:paraId="7EA2C016" w14:textId="77777777" w:rsidTr="004D3D27">
        <w:trPr>
          <w:trHeight w:val="280"/>
        </w:trPr>
        <w:tc>
          <w:tcPr>
            <w:tcW w:w="908" w:type="pct"/>
            <w:vMerge/>
          </w:tcPr>
          <w:p w14:paraId="0FFE400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7EC0EA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gramStart"/>
            <w:r w:rsidRPr="004D3D27">
              <w:rPr>
                <w:rFonts w:asciiTheme="minorHAnsi" w:hAnsiTheme="minorHAnsi" w:cstheme="minorHAnsi"/>
                <w:b w:val="0"/>
                <w:sz w:val="22"/>
                <w:szCs w:val="22"/>
              </w:rPr>
              <w:t>characteristic</w:t>
            </w:r>
            <w:proofErr w:type="gramEnd"/>
            <w:r w:rsidRPr="004D3D27">
              <w:rPr>
                <w:rFonts w:asciiTheme="minorHAnsi" w:hAnsiTheme="minorHAnsi" w:cstheme="minorHAnsi"/>
                <w:b w:val="0"/>
                <w:sz w:val="22"/>
                <w:szCs w:val="22"/>
              </w:rPr>
              <w:t xml:space="preserve"> – The characteristic being changed.</w:t>
            </w:r>
          </w:p>
        </w:tc>
        <w:tc>
          <w:tcPr>
            <w:tcW w:w="483" w:type="pct"/>
          </w:tcPr>
          <w:p w14:paraId="25FB3E5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tcPr>
          <w:p w14:paraId="32944E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F9D9D88" w14:textId="77777777" w:rsidTr="004D3D27">
        <w:trPr>
          <w:trHeight w:val="280"/>
        </w:trPr>
        <w:tc>
          <w:tcPr>
            <w:tcW w:w="908" w:type="pct"/>
            <w:vMerge/>
          </w:tcPr>
          <w:p w14:paraId="44B00E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12CA7C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value - the new value of the characteristic</w:t>
            </w:r>
          </w:p>
        </w:tc>
        <w:tc>
          <w:tcPr>
            <w:tcW w:w="483" w:type="pct"/>
          </w:tcPr>
          <w:p w14:paraId="192D26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742AF8F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A62AE05" w14:textId="77777777" w:rsidTr="004D3D27">
        <w:trPr>
          <w:trHeight w:val="280"/>
        </w:trPr>
        <w:tc>
          <w:tcPr>
            <w:tcW w:w="908" w:type="pct"/>
            <w:vMerge w:val="restart"/>
          </w:tcPr>
          <w:p w14:paraId="4CB12BA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newElement</w:t>
            </w:r>
            <w:proofErr w:type="spellEnd"/>
          </w:p>
        </w:tc>
        <w:tc>
          <w:tcPr>
            <w:tcW w:w="1701" w:type="pct"/>
          </w:tcPr>
          <w:p w14:paraId="43E520F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]tag – A HTML tag name e.g. “div”</w:t>
            </w:r>
          </w:p>
        </w:tc>
        <w:tc>
          <w:tcPr>
            <w:tcW w:w="483" w:type="pct"/>
          </w:tcPr>
          <w:p w14:paraId="482EF93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val="restart"/>
          </w:tcPr>
          <w:p w14:paraId="4D1B06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 new HTML element</w:t>
            </w:r>
          </w:p>
          <w:p w14:paraId="20CE6E1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HTML element – The new element</w:t>
            </w:r>
          </w:p>
        </w:tc>
      </w:tr>
      <w:tr w:rsidR="001F69CE" w:rsidRPr="004D3D27" w14:paraId="69BE0BA9" w14:textId="77777777" w:rsidTr="004D3D27">
        <w:trPr>
          <w:trHeight w:val="280"/>
        </w:trPr>
        <w:tc>
          <w:tcPr>
            <w:tcW w:w="908" w:type="pct"/>
            <w:vMerge/>
          </w:tcPr>
          <w:p w14:paraId="26BAAFB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62F4A8C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]attribute – An array of attributes to add to the new element</w:t>
            </w:r>
          </w:p>
        </w:tc>
        <w:tc>
          <w:tcPr>
            <w:tcW w:w="483" w:type="pct"/>
          </w:tcPr>
          <w:p w14:paraId="5EFC6A5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[{type: string, value: *}]</w:t>
            </w:r>
          </w:p>
        </w:tc>
        <w:tc>
          <w:tcPr>
            <w:tcW w:w="1909" w:type="pct"/>
            <w:vMerge/>
          </w:tcPr>
          <w:p w14:paraId="148913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917372E" w14:textId="77777777" w:rsidTr="004D3D27">
        <w:trPr>
          <w:trHeight w:val="280"/>
        </w:trPr>
        <w:tc>
          <w:tcPr>
            <w:tcW w:w="908" w:type="pct"/>
            <w:vMerge/>
          </w:tcPr>
          <w:p w14:paraId="3AD23D6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E8A0DD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element – The new HTML element</w:t>
            </w:r>
          </w:p>
        </w:tc>
        <w:tc>
          <w:tcPr>
            <w:tcW w:w="483" w:type="pct"/>
          </w:tcPr>
          <w:p w14:paraId="01424CF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tcPr>
          <w:p w14:paraId="678EB7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A542E4D" w14:textId="77777777" w:rsidTr="004D3D27">
        <w:trPr>
          <w:trHeight w:val="280"/>
        </w:trPr>
        <w:tc>
          <w:tcPr>
            <w:tcW w:w="908" w:type="pct"/>
            <w:vMerge w:val="restart"/>
          </w:tcPr>
          <w:p w14:paraId="3AACDD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createInputType</w:t>
            </w:r>
            <w:proofErr w:type="spellEnd"/>
          </w:p>
        </w:tc>
        <w:tc>
          <w:tcPr>
            <w:tcW w:w="1701" w:type="pct"/>
          </w:tcPr>
          <w:p w14:paraId="14BDC9B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xml:space="preserve">] characteristic – A single characteristic from </w:t>
            </w:r>
            <w:r w:rsidRPr="004D3D27">
              <w:rPr>
                <w:rStyle w:val="CodeinlineChar"/>
                <w:b w:val="0"/>
              </w:rPr>
              <w:t>CHARS</w:t>
            </w:r>
          </w:p>
        </w:tc>
        <w:tc>
          <w:tcPr>
            <w:tcW w:w="483" w:type="pct"/>
          </w:tcPr>
          <w:p w14:paraId="4FEF4AF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val="restart"/>
          </w:tcPr>
          <w:p w14:paraId="2A1CB4E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an input element e.g. a range input or a button input</w:t>
            </w:r>
          </w:p>
        </w:tc>
      </w:tr>
      <w:tr w:rsidR="001F69CE" w:rsidRPr="004D3D27" w14:paraId="26F7AAFB" w14:textId="77777777" w:rsidTr="004D3D27">
        <w:trPr>
          <w:trHeight w:val="280"/>
        </w:trPr>
        <w:tc>
          <w:tcPr>
            <w:tcW w:w="908" w:type="pct"/>
            <w:vMerge/>
          </w:tcPr>
          <w:p w14:paraId="7A80FE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1B1C14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xml:space="preserve">] prop – The property of </w:t>
            </w:r>
            <w:r w:rsidRPr="004D3D27">
              <w:rPr>
                <w:rStyle w:val="CodeinlineChar"/>
                <w:b w:val="0"/>
              </w:rPr>
              <w:t>CHARS</w:t>
            </w:r>
            <w:r w:rsidRPr="004D3D27">
              <w:rPr>
                <w:rFonts w:asciiTheme="minorHAnsi" w:hAnsiTheme="minorHAnsi" w:cstheme="minorHAnsi"/>
                <w:b w:val="0"/>
                <w:sz w:val="22"/>
                <w:szCs w:val="22"/>
              </w:rPr>
              <w:t xml:space="preserve"> which the characteristic refers to</w:t>
            </w:r>
          </w:p>
        </w:tc>
        <w:tc>
          <w:tcPr>
            <w:tcW w:w="483" w:type="pct"/>
          </w:tcPr>
          <w:p w14:paraId="5B51D12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6CD0F2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EA4E368" w14:textId="77777777" w:rsidTr="004D3D27">
        <w:trPr>
          <w:trHeight w:val="280"/>
        </w:trPr>
        <w:tc>
          <w:tcPr>
            <w:tcW w:w="908" w:type="pct"/>
            <w:vMerge/>
          </w:tcPr>
          <w:p w14:paraId="066719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C3AE3F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input – the input element</w:t>
            </w:r>
          </w:p>
        </w:tc>
        <w:tc>
          <w:tcPr>
            <w:tcW w:w="483" w:type="pct"/>
          </w:tcPr>
          <w:p w14:paraId="3A478B2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65B2925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23843AE" w14:textId="77777777" w:rsidTr="004D3D27">
        <w:trPr>
          <w:trHeight w:val="280"/>
        </w:trPr>
        <w:tc>
          <w:tcPr>
            <w:tcW w:w="908" w:type="pct"/>
            <w:vMerge w:val="restart"/>
          </w:tcPr>
          <w:p w14:paraId="66B4D1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createInput</w:t>
            </w:r>
            <w:proofErr w:type="spellEnd"/>
          </w:p>
        </w:tc>
        <w:tc>
          <w:tcPr>
            <w:tcW w:w="1701" w:type="pct"/>
          </w:tcPr>
          <w:p w14:paraId="41D2B8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xml:space="preserve">] characteristic – A single characteristic from </w:t>
            </w:r>
            <w:r w:rsidRPr="004D3D27">
              <w:rPr>
                <w:rStyle w:val="CodeinlineChar"/>
                <w:b w:val="0"/>
              </w:rPr>
              <w:t>CHARS</w:t>
            </w:r>
          </w:p>
        </w:tc>
        <w:tc>
          <w:tcPr>
            <w:tcW w:w="483" w:type="pct"/>
          </w:tcPr>
          <w:p w14:paraId="4BEAF3A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val="restart"/>
          </w:tcPr>
          <w:p w14:paraId="0F924B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 row containing a label, input and value elements used for creating dynamic inputs for characteristics</w:t>
            </w:r>
          </w:p>
          <w:p w14:paraId="7A607A1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HTML element – The row containing the label, input and value</w:t>
            </w:r>
          </w:p>
        </w:tc>
      </w:tr>
      <w:tr w:rsidR="001F69CE" w:rsidRPr="004D3D27" w14:paraId="7C0441AE" w14:textId="77777777" w:rsidTr="004D3D27">
        <w:trPr>
          <w:trHeight w:val="280"/>
        </w:trPr>
        <w:tc>
          <w:tcPr>
            <w:tcW w:w="908" w:type="pct"/>
            <w:vMerge/>
          </w:tcPr>
          <w:p w14:paraId="2389522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6620E01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xml:space="preserve">] prop – The property of </w:t>
            </w:r>
            <w:r w:rsidRPr="004D3D27">
              <w:rPr>
                <w:rStyle w:val="CodeinlineChar"/>
                <w:b w:val="0"/>
              </w:rPr>
              <w:t>CHARS</w:t>
            </w:r>
            <w:r w:rsidRPr="004D3D27">
              <w:rPr>
                <w:rFonts w:asciiTheme="minorHAnsi" w:hAnsiTheme="minorHAnsi" w:cstheme="minorHAnsi"/>
                <w:b w:val="0"/>
                <w:sz w:val="22"/>
                <w:szCs w:val="22"/>
              </w:rPr>
              <w:t xml:space="preserve"> which the characteristic refers to</w:t>
            </w:r>
          </w:p>
        </w:tc>
        <w:tc>
          <w:tcPr>
            <w:tcW w:w="483" w:type="pct"/>
          </w:tcPr>
          <w:p w14:paraId="1641578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63C79DF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FDE10CE" w14:textId="77777777" w:rsidTr="004D3D27">
        <w:trPr>
          <w:trHeight w:val="280"/>
        </w:trPr>
        <w:tc>
          <w:tcPr>
            <w:tcW w:w="908" w:type="pct"/>
            <w:vMerge/>
          </w:tcPr>
          <w:p w14:paraId="4A58A37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5835AB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row – The row in the table which will contain the characteristic</w:t>
            </w:r>
          </w:p>
        </w:tc>
        <w:tc>
          <w:tcPr>
            <w:tcW w:w="483" w:type="pct"/>
          </w:tcPr>
          <w:p w14:paraId="5B3B82C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15141E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76A1140" w14:textId="77777777" w:rsidTr="004D3D27">
        <w:trPr>
          <w:trHeight w:val="280"/>
        </w:trPr>
        <w:tc>
          <w:tcPr>
            <w:tcW w:w="908" w:type="pct"/>
            <w:vMerge/>
          </w:tcPr>
          <w:p w14:paraId="4537971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0AB0DB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label – The table item containing the characteristics label</w:t>
            </w:r>
          </w:p>
        </w:tc>
        <w:tc>
          <w:tcPr>
            <w:tcW w:w="483" w:type="pct"/>
          </w:tcPr>
          <w:p w14:paraId="3D3900B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EDD35E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389211E" w14:textId="77777777" w:rsidTr="004D3D27">
        <w:trPr>
          <w:trHeight w:val="280"/>
        </w:trPr>
        <w:tc>
          <w:tcPr>
            <w:tcW w:w="908" w:type="pct"/>
            <w:vMerge/>
          </w:tcPr>
          <w:p w14:paraId="5B2483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2D2581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proofErr w:type="gramStart"/>
            <w:r w:rsidRPr="004D3D27">
              <w:rPr>
                <w:rFonts w:asciiTheme="minorHAnsi" w:hAnsiTheme="minorHAnsi" w:cstheme="minorHAnsi"/>
                <w:b w:val="0"/>
                <w:sz w:val="22"/>
                <w:szCs w:val="22"/>
              </w:rPr>
              <w:t>inputContainer</w:t>
            </w:r>
            <w:proofErr w:type="spellEnd"/>
            <w:proofErr w:type="gramEnd"/>
            <w:r w:rsidRPr="004D3D27">
              <w:rPr>
                <w:rFonts w:asciiTheme="minorHAnsi" w:hAnsiTheme="minorHAnsi" w:cstheme="minorHAnsi"/>
                <w:b w:val="0"/>
                <w:sz w:val="22"/>
                <w:szCs w:val="22"/>
              </w:rPr>
              <w:t xml:space="preserve"> – The container which will hold the input. Needed to scale the input correctly with CSS</w:t>
            </w:r>
          </w:p>
        </w:tc>
        <w:tc>
          <w:tcPr>
            <w:tcW w:w="483" w:type="pct"/>
          </w:tcPr>
          <w:p w14:paraId="7A8966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043BC1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A71D4BD" w14:textId="77777777" w:rsidTr="004D3D27">
        <w:trPr>
          <w:trHeight w:val="280"/>
        </w:trPr>
        <w:tc>
          <w:tcPr>
            <w:tcW w:w="908" w:type="pct"/>
            <w:vMerge/>
          </w:tcPr>
          <w:p w14:paraId="3EC8299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FF0F1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input – The input element</w:t>
            </w:r>
          </w:p>
        </w:tc>
        <w:tc>
          <w:tcPr>
            <w:tcW w:w="483" w:type="pct"/>
          </w:tcPr>
          <w:p w14:paraId="796DC5A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034508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D2B553D" w14:textId="77777777" w:rsidTr="004D3D27">
        <w:trPr>
          <w:trHeight w:val="280"/>
        </w:trPr>
        <w:tc>
          <w:tcPr>
            <w:tcW w:w="908" w:type="pct"/>
            <w:vMerge/>
          </w:tcPr>
          <w:p w14:paraId="4BFB10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9C65D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value – The table item containing the current value of the input</w:t>
            </w:r>
          </w:p>
        </w:tc>
        <w:tc>
          <w:tcPr>
            <w:tcW w:w="483" w:type="pct"/>
          </w:tcPr>
          <w:p w14:paraId="4A0219B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DA0640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CE4AC8D" w14:textId="77777777" w:rsidTr="004D3D27">
        <w:trPr>
          <w:trHeight w:val="280"/>
        </w:trPr>
        <w:tc>
          <w:tcPr>
            <w:tcW w:w="908" w:type="pct"/>
            <w:vMerge w:val="restart"/>
          </w:tcPr>
          <w:p w14:paraId="2271CB1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createCharacterisitcInputs</w:t>
            </w:r>
            <w:proofErr w:type="spellEnd"/>
          </w:p>
        </w:tc>
        <w:tc>
          <w:tcPr>
            <w:tcW w:w="1701" w:type="pct"/>
          </w:tcPr>
          <w:p w14:paraId="0288371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3EB59C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val="restart"/>
          </w:tcPr>
          <w:p w14:paraId="585340A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inputs for all characteristics used for creating dynamic inputs for characteristics. These are all appended to a table in the configuration panel</w:t>
            </w:r>
          </w:p>
        </w:tc>
      </w:tr>
      <w:tr w:rsidR="001F69CE" w:rsidRPr="004D3D27" w14:paraId="015FFD80" w14:textId="77777777" w:rsidTr="004D3D27">
        <w:trPr>
          <w:trHeight w:val="280"/>
        </w:trPr>
        <w:tc>
          <w:tcPr>
            <w:tcW w:w="908" w:type="pct"/>
            <w:vMerge/>
          </w:tcPr>
          <w:p w14:paraId="3BBC5B3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40322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configPanel</w:t>
            </w:r>
            <w:proofErr w:type="spellEnd"/>
            <w:r w:rsidRPr="004D3D27">
              <w:rPr>
                <w:rFonts w:asciiTheme="minorHAnsi" w:hAnsiTheme="minorHAnsi" w:cstheme="minorHAnsi"/>
                <w:b w:val="0"/>
                <w:sz w:val="22"/>
                <w:szCs w:val="22"/>
              </w:rPr>
              <w:t xml:space="preserve"> – The div which holds all elements in the configuration panel</w:t>
            </w:r>
          </w:p>
        </w:tc>
        <w:tc>
          <w:tcPr>
            <w:tcW w:w="483" w:type="pct"/>
          </w:tcPr>
          <w:p w14:paraId="4752F9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552B83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6361FE9" w14:textId="77777777" w:rsidTr="004D3D27">
        <w:trPr>
          <w:trHeight w:val="280"/>
        </w:trPr>
        <w:tc>
          <w:tcPr>
            <w:tcW w:w="908" w:type="pct"/>
            <w:vMerge/>
          </w:tcPr>
          <w:p w14:paraId="5A8CB59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63206F5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table – The table holding all the characteristic</w:t>
            </w:r>
          </w:p>
        </w:tc>
        <w:tc>
          <w:tcPr>
            <w:tcW w:w="483" w:type="pct"/>
          </w:tcPr>
          <w:p w14:paraId="6E5CA5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35104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2EC6DDC" w14:textId="77777777" w:rsidTr="004D3D27">
        <w:trPr>
          <w:trHeight w:val="280"/>
        </w:trPr>
        <w:tc>
          <w:tcPr>
            <w:tcW w:w="908" w:type="pct"/>
            <w:vMerge/>
          </w:tcPr>
          <w:p w14:paraId="6572E9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469A5F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inputRow</w:t>
            </w:r>
            <w:proofErr w:type="spellEnd"/>
            <w:r w:rsidRPr="004D3D27">
              <w:rPr>
                <w:rFonts w:asciiTheme="minorHAnsi" w:hAnsiTheme="minorHAnsi" w:cstheme="minorHAnsi"/>
                <w:b w:val="0"/>
                <w:sz w:val="22"/>
                <w:szCs w:val="22"/>
              </w:rPr>
              <w:t xml:space="preserve"> – The row returned by </w:t>
            </w:r>
            <w:r w:rsidRPr="004D3D27">
              <w:rPr>
                <w:rStyle w:val="CodeinlineChar"/>
                <w:b w:val="0"/>
              </w:rPr>
              <w:t>createInput</w:t>
            </w:r>
          </w:p>
        </w:tc>
        <w:tc>
          <w:tcPr>
            <w:tcW w:w="483" w:type="pct"/>
          </w:tcPr>
          <w:p w14:paraId="6410DD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60AAF1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ED0CEFD" w14:textId="77777777" w:rsidTr="004D3D27">
        <w:trPr>
          <w:trHeight w:val="280"/>
        </w:trPr>
        <w:tc>
          <w:tcPr>
            <w:tcW w:w="908" w:type="pct"/>
            <w:vMerge w:val="restart"/>
          </w:tcPr>
          <w:p w14:paraId="133F5C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updateUserSpecies</w:t>
            </w:r>
            <w:proofErr w:type="spellEnd"/>
          </w:p>
        </w:tc>
        <w:tc>
          <w:tcPr>
            <w:tcW w:w="1701" w:type="pct"/>
          </w:tcPr>
          <w:p w14:paraId="00D324D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3F3893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val="restart"/>
          </w:tcPr>
          <w:p w14:paraId="7880C34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selected species with the new values selected in the configuration panel i.e. what happens when the update button is pressed</w:t>
            </w:r>
          </w:p>
        </w:tc>
      </w:tr>
      <w:tr w:rsidR="001F69CE" w:rsidRPr="004D3D27" w14:paraId="42202138" w14:textId="77777777" w:rsidTr="004D3D27">
        <w:trPr>
          <w:trHeight w:val="280"/>
        </w:trPr>
        <w:tc>
          <w:tcPr>
            <w:tcW w:w="908" w:type="pct"/>
            <w:vMerge/>
          </w:tcPr>
          <w:p w14:paraId="2BA1A95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3EA11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speciesCost</w:t>
            </w:r>
            <w:proofErr w:type="spellEnd"/>
            <w:r w:rsidRPr="004D3D27">
              <w:rPr>
                <w:rFonts w:asciiTheme="minorHAnsi" w:hAnsiTheme="minorHAnsi" w:cstheme="minorHAnsi"/>
                <w:b w:val="0"/>
                <w:sz w:val="22"/>
                <w:szCs w:val="22"/>
              </w:rPr>
              <w:t xml:space="preserve"> – The total cost of the species in health</w:t>
            </w:r>
          </w:p>
        </w:tc>
        <w:tc>
          <w:tcPr>
            <w:tcW w:w="483" w:type="pct"/>
          </w:tcPr>
          <w:p w14:paraId="75B1EDC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45FAD0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4133367" w14:textId="77777777" w:rsidTr="004D3D27">
        <w:trPr>
          <w:trHeight w:val="280"/>
        </w:trPr>
        <w:tc>
          <w:tcPr>
            <w:tcW w:w="908" w:type="pct"/>
            <w:vMerge/>
          </w:tcPr>
          <w:p w14:paraId="65A733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5A6879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characteristic – The current characteristic being updated</w:t>
            </w:r>
          </w:p>
        </w:tc>
        <w:tc>
          <w:tcPr>
            <w:tcW w:w="483" w:type="pct"/>
          </w:tcPr>
          <w:p w14:paraId="750349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tcPr>
          <w:p w14:paraId="1A1E363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F556C9F" w14:textId="77777777" w:rsidTr="004D3D27">
        <w:trPr>
          <w:trHeight w:val="280"/>
        </w:trPr>
        <w:tc>
          <w:tcPr>
            <w:tcW w:w="908" w:type="pct"/>
            <w:vMerge w:val="restart"/>
          </w:tcPr>
          <w:p w14:paraId="3FA7B2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createDataRow</w:t>
            </w:r>
            <w:proofErr w:type="spellEnd"/>
          </w:p>
        </w:tc>
        <w:tc>
          <w:tcPr>
            <w:tcW w:w="1701" w:type="pct"/>
          </w:tcPr>
          <w:p w14:paraId="1F6C998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className</w:t>
            </w:r>
            <w:proofErr w:type="spellEnd"/>
            <w:r w:rsidRPr="004D3D27">
              <w:rPr>
                <w:rFonts w:asciiTheme="minorHAnsi" w:hAnsiTheme="minorHAnsi" w:cstheme="minorHAnsi"/>
                <w:b w:val="0"/>
                <w:sz w:val="22"/>
                <w:szCs w:val="22"/>
              </w:rPr>
              <w:t xml:space="preserve"> – The name of the class for the species</w:t>
            </w:r>
          </w:p>
        </w:tc>
        <w:tc>
          <w:tcPr>
            <w:tcW w:w="483" w:type="pct"/>
          </w:tcPr>
          <w:p w14:paraId="2449EC8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val="restart"/>
          </w:tcPr>
          <w:p w14:paraId="43043B9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 row containing a label and data elements used for displaying information about species</w:t>
            </w:r>
          </w:p>
          <w:p w14:paraId="146E879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HTML element – The data row</w:t>
            </w:r>
          </w:p>
        </w:tc>
      </w:tr>
      <w:tr w:rsidR="001F69CE" w:rsidRPr="004D3D27" w14:paraId="30EDB030" w14:textId="77777777" w:rsidTr="004D3D27">
        <w:trPr>
          <w:trHeight w:val="280"/>
        </w:trPr>
        <w:tc>
          <w:tcPr>
            <w:tcW w:w="908" w:type="pct"/>
            <w:vMerge/>
          </w:tcPr>
          <w:p w14:paraId="3B3500C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B6AC2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id – The ID which will be used to access and update the species</w:t>
            </w:r>
          </w:p>
        </w:tc>
        <w:tc>
          <w:tcPr>
            <w:tcW w:w="483" w:type="pct"/>
          </w:tcPr>
          <w:p w14:paraId="49BA790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11C0EA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73D2415" w14:textId="77777777" w:rsidTr="004D3D27">
        <w:trPr>
          <w:trHeight w:val="280"/>
        </w:trPr>
        <w:tc>
          <w:tcPr>
            <w:tcW w:w="908" w:type="pct"/>
            <w:vMerge/>
          </w:tcPr>
          <w:p w14:paraId="298CE67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D71886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labelValue</w:t>
            </w:r>
            <w:proofErr w:type="spellEnd"/>
            <w:r w:rsidRPr="004D3D27">
              <w:rPr>
                <w:rFonts w:asciiTheme="minorHAnsi" w:hAnsiTheme="minorHAnsi" w:cstheme="minorHAnsi"/>
                <w:b w:val="0"/>
                <w:sz w:val="22"/>
                <w:szCs w:val="22"/>
              </w:rPr>
              <w:t xml:space="preserve"> – The text which will be used as a label for the data</w:t>
            </w:r>
          </w:p>
        </w:tc>
        <w:tc>
          <w:tcPr>
            <w:tcW w:w="483" w:type="pct"/>
          </w:tcPr>
          <w:p w14:paraId="278B45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24E3839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CC4222E" w14:textId="77777777" w:rsidTr="004D3D27">
        <w:trPr>
          <w:trHeight w:val="280"/>
        </w:trPr>
        <w:tc>
          <w:tcPr>
            <w:tcW w:w="908" w:type="pct"/>
            <w:vMerge/>
          </w:tcPr>
          <w:p w14:paraId="0F9E11B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E1B973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dataValue</w:t>
            </w:r>
            <w:proofErr w:type="spellEnd"/>
            <w:r w:rsidRPr="004D3D27">
              <w:rPr>
                <w:rFonts w:asciiTheme="minorHAnsi" w:hAnsiTheme="minorHAnsi" w:cstheme="minorHAnsi"/>
                <w:b w:val="0"/>
                <w:sz w:val="22"/>
                <w:szCs w:val="22"/>
              </w:rPr>
              <w:t xml:space="preserve"> – The data which will be displayed</w:t>
            </w:r>
          </w:p>
        </w:tc>
        <w:tc>
          <w:tcPr>
            <w:tcW w:w="483" w:type="pct"/>
          </w:tcPr>
          <w:p w14:paraId="4385EA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0386284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945B756" w14:textId="77777777" w:rsidTr="004D3D27">
        <w:trPr>
          <w:trHeight w:val="280"/>
        </w:trPr>
        <w:tc>
          <w:tcPr>
            <w:tcW w:w="908" w:type="pct"/>
            <w:vMerge/>
          </w:tcPr>
          <w:p w14:paraId="1B6018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508F2B6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row – The HTML row element which will contain the label and data</w:t>
            </w:r>
          </w:p>
        </w:tc>
        <w:tc>
          <w:tcPr>
            <w:tcW w:w="483" w:type="pct"/>
          </w:tcPr>
          <w:p w14:paraId="1F81450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3D419D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7FDD7B2" w14:textId="77777777" w:rsidTr="004D3D27">
        <w:trPr>
          <w:trHeight w:val="280"/>
        </w:trPr>
        <w:tc>
          <w:tcPr>
            <w:tcW w:w="908" w:type="pct"/>
            <w:vMerge/>
          </w:tcPr>
          <w:p w14:paraId="22972FE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D15FD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label – The table item which contains the </w:t>
            </w:r>
            <w:proofErr w:type="spellStart"/>
            <w:r w:rsidRPr="004D3D27">
              <w:rPr>
                <w:rFonts w:asciiTheme="minorHAnsi" w:hAnsiTheme="minorHAnsi" w:cstheme="minorHAnsi"/>
                <w:b w:val="0"/>
                <w:sz w:val="22"/>
                <w:szCs w:val="22"/>
              </w:rPr>
              <w:t>labelValue</w:t>
            </w:r>
            <w:proofErr w:type="spellEnd"/>
            <w:r w:rsidRPr="004D3D27">
              <w:rPr>
                <w:rFonts w:asciiTheme="minorHAnsi" w:hAnsiTheme="minorHAnsi" w:cstheme="minorHAnsi"/>
                <w:b w:val="0"/>
                <w:sz w:val="22"/>
                <w:szCs w:val="22"/>
              </w:rPr>
              <w:t xml:space="preserve"> text</w:t>
            </w:r>
          </w:p>
        </w:tc>
        <w:tc>
          <w:tcPr>
            <w:tcW w:w="483" w:type="pct"/>
          </w:tcPr>
          <w:p w14:paraId="6FA7004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4C295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B593964" w14:textId="77777777" w:rsidTr="004D3D27">
        <w:trPr>
          <w:trHeight w:val="280"/>
        </w:trPr>
        <w:tc>
          <w:tcPr>
            <w:tcW w:w="908" w:type="pct"/>
            <w:vMerge/>
          </w:tcPr>
          <w:p w14:paraId="1048AF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F850B3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data – The table item which contains the </w:t>
            </w:r>
            <w:proofErr w:type="spellStart"/>
            <w:r w:rsidRPr="004D3D27">
              <w:rPr>
                <w:rFonts w:asciiTheme="minorHAnsi" w:hAnsiTheme="minorHAnsi" w:cstheme="minorHAnsi"/>
                <w:b w:val="0"/>
                <w:sz w:val="22"/>
                <w:szCs w:val="22"/>
              </w:rPr>
              <w:t>dataValue</w:t>
            </w:r>
            <w:proofErr w:type="spellEnd"/>
            <w:r w:rsidRPr="004D3D27">
              <w:rPr>
                <w:rFonts w:asciiTheme="minorHAnsi" w:hAnsiTheme="minorHAnsi" w:cstheme="minorHAnsi"/>
                <w:b w:val="0"/>
                <w:sz w:val="22"/>
                <w:szCs w:val="22"/>
              </w:rPr>
              <w:t xml:space="preserve"> text</w:t>
            </w:r>
          </w:p>
        </w:tc>
        <w:tc>
          <w:tcPr>
            <w:tcW w:w="483" w:type="pct"/>
          </w:tcPr>
          <w:p w14:paraId="3E0C5B9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B23113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45C9D31" w14:textId="77777777" w:rsidTr="004D3D27">
        <w:trPr>
          <w:trHeight w:val="280"/>
        </w:trPr>
        <w:tc>
          <w:tcPr>
            <w:tcW w:w="908" w:type="pct"/>
            <w:vMerge w:val="restart"/>
          </w:tcPr>
          <w:p w14:paraId="78FB57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createSpeciesData</w:t>
            </w:r>
            <w:proofErr w:type="spellEnd"/>
          </w:p>
        </w:tc>
        <w:tc>
          <w:tcPr>
            <w:tcW w:w="1701" w:type="pct"/>
          </w:tcPr>
          <w:p w14:paraId="5D689AC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species – The species whose data you want to create a data display for</w:t>
            </w:r>
          </w:p>
        </w:tc>
        <w:tc>
          <w:tcPr>
            <w:tcW w:w="483" w:type="pct"/>
          </w:tcPr>
          <w:p w14:paraId="1105A39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1909" w:type="pct"/>
            <w:vMerge w:val="restart"/>
          </w:tcPr>
          <w:p w14:paraId="206100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 all elements to display information about a species</w:t>
            </w:r>
          </w:p>
        </w:tc>
      </w:tr>
      <w:tr w:rsidR="001F69CE" w:rsidRPr="004D3D27" w14:paraId="5084D556" w14:textId="77777777" w:rsidTr="004D3D27">
        <w:trPr>
          <w:trHeight w:val="280"/>
        </w:trPr>
        <w:tc>
          <w:tcPr>
            <w:tcW w:w="908" w:type="pct"/>
            <w:vMerge/>
          </w:tcPr>
          <w:p w14:paraId="30073C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09DD4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id – The species ID</w:t>
            </w:r>
          </w:p>
        </w:tc>
        <w:tc>
          <w:tcPr>
            <w:tcW w:w="483" w:type="pct"/>
          </w:tcPr>
          <w:p w14:paraId="61EF5B5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3690151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18DFC9B" w14:textId="77777777" w:rsidTr="004D3D27">
        <w:trPr>
          <w:trHeight w:val="280"/>
        </w:trPr>
        <w:tc>
          <w:tcPr>
            <w:tcW w:w="908" w:type="pct"/>
            <w:vMerge/>
          </w:tcPr>
          <w:p w14:paraId="12F92BD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C14C58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className</w:t>
            </w:r>
            <w:proofErr w:type="spellEnd"/>
            <w:r w:rsidRPr="004D3D27">
              <w:rPr>
                <w:rFonts w:asciiTheme="minorHAnsi" w:hAnsiTheme="minorHAnsi" w:cstheme="minorHAnsi"/>
                <w:b w:val="0"/>
                <w:sz w:val="22"/>
                <w:szCs w:val="22"/>
              </w:rPr>
              <w:t xml:space="preserve"> – The name of the class which responds to all items within a species data</w:t>
            </w:r>
          </w:p>
        </w:tc>
        <w:tc>
          <w:tcPr>
            <w:tcW w:w="483" w:type="pct"/>
          </w:tcPr>
          <w:p w14:paraId="43E9C83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7AB3DF6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4553490" w14:textId="77777777" w:rsidTr="004D3D27">
        <w:trPr>
          <w:trHeight w:val="280"/>
        </w:trPr>
        <w:tc>
          <w:tcPr>
            <w:tcW w:w="908" w:type="pct"/>
            <w:vMerge/>
          </w:tcPr>
          <w:p w14:paraId="1F20BB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5B774E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table – The table which will contain all of the data</w:t>
            </w:r>
          </w:p>
        </w:tc>
        <w:tc>
          <w:tcPr>
            <w:tcW w:w="483" w:type="pct"/>
          </w:tcPr>
          <w:p w14:paraId="2A0D415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5990D55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FA30C46" w14:textId="77777777" w:rsidTr="004D3D27">
        <w:trPr>
          <w:trHeight w:val="280"/>
        </w:trPr>
        <w:tc>
          <w:tcPr>
            <w:tcW w:w="908" w:type="pct"/>
            <w:vMerge/>
          </w:tcPr>
          <w:p w14:paraId="73CE368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90DC39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titleRow</w:t>
            </w:r>
            <w:proofErr w:type="spellEnd"/>
            <w:r w:rsidRPr="004D3D27">
              <w:rPr>
                <w:rFonts w:asciiTheme="minorHAnsi" w:hAnsiTheme="minorHAnsi" w:cstheme="minorHAnsi"/>
                <w:b w:val="0"/>
                <w:sz w:val="22"/>
                <w:szCs w:val="22"/>
              </w:rPr>
              <w:t xml:space="preserve"> - the HTML row which contains the title</w:t>
            </w:r>
          </w:p>
        </w:tc>
        <w:tc>
          <w:tcPr>
            <w:tcW w:w="483" w:type="pct"/>
          </w:tcPr>
          <w:p w14:paraId="301436E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128B93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817D50E" w14:textId="77777777" w:rsidTr="004D3D27">
        <w:trPr>
          <w:trHeight w:val="280"/>
        </w:trPr>
        <w:tc>
          <w:tcPr>
            <w:tcW w:w="908" w:type="pct"/>
            <w:vMerge/>
          </w:tcPr>
          <w:p w14:paraId="7D1A86D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DB39C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title – The title showing which species the table refers to</w:t>
            </w:r>
          </w:p>
        </w:tc>
        <w:tc>
          <w:tcPr>
            <w:tcW w:w="483" w:type="pct"/>
          </w:tcPr>
          <w:p w14:paraId="6E84F5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DDCBBA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856B6F4" w14:textId="77777777" w:rsidTr="004D3D27">
        <w:trPr>
          <w:trHeight w:val="280"/>
        </w:trPr>
        <w:tc>
          <w:tcPr>
            <w:tcW w:w="908" w:type="pct"/>
            <w:vMerge/>
          </w:tcPr>
          <w:p w14:paraId="655536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114EFB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toggleVisibility</w:t>
            </w:r>
            <w:proofErr w:type="spellEnd"/>
            <w:r w:rsidRPr="004D3D27">
              <w:rPr>
                <w:rFonts w:asciiTheme="minorHAnsi" w:hAnsiTheme="minorHAnsi" w:cstheme="minorHAnsi"/>
                <w:b w:val="0"/>
                <w:sz w:val="22"/>
                <w:szCs w:val="22"/>
              </w:rPr>
              <w:t xml:space="preserve"> – The button which is used to show and hide the species data</w:t>
            </w:r>
          </w:p>
        </w:tc>
        <w:tc>
          <w:tcPr>
            <w:tcW w:w="483" w:type="pct"/>
          </w:tcPr>
          <w:p w14:paraId="6B3D72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2F4C975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50FD9FA" w14:textId="77777777" w:rsidTr="004D3D27">
        <w:trPr>
          <w:trHeight w:val="280"/>
        </w:trPr>
        <w:tc>
          <w:tcPr>
            <w:tcW w:w="908" w:type="pct"/>
            <w:vMerge/>
          </w:tcPr>
          <w:p w14:paraId="21B57A0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A16E15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colourRow</w:t>
            </w:r>
            <w:proofErr w:type="spellEnd"/>
            <w:r w:rsidRPr="004D3D27">
              <w:rPr>
                <w:rFonts w:asciiTheme="minorHAnsi" w:hAnsiTheme="minorHAnsi" w:cstheme="minorHAnsi"/>
                <w:b w:val="0"/>
                <w:sz w:val="22"/>
                <w:szCs w:val="22"/>
              </w:rPr>
              <w:t xml:space="preserve"> – The row containing information about the species colour</w:t>
            </w:r>
          </w:p>
        </w:tc>
        <w:tc>
          <w:tcPr>
            <w:tcW w:w="483" w:type="pct"/>
          </w:tcPr>
          <w:p w14:paraId="6ACEAF8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163186D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9051BF6" w14:textId="77777777" w:rsidTr="004D3D27">
        <w:trPr>
          <w:trHeight w:val="280"/>
        </w:trPr>
        <w:tc>
          <w:tcPr>
            <w:tcW w:w="908" w:type="pct"/>
            <w:vMerge/>
          </w:tcPr>
          <w:p w14:paraId="4C2A11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4F9D85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antNumRow</w:t>
            </w:r>
            <w:proofErr w:type="spellEnd"/>
            <w:r w:rsidRPr="004D3D27">
              <w:rPr>
                <w:rFonts w:asciiTheme="minorHAnsi" w:hAnsiTheme="minorHAnsi" w:cstheme="minorHAnsi"/>
                <w:b w:val="0"/>
                <w:sz w:val="22"/>
                <w:szCs w:val="22"/>
              </w:rPr>
              <w:t xml:space="preserve"> – The row containing information about the number of ants in the species</w:t>
            </w:r>
          </w:p>
        </w:tc>
        <w:tc>
          <w:tcPr>
            <w:tcW w:w="483" w:type="pct"/>
          </w:tcPr>
          <w:p w14:paraId="7FED46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CB7FA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CF1A91F" w14:textId="77777777" w:rsidTr="004D3D27">
        <w:trPr>
          <w:trHeight w:val="280"/>
        </w:trPr>
        <w:tc>
          <w:tcPr>
            <w:tcW w:w="908" w:type="pct"/>
            <w:vMerge/>
          </w:tcPr>
          <w:p w14:paraId="640E8C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D2286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nestNumRow</w:t>
            </w:r>
            <w:proofErr w:type="spellEnd"/>
            <w:r w:rsidRPr="004D3D27">
              <w:rPr>
                <w:rFonts w:asciiTheme="minorHAnsi" w:hAnsiTheme="minorHAnsi" w:cstheme="minorHAnsi"/>
                <w:b w:val="0"/>
                <w:sz w:val="22"/>
                <w:szCs w:val="22"/>
              </w:rPr>
              <w:t xml:space="preserve"> – The row containing information about the number of nests in the species</w:t>
            </w:r>
          </w:p>
        </w:tc>
        <w:tc>
          <w:tcPr>
            <w:tcW w:w="483" w:type="pct"/>
          </w:tcPr>
          <w:p w14:paraId="5096BAD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18B02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2C06E1C" w14:textId="77777777" w:rsidTr="004D3D27">
        <w:trPr>
          <w:trHeight w:val="280"/>
        </w:trPr>
        <w:tc>
          <w:tcPr>
            <w:tcW w:w="908" w:type="pct"/>
            <w:vMerge/>
          </w:tcPr>
          <w:p w14:paraId="2DF1C5A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F397FA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foodAmount</w:t>
            </w:r>
            <w:proofErr w:type="spellEnd"/>
            <w:r w:rsidRPr="004D3D27">
              <w:rPr>
                <w:rFonts w:asciiTheme="minorHAnsi" w:hAnsiTheme="minorHAnsi" w:cstheme="minorHAnsi"/>
                <w:b w:val="0"/>
                <w:sz w:val="22"/>
                <w:szCs w:val="22"/>
              </w:rPr>
              <w:t xml:space="preserve"> – The amount of food all the nests in the species have combined</w:t>
            </w:r>
          </w:p>
        </w:tc>
        <w:tc>
          <w:tcPr>
            <w:tcW w:w="483" w:type="pct"/>
          </w:tcPr>
          <w:p w14:paraId="4BE1E7A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3481CD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8B1DC6F" w14:textId="77777777" w:rsidTr="004D3D27">
        <w:trPr>
          <w:trHeight w:val="280"/>
        </w:trPr>
        <w:tc>
          <w:tcPr>
            <w:tcW w:w="908" w:type="pct"/>
            <w:vMerge/>
          </w:tcPr>
          <w:p w14:paraId="5B4D1D0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860B01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foodAmountRow</w:t>
            </w:r>
            <w:proofErr w:type="spellEnd"/>
            <w:r w:rsidRPr="004D3D27">
              <w:rPr>
                <w:rFonts w:asciiTheme="minorHAnsi" w:hAnsiTheme="minorHAnsi" w:cstheme="minorHAnsi"/>
                <w:b w:val="0"/>
                <w:sz w:val="22"/>
                <w:szCs w:val="22"/>
              </w:rPr>
              <w:t xml:space="preserve"> – The row containing information about the amount of food the species has i.e. all of the nests combined</w:t>
            </w:r>
          </w:p>
        </w:tc>
        <w:tc>
          <w:tcPr>
            <w:tcW w:w="483" w:type="pct"/>
          </w:tcPr>
          <w:p w14:paraId="704FAAC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3B56B6D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8A4B2BF" w14:textId="77777777" w:rsidTr="004D3D27">
        <w:trPr>
          <w:trHeight w:val="280"/>
        </w:trPr>
        <w:tc>
          <w:tcPr>
            <w:tcW w:w="908" w:type="pct"/>
            <w:vMerge/>
          </w:tcPr>
          <w:p w14:paraId="2A623E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6130C3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button – Used to toggle the visibility of the data</w:t>
            </w:r>
          </w:p>
        </w:tc>
        <w:tc>
          <w:tcPr>
            <w:tcW w:w="483" w:type="pct"/>
          </w:tcPr>
          <w:p w14:paraId="73C76E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4D774B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D5B1680" w14:textId="77777777" w:rsidTr="004D3D27">
        <w:trPr>
          <w:trHeight w:val="280"/>
        </w:trPr>
        <w:tc>
          <w:tcPr>
            <w:tcW w:w="908" w:type="pct"/>
            <w:vMerge w:val="restart"/>
          </w:tcPr>
          <w:p w14:paraId="016A1A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updateSpeciesData</w:t>
            </w:r>
            <w:proofErr w:type="spellEnd"/>
          </w:p>
        </w:tc>
        <w:tc>
          <w:tcPr>
            <w:tcW w:w="1701" w:type="pct"/>
          </w:tcPr>
          <w:p w14:paraId="5E8029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75B6CE6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val="restart"/>
          </w:tcPr>
          <w:p w14:paraId="0119FF1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data for all of the species currently in the simulation i.e. so that the information in the data panel reflects the current state of the species in the simulation</w:t>
            </w:r>
          </w:p>
        </w:tc>
      </w:tr>
      <w:tr w:rsidR="001F69CE" w:rsidRPr="004D3D27" w14:paraId="2A7D37E4" w14:textId="77777777" w:rsidTr="004D3D27">
        <w:trPr>
          <w:trHeight w:val="280"/>
        </w:trPr>
        <w:tc>
          <w:tcPr>
            <w:tcW w:w="908" w:type="pct"/>
            <w:vMerge/>
          </w:tcPr>
          <w:p w14:paraId="0A7B18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F7514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 The species being updated</w:t>
            </w:r>
          </w:p>
        </w:tc>
        <w:tc>
          <w:tcPr>
            <w:tcW w:w="483" w:type="pct"/>
          </w:tcPr>
          <w:p w14:paraId="39ABB96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1909" w:type="pct"/>
            <w:vMerge/>
          </w:tcPr>
          <w:p w14:paraId="0BF3FEA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688B5A6" w14:textId="77777777" w:rsidTr="004D3D27">
        <w:trPr>
          <w:trHeight w:val="280"/>
        </w:trPr>
        <w:tc>
          <w:tcPr>
            <w:tcW w:w="908" w:type="pct"/>
            <w:vMerge/>
          </w:tcPr>
          <w:p w14:paraId="20D5FCE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C53B99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id – The ID of that species</w:t>
            </w:r>
          </w:p>
        </w:tc>
        <w:tc>
          <w:tcPr>
            <w:tcW w:w="483" w:type="pct"/>
          </w:tcPr>
          <w:p w14:paraId="43033B2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6E023A6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47FD451" w14:textId="77777777" w:rsidTr="004D3D27">
        <w:trPr>
          <w:trHeight w:val="280"/>
        </w:trPr>
        <w:tc>
          <w:tcPr>
            <w:tcW w:w="908" w:type="pct"/>
            <w:vMerge/>
          </w:tcPr>
          <w:p w14:paraId="25AD8EE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E50E9F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colourDataElement</w:t>
            </w:r>
            <w:proofErr w:type="spellEnd"/>
            <w:r w:rsidRPr="004D3D27">
              <w:rPr>
                <w:rFonts w:asciiTheme="minorHAnsi" w:hAnsiTheme="minorHAnsi" w:cstheme="minorHAnsi"/>
                <w:b w:val="0"/>
                <w:sz w:val="22"/>
                <w:szCs w:val="22"/>
              </w:rPr>
              <w:t xml:space="preserve"> – The element which contains information about the species colour</w:t>
            </w:r>
          </w:p>
        </w:tc>
        <w:tc>
          <w:tcPr>
            <w:tcW w:w="483" w:type="pct"/>
          </w:tcPr>
          <w:p w14:paraId="512CC10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3CF740D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98BEBA7" w14:textId="77777777" w:rsidTr="004D3D27">
        <w:trPr>
          <w:trHeight w:val="280"/>
        </w:trPr>
        <w:tc>
          <w:tcPr>
            <w:tcW w:w="908" w:type="pct"/>
            <w:vMerge/>
          </w:tcPr>
          <w:p w14:paraId="670121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17147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antNumDataElement</w:t>
            </w:r>
            <w:proofErr w:type="spellEnd"/>
            <w:r w:rsidRPr="004D3D27">
              <w:rPr>
                <w:rFonts w:asciiTheme="minorHAnsi" w:hAnsiTheme="minorHAnsi" w:cstheme="minorHAnsi"/>
                <w:b w:val="0"/>
                <w:sz w:val="22"/>
                <w:szCs w:val="22"/>
              </w:rPr>
              <w:t xml:space="preserve"> - The element which contains information about the species number of ants</w:t>
            </w:r>
          </w:p>
        </w:tc>
        <w:tc>
          <w:tcPr>
            <w:tcW w:w="483" w:type="pct"/>
          </w:tcPr>
          <w:p w14:paraId="61DBC5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7433D1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A5BAFA7" w14:textId="77777777" w:rsidTr="004D3D27">
        <w:trPr>
          <w:trHeight w:val="280"/>
        </w:trPr>
        <w:tc>
          <w:tcPr>
            <w:tcW w:w="908" w:type="pct"/>
            <w:vMerge/>
          </w:tcPr>
          <w:p w14:paraId="07DC64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D03705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nestNumDataElement</w:t>
            </w:r>
            <w:proofErr w:type="spellEnd"/>
            <w:r w:rsidRPr="004D3D27">
              <w:rPr>
                <w:rFonts w:asciiTheme="minorHAnsi" w:hAnsiTheme="minorHAnsi" w:cstheme="minorHAnsi"/>
                <w:b w:val="0"/>
                <w:sz w:val="22"/>
                <w:szCs w:val="22"/>
              </w:rPr>
              <w:t xml:space="preserve"> - The element which contains information about the species number of nests</w:t>
            </w:r>
          </w:p>
        </w:tc>
        <w:tc>
          <w:tcPr>
            <w:tcW w:w="483" w:type="pct"/>
          </w:tcPr>
          <w:p w14:paraId="77F9C60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42E96C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3A4A9C2" w14:textId="77777777" w:rsidTr="004D3D27">
        <w:trPr>
          <w:trHeight w:val="280"/>
        </w:trPr>
        <w:tc>
          <w:tcPr>
            <w:tcW w:w="908" w:type="pct"/>
            <w:vMerge/>
          </w:tcPr>
          <w:p w14:paraId="3A6E85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D06D4B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foodAmountDataElement</w:t>
            </w:r>
            <w:proofErr w:type="spellEnd"/>
            <w:r w:rsidRPr="004D3D27">
              <w:rPr>
                <w:rFonts w:asciiTheme="minorHAnsi" w:hAnsiTheme="minorHAnsi" w:cstheme="minorHAnsi"/>
                <w:b w:val="0"/>
                <w:sz w:val="22"/>
                <w:szCs w:val="22"/>
              </w:rPr>
              <w:t xml:space="preserve"> - The element which contains information about the species amount of food in all nests</w:t>
            </w:r>
          </w:p>
        </w:tc>
        <w:tc>
          <w:tcPr>
            <w:tcW w:w="483" w:type="pct"/>
          </w:tcPr>
          <w:p w14:paraId="4A1BE7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2B908E0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6A369BB" w14:textId="77777777" w:rsidTr="004D3D27">
        <w:trPr>
          <w:trHeight w:val="280"/>
        </w:trPr>
        <w:tc>
          <w:tcPr>
            <w:tcW w:w="908" w:type="pct"/>
            <w:vMerge/>
          </w:tcPr>
          <w:p w14:paraId="3F1158C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788D5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foodAmount</w:t>
            </w:r>
            <w:proofErr w:type="spellEnd"/>
            <w:r w:rsidRPr="004D3D27">
              <w:rPr>
                <w:rFonts w:asciiTheme="minorHAnsi" w:hAnsiTheme="minorHAnsi" w:cstheme="minorHAnsi"/>
                <w:b w:val="0"/>
                <w:sz w:val="22"/>
                <w:szCs w:val="22"/>
              </w:rPr>
              <w:t xml:space="preserve"> – The amount of food contained in each nest in the species combined</w:t>
            </w:r>
          </w:p>
        </w:tc>
        <w:tc>
          <w:tcPr>
            <w:tcW w:w="483" w:type="pct"/>
          </w:tcPr>
          <w:p w14:paraId="77668F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349D6E7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7F200C4" w14:textId="77777777" w:rsidTr="004D3D27">
        <w:trPr>
          <w:trHeight w:val="280"/>
        </w:trPr>
        <w:tc>
          <w:tcPr>
            <w:tcW w:w="908" w:type="pct"/>
          </w:tcPr>
          <w:p w14:paraId="161BDBA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removeSpeciesData</w:t>
            </w:r>
            <w:proofErr w:type="spellEnd"/>
          </w:p>
        </w:tc>
        <w:tc>
          <w:tcPr>
            <w:tcW w:w="1701" w:type="pct"/>
          </w:tcPr>
          <w:p w14:paraId="45C5D89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id – The id of the species to remove</w:t>
            </w:r>
          </w:p>
        </w:tc>
        <w:tc>
          <w:tcPr>
            <w:tcW w:w="483" w:type="pct"/>
          </w:tcPr>
          <w:p w14:paraId="521364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tcPr>
          <w:p w14:paraId="4CFE042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Removes a species data i.e. when it has died out</w:t>
            </w:r>
          </w:p>
        </w:tc>
      </w:tr>
      <w:tr w:rsidR="001F69CE" w:rsidRPr="004D3D27" w14:paraId="5521116B" w14:textId="77777777" w:rsidTr="004D3D27">
        <w:trPr>
          <w:trHeight w:val="280"/>
        </w:trPr>
        <w:tc>
          <w:tcPr>
            <w:tcW w:w="908" w:type="pct"/>
          </w:tcPr>
          <w:p w14:paraId="2A144C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nextVisibility</w:t>
            </w:r>
            <w:proofErr w:type="spellEnd"/>
          </w:p>
        </w:tc>
        <w:tc>
          <w:tcPr>
            <w:tcW w:w="1701" w:type="pct"/>
          </w:tcPr>
          <w:p w14:paraId="67CE4AC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button – A reference to the toggle visibility button</w:t>
            </w:r>
          </w:p>
        </w:tc>
        <w:tc>
          <w:tcPr>
            <w:tcW w:w="483" w:type="pct"/>
          </w:tcPr>
          <w:p w14:paraId="7017D4D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tcPr>
          <w:p w14:paraId="5D4E05F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Checks whether the species data id currently maximised or minimised and returns whether or not the species data should be hidden or not assuming the button has been clicked</w:t>
            </w:r>
          </w:p>
          <w:p w14:paraId="1546B8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string – The value of the displaying styling</w:t>
            </w:r>
          </w:p>
        </w:tc>
      </w:tr>
      <w:tr w:rsidR="001F69CE" w:rsidRPr="004D3D27" w14:paraId="2152B945" w14:textId="77777777" w:rsidTr="004D3D27">
        <w:trPr>
          <w:trHeight w:val="280"/>
        </w:trPr>
        <w:tc>
          <w:tcPr>
            <w:tcW w:w="908" w:type="pct"/>
          </w:tcPr>
          <w:p w14:paraId="70A606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toggleVisibilityButton</w:t>
            </w:r>
            <w:proofErr w:type="spellEnd"/>
          </w:p>
        </w:tc>
        <w:tc>
          <w:tcPr>
            <w:tcW w:w="1701" w:type="pct"/>
          </w:tcPr>
          <w:p w14:paraId="2C56DA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button – A reference to the toggle visibility button</w:t>
            </w:r>
          </w:p>
        </w:tc>
        <w:tc>
          <w:tcPr>
            <w:tcW w:w="483" w:type="pct"/>
          </w:tcPr>
          <w:p w14:paraId="1B0BCA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tcPr>
          <w:p w14:paraId="2E55816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Toggles the text in the visibility button</w:t>
            </w:r>
          </w:p>
        </w:tc>
      </w:tr>
      <w:tr w:rsidR="001F69CE" w:rsidRPr="004D3D27" w14:paraId="1B610870" w14:textId="77777777" w:rsidTr="004D3D27">
        <w:trPr>
          <w:trHeight w:val="280"/>
        </w:trPr>
        <w:tc>
          <w:tcPr>
            <w:tcW w:w="908" w:type="pct"/>
            <w:vMerge w:val="restart"/>
          </w:tcPr>
          <w:p w14:paraId="7D9A45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toggleClassVisibility</w:t>
            </w:r>
            <w:proofErr w:type="spellEnd"/>
          </w:p>
        </w:tc>
        <w:tc>
          <w:tcPr>
            <w:tcW w:w="1701" w:type="pct"/>
          </w:tcPr>
          <w:p w14:paraId="2278DE2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button – A reference to the toggle visibility button</w:t>
            </w:r>
          </w:p>
        </w:tc>
        <w:tc>
          <w:tcPr>
            <w:tcW w:w="483" w:type="pct"/>
          </w:tcPr>
          <w:p w14:paraId="11F038C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val="restart"/>
          </w:tcPr>
          <w:p w14:paraId="47BF926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Maximises and Minimises the data for a particular species</w:t>
            </w:r>
          </w:p>
        </w:tc>
      </w:tr>
      <w:tr w:rsidR="001F69CE" w:rsidRPr="004D3D27" w14:paraId="0FB6BEB8" w14:textId="77777777" w:rsidTr="004D3D27">
        <w:trPr>
          <w:trHeight w:val="280"/>
        </w:trPr>
        <w:tc>
          <w:tcPr>
            <w:tcW w:w="908" w:type="pct"/>
            <w:vMerge/>
          </w:tcPr>
          <w:p w14:paraId="748D63F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6F3FD15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id – The id of the species the toggle visibility button corresponds to</w:t>
            </w:r>
          </w:p>
        </w:tc>
        <w:tc>
          <w:tcPr>
            <w:tcW w:w="483" w:type="pct"/>
          </w:tcPr>
          <w:p w14:paraId="7E4DF64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0FECEFC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32FC180" w14:textId="77777777" w:rsidTr="004D3D27">
        <w:trPr>
          <w:trHeight w:val="280"/>
        </w:trPr>
        <w:tc>
          <w:tcPr>
            <w:tcW w:w="908" w:type="pct"/>
            <w:vMerge/>
          </w:tcPr>
          <w:p w14:paraId="70BF59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7CB415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listOfClassElements</w:t>
            </w:r>
            <w:proofErr w:type="spellEnd"/>
            <w:r w:rsidRPr="004D3D27">
              <w:rPr>
                <w:rFonts w:asciiTheme="minorHAnsi" w:hAnsiTheme="minorHAnsi" w:cstheme="minorHAnsi"/>
                <w:b w:val="0"/>
                <w:sz w:val="22"/>
                <w:szCs w:val="22"/>
              </w:rPr>
              <w:t xml:space="preserve"> – All elements of the same class i.e. all elements in the species data to be hidden</w:t>
            </w:r>
          </w:p>
        </w:tc>
        <w:tc>
          <w:tcPr>
            <w:tcW w:w="483" w:type="pct"/>
          </w:tcPr>
          <w:p w14:paraId="4B96BEA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11C3BD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1D34B16" w14:textId="77777777" w:rsidTr="004D3D27">
        <w:trPr>
          <w:trHeight w:val="280"/>
        </w:trPr>
        <w:tc>
          <w:tcPr>
            <w:tcW w:w="908" w:type="pct"/>
            <w:vMerge w:val="restart"/>
          </w:tcPr>
          <w:p w14:paraId="3A1F40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select</w:t>
            </w:r>
          </w:p>
        </w:tc>
        <w:tc>
          <w:tcPr>
            <w:tcW w:w="1701" w:type="pct"/>
          </w:tcPr>
          <w:p w14:paraId="5BE79E3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title – A reference to the title element of the species data</w:t>
            </w:r>
          </w:p>
        </w:tc>
        <w:tc>
          <w:tcPr>
            <w:tcW w:w="483" w:type="pct"/>
          </w:tcPr>
          <w:p w14:paraId="5FAE5A4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val="restart"/>
          </w:tcPr>
          <w:p w14:paraId="3EC976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Selects a new species allowing the user to alter that specie</w:t>
            </w:r>
            <w:r w:rsidR="00070A52" w:rsidRPr="004D3D27">
              <w:rPr>
                <w:rFonts w:asciiTheme="minorHAnsi" w:hAnsiTheme="minorHAnsi" w:cstheme="minorHAnsi"/>
                <w:b w:val="0"/>
                <w:sz w:val="22"/>
                <w:szCs w:val="22"/>
              </w:rPr>
              <w:t>’</w:t>
            </w:r>
            <w:r w:rsidRPr="004D3D27">
              <w:rPr>
                <w:rFonts w:asciiTheme="minorHAnsi" w:hAnsiTheme="minorHAnsi" w:cstheme="minorHAnsi"/>
                <w:b w:val="0"/>
                <w:sz w:val="22"/>
                <w:szCs w:val="22"/>
              </w:rPr>
              <w:t>s characteristics</w:t>
            </w:r>
          </w:p>
        </w:tc>
      </w:tr>
      <w:tr w:rsidR="001F69CE" w:rsidRPr="004D3D27" w14:paraId="66249167" w14:textId="77777777" w:rsidTr="004D3D27">
        <w:trPr>
          <w:trHeight w:val="280"/>
        </w:trPr>
        <w:tc>
          <w:tcPr>
            <w:tcW w:w="908" w:type="pct"/>
            <w:vMerge/>
          </w:tcPr>
          <w:p w14:paraId="31F4753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A4294B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id – The id of the species</w:t>
            </w:r>
          </w:p>
        </w:tc>
        <w:tc>
          <w:tcPr>
            <w:tcW w:w="483" w:type="pct"/>
          </w:tcPr>
          <w:p w14:paraId="37508F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289138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D40F4CC" w14:textId="77777777" w:rsidTr="004D3D27">
        <w:trPr>
          <w:trHeight w:val="280"/>
        </w:trPr>
        <w:tc>
          <w:tcPr>
            <w:tcW w:w="908" w:type="pct"/>
            <w:vMerge/>
          </w:tcPr>
          <w:p w14:paraId="23EAF6B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80752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 The species being selected</w:t>
            </w:r>
          </w:p>
        </w:tc>
        <w:tc>
          <w:tcPr>
            <w:tcW w:w="483" w:type="pct"/>
          </w:tcPr>
          <w:p w14:paraId="1C031C0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1909" w:type="pct"/>
            <w:vMerge/>
          </w:tcPr>
          <w:p w14:paraId="3E577C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7D3031B" w14:textId="77777777" w:rsidTr="004D3D27">
        <w:trPr>
          <w:trHeight w:val="280"/>
        </w:trPr>
        <w:tc>
          <w:tcPr>
            <w:tcW w:w="908" w:type="pct"/>
            <w:vMerge/>
          </w:tcPr>
          <w:p w14:paraId="7FFBF9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0A1359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characteristic – The characteristic being updated</w:t>
            </w:r>
          </w:p>
        </w:tc>
        <w:tc>
          <w:tcPr>
            <w:tcW w:w="483" w:type="pct"/>
          </w:tcPr>
          <w:p w14:paraId="4392CC6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1B996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bl>
    <w:p w14:paraId="752B2482" w14:textId="77777777" w:rsidR="001F69CE" w:rsidRDefault="001F69CE" w:rsidP="00FD1277">
      <w:pPr>
        <w:spacing w:line="276" w:lineRule="auto"/>
        <w:rPr>
          <w:rStyle w:val="Heading2Char"/>
        </w:rPr>
      </w:pPr>
    </w:p>
    <w:p w14:paraId="13247941" w14:textId="77777777" w:rsidR="001F69CE" w:rsidRPr="001B3995" w:rsidRDefault="001F69CE" w:rsidP="00FD1277">
      <w:pPr>
        <w:pStyle w:val="Heading3"/>
        <w:spacing w:after="240" w:line="276" w:lineRule="auto"/>
      </w:pPr>
      <w:bookmarkStart w:id="167" w:name="_Toc383185616"/>
      <w:r w:rsidRPr="001B3995">
        <w:t>Main</w:t>
      </w:r>
      <w:bookmarkEnd w:id="167"/>
    </w:p>
    <w:tbl>
      <w:tblPr>
        <w:tblStyle w:val="TableGrid"/>
        <w:tblW w:w="5000" w:type="pct"/>
        <w:tblLook w:val="04A0" w:firstRow="1" w:lastRow="0" w:firstColumn="1" w:lastColumn="0" w:noHBand="0" w:noVBand="1"/>
      </w:tblPr>
      <w:tblGrid>
        <w:gridCol w:w="5236"/>
        <w:gridCol w:w="3793"/>
        <w:gridCol w:w="1531"/>
        <w:gridCol w:w="3614"/>
      </w:tblGrid>
      <w:tr w:rsidR="001F69CE" w:rsidRPr="004D3D27" w14:paraId="073DEBB1" w14:textId="77777777" w:rsidTr="004D3D27">
        <w:trPr>
          <w:trHeight w:val="280"/>
          <w:tblHeader/>
        </w:trPr>
        <w:tc>
          <w:tcPr>
            <w:tcW w:w="1847" w:type="pct"/>
          </w:tcPr>
          <w:p w14:paraId="794C66FC" w14:textId="2A9F1149"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1338" w:type="pct"/>
          </w:tcPr>
          <w:p w14:paraId="0317D07B"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540" w:type="pct"/>
          </w:tcPr>
          <w:p w14:paraId="43A5A6C5"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1275" w:type="pct"/>
          </w:tcPr>
          <w:p w14:paraId="44FBB43A"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4BE2D584" w14:textId="77777777" w:rsidTr="004D3D27">
        <w:trPr>
          <w:trHeight w:val="280"/>
        </w:trPr>
        <w:tc>
          <w:tcPr>
            <w:tcW w:w="1847" w:type="pct"/>
          </w:tcPr>
          <w:p w14:paraId="6D8797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tick</w:t>
            </w:r>
          </w:p>
        </w:tc>
        <w:tc>
          <w:tcPr>
            <w:tcW w:w="1338" w:type="pct"/>
          </w:tcPr>
          <w:p w14:paraId="05DA5D8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540" w:type="pct"/>
          </w:tcPr>
          <w:p w14:paraId="2542759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275" w:type="pct"/>
          </w:tcPr>
          <w:p w14:paraId="01A5AC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Performs actions required each tick</w:t>
            </w:r>
          </w:p>
        </w:tc>
      </w:tr>
      <w:tr w:rsidR="001F69CE" w:rsidRPr="004D3D27" w14:paraId="0144C92A" w14:textId="77777777" w:rsidTr="004D3D27">
        <w:trPr>
          <w:trHeight w:val="280"/>
        </w:trPr>
        <w:tc>
          <w:tcPr>
            <w:tcW w:w="1847" w:type="pct"/>
            <w:vMerge w:val="restart"/>
          </w:tcPr>
          <w:p w14:paraId="582606C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drawMap</w:t>
            </w:r>
            <w:proofErr w:type="spellEnd"/>
          </w:p>
        </w:tc>
        <w:tc>
          <w:tcPr>
            <w:tcW w:w="1338" w:type="pct"/>
          </w:tcPr>
          <w:p w14:paraId="45DE5C0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ctx</w:t>
            </w:r>
            <w:proofErr w:type="spellEnd"/>
            <w:r w:rsidRPr="004D3D27">
              <w:rPr>
                <w:rFonts w:asciiTheme="minorHAnsi" w:hAnsiTheme="minorHAnsi" w:cstheme="minorHAnsi"/>
                <w:b w:val="0"/>
                <w:sz w:val="22"/>
                <w:szCs w:val="22"/>
              </w:rPr>
              <w:t xml:space="preserve"> – The canvas context</w:t>
            </w:r>
          </w:p>
        </w:tc>
        <w:tc>
          <w:tcPr>
            <w:tcW w:w="540" w:type="pct"/>
          </w:tcPr>
          <w:p w14:paraId="7E7D55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275" w:type="pct"/>
            <w:vMerge w:val="restart"/>
          </w:tcPr>
          <w:p w14:paraId="294CC59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all objects onto the canvas and also updates all objects</w:t>
            </w:r>
          </w:p>
        </w:tc>
      </w:tr>
      <w:tr w:rsidR="001F69CE" w:rsidRPr="004D3D27" w14:paraId="293A9505" w14:textId="77777777" w:rsidTr="004D3D27">
        <w:trPr>
          <w:trHeight w:val="280"/>
        </w:trPr>
        <w:tc>
          <w:tcPr>
            <w:tcW w:w="1847" w:type="pct"/>
            <w:vMerge/>
          </w:tcPr>
          <w:p w14:paraId="46E5F02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7E3BD6B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 – The ant to draw</w:t>
            </w:r>
          </w:p>
        </w:tc>
        <w:tc>
          <w:tcPr>
            <w:tcW w:w="540" w:type="pct"/>
          </w:tcPr>
          <w:p w14:paraId="58A95D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 object</w:t>
            </w:r>
          </w:p>
        </w:tc>
        <w:tc>
          <w:tcPr>
            <w:tcW w:w="1275" w:type="pct"/>
            <w:vMerge/>
          </w:tcPr>
          <w:p w14:paraId="747435A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91568C7" w14:textId="77777777" w:rsidTr="004D3D27">
        <w:trPr>
          <w:trHeight w:val="280"/>
        </w:trPr>
        <w:tc>
          <w:tcPr>
            <w:tcW w:w="1847" w:type="pct"/>
            <w:vMerge/>
          </w:tcPr>
          <w:p w14:paraId="47739C6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394344F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 – The pheromone to draw</w:t>
            </w:r>
          </w:p>
        </w:tc>
        <w:tc>
          <w:tcPr>
            <w:tcW w:w="540" w:type="pct"/>
          </w:tcPr>
          <w:p w14:paraId="64B906F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 object</w:t>
            </w:r>
          </w:p>
        </w:tc>
        <w:tc>
          <w:tcPr>
            <w:tcW w:w="1275" w:type="pct"/>
            <w:vMerge/>
          </w:tcPr>
          <w:p w14:paraId="294C8E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366290D" w14:textId="77777777" w:rsidTr="004D3D27">
        <w:trPr>
          <w:trHeight w:val="280"/>
        </w:trPr>
        <w:tc>
          <w:tcPr>
            <w:tcW w:w="1847" w:type="pct"/>
            <w:vMerge/>
          </w:tcPr>
          <w:p w14:paraId="45618C5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4A5184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 – The piece of food to draw</w:t>
            </w:r>
          </w:p>
        </w:tc>
        <w:tc>
          <w:tcPr>
            <w:tcW w:w="540" w:type="pct"/>
          </w:tcPr>
          <w:p w14:paraId="34512FF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 object</w:t>
            </w:r>
          </w:p>
        </w:tc>
        <w:tc>
          <w:tcPr>
            <w:tcW w:w="1275" w:type="pct"/>
            <w:vMerge/>
          </w:tcPr>
          <w:p w14:paraId="29AB158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4D3D27" w:rsidRPr="004D3D27" w14:paraId="03AB026F" w14:textId="77777777" w:rsidTr="004D3D27">
        <w:trPr>
          <w:trHeight w:val="280"/>
        </w:trPr>
        <w:tc>
          <w:tcPr>
            <w:tcW w:w="1847" w:type="pct"/>
            <w:vMerge w:val="restart"/>
          </w:tcPr>
          <w:p w14:paraId="21418A00"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createEnviroment</w:t>
            </w:r>
            <w:proofErr w:type="spellEnd"/>
          </w:p>
        </w:tc>
        <w:tc>
          <w:tcPr>
            <w:tcW w:w="1338" w:type="pct"/>
          </w:tcPr>
          <w:p w14:paraId="6A57F744"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540" w:type="pct"/>
          </w:tcPr>
          <w:p w14:paraId="4BB5E0AA"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1275" w:type="pct"/>
            <w:vMerge w:val="restart"/>
          </w:tcPr>
          <w:p w14:paraId="1B78C85B"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Setups the environment when starting or restarting the simulation</w:t>
            </w:r>
          </w:p>
        </w:tc>
      </w:tr>
      <w:tr w:rsidR="004D3D27" w:rsidRPr="004D3D27" w14:paraId="5479CCF8" w14:textId="77777777" w:rsidTr="004D3D27">
        <w:trPr>
          <w:trHeight w:val="280"/>
        </w:trPr>
        <w:tc>
          <w:tcPr>
            <w:tcW w:w="1847" w:type="pct"/>
            <w:vMerge/>
          </w:tcPr>
          <w:p w14:paraId="528918B7"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1338" w:type="pct"/>
          </w:tcPr>
          <w:p w14:paraId="70860DC1"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simulationFoodSystem</w:t>
            </w:r>
            <w:proofErr w:type="spellEnd"/>
            <w:r w:rsidRPr="004D3D27">
              <w:rPr>
                <w:rFonts w:asciiTheme="minorHAnsi" w:hAnsiTheme="minorHAnsi" w:cstheme="minorHAnsi"/>
                <w:b w:val="0"/>
                <w:sz w:val="22"/>
                <w:szCs w:val="22"/>
              </w:rPr>
              <w:t xml:space="preserve"> – The food system which controls the placement of food in the map</w:t>
            </w:r>
          </w:p>
        </w:tc>
        <w:tc>
          <w:tcPr>
            <w:tcW w:w="540" w:type="pct"/>
          </w:tcPr>
          <w:p w14:paraId="61CA86D1"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FoodSystem</w:t>
            </w:r>
            <w:proofErr w:type="spellEnd"/>
            <w:r w:rsidRPr="004D3D27">
              <w:rPr>
                <w:rFonts w:asciiTheme="minorHAnsi" w:hAnsiTheme="minorHAnsi" w:cstheme="minorHAnsi"/>
                <w:b w:val="0"/>
                <w:sz w:val="22"/>
                <w:szCs w:val="22"/>
              </w:rPr>
              <w:t xml:space="preserve"> object</w:t>
            </w:r>
          </w:p>
        </w:tc>
        <w:tc>
          <w:tcPr>
            <w:tcW w:w="1275" w:type="pct"/>
            <w:vMerge/>
          </w:tcPr>
          <w:p w14:paraId="31A2FABC"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4D3D27" w:rsidRPr="004D3D27" w14:paraId="3427D059" w14:textId="77777777" w:rsidTr="004D3D27">
        <w:trPr>
          <w:trHeight w:val="280"/>
        </w:trPr>
        <w:tc>
          <w:tcPr>
            <w:tcW w:w="1847" w:type="pct"/>
            <w:vMerge/>
          </w:tcPr>
          <w:p w14:paraId="5FB93BA8"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1338" w:type="pct"/>
          </w:tcPr>
          <w:p w14:paraId="603275A5"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 The random x-coordinate of the starting queen</w:t>
            </w:r>
          </w:p>
        </w:tc>
        <w:tc>
          <w:tcPr>
            <w:tcW w:w="540" w:type="pct"/>
          </w:tcPr>
          <w:p w14:paraId="0AD81E13"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1275" w:type="pct"/>
            <w:vMerge/>
          </w:tcPr>
          <w:p w14:paraId="20067E4B"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4D3D27" w:rsidRPr="004D3D27" w14:paraId="21F1C62B" w14:textId="77777777" w:rsidTr="004D3D27">
        <w:trPr>
          <w:trHeight w:val="280"/>
        </w:trPr>
        <w:tc>
          <w:tcPr>
            <w:tcW w:w="1847" w:type="pct"/>
            <w:vMerge/>
          </w:tcPr>
          <w:p w14:paraId="7670BCA5"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1338" w:type="pct"/>
          </w:tcPr>
          <w:p w14:paraId="5E020FBC"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y – The random y-coordinate of the starting queen</w:t>
            </w:r>
          </w:p>
        </w:tc>
        <w:tc>
          <w:tcPr>
            <w:tcW w:w="540" w:type="pct"/>
          </w:tcPr>
          <w:p w14:paraId="10227AA3"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1275" w:type="pct"/>
          </w:tcPr>
          <w:p w14:paraId="15C782CE"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1F69CE" w:rsidRPr="004D3D27" w14:paraId="59DF6CD0" w14:textId="77777777" w:rsidTr="004D3D27">
        <w:trPr>
          <w:trHeight w:val="280"/>
        </w:trPr>
        <w:tc>
          <w:tcPr>
            <w:tcW w:w="1847" w:type="pct"/>
            <w:vMerge w:val="restart"/>
          </w:tcPr>
          <w:p w14:paraId="534C355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window.onload</w:t>
            </w:r>
            <w:proofErr w:type="spellEnd"/>
            <w:r w:rsidRPr="004D3D27">
              <w:rPr>
                <w:rFonts w:asciiTheme="minorHAnsi" w:hAnsiTheme="minorHAnsi" w:cstheme="minorHAnsi"/>
                <w:b w:val="0"/>
                <w:sz w:val="22"/>
                <w:szCs w:val="22"/>
              </w:rPr>
              <w:t xml:space="preserve"> (Anonymous function)</w:t>
            </w:r>
          </w:p>
        </w:tc>
        <w:tc>
          <w:tcPr>
            <w:tcW w:w="1338" w:type="pct"/>
          </w:tcPr>
          <w:p w14:paraId="2DA71C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540" w:type="pct"/>
          </w:tcPr>
          <w:p w14:paraId="7F03088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275" w:type="pct"/>
            <w:vMerge w:val="restart"/>
          </w:tcPr>
          <w:p w14:paraId="326B4FC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Performs actions once the page is loaded i.e. all scripts are loaded and the canvas is loaded</w:t>
            </w:r>
          </w:p>
        </w:tc>
      </w:tr>
      <w:tr w:rsidR="001F69CE" w:rsidRPr="004D3D27" w14:paraId="757A31F1" w14:textId="77777777" w:rsidTr="004D3D27">
        <w:trPr>
          <w:trHeight w:val="280"/>
        </w:trPr>
        <w:tc>
          <w:tcPr>
            <w:tcW w:w="1847" w:type="pct"/>
            <w:vMerge/>
          </w:tcPr>
          <w:p w14:paraId="6B5E4F4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1C13A6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start – The coordinate of the start of the drag</w:t>
            </w:r>
          </w:p>
        </w:tc>
        <w:tc>
          <w:tcPr>
            <w:tcW w:w="540" w:type="pct"/>
          </w:tcPr>
          <w:p w14:paraId="38DA77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275" w:type="pct"/>
            <w:vMerge/>
          </w:tcPr>
          <w:p w14:paraId="302ACFF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0D346E3" w14:textId="77777777" w:rsidTr="004D3D27">
        <w:trPr>
          <w:trHeight w:val="280"/>
        </w:trPr>
        <w:tc>
          <w:tcPr>
            <w:tcW w:w="1847" w:type="pct"/>
            <w:vMerge/>
          </w:tcPr>
          <w:p w14:paraId="6BDACF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444DCF3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end – The coordinate of the end of the drag</w:t>
            </w:r>
          </w:p>
        </w:tc>
        <w:tc>
          <w:tcPr>
            <w:tcW w:w="540" w:type="pct"/>
          </w:tcPr>
          <w:p w14:paraId="78148D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275" w:type="pct"/>
            <w:vMerge/>
          </w:tcPr>
          <w:p w14:paraId="47897ED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F47E672" w14:textId="77777777" w:rsidTr="004D3D27">
        <w:trPr>
          <w:trHeight w:val="280"/>
        </w:trPr>
        <w:tc>
          <w:tcPr>
            <w:tcW w:w="1847" w:type="pct"/>
            <w:vMerge w:val="restart"/>
          </w:tcPr>
          <w:p w14:paraId="44532AF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window.onkeydown</w:t>
            </w:r>
            <w:proofErr w:type="spellEnd"/>
            <w:r w:rsidRPr="004D3D27">
              <w:rPr>
                <w:rFonts w:asciiTheme="minorHAnsi" w:hAnsiTheme="minorHAnsi" w:cstheme="minorHAnsi"/>
                <w:b w:val="0"/>
                <w:sz w:val="22"/>
                <w:szCs w:val="22"/>
              </w:rPr>
              <w:t xml:space="preserve"> (Anonymous function)</w:t>
            </w:r>
          </w:p>
        </w:tc>
        <w:tc>
          <w:tcPr>
            <w:tcW w:w="1338" w:type="pct"/>
          </w:tcPr>
          <w:p w14:paraId="45A3F7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e – The event</w:t>
            </w:r>
          </w:p>
        </w:tc>
        <w:tc>
          <w:tcPr>
            <w:tcW w:w="540" w:type="pct"/>
          </w:tcPr>
          <w:p w14:paraId="3E5D063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vMerge w:val="restart"/>
          </w:tcPr>
          <w:p w14:paraId="11C50B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 call back function for when a key down press event happens. Controls what each key does e.g. arrow keys pan</w:t>
            </w:r>
          </w:p>
        </w:tc>
      </w:tr>
      <w:tr w:rsidR="001F69CE" w:rsidRPr="004D3D27" w14:paraId="673ED070" w14:textId="77777777" w:rsidTr="004D3D27">
        <w:trPr>
          <w:trHeight w:val="280"/>
        </w:trPr>
        <w:tc>
          <w:tcPr>
            <w:tcW w:w="1847" w:type="pct"/>
            <w:vMerge/>
          </w:tcPr>
          <w:p w14:paraId="146082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55898E9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charCode</w:t>
            </w:r>
            <w:proofErr w:type="spellEnd"/>
            <w:r w:rsidRPr="004D3D27">
              <w:rPr>
                <w:rFonts w:asciiTheme="minorHAnsi" w:hAnsiTheme="minorHAnsi" w:cstheme="minorHAnsi"/>
                <w:b w:val="0"/>
                <w:sz w:val="22"/>
                <w:szCs w:val="22"/>
              </w:rPr>
              <w:t xml:space="preserve"> – The character code the event maps to</w:t>
            </w:r>
          </w:p>
        </w:tc>
        <w:tc>
          <w:tcPr>
            <w:tcW w:w="540" w:type="pct"/>
          </w:tcPr>
          <w:p w14:paraId="192FE7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275" w:type="pct"/>
            <w:vMerge/>
          </w:tcPr>
          <w:p w14:paraId="5DD8F51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88CDCF1" w14:textId="77777777" w:rsidTr="004D3D27">
        <w:trPr>
          <w:trHeight w:val="280"/>
        </w:trPr>
        <w:tc>
          <w:tcPr>
            <w:tcW w:w="1847" w:type="pct"/>
            <w:vMerge w:val="restart"/>
          </w:tcPr>
          <w:p w14:paraId="6FCF402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canvasDOM.addEventListener</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mousewheel</w:t>
            </w:r>
            <w:proofErr w:type="spellEnd"/>
            <w:r w:rsidRPr="004D3D27">
              <w:rPr>
                <w:rFonts w:asciiTheme="minorHAnsi" w:hAnsiTheme="minorHAnsi" w:cstheme="minorHAnsi"/>
                <w:b w:val="0"/>
                <w:sz w:val="22"/>
                <w:szCs w:val="22"/>
              </w:rPr>
              <w:t>’) (Anonymous function)</w:t>
            </w:r>
          </w:p>
        </w:tc>
        <w:tc>
          <w:tcPr>
            <w:tcW w:w="1338" w:type="pct"/>
          </w:tcPr>
          <w:p w14:paraId="7CDD5F2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e – The event</w:t>
            </w:r>
          </w:p>
        </w:tc>
        <w:tc>
          <w:tcPr>
            <w:tcW w:w="540" w:type="pct"/>
          </w:tcPr>
          <w:p w14:paraId="53992BF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vMerge w:val="restart"/>
          </w:tcPr>
          <w:p w14:paraId="3638B5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scrolling in the map when the mouse wheel is used (Chrome and IE only)</w:t>
            </w:r>
          </w:p>
        </w:tc>
      </w:tr>
      <w:tr w:rsidR="001F69CE" w:rsidRPr="004D3D27" w14:paraId="65AF4745" w14:textId="77777777" w:rsidTr="004D3D27">
        <w:trPr>
          <w:trHeight w:val="280"/>
        </w:trPr>
        <w:tc>
          <w:tcPr>
            <w:tcW w:w="1847" w:type="pct"/>
            <w:vMerge/>
          </w:tcPr>
          <w:p w14:paraId="0F04DA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484C93B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delta – The amount scrolled</w:t>
            </w:r>
          </w:p>
        </w:tc>
        <w:tc>
          <w:tcPr>
            <w:tcW w:w="540" w:type="pct"/>
          </w:tcPr>
          <w:p w14:paraId="3CCCC2D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275" w:type="pct"/>
            <w:vMerge/>
          </w:tcPr>
          <w:p w14:paraId="165C157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6EFAE50" w14:textId="77777777" w:rsidTr="004D3D27">
        <w:trPr>
          <w:trHeight w:val="280"/>
        </w:trPr>
        <w:tc>
          <w:tcPr>
            <w:tcW w:w="1847" w:type="pct"/>
            <w:vMerge w:val="restart"/>
          </w:tcPr>
          <w:p w14:paraId="104E1D4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canvasDOM.addEventListener</w:t>
            </w:r>
            <w:proofErr w:type="spellEnd"/>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DOMMouseScroll</w:t>
            </w:r>
            <w:proofErr w:type="spellEnd"/>
            <w:r w:rsidRPr="004D3D27">
              <w:rPr>
                <w:rFonts w:asciiTheme="minorHAnsi" w:hAnsiTheme="minorHAnsi" w:cstheme="minorHAnsi"/>
                <w:b w:val="0"/>
                <w:sz w:val="22"/>
                <w:szCs w:val="22"/>
              </w:rPr>
              <w:t>’) (Anonymous function)</w:t>
            </w:r>
          </w:p>
        </w:tc>
        <w:tc>
          <w:tcPr>
            <w:tcW w:w="1338" w:type="pct"/>
          </w:tcPr>
          <w:p w14:paraId="1FC4EB6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e – The event</w:t>
            </w:r>
          </w:p>
        </w:tc>
        <w:tc>
          <w:tcPr>
            <w:tcW w:w="540" w:type="pct"/>
          </w:tcPr>
          <w:p w14:paraId="6087AF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vMerge w:val="restart"/>
          </w:tcPr>
          <w:p w14:paraId="505FD15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scrolling in the map when the mouse wheel is used (Firefox only)</w:t>
            </w:r>
          </w:p>
        </w:tc>
      </w:tr>
      <w:tr w:rsidR="001F69CE" w:rsidRPr="004D3D27" w14:paraId="2FCE8484" w14:textId="77777777" w:rsidTr="004D3D27">
        <w:trPr>
          <w:trHeight w:val="280"/>
        </w:trPr>
        <w:tc>
          <w:tcPr>
            <w:tcW w:w="1847" w:type="pct"/>
            <w:vMerge/>
          </w:tcPr>
          <w:p w14:paraId="33FED82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52B726A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delta – The amount scrolled</w:t>
            </w:r>
          </w:p>
        </w:tc>
        <w:tc>
          <w:tcPr>
            <w:tcW w:w="540" w:type="pct"/>
          </w:tcPr>
          <w:p w14:paraId="575206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275" w:type="pct"/>
            <w:vMerge/>
          </w:tcPr>
          <w:p w14:paraId="00C5655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94C21F8" w14:textId="77777777" w:rsidTr="004D3D27">
        <w:trPr>
          <w:trHeight w:val="280"/>
        </w:trPr>
        <w:tc>
          <w:tcPr>
            <w:tcW w:w="1847" w:type="pct"/>
          </w:tcPr>
          <w:p w14:paraId="20BE8CB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canvasDOM.onmousedown</w:t>
            </w:r>
            <w:proofErr w:type="spellEnd"/>
            <w:r w:rsidRPr="004D3D27">
              <w:rPr>
                <w:rFonts w:asciiTheme="minorHAnsi" w:hAnsiTheme="minorHAnsi" w:cstheme="minorHAnsi"/>
                <w:b w:val="0"/>
                <w:sz w:val="22"/>
                <w:szCs w:val="22"/>
              </w:rPr>
              <w:t xml:space="preserve"> (Anonymous function)</w:t>
            </w:r>
          </w:p>
        </w:tc>
        <w:tc>
          <w:tcPr>
            <w:tcW w:w="1338" w:type="pct"/>
          </w:tcPr>
          <w:p w14:paraId="492999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e – The event</w:t>
            </w:r>
          </w:p>
        </w:tc>
        <w:tc>
          <w:tcPr>
            <w:tcW w:w="540" w:type="pct"/>
          </w:tcPr>
          <w:p w14:paraId="5BF537A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696456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panning behaviour for when the mouse is down</w:t>
            </w:r>
          </w:p>
        </w:tc>
      </w:tr>
      <w:tr w:rsidR="001F69CE" w:rsidRPr="004D3D27" w14:paraId="3A5CC52A" w14:textId="77777777" w:rsidTr="004D3D27">
        <w:trPr>
          <w:trHeight w:val="280"/>
        </w:trPr>
        <w:tc>
          <w:tcPr>
            <w:tcW w:w="1847" w:type="pct"/>
          </w:tcPr>
          <w:p w14:paraId="08C0047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canvasDOM.touchstart</w:t>
            </w:r>
            <w:proofErr w:type="spellEnd"/>
            <w:r w:rsidRPr="004D3D27">
              <w:rPr>
                <w:rFonts w:asciiTheme="minorHAnsi" w:hAnsiTheme="minorHAnsi" w:cstheme="minorHAnsi"/>
                <w:b w:val="0"/>
                <w:sz w:val="22"/>
                <w:szCs w:val="22"/>
              </w:rPr>
              <w:t xml:space="preserve"> (Anonymous function)</w:t>
            </w:r>
          </w:p>
        </w:tc>
        <w:tc>
          <w:tcPr>
            <w:tcW w:w="1338" w:type="pct"/>
          </w:tcPr>
          <w:p w14:paraId="4977BC6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e – The event</w:t>
            </w:r>
          </w:p>
        </w:tc>
        <w:tc>
          <w:tcPr>
            <w:tcW w:w="540" w:type="pct"/>
          </w:tcPr>
          <w:p w14:paraId="11842C6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16A7B1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panning behaviour when the canvas is touched</w:t>
            </w:r>
          </w:p>
        </w:tc>
      </w:tr>
      <w:tr w:rsidR="001F69CE" w:rsidRPr="004D3D27" w14:paraId="7E4C3BB7" w14:textId="77777777" w:rsidTr="004D3D27">
        <w:trPr>
          <w:trHeight w:val="280"/>
        </w:trPr>
        <w:tc>
          <w:tcPr>
            <w:tcW w:w="1847" w:type="pct"/>
          </w:tcPr>
          <w:p w14:paraId="14049ED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canvasDOM.onmousemove</w:t>
            </w:r>
            <w:proofErr w:type="spellEnd"/>
            <w:r w:rsidRPr="004D3D27">
              <w:rPr>
                <w:rFonts w:asciiTheme="minorHAnsi" w:hAnsiTheme="minorHAnsi" w:cstheme="minorHAnsi"/>
                <w:b w:val="0"/>
                <w:sz w:val="22"/>
                <w:szCs w:val="22"/>
              </w:rPr>
              <w:t xml:space="preserve"> (Anonymous function)</w:t>
            </w:r>
          </w:p>
        </w:tc>
        <w:tc>
          <w:tcPr>
            <w:tcW w:w="1338" w:type="pct"/>
          </w:tcPr>
          <w:p w14:paraId="104F96D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e – The event</w:t>
            </w:r>
          </w:p>
        </w:tc>
        <w:tc>
          <w:tcPr>
            <w:tcW w:w="540" w:type="pct"/>
          </w:tcPr>
          <w:p w14:paraId="585AC16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2CBA333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panning behaviour when the mouse is being moved</w:t>
            </w:r>
          </w:p>
        </w:tc>
      </w:tr>
      <w:tr w:rsidR="001F69CE" w:rsidRPr="004D3D27" w14:paraId="4B393B3F" w14:textId="77777777" w:rsidTr="004D3D27">
        <w:trPr>
          <w:trHeight w:val="280"/>
        </w:trPr>
        <w:tc>
          <w:tcPr>
            <w:tcW w:w="1847" w:type="pct"/>
          </w:tcPr>
          <w:p w14:paraId="4D9BE12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canvasDOM.touchMove</w:t>
            </w:r>
            <w:proofErr w:type="spellEnd"/>
            <w:r w:rsidRPr="004D3D27">
              <w:rPr>
                <w:rFonts w:asciiTheme="minorHAnsi" w:hAnsiTheme="minorHAnsi" w:cstheme="minorHAnsi"/>
                <w:b w:val="0"/>
                <w:sz w:val="22"/>
                <w:szCs w:val="22"/>
              </w:rPr>
              <w:t xml:space="preserve"> (Anonymous function)</w:t>
            </w:r>
          </w:p>
        </w:tc>
        <w:tc>
          <w:tcPr>
            <w:tcW w:w="1338" w:type="pct"/>
          </w:tcPr>
          <w:p w14:paraId="701970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e – The event</w:t>
            </w:r>
          </w:p>
        </w:tc>
        <w:tc>
          <w:tcPr>
            <w:tcW w:w="540" w:type="pct"/>
          </w:tcPr>
          <w:p w14:paraId="1B096E4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53D91CF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panning behaviour when a finger is moved across the simulation</w:t>
            </w:r>
          </w:p>
        </w:tc>
      </w:tr>
      <w:tr w:rsidR="001F69CE" w:rsidRPr="004D3D27" w14:paraId="78445023" w14:textId="77777777" w:rsidTr="004D3D27">
        <w:trPr>
          <w:trHeight w:val="280"/>
        </w:trPr>
        <w:tc>
          <w:tcPr>
            <w:tcW w:w="1847" w:type="pct"/>
          </w:tcPr>
          <w:p w14:paraId="6DA2C1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canvasDOM.mouseup</w:t>
            </w:r>
            <w:proofErr w:type="spellEnd"/>
            <w:r w:rsidRPr="004D3D27">
              <w:rPr>
                <w:rFonts w:asciiTheme="minorHAnsi" w:hAnsiTheme="minorHAnsi" w:cstheme="minorHAnsi"/>
                <w:b w:val="0"/>
                <w:sz w:val="22"/>
                <w:szCs w:val="22"/>
              </w:rPr>
              <w:t xml:space="preserve"> (Anonymous function)</w:t>
            </w:r>
          </w:p>
        </w:tc>
        <w:tc>
          <w:tcPr>
            <w:tcW w:w="1338" w:type="pct"/>
          </w:tcPr>
          <w:p w14:paraId="17F8180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e – The event</w:t>
            </w:r>
          </w:p>
        </w:tc>
        <w:tc>
          <w:tcPr>
            <w:tcW w:w="540" w:type="pct"/>
          </w:tcPr>
          <w:p w14:paraId="23BE31E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528CA2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Stops panning the simulation</w:t>
            </w:r>
          </w:p>
        </w:tc>
      </w:tr>
      <w:tr w:rsidR="001F69CE" w:rsidRPr="004D3D27" w14:paraId="5C0FBAD5" w14:textId="77777777" w:rsidTr="004D3D27">
        <w:trPr>
          <w:trHeight w:val="280"/>
        </w:trPr>
        <w:tc>
          <w:tcPr>
            <w:tcW w:w="1847" w:type="pct"/>
          </w:tcPr>
          <w:p w14:paraId="6FC33D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canvasDOM.touchend</w:t>
            </w:r>
            <w:proofErr w:type="spellEnd"/>
            <w:r w:rsidRPr="004D3D27">
              <w:rPr>
                <w:rFonts w:asciiTheme="minorHAnsi" w:hAnsiTheme="minorHAnsi" w:cstheme="minorHAnsi"/>
                <w:b w:val="0"/>
                <w:sz w:val="22"/>
                <w:szCs w:val="22"/>
              </w:rPr>
              <w:t xml:space="preserve"> (Anonymous function)</w:t>
            </w:r>
          </w:p>
        </w:tc>
        <w:tc>
          <w:tcPr>
            <w:tcW w:w="1338" w:type="pct"/>
          </w:tcPr>
          <w:p w14:paraId="302ADC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t>
            </w:r>
            <w:proofErr w:type="spellStart"/>
            <w:r w:rsidRPr="004D3D27">
              <w:rPr>
                <w:rFonts w:asciiTheme="minorHAnsi" w:hAnsiTheme="minorHAnsi" w:cstheme="minorHAnsi"/>
                <w:b w:val="0"/>
                <w:sz w:val="22"/>
                <w:szCs w:val="22"/>
              </w:rPr>
              <w:t>param</w:t>
            </w:r>
            <w:proofErr w:type="spellEnd"/>
            <w:r w:rsidRPr="004D3D27">
              <w:rPr>
                <w:rFonts w:asciiTheme="minorHAnsi" w:hAnsiTheme="minorHAnsi" w:cstheme="minorHAnsi"/>
                <w:b w:val="0"/>
                <w:sz w:val="22"/>
                <w:szCs w:val="22"/>
              </w:rPr>
              <w:t>] e – The event</w:t>
            </w:r>
          </w:p>
        </w:tc>
        <w:tc>
          <w:tcPr>
            <w:tcW w:w="540" w:type="pct"/>
          </w:tcPr>
          <w:p w14:paraId="77561D4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3DAE20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Stops panning the simulation</w:t>
            </w:r>
          </w:p>
        </w:tc>
      </w:tr>
    </w:tbl>
    <w:p w14:paraId="627F54BE" w14:textId="77777777" w:rsidR="001F69CE" w:rsidRDefault="001F69CE" w:rsidP="00FD1277">
      <w:pPr>
        <w:spacing w:line="276" w:lineRule="auto"/>
        <w:rPr>
          <w:rStyle w:val="Heading2Char"/>
        </w:rPr>
      </w:pPr>
    </w:p>
    <w:tbl>
      <w:tblPr>
        <w:tblStyle w:val="TableGrid"/>
        <w:tblW w:w="5000" w:type="pct"/>
        <w:tblLook w:val="04A0" w:firstRow="1" w:lastRow="0" w:firstColumn="1" w:lastColumn="0" w:noHBand="0" w:noVBand="1"/>
      </w:tblPr>
      <w:tblGrid>
        <w:gridCol w:w="1775"/>
        <w:gridCol w:w="2313"/>
        <w:gridCol w:w="10086"/>
      </w:tblGrid>
      <w:tr w:rsidR="001F69CE" w:rsidRPr="004D3D27" w14:paraId="2EA6483E" w14:textId="77777777" w:rsidTr="004D3D27">
        <w:trPr>
          <w:trHeight w:val="280"/>
          <w:tblHeader/>
        </w:trPr>
        <w:tc>
          <w:tcPr>
            <w:tcW w:w="626" w:type="pct"/>
          </w:tcPr>
          <w:p w14:paraId="49E2F548" w14:textId="77777777" w:rsidR="001F69CE" w:rsidRPr="004D3D27" w:rsidRDefault="001F69CE" w:rsidP="004D3D27">
            <w:pPr>
              <w:pStyle w:val="TableStyle1"/>
              <w:spacing w:line="276" w:lineRule="auto"/>
              <w:jc w:val="center"/>
              <w:rPr>
                <w:rFonts w:ascii="Calibri" w:hAnsi="Calibri" w:cs="Calibri"/>
                <w:sz w:val="24"/>
                <w:szCs w:val="22"/>
              </w:rPr>
            </w:pPr>
            <w:r w:rsidRPr="004D3D27">
              <w:rPr>
                <w:rFonts w:ascii="Calibri" w:hAnsi="Calibri" w:cs="Calibri"/>
                <w:sz w:val="24"/>
                <w:szCs w:val="22"/>
              </w:rPr>
              <w:t>Global variable</w:t>
            </w:r>
          </w:p>
        </w:tc>
        <w:tc>
          <w:tcPr>
            <w:tcW w:w="816" w:type="pct"/>
          </w:tcPr>
          <w:p w14:paraId="22E8B974" w14:textId="77777777" w:rsidR="001F69CE" w:rsidRPr="004D3D27" w:rsidRDefault="001F69CE" w:rsidP="004D3D27">
            <w:pPr>
              <w:pStyle w:val="TableStyle1"/>
              <w:spacing w:line="276" w:lineRule="auto"/>
              <w:jc w:val="center"/>
              <w:rPr>
                <w:rFonts w:ascii="Calibri" w:hAnsi="Calibri" w:cs="Calibri"/>
                <w:sz w:val="24"/>
                <w:szCs w:val="22"/>
              </w:rPr>
            </w:pPr>
            <w:r w:rsidRPr="004D3D27">
              <w:rPr>
                <w:rFonts w:ascii="Calibri" w:hAnsi="Calibri" w:cs="Calibri"/>
                <w:sz w:val="24"/>
                <w:szCs w:val="22"/>
              </w:rPr>
              <w:t>Type</w:t>
            </w:r>
          </w:p>
        </w:tc>
        <w:tc>
          <w:tcPr>
            <w:tcW w:w="3558" w:type="pct"/>
          </w:tcPr>
          <w:p w14:paraId="551F5900" w14:textId="77777777" w:rsidR="001F69CE" w:rsidRPr="004D3D27" w:rsidRDefault="001F69CE" w:rsidP="004D3D27">
            <w:pPr>
              <w:pStyle w:val="TableStyle1"/>
              <w:spacing w:line="276" w:lineRule="auto"/>
              <w:jc w:val="center"/>
              <w:rPr>
                <w:rFonts w:ascii="Calibri" w:hAnsi="Calibri" w:cs="Calibri"/>
                <w:sz w:val="24"/>
                <w:szCs w:val="22"/>
              </w:rPr>
            </w:pPr>
            <w:r w:rsidRPr="004D3D27">
              <w:rPr>
                <w:rFonts w:ascii="Calibri" w:hAnsi="Calibri" w:cs="Calibri"/>
                <w:sz w:val="24"/>
                <w:szCs w:val="22"/>
              </w:rPr>
              <w:t>Description</w:t>
            </w:r>
          </w:p>
        </w:tc>
      </w:tr>
      <w:tr w:rsidR="001F69CE" w:rsidRPr="004D3D27" w14:paraId="48363F51" w14:textId="77777777" w:rsidTr="004D3D27">
        <w:trPr>
          <w:trHeight w:val="280"/>
        </w:trPr>
        <w:tc>
          <w:tcPr>
            <w:tcW w:w="626" w:type="pct"/>
          </w:tcPr>
          <w:p w14:paraId="3C2E33F0" w14:textId="77777777" w:rsidR="001F69CE" w:rsidRPr="004D3D27" w:rsidRDefault="001F69CE" w:rsidP="00FD1277">
            <w:pPr>
              <w:pStyle w:val="TableStyle1"/>
              <w:spacing w:line="276" w:lineRule="auto"/>
              <w:jc w:val="both"/>
              <w:rPr>
                <w:rFonts w:ascii="Calibri" w:hAnsi="Calibri" w:cs="Calibri"/>
                <w:b w:val="0"/>
                <w:sz w:val="22"/>
                <w:szCs w:val="22"/>
              </w:rPr>
            </w:pPr>
            <w:proofErr w:type="spellStart"/>
            <w:r w:rsidRPr="004D3D27">
              <w:rPr>
                <w:rFonts w:ascii="Calibri" w:hAnsi="Calibri" w:cs="Calibri"/>
                <w:b w:val="0"/>
                <w:sz w:val="22"/>
                <w:szCs w:val="22"/>
              </w:rPr>
              <w:t>canvasDOM</w:t>
            </w:r>
            <w:proofErr w:type="spellEnd"/>
          </w:p>
        </w:tc>
        <w:tc>
          <w:tcPr>
            <w:tcW w:w="816" w:type="pct"/>
          </w:tcPr>
          <w:p w14:paraId="538B479E"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HTML element</w:t>
            </w:r>
          </w:p>
        </w:tc>
        <w:tc>
          <w:tcPr>
            <w:tcW w:w="3558" w:type="pct"/>
          </w:tcPr>
          <w:p w14:paraId="2147528A"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The canvas HTML element</w:t>
            </w:r>
          </w:p>
        </w:tc>
      </w:tr>
      <w:tr w:rsidR="001F69CE" w:rsidRPr="004D3D27" w14:paraId="10D6EF1B" w14:textId="77777777" w:rsidTr="004D3D27">
        <w:trPr>
          <w:trHeight w:val="280"/>
        </w:trPr>
        <w:tc>
          <w:tcPr>
            <w:tcW w:w="626" w:type="pct"/>
          </w:tcPr>
          <w:p w14:paraId="6427CF54" w14:textId="77777777" w:rsidR="001F69CE" w:rsidRPr="004D3D27" w:rsidRDefault="001F69CE" w:rsidP="00FD1277">
            <w:pPr>
              <w:pStyle w:val="TableStyle1"/>
              <w:spacing w:line="276" w:lineRule="auto"/>
              <w:jc w:val="both"/>
              <w:rPr>
                <w:rFonts w:ascii="Calibri" w:hAnsi="Calibri" w:cs="Calibri"/>
                <w:b w:val="0"/>
                <w:sz w:val="22"/>
                <w:szCs w:val="22"/>
              </w:rPr>
            </w:pPr>
            <w:proofErr w:type="spellStart"/>
            <w:r w:rsidRPr="004D3D27">
              <w:rPr>
                <w:rFonts w:ascii="Calibri" w:hAnsi="Calibri" w:cs="Calibri"/>
                <w:b w:val="0"/>
                <w:sz w:val="22"/>
                <w:szCs w:val="22"/>
              </w:rPr>
              <w:t>canvasCTX</w:t>
            </w:r>
            <w:proofErr w:type="spellEnd"/>
          </w:p>
        </w:tc>
        <w:tc>
          <w:tcPr>
            <w:tcW w:w="816" w:type="pct"/>
          </w:tcPr>
          <w:p w14:paraId="6649BF9A"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Canvas context object</w:t>
            </w:r>
          </w:p>
        </w:tc>
        <w:tc>
          <w:tcPr>
            <w:tcW w:w="3558" w:type="pct"/>
          </w:tcPr>
          <w:p w14:paraId="36485AFA"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The canvas elements context (used for drawing to)</w:t>
            </w:r>
          </w:p>
        </w:tc>
      </w:tr>
      <w:tr w:rsidR="001F69CE" w:rsidRPr="004D3D27" w14:paraId="2193E65D" w14:textId="77777777" w:rsidTr="004D3D27">
        <w:trPr>
          <w:trHeight w:val="280"/>
        </w:trPr>
        <w:tc>
          <w:tcPr>
            <w:tcW w:w="626" w:type="pct"/>
          </w:tcPr>
          <w:p w14:paraId="209FA0D3" w14:textId="77777777" w:rsidR="001F69CE" w:rsidRPr="004D3D27" w:rsidRDefault="001F69CE" w:rsidP="00FD1277">
            <w:pPr>
              <w:pStyle w:val="TableStyle1"/>
              <w:spacing w:line="276" w:lineRule="auto"/>
              <w:jc w:val="both"/>
              <w:rPr>
                <w:rFonts w:ascii="Calibri" w:hAnsi="Calibri" w:cs="Calibri"/>
                <w:b w:val="0"/>
                <w:sz w:val="22"/>
                <w:szCs w:val="22"/>
              </w:rPr>
            </w:pPr>
            <w:proofErr w:type="spellStart"/>
            <w:r w:rsidRPr="004D3D27">
              <w:rPr>
                <w:rFonts w:ascii="Calibri" w:hAnsi="Calibri" w:cs="Calibri"/>
                <w:b w:val="0"/>
                <w:sz w:val="22"/>
                <w:szCs w:val="22"/>
              </w:rPr>
              <w:t>lastLoop</w:t>
            </w:r>
            <w:proofErr w:type="spellEnd"/>
          </w:p>
        </w:tc>
        <w:tc>
          <w:tcPr>
            <w:tcW w:w="816" w:type="pct"/>
          </w:tcPr>
          <w:p w14:paraId="26E9731B"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number</w:t>
            </w:r>
          </w:p>
        </w:tc>
        <w:tc>
          <w:tcPr>
            <w:tcW w:w="3558" w:type="pct"/>
          </w:tcPr>
          <w:p w14:paraId="64F18BFA"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The time taken for the last tick to complete in milliseconds</w:t>
            </w:r>
          </w:p>
        </w:tc>
      </w:tr>
      <w:tr w:rsidR="001F69CE" w:rsidRPr="004D3D27" w14:paraId="7C8CBF79" w14:textId="77777777" w:rsidTr="004D3D27">
        <w:trPr>
          <w:trHeight w:val="280"/>
        </w:trPr>
        <w:tc>
          <w:tcPr>
            <w:tcW w:w="626" w:type="pct"/>
          </w:tcPr>
          <w:p w14:paraId="41F950E1"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BUTTONS</w:t>
            </w:r>
          </w:p>
        </w:tc>
        <w:tc>
          <w:tcPr>
            <w:tcW w:w="816" w:type="pct"/>
          </w:tcPr>
          <w:p w14:paraId="14A0B270"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object</w:t>
            </w:r>
          </w:p>
        </w:tc>
        <w:tc>
          <w:tcPr>
            <w:tcW w:w="3558" w:type="pct"/>
          </w:tcPr>
          <w:p w14:paraId="73EA3F56"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 xml:space="preserve">Holds the actions that buttons do e.g. when the reset button is pressed (must have id = ‘reset’) call the </w:t>
            </w:r>
            <w:r w:rsidRPr="004D3D27">
              <w:rPr>
                <w:rStyle w:val="CodeinlineChar"/>
                <w:rFonts w:ascii="Calibri" w:hAnsi="Calibri" w:cs="Calibri"/>
                <w:b w:val="0"/>
                <w:sz w:val="22"/>
                <w:szCs w:val="22"/>
              </w:rPr>
              <w:t>updateDefaultValues</w:t>
            </w:r>
            <w:r w:rsidRPr="004D3D27">
              <w:rPr>
                <w:rFonts w:ascii="Calibri" w:hAnsi="Calibri" w:cs="Calibri"/>
                <w:b w:val="0"/>
                <w:sz w:val="22"/>
                <w:szCs w:val="22"/>
              </w:rPr>
              <w:t xml:space="preserve"> function would be </w:t>
            </w:r>
            <w:r w:rsidRPr="004D3D27">
              <w:rPr>
                <w:rStyle w:val="CodeinlineChar"/>
                <w:rFonts w:ascii="Calibri" w:hAnsi="Calibri" w:cs="Calibri"/>
                <w:b w:val="0"/>
                <w:sz w:val="22"/>
                <w:szCs w:val="22"/>
              </w:rPr>
              <w:t>BUTTONS = {reset: updateDefaultValues}</w:t>
            </w:r>
          </w:p>
        </w:tc>
      </w:tr>
      <w:tr w:rsidR="001F69CE" w:rsidRPr="004D3D27" w14:paraId="36CAFCC0" w14:textId="77777777" w:rsidTr="004D3D27">
        <w:trPr>
          <w:trHeight w:val="280"/>
        </w:trPr>
        <w:tc>
          <w:tcPr>
            <w:tcW w:w="626" w:type="pct"/>
          </w:tcPr>
          <w:p w14:paraId="3E9A8143" w14:textId="77777777" w:rsidR="001F69CE" w:rsidRPr="004D3D27" w:rsidRDefault="001F69CE" w:rsidP="00FD1277">
            <w:pPr>
              <w:pStyle w:val="TableStyle1"/>
              <w:spacing w:line="276" w:lineRule="auto"/>
              <w:jc w:val="both"/>
              <w:rPr>
                <w:rFonts w:ascii="Calibri" w:hAnsi="Calibri" w:cs="Calibri"/>
                <w:b w:val="0"/>
                <w:sz w:val="22"/>
                <w:szCs w:val="22"/>
              </w:rPr>
            </w:pPr>
            <w:proofErr w:type="spellStart"/>
            <w:r w:rsidRPr="004D3D27">
              <w:rPr>
                <w:rFonts w:ascii="Calibri" w:hAnsi="Calibri" w:cs="Calibri"/>
                <w:b w:val="0"/>
                <w:sz w:val="22"/>
                <w:szCs w:val="22"/>
              </w:rPr>
              <w:t>draging</w:t>
            </w:r>
            <w:proofErr w:type="spellEnd"/>
          </w:p>
        </w:tc>
        <w:tc>
          <w:tcPr>
            <w:tcW w:w="816" w:type="pct"/>
          </w:tcPr>
          <w:p w14:paraId="485DCE5E" w14:textId="77777777" w:rsidR="001F69CE" w:rsidRPr="004D3D27" w:rsidRDefault="001F69CE" w:rsidP="00FD1277">
            <w:pPr>
              <w:pStyle w:val="TableStyle1"/>
              <w:spacing w:line="276" w:lineRule="auto"/>
              <w:jc w:val="both"/>
              <w:rPr>
                <w:rFonts w:ascii="Calibri" w:hAnsi="Calibri" w:cs="Calibri"/>
                <w:b w:val="0"/>
                <w:sz w:val="22"/>
                <w:szCs w:val="22"/>
              </w:rPr>
            </w:pPr>
            <w:proofErr w:type="spellStart"/>
            <w:r w:rsidRPr="004D3D27">
              <w:rPr>
                <w:rFonts w:ascii="Calibri" w:hAnsi="Calibri" w:cs="Calibri"/>
                <w:b w:val="0"/>
                <w:sz w:val="22"/>
                <w:szCs w:val="22"/>
              </w:rPr>
              <w:t>boolean</w:t>
            </w:r>
            <w:proofErr w:type="spellEnd"/>
          </w:p>
        </w:tc>
        <w:tc>
          <w:tcPr>
            <w:tcW w:w="3558" w:type="pct"/>
          </w:tcPr>
          <w:p w14:paraId="51C2BC9F"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Holds the current state of the simulations pan i.e. if the simulation is currently being dragged by a mouse or finger. (default: false)</w:t>
            </w:r>
          </w:p>
        </w:tc>
      </w:tr>
    </w:tbl>
    <w:p w14:paraId="244F1530" w14:textId="77777777" w:rsidR="001F69CE" w:rsidRDefault="001F69CE" w:rsidP="00FD1277">
      <w:pPr>
        <w:spacing w:line="276" w:lineRule="auto"/>
        <w:rPr>
          <w:rStyle w:val="Heading2Char"/>
        </w:rPr>
      </w:pPr>
    </w:p>
    <w:p w14:paraId="08EC9833" w14:textId="77777777" w:rsidR="001F69CE" w:rsidRPr="001B3995" w:rsidRDefault="001F69CE" w:rsidP="00FD1277">
      <w:pPr>
        <w:pStyle w:val="Heading3"/>
        <w:spacing w:after="240" w:line="276" w:lineRule="auto"/>
      </w:pPr>
      <w:bookmarkStart w:id="168" w:name="_Toc383185617"/>
      <w:proofErr w:type="spellStart"/>
      <w:r w:rsidRPr="001B3995">
        <w:t>Config</w:t>
      </w:r>
      <w:bookmarkEnd w:id="168"/>
      <w:proofErr w:type="spellEnd"/>
    </w:p>
    <w:tbl>
      <w:tblPr>
        <w:tblStyle w:val="TableGrid"/>
        <w:tblW w:w="5000" w:type="pct"/>
        <w:tblLook w:val="04A0" w:firstRow="1" w:lastRow="0" w:firstColumn="1" w:lastColumn="0" w:noHBand="0" w:noVBand="1"/>
      </w:tblPr>
      <w:tblGrid>
        <w:gridCol w:w="3819"/>
        <w:gridCol w:w="2446"/>
        <w:gridCol w:w="7909"/>
      </w:tblGrid>
      <w:tr w:rsidR="001F69CE" w:rsidRPr="004D3D27" w14:paraId="06DEEEA5" w14:textId="77777777" w:rsidTr="004D3D27">
        <w:trPr>
          <w:trHeight w:val="280"/>
          <w:tblHeader/>
        </w:trPr>
        <w:tc>
          <w:tcPr>
            <w:tcW w:w="1347" w:type="pct"/>
          </w:tcPr>
          <w:p w14:paraId="7797941F"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Global variable</w:t>
            </w:r>
          </w:p>
        </w:tc>
        <w:tc>
          <w:tcPr>
            <w:tcW w:w="863" w:type="pct"/>
          </w:tcPr>
          <w:p w14:paraId="0D1A60ED"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2790" w:type="pct"/>
          </w:tcPr>
          <w:p w14:paraId="48051AB8"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0113B62B" w14:textId="77777777" w:rsidTr="004D3D27">
        <w:trPr>
          <w:trHeight w:val="280"/>
        </w:trPr>
        <w:tc>
          <w:tcPr>
            <w:tcW w:w="1347" w:type="pct"/>
          </w:tcPr>
          <w:p w14:paraId="3175F5B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VALUE_TYPE</w:t>
            </w:r>
          </w:p>
        </w:tc>
        <w:tc>
          <w:tcPr>
            <w:tcW w:w="863" w:type="pct"/>
          </w:tcPr>
          <w:p w14:paraId="155FB1F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 (constant)</w:t>
            </w:r>
          </w:p>
        </w:tc>
        <w:tc>
          <w:tcPr>
            <w:tcW w:w="2790" w:type="pct"/>
          </w:tcPr>
          <w:p w14:paraId="133C08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Used to signify if a variable is an integer or a float i.e. needed as some characteristics require integer values while others require floats and so to generate random values for these characteristics must know what type they need</w:t>
            </w:r>
          </w:p>
        </w:tc>
      </w:tr>
      <w:tr w:rsidR="001F69CE" w:rsidRPr="004D3D27" w14:paraId="2EF55795" w14:textId="77777777" w:rsidTr="004D3D27">
        <w:trPr>
          <w:trHeight w:val="280"/>
        </w:trPr>
        <w:tc>
          <w:tcPr>
            <w:tcW w:w="1347" w:type="pct"/>
          </w:tcPr>
          <w:p w14:paraId="6C404C1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TICK</w:t>
            </w:r>
          </w:p>
        </w:tc>
        <w:tc>
          <w:tcPr>
            <w:tcW w:w="863" w:type="pct"/>
          </w:tcPr>
          <w:p w14:paraId="79B3D83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037B5EE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time between ticks (default: 10)</w:t>
            </w:r>
          </w:p>
        </w:tc>
      </w:tr>
      <w:tr w:rsidR="001F69CE" w:rsidRPr="004D3D27" w14:paraId="60E88B30" w14:textId="77777777" w:rsidTr="004D3D27">
        <w:trPr>
          <w:trHeight w:val="280"/>
        </w:trPr>
        <w:tc>
          <w:tcPr>
            <w:tcW w:w="1347" w:type="pct"/>
          </w:tcPr>
          <w:p w14:paraId="152DAC6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CURRENT_ID</w:t>
            </w:r>
          </w:p>
        </w:tc>
        <w:tc>
          <w:tcPr>
            <w:tcW w:w="863" w:type="pct"/>
          </w:tcPr>
          <w:p w14:paraId="143C750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2790" w:type="pct"/>
          </w:tcPr>
          <w:p w14:paraId="6E62D73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Used to keep track of the latest unique ID (default: 0)</w:t>
            </w:r>
          </w:p>
        </w:tc>
      </w:tr>
      <w:tr w:rsidR="001F69CE" w:rsidRPr="004D3D27" w14:paraId="38AE2640" w14:textId="77777777" w:rsidTr="004D3D27">
        <w:trPr>
          <w:trHeight w:val="280"/>
        </w:trPr>
        <w:tc>
          <w:tcPr>
            <w:tcW w:w="1347" w:type="pct"/>
          </w:tcPr>
          <w:p w14:paraId="5430A1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ANTS_LIST</w:t>
            </w:r>
          </w:p>
        </w:tc>
        <w:tc>
          <w:tcPr>
            <w:tcW w:w="863" w:type="pct"/>
          </w:tcPr>
          <w:p w14:paraId="68B66F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 object]</w:t>
            </w:r>
          </w:p>
        </w:tc>
        <w:tc>
          <w:tcPr>
            <w:tcW w:w="2790" w:type="pct"/>
          </w:tcPr>
          <w:p w14:paraId="39D197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Holds all ant objects, used to update all ants (default: [])</w:t>
            </w:r>
          </w:p>
        </w:tc>
      </w:tr>
      <w:tr w:rsidR="001F69CE" w:rsidRPr="004D3D27" w14:paraId="3A322E3D" w14:textId="77777777" w:rsidTr="004D3D27">
        <w:trPr>
          <w:trHeight w:val="280"/>
        </w:trPr>
        <w:tc>
          <w:tcPr>
            <w:tcW w:w="1347" w:type="pct"/>
          </w:tcPr>
          <w:p w14:paraId="0BFE3EC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SPECIES_LIST</w:t>
            </w:r>
          </w:p>
        </w:tc>
        <w:tc>
          <w:tcPr>
            <w:tcW w:w="863" w:type="pct"/>
          </w:tcPr>
          <w:p w14:paraId="33BBA78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2790" w:type="pct"/>
          </w:tcPr>
          <w:p w14:paraId="411769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Holds all species objects, use to update all species (default: [])</w:t>
            </w:r>
          </w:p>
        </w:tc>
      </w:tr>
      <w:tr w:rsidR="001F69CE" w:rsidRPr="004D3D27" w14:paraId="5984BF99" w14:textId="77777777" w:rsidTr="004D3D27">
        <w:trPr>
          <w:trHeight w:val="280"/>
        </w:trPr>
        <w:tc>
          <w:tcPr>
            <w:tcW w:w="1347" w:type="pct"/>
          </w:tcPr>
          <w:p w14:paraId="3224B40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RUNNING</w:t>
            </w:r>
          </w:p>
        </w:tc>
        <w:tc>
          <w:tcPr>
            <w:tcW w:w="863" w:type="pct"/>
          </w:tcPr>
          <w:p w14:paraId="451A35A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boolean</w:t>
            </w:r>
            <w:proofErr w:type="spellEnd"/>
          </w:p>
        </w:tc>
        <w:tc>
          <w:tcPr>
            <w:tcW w:w="2790" w:type="pct"/>
          </w:tcPr>
          <w:p w14:paraId="1989E0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Determines whether the simulation is running or not (default: false)</w:t>
            </w:r>
          </w:p>
        </w:tc>
      </w:tr>
      <w:tr w:rsidR="001F69CE" w:rsidRPr="004D3D27" w14:paraId="4A7EF168" w14:textId="77777777" w:rsidTr="004D3D27">
        <w:trPr>
          <w:trHeight w:val="280"/>
        </w:trPr>
        <w:tc>
          <w:tcPr>
            <w:tcW w:w="1347" w:type="pct"/>
          </w:tcPr>
          <w:p w14:paraId="54B742B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GRID_COLOUR</w:t>
            </w:r>
          </w:p>
        </w:tc>
        <w:tc>
          <w:tcPr>
            <w:tcW w:w="863" w:type="pct"/>
          </w:tcPr>
          <w:p w14:paraId="1586990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67A89C3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colour of the maps grid lines (default: ‘#000000’)</w:t>
            </w:r>
          </w:p>
        </w:tc>
      </w:tr>
      <w:tr w:rsidR="001F69CE" w:rsidRPr="004D3D27" w14:paraId="54E4EE5A" w14:textId="77777777" w:rsidTr="004D3D27">
        <w:trPr>
          <w:trHeight w:val="280"/>
        </w:trPr>
        <w:tc>
          <w:tcPr>
            <w:tcW w:w="1347" w:type="pct"/>
          </w:tcPr>
          <w:p w14:paraId="02FFF86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GRID_LINE_WIDTH</w:t>
            </w:r>
          </w:p>
        </w:tc>
        <w:tc>
          <w:tcPr>
            <w:tcW w:w="863" w:type="pct"/>
          </w:tcPr>
          <w:p w14:paraId="30EA38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248D1ED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width of the grid lines (default: 0.2)</w:t>
            </w:r>
          </w:p>
        </w:tc>
      </w:tr>
      <w:tr w:rsidR="001F69CE" w:rsidRPr="004D3D27" w14:paraId="65DC49E8" w14:textId="77777777" w:rsidTr="004D3D27">
        <w:trPr>
          <w:trHeight w:val="280"/>
        </w:trPr>
        <w:tc>
          <w:tcPr>
            <w:tcW w:w="1347" w:type="pct"/>
          </w:tcPr>
          <w:p w14:paraId="6D98E12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BACKGROUND_COLOUR</w:t>
            </w:r>
          </w:p>
        </w:tc>
        <w:tc>
          <w:tcPr>
            <w:tcW w:w="863" w:type="pct"/>
          </w:tcPr>
          <w:p w14:paraId="1D01F1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6EA909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canvas background colour (default: ‘#C2ABBA’)</w:t>
            </w:r>
          </w:p>
        </w:tc>
      </w:tr>
      <w:tr w:rsidR="001F69CE" w:rsidRPr="004D3D27" w14:paraId="1E544068" w14:textId="77777777" w:rsidTr="004D3D27">
        <w:trPr>
          <w:trHeight w:val="280"/>
        </w:trPr>
        <w:tc>
          <w:tcPr>
            <w:tcW w:w="1347" w:type="pct"/>
          </w:tcPr>
          <w:p w14:paraId="4F0C2DE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OUT_OF_BOUNDS_COLOUR</w:t>
            </w:r>
          </w:p>
        </w:tc>
        <w:tc>
          <w:tcPr>
            <w:tcW w:w="863" w:type="pct"/>
          </w:tcPr>
          <w:p w14:paraId="214A1B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3306937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colour of any area off map in the simulation (default: ‘#FFFFFF’)</w:t>
            </w:r>
          </w:p>
        </w:tc>
      </w:tr>
      <w:tr w:rsidR="001F69CE" w:rsidRPr="004D3D27" w14:paraId="5416E4F3" w14:textId="77777777" w:rsidTr="004D3D27">
        <w:trPr>
          <w:trHeight w:val="280"/>
        </w:trPr>
        <w:tc>
          <w:tcPr>
            <w:tcW w:w="1347" w:type="pct"/>
          </w:tcPr>
          <w:p w14:paraId="2137992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CELL_SIZE</w:t>
            </w:r>
          </w:p>
        </w:tc>
        <w:tc>
          <w:tcPr>
            <w:tcW w:w="863" w:type="pct"/>
          </w:tcPr>
          <w:p w14:paraId="6CFADF3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integer, height: integer</w:t>
            </w:r>
          </w:p>
        </w:tc>
        <w:tc>
          <w:tcPr>
            <w:tcW w:w="2790" w:type="pct"/>
          </w:tcPr>
          <w:p w14:paraId="6F52BC8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Size in pixels of a single cell on the map (default: width: 6, height: 6)</w:t>
            </w:r>
          </w:p>
        </w:tc>
      </w:tr>
      <w:tr w:rsidR="001F69CE" w:rsidRPr="004D3D27" w14:paraId="5FAF2E58" w14:textId="77777777" w:rsidTr="004D3D27">
        <w:trPr>
          <w:trHeight w:val="280"/>
        </w:trPr>
        <w:tc>
          <w:tcPr>
            <w:tcW w:w="1347" w:type="pct"/>
          </w:tcPr>
          <w:p w14:paraId="0D5A25C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w:t>
            </w:r>
          </w:p>
        </w:tc>
        <w:tc>
          <w:tcPr>
            <w:tcW w:w="863" w:type="pct"/>
          </w:tcPr>
          <w:p w14:paraId="566731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name: string, width: integer,</w:t>
            </w:r>
          </w:p>
          <w:p w14:paraId="4FD0EA8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height: integer</w:t>
            </w:r>
          </w:p>
        </w:tc>
        <w:tc>
          <w:tcPr>
            <w:tcW w:w="2790" w:type="pct"/>
          </w:tcPr>
          <w:p w14:paraId="1CC229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Defines characteristics about the simulations canvas (default: name: ‘simulation’, width: 500, height: 500)</w:t>
            </w:r>
          </w:p>
        </w:tc>
      </w:tr>
      <w:tr w:rsidR="001F69CE" w:rsidRPr="004D3D27" w14:paraId="2E869E7F" w14:textId="77777777" w:rsidTr="004D3D27">
        <w:trPr>
          <w:trHeight w:val="280"/>
        </w:trPr>
        <w:tc>
          <w:tcPr>
            <w:tcW w:w="1347" w:type="pct"/>
          </w:tcPr>
          <w:p w14:paraId="5E91E1C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AVERAGE_FOOD_SAMPLE_RATE</w:t>
            </w:r>
          </w:p>
        </w:tc>
        <w:tc>
          <w:tcPr>
            <w:tcW w:w="863" w:type="pct"/>
          </w:tcPr>
          <w:p w14:paraId="1D8E5F4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9EA59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ticks to wait between sampling for averages of food (default: 10)</w:t>
            </w:r>
          </w:p>
        </w:tc>
      </w:tr>
      <w:tr w:rsidR="001F69CE" w:rsidRPr="004D3D27" w14:paraId="7A9F18D4" w14:textId="77777777" w:rsidTr="004D3D27">
        <w:trPr>
          <w:trHeight w:val="280"/>
        </w:trPr>
        <w:tc>
          <w:tcPr>
            <w:tcW w:w="1347" w:type="pct"/>
          </w:tcPr>
          <w:p w14:paraId="7D7B49E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NUMBER_OF_FIXED_PLACES</w:t>
            </w:r>
          </w:p>
        </w:tc>
        <w:tc>
          <w:tcPr>
            <w:tcW w:w="863" w:type="pct"/>
          </w:tcPr>
          <w:p w14:paraId="7DCFD0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2870635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numbers after the decimal place to display when displaying values on the interface (default: 2)</w:t>
            </w:r>
          </w:p>
        </w:tc>
      </w:tr>
      <w:tr w:rsidR="001F69CE" w:rsidRPr="004D3D27" w14:paraId="3A087611" w14:textId="77777777" w:rsidTr="004D3D27">
        <w:trPr>
          <w:trHeight w:val="280"/>
        </w:trPr>
        <w:tc>
          <w:tcPr>
            <w:tcW w:w="1347" w:type="pct"/>
          </w:tcPr>
          <w:p w14:paraId="4488674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SELECTED_SPECIES</w:t>
            </w:r>
          </w:p>
        </w:tc>
        <w:tc>
          <w:tcPr>
            <w:tcW w:w="863" w:type="pct"/>
          </w:tcPr>
          <w:p w14:paraId="3FEE650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2790" w:type="pct"/>
          </w:tcPr>
          <w:p w14:paraId="37A7C39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Holds the species whose characteristics can be changed in the characteristics panel</w:t>
            </w:r>
          </w:p>
        </w:tc>
      </w:tr>
      <w:tr w:rsidR="001F69CE" w:rsidRPr="004D3D27" w14:paraId="390230B6" w14:textId="77777777" w:rsidTr="004D3D27">
        <w:trPr>
          <w:trHeight w:val="280"/>
        </w:trPr>
        <w:tc>
          <w:tcPr>
            <w:tcW w:w="1347" w:type="pct"/>
          </w:tcPr>
          <w:p w14:paraId="71A632B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SELECTED_COLOUR</w:t>
            </w:r>
          </w:p>
        </w:tc>
        <w:tc>
          <w:tcPr>
            <w:tcW w:w="863" w:type="pct"/>
          </w:tcPr>
          <w:p w14:paraId="0FF41D0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23095B5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colour of the selected species in the data panel (default: ‘#A5C7D9’)</w:t>
            </w:r>
          </w:p>
        </w:tc>
      </w:tr>
      <w:tr w:rsidR="001F69CE" w:rsidRPr="004D3D27" w14:paraId="2ED23768" w14:textId="77777777" w:rsidTr="004D3D27">
        <w:trPr>
          <w:trHeight w:val="280"/>
        </w:trPr>
        <w:tc>
          <w:tcPr>
            <w:tcW w:w="1347" w:type="pct"/>
          </w:tcPr>
          <w:p w14:paraId="2413859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UNSELECTED_COLOUR</w:t>
            </w:r>
          </w:p>
        </w:tc>
        <w:tc>
          <w:tcPr>
            <w:tcW w:w="863" w:type="pct"/>
          </w:tcPr>
          <w:p w14:paraId="1BF9CD8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594E60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default colour for unselected species in the data panel (default: ‘#FFFFFF’)</w:t>
            </w:r>
          </w:p>
        </w:tc>
      </w:tr>
      <w:tr w:rsidR="001F69CE" w:rsidRPr="004D3D27" w14:paraId="1A04601E" w14:textId="77777777" w:rsidTr="004D3D27">
        <w:trPr>
          <w:trHeight w:val="280"/>
        </w:trPr>
        <w:tc>
          <w:tcPr>
            <w:tcW w:w="1347" w:type="pct"/>
          </w:tcPr>
          <w:p w14:paraId="51A44FC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BUTTON_UPDATE_COLOUR</w:t>
            </w:r>
          </w:p>
        </w:tc>
        <w:tc>
          <w:tcPr>
            <w:tcW w:w="863" w:type="pct"/>
          </w:tcPr>
          <w:p w14:paraId="279615B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43CC91D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colour of the update button when the characteristics of the selected species have been changed by the user (‘#FF0000’)</w:t>
            </w:r>
          </w:p>
        </w:tc>
      </w:tr>
      <w:tr w:rsidR="001F69CE" w:rsidRPr="004D3D27" w14:paraId="17E82AFB" w14:textId="77777777" w:rsidTr="004D3D27">
        <w:trPr>
          <w:trHeight w:val="280"/>
        </w:trPr>
        <w:tc>
          <w:tcPr>
            <w:tcW w:w="1347" w:type="pct"/>
          </w:tcPr>
          <w:p w14:paraId="34E8256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BUTTON_NO_UPDATE_COLOUR</w:t>
            </w:r>
          </w:p>
        </w:tc>
        <w:tc>
          <w:tcPr>
            <w:tcW w:w="863" w:type="pct"/>
          </w:tcPr>
          <w:p w14:paraId="48EFDDB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3518EA7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normal colour of a button when no settings have been altered (default: ‘#000000’)</w:t>
            </w:r>
          </w:p>
        </w:tc>
      </w:tr>
      <w:tr w:rsidR="001F69CE" w:rsidRPr="004D3D27" w14:paraId="5832E1D3" w14:textId="77777777" w:rsidTr="004D3D27">
        <w:trPr>
          <w:trHeight w:val="280"/>
        </w:trPr>
        <w:tc>
          <w:tcPr>
            <w:tcW w:w="1347" w:type="pct"/>
          </w:tcPr>
          <w:p w14:paraId="40C59EC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LEFT_ARROW_KEY</w:t>
            </w:r>
          </w:p>
        </w:tc>
        <w:tc>
          <w:tcPr>
            <w:tcW w:w="863" w:type="pct"/>
          </w:tcPr>
          <w:p w14:paraId="7869DA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0FE17AD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left arrow key (default: 37)</w:t>
            </w:r>
          </w:p>
        </w:tc>
      </w:tr>
      <w:tr w:rsidR="001F69CE" w:rsidRPr="004D3D27" w14:paraId="0E73A12F" w14:textId="77777777" w:rsidTr="004D3D27">
        <w:trPr>
          <w:trHeight w:val="280"/>
        </w:trPr>
        <w:tc>
          <w:tcPr>
            <w:tcW w:w="1347" w:type="pct"/>
          </w:tcPr>
          <w:p w14:paraId="330E335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RIGHT_ARROW_KEY</w:t>
            </w:r>
          </w:p>
        </w:tc>
        <w:tc>
          <w:tcPr>
            <w:tcW w:w="863" w:type="pct"/>
          </w:tcPr>
          <w:p w14:paraId="42D3983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4A8293F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right arrow key (default: 39)</w:t>
            </w:r>
          </w:p>
        </w:tc>
      </w:tr>
      <w:tr w:rsidR="001F69CE" w:rsidRPr="004D3D27" w14:paraId="58D5DBF8" w14:textId="77777777" w:rsidTr="004D3D27">
        <w:trPr>
          <w:trHeight w:val="280"/>
        </w:trPr>
        <w:tc>
          <w:tcPr>
            <w:tcW w:w="1347" w:type="pct"/>
          </w:tcPr>
          <w:p w14:paraId="04FB46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UP_ARROW_KEY</w:t>
            </w:r>
          </w:p>
        </w:tc>
        <w:tc>
          <w:tcPr>
            <w:tcW w:w="863" w:type="pct"/>
          </w:tcPr>
          <w:p w14:paraId="36DA6E5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4C8DD1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up arrow key (default: 38)</w:t>
            </w:r>
          </w:p>
        </w:tc>
      </w:tr>
      <w:tr w:rsidR="001F69CE" w:rsidRPr="004D3D27" w14:paraId="6EF7E2A3" w14:textId="77777777" w:rsidTr="004D3D27">
        <w:trPr>
          <w:trHeight w:val="280"/>
        </w:trPr>
        <w:tc>
          <w:tcPr>
            <w:tcW w:w="1347" w:type="pct"/>
          </w:tcPr>
          <w:p w14:paraId="1F64B09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DOWN_ARROW_KEY</w:t>
            </w:r>
          </w:p>
        </w:tc>
        <w:tc>
          <w:tcPr>
            <w:tcW w:w="863" w:type="pct"/>
          </w:tcPr>
          <w:p w14:paraId="74D7F94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1C832A3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down arrow key (default: 40)</w:t>
            </w:r>
          </w:p>
        </w:tc>
      </w:tr>
      <w:tr w:rsidR="001F69CE" w:rsidRPr="004D3D27" w14:paraId="57E850EE" w14:textId="77777777" w:rsidTr="004D3D27">
        <w:trPr>
          <w:trHeight w:val="280"/>
        </w:trPr>
        <w:tc>
          <w:tcPr>
            <w:tcW w:w="1347" w:type="pct"/>
          </w:tcPr>
          <w:p w14:paraId="36BE72D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PLUS_KEY</w:t>
            </w:r>
          </w:p>
        </w:tc>
        <w:tc>
          <w:tcPr>
            <w:tcW w:w="863" w:type="pct"/>
          </w:tcPr>
          <w:p w14:paraId="434769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25981E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plus key (default: 107)</w:t>
            </w:r>
          </w:p>
        </w:tc>
      </w:tr>
      <w:tr w:rsidR="001F69CE" w:rsidRPr="004D3D27" w14:paraId="5A048C54" w14:textId="77777777" w:rsidTr="004D3D27">
        <w:trPr>
          <w:trHeight w:val="280"/>
        </w:trPr>
        <w:tc>
          <w:tcPr>
            <w:tcW w:w="1347" w:type="pct"/>
          </w:tcPr>
          <w:p w14:paraId="06758F9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MINUS_KEY</w:t>
            </w:r>
          </w:p>
        </w:tc>
        <w:tc>
          <w:tcPr>
            <w:tcW w:w="863" w:type="pct"/>
          </w:tcPr>
          <w:p w14:paraId="671207C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39C1C7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minus/dash key (default: 109)</w:t>
            </w:r>
          </w:p>
        </w:tc>
      </w:tr>
      <w:tr w:rsidR="001F69CE" w:rsidRPr="004D3D27" w14:paraId="2D006C70" w14:textId="77777777" w:rsidTr="004D3D27">
        <w:trPr>
          <w:trHeight w:val="280"/>
        </w:trPr>
        <w:tc>
          <w:tcPr>
            <w:tcW w:w="1347" w:type="pct"/>
          </w:tcPr>
          <w:p w14:paraId="7B885C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SPACE_BAR_KEY</w:t>
            </w:r>
          </w:p>
        </w:tc>
        <w:tc>
          <w:tcPr>
            <w:tcW w:w="863" w:type="pct"/>
          </w:tcPr>
          <w:p w14:paraId="394A552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3B2CA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space bar key (default: 32)</w:t>
            </w:r>
          </w:p>
        </w:tc>
      </w:tr>
      <w:tr w:rsidR="001F69CE" w:rsidRPr="004D3D27" w14:paraId="0F3849CF" w14:textId="77777777" w:rsidTr="004D3D27">
        <w:trPr>
          <w:trHeight w:val="280"/>
        </w:trPr>
        <w:tc>
          <w:tcPr>
            <w:tcW w:w="1347" w:type="pct"/>
          </w:tcPr>
          <w:p w14:paraId="044CDDA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R_KEY</w:t>
            </w:r>
          </w:p>
        </w:tc>
        <w:tc>
          <w:tcPr>
            <w:tcW w:w="863" w:type="pct"/>
          </w:tcPr>
          <w:p w14:paraId="13DF344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4E4F92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‘r’ key (default: 82)</w:t>
            </w:r>
          </w:p>
        </w:tc>
      </w:tr>
      <w:tr w:rsidR="001F69CE" w:rsidRPr="004D3D27" w14:paraId="4AB3BC38" w14:textId="77777777" w:rsidTr="004D3D27">
        <w:trPr>
          <w:trHeight w:val="280"/>
        </w:trPr>
        <w:tc>
          <w:tcPr>
            <w:tcW w:w="1347" w:type="pct"/>
          </w:tcPr>
          <w:p w14:paraId="7D74337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S_KEY</w:t>
            </w:r>
          </w:p>
        </w:tc>
        <w:tc>
          <w:tcPr>
            <w:tcW w:w="863" w:type="pct"/>
          </w:tcPr>
          <w:p w14:paraId="6DE7F9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74C71B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‘s’ key (default: 83)</w:t>
            </w:r>
          </w:p>
        </w:tc>
      </w:tr>
      <w:tr w:rsidR="001F69CE" w:rsidRPr="004D3D27" w14:paraId="496D2F2E" w14:textId="77777777" w:rsidTr="004D3D27">
        <w:trPr>
          <w:trHeight w:val="280"/>
        </w:trPr>
        <w:tc>
          <w:tcPr>
            <w:tcW w:w="1347" w:type="pct"/>
          </w:tcPr>
          <w:p w14:paraId="6C488D7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MIN_ZOOM</w:t>
            </w:r>
          </w:p>
        </w:tc>
        <w:tc>
          <w:tcPr>
            <w:tcW w:w="863" w:type="pct"/>
          </w:tcPr>
          <w:p w14:paraId="3668790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60F8F2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minimum zoom amount (default: 1)</w:t>
            </w:r>
          </w:p>
        </w:tc>
      </w:tr>
      <w:tr w:rsidR="001F69CE" w:rsidRPr="004D3D27" w14:paraId="348642B1" w14:textId="77777777" w:rsidTr="004D3D27">
        <w:trPr>
          <w:trHeight w:val="280"/>
        </w:trPr>
        <w:tc>
          <w:tcPr>
            <w:tcW w:w="1347" w:type="pct"/>
          </w:tcPr>
          <w:p w14:paraId="7CB7E01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MAX_ZOOM</w:t>
            </w:r>
          </w:p>
        </w:tc>
        <w:tc>
          <w:tcPr>
            <w:tcW w:w="863" w:type="pct"/>
          </w:tcPr>
          <w:p w14:paraId="351C86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226C6C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maximum zoom amount (default: 14)</w:t>
            </w:r>
          </w:p>
        </w:tc>
      </w:tr>
      <w:tr w:rsidR="001F69CE" w:rsidRPr="004D3D27" w14:paraId="0C0FEC0F" w14:textId="77777777" w:rsidTr="004D3D27">
        <w:trPr>
          <w:trHeight w:val="280"/>
        </w:trPr>
        <w:tc>
          <w:tcPr>
            <w:tcW w:w="1347" w:type="pct"/>
          </w:tcPr>
          <w:p w14:paraId="1DB953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PAN_AMOUNT</w:t>
            </w:r>
          </w:p>
        </w:tc>
        <w:tc>
          <w:tcPr>
            <w:tcW w:w="863" w:type="pct"/>
          </w:tcPr>
          <w:p w14:paraId="69C1346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3403ACF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pixels to pan by for each key press of an arrow key (default: 15)</w:t>
            </w:r>
          </w:p>
        </w:tc>
      </w:tr>
      <w:tr w:rsidR="001F69CE" w:rsidRPr="004D3D27" w14:paraId="6F72E35A" w14:textId="77777777" w:rsidTr="004D3D27">
        <w:trPr>
          <w:trHeight w:val="280"/>
        </w:trPr>
        <w:tc>
          <w:tcPr>
            <w:tcW w:w="1347" w:type="pct"/>
          </w:tcPr>
          <w:p w14:paraId="59DFAA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ZOOM_AMOUNT</w:t>
            </w:r>
          </w:p>
        </w:tc>
        <w:tc>
          <w:tcPr>
            <w:tcW w:w="863" w:type="pct"/>
          </w:tcPr>
          <w:p w14:paraId="74AB52C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6B9287D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amount to zoom for each key press of the plus or minus key (direction depends on key press i.e. plus is zoom in while minus is zoom out) (default: 0.5)</w:t>
            </w:r>
          </w:p>
        </w:tc>
      </w:tr>
      <w:tr w:rsidR="001F69CE" w:rsidRPr="004D3D27" w14:paraId="4EA9C176" w14:textId="77777777" w:rsidTr="004D3D27">
        <w:trPr>
          <w:trHeight w:val="280"/>
        </w:trPr>
        <w:tc>
          <w:tcPr>
            <w:tcW w:w="1347" w:type="pct"/>
          </w:tcPr>
          <w:p w14:paraId="2588EB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CANVAS_OFFSET</w:t>
            </w:r>
          </w:p>
        </w:tc>
        <w:tc>
          <w:tcPr>
            <w:tcW w:w="863" w:type="pct"/>
          </w:tcPr>
          <w:p w14:paraId="10B41F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integer, y: integer</w:t>
            </w:r>
          </w:p>
        </w:tc>
        <w:tc>
          <w:tcPr>
            <w:tcW w:w="2790" w:type="pct"/>
          </w:tcPr>
          <w:p w14:paraId="6921BF0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amount of pixels the simulation on the canvas is offset by from the top left corner of the simulation (default: x: 0, y: 0)</w:t>
            </w:r>
          </w:p>
        </w:tc>
      </w:tr>
      <w:tr w:rsidR="001F69CE" w:rsidRPr="004D3D27" w14:paraId="726A8E58" w14:textId="77777777" w:rsidTr="004D3D27">
        <w:trPr>
          <w:trHeight w:val="280"/>
        </w:trPr>
        <w:tc>
          <w:tcPr>
            <w:tcW w:w="1347" w:type="pct"/>
          </w:tcPr>
          <w:p w14:paraId="616FB0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INPUT_TYPE</w:t>
            </w:r>
          </w:p>
        </w:tc>
        <w:tc>
          <w:tcPr>
            <w:tcW w:w="863" w:type="pct"/>
          </w:tcPr>
          <w:p w14:paraId="14E12F2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 (constant)</w:t>
            </w:r>
          </w:p>
        </w:tc>
        <w:tc>
          <w:tcPr>
            <w:tcW w:w="2790" w:type="pct"/>
          </w:tcPr>
          <w:p w14:paraId="1DDAEAB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Used for creating custom inputs i.e. sliders or buttons</w:t>
            </w:r>
          </w:p>
        </w:tc>
      </w:tr>
      <w:tr w:rsidR="001F69CE" w:rsidRPr="004D3D27" w14:paraId="53DE25AA" w14:textId="77777777" w:rsidTr="004D3D27">
        <w:trPr>
          <w:trHeight w:val="280"/>
        </w:trPr>
        <w:tc>
          <w:tcPr>
            <w:tcW w:w="1347" w:type="pct"/>
          </w:tcPr>
          <w:p w14:paraId="7CE3C4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MAP</w:t>
            </w:r>
          </w:p>
        </w:tc>
        <w:tc>
          <w:tcPr>
            <w:tcW w:w="863" w:type="pct"/>
          </w:tcPr>
          <w:p w14:paraId="48F43AA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[objects]</w:t>
            </w:r>
          </w:p>
        </w:tc>
        <w:tc>
          <w:tcPr>
            <w:tcW w:w="2790" w:type="pct"/>
          </w:tcPr>
          <w:p w14:paraId="5C7A1E0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Holds all objects displayed on the map (default: [])</w:t>
            </w:r>
          </w:p>
        </w:tc>
      </w:tr>
      <w:tr w:rsidR="001F69CE" w:rsidRPr="004D3D27" w14:paraId="0EC4BCB2" w14:textId="77777777" w:rsidTr="004D3D27">
        <w:trPr>
          <w:trHeight w:val="280"/>
        </w:trPr>
        <w:tc>
          <w:tcPr>
            <w:tcW w:w="1347" w:type="pct"/>
          </w:tcPr>
          <w:p w14:paraId="0C57DD0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GRID_SIZE</w:t>
            </w:r>
          </w:p>
        </w:tc>
        <w:tc>
          <w:tcPr>
            <w:tcW w:w="863" w:type="pct"/>
          </w:tcPr>
          <w:p w14:paraId="21C7091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integer, height: integer</w:t>
            </w:r>
          </w:p>
        </w:tc>
        <w:tc>
          <w:tcPr>
            <w:tcW w:w="2790" w:type="pct"/>
          </w:tcPr>
          <w:p w14:paraId="6BB4B65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Size in number of cells of the map (default: width: 250, height: 250)</w:t>
            </w:r>
          </w:p>
        </w:tc>
      </w:tr>
      <w:tr w:rsidR="001F69CE" w:rsidRPr="004D3D27" w14:paraId="5CDD5A4B" w14:textId="77777777" w:rsidTr="004D3D27">
        <w:trPr>
          <w:trHeight w:val="280"/>
        </w:trPr>
        <w:tc>
          <w:tcPr>
            <w:tcW w:w="1347" w:type="pct"/>
          </w:tcPr>
          <w:p w14:paraId="2C87A10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MAP_BOUNDARY</w:t>
            </w:r>
          </w:p>
        </w:tc>
        <w:tc>
          <w:tcPr>
            <w:tcW w:w="863" w:type="pct"/>
          </w:tcPr>
          <w:p w14:paraId="6A3A45E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{min: integer, max: integer}, y: {min: integer, max: integer}</w:t>
            </w:r>
          </w:p>
        </w:tc>
        <w:tc>
          <w:tcPr>
            <w:tcW w:w="2790" w:type="pct"/>
          </w:tcPr>
          <w:p w14:paraId="5898115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Used to define the edge of the map i.e. when to wrap the coordinate of the ant e.g. if ant exceeds </w:t>
            </w:r>
            <w:r w:rsidRPr="004D3D27">
              <w:rPr>
                <w:rStyle w:val="CodeinlineChar"/>
                <w:b w:val="0"/>
              </w:rPr>
              <w:t>x.max</w:t>
            </w:r>
            <w:r w:rsidRPr="004D3D27">
              <w:rPr>
                <w:rFonts w:asciiTheme="minorHAnsi" w:hAnsiTheme="minorHAnsi" w:cstheme="minorHAnsi"/>
                <w:b w:val="0"/>
                <w:sz w:val="22"/>
                <w:szCs w:val="22"/>
              </w:rPr>
              <w:t xml:space="preserve"> place the ant on the other side of the map as if the map was a torus</w:t>
            </w:r>
          </w:p>
        </w:tc>
      </w:tr>
      <w:tr w:rsidR="001F69CE" w:rsidRPr="004D3D27" w14:paraId="50206FBE" w14:textId="77777777" w:rsidTr="004D3D27">
        <w:trPr>
          <w:trHeight w:val="280"/>
        </w:trPr>
        <w:tc>
          <w:tcPr>
            <w:tcW w:w="1347" w:type="pct"/>
          </w:tcPr>
          <w:p w14:paraId="32DDD17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NUM_OF_CELLS</w:t>
            </w:r>
          </w:p>
        </w:tc>
        <w:tc>
          <w:tcPr>
            <w:tcW w:w="863" w:type="pct"/>
          </w:tcPr>
          <w:p w14:paraId="02BA142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2790" w:type="pct"/>
          </w:tcPr>
          <w:p w14:paraId="37A500E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total number of cells in the map</w:t>
            </w:r>
          </w:p>
        </w:tc>
      </w:tr>
      <w:tr w:rsidR="001F69CE" w:rsidRPr="004D3D27" w14:paraId="538F4BD9" w14:textId="77777777" w:rsidTr="004D3D27">
        <w:trPr>
          <w:trHeight w:val="280"/>
        </w:trPr>
        <w:tc>
          <w:tcPr>
            <w:tcW w:w="1347" w:type="pct"/>
          </w:tcPr>
          <w:p w14:paraId="076BA3F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FOOD_COLOUR</w:t>
            </w:r>
          </w:p>
        </w:tc>
        <w:tc>
          <w:tcPr>
            <w:tcW w:w="863" w:type="pct"/>
          </w:tcPr>
          <w:p w14:paraId="477F043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6ED099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colour of food in the simulation (default: ‘#00FF00’)</w:t>
            </w:r>
          </w:p>
        </w:tc>
      </w:tr>
      <w:tr w:rsidR="001F69CE" w:rsidRPr="004D3D27" w14:paraId="303868A9" w14:textId="77777777" w:rsidTr="004D3D27">
        <w:trPr>
          <w:trHeight w:val="280"/>
        </w:trPr>
        <w:tc>
          <w:tcPr>
            <w:tcW w:w="1347" w:type="pct"/>
          </w:tcPr>
          <w:p w14:paraId="3B5D9AF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FOOD_HEALTH_RATIO</w:t>
            </w:r>
          </w:p>
        </w:tc>
        <w:tc>
          <w:tcPr>
            <w:tcW w:w="863" w:type="pct"/>
          </w:tcPr>
          <w:p w14:paraId="110F25D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0D2A70D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 : health i.e. if = 50 then 1 piece of food is worth 50 health (default: 50)</w:t>
            </w:r>
          </w:p>
        </w:tc>
      </w:tr>
      <w:tr w:rsidR="001F69CE" w:rsidRPr="004D3D27" w14:paraId="70179F06" w14:textId="77777777" w:rsidTr="004D3D27">
        <w:trPr>
          <w:trHeight w:val="280"/>
        </w:trPr>
        <w:tc>
          <w:tcPr>
            <w:tcW w:w="1347" w:type="pct"/>
          </w:tcPr>
          <w:p w14:paraId="7F13F2D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FOOD_CHANCE</w:t>
            </w:r>
          </w:p>
        </w:tc>
        <w:tc>
          <w:tcPr>
            <w:tcW w:w="863" w:type="pct"/>
          </w:tcPr>
          <w:p w14:paraId="3B57D4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338428A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probability of a food source in a cell (default: 0.0004)</w:t>
            </w:r>
          </w:p>
        </w:tc>
      </w:tr>
      <w:tr w:rsidR="001F69CE" w:rsidRPr="004D3D27" w14:paraId="465E217E" w14:textId="77777777" w:rsidTr="004D3D27">
        <w:trPr>
          <w:trHeight w:val="280"/>
        </w:trPr>
        <w:tc>
          <w:tcPr>
            <w:tcW w:w="1347" w:type="pct"/>
          </w:tcPr>
          <w:p w14:paraId="553C90A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STARTING_QUEEN_ANT_NUMBER</w:t>
            </w:r>
          </w:p>
        </w:tc>
        <w:tc>
          <w:tcPr>
            <w:tcW w:w="863" w:type="pct"/>
          </w:tcPr>
          <w:p w14:paraId="0F86510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2790" w:type="pct"/>
          </w:tcPr>
          <w:p w14:paraId="2EDF44C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queen ants at the start of the simulation (default: 1)</w:t>
            </w:r>
          </w:p>
        </w:tc>
      </w:tr>
      <w:tr w:rsidR="001F69CE" w:rsidRPr="004D3D27" w14:paraId="2C0F27FA" w14:textId="77777777" w:rsidTr="004D3D27">
        <w:trPr>
          <w:trHeight w:val="280"/>
        </w:trPr>
        <w:tc>
          <w:tcPr>
            <w:tcW w:w="1347" w:type="pct"/>
          </w:tcPr>
          <w:p w14:paraId="2437B62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ANT_FOOD_DROP_SPEED</w:t>
            </w:r>
          </w:p>
        </w:tc>
        <w:tc>
          <w:tcPr>
            <w:tcW w:w="863" w:type="pct"/>
          </w:tcPr>
          <w:p w14:paraId="085354F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FEFC2B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ticks it takes for an ant to drop a piece of food (default: 15)</w:t>
            </w:r>
          </w:p>
        </w:tc>
      </w:tr>
      <w:tr w:rsidR="001F69CE" w:rsidRPr="004D3D27" w14:paraId="4E41CB06" w14:textId="77777777" w:rsidTr="004D3D27">
        <w:trPr>
          <w:trHeight w:val="280"/>
        </w:trPr>
        <w:tc>
          <w:tcPr>
            <w:tcW w:w="1347" w:type="pct"/>
          </w:tcPr>
          <w:p w14:paraId="5C7D6EC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ANT_FOOD_TAKE_SPEED</w:t>
            </w:r>
          </w:p>
        </w:tc>
        <w:tc>
          <w:tcPr>
            <w:tcW w:w="863" w:type="pct"/>
          </w:tcPr>
          <w:p w14:paraId="530F6A4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116E44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ticks it takes for an ant to pick up a single piece of food (default: 30)</w:t>
            </w:r>
          </w:p>
        </w:tc>
      </w:tr>
      <w:tr w:rsidR="001F69CE" w:rsidRPr="004D3D27" w14:paraId="205C4A93" w14:textId="77777777" w:rsidTr="004D3D27">
        <w:trPr>
          <w:trHeight w:val="280"/>
        </w:trPr>
        <w:tc>
          <w:tcPr>
            <w:tcW w:w="1347" w:type="pct"/>
          </w:tcPr>
          <w:p w14:paraId="4D168F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DAMAGE_MULTIPLIER</w:t>
            </w:r>
          </w:p>
        </w:tc>
        <w:tc>
          <w:tcPr>
            <w:tcW w:w="863" w:type="pct"/>
          </w:tcPr>
          <w:p w14:paraId="7580988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6169512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amount of health a soldier ant takes does to ants its attacking i.e. if = 100 then 100 * </w:t>
            </w:r>
            <w:r w:rsidRPr="004D3D27">
              <w:rPr>
                <w:rStyle w:val="CodeinlineChar"/>
                <w:b w:val="0"/>
              </w:rPr>
              <w:t>jawStrength</w:t>
            </w:r>
            <w:r w:rsidRPr="004D3D27">
              <w:rPr>
                <w:rFonts w:asciiTheme="minorHAnsi" w:hAnsiTheme="minorHAnsi" w:cstheme="minorHAnsi"/>
                <w:b w:val="0"/>
                <w:sz w:val="22"/>
                <w:szCs w:val="22"/>
              </w:rPr>
              <w:t xml:space="preserve"> of soldier is the amount of health the ant being attacked would lose each tick it is attacked (default: 100)</w:t>
            </w:r>
          </w:p>
        </w:tc>
      </w:tr>
      <w:tr w:rsidR="001F69CE" w:rsidRPr="004D3D27" w14:paraId="4955E293" w14:textId="77777777" w:rsidTr="004D3D27">
        <w:trPr>
          <w:trHeight w:val="280"/>
        </w:trPr>
        <w:tc>
          <w:tcPr>
            <w:tcW w:w="1347" w:type="pct"/>
          </w:tcPr>
          <w:p w14:paraId="0FA59C5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NEST_GUARD_RADIUS</w:t>
            </w:r>
          </w:p>
        </w:tc>
        <w:tc>
          <w:tcPr>
            <w:tcW w:w="863" w:type="pct"/>
          </w:tcPr>
          <w:p w14:paraId="5F6C16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50A0F14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steps ants take once seeing the nest i.e. the sentry radius of solider ants about the nest (default: 100)</w:t>
            </w:r>
          </w:p>
        </w:tc>
      </w:tr>
      <w:tr w:rsidR="001F69CE" w:rsidRPr="004D3D27" w14:paraId="2A04A046" w14:textId="77777777" w:rsidTr="004D3D27">
        <w:trPr>
          <w:trHeight w:val="280"/>
        </w:trPr>
        <w:tc>
          <w:tcPr>
            <w:tcW w:w="1347" w:type="pct"/>
          </w:tcPr>
          <w:p w14:paraId="7EE205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SOLDIER_ANT_MAX_TARGET_DISTANCE</w:t>
            </w:r>
          </w:p>
        </w:tc>
        <w:tc>
          <w:tcPr>
            <w:tcW w:w="863" w:type="pct"/>
          </w:tcPr>
          <w:p w14:paraId="400598F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31C9E9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maximum distance between an ant and its target before losing interest (default: 25)</w:t>
            </w:r>
          </w:p>
        </w:tc>
      </w:tr>
      <w:tr w:rsidR="001F69CE" w:rsidRPr="004D3D27" w14:paraId="2C0A6C8F" w14:textId="77777777" w:rsidTr="004D3D27">
        <w:trPr>
          <w:trHeight w:val="280"/>
        </w:trPr>
        <w:tc>
          <w:tcPr>
            <w:tcW w:w="1347" w:type="pct"/>
          </w:tcPr>
          <w:p w14:paraId="0E85673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TURN_RATE</w:t>
            </w:r>
          </w:p>
        </w:tc>
        <w:tc>
          <w:tcPr>
            <w:tcW w:w="863" w:type="pct"/>
          </w:tcPr>
          <w:p w14:paraId="2ED63F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6C4B9E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rate at which ants turn when guarding i.e. 0.02 means the ant turns 0.02 radians each tick (default: 0.02)</w:t>
            </w:r>
          </w:p>
        </w:tc>
      </w:tr>
      <w:tr w:rsidR="001F69CE" w:rsidRPr="004D3D27" w14:paraId="31AF53EE" w14:textId="77777777" w:rsidTr="004D3D27">
        <w:trPr>
          <w:trHeight w:val="280"/>
        </w:trPr>
        <w:tc>
          <w:tcPr>
            <w:tcW w:w="1347" w:type="pct"/>
          </w:tcPr>
          <w:p w14:paraId="26F368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GOAL</w:t>
            </w:r>
          </w:p>
        </w:tc>
        <w:tc>
          <w:tcPr>
            <w:tcW w:w="863" w:type="pct"/>
          </w:tcPr>
          <w:p w14:paraId="62F1DDA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 (constant)</w:t>
            </w:r>
          </w:p>
        </w:tc>
        <w:tc>
          <w:tcPr>
            <w:tcW w:w="2790" w:type="pct"/>
          </w:tcPr>
          <w:p w14:paraId="73D0F0B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Ant’s goals used to determine what actions the ants need to perform</w:t>
            </w:r>
          </w:p>
        </w:tc>
      </w:tr>
      <w:tr w:rsidR="001F69CE" w:rsidRPr="004D3D27" w14:paraId="0A0CBF47" w14:textId="77777777" w:rsidTr="004D3D27">
        <w:trPr>
          <w:trHeight w:val="280"/>
        </w:trPr>
        <w:tc>
          <w:tcPr>
            <w:tcW w:w="1347" w:type="pct"/>
          </w:tcPr>
          <w:p w14:paraId="2E3394D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NEST_SIZE</w:t>
            </w:r>
          </w:p>
        </w:tc>
        <w:tc>
          <w:tcPr>
            <w:tcW w:w="863" w:type="pct"/>
          </w:tcPr>
          <w:p w14:paraId="0BE121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integer, height: integer (constant)</w:t>
            </w:r>
          </w:p>
        </w:tc>
        <w:tc>
          <w:tcPr>
            <w:tcW w:w="2790" w:type="pct"/>
          </w:tcPr>
          <w:p w14:paraId="56CCCE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extra size of a nest in cells e.g. {width: 1, height: 1} means go 1 extra cell in both sides and 1 extra cell both up and down (default: width: 1, height: 1)</w:t>
            </w:r>
          </w:p>
        </w:tc>
      </w:tr>
      <w:tr w:rsidR="001F69CE" w:rsidRPr="004D3D27" w14:paraId="1B2B58CB" w14:textId="77777777" w:rsidTr="004D3D27">
        <w:trPr>
          <w:trHeight w:val="280"/>
        </w:trPr>
        <w:tc>
          <w:tcPr>
            <w:tcW w:w="1347" w:type="pct"/>
          </w:tcPr>
          <w:p w14:paraId="2612C0D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ANT_TYPE</w:t>
            </w:r>
          </w:p>
        </w:tc>
        <w:tc>
          <w:tcPr>
            <w:tcW w:w="863" w:type="pct"/>
          </w:tcPr>
          <w:p w14:paraId="387DAF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 (constant)</w:t>
            </w:r>
          </w:p>
        </w:tc>
        <w:tc>
          <w:tcPr>
            <w:tcW w:w="2790" w:type="pct"/>
          </w:tcPr>
          <w:p w14:paraId="48BD246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Used to show the type of ant</w:t>
            </w:r>
          </w:p>
        </w:tc>
      </w:tr>
      <w:tr w:rsidR="001F69CE" w:rsidRPr="004D3D27" w14:paraId="3DD8314D" w14:textId="77777777" w:rsidTr="004D3D27">
        <w:trPr>
          <w:trHeight w:val="280"/>
        </w:trPr>
        <w:tc>
          <w:tcPr>
            <w:tcW w:w="1347" w:type="pct"/>
          </w:tcPr>
          <w:p w14:paraId="68FA2C8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PHEROMONE_EVAPERATION_RATE</w:t>
            </w:r>
          </w:p>
        </w:tc>
        <w:tc>
          <w:tcPr>
            <w:tcW w:w="863" w:type="pct"/>
          </w:tcPr>
          <w:p w14:paraId="608A12A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2BFA569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rate at which pheromones in the simulation lose concentration per tick (default: 0.005)</w:t>
            </w:r>
          </w:p>
        </w:tc>
      </w:tr>
      <w:tr w:rsidR="001F69CE" w:rsidRPr="004D3D27" w14:paraId="2682823F" w14:textId="77777777" w:rsidTr="004D3D27">
        <w:trPr>
          <w:trHeight w:val="280"/>
        </w:trPr>
        <w:tc>
          <w:tcPr>
            <w:tcW w:w="1347" w:type="pct"/>
          </w:tcPr>
          <w:p w14:paraId="29E820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MAX_PHEROMONE_CONVENTRATION</w:t>
            </w:r>
          </w:p>
        </w:tc>
        <w:tc>
          <w:tcPr>
            <w:tcW w:w="863" w:type="pct"/>
          </w:tcPr>
          <w:p w14:paraId="49218A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26BFC8A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maximum concentration a pheromone can have (default: 1)</w:t>
            </w:r>
          </w:p>
        </w:tc>
      </w:tr>
      <w:tr w:rsidR="001F69CE" w:rsidRPr="004D3D27" w14:paraId="7B5ACF6E" w14:textId="77777777" w:rsidTr="004D3D27">
        <w:trPr>
          <w:trHeight w:val="280"/>
        </w:trPr>
        <w:tc>
          <w:tcPr>
            <w:tcW w:w="1347" w:type="pct"/>
          </w:tcPr>
          <w:p w14:paraId="77CB65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USER_SPECIES</w:t>
            </w:r>
          </w:p>
        </w:tc>
        <w:tc>
          <w:tcPr>
            <w:tcW w:w="863" w:type="pct"/>
          </w:tcPr>
          <w:p w14:paraId="510F5A8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2790" w:type="pct"/>
          </w:tcPr>
          <w:p w14:paraId="5510AA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species used on the first run of the simulation </w:t>
            </w:r>
            <w:r w:rsidR="006F1A97" w:rsidRPr="004D3D27">
              <w:rPr>
                <w:rFonts w:asciiTheme="minorHAnsi" w:hAnsiTheme="minorHAnsi" w:cstheme="minorHAnsi"/>
                <w:b w:val="0"/>
                <w:sz w:val="22"/>
                <w:szCs w:val="22"/>
              </w:rPr>
              <w:t>i.e. the</w:t>
            </w:r>
            <w:r w:rsidRPr="004D3D27">
              <w:rPr>
                <w:rFonts w:asciiTheme="minorHAnsi" w:hAnsiTheme="minorHAnsi" w:cstheme="minorHAnsi"/>
                <w:b w:val="0"/>
                <w:sz w:val="22"/>
                <w:szCs w:val="22"/>
              </w:rPr>
              <w:t xml:space="preserve"> first species</w:t>
            </w:r>
          </w:p>
        </w:tc>
      </w:tr>
      <w:tr w:rsidR="001F69CE" w:rsidRPr="004D3D27" w14:paraId="0A8AFD1D" w14:textId="77777777" w:rsidTr="004D3D27">
        <w:trPr>
          <w:trHeight w:val="280"/>
        </w:trPr>
        <w:tc>
          <w:tcPr>
            <w:tcW w:w="1347" w:type="pct"/>
          </w:tcPr>
          <w:p w14:paraId="65D4B84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CHARS</w:t>
            </w:r>
          </w:p>
        </w:tc>
        <w:tc>
          <w:tcPr>
            <w:tcW w:w="863" w:type="pct"/>
          </w:tcPr>
          <w:p w14:paraId="2CAF603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2790" w:type="pct"/>
          </w:tcPr>
          <w:p w14:paraId="5F0B6D6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Holds properties of all characteristics species:</w:t>
            </w:r>
          </w:p>
          <w:p w14:paraId="54701A0C"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 – number – The minimum value a characteristic can be</w:t>
            </w:r>
          </w:p>
          <w:p w14:paraId="6BA42934"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max – number – The maximu</w:t>
            </w:r>
            <w:r w:rsidR="00070A52" w:rsidRPr="004D3D27">
              <w:rPr>
                <w:rFonts w:asciiTheme="minorHAnsi" w:hAnsiTheme="minorHAnsi" w:cstheme="minorHAnsi"/>
                <w:b w:val="0"/>
                <w:sz w:val="22"/>
                <w:szCs w:val="22"/>
              </w:rPr>
              <w:t>m value a characteristic can be</w:t>
            </w:r>
          </w:p>
          <w:p w14:paraId="13CDB0D8"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type – integer – The type of value a characteristic is i.e. float or integer (use </w:t>
            </w:r>
            <w:r w:rsidRPr="004D3D27">
              <w:rPr>
                <w:rStyle w:val="CodeinlineChar"/>
                <w:b w:val="0"/>
              </w:rPr>
              <w:t>VALUE_TYPE</w:t>
            </w:r>
            <w:r w:rsidRPr="004D3D27">
              <w:rPr>
                <w:rFonts w:asciiTheme="minorHAnsi" w:hAnsiTheme="minorHAnsi" w:cstheme="minorHAnsi"/>
                <w:b w:val="0"/>
                <w:sz w:val="22"/>
                <w:szCs w:val="22"/>
              </w:rPr>
              <w:t xml:space="preserve"> to define e.g. </w:t>
            </w:r>
            <w:r w:rsidRPr="004D3D27">
              <w:rPr>
                <w:rStyle w:val="CodeinlineChar"/>
                <w:b w:val="0"/>
              </w:rPr>
              <w:t>VALUE_TYPE.floatValue</w:t>
            </w:r>
            <w:r w:rsidRPr="004D3D27">
              <w:rPr>
                <w:rFonts w:asciiTheme="minorHAnsi" w:hAnsiTheme="minorHAnsi" w:cstheme="minorHAnsi"/>
                <w:b w:val="0"/>
                <w:sz w:val="22"/>
                <w:szCs w:val="22"/>
              </w:rPr>
              <w:t>)</w:t>
            </w:r>
          </w:p>
          <w:p w14:paraId="5506192C"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id – string – The HTML ID property of the characteristic</w:t>
            </w:r>
          </w:p>
          <w:p w14:paraId="66008A7E"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neatName</w:t>
            </w:r>
            <w:proofErr w:type="spellEnd"/>
            <w:r w:rsidRPr="004D3D27">
              <w:rPr>
                <w:rFonts w:asciiTheme="minorHAnsi" w:hAnsiTheme="minorHAnsi" w:cstheme="minorHAnsi"/>
                <w:b w:val="0"/>
                <w:sz w:val="22"/>
                <w:szCs w:val="22"/>
              </w:rPr>
              <w:t xml:space="preserve"> – string – The name used in a label in the HTML</w:t>
            </w:r>
          </w:p>
          <w:p w14:paraId="3DCDF7FD"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desc</w:t>
            </w:r>
            <w:proofErr w:type="spellEnd"/>
            <w:r w:rsidRPr="004D3D27">
              <w:rPr>
                <w:rFonts w:asciiTheme="minorHAnsi" w:hAnsiTheme="minorHAnsi" w:cstheme="minorHAnsi"/>
                <w:b w:val="0"/>
                <w:sz w:val="22"/>
                <w:szCs w:val="22"/>
              </w:rPr>
              <w:t xml:space="preserve"> – string – The description of what the characteristic does</w:t>
            </w:r>
          </w:p>
          <w:p w14:paraId="21AF7430"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step – number – The minimum change in the characteristics value</w:t>
            </w:r>
          </w:p>
          <w:p w14:paraId="63090FA8"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healthModifier</w:t>
            </w:r>
            <w:proofErr w:type="spellEnd"/>
            <w:r w:rsidRPr="004D3D27">
              <w:rPr>
                <w:rFonts w:asciiTheme="minorHAnsi" w:hAnsiTheme="minorHAnsi" w:cstheme="minorHAnsi"/>
                <w:b w:val="0"/>
                <w:sz w:val="22"/>
                <w:szCs w:val="22"/>
              </w:rPr>
              <w:t xml:space="preserve"> – number – The cost of the characteristic </w:t>
            </w:r>
            <w:r w:rsidRPr="004D3D27">
              <w:rPr>
                <w:rStyle w:val="CodeinlineChar"/>
                <w:b w:val="0"/>
              </w:rPr>
              <w:t>(= healthModifier * value</w:t>
            </w:r>
            <w:r w:rsidRPr="004D3D27">
              <w:rPr>
                <w:rFonts w:asciiTheme="minorHAnsi" w:hAnsiTheme="minorHAnsi" w:cstheme="minorHAnsi"/>
                <w:b w:val="0"/>
                <w:sz w:val="22"/>
                <w:szCs w:val="22"/>
              </w:rPr>
              <w:t>)</w:t>
            </w:r>
          </w:p>
          <w:p w14:paraId="6DAA7F0A"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defaultValue</w:t>
            </w:r>
            <w:proofErr w:type="spellEnd"/>
            <w:r w:rsidRPr="004D3D27">
              <w:rPr>
                <w:rFonts w:asciiTheme="minorHAnsi" w:hAnsiTheme="minorHAnsi" w:cstheme="minorHAnsi"/>
                <w:b w:val="0"/>
                <w:sz w:val="22"/>
                <w:szCs w:val="22"/>
              </w:rPr>
              <w:t xml:space="preserve"> – number – The default value of the characteristic</w:t>
            </w:r>
          </w:p>
          <w:p w14:paraId="40D888C3"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value – number – The actual value of the HTML input (differs from the value stored in species as this is formatted for displaying i.e. to a certain number of decimal places)</w:t>
            </w:r>
          </w:p>
          <w:p w14:paraId="4E036A7E"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editable – </w:t>
            </w:r>
            <w:proofErr w:type="spellStart"/>
            <w:r w:rsidRPr="004D3D27">
              <w:rPr>
                <w:rFonts w:asciiTheme="minorHAnsi" w:hAnsiTheme="minorHAnsi" w:cstheme="minorHAnsi"/>
                <w:b w:val="0"/>
                <w:sz w:val="22"/>
                <w:szCs w:val="22"/>
              </w:rPr>
              <w:t>boolean</w:t>
            </w:r>
            <w:proofErr w:type="spellEnd"/>
            <w:r w:rsidRPr="004D3D27">
              <w:rPr>
                <w:rFonts w:asciiTheme="minorHAnsi" w:hAnsiTheme="minorHAnsi" w:cstheme="minorHAnsi"/>
                <w:b w:val="0"/>
                <w:sz w:val="22"/>
                <w:szCs w:val="22"/>
              </w:rPr>
              <w:t xml:space="preserve"> – Determines if a characteristic can be edited (true if it can be edited else false)</w:t>
            </w:r>
          </w:p>
          <w:p w14:paraId="741952D0"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proofErr w:type="spellStart"/>
            <w:r w:rsidRPr="004D3D27">
              <w:rPr>
                <w:rFonts w:asciiTheme="minorHAnsi" w:hAnsiTheme="minorHAnsi" w:cstheme="minorHAnsi"/>
                <w:b w:val="0"/>
                <w:sz w:val="22"/>
                <w:szCs w:val="22"/>
              </w:rPr>
              <w:t>inputType</w:t>
            </w:r>
            <w:proofErr w:type="spellEnd"/>
            <w:r w:rsidRPr="004D3D27">
              <w:rPr>
                <w:rFonts w:asciiTheme="minorHAnsi" w:hAnsiTheme="minorHAnsi" w:cstheme="minorHAnsi"/>
                <w:b w:val="0"/>
                <w:sz w:val="22"/>
                <w:szCs w:val="22"/>
              </w:rPr>
              <w:t xml:space="preserve"> – integer – The type of input required e.g. button (Use </w:t>
            </w:r>
            <w:r w:rsidRPr="004D3D27">
              <w:rPr>
                <w:rStyle w:val="CodeinlineChar"/>
                <w:b w:val="0"/>
              </w:rPr>
              <w:t>INPUT_TYPE</w:t>
            </w:r>
            <w:r w:rsidRPr="004D3D27">
              <w:rPr>
                <w:rFonts w:asciiTheme="minorHAnsi" w:hAnsiTheme="minorHAnsi" w:cstheme="minorHAnsi"/>
                <w:b w:val="0"/>
                <w:sz w:val="22"/>
                <w:szCs w:val="22"/>
              </w:rPr>
              <w:t xml:space="preserve"> to define e.g. </w:t>
            </w:r>
            <w:r w:rsidRPr="004D3D27">
              <w:rPr>
                <w:rStyle w:val="CodeinlineChar"/>
                <w:b w:val="0"/>
              </w:rPr>
              <w:t>INPUT_TYPE.slider</w:t>
            </w:r>
            <w:r w:rsidRPr="004D3D27">
              <w:rPr>
                <w:rFonts w:asciiTheme="minorHAnsi" w:hAnsiTheme="minorHAnsi" w:cstheme="minorHAnsi"/>
                <w:b w:val="0"/>
                <w:sz w:val="22"/>
                <w:szCs w:val="22"/>
              </w:rPr>
              <w:t>)</w:t>
            </w:r>
          </w:p>
        </w:tc>
      </w:tr>
    </w:tbl>
    <w:p w14:paraId="111CE547" w14:textId="77777777" w:rsidR="001F69CE" w:rsidRDefault="001F69CE" w:rsidP="00FD1277">
      <w:pPr>
        <w:spacing w:line="276" w:lineRule="auto"/>
        <w:rPr>
          <w:rStyle w:val="Heading2Char"/>
        </w:rPr>
      </w:pPr>
    </w:p>
    <w:p w14:paraId="1C94A0EC" w14:textId="77777777" w:rsidR="001F69CE" w:rsidRDefault="001F69CE" w:rsidP="00FD1277">
      <w:pPr>
        <w:pStyle w:val="Heading1"/>
        <w:spacing w:line="276" w:lineRule="auto"/>
        <w:rPr>
          <w:rStyle w:val="Heading2Char"/>
        </w:rPr>
        <w:sectPr w:rsidR="001F69CE" w:rsidSect="004C53DD">
          <w:pgSz w:w="16838" w:h="11906" w:orient="landscape"/>
          <w:pgMar w:top="1440" w:right="1440" w:bottom="1440" w:left="1440" w:header="708" w:footer="708" w:gutter="0"/>
          <w:cols w:space="708"/>
          <w:docGrid w:linePitch="360"/>
        </w:sectPr>
      </w:pPr>
    </w:p>
    <w:p w14:paraId="0CEE4632" w14:textId="77777777" w:rsidR="001F69CE" w:rsidRPr="001B3995" w:rsidRDefault="001F69CE" w:rsidP="00FD1277">
      <w:pPr>
        <w:pStyle w:val="Heading3"/>
        <w:spacing w:after="240" w:line="276" w:lineRule="auto"/>
      </w:pPr>
      <w:bookmarkStart w:id="169" w:name="_Toc383185618"/>
      <w:r w:rsidRPr="001B3995">
        <w:t>Difficult to understand code</w:t>
      </w:r>
      <w:bookmarkEnd w:id="169"/>
    </w:p>
    <w:p w14:paraId="2C079214" w14:textId="77777777" w:rsidR="001F69CE" w:rsidRDefault="001F69CE" w:rsidP="00FD1277">
      <w:pPr>
        <w:spacing w:line="276" w:lineRule="auto"/>
      </w:pPr>
      <w:r>
        <w:t>This section contains code snippets which may not be clear at first look in the code.</w:t>
      </w:r>
    </w:p>
    <w:p w14:paraId="397BDFA9" w14:textId="77777777" w:rsidR="001F69CE" w:rsidRDefault="001F69CE" w:rsidP="00FD1277">
      <w:pPr>
        <w:spacing w:line="276" w:lineRule="auto"/>
      </w:pPr>
      <w:r w:rsidRPr="00943C72">
        <w:rPr>
          <w:i/>
        </w:rPr>
        <w:t>Note</w:t>
      </w:r>
      <w:r>
        <w:t>: comments omitted to reduce size.</w:t>
      </w:r>
    </w:p>
    <w:p w14:paraId="60401A6E" w14:textId="77777777" w:rsidR="001F69CE" w:rsidRDefault="001F69CE" w:rsidP="00FD1277">
      <w:pPr>
        <w:pStyle w:val="Heading3"/>
        <w:spacing w:after="240" w:line="276" w:lineRule="auto"/>
      </w:pPr>
      <w:bookmarkStart w:id="170" w:name="_Toc383185619"/>
      <w:r w:rsidRPr="00CD6D06">
        <w:t xml:space="preserve">The </w:t>
      </w:r>
      <w:proofErr w:type="spellStart"/>
      <w:r w:rsidRPr="00CD6D06">
        <w:t>addToMapfunction</w:t>
      </w:r>
      <w:bookmarkEnd w:id="170"/>
      <w:proofErr w:type="spellEnd"/>
    </w:p>
    <w:p w14:paraId="1642C51B" w14:textId="77777777" w:rsidR="001F69CE" w:rsidRPr="008F6E52" w:rsidRDefault="001F69CE" w:rsidP="00FD1277">
      <w:pPr>
        <w:pStyle w:val="NormalWeb"/>
        <w:shd w:val="clear" w:color="auto" w:fill="FFFFFF"/>
        <w:spacing w:before="225" w:beforeAutospacing="0" w:after="225" w:afterAutospacing="0" w:line="276" w:lineRule="auto"/>
        <w:rPr>
          <w:rFonts w:asciiTheme="minorHAnsi" w:hAnsiTheme="minorHAnsi" w:cstheme="minorHAnsi"/>
          <w:color w:val="333333"/>
          <w:sz w:val="22"/>
          <w:szCs w:val="22"/>
        </w:rPr>
      </w:pPr>
      <w:r w:rsidRPr="008F6E52">
        <w:rPr>
          <w:rFonts w:asciiTheme="minorHAnsi" w:hAnsiTheme="minorHAnsi" w:cstheme="minorHAnsi"/>
          <w:color w:val="333333"/>
          <w:sz w:val="22"/>
          <w:szCs w:val="22"/>
        </w:rPr>
        <w:t xml:space="preserve">The </w:t>
      </w:r>
      <w:r w:rsidRPr="00E813B7">
        <w:rPr>
          <w:rStyle w:val="CodeinlineChar"/>
        </w:rPr>
        <w:t>addToMap</w:t>
      </w:r>
      <w:r w:rsidRPr="008F6E52">
        <w:rPr>
          <w:rFonts w:asciiTheme="minorHAnsi" w:hAnsiTheme="minorHAnsi" w:cstheme="minorHAnsi"/>
          <w:color w:val="333333"/>
          <w:sz w:val="22"/>
          <w:szCs w:val="22"/>
        </w:rPr>
        <w:t xml:space="preserve"> function is used in multiple classes for example in Ant:</w:t>
      </w:r>
    </w:p>
    <w:p w14:paraId="715D380A" w14:textId="77777777" w:rsidR="004C6AA5" w:rsidRDefault="004C6AA5" w:rsidP="004C6AA5">
      <w:pPr>
        <w:pStyle w:val="Codeblock"/>
      </w:pPr>
      <w:r>
        <w:rPr>
          <w:rStyle w:val="nx"/>
        </w:rPr>
        <w:t>Ant</w:t>
      </w:r>
      <w:r>
        <w:rPr>
          <w:rStyle w:val="p"/>
        </w:rPr>
        <w:t>.</w:t>
      </w:r>
      <w:r>
        <w:rPr>
          <w:rStyle w:val="nx"/>
        </w:rPr>
        <w:t>prototype</w:t>
      </w:r>
      <w:r>
        <w:rPr>
          <w:rStyle w:val="p"/>
        </w:rPr>
        <w:t>.</w:t>
      </w:r>
      <w:r>
        <w:rPr>
          <w:rStyle w:val="nx"/>
        </w:rPr>
        <w:t>addToMap</w:t>
      </w:r>
      <w:r>
        <w:t xml:space="preserve"> </w:t>
      </w:r>
      <w:r>
        <w:rPr>
          <w:rStyle w:val="o"/>
          <w:b/>
          <w:bCs/>
        </w:rPr>
        <w:t>=</w:t>
      </w:r>
      <w:r>
        <w:t xml:space="preserve"> </w:t>
      </w:r>
      <w:r>
        <w:rPr>
          <w:rStyle w:val="kd"/>
          <w:rFonts w:eastAsiaTheme="majorEastAsia"/>
          <w:b/>
          <w:bCs/>
        </w:rPr>
        <w:t>function</w:t>
      </w:r>
      <w:r>
        <w:rPr>
          <w:rStyle w:val="p"/>
        </w:rPr>
        <w:t>()</w:t>
      </w:r>
      <w:r>
        <w:t xml:space="preserve"> </w:t>
      </w:r>
      <w:r>
        <w:rPr>
          <w:rStyle w:val="p"/>
        </w:rPr>
        <w:t>{</w:t>
      </w:r>
    </w:p>
    <w:p w14:paraId="203BD883" w14:textId="77777777" w:rsidR="004C6AA5" w:rsidRDefault="004C6AA5" w:rsidP="004C6AA5">
      <w:pPr>
        <w:pStyle w:val="Codeblock"/>
      </w:pPr>
      <w:r>
        <w:t xml:space="preserve">    </w:t>
      </w:r>
      <w:r>
        <w:rPr>
          <w:rStyle w:val="k"/>
          <w:b/>
          <w:bCs/>
        </w:rPr>
        <w:t>if</w:t>
      </w:r>
      <w:r>
        <w:t xml:space="preserve"> </w:t>
      </w:r>
      <w:r>
        <w:rPr>
          <w:rStyle w:val="p"/>
        </w:rPr>
        <w:t>(</w:t>
      </w:r>
      <w:r>
        <w:rPr>
          <w:rStyle w:val="k"/>
          <w:b/>
          <w:bCs/>
        </w:rPr>
        <w:t>this</w:t>
      </w:r>
      <w:r>
        <w:rPr>
          <w:rStyle w:val="p"/>
        </w:rPr>
        <w:t>.</w:t>
      </w:r>
      <w:r>
        <w:rPr>
          <w:rStyle w:val="nx"/>
        </w:rPr>
        <w:t>alive</w:t>
      </w:r>
      <w:r>
        <w:rPr>
          <w:rStyle w:val="p"/>
        </w:rPr>
        <w:t>)</w:t>
      </w:r>
      <w:r>
        <w:t xml:space="preserve"> </w:t>
      </w:r>
      <w:r>
        <w:rPr>
          <w:rStyle w:val="nx"/>
        </w:rPr>
        <w:t>MAP</w:t>
      </w:r>
      <w:r>
        <w:rPr>
          <w:rStyle w:val="p"/>
        </w:rPr>
        <w:t>[</w:t>
      </w:r>
      <w:r>
        <w:rPr>
          <w:rStyle w:val="nx"/>
        </w:rPr>
        <w:t>getCellIndex</w:t>
      </w:r>
      <w:r>
        <w:rPr>
          <w:rStyle w:val="p"/>
        </w:rPr>
        <w:t>(</w:t>
      </w:r>
      <w:r>
        <w:rPr>
          <w:rStyle w:val="k"/>
          <w:b/>
          <w:bCs/>
        </w:rPr>
        <w:t>this</w:t>
      </w:r>
      <w:r>
        <w:rPr>
          <w:rStyle w:val="p"/>
        </w:rPr>
        <w:t>.</w:t>
      </w:r>
      <w:r>
        <w:rPr>
          <w:rStyle w:val="nx"/>
        </w:rPr>
        <w:t>coord</w:t>
      </w:r>
      <w:r>
        <w:rPr>
          <w:rStyle w:val="p"/>
        </w:rPr>
        <w:t>)].</w:t>
      </w:r>
      <w:r>
        <w:rPr>
          <w:rStyle w:val="nx"/>
        </w:rPr>
        <w:t>ant</w:t>
      </w:r>
      <w:r>
        <w:rPr>
          <w:rStyle w:val="p"/>
        </w:rPr>
        <w:t>.</w:t>
      </w:r>
      <w:r>
        <w:rPr>
          <w:rStyle w:val="nx"/>
        </w:rPr>
        <w:t>push</w:t>
      </w:r>
      <w:r>
        <w:rPr>
          <w:rStyle w:val="p"/>
        </w:rPr>
        <w:t>(</w:t>
      </w:r>
      <w:r>
        <w:rPr>
          <w:rStyle w:val="k"/>
          <w:b/>
          <w:bCs/>
        </w:rPr>
        <w:t>this</w:t>
      </w:r>
      <w:r>
        <w:rPr>
          <w:rStyle w:val="p"/>
        </w:rPr>
        <w:t>);</w:t>
      </w:r>
    </w:p>
    <w:p w14:paraId="32EDDD40" w14:textId="77777777" w:rsidR="004C6AA5" w:rsidRDefault="004C6AA5" w:rsidP="004C6AA5">
      <w:pPr>
        <w:pStyle w:val="Codeblock"/>
      </w:pPr>
      <w:r>
        <w:rPr>
          <w:rStyle w:val="p"/>
        </w:rPr>
        <w:t>};</w:t>
      </w:r>
    </w:p>
    <w:p w14:paraId="54BE9EC7" w14:textId="77777777" w:rsidR="001F69CE" w:rsidRPr="008F6E52" w:rsidRDefault="001F69CE" w:rsidP="00FD1277">
      <w:pPr>
        <w:pStyle w:val="NormalWeb"/>
        <w:shd w:val="clear" w:color="auto" w:fill="FFFFFF"/>
        <w:spacing w:before="225" w:beforeAutospacing="0" w:after="225" w:afterAutospacing="0" w:line="276" w:lineRule="auto"/>
        <w:rPr>
          <w:rFonts w:asciiTheme="minorHAnsi" w:hAnsiTheme="minorHAnsi" w:cstheme="minorHAnsi"/>
          <w:color w:val="333333"/>
          <w:sz w:val="22"/>
          <w:szCs w:val="22"/>
        </w:rPr>
      </w:pPr>
      <w:r w:rsidRPr="008F6E52">
        <w:rPr>
          <w:rFonts w:asciiTheme="minorHAnsi" w:hAnsiTheme="minorHAnsi" w:cstheme="minorHAnsi"/>
          <w:color w:val="333333"/>
          <w:sz w:val="22"/>
          <w:szCs w:val="22"/>
        </w:rPr>
        <w:t xml:space="preserve">It adds an ant object to the </w:t>
      </w:r>
      <w:r w:rsidRPr="008F6E52">
        <w:rPr>
          <w:rStyle w:val="CodeinlineChar"/>
        </w:rPr>
        <w:t>MAP</w:t>
      </w:r>
      <w:r w:rsidRPr="008F6E52">
        <w:rPr>
          <w:rFonts w:asciiTheme="minorHAnsi" w:hAnsiTheme="minorHAnsi" w:cstheme="minorHAnsi"/>
          <w:color w:val="333333"/>
          <w:sz w:val="22"/>
          <w:szCs w:val="22"/>
        </w:rPr>
        <w:t xml:space="preserve"> at the index which the ants coordinate maps to if the ant is still alive. Objects can be added to either </w:t>
      </w:r>
      <w:r w:rsidRPr="008F6E52">
        <w:rPr>
          <w:rStyle w:val="CodeinlineChar"/>
        </w:rPr>
        <w:t>MAP[index].ant</w:t>
      </w:r>
      <w:r w:rsidRPr="008F6E52">
        <w:rPr>
          <w:rFonts w:asciiTheme="minorHAnsi" w:hAnsiTheme="minorHAnsi" w:cstheme="minorHAnsi"/>
          <w:color w:val="333333"/>
          <w:sz w:val="22"/>
          <w:szCs w:val="22"/>
        </w:rPr>
        <w:t xml:space="preserve">, </w:t>
      </w:r>
      <w:r w:rsidRPr="008F6E52">
        <w:rPr>
          <w:rStyle w:val="CodeinlineChar"/>
        </w:rPr>
        <w:t>MAP[index].food</w:t>
      </w:r>
      <w:r w:rsidRPr="008F6E52">
        <w:rPr>
          <w:rFonts w:asciiTheme="minorHAnsi" w:hAnsiTheme="minorHAnsi" w:cstheme="minorHAnsi"/>
          <w:color w:val="333333"/>
          <w:sz w:val="22"/>
          <w:szCs w:val="22"/>
        </w:rPr>
        <w:t xml:space="preserve"> or </w:t>
      </w:r>
      <w:r w:rsidRPr="008F6E52">
        <w:rPr>
          <w:rStyle w:val="CodeinlineChar"/>
        </w:rPr>
        <w:t>MAP[index</w:t>
      </w:r>
      <w:r>
        <w:rPr>
          <w:rStyle w:val="CodeinlineChar"/>
        </w:rPr>
        <w:t>].</w:t>
      </w:r>
      <w:proofErr w:type="spellStart"/>
      <w:r>
        <w:rPr>
          <w:rStyle w:val="CodeinlineChar"/>
        </w:rPr>
        <w:t>pheromone</w:t>
      </w:r>
      <w:r w:rsidRPr="008F6E52">
        <w:rPr>
          <w:rFonts w:asciiTheme="minorHAnsi" w:hAnsiTheme="minorHAnsi" w:cstheme="minorHAnsi"/>
          <w:color w:val="333333"/>
          <w:sz w:val="22"/>
          <w:szCs w:val="22"/>
        </w:rPr>
        <w:t>depending</w:t>
      </w:r>
      <w:proofErr w:type="spellEnd"/>
      <w:r w:rsidRPr="008F6E52">
        <w:rPr>
          <w:rFonts w:asciiTheme="minorHAnsi" w:hAnsiTheme="minorHAnsi" w:cstheme="minorHAnsi"/>
          <w:color w:val="333333"/>
          <w:sz w:val="22"/>
          <w:szCs w:val="22"/>
        </w:rPr>
        <w:t xml:space="preserve"> on the type of object being added.</w:t>
      </w:r>
    </w:p>
    <w:p w14:paraId="2FDE1129" w14:textId="77777777" w:rsidR="001F69CE" w:rsidRDefault="001F69CE" w:rsidP="00FD1277">
      <w:pPr>
        <w:pStyle w:val="Heading3"/>
        <w:spacing w:after="240" w:line="276" w:lineRule="auto"/>
      </w:pPr>
      <w:bookmarkStart w:id="171" w:name="_Toc383185620"/>
      <w:r>
        <w:t xml:space="preserve">The </w:t>
      </w:r>
      <w:proofErr w:type="spellStart"/>
      <w:r>
        <w:t>Ant.wonder</w:t>
      </w:r>
      <w:proofErr w:type="spellEnd"/>
      <w:r>
        <w:t xml:space="preserve"> function</w:t>
      </w:r>
      <w:bookmarkEnd w:id="171"/>
    </w:p>
    <w:p w14:paraId="754515B4" w14:textId="77777777" w:rsidR="001F69CE" w:rsidRDefault="001F69CE" w:rsidP="00FD1277">
      <w:pPr>
        <w:spacing w:line="276" w:lineRule="auto"/>
      </w:pPr>
      <w:r>
        <w:t xml:space="preserve">The </w:t>
      </w:r>
      <w:r w:rsidRPr="00E813B7">
        <w:rPr>
          <w:rStyle w:val="CodeinlineChar"/>
        </w:rPr>
        <w:t>Ant.wonder</w:t>
      </w:r>
      <w:r>
        <w:t xml:space="preserve"> function is used by ants when the ant is moving around the map with no specific target e.g. if the ant is searching for something such as when workers are looking for food.</w:t>
      </w:r>
    </w:p>
    <w:p w14:paraId="765E82FD" w14:textId="77777777" w:rsidR="001F69CE" w:rsidRDefault="001F69CE" w:rsidP="00FD1277">
      <w:pPr>
        <w:spacing w:line="276" w:lineRule="auto"/>
      </w:pPr>
      <w:r w:rsidRPr="008F0969">
        <w:rPr>
          <w:i/>
        </w:rPr>
        <w:t>Note</w:t>
      </w:r>
      <w:r>
        <w:t>: A flowchart of this algorithm can be found in the algorithms section in design. No major differences exist between the flowchart and the implemented code.</w:t>
      </w:r>
    </w:p>
    <w:p w14:paraId="70218B1F" w14:textId="77777777" w:rsidR="004C6AA5" w:rsidRDefault="004C6AA5" w:rsidP="004C6AA5">
      <w:pPr>
        <w:pStyle w:val="Codeblock"/>
      </w:pPr>
      <w:r>
        <w:rPr>
          <w:rStyle w:val="nx"/>
          <w:sz w:val="18"/>
          <w:szCs w:val="18"/>
        </w:rPr>
        <w:t>Ant</w:t>
      </w:r>
      <w:r>
        <w:rPr>
          <w:rStyle w:val="p"/>
          <w:sz w:val="18"/>
          <w:szCs w:val="18"/>
        </w:rPr>
        <w:t>.</w:t>
      </w:r>
      <w:r>
        <w:rPr>
          <w:rStyle w:val="nx"/>
          <w:sz w:val="18"/>
          <w:szCs w:val="18"/>
        </w:rPr>
        <w:t>prototype</w:t>
      </w:r>
      <w:r>
        <w:rPr>
          <w:rStyle w:val="p"/>
          <w:sz w:val="18"/>
          <w:szCs w:val="18"/>
        </w:rPr>
        <w:t>.</w:t>
      </w:r>
      <w:r>
        <w:rPr>
          <w:rStyle w:val="nx"/>
          <w:sz w:val="18"/>
          <w:szCs w:val="18"/>
        </w:rPr>
        <w:t>wonder</w:t>
      </w:r>
      <w:r>
        <w:t xml:space="preserve"> </w:t>
      </w:r>
      <w:r>
        <w:rPr>
          <w:rStyle w:val="o"/>
          <w:b/>
          <w:bCs/>
          <w:sz w:val="18"/>
          <w:szCs w:val="18"/>
        </w:rPr>
        <w:t>=</w:t>
      </w:r>
      <w:r>
        <w:t xml:space="preserve"> </w:t>
      </w:r>
      <w:r>
        <w:rPr>
          <w:rStyle w:val="kd"/>
          <w:rFonts w:eastAsiaTheme="majorEastAsia"/>
          <w:b/>
          <w:bCs/>
          <w:sz w:val="18"/>
          <w:szCs w:val="18"/>
        </w:rPr>
        <w:t>function</w:t>
      </w:r>
      <w:r>
        <w:rPr>
          <w:rStyle w:val="p"/>
          <w:sz w:val="18"/>
          <w:szCs w:val="18"/>
        </w:rPr>
        <w:t>()</w:t>
      </w:r>
      <w:r>
        <w:t xml:space="preserve"> </w:t>
      </w:r>
      <w:r>
        <w:rPr>
          <w:rStyle w:val="p"/>
          <w:sz w:val="18"/>
          <w:szCs w:val="18"/>
        </w:rPr>
        <w:t>{</w:t>
      </w:r>
    </w:p>
    <w:p w14:paraId="51E307FE" w14:textId="77777777" w:rsidR="004C6AA5" w:rsidRDefault="004C6AA5" w:rsidP="004C6AA5">
      <w:pPr>
        <w:pStyle w:val="Codeblock"/>
      </w:pPr>
      <w:r>
        <w:t>    </w:t>
      </w:r>
      <w:r>
        <w:rPr>
          <w:rStyle w:val="kd"/>
          <w:rFonts w:eastAsiaTheme="majorEastAsia"/>
          <w:b/>
          <w:bCs/>
          <w:sz w:val="18"/>
          <w:szCs w:val="18"/>
        </w:rPr>
        <w:t>var</w:t>
      </w:r>
      <w:r>
        <w:t xml:space="preserve"> </w:t>
      </w:r>
      <w:r>
        <w:rPr>
          <w:rStyle w:val="nx"/>
          <w:sz w:val="18"/>
          <w:szCs w:val="18"/>
        </w:rPr>
        <w:t>M</w:t>
      </w:r>
      <w:r>
        <w:t xml:space="preserve"> </w:t>
      </w:r>
      <w:r>
        <w:rPr>
          <w:rStyle w:val="o"/>
          <w:b/>
          <w:bCs/>
          <w:sz w:val="18"/>
          <w:szCs w:val="18"/>
        </w:rPr>
        <w:t>=</w:t>
      </w:r>
      <w:r>
        <w:t xml:space="preserve"> </w:t>
      </w:r>
      <w:r>
        <w:rPr>
          <w:rStyle w:val="mi"/>
          <w:color w:val="009999"/>
          <w:sz w:val="18"/>
          <w:szCs w:val="18"/>
        </w:rPr>
        <w:t>0</w:t>
      </w:r>
      <w:r>
        <w:rPr>
          <w:rStyle w:val="p"/>
          <w:sz w:val="18"/>
          <w:szCs w:val="18"/>
        </w:rPr>
        <w:t>;</w:t>
      </w:r>
    </w:p>
    <w:p w14:paraId="0DB66C20" w14:textId="77777777" w:rsidR="004C6AA5" w:rsidRDefault="004C6AA5" w:rsidP="004C6AA5">
      <w:pPr>
        <w:pStyle w:val="Codeblock"/>
      </w:pPr>
      <w:r>
        <w:t>    </w:t>
      </w:r>
      <w:r>
        <w:rPr>
          <w:rStyle w:val="kd"/>
          <w:rFonts w:eastAsiaTheme="majorEastAsia"/>
          <w:b/>
          <w:bCs/>
          <w:sz w:val="18"/>
          <w:szCs w:val="18"/>
        </w:rPr>
        <w:t>var</w:t>
      </w:r>
      <w:r>
        <w:t xml:space="preserve"> </w:t>
      </w:r>
      <w:r>
        <w:rPr>
          <w:rStyle w:val="nx"/>
          <w:sz w:val="18"/>
          <w:szCs w:val="18"/>
        </w:rPr>
        <w:t>Mxy</w:t>
      </w:r>
      <w:r>
        <w:t xml:space="preserve"> </w:t>
      </w:r>
      <w:r>
        <w:rPr>
          <w:rStyle w:val="o"/>
          <w:b/>
          <w:bCs/>
          <w:sz w:val="18"/>
          <w:szCs w:val="18"/>
        </w:rPr>
        <w:t>=</w:t>
      </w:r>
      <w:r>
        <w:t xml:space="preserve"> </w:t>
      </w:r>
      <w:r>
        <w:rPr>
          <w:rStyle w:val="p"/>
          <w:sz w:val="18"/>
          <w:szCs w:val="18"/>
        </w:rPr>
        <w:t>{</w:t>
      </w:r>
    </w:p>
    <w:p w14:paraId="2A5EBABA" w14:textId="77777777" w:rsidR="004C6AA5" w:rsidRDefault="004C6AA5" w:rsidP="004C6AA5">
      <w:pPr>
        <w:pStyle w:val="Codeblock"/>
      </w:pPr>
      <w:r>
        <w:t>        </w:t>
      </w:r>
      <w:r>
        <w:rPr>
          <w:rStyle w:val="nx"/>
          <w:sz w:val="18"/>
          <w:szCs w:val="18"/>
        </w:rPr>
        <w:t>x</w:t>
      </w:r>
      <w:r>
        <w:rPr>
          <w:rStyle w:val="o"/>
          <w:b/>
          <w:bCs/>
          <w:sz w:val="18"/>
          <w:szCs w:val="18"/>
        </w:rPr>
        <w:t>:</w:t>
      </w:r>
      <w:r>
        <w:t xml:space="preserve"> </w:t>
      </w:r>
      <w:r>
        <w:rPr>
          <w:rStyle w:val="mi"/>
          <w:color w:val="009999"/>
          <w:sz w:val="18"/>
          <w:szCs w:val="18"/>
        </w:rPr>
        <w:t>0</w:t>
      </w:r>
      <w:r>
        <w:rPr>
          <w:rStyle w:val="p"/>
          <w:sz w:val="18"/>
          <w:szCs w:val="18"/>
        </w:rPr>
        <w:t>,</w:t>
      </w:r>
    </w:p>
    <w:p w14:paraId="0F2E46C4" w14:textId="77777777" w:rsidR="004C6AA5" w:rsidRDefault="004C6AA5" w:rsidP="004C6AA5">
      <w:pPr>
        <w:pStyle w:val="Codeblock"/>
      </w:pPr>
      <w:r>
        <w:t>        </w:t>
      </w:r>
      <w:r>
        <w:rPr>
          <w:rStyle w:val="nx"/>
          <w:sz w:val="18"/>
          <w:szCs w:val="18"/>
        </w:rPr>
        <w:t>y</w:t>
      </w:r>
      <w:r>
        <w:rPr>
          <w:rStyle w:val="o"/>
          <w:b/>
          <w:bCs/>
          <w:sz w:val="18"/>
          <w:szCs w:val="18"/>
        </w:rPr>
        <w:t>:</w:t>
      </w:r>
      <w:r>
        <w:t xml:space="preserve"> </w:t>
      </w:r>
      <w:r>
        <w:rPr>
          <w:rStyle w:val="mi"/>
          <w:color w:val="009999"/>
          <w:sz w:val="18"/>
          <w:szCs w:val="18"/>
        </w:rPr>
        <w:t>0</w:t>
      </w:r>
    </w:p>
    <w:p w14:paraId="7D5D94D5" w14:textId="77777777" w:rsidR="004C6AA5" w:rsidRDefault="004C6AA5" w:rsidP="004C6AA5">
      <w:pPr>
        <w:pStyle w:val="Codeblock"/>
      </w:pPr>
      <w:r>
        <w:t>    </w:t>
      </w:r>
      <w:r>
        <w:rPr>
          <w:rStyle w:val="p"/>
          <w:sz w:val="18"/>
          <w:szCs w:val="18"/>
        </w:rPr>
        <w:t>};</w:t>
      </w:r>
    </w:p>
    <w:p w14:paraId="0A23A219" w14:textId="77777777" w:rsidR="004C6AA5" w:rsidRDefault="004C6AA5" w:rsidP="004C6AA5">
      <w:pPr>
        <w:pStyle w:val="Codeblock"/>
      </w:pPr>
      <w:r>
        <w:t>    </w:t>
      </w:r>
      <w:r>
        <w:rPr>
          <w:rStyle w:val="kd"/>
          <w:rFonts w:eastAsiaTheme="majorEastAsia"/>
          <w:b/>
          <w:bCs/>
          <w:sz w:val="18"/>
          <w:szCs w:val="18"/>
        </w:rPr>
        <w:t>var</w:t>
      </w:r>
      <w:r>
        <w:t xml:space="preserve"> </w:t>
      </w:r>
      <w:r>
        <w:rPr>
          <w:rStyle w:val="nx"/>
          <w:sz w:val="18"/>
          <w:szCs w:val="18"/>
        </w:rPr>
        <w:t>CoM</w:t>
      </w:r>
      <w:r>
        <w:t xml:space="preserve"> </w:t>
      </w:r>
      <w:r>
        <w:rPr>
          <w:rStyle w:val="o"/>
          <w:b/>
          <w:bCs/>
          <w:sz w:val="18"/>
          <w:szCs w:val="18"/>
        </w:rPr>
        <w:t>=</w:t>
      </w:r>
      <w:r>
        <w:t xml:space="preserve"> </w:t>
      </w:r>
      <w:r>
        <w:rPr>
          <w:rStyle w:val="p"/>
          <w:sz w:val="18"/>
          <w:szCs w:val="18"/>
        </w:rPr>
        <w:t>{</w:t>
      </w:r>
    </w:p>
    <w:p w14:paraId="140E5028" w14:textId="77777777" w:rsidR="004C6AA5" w:rsidRDefault="004C6AA5" w:rsidP="004C6AA5">
      <w:pPr>
        <w:pStyle w:val="Codeblock"/>
      </w:pPr>
      <w:r>
        <w:t>        </w:t>
      </w:r>
      <w:r>
        <w:rPr>
          <w:rStyle w:val="nx"/>
          <w:sz w:val="18"/>
          <w:szCs w:val="18"/>
        </w:rPr>
        <w:t>x</w:t>
      </w:r>
      <w:r>
        <w:rPr>
          <w:rStyle w:val="o"/>
          <w:b/>
          <w:bCs/>
          <w:sz w:val="18"/>
          <w:szCs w:val="18"/>
        </w:rPr>
        <w:t>:</w:t>
      </w:r>
      <w:r>
        <w:t xml:space="preserve"> </w:t>
      </w:r>
      <w:r>
        <w:rPr>
          <w:rStyle w:val="mi"/>
          <w:color w:val="009999"/>
          <w:sz w:val="18"/>
          <w:szCs w:val="18"/>
        </w:rPr>
        <w:t>0</w:t>
      </w:r>
      <w:r>
        <w:rPr>
          <w:rStyle w:val="p"/>
          <w:sz w:val="18"/>
          <w:szCs w:val="18"/>
        </w:rPr>
        <w:t>,</w:t>
      </w:r>
    </w:p>
    <w:p w14:paraId="0425D56B" w14:textId="77777777" w:rsidR="004C6AA5" w:rsidRDefault="004C6AA5" w:rsidP="004C6AA5">
      <w:pPr>
        <w:pStyle w:val="Codeblock"/>
      </w:pPr>
      <w:r>
        <w:t>        </w:t>
      </w:r>
      <w:r>
        <w:rPr>
          <w:rStyle w:val="nx"/>
          <w:sz w:val="18"/>
          <w:szCs w:val="18"/>
        </w:rPr>
        <w:t>y</w:t>
      </w:r>
      <w:r>
        <w:rPr>
          <w:rStyle w:val="o"/>
          <w:b/>
          <w:bCs/>
          <w:sz w:val="18"/>
          <w:szCs w:val="18"/>
        </w:rPr>
        <w:t>:</w:t>
      </w:r>
      <w:r>
        <w:t xml:space="preserve"> </w:t>
      </w:r>
      <w:r>
        <w:rPr>
          <w:rStyle w:val="mi"/>
          <w:color w:val="009999"/>
          <w:sz w:val="18"/>
          <w:szCs w:val="18"/>
        </w:rPr>
        <w:t>0</w:t>
      </w:r>
    </w:p>
    <w:p w14:paraId="3A7916E7" w14:textId="77777777" w:rsidR="004C6AA5" w:rsidRDefault="004C6AA5" w:rsidP="004C6AA5">
      <w:pPr>
        <w:pStyle w:val="Codeblock"/>
      </w:pPr>
      <w:r>
        <w:t>    </w:t>
      </w:r>
      <w:r>
        <w:rPr>
          <w:rStyle w:val="p"/>
          <w:sz w:val="18"/>
          <w:szCs w:val="18"/>
        </w:rPr>
        <w:t>};</w:t>
      </w:r>
    </w:p>
    <w:p w14:paraId="52707C20" w14:textId="77777777" w:rsidR="004C6AA5" w:rsidRDefault="004C6AA5" w:rsidP="004C6AA5">
      <w:pPr>
        <w:pStyle w:val="Codeblock"/>
      </w:pPr>
      <w:r>
        <w:t>    </w:t>
      </w:r>
      <w:r>
        <w:rPr>
          <w:rStyle w:val="kd"/>
          <w:rFonts w:eastAsiaTheme="majorEastAsia"/>
          <w:b/>
          <w:bCs/>
          <w:sz w:val="18"/>
          <w:szCs w:val="18"/>
        </w:rPr>
        <w:t>var</w:t>
      </w:r>
      <w:r>
        <w:t xml:space="preserve"> </w:t>
      </w:r>
      <w:r>
        <w:rPr>
          <w:rStyle w:val="nx"/>
          <w:sz w:val="18"/>
          <w:szCs w:val="18"/>
        </w:rPr>
        <w:t>pheromones</w:t>
      </w:r>
      <w:r>
        <w:t xml:space="preserve"> </w:t>
      </w:r>
      <w:r>
        <w:rPr>
          <w:rStyle w:val="o"/>
          <w:b/>
          <w:bCs/>
          <w:sz w:val="18"/>
          <w:szCs w:val="18"/>
        </w:rPr>
        <w:t>=</w:t>
      </w:r>
      <w:r>
        <w:t xml:space="preserve"> </w:t>
      </w:r>
      <w:r>
        <w:rPr>
          <w:rStyle w:val="kc"/>
          <w:sz w:val="18"/>
          <w:szCs w:val="18"/>
        </w:rPr>
        <w:t>false</w:t>
      </w:r>
      <w:r>
        <w:rPr>
          <w:rStyle w:val="p"/>
          <w:sz w:val="18"/>
          <w:szCs w:val="18"/>
        </w:rPr>
        <w:t>;</w:t>
      </w:r>
    </w:p>
    <w:p w14:paraId="4056BA28" w14:textId="77777777" w:rsidR="004C6AA5" w:rsidRDefault="004C6AA5" w:rsidP="004C6AA5">
      <w:pPr>
        <w:pStyle w:val="Codeblock"/>
      </w:pPr>
      <w:r>
        <w:t>    </w:t>
      </w:r>
      <w:r>
        <w:rPr>
          <w:rStyle w:val="k"/>
          <w:b/>
          <w:bCs/>
          <w:sz w:val="18"/>
          <w:szCs w:val="18"/>
        </w:rPr>
        <w:t>for</w:t>
      </w:r>
      <w:r>
        <w:t xml:space="preserve"> </w:t>
      </w:r>
      <w:r>
        <w:rPr>
          <w:rStyle w:val="p"/>
          <w:sz w:val="18"/>
          <w:szCs w:val="18"/>
        </w:rPr>
        <w:t>(</w:t>
      </w:r>
      <w:r>
        <w:rPr>
          <w:rStyle w:val="kd"/>
          <w:rFonts w:eastAsiaTheme="majorEastAsia"/>
          <w:b/>
          <w:bCs/>
          <w:sz w:val="18"/>
          <w:szCs w:val="18"/>
        </w:rPr>
        <w:t>var</w:t>
      </w:r>
      <w:r>
        <w:t xml:space="preserve"> </w:t>
      </w:r>
      <w:r>
        <w:rPr>
          <w:rStyle w:val="nx"/>
          <w:sz w:val="18"/>
          <w:szCs w:val="18"/>
        </w:rPr>
        <w:t>i</w:t>
      </w:r>
      <w:r>
        <w:t xml:space="preserve"> </w:t>
      </w:r>
      <w:r>
        <w:rPr>
          <w:rStyle w:val="o"/>
          <w:b/>
          <w:bCs/>
          <w:sz w:val="18"/>
          <w:szCs w:val="18"/>
        </w:rPr>
        <w:t>=</w:t>
      </w:r>
      <w:r>
        <w:t xml:space="preserve"> </w:t>
      </w:r>
      <w:r>
        <w:rPr>
          <w:rStyle w:val="mi"/>
          <w:color w:val="009999"/>
          <w:sz w:val="18"/>
          <w:szCs w:val="18"/>
        </w:rPr>
        <w:t>0</w:t>
      </w:r>
      <w:r>
        <w:rPr>
          <w:rStyle w:val="p"/>
          <w:sz w:val="18"/>
          <w:szCs w:val="18"/>
        </w:rPr>
        <w:t>;</w:t>
      </w:r>
      <w:r>
        <w:t xml:space="preserve"> </w:t>
      </w:r>
      <w:r>
        <w:rPr>
          <w:rStyle w:val="nx"/>
          <w:sz w:val="18"/>
          <w:szCs w:val="18"/>
        </w:rPr>
        <w:t>i</w:t>
      </w:r>
      <w:r>
        <w:t xml:space="preserve"> </w:t>
      </w:r>
      <w:r>
        <w:rPr>
          <w:rStyle w:val="o"/>
          <w:b/>
          <w:bCs/>
          <w:sz w:val="18"/>
          <w:szCs w:val="18"/>
        </w:rPr>
        <w:t>&lt;</w:t>
      </w:r>
      <w:r>
        <w:t xml:space="preserve"> </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length</w:t>
      </w:r>
      <w:r>
        <w:rPr>
          <w:rStyle w:val="p"/>
          <w:sz w:val="18"/>
          <w:szCs w:val="18"/>
        </w:rPr>
        <w:t>;</w:t>
      </w:r>
      <w:r>
        <w:t xml:space="preserve"> </w:t>
      </w:r>
      <w:r>
        <w:rPr>
          <w:rStyle w:val="nx"/>
          <w:sz w:val="18"/>
          <w:szCs w:val="18"/>
        </w:rPr>
        <w:t>i</w:t>
      </w:r>
      <w:r>
        <w:rPr>
          <w:rStyle w:val="o"/>
          <w:b/>
          <w:bCs/>
          <w:sz w:val="18"/>
          <w:szCs w:val="18"/>
        </w:rPr>
        <w:t>++</w:t>
      </w:r>
      <w:r>
        <w:rPr>
          <w:rStyle w:val="p"/>
          <w:sz w:val="18"/>
          <w:szCs w:val="18"/>
        </w:rPr>
        <w:t>)</w:t>
      </w:r>
      <w:r>
        <w:t xml:space="preserve"> </w:t>
      </w:r>
      <w:r>
        <w:rPr>
          <w:rStyle w:val="p"/>
          <w:sz w:val="18"/>
          <w:szCs w:val="18"/>
        </w:rPr>
        <w:t>{</w:t>
      </w:r>
    </w:p>
    <w:p w14:paraId="5A3064E6" w14:textId="77777777" w:rsidR="004C6AA5" w:rsidRDefault="004C6AA5" w:rsidP="004C6AA5">
      <w:pPr>
        <w:pStyle w:val="Codeblock"/>
      </w:pPr>
      <w:r>
        <w:t>        </w:t>
      </w:r>
      <w:r>
        <w:rPr>
          <w:rStyle w:val="k"/>
          <w:b/>
          <w:bCs/>
          <w:sz w:val="18"/>
          <w:szCs w:val="18"/>
        </w:rPr>
        <w:t>if</w:t>
      </w:r>
      <w:r>
        <w:t xml:space="preserve"> </w:t>
      </w:r>
      <w:r>
        <w:rPr>
          <w:rStyle w:val="p"/>
          <w:sz w:val="18"/>
          <w:szCs w:val="18"/>
        </w:rPr>
        <w:t>(</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species</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species</w:t>
      </w:r>
      <w:r>
        <w:rPr>
          <w:rStyle w:val="p"/>
          <w:sz w:val="18"/>
          <w:szCs w:val="18"/>
        </w:rPr>
        <w:t>)</w:t>
      </w:r>
      <w:r>
        <w:t xml:space="preserve"> </w:t>
      </w:r>
      <w:r>
        <w:rPr>
          <w:rStyle w:val="p"/>
          <w:sz w:val="18"/>
          <w:szCs w:val="18"/>
        </w:rPr>
        <w:t>{</w:t>
      </w:r>
    </w:p>
    <w:p w14:paraId="0D9BB9A1" w14:textId="77777777" w:rsidR="004C6AA5" w:rsidRDefault="004C6AA5" w:rsidP="004C6AA5">
      <w:pPr>
        <w:pStyle w:val="Codeblock"/>
      </w:pPr>
      <w:r>
        <w:t>            </w:t>
      </w:r>
      <w:r>
        <w:rPr>
          <w:rStyle w:val="nx"/>
          <w:sz w:val="18"/>
          <w:szCs w:val="18"/>
        </w:rPr>
        <w:t>M</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concentration</w:t>
      </w:r>
      <w:r>
        <w:rPr>
          <w:rStyle w:val="p"/>
          <w:sz w:val="18"/>
          <w:szCs w:val="18"/>
        </w:rPr>
        <w:t>;</w:t>
      </w:r>
    </w:p>
    <w:p w14:paraId="2A2D0272" w14:textId="77777777" w:rsidR="004C6AA5" w:rsidRDefault="004C6AA5" w:rsidP="004C6AA5">
      <w:pPr>
        <w:pStyle w:val="Codeblock"/>
      </w:pPr>
      <w:r>
        <w:t>            </w:t>
      </w:r>
      <w:r>
        <w:rPr>
          <w:rStyle w:val="nx"/>
          <w:sz w:val="18"/>
          <w:szCs w:val="18"/>
        </w:rPr>
        <w:t>Mxy</w:t>
      </w:r>
      <w:r>
        <w:rPr>
          <w:rStyle w:val="p"/>
          <w:sz w:val="18"/>
          <w:szCs w:val="18"/>
        </w:rPr>
        <w:t>.</w:t>
      </w:r>
      <w:r>
        <w:rPr>
          <w:rStyle w:val="nx"/>
          <w:sz w:val="18"/>
          <w:szCs w:val="18"/>
        </w:rPr>
        <w:t>y</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coord</w:t>
      </w:r>
      <w:r>
        <w:rPr>
          <w:rStyle w:val="p"/>
          <w:sz w:val="18"/>
          <w:szCs w:val="18"/>
        </w:rPr>
        <w:t>.</w:t>
      </w:r>
      <w:r>
        <w:rPr>
          <w:rStyle w:val="nx"/>
          <w:sz w:val="18"/>
          <w:szCs w:val="18"/>
        </w:rPr>
        <w:t>y</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concentration</w:t>
      </w:r>
      <w:r>
        <w:rPr>
          <w:rStyle w:val="p"/>
          <w:sz w:val="18"/>
          <w:szCs w:val="18"/>
        </w:rPr>
        <w:t>;</w:t>
      </w:r>
    </w:p>
    <w:p w14:paraId="1BC3A8A8" w14:textId="77777777" w:rsidR="004C6AA5" w:rsidRDefault="004C6AA5" w:rsidP="004C6AA5">
      <w:pPr>
        <w:pStyle w:val="Codeblock"/>
      </w:pPr>
      <w:r>
        <w:t>            </w:t>
      </w:r>
      <w:r>
        <w:rPr>
          <w:rStyle w:val="nx"/>
          <w:sz w:val="18"/>
          <w:szCs w:val="18"/>
        </w:rPr>
        <w:t>Mxy</w:t>
      </w:r>
      <w:r>
        <w:rPr>
          <w:rStyle w:val="p"/>
          <w:sz w:val="18"/>
          <w:szCs w:val="18"/>
        </w:rPr>
        <w:t>.</w:t>
      </w:r>
      <w:r>
        <w:rPr>
          <w:rStyle w:val="nx"/>
          <w:sz w:val="18"/>
          <w:szCs w:val="18"/>
        </w:rPr>
        <w:t>x</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coord</w:t>
      </w:r>
      <w:r>
        <w:rPr>
          <w:rStyle w:val="p"/>
          <w:sz w:val="18"/>
          <w:szCs w:val="18"/>
        </w:rPr>
        <w:t>.</w:t>
      </w:r>
      <w:r>
        <w:rPr>
          <w:rStyle w:val="nx"/>
          <w:sz w:val="18"/>
          <w:szCs w:val="18"/>
        </w:rPr>
        <w:t>x</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concentration</w:t>
      </w:r>
      <w:r>
        <w:rPr>
          <w:rStyle w:val="p"/>
          <w:sz w:val="18"/>
          <w:szCs w:val="18"/>
        </w:rPr>
        <w:t>;</w:t>
      </w:r>
    </w:p>
    <w:p w14:paraId="3C29F552" w14:textId="77777777" w:rsidR="004C6AA5" w:rsidRDefault="004C6AA5" w:rsidP="004C6AA5">
      <w:pPr>
        <w:pStyle w:val="Codeblock"/>
      </w:pPr>
      <w:r>
        <w:t>            </w:t>
      </w:r>
      <w:r>
        <w:rPr>
          <w:rStyle w:val="nx"/>
          <w:sz w:val="18"/>
          <w:szCs w:val="18"/>
        </w:rPr>
        <w:t>pheromones</w:t>
      </w:r>
      <w:r>
        <w:t xml:space="preserve"> </w:t>
      </w:r>
      <w:r>
        <w:rPr>
          <w:rStyle w:val="o"/>
          <w:b/>
          <w:bCs/>
          <w:sz w:val="18"/>
          <w:szCs w:val="18"/>
        </w:rPr>
        <w:t>=</w:t>
      </w:r>
      <w:r>
        <w:t xml:space="preserve"> </w:t>
      </w:r>
      <w:r>
        <w:rPr>
          <w:rStyle w:val="kc"/>
          <w:sz w:val="18"/>
          <w:szCs w:val="18"/>
        </w:rPr>
        <w:t>true</w:t>
      </w:r>
      <w:r>
        <w:rPr>
          <w:rStyle w:val="p"/>
          <w:sz w:val="18"/>
          <w:szCs w:val="18"/>
        </w:rPr>
        <w:t>;</w:t>
      </w:r>
    </w:p>
    <w:p w14:paraId="30B51EC9" w14:textId="77777777" w:rsidR="004C6AA5" w:rsidRDefault="004C6AA5" w:rsidP="004C6AA5">
      <w:pPr>
        <w:pStyle w:val="Codeblock"/>
      </w:pPr>
      <w:r>
        <w:t>        </w:t>
      </w:r>
      <w:r>
        <w:rPr>
          <w:rStyle w:val="p"/>
          <w:sz w:val="18"/>
          <w:szCs w:val="18"/>
        </w:rPr>
        <w:t>}</w:t>
      </w:r>
    </w:p>
    <w:p w14:paraId="2F6AD040" w14:textId="77777777" w:rsidR="004C6AA5" w:rsidRDefault="004C6AA5" w:rsidP="004C6AA5">
      <w:pPr>
        <w:pStyle w:val="Codeblock"/>
      </w:pPr>
      <w:r>
        <w:t>    </w:t>
      </w:r>
      <w:r>
        <w:rPr>
          <w:rStyle w:val="p"/>
          <w:sz w:val="18"/>
          <w:szCs w:val="18"/>
        </w:rPr>
        <w:t>}</w:t>
      </w:r>
    </w:p>
    <w:p w14:paraId="2FC3E8D0" w14:textId="77777777" w:rsidR="004C6AA5" w:rsidRDefault="004C6AA5" w:rsidP="004C6AA5">
      <w:pPr>
        <w:pStyle w:val="Codeblock"/>
      </w:pPr>
      <w:r>
        <w:t>    </w:t>
      </w:r>
      <w:r>
        <w:rPr>
          <w:rStyle w:val="nx"/>
          <w:sz w:val="18"/>
          <w:szCs w:val="18"/>
        </w:rPr>
        <w:t>CoM</w:t>
      </w:r>
      <w:r>
        <w:t xml:space="preserve"> </w:t>
      </w:r>
      <w:r>
        <w:rPr>
          <w:rStyle w:val="o"/>
          <w:b/>
          <w:bCs/>
          <w:sz w:val="18"/>
          <w:szCs w:val="18"/>
        </w:rPr>
        <w:t>=</w:t>
      </w:r>
      <w:r>
        <w:t xml:space="preserve"> </w:t>
      </w:r>
      <w:r>
        <w:rPr>
          <w:rStyle w:val="p"/>
          <w:sz w:val="18"/>
          <w:szCs w:val="18"/>
        </w:rPr>
        <w:t>{</w:t>
      </w:r>
      <w:r>
        <w:rPr>
          <w:rStyle w:val="nx"/>
          <w:sz w:val="18"/>
          <w:szCs w:val="18"/>
        </w:rPr>
        <w:t>x</w:t>
      </w:r>
      <w:r>
        <w:rPr>
          <w:rStyle w:val="o"/>
          <w:b/>
          <w:bCs/>
          <w:sz w:val="18"/>
          <w:szCs w:val="18"/>
        </w:rPr>
        <w:t>:</w:t>
      </w:r>
      <w:r>
        <w:t xml:space="preserve"> </w:t>
      </w:r>
      <w:r>
        <w:rPr>
          <w:rStyle w:val="nx"/>
          <w:sz w:val="18"/>
          <w:szCs w:val="18"/>
        </w:rPr>
        <w:t>Mxy</w:t>
      </w:r>
      <w:r>
        <w:rPr>
          <w:rStyle w:val="p"/>
          <w:sz w:val="18"/>
          <w:szCs w:val="18"/>
        </w:rPr>
        <w:t>.</w:t>
      </w:r>
      <w:r>
        <w:rPr>
          <w:rStyle w:val="nx"/>
          <w:sz w:val="18"/>
          <w:szCs w:val="18"/>
        </w:rPr>
        <w:t>x</w:t>
      </w:r>
      <w:r>
        <w:t xml:space="preserve"> </w:t>
      </w:r>
      <w:r>
        <w:rPr>
          <w:rStyle w:val="o"/>
          <w:b/>
          <w:bCs/>
          <w:sz w:val="18"/>
          <w:szCs w:val="18"/>
        </w:rPr>
        <w:t>/</w:t>
      </w:r>
      <w:r>
        <w:t xml:space="preserve"> </w:t>
      </w:r>
      <w:r>
        <w:rPr>
          <w:rStyle w:val="nx"/>
          <w:sz w:val="18"/>
          <w:szCs w:val="18"/>
        </w:rPr>
        <w:t>M</w:t>
      </w:r>
      <w:r>
        <w:rPr>
          <w:rStyle w:val="p"/>
          <w:sz w:val="18"/>
          <w:szCs w:val="18"/>
        </w:rPr>
        <w:t>,</w:t>
      </w:r>
      <w:r>
        <w:t xml:space="preserve"> </w:t>
      </w:r>
      <w:r>
        <w:rPr>
          <w:rStyle w:val="nx"/>
          <w:sz w:val="18"/>
          <w:szCs w:val="18"/>
        </w:rPr>
        <w:t>y</w:t>
      </w:r>
      <w:r>
        <w:rPr>
          <w:rStyle w:val="o"/>
          <w:b/>
          <w:bCs/>
          <w:sz w:val="18"/>
          <w:szCs w:val="18"/>
        </w:rPr>
        <w:t>:</w:t>
      </w:r>
      <w:r>
        <w:t xml:space="preserve"> </w:t>
      </w:r>
      <w:r>
        <w:rPr>
          <w:rStyle w:val="nx"/>
          <w:sz w:val="18"/>
          <w:szCs w:val="18"/>
        </w:rPr>
        <w:t>Mxy</w:t>
      </w:r>
      <w:r>
        <w:rPr>
          <w:rStyle w:val="p"/>
          <w:sz w:val="18"/>
          <w:szCs w:val="18"/>
        </w:rPr>
        <w:t>.</w:t>
      </w:r>
      <w:r>
        <w:rPr>
          <w:rStyle w:val="nx"/>
          <w:sz w:val="18"/>
          <w:szCs w:val="18"/>
        </w:rPr>
        <w:t>y</w:t>
      </w:r>
      <w:r>
        <w:t xml:space="preserve"> </w:t>
      </w:r>
      <w:r>
        <w:rPr>
          <w:rStyle w:val="o"/>
          <w:b/>
          <w:bCs/>
          <w:sz w:val="18"/>
          <w:szCs w:val="18"/>
        </w:rPr>
        <w:t>/</w:t>
      </w:r>
      <w:r>
        <w:t xml:space="preserve"> </w:t>
      </w:r>
      <w:r>
        <w:rPr>
          <w:rStyle w:val="nx"/>
          <w:sz w:val="18"/>
          <w:szCs w:val="18"/>
        </w:rPr>
        <w:t>M</w:t>
      </w:r>
      <w:r>
        <w:rPr>
          <w:rStyle w:val="p"/>
          <w:sz w:val="18"/>
          <w:szCs w:val="18"/>
        </w:rPr>
        <w:t>};</w:t>
      </w:r>
    </w:p>
    <w:p w14:paraId="09C74AEF" w14:textId="77777777" w:rsidR="004C6AA5" w:rsidRDefault="004C6AA5" w:rsidP="004C6AA5">
      <w:pPr>
        <w:pStyle w:val="Codeblock"/>
      </w:pPr>
    </w:p>
    <w:p w14:paraId="3D925E5C" w14:textId="77777777" w:rsidR="004C6AA5" w:rsidRDefault="004C6AA5" w:rsidP="004C6AA5">
      <w:pPr>
        <w:pStyle w:val="Codeblock"/>
      </w:pPr>
      <w:r>
        <w:t>    </w:t>
      </w:r>
      <w:r>
        <w:rPr>
          <w:rStyle w:val="k"/>
          <w:b/>
          <w:bCs/>
          <w:sz w:val="18"/>
          <w:szCs w:val="18"/>
        </w:rPr>
        <w:t>if</w:t>
      </w:r>
      <w:r>
        <w:t xml:space="preserve"> </w:t>
      </w:r>
      <w:r>
        <w:rPr>
          <w:rStyle w:val="p"/>
          <w:sz w:val="18"/>
          <w:szCs w:val="18"/>
        </w:rPr>
        <w:t>(</w:t>
      </w:r>
      <w:r>
        <w:rPr>
          <w:rStyle w:val="nb"/>
          <w:color w:val="0086B3"/>
          <w:sz w:val="18"/>
          <w:szCs w:val="18"/>
        </w:rPr>
        <w:t>Math</w:t>
      </w:r>
      <w:r>
        <w:rPr>
          <w:rStyle w:val="p"/>
          <w:sz w:val="18"/>
          <w:szCs w:val="18"/>
        </w:rPr>
        <w:t>.</w:t>
      </w:r>
      <w:r>
        <w:rPr>
          <w:rStyle w:val="nx"/>
          <w:sz w:val="18"/>
          <w:szCs w:val="18"/>
        </w:rPr>
        <w:t>random</w:t>
      </w:r>
      <w:r>
        <w:rPr>
          <w:rStyle w:val="p"/>
          <w:sz w:val="18"/>
          <w:szCs w:val="18"/>
        </w:rPr>
        <w:t>()</w:t>
      </w:r>
      <w:r>
        <w:t xml:space="preserve"> </w:t>
      </w:r>
      <w:r>
        <w:rPr>
          <w:rStyle w:val="o"/>
          <w:b/>
          <w:bCs/>
          <w:sz w:val="18"/>
          <w:szCs w:val="18"/>
        </w:rPr>
        <w:t>&lt;</w:t>
      </w:r>
      <w:r>
        <w:t xml:space="preserve"> </w:t>
      </w:r>
      <w:r>
        <w:rPr>
          <w:rStyle w:val="k"/>
          <w:b/>
          <w:bCs/>
          <w:sz w:val="18"/>
          <w:szCs w:val="18"/>
        </w:rPr>
        <w:t>this</w:t>
      </w:r>
      <w:r>
        <w:rPr>
          <w:rStyle w:val="p"/>
          <w:sz w:val="18"/>
          <w:szCs w:val="18"/>
        </w:rPr>
        <w:t>.</w:t>
      </w:r>
      <w:r>
        <w:rPr>
          <w:rStyle w:val="nx"/>
          <w:sz w:val="18"/>
          <w:szCs w:val="18"/>
        </w:rPr>
        <w:t>species</w:t>
      </w:r>
      <w:r>
        <w:rPr>
          <w:rStyle w:val="p"/>
          <w:sz w:val="18"/>
          <w:szCs w:val="18"/>
        </w:rPr>
        <w:t>.</w:t>
      </w:r>
      <w:r>
        <w:rPr>
          <w:rStyle w:val="nx"/>
          <w:sz w:val="18"/>
          <w:szCs w:val="18"/>
        </w:rPr>
        <w:t>chars</w:t>
      </w:r>
      <w:r>
        <w:rPr>
          <w:rStyle w:val="p"/>
          <w:sz w:val="18"/>
          <w:szCs w:val="18"/>
        </w:rPr>
        <w:t>.</w:t>
      </w:r>
      <w:r>
        <w:rPr>
          <w:rStyle w:val="nx"/>
          <w:sz w:val="18"/>
          <w:szCs w:val="18"/>
        </w:rPr>
        <w:t>explorativeInfluence</w:t>
      </w:r>
      <w:r>
        <w:rPr>
          <w:rStyle w:val="p"/>
          <w:sz w:val="18"/>
          <w:szCs w:val="18"/>
        </w:rPr>
        <w:t>)</w:t>
      </w:r>
      <w:r>
        <w:t xml:space="preserve"> </w:t>
      </w:r>
    </w:p>
    <w:p w14:paraId="333AB75B"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prioritizeDirection</w:t>
      </w:r>
      <w:r>
        <w:t xml:space="preserve"> </w:t>
      </w:r>
      <w:r>
        <w:rPr>
          <w:rStyle w:val="o"/>
          <w:b/>
          <w:bCs/>
          <w:sz w:val="18"/>
          <w:szCs w:val="18"/>
        </w:rPr>
        <w:t>=</w:t>
      </w:r>
      <w:r>
        <w:t xml:space="preserve"> </w:t>
      </w:r>
      <w:r>
        <w:rPr>
          <w:rStyle w:val="nx"/>
          <w:sz w:val="18"/>
          <w:szCs w:val="18"/>
        </w:rPr>
        <w:t>randDir</w:t>
      </w:r>
      <w:r>
        <w:rPr>
          <w:rStyle w:val="p"/>
          <w:sz w:val="18"/>
          <w:szCs w:val="18"/>
        </w:rPr>
        <w:t>();</w:t>
      </w:r>
    </w:p>
    <w:p w14:paraId="6E98DFEB" w14:textId="77777777" w:rsidR="004C6AA5" w:rsidRDefault="004C6AA5" w:rsidP="004C6AA5">
      <w:pPr>
        <w:pStyle w:val="Codeblock"/>
      </w:pPr>
      <w:r>
        <w:t>    </w:t>
      </w:r>
      <w:r>
        <w:rPr>
          <w:rStyle w:val="k"/>
          <w:b/>
          <w:bCs/>
          <w:sz w:val="18"/>
          <w:szCs w:val="18"/>
        </w:rPr>
        <w:t>if</w:t>
      </w:r>
      <w:r>
        <w:t xml:space="preserve"> </w:t>
      </w:r>
      <w:r>
        <w:rPr>
          <w:rStyle w:val="p"/>
          <w:sz w:val="18"/>
          <w:szCs w:val="18"/>
        </w:rPr>
        <w:t>(</w:t>
      </w:r>
      <w:r>
        <w:rPr>
          <w:rStyle w:val="nx"/>
          <w:sz w:val="18"/>
          <w:szCs w:val="18"/>
        </w:rPr>
        <w:t>pheromones</w:t>
      </w:r>
      <w:r>
        <w:t xml:space="preserve"> </w:t>
      </w:r>
      <w:r>
        <w:rPr>
          <w:rStyle w:val="o"/>
          <w:b/>
          <w:bCs/>
          <w:sz w:val="18"/>
          <w:szCs w:val="18"/>
        </w:rPr>
        <w:t>&amp;&amp;</w:t>
      </w:r>
      <w:r>
        <w:t xml:space="preserve"> </w:t>
      </w:r>
      <w:r>
        <w:rPr>
          <w:rStyle w:val="nb"/>
          <w:color w:val="0086B3"/>
          <w:sz w:val="18"/>
          <w:szCs w:val="18"/>
        </w:rPr>
        <w:t>Math</w:t>
      </w:r>
      <w:r>
        <w:rPr>
          <w:rStyle w:val="p"/>
          <w:sz w:val="18"/>
          <w:szCs w:val="18"/>
        </w:rPr>
        <w:t>.</w:t>
      </w:r>
      <w:r>
        <w:rPr>
          <w:rStyle w:val="nx"/>
          <w:sz w:val="18"/>
          <w:szCs w:val="18"/>
        </w:rPr>
        <w:t>random</w:t>
      </w:r>
      <w:r>
        <w:rPr>
          <w:rStyle w:val="p"/>
          <w:sz w:val="18"/>
          <w:szCs w:val="18"/>
        </w:rPr>
        <w:t>()</w:t>
      </w:r>
      <w:r>
        <w:t xml:space="preserve"> </w:t>
      </w:r>
      <w:r>
        <w:rPr>
          <w:rStyle w:val="o"/>
          <w:b/>
          <w:bCs/>
          <w:sz w:val="18"/>
          <w:szCs w:val="18"/>
        </w:rPr>
        <w:t>&lt;</w:t>
      </w:r>
      <w:r>
        <w:t xml:space="preserve"> </w:t>
      </w:r>
      <w:r>
        <w:rPr>
          <w:rStyle w:val="k"/>
          <w:b/>
          <w:bCs/>
          <w:sz w:val="18"/>
          <w:szCs w:val="18"/>
        </w:rPr>
        <w:t>this</w:t>
      </w:r>
      <w:r>
        <w:rPr>
          <w:rStyle w:val="p"/>
          <w:sz w:val="18"/>
          <w:szCs w:val="18"/>
        </w:rPr>
        <w:t>.</w:t>
      </w:r>
      <w:r>
        <w:rPr>
          <w:rStyle w:val="nx"/>
          <w:sz w:val="18"/>
          <w:szCs w:val="18"/>
        </w:rPr>
        <w:t>species</w:t>
      </w:r>
      <w:r>
        <w:rPr>
          <w:rStyle w:val="p"/>
          <w:sz w:val="18"/>
          <w:szCs w:val="18"/>
        </w:rPr>
        <w:t>.</w:t>
      </w:r>
      <w:r>
        <w:rPr>
          <w:rStyle w:val="nx"/>
          <w:sz w:val="18"/>
          <w:szCs w:val="18"/>
        </w:rPr>
        <w:t>chars</w:t>
      </w:r>
      <w:r>
        <w:rPr>
          <w:rStyle w:val="p"/>
          <w:sz w:val="18"/>
          <w:szCs w:val="18"/>
        </w:rPr>
        <w:t>.</w:t>
      </w:r>
      <w:r>
        <w:rPr>
          <w:rStyle w:val="nx"/>
          <w:sz w:val="18"/>
          <w:szCs w:val="18"/>
        </w:rPr>
        <w:t>pheromoneInfluence</w:t>
      </w:r>
      <w:r>
        <w:rPr>
          <w:rStyle w:val="p"/>
          <w:sz w:val="18"/>
          <w:szCs w:val="18"/>
        </w:rPr>
        <w:t>)</w:t>
      </w:r>
      <w:r>
        <w:t xml:space="preserve"> </w:t>
      </w:r>
      <w:r>
        <w:rPr>
          <w:rStyle w:val="p"/>
          <w:sz w:val="18"/>
          <w:szCs w:val="18"/>
        </w:rPr>
        <w:t>{</w:t>
      </w:r>
    </w:p>
    <w:p w14:paraId="79D32D9C" w14:textId="77777777" w:rsidR="004C6AA5" w:rsidRDefault="004C6AA5" w:rsidP="004C6AA5">
      <w:pPr>
        <w:pStyle w:val="Codeblock"/>
      </w:pPr>
      <w:r>
        <w:t>        </w:t>
      </w:r>
      <w:r>
        <w:rPr>
          <w:rStyle w:val="kd"/>
          <w:rFonts w:eastAsiaTheme="majorEastAsia"/>
          <w:b/>
          <w:bCs/>
          <w:sz w:val="18"/>
          <w:szCs w:val="18"/>
        </w:rPr>
        <w:t>var</w:t>
      </w:r>
      <w:r>
        <w:t xml:space="preserve"> </w:t>
      </w:r>
      <w:r>
        <w:rPr>
          <w:rStyle w:val="nx"/>
          <w:sz w:val="18"/>
          <w:szCs w:val="18"/>
        </w:rPr>
        <w:t>angle</w:t>
      </w:r>
      <w:r>
        <w:t xml:space="preserve"> </w:t>
      </w:r>
      <w:r>
        <w:rPr>
          <w:rStyle w:val="o"/>
          <w:b/>
          <w:bCs/>
          <w:sz w:val="18"/>
          <w:szCs w:val="18"/>
        </w:rPr>
        <w:t>=</w:t>
      </w:r>
      <w:r>
        <w:t xml:space="preserve"> </w:t>
      </w:r>
      <w:r>
        <w:rPr>
          <w:rStyle w:val="nx"/>
          <w:sz w:val="18"/>
          <w:szCs w:val="18"/>
        </w:rPr>
        <w:t>angleTo</w:t>
      </w:r>
      <w:r>
        <w:rPr>
          <w:rStyle w:val="p"/>
          <w:sz w:val="18"/>
          <w:szCs w:val="18"/>
        </w:rPr>
        <w:t>(</w:t>
      </w:r>
      <w:r>
        <w:rPr>
          <w:rStyle w:val="k"/>
          <w:b/>
          <w:bCs/>
          <w:sz w:val="18"/>
          <w:szCs w:val="18"/>
        </w:rPr>
        <w:t>this</w:t>
      </w:r>
      <w:r>
        <w:rPr>
          <w:rStyle w:val="p"/>
          <w:sz w:val="18"/>
          <w:szCs w:val="18"/>
        </w:rPr>
        <w:t>.</w:t>
      </w:r>
      <w:r>
        <w:rPr>
          <w:rStyle w:val="nx"/>
          <w:sz w:val="18"/>
          <w:szCs w:val="18"/>
        </w:rPr>
        <w:t>coord</w:t>
      </w:r>
      <w:r>
        <w:rPr>
          <w:rStyle w:val="p"/>
          <w:sz w:val="18"/>
          <w:szCs w:val="18"/>
        </w:rPr>
        <w:t>,</w:t>
      </w:r>
      <w:r>
        <w:t xml:space="preserve"> </w:t>
      </w:r>
      <w:r>
        <w:rPr>
          <w:rStyle w:val="nx"/>
          <w:sz w:val="18"/>
          <w:szCs w:val="18"/>
        </w:rPr>
        <w:t>CoM</w:t>
      </w:r>
      <w:r>
        <w:rPr>
          <w:rStyle w:val="p"/>
          <w:sz w:val="18"/>
          <w:szCs w:val="18"/>
        </w:rPr>
        <w:t>);</w:t>
      </w:r>
    </w:p>
    <w:p w14:paraId="3589A173" w14:textId="77777777" w:rsidR="004C6AA5" w:rsidRDefault="004C6AA5" w:rsidP="004C6AA5">
      <w:pPr>
        <w:pStyle w:val="Codeblock"/>
      </w:pPr>
      <w:r>
        <w:tab/>
      </w:r>
      <w:r>
        <w:tab/>
      </w:r>
      <w:r>
        <w:rPr>
          <w:rStyle w:val="nx"/>
          <w:sz w:val="18"/>
          <w:szCs w:val="18"/>
        </w:rPr>
        <w:t>angle</w:t>
      </w:r>
      <w:r>
        <w:t xml:space="preserve"> </w:t>
      </w:r>
      <w:r>
        <w:rPr>
          <w:rStyle w:val="o"/>
          <w:b/>
          <w:bCs/>
          <w:sz w:val="18"/>
          <w:szCs w:val="18"/>
        </w:rPr>
        <w:t>=</w:t>
      </w:r>
      <w:r>
        <w:t xml:space="preserve"> </w:t>
      </w:r>
      <w:r>
        <w:rPr>
          <w:rStyle w:val="nx"/>
          <w:sz w:val="18"/>
          <w:szCs w:val="18"/>
        </w:rPr>
        <w:t>validateDirection</w:t>
      </w:r>
      <w:r>
        <w:rPr>
          <w:rStyle w:val="p"/>
          <w:sz w:val="18"/>
          <w:szCs w:val="18"/>
        </w:rPr>
        <w:t>(</w:t>
      </w:r>
      <w:r>
        <w:rPr>
          <w:rStyle w:val="nx"/>
          <w:sz w:val="18"/>
          <w:szCs w:val="18"/>
        </w:rPr>
        <w:t>angle</w:t>
      </w:r>
      <w:r>
        <w:rPr>
          <w:rStyle w:val="p"/>
          <w:sz w:val="18"/>
          <w:szCs w:val="18"/>
        </w:rPr>
        <w:t>);</w:t>
      </w:r>
    </w:p>
    <w:p w14:paraId="7C038247" w14:textId="77777777" w:rsidR="004C6AA5" w:rsidRDefault="004C6AA5" w:rsidP="004C6AA5">
      <w:pPr>
        <w:pStyle w:val="Codeblock"/>
      </w:pPr>
      <w:r>
        <w:t>        </w:t>
      </w:r>
      <w:r>
        <w:rPr>
          <w:rStyle w:val="k"/>
          <w:b/>
          <w:bCs/>
          <w:sz w:val="18"/>
          <w:szCs w:val="18"/>
        </w:rPr>
        <w:t>if</w:t>
      </w:r>
      <w:r>
        <w:t xml:space="preserve"> </w:t>
      </w:r>
      <w:r>
        <w:rPr>
          <w:rStyle w:val="p"/>
          <w:sz w:val="18"/>
          <w:szCs w:val="18"/>
        </w:rPr>
        <w:t>(</w:t>
      </w:r>
      <w:r>
        <w:rPr>
          <w:rStyle w:val="nx"/>
          <w:sz w:val="18"/>
          <w:szCs w:val="18"/>
        </w:rPr>
        <w:t>angle</w:t>
      </w:r>
      <w:r>
        <w:t xml:space="preserve"> </w:t>
      </w:r>
      <w:r>
        <w:rPr>
          <w:rStyle w:val="o"/>
          <w:b/>
          <w:bCs/>
          <w:sz w:val="18"/>
          <w:szCs w:val="18"/>
        </w:rPr>
        <w:t>&gt;</w:t>
      </w:r>
      <w:r>
        <w:t xml:space="preserve"> </w:t>
      </w:r>
      <w:r>
        <w:rPr>
          <w:rStyle w:val="k"/>
          <w:b/>
          <w:bCs/>
          <w:sz w:val="18"/>
          <w:szCs w:val="18"/>
        </w:rPr>
        <w:t>this</w:t>
      </w:r>
      <w:r>
        <w:rPr>
          <w:rStyle w:val="p"/>
          <w:sz w:val="18"/>
          <w:szCs w:val="18"/>
        </w:rPr>
        <w:t>.</w:t>
      </w:r>
      <w:r>
        <w:rPr>
          <w:rStyle w:val="nx"/>
          <w:sz w:val="18"/>
          <w:szCs w:val="18"/>
        </w:rPr>
        <w:t>direction</w:t>
      </w:r>
      <w:r>
        <w:t xml:space="preserve"> </w:t>
      </w:r>
      <w:r>
        <w:rPr>
          <w:rStyle w:val="o"/>
          <w:b/>
          <w:bCs/>
          <w:sz w:val="18"/>
          <w:szCs w:val="18"/>
        </w:rPr>
        <w:t>-</w:t>
      </w:r>
      <w:r>
        <w:t xml:space="preserve"> </w:t>
      </w:r>
      <w:r w:rsidRPr="00CE5328">
        <w:rPr>
          <w:rStyle w:val="nb"/>
          <w:color w:val="0086B3"/>
          <w:sz w:val="18"/>
          <w:szCs w:val="18"/>
        </w:rPr>
        <w:t>Math</w:t>
      </w:r>
      <w:r>
        <w:rPr>
          <w:rStyle w:val="p"/>
          <w:sz w:val="18"/>
          <w:szCs w:val="18"/>
        </w:rPr>
        <w:t>.</w:t>
      </w:r>
      <w:r>
        <w:rPr>
          <w:rStyle w:val="nx"/>
          <w:sz w:val="18"/>
          <w:szCs w:val="18"/>
        </w:rPr>
        <w:t>PI</w:t>
      </w:r>
      <w:r>
        <w:t xml:space="preserve"> </w:t>
      </w:r>
      <w:r>
        <w:rPr>
          <w:rStyle w:val="o"/>
          <w:b/>
          <w:bCs/>
          <w:sz w:val="18"/>
          <w:szCs w:val="18"/>
        </w:rPr>
        <w:t>/</w:t>
      </w:r>
      <w:r>
        <w:t xml:space="preserve"> </w:t>
      </w:r>
      <w:r>
        <w:rPr>
          <w:rStyle w:val="mi"/>
          <w:color w:val="009999"/>
          <w:sz w:val="18"/>
          <w:szCs w:val="18"/>
        </w:rPr>
        <w:t>3</w:t>
      </w:r>
      <w:r>
        <w:t xml:space="preserve"> </w:t>
      </w:r>
      <w:r>
        <w:rPr>
          <w:rStyle w:val="o"/>
          <w:b/>
          <w:bCs/>
          <w:sz w:val="18"/>
          <w:szCs w:val="18"/>
        </w:rPr>
        <w:t>&amp;&amp;</w:t>
      </w:r>
      <w:r>
        <w:t xml:space="preserve"> </w:t>
      </w:r>
      <w:r>
        <w:rPr>
          <w:rStyle w:val="nx"/>
          <w:sz w:val="18"/>
          <w:szCs w:val="18"/>
        </w:rPr>
        <w:t>angle</w:t>
      </w:r>
      <w:r>
        <w:t xml:space="preserve"> </w:t>
      </w:r>
      <w:r>
        <w:rPr>
          <w:rStyle w:val="o"/>
          <w:b/>
          <w:bCs/>
          <w:sz w:val="18"/>
          <w:szCs w:val="18"/>
        </w:rPr>
        <w:t>&lt;</w:t>
      </w:r>
      <w:r>
        <w:t xml:space="preserve"> </w:t>
      </w:r>
      <w:r>
        <w:rPr>
          <w:rStyle w:val="k"/>
          <w:b/>
          <w:bCs/>
          <w:sz w:val="18"/>
          <w:szCs w:val="18"/>
        </w:rPr>
        <w:t>this</w:t>
      </w:r>
      <w:r>
        <w:rPr>
          <w:rStyle w:val="p"/>
          <w:sz w:val="18"/>
          <w:szCs w:val="18"/>
        </w:rPr>
        <w:t>.</w:t>
      </w:r>
      <w:r>
        <w:rPr>
          <w:rStyle w:val="nx"/>
          <w:sz w:val="18"/>
          <w:szCs w:val="18"/>
        </w:rPr>
        <w:t>direction</w:t>
      </w:r>
      <w:r>
        <w:t xml:space="preserve"> </w:t>
      </w:r>
      <w:r>
        <w:rPr>
          <w:rStyle w:val="o"/>
          <w:b/>
          <w:bCs/>
          <w:sz w:val="18"/>
          <w:szCs w:val="18"/>
        </w:rPr>
        <w:t>+</w:t>
      </w:r>
      <w:r>
        <w:t xml:space="preserve"> </w:t>
      </w:r>
      <w:r>
        <w:rPr>
          <w:rStyle w:val="nb"/>
          <w:color w:val="0086B3"/>
          <w:sz w:val="18"/>
          <w:szCs w:val="18"/>
        </w:rPr>
        <w:t>Math</w:t>
      </w:r>
      <w:r>
        <w:rPr>
          <w:rStyle w:val="p"/>
          <w:sz w:val="18"/>
          <w:szCs w:val="18"/>
        </w:rPr>
        <w:t>.</w:t>
      </w:r>
      <w:r>
        <w:rPr>
          <w:rStyle w:val="nx"/>
          <w:sz w:val="18"/>
          <w:szCs w:val="18"/>
        </w:rPr>
        <w:t>PI</w:t>
      </w:r>
      <w:r>
        <w:t xml:space="preserve"> </w:t>
      </w:r>
      <w:r>
        <w:rPr>
          <w:rStyle w:val="o"/>
          <w:b/>
          <w:bCs/>
          <w:sz w:val="18"/>
          <w:szCs w:val="18"/>
        </w:rPr>
        <w:t>/</w:t>
      </w:r>
      <w:r>
        <w:t xml:space="preserve"> </w:t>
      </w:r>
      <w:r>
        <w:rPr>
          <w:rStyle w:val="mi"/>
          <w:color w:val="009999"/>
          <w:sz w:val="18"/>
          <w:szCs w:val="18"/>
        </w:rPr>
        <w:t>3</w:t>
      </w:r>
      <w:r>
        <w:rPr>
          <w:rStyle w:val="p"/>
          <w:sz w:val="18"/>
          <w:szCs w:val="18"/>
        </w:rPr>
        <w:t>)</w:t>
      </w:r>
      <w:r>
        <w:t xml:space="preserve"> </w:t>
      </w:r>
      <w:r>
        <w:rPr>
          <w:rStyle w:val="p"/>
          <w:sz w:val="18"/>
          <w:szCs w:val="18"/>
        </w:rPr>
        <w:t>{</w:t>
      </w:r>
      <w:r>
        <w:t xml:space="preserve"> </w:t>
      </w:r>
    </w:p>
    <w:p w14:paraId="2DA9E544"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direction</w:t>
      </w:r>
      <w:r>
        <w:t xml:space="preserve"> </w:t>
      </w:r>
      <w:r>
        <w:rPr>
          <w:rStyle w:val="o"/>
          <w:b/>
          <w:bCs/>
          <w:sz w:val="18"/>
          <w:szCs w:val="18"/>
        </w:rPr>
        <w:t>=</w:t>
      </w:r>
      <w:r>
        <w:t xml:space="preserve"> </w:t>
      </w:r>
      <w:r>
        <w:rPr>
          <w:rStyle w:val="nx"/>
          <w:sz w:val="18"/>
          <w:szCs w:val="18"/>
        </w:rPr>
        <w:t>angle</w:t>
      </w:r>
      <w:r>
        <w:rPr>
          <w:rStyle w:val="p"/>
          <w:sz w:val="18"/>
          <w:szCs w:val="18"/>
        </w:rPr>
        <w:t>;</w:t>
      </w:r>
    </w:p>
    <w:p w14:paraId="69CD24C3"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prioritizeDirection</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direction</w:t>
      </w:r>
      <w:r>
        <w:rPr>
          <w:rStyle w:val="p"/>
          <w:sz w:val="18"/>
          <w:szCs w:val="18"/>
        </w:rPr>
        <w:t>;</w:t>
      </w:r>
    </w:p>
    <w:p w14:paraId="7E083C7B"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followingPheromone</w:t>
      </w:r>
      <w:r>
        <w:t xml:space="preserve"> </w:t>
      </w:r>
      <w:r>
        <w:rPr>
          <w:rStyle w:val="o"/>
          <w:b/>
          <w:bCs/>
          <w:sz w:val="18"/>
          <w:szCs w:val="18"/>
        </w:rPr>
        <w:t>=</w:t>
      </w:r>
      <w:r>
        <w:t xml:space="preserve"> </w:t>
      </w:r>
      <w:r>
        <w:rPr>
          <w:rStyle w:val="kc"/>
          <w:sz w:val="18"/>
          <w:szCs w:val="18"/>
        </w:rPr>
        <w:t>true</w:t>
      </w:r>
      <w:r>
        <w:rPr>
          <w:rStyle w:val="p"/>
          <w:sz w:val="18"/>
          <w:szCs w:val="18"/>
        </w:rPr>
        <w:t>;</w:t>
      </w:r>
    </w:p>
    <w:p w14:paraId="1D052D40" w14:textId="77777777" w:rsidR="004C6AA5" w:rsidRDefault="004C6AA5" w:rsidP="004C6AA5">
      <w:pPr>
        <w:pStyle w:val="Codeblock"/>
      </w:pPr>
    </w:p>
    <w:p w14:paraId="6AA5BFBF" w14:textId="77777777" w:rsidR="004C6AA5" w:rsidRDefault="004C6AA5" w:rsidP="004C6AA5">
      <w:pPr>
        <w:pStyle w:val="Codeblock"/>
      </w:pPr>
      <w:r>
        <w:t>        </w:t>
      </w:r>
      <w:r>
        <w:rPr>
          <w:rStyle w:val="p"/>
          <w:sz w:val="18"/>
          <w:szCs w:val="18"/>
        </w:rPr>
        <w:t>}</w:t>
      </w:r>
      <w:r>
        <w:t xml:space="preserve"> </w:t>
      </w:r>
      <w:r>
        <w:rPr>
          <w:rStyle w:val="k"/>
          <w:b/>
          <w:bCs/>
          <w:sz w:val="18"/>
          <w:szCs w:val="18"/>
        </w:rPr>
        <w:t>else</w:t>
      </w:r>
      <w:r>
        <w:t xml:space="preserve"> </w:t>
      </w:r>
      <w:r>
        <w:rPr>
          <w:rStyle w:val="p"/>
          <w:sz w:val="18"/>
          <w:szCs w:val="18"/>
        </w:rPr>
        <w:t>{</w:t>
      </w:r>
    </w:p>
    <w:p w14:paraId="73B9F7DF"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direction</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prioritizeDirection</w:t>
      </w:r>
      <w:r>
        <w:rPr>
          <w:rStyle w:val="p"/>
          <w:sz w:val="18"/>
          <w:szCs w:val="18"/>
        </w:rPr>
        <w:t>;</w:t>
      </w:r>
    </w:p>
    <w:p w14:paraId="40671F05"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followingPheromone</w:t>
      </w:r>
      <w:r>
        <w:t xml:space="preserve"> </w:t>
      </w:r>
      <w:r>
        <w:rPr>
          <w:rStyle w:val="o"/>
          <w:b/>
          <w:bCs/>
          <w:sz w:val="18"/>
          <w:szCs w:val="18"/>
        </w:rPr>
        <w:t>=</w:t>
      </w:r>
      <w:r>
        <w:t xml:space="preserve"> </w:t>
      </w:r>
      <w:r>
        <w:rPr>
          <w:rStyle w:val="kc"/>
          <w:sz w:val="18"/>
          <w:szCs w:val="18"/>
        </w:rPr>
        <w:t>false</w:t>
      </w:r>
      <w:r>
        <w:rPr>
          <w:rStyle w:val="p"/>
          <w:sz w:val="18"/>
          <w:szCs w:val="18"/>
        </w:rPr>
        <w:t>;</w:t>
      </w:r>
    </w:p>
    <w:p w14:paraId="4F1DEA24" w14:textId="77777777" w:rsidR="004C6AA5" w:rsidRDefault="004C6AA5" w:rsidP="004C6AA5">
      <w:pPr>
        <w:pStyle w:val="Codeblock"/>
      </w:pPr>
      <w:r>
        <w:t>        </w:t>
      </w:r>
      <w:r>
        <w:rPr>
          <w:rStyle w:val="p"/>
          <w:sz w:val="18"/>
          <w:szCs w:val="18"/>
        </w:rPr>
        <w:t>}</w:t>
      </w:r>
    </w:p>
    <w:p w14:paraId="49AC536D" w14:textId="77777777" w:rsidR="004C6AA5" w:rsidRDefault="004C6AA5" w:rsidP="004C6AA5">
      <w:pPr>
        <w:pStyle w:val="Codeblock"/>
      </w:pPr>
      <w:r>
        <w:t>    </w:t>
      </w:r>
      <w:r>
        <w:rPr>
          <w:rStyle w:val="p"/>
          <w:sz w:val="18"/>
          <w:szCs w:val="18"/>
        </w:rPr>
        <w:t>}</w:t>
      </w:r>
      <w:r>
        <w:t xml:space="preserve"> </w:t>
      </w:r>
      <w:r>
        <w:rPr>
          <w:rStyle w:val="k"/>
          <w:b/>
          <w:bCs/>
          <w:sz w:val="18"/>
          <w:szCs w:val="18"/>
        </w:rPr>
        <w:t>else</w:t>
      </w:r>
      <w:r>
        <w:t xml:space="preserve"> </w:t>
      </w:r>
      <w:r>
        <w:rPr>
          <w:rStyle w:val="p"/>
          <w:sz w:val="18"/>
          <w:szCs w:val="18"/>
        </w:rPr>
        <w:t>{</w:t>
      </w:r>
    </w:p>
    <w:p w14:paraId="73094919"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direction</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prioritizeDirection</w:t>
      </w:r>
      <w:r>
        <w:rPr>
          <w:rStyle w:val="p"/>
          <w:sz w:val="18"/>
          <w:szCs w:val="18"/>
        </w:rPr>
        <w:t>;</w:t>
      </w:r>
    </w:p>
    <w:p w14:paraId="46462F61"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followingPheromone</w:t>
      </w:r>
      <w:r>
        <w:t xml:space="preserve"> </w:t>
      </w:r>
      <w:r>
        <w:rPr>
          <w:rStyle w:val="o"/>
          <w:b/>
          <w:bCs/>
          <w:sz w:val="18"/>
          <w:szCs w:val="18"/>
        </w:rPr>
        <w:t>=</w:t>
      </w:r>
      <w:r>
        <w:t xml:space="preserve"> </w:t>
      </w:r>
      <w:r>
        <w:rPr>
          <w:rStyle w:val="kc"/>
          <w:sz w:val="18"/>
          <w:szCs w:val="18"/>
        </w:rPr>
        <w:t>false</w:t>
      </w:r>
      <w:r>
        <w:rPr>
          <w:rStyle w:val="p"/>
          <w:sz w:val="18"/>
          <w:szCs w:val="18"/>
        </w:rPr>
        <w:t>;</w:t>
      </w:r>
    </w:p>
    <w:p w14:paraId="0D947A47" w14:textId="77777777" w:rsidR="004C6AA5" w:rsidRDefault="004C6AA5" w:rsidP="004C6AA5">
      <w:pPr>
        <w:pStyle w:val="Codeblock"/>
      </w:pPr>
      <w:r>
        <w:t>    </w:t>
      </w:r>
      <w:r>
        <w:rPr>
          <w:rStyle w:val="p"/>
          <w:sz w:val="18"/>
          <w:szCs w:val="18"/>
        </w:rPr>
        <w:t>}</w:t>
      </w:r>
    </w:p>
    <w:p w14:paraId="1423A7B3" w14:textId="77777777" w:rsidR="004C6AA5" w:rsidRDefault="004C6AA5" w:rsidP="004C6AA5">
      <w:pPr>
        <w:pStyle w:val="Codeblock"/>
      </w:pPr>
      <w:r>
        <w:rPr>
          <w:rStyle w:val="p"/>
          <w:sz w:val="18"/>
          <w:szCs w:val="18"/>
        </w:rPr>
        <w:t>};</w:t>
      </w:r>
    </w:p>
    <w:p w14:paraId="2E20B213" w14:textId="77777777" w:rsidR="001F69CE" w:rsidRDefault="001F69CE" w:rsidP="00FD1277">
      <w:pPr>
        <w:spacing w:line="276" w:lineRule="auto"/>
      </w:pPr>
    </w:p>
    <w:p w14:paraId="375C5879" w14:textId="77777777" w:rsidR="001F69CE" w:rsidRDefault="001F69CE" w:rsidP="00FD1277">
      <w:pPr>
        <w:spacing w:line="276" w:lineRule="auto"/>
      </w:pPr>
      <w:r>
        <w:t xml:space="preserve">The functions purpose is to determine which direction an ant should move, ants are more likely to move towards pheromones. First, the mean direction of all the pheromones in range is calculated weighted by the pheromones concentration </w:t>
      </w:r>
      <w:r w:rsidRPr="00CE5328">
        <w:rPr>
          <w:rStyle w:val="CodeinlineChar"/>
        </w:rPr>
        <w:t>CoM</w:t>
      </w:r>
      <w:r>
        <w:t xml:space="preserve"> (e.g. closer pheromones with a large concentration will have a large effect on the direction then further away pheromones with a lower concentration).</w:t>
      </w:r>
    </w:p>
    <w:p w14:paraId="6CBADE10" w14:textId="77777777" w:rsidR="001F69CE" w:rsidRDefault="001F69CE" w:rsidP="00FD1277">
      <w:pPr>
        <w:spacing w:line="276" w:lineRule="auto"/>
      </w:pPr>
      <w:r>
        <w:t xml:space="preserve">After </w:t>
      </w:r>
      <w:r w:rsidRPr="00CE5328">
        <w:rPr>
          <w:rStyle w:val="CodeinlineChar"/>
        </w:rPr>
        <w:t>CoM</w:t>
      </w:r>
      <w:r>
        <w:t xml:space="preserve"> is calculated there is a chance that the ant will change their </w:t>
      </w:r>
      <w:r w:rsidRPr="00CE5328">
        <w:rPr>
          <w:rStyle w:val="CodeinlineChar"/>
        </w:rPr>
        <w:t>prioritizedDirection</w:t>
      </w:r>
      <w:r>
        <w:t xml:space="preserve"> to a random value. The </w:t>
      </w:r>
      <w:r w:rsidRPr="00CE5328">
        <w:rPr>
          <w:rStyle w:val="CodeinlineChar"/>
        </w:rPr>
        <w:t>prioritizeDirection</w:t>
      </w:r>
      <w:r>
        <w:t xml:space="preserve"> is the direction the ant wants to move in, it is needed so that when an ant is not being influenced by a direction that the ant will move in straight lines rather than just completely randomly.</w:t>
      </w:r>
    </w:p>
    <w:p w14:paraId="57E61049" w14:textId="77777777" w:rsidR="001F69CE" w:rsidRDefault="001F69CE" w:rsidP="00FD1277">
      <w:pPr>
        <w:spacing w:line="276" w:lineRule="auto"/>
      </w:pPr>
      <w:r>
        <w:t xml:space="preserve">The ant will have a chance of following the mean pheromone direction, however only if the mean direction is not more than </w:t>
      </w:r>
      <m:oMath>
        <m:f>
          <m:fPr>
            <m:type m:val="skw"/>
            <m:ctrlPr>
              <w:rPr>
                <w:rFonts w:ascii="Cambria Math" w:hAnsi="Cambria Math"/>
                <w:i/>
              </w:rPr>
            </m:ctrlPr>
          </m:fPr>
          <m:num>
            <m:r>
              <w:rPr>
                <w:rFonts w:ascii="Cambria Math" w:hAnsi="Cambria Math"/>
              </w:rPr>
              <m:t>π</m:t>
            </m:r>
          </m:num>
          <m:den>
            <m:r>
              <w:rPr>
                <w:rFonts w:ascii="Cambria Math" w:hAnsi="Cambria Math"/>
              </w:rPr>
              <m:t>3</m:t>
            </m:r>
          </m:den>
        </m:f>
      </m:oMath>
      <w:r>
        <w:t>radians from the current direction, this stops ants turning 120</w:t>
      </w:r>
      <w:r>
        <w:rPr>
          <w:rFonts w:cstheme="minorHAnsi"/>
        </w:rPr>
        <w:t>°</w:t>
      </w:r>
      <w:r>
        <w:t xml:space="preserve"> or more around and following a pheromone from the direction they just came. Finally if none of these conditions are true, the ant will follow the </w:t>
      </w:r>
      <w:r w:rsidRPr="00CE5328">
        <w:rPr>
          <w:rStyle w:val="CodeinlineChar"/>
        </w:rPr>
        <w:t>prioritizeDirection</w:t>
      </w:r>
      <w:r>
        <w:t>.</w:t>
      </w:r>
    </w:p>
    <w:p w14:paraId="300B9FC1" w14:textId="77777777" w:rsidR="001F69CE" w:rsidRDefault="001F69CE" w:rsidP="00FD1277">
      <w:pPr>
        <w:pStyle w:val="Heading3"/>
        <w:spacing w:after="240" w:line="276" w:lineRule="auto"/>
      </w:pPr>
      <w:bookmarkStart w:id="172" w:name="_Toc383185621"/>
      <w:r>
        <w:t>The die function</w:t>
      </w:r>
      <w:bookmarkEnd w:id="172"/>
    </w:p>
    <w:p w14:paraId="48FC83C8" w14:textId="77777777" w:rsidR="001F69CE" w:rsidRDefault="001F69CE" w:rsidP="00FD1277">
      <w:pPr>
        <w:spacing w:line="276" w:lineRule="auto"/>
      </w:pPr>
      <w:r w:rsidRPr="00CE5328">
        <w:t>The die function is used in a very similar way in multiple classes throughout the simulation; here is how it is implemented in the Ant class:</w:t>
      </w:r>
    </w:p>
    <w:p w14:paraId="63A89723" w14:textId="77777777" w:rsidR="004C6AA5" w:rsidRPr="00CE5328" w:rsidRDefault="004C6AA5" w:rsidP="004C6AA5">
      <w:pPr>
        <w:pStyle w:val="Codeblock"/>
      </w:pPr>
      <w:r w:rsidRPr="00CE5328">
        <w:rPr>
          <w:rStyle w:val="nx"/>
        </w:rPr>
        <w:t>Ant</w:t>
      </w:r>
      <w:r w:rsidRPr="00CE5328">
        <w:rPr>
          <w:rStyle w:val="p"/>
        </w:rPr>
        <w:t>.</w:t>
      </w:r>
      <w:r w:rsidRPr="00CE5328">
        <w:rPr>
          <w:rStyle w:val="nx"/>
        </w:rPr>
        <w:t>prototype</w:t>
      </w:r>
      <w:r w:rsidRPr="00CE5328">
        <w:rPr>
          <w:rStyle w:val="p"/>
        </w:rPr>
        <w:t>.</w:t>
      </w:r>
      <w:r w:rsidRPr="00CE5328">
        <w:rPr>
          <w:rStyle w:val="nx"/>
        </w:rPr>
        <w:t>die</w:t>
      </w:r>
      <w:r w:rsidRPr="00CE5328">
        <w:t xml:space="preserve"> </w:t>
      </w:r>
      <w:r w:rsidRPr="00CE5328">
        <w:rPr>
          <w:rStyle w:val="o"/>
        </w:rPr>
        <w:t>=</w:t>
      </w:r>
      <w:r w:rsidRPr="00CE5328">
        <w:t xml:space="preserve"> </w:t>
      </w:r>
      <w:r w:rsidRPr="00CE5328">
        <w:rPr>
          <w:rStyle w:val="kd"/>
          <w:rFonts w:eastAsiaTheme="majorEastAsia"/>
          <w:b/>
        </w:rPr>
        <w:t>function</w:t>
      </w:r>
      <w:r w:rsidRPr="00CE5328">
        <w:rPr>
          <w:rStyle w:val="p"/>
        </w:rPr>
        <w:t>()</w:t>
      </w:r>
      <w:r w:rsidRPr="00CE5328">
        <w:t xml:space="preserve"> </w:t>
      </w:r>
      <w:r w:rsidRPr="00CE5328">
        <w:rPr>
          <w:rStyle w:val="p"/>
        </w:rPr>
        <w:t>{</w:t>
      </w:r>
    </w:p>
    <w:p w14:paraId="55BB0D41" w14:textId="77777777" w:rsidR="004C6AA5" w:rsidRPr="00CE5328" w:rsidRDefault="004C6AA5" w:rsidP="004C6AA5">
      <w:pPr>
        <w:pStyle w:val="Codeblock"/>
      </w:pPr>
      <w:r w:rsidRPr="00CE5328">
        <w:t xml:space="preserve">    </w:t>
      </w:r>
      <w:r w:rsidRPr="00CE5328">
        <w:rPr>
          <w:rStyle w:val="kd"/>
          <w:rFonts w:eastAsiaTheme="majorEastAsia"/>
          <w:b/>
        </w:rPr>
        <w:t>var</w:t>
      </w:r>
      <w:r w:rsidRPr="00CE5328">
        <w:t xml:space="preserve"> </w:t>
      </w:r>
      <w:r w:rsidRPr="00CE5328">
        <w:rPr>
          <w:rStyle w:val="nx"/>
        </w:rPr>
        <w:t>index</w:t>
      </w:r>
      <w:r w:rsidRPr="00CE5328">
        <w:t xml:space="preserve"> </w:t>
      </w:r>
      <w:r w:rsidRPr="00CE5328">
        <w:rPr>
          <w:rStyle w:val="o"/>
        </w:rPr>
        <w:t>=</w:t>
      </w:r>
      <w:r w:rsidRPr="00CE5328">
        <w:t xml:space="preserve"> </w:t>
      </w:r>
      <w:r w:rsidRPr="00CE5328">
        <w:rPr>
          <w:rStyle w:val="nx"/>
        </w:rPr>
        <w:t>ANTS_LIST</w:t>
      </w:r>
      <w:r w:rsidRPr="00CE5328">
        <w:rPr>
          <w:rStyle w:val="p"/>
        </w:rPr>
        <w:t>.</w:t>
      </w:r>
      <w:r w:rsidRPr="00CE5328">
        <w:rPr>
          <w:rStyle w:val="nx"/>
        </w:rPr>
        <w:t>indexOf</w:t>
      </w:r>
      <w:r w:rsidRPr="00CE5328">
        <w:rPr>
          <w:rStyle w:val="p"/>
        </w:rPr>
        <w:t>(</w:t>
      </w:r>
      <w:r w:rsidRPr="00CE5328">
        <w:rPr>
          <w:rStyle w:val="k"/>
          <w:b/>
        </w:rPr>
        <w:t>this</w:t>
      </w:r>
      <w:r w:rsidRPr="00CE5328">
        <w:rPr>
          <w:rStyle w:val="p"/>
        </w:rPr>
        <w:t>);</w:t>
      </w:r>
    </w:p>
    <w:p w14:paraId="03F853E7" w14:textId="77777777" w:rsidR="004C6AA5" w:rsidRPr="00CE5328" w:rsidRDefault="004C6AA5" w:rsidP="004C6AA5">
      <w:pPr>
        <w:pStyle w:val="Codeblock"/>
      </w:pPr>
      <w:r w:rsidRPr="00CE5328">
        <w:t xml:space="preserve">    </w:t>
      </w:r>
      <w:r w:rsidRPr="00CE5328">
        <w:rPr>
          <w:rStyle w:val="nx"/>
        </w:rPr>
        <w:t>ANTS_LIST</w:t>
      </w:r>
      <w:r w:rsidRPr="00CE5328">
        <w:rPr>
          <w:rStyle w:val="p"/>
        </w:rPr>
        <w:t>.</w:t>
      </w:r>
      <w:r w:rsidRPr="00CE5328">
        <w:rPr>
          <w:rStyle w:val="nx"/>
        </w:rPr>
        <w:t>splice</w:t>
      </w:r>
      <w:r w:rsidRPr="00CE5328">
        <w:rPr>
          <w:rStyle w:val="p"/>
        </w:rPr>
        <w:t>(</w:t>
      </w:r>
      <w:r w:rsidRPr="00CE5328">
        <w:rPr>
          <w:rStyle w:val="nx"/>
        </w:rPr>
        <w:t>index</w:t>
      </w:r>
      <w:r w:rsidRPr="00CE5328">
        <w:rPr>
          <w:rStyle w:val="p"/>
        </w:rPr>
        <w:t>,</w:t>
      </w:r>
      <w:r w:rsidRPr="00CE5328">
        <w:t xml:space="preserve"> </w:t>
      </w:r>
      <w:r w:rsidRPr="00CE5328">
        <w:rPr>
          <w:rStyle w:val="mi"/>
          <w:color w:val="0086B3"/>
        </w:rPr>
        <w:t>1</w:t>
      </w:r>
      <w:r w:rsidRPr="00CE5328">
        <w:rPr>
          <w:rStyle w:val="p"/>
        </w:rPr>
        <w:t>);</w:t>
      </w:r>
    </w:p>
    <w:p w14:paraId="68B77DDC" w14:textId="77777777" w:rsidR="004C6AA5" w:rsidRPr="00CE5328" w:rsidRDefault="004C6AA5" w:rsidP="004C6AA5">
      <w:pPr>
        <w:pStyle w:val="Codeblock"/>
      </w:pPr>
      <w:r w:rsidRPr="00CE5328">
        <w:t xml:space="preserve">    </w:t>
      </w:r>
      <w:r w:rsidRPr="00CE5328">
        <w:rPr>
          <w:rStyle w:val="kd"/>
          <w:rFonts w:eastAsiaTheme="majorEastAsia"/>
          <w:b/>
        </w:rPr>
        <w:t>var</w:t>
      </w:r>
      <w:r w:rsidRPr="00CE5328">
        <w:t xml:space="preserve"> </w:t>
      </w:r>
      <w:r w:rsidRPr="00CE5328">
        <w:rPr>
          <w:rStyle w:val="nx"/>
        </w:rPr>
        <w:t>index</w:t>
      </w:r>
      <w:r w:rsidRPr="00CE5328">
        <w:t xml:space="preserve"> </w:t>
      </w:r>
      <w:r w:rsidRPr="00CE5328">
        <w:rPr>
          <w:rStyle w:val="o"/>
        </w:rPr>
        <w:t>=</w:t>
      </w:r>
      <w:r w:rsidRPr="00CE5328">
        <w:t xml:space="preserve"> </w:t>
      </w:r>
      <w:r w:rsidRPr="00CE5328">
        <w:rPr>
          <w:rStyle w:val="k"/>
          <w:b/>
        </w:rPr>
        <w:t>this</w:t>
      </w:r>
      <w:r w:rsidRPr="00CE5328">
        <w:rPr>
          <w:rStyle w:val="p"/>
        </w:rPr>
        <w:t>.</w:t>
      </w:r>
      <w:r w:rsidRPr="00CE5328">
        <w:rPr>
          <w:rStyle w:val="nx"/>
        </w:rPr>
        <w:t>species</w:t>
      </w:r>
      <w:r w:rsidRPr="00CE5328">
        <w:rPr>
          <w:rStyle w:val="p"/>
        </w:rPr>
        <w:t>.</w:t>
      </w:r>
      <w:r w:rsidRPr="00CE5328">
        <w:rPr>
          <w:rStyle w:val="nx"/>
        </w:rPr>
        <w:t>ants</w:t>
      </w:r>
      <w:r w:rsidRPr="00CE5328">
        <w:rPr>
          <w:rStyle w:val="p"/>
        </w:rPr>
        <w:t>.</w:t>
      </w:r>
      <w:r w:rsidRPr="00CE5328">
        <w:rPr>
          <w:rStyle w:val="nx"/>
        </w:rPr>
        <w:t>indexOf</w:t>
      </w:r>
      <w:r w:rsidRPr="00CE5328">
        <w:rPr>
          <w:rStyle w:val="p"/>
        </w:rPr>
        <w:t>(</w:t>
      </w:r>
      <w:r w:rsidRPr="00CE5328">
        <w:rPr>
          <w:rStyle w:val="k"/>
          <w:b/>
        </w:rPr>
        <w:t>this</w:t>
      </w:r>
      <w:r w:rsidRPr="00CE5328">
        <w:rPr>
          <w:rStyle w:val="p"/>
        </w:rPr>
        <w:t>);</w:t>
      </w:r>
    </w:p>
    <w:p w14:paraId="626462EC" w14:textId="77777777" w:rsidR="004C6AA5" w:rsidRPr="00CE5328" w:rsidRDefault="004C6AA5" w:rsidP="004C6AA5">
      <w:pPr>
        <w:pStyle w:val="Codeblock"/>
      </w:pPr>
      <w:r w:rsidRPr="00CE5328">
        <w:t xml:space="preserve">    </w:t>
      </w:r>
      <w:r w:rsidRPr="00CE5328">
        <w:rPr>
          <w:rStyle w:val="k"/>
          <w:b/>
        </w:rPr>
        <w:t>this</w:t>
      </w:r>
      <w:r w:rsidRPr="00CE5328">
        <w:rPr>
          <w:rStyle w:val="p"/>
        </w:rPr>
        <w:t>.</w:t>
      </w:r>
      <w:r w:rsidRPr="00CE5328">
        <w:rPr>
          <w:rStyle w:val="nx"/>
        </w:rPr>
        <w:t>species</w:t>
      </w:r>
      <w:r w:rsidRPr="00CE5328">
        <w:rPr>
          <w:rStyle w:val="p"/>
        </w:rPr>
        <w:t>.</w:t>
      </w:r>
      <w:r w:rsidRPr="00CE5328">
        <w:rPr>
          <w:rStyle w:val="nx"/>
        </w:rPr>
        <w:t>ants</w:t>
      </w:r>
      <w:r w:rsidRPr="00CE5328">
        <w:rPr>
          <w:rStyle w:val="p"/>
        </w:rPr>
        <w:t>.</w:t>
      </w:r>
      <w:r w:rsidRPr="00CE5328">
        <w:rPr>
          <w:rStyle w:val="nx"/>
        </w:rPr>
        <w:t>splice</w:t>
      </w:r>
      <w:r w:rsidRPr="00CE5328">
        <w:rPr>
          <w:rStyle w:val="p"/>
        </w:rPr>
        <w:t>(</w:t>
      </w:r>
      <w:r w:rsidRPr="00CE5328">
        <w:rPr>
          <w:rStyle w:val="nx"/>
        </w:rPr>
        <w:t>index</w:t>
      </w:r>
      <w:r w:rsidRPr="00CE5328">
        <w:rPr>
          <w:rStyle w:val="p"/>
        </w:rPr>
        <w:t>,</w:t>
      </w:r>
      <w:r w:rsidRPr="00CE5328">
        <w:t xml:space="preserve"> </w:t>
      </w:r>
      <w:r w:rsidRPr="00CE5328">
        <w:rPr>
          <w:rStyle w:val="mi"/>
          <w:color w:val="0086B3"/>
        </w:rPr>
        <w:t>1</w:t>
      </w:r>
      <w:r w:rsidRPr="00CE5328">
        <w:rPr>
          <w:rStyle w:val="p"/>
        </w:rPr>
        <w:t>);</w:t>
      </w:r>
    </w:p>
    <w:p w14:paraId="4033D731" w14:textId="77777777" w:rsidR="004C6AA5" w:rsidRPr="00CE5328" w:rsidRDefault="004C6AA5" w:rsidP="004C6AA5">
      <w:pPr>
        <w:pStyle w:val="Codeblock"/>
      </w:pPr>
      <w:r w:rsidRPr="00CE5328">
        <w:t xml:space="preserve">    </w:t>
      </w:r>
      <w:r w:rsidRPr="00CE5328">
        <w:rPr>
          <w:rStyle w:val="k"/>
          <w:b/>
        </w:rPr>
        <w:t>this</w:t>
      </w:r>
      <w:r w:rsidRPr="00CE5328">
        <w:rPr>
          <w:rStyle w:val="p"/>
        </w:rPr>
        <w:t>.</w:t>
      </w:r>
      <w:r w:rsidRPr="00CE5328">
        <w:rPr>
          <w:rStyle w:val="nx"/>
        </w:rPr>
        <w:t>alive</w:t>
      </w:r>
      <w:r w:rsidRPr="00CE5328">
        <w:t xml:space="preserve"> </w:t>
      </w:r>
      <w:r w:rsidRPr="00CE5328">
        <w:rPr>
          <w:rStyle w:val="o"/>
        </w:rPr>
        <w:t>=</w:t>
      </w:r>
      <w:r w:rsidRPr="00CE5328">
        <w:t xml:space="preserve"> </w:t>
      </w:r>
      <w:r w:rsidRPr="00CE5328">
        <w:rPr>
          <w:rStyle w:val="kc"/>
        </w:rPr>
        <w:t>false</w:t>
      </w:r>
      <w:r w:rsidRPr="00CE5328">
        <w:rPr>
          <w:rStyle w:val="p"/>
        </w:rPr>
        <w:t>;</w:t>
      </w:r>
    </w:p>
    <w:p w14:paraId="1FD35C61" w14:textId="77777777" w:rsidR="004C6AA5" w:rsidRPr="00CE5328" w:rsidRDefault="004C6AA5" w:rsidP="004C6AA5">
      <w:pPr>
        <w:pStyle w:val="Codeblock"/>
      </w:pPr>
      <w:r w:rsidRPr="00CE5328">
        <w:rPr>
          <w:rStyle w:val="p"/>
        </w:rPr>
        <w:t>};</w:t>
      </w:r>
    </w:p>
    <w:p w14:paraId="08854273" w14:textId="77777777" w:rsidR="001F69CE" w:rsidRDefault="001F69CE" w:rsidP="00FD1277">
      <w:pPr>
        <w:spacing w:line="276" w:lineRule="auto"/>
      </w:pPr>
      <w:r>
        <w:t xml:space="preserve">The point of the function is to stop the simulation displaying an object and also remove all references to an object so that garbage collections will destroy the object. To stop an object from being displayed it must not be added to the map, this is the purpose of </w:t>
      </w:r>
      <w:r w:rsidRPr="00942101">
        <w:rPr>
          <w:rStyle w:val="CodeinlineChar"/>
          <w:b/>
        </w:rPr>
        <w:t>this</w:t>
      </w:r>
      <w:r w:rsidRPr="00CE5328">
        <w:rPr>
          <w:rStyle w:val="CodeinlineChar"/>
        </w:rPr>
        <w:t>.alive = false;</w:t>
      </w:r>
      <w:r>
        <w:t xml:space="preserve"> and </w:t>
      </w:r>
      <w:r w:rsidRPr="00942101">
        <w:rPr>
          <w:rStyle w:val="CodeinlineChar"/>
          <w:b/>
        </w:rPr>
        <w:t>if</w:t>
      </w:r>
      <w:r w:rsidRPr="00CE5328">
        <w:rPr>
          <w:rStyle w:val="CodeinlineChar"/>
        </w:rPr>
        <w:t xml:space="preserve"> (</w:t>
      </w:r>
      <w:r w:rsidRPr="00942101">
        <w:rPr>
          <w:rStyle w:val="CodeinlineChar"/>
          <w:b/>
        </w:rPr>
        <w:t>!this</w:t>
      </w:r>
      <w:r w:rsidRPr="00CE5328">
        <w:rPr>
          <w:rStyle w:val="CodeinlineChar"/>
        </w:rPr>
        <w:t xml:space="preserve">.alive) </w:t>
      </w:r>
      <w:r w:rsidRPr="00942101">
        <w:rPr>
          <w:rStyle w:val="CodeinlineChar"/>
          <w:b/>
        </w:rPr>
        <w:t>return</w:t>
      </w:r>
      <w:r w:rsidRPr="00CE5328">
        <w:rPr>
          <w:rStyle w:val="CodeinlineChar"/>
        </w:rPr>
        <w:t xml:space="preserve"> void(0);</w:t>
      </w:r>
      <w:r>
        <w:t xml:space="preserve"> which will stop the object being re added to the map after removal.</w:t>
      </w:r>
    </w:p>
    <w:p w14:paraId="7B52EF18" w14:textId="77777777" w:rsidR="001F69CE" w:rsidRPr="00CE5328" w:rsidRDefault="001F69CE" w:rsidP="00FD1277">
      <w:pPr>
        <w:spacing w:line="276" w:lineRule="auto"/>
      </w:pPr>
      <w:r>
        <w:t xml:space="preserve">To stop the object updating its references must be removed, all ants are stored in </w:t>
      </w:r>
      <w:r w:rsidRPr="00CE5328">
        <w:rPr>
          <w:rStyle w:val="CodeinlineChar"/>
        </w:rPr>
        <w:t>ANTS_LIST</w:t>
      </w:r>
      <w:r>
        <w:t xml:space="preserve"> (</w:t>
      </w:r>
      <w:r w:rsidRPr="00722C2C">
        <w:rPr>
          <w:i/>
        </w:rPr>
        <w:t>Note</w:t>
      </w:r>
      <w:r>
        <w:t xml:space="preserve">: both food and pheromones are stored directly on the map), ants must also be removed from </w:t>
      </w:r>
      <w:r w:rsidRPr="00942101">
        <w:rPr>
          <w:rStyle w:val="CodeinlineChar"/>
          <w:b/>
        </w:rPr>
        <w:t>this</w:t>
      </w:r>
      <w:r w:rsidRPr="00CE5328">
        <w:rPr>
          <w:rStyle w:val="CodeinlineChar"/>
        </w:rPr>
        <w:t>.species.ants</w:t>
      </w:r>
      <w:r>
        <w:t xml:space="preserve"> so that the spe</w:t>
      </w:r>
      <w:r w:rsidR="00070A52">
        <w:t xml:space="preserve">cies has an accurate number of </w:t>
      </w:r>
      <w:r>
        <w:t>live ants.</w:t>
      </w:r>
    </w:p>
    <w:p w14:paraId="37AB6A33" w14:textId="77777777" w:rsidR="001F69CE" w:rsidRDefault="001F69CE" w:rsidP="00FD1277">
      <w:pPr>
        <w:pStyle w:val="Heading3"/>
        <w:spacing w:after="240" w:line="276" w:lineRule="auto"/>
      </w:pPr>
      <w:bookmarkStart w:id="173" w:name="_Toc383185622"/>
      <w:r>
        <w:t>Food vs. Health</w:t>
      </w:r>
      <w:bookmarkEnd w:id="173"/>
    </w:p>
    <w:p w14:paraId="4615F161" w14:textId="77777777" w:rsidR="001F69CE" w:rsidRDefault="001F69CE" w:rsidP="00FD1277">
      <w:pPr>
        <w:spacing w:after="240" w:line="276" w:lineRule="auto"/>
      </w:pPr>
      <w:r w:rsidRPr="00CE5328">
        <w:t xml:space="preserve">Food on the map contains different amounts of food, when a worker ant collects food it takes a certain amount of food from a food piece and adds it to </w:t>
      </w:r>
      <w:r w:rsidRPr="00942101">
        <w:rPr>
          <w:rStyle w:val="CodeinlineChar"/>
          <w:b/>
        </w:rPr>
        <w:t>this</w:t>
      </w:r>
      <w:r w:rsidRPr="00CE5328">
        <w:rPr>
          <w:rStyle w:val="CodeinlineChar"/>
        </w:rPr>
        <w:t>.carrying</w:t>
      </w:r>
      <w:r w:rsidRPr="00CE5328">
        <w:t xml:space="preserve">. A single amount of food is worth a certain amount of health, this amount is determined by </w:t>
      </w:r>
      <w:r w:rsidRPr="00CE5328">
        <w:rPr>
          <w:rStyle w:val="CodeinlineChar"/>
        </w:rPr>
        <w:t>FOOD_HEALTH_RATIO</w:t>
      </w:r>
      <w:r w:rsidRPr="00CE5328">
        <w:t xml:space="preserve">. So if a worker eats one piece of food its health will increase by </w:t>
      </w:r>
      <w:r w:rsidRPr="00CE5328">
        <w:rPr>
          <w:rStyle w:val="CodeinlineChar"/>
        </w:rPr>
        <w:t>FOOD_HEALTH_RATIO</w:t>
      </w:r>
      <w:r w:rsidRPr="00CE5328">
        <w:t>.</w:t>
      </w:r>
      <w:r>
        <w:t xml:space="preserve"> So food is collected by worker ants from the map and converted into health.</w:t>
      </w:r>
    </w:p>
    <w:p w14:paraId="52DA01AF" w14:textId="77777777" w:rsidR="001F69CE" w:rsidRDefault="001F69CE" w:rsidP="00FD1277">
      <w:pPr>
        <w:pStyle w:val="Heading3"/>
        <w:spacing w:after="240" w:line="276" w:lineRule="auto"/>
      </w:pPr>
      <w:bookmarkStart w:id="174" w:name="_Toc383185623"/>
      <w:r>
        <w:t>Nest reproducing health</w:t>
      </w:r>
      <w:bookmarkEnd w:id="174"/>
    </w:p>
    <w:p w14:paraId="107F828D" w14:textId="77777777" w:rsidR="001F69CE" w:rsidRDefault="006F1A97" w:rsidP="00FD1277">
      <w:pPr>
        <w:spacing w:line="276" w:lineRule="auto"/>
      </w:pPr>
      <w:r w:rsidRPr="00CE5328">
        <w:t xml:space="preserve">Species have a specific health cost depending on how favourable </w:t>
      </w:r>
      <w:proofErr w:type="gramStart"/>
      <w:r w:rsidRPr="00CE5328">
        <w:t>a specie</w:t>
      </w:r>
      <w:r>
        <w:t>'</w:t>
      </w:r>
      <w:r w:rsidRPr="00CE5328">
        <w:t>s</w:t>
      </w:r>
      <w:proofErr w:type="gramEnd"/>
      <w:r w:rsidRPr="00CE5328">
        <w:t xml:space="preserve"> characteristic</w:t>
      </w:r>
      <w:r>
        <w:t>s</w:t>
      </w:r>
      <w:r w:rsidRPr="00CE5328">
        <w:t xml:space="preserve"> are. </w:t>
      </w:r>
      <w:r w:rsidR="001F69CE" w:rsidRPr="00CE5328">
        <w:t>Ants also required a specific amount of health to be created (this is a characteristic of their species). When a nest creates an ant, the ant will be born with an amount of starting health, this value is the amount of h</w:t>
      </w:r>
      <w:r w:rsidR="001F69CE">
        <w:t>ealth needed to create the ant minus</w:t>
      </w:r>
      <w:r w:rsidR="001F69CE" w:rsidRPr="00CE5328">
        <w:t xml:space="preserve"> the cost the species.</w:t>
      </w:r>
    </w:p>
    <w:p w14:paraId="06C004E3" w14:textId="77777777" w:rsidR="001F69CE" w:rsidRDefault="001F69CE" w:rsidP="00FD1277">
      <w:pPr>
        <w:pStyle w:val="Heading3"/>
        <w:spacing w:after="240" w:line="276" w:lineRule="auto"/>
      </w:pPr>
      <w:bookmarkStart w:id="175" w:name="_Toc383185624"/>
      <w:r>
        <w:t>The reproduce function</w:t>
      </w:r>
      <w:bookmarkEnd w:id="175"/>
    </w:p>
    <w:p w14:paraId="0F882BA5" w14:textId="77777777" w:rsidR="001F69CE" w:rsidRDefault="001F69CE" w:rsidP="00FD1277">
      <w:pPr>
        <w:spacing w:line="276" w:lineRule="auto"/>
      </w:pPr>
      <w:r w:rsidRPr="00CE5328">
        <w:t>The reproduce function is implemented in the species class. It determines which type of ant to create.</w:t>
      </w:r>
    </w:p>
    <w:p w14:paraId="75FF0EBD" w14:textId="77777777" w:rsidR="001F69CE" w:rsidRPr="00CE5328" w:rsidRDefault="001F69CE" w:rsidP="00FD1277">
      <w:pPr>
        <w:spacing w:line="276" w:lineRule="auto"/>
      </w:pPr>
      <w:r w:rsidRPr="008F0969">
        <w:rPr>
          <w:i/>
        </w:rPr>
        <w:t>Note</w:t>
      </w:r>
      <w:r>
        <w:t>: A flowchart of this algorithm can be found in the algorithms section in design. No major differences exist between the flowchart and the implemented code.</w:t>
      </w:r>
    </w:p>
    <w:p w14:paraId="72C8A4D5" w14:textId="77777777" w:rsidR="004C6AA5" w:rsidRDefault="004C6AA5" w:rsidP="004C6AA5">
      <w:pPr>
        <w:pStyle w:val="Codeblock"/>
      </w:pPr>
      <w:r>
        <w:rPr>
          <w:rStyle w:val="nx"/>
        </w:rPr>
        <w:t>Nest</w:t>
      </w:r>
      <w:r>
        <w:rPr>
          <w:rStyle w:val="p"/>
        </w:rPr>
        <w:t>.</w:t>
      </w:r>
      <w:r>
        <w:rPr>
          <w:rStyle w:val="nx"/>
        </w:rPr>
        <w:t>prototype</w:t>
      </w:r>
      <w:r>
        <w:rPr>
          <w:rStyle w:val="p"/>
        </w:rPr>
        <w:t>.</w:t>
      </w:r>
      <w:r>
        <w:rPr>
          <w:rStyle w:val="nx"/>
        </w:rPr>
        <w:t>reproduce</w:t>
      </w:r>
      <w:r>
        <w:t xml:space="preserve"> </w:t>
      </w:r>
      <w:r>
        <w:rPr>
          <w:rStyle w:val="o"/>
          <w:b/>
          <w:bCs/>
        </w:rPr>
        <w:t>=</w:t>
      </w:r>
      <w:r>
        <w:t xml:space="preserve"> </w:t>
      </w:r>
      <w:r>
        <w:rPr>
          <w:rStyle w:val="kd"/>
          <w:rFonts w:eastAsiaTheme="majorEastAsia"/>
          <w:b/>
          <w:bCs/>
        </w:rPr>
        <w:t>function</w:t>
      </w:r>
      <w:r>
        <w:rPr>
          <w:rStyle w:val="p"/>
        </w:rPr>
        <w:t>()</w:t>
      </w:r>
      <w:r>
        <w:t xml:space="preserve"> </w:t>
      </w:r>
      <w:r>
        <w:rPr>
          <w:rStyle w:val="p"/>
        </w:rPr>
        <w:t>{</w:t>
      </w:r>
    </w:p>
    <w:p w14:paraId="166868BB" w14:textId="77777777" w:rsidR="004C6AA5" w:rsidRDefault="004C6AA5" w:rsidP="004C6AA5">
      <w:pPr>
        <w:pStyle w:val="Codeblock"/>
      </w:pPr>
      <w:r>
        <w:t xml:space="preserve">    </w:t>
      </w:r>
      <w:r>
        <w:rPr>
          <w:rStyle w:val="kd"/>
          <w:rFonts w:eastAsiaTheme="majorEastAsia"/>
          <w:b/>
          <w:bCs/>
        </w:rPr>
        <w:t>var</w:t>
      </w:r>
      <w:r>
        <w:t xml:space="preserve"> </w:t>
      </w:r>
      <w:r>
        <w:rPr>
          <w:rStyle w:val="nx"/>
        </w:rPr>
        <w:t>prob</w:t>
      </w:r>
      <w:r>
        <w:t xml:space="preserve"> </w:t>
      </w:r>
      <w:r>
        <w:rPr>
          <w:rStyle w:val="o"/>
          <w:b/>
          <w:bCs/>
        </w:rPr>
        <w:t>=</w:t>
      </w:r>
      <w:r>
        <w:t xml:space="preserve"> </w:t>
      </w:r>
      <w:r>
        <w:rPr>
          <w:rStyle w:val="nb"/>
          <w:color w:val="0086B3"/>
        </w:rPr>
        <w:t>Math</w:t>
      </w:r>
      <w:r>
        <w:rPr>
          <w:rStyle w:val="p"/>
        </w:rPr>
        <w:t>.</w:t>
      </w:r>
      <w:r>
        <w:rPr>
          <w:rStyle w:val="nx"/>
        </w:rPr>
        <w:t>random</w:t>
      </w:r>
      <w:r>
        <w:rPr>
          <w:rStyle w:val="p"/>
        </w:rPr>
        <w:t>();</w:t>
      </w:r>
    </w:p>
    <w:p w14:paraId="3E86903F" w14:textId="77777777" w:rsidR="004C6AA5" w:rsidRDefault="004C6AA5" w:rsidP="004C6AA5">
      <w:pPr>
        <w:pStyle w:val="Codeblock"/>
      </w:pPr>
    </w:p>
    <w:p w14:paraId="4B589136" w14:textId="77777777" w:rsidR="004C6AA5" w:rsidRDefault="004C6AA5" w:rsidP="004C6AA5">
      <w:pPr>
        <w:pStyle w:val="Codeblock"/>
      </w:pPr>
      <w:r>
        <w:t xml:space="preserve">    </w:t>
      </w:r>
      <w:r>
        <w:rPr>
          <w:rStyle w:val="kd"/>
          <w:rFonts w:eastAsiaTheme="majorEastAsia"/>
          <w:b/>
          <w:bCs/>
        </w:rPr>
        <w:t>var</w:t>
      </w:r>
      <w:r>
        <w:t xml:space="preserve"> </w:t>
      </w:r>
      <w:r>
        <w:rPr>
          <w:rStyle w:val="nx"/>
        </w:rPr>
        <w:t>chars</w:t>
      </w:r>
      <w:r>
        <w:t xml:space="preserve"> </w:t>
      </w:r>
      <w:r>
        <w:rPr>
          <w:rStyle w:val="o"/>
          <w:b/>
          <w:bCs/>
        </w:rPr>
        <w:t>=</w:t>
      </w:r>
      <w:r>
        <w:t xml:space="preserve"> </w:t>
      </w:r>
      <w:r>
        <w:rPr>
          <w:rStyle w:val="k"/>
          <w:b/>
          <w:bCs/>
        </w:rPr>
        <w:t>this</w:t>
      </w:r>
      <w:r>
        <w:rPr>
          <w:rStyle w:val="p"/>
        </w:rPr>
        <w:t>.</w:t>
      </w:r>
      <w:r>
        <w:rPr>
          <w:rStyle w:val="nx"/>
        </w:rPr>
        <w:t>species</w:t>
      </w:r>
      <w:r>
        <w:rPr>
          <w:rStyle w:val="p"/>
        </w:rPr>
        <w:t>.</w:t>
      </w:r>
      <w:r>
        <w:rPr>
          <w:rStyle w:val="nx"/>
        </w:rPr>
        <w:t>chars</w:t>
      </w:r>
      <w:r>
        <w:rPr>
          <w:rStyle w:val="p"/>
        </w:rPr>
        <w:t>;</w:t>
      </w:r>
    </w:p>
    <w:p w14:paraId="1FC793AB" w14:textId="77777777" w:rsidR="004C6AA5" w:rsidRDefault="004C6AA5" w:rsidP="004C6AA5">
      <w:pPr>
        <w:pStyle w:val="Codeblock"/>
      </w:pPr>
    </w:p>
    <w:p w14:paraId="4678D2CC" w14:textId="77777777" w:rsidR="004C6AA5" w:rsidRDefault="004C6AA5" w:rsidP="004C6AA5">
      <w:pPr>
        <w:pStyle w:val="Codeblock"/>
      </w:pPr>
      <w:r>
        <w:t xml:space="preserve">    </w:t>
      </w:r>
      <w:r>
        <w:rPr>
          <w:rStyle w:val="c1"/>
          <w:i/>
          <w:iCs/>
          <w:color w:val="999988"/>
        </w:rPr>
        <w:t>// Normalize probabilities and then sort into ascending order</w:t>
      </w:r>
    </w:p>
    <w:p w14:paraId="243BC77C" w14:textId="77777777" w:rsidR="004C6AA5" w:rsidRDefault="004C6AA5" w:rsidP="004C6AA5">
      <w:pPr>
        <w:pStyle w:val="Codeblock"/>
      </w:pPr>
      <w:r>
        <w:t xml:space="preserve">    </w:t>
      </w:r>
      <w:r>
        <w:rPr>
          <w:rStyle w:val="kd"/>
          <w:rFonts w:eastAsiaTheme="majorEastAsia"/>
          <w:b/>
          <w:bCs/>
        </w:rPr>
        <w:t>var</w:t>
      </w:r>
      <w:r>
        <w:t xml:space="preserve"> </w:t>
      </w:r>
      <w:r>
        <w:rPr>
          <w:rStyle w:val="nx"/>
        </w:rPr>
        <w:t>sum</w:t>
      </w:r>
      <w:r>
        <w:t xml:space="preserve"> </w:t>
      </w:r>
      <w:r>
        <w:rPr>
          <w:rStyle w:val="o"/>
          <w:b/>
          <w:bCs/>
        </w:rPr>
        <w:t>=</w:t>
      </w:r>
      <w:r>
        <w:t xml:space="preserve"> </w:t>
      </w:r>
      <w:r>
        <w:rPr>
          <w:rStyle w:val="nx"/>
        </w:rPr>
        <w:t>chars</w:t>
      </w:r>
      <w:r>
        <w:rPr>
          <w:rStyle w:val="p"/>
        </w:rPr>
        <w:t>.</w:t>
      </w:r>
      <w:r>
        <w:rPr>
          <w:rStyle w:val="nx"/>
        </w:rPr>
        <w:t>reproductionQueenProb</w:t>
      </w:r>
      <w:r>
        <w:t xml:space="preserve"> </w:t>
      </w:r>
      <w:r>
        <w:rPr>
          <w:rStyle w:val="o"/>
          <w:b/>
          <w:bCs/>
        </w:rPr>
        <w:t>+</w:t>
      </w:r>
      <w:r>
        <w:t xml:space="preserve"> </w:t>
      </w:r>
      <w:r>
        <w:rPr>
          <w:rStyle w:val="nx"/>
        </w:rPr>
        <w:t>chars</w:t>
      </w:r>
      <w:r>
        <w:rPr>
          <w:rStyle w:val="p"/>
        </w:rPr>
        <w:t>.</w:t>
      </w:r>
      <w:r>
        <w:rPr>
          <w:rStyle w:val="nx"/>
        </w:rPr>
        <w:t>reproductionSoldierProb</w:t>
      </w:r>
      <w:r>
        <w:t xml:space="preserve"> </w:t>
      </w:r>
      <w:r>
        <w:rPr>
          <w:rStyle w:val="o"/>
          <w:b/>
          <w:bCs/>
        </w:rPr>
        <w:t>+</w:t>
      </w:r>
      <w:r>
        <w:t xml:space="preserve"> </w:t>
      </w:r>
    </w:p>
    <w:p w14:paraId="24609EB0" w14:textId="77777777" w:rsidR="004C6AA5" w:rsidRDefault="004C6AA5" w:rsidP="004C6AA5">
      <w:pPr>
        <w:pStyle w:val="Codeblock"/>
      </w:pPr>
      <w:r>
        <w:t xml:space="preserve">                </w:t>
      </w:r>
      <w:r>
        <w:rPr>
          <w:rStyle w:val="nx"/>
        </w:rPr>
        <w:t>chars</w:t>
      </w:r>
      <w:r>
        <w:rPr>
          <w:rStyle w:val="p"/>
        </w:rPr>
        <w:t>.</w:t>
      </w:r>
      <w:r>
        <w:rPr>
          <w:rStyle w:val="nx"/>
        </w:rPr>
        <w:t>reproductionWorkerProb</w:t>
      </w:r>
      <w:r>
        <w:rPr>
          <w:rStyle w:val="p"/>
        </w:rPr>
        <w:t>;</w:t>
      </w:r>
    </w:p>
    <w:p w14:paraId="29B49A15" w14:textId="77777777" w:rsidR="004C6AA5" w:rsidRDefault="004C6AA5" w:rsidP="004C6AA5">
      <w:pPr>
        <w:pStyle w:val="Codeblock"/>
      </w:pPr>
      <w:r>
        <w:t xml:space="preserve">    </w:t>
      </w:r>
      <w:r>
        <w:rPr>
          <w:rStyle w:val="kd"/>
          <w:rFonts w:eastAsiaTheme="majorEastAsia"/>
          <w:b/>
          <w:bCs/>
        </w:rPr>
        <w:t>var</w:t>
      </w:r>
      <w:r>
        <w:t xml:space="preserve"> </w:t>
      </w:r>
      <w:r>
        <w:rPr>
          <w:rStyle w:val="nx"/>
        </w:rPr>
        <w:t>queenProb</w:t>
      </w:r>
      <w:r>
        <w:t xml:space="preserve"> </w:t>
      </w:r>
      <w:r>
        <w:rPr>
          <w:rStyle w:val="o"/>
          <w:b/>
          <w:bCs/>
        </w:rPr>
        <w:t>=</w:t>
      </w:r>
      <w:r>
        <w:t xml:space="preserve"> </w:t>
      </w:r>
      <w:r>
        <w:rPr>
          <w:rStyle w:val="nx"/>
        </w:rPr>
        <w:t>chars</w:t>
      </w:r>
      <w:r>
        <w:rPr>
          <w:rStyle w:val="p"/>
        </w:rPr>
        <w:t>.</w:t>
      </w:r>
      <w:r>
        <w:rPr>
          <w:rStyle w:val="nx"/>
        </w:rPr>
        <w:t>reproductionQueenProb</w:t>
      </w:r>
      <w:r>
        <w:t xml:space="preserve"> </w:t>
      </w:r>
      <w:r>
        <w:rPr>
          <w:rStyle w:val="o"/>
          <w:b/>
          <w:bCs/>
        </w:rPr>
        <w:t>/</w:t>
      </w:r>
      <w:r>
        <w:t xml:space="preserve"> </w:t>
      </w:r>
      <w:r>
        <w:rPr>
          <w:rStyle w:val="nx"/>
        </w:rPr>
        <w:t>sum</w:t>
      </w:r>
      <w:r>
        <w:rPr>
          <w:rStyle w:val="p"/>
        </w:rPr>
        <w:t>;</w:t>
      </w:r>
    </w:p>
    <w:p w14:paraId="1087F0CC" w14:textId="77777777" w:rsidR="004C6AA5" w:rsidRDefault="004C6AA5" w:rsidP="004C6AA5">
      <w:pPr>
        <w:pStyle w:val="Codeblock"/>
      </w:pPr>
      <w:r>
        <w:t xml:space="preserve">    </w:t>
      </w:r>
      <w:r>
        <w:rPr>
          <w:rStyle w:val="kd"/>
          <w:rFonts w:eastAsiaTheme="majorEastAsia"/>
          <w:b/>
          <w:bCs/>
        </w:rPr>
        <w:t>var</w:t>
      </w:r>
      <w:r>
        <w:t xml:space="preserve"> </w:t>
      </w:r>
      <w:r>
        <w:rPr>
          <w:rStyle w:val="nx"/>
        </w:rPr>
        <w:t>soldierProb</w:t>
      </w:r>
      <w:r>
        <w:t xml:space="preserve"> </w:t>
      </w:r>
      <w:r>
        <w:rPr>
          <w:rStyle w:val="o"/>
          <w:b/>
          <w:bCs/>
        </w:rPr>
        <w:t>=</w:t>
      </w:r>
      <w:r>
        <w:t xml:space="preserve"> </w:t>
      </w:r>
      <w:r>
        <w:rPr>
          <w:rStyle w:val="nx"/>
        </w:rPr>
        <w:t>chars</w:t>
      </w:r>
      <w:r>
        <w:rPr>
          <w:rStyle w:val="p"/>
        </w:rPr>
        <w:t>.</w:t>
      </w:r>
      <w:r>
        <w:rPr>
          <w:rStyle w:val="nx"/>
        </w:rPr>
        <w:t>reproductionSoldierProb</w:t>
      </w:r>
      <w:r>
        <w:t xml:space="preserve"> </w:t>
      </w:r>
      <w:r>
        <w:rPr>
          <w:rStyle w:val="o"/>
          <w:b/>
          <w:bCs/>
        </w:rPr>
        <w:t>/</w:t>
      </w:r>
      <w:r>
        <w:t xml:space="preserve"> </w:t>
      </w:r>
      <w:r>
        <w:rPr>
          <w:rStyle w:val="nx"/>
        </w:rPr>
        <w:t>sum</w:t>
      </w:r>
      <w:r>
        <w:rPr>
          <w:rStyle w:val="p"/>
        </w:rPr>
        <w:t>;</w:t>
      </w:r>
    </w:p>
    <w:p w14:paraId="4A2D7B6E" w14:textId="77777777" w:rsidR="004C6AA5" w:rsidRDefault="004C6AA5" w:rsidP="004C6AA5">
      <w:pPr>
        <w:pStyle w:val="Codeblock"/>
      </w:pPr>
      <w:r>
        <w:t xml:space="preserve">    </w:t>
      </w:r>
      <w:r>
        <w:rPr>
          <w:rStyle w:val="kd"/>
          <w:rFonts w:eastAsiaTheme="majorEastAsia"/>
          <w:b/>
          <w:bCs/>
        </w:rPr>
        <w:t>var</w:t>
      </w:r>
      <w:r>
        <w:t xml:space="preserve"> </w:t>
      </w:r>
      <w:r>
        <w:rPr>
          <w:rStyle w:val="nx"/>
        </w:rPr>
        <w:t>workerProb</w:t>
      </w:r>
      <w:r>
        <w:t xml:space="preserve"> </w:t>
      </w:r>
      <w:r>
        <w:rPr>
          <w:rStyle w:val="o"/>
          <w:b/>
          <w:bCs/>
        </w:rPr>
        <w:t>=</w:t>
      </w:r>
      <w:r>
        <w:t xml:space="preserve"> </w:t>
      </w:r>
      <w:r>
        <w:rPr>
          <w:rStyle w:val="nx"/>
        </w:rPr>
        <w:t>chars</w:t>
      </w:r>
      <w:r>
        <w:rPr>
          <w:rStyle w:val="p"/>
        </w:rPr>
        <w:t>.</w:t>
      </w:r>
      <w:r>
        <w:rPr>
          <w:rStyle w:val="nx"/>
        </w:rPr>
        <w:t>reproductionWorkerProb</w:t>
      </w:r>
      <w:r>
        <w:t xml:space="preserve"> </w:t>
      </w:r>
      <w:r>
        <w:rPr>
          <w:rStyle w:val="o"/>
          <w:b/>
          <w:bCs/>
        </w:rPr>
        <w:t>/</w:t>
      </w:r>
      <w:r>
        <w:t xml:space="preserve"> </w:t>
      </w:r>
      <w:r>
        <w:rPr>
          <w:rStyle w:val="nx"/>
        </w:rPr>
        <w:t>sum</w:t>
      </w:r>
      <w:r>
        <w:rPr>
          <w:rStyle w:val="p"/>
        </w:rPr>
        <w:t>;</w:t>
      </w:r>
    </w:p>
    <w:p w14:paraId="4DE50313" w14:textId="77777777" w:rsidR="004C6AA5" w:rsidRDefault="004C6AA5" w:rsidP="004C6AA5">
      <w:pPr>
        <w:pStyle w:val="Codeblock"/>
      </w:pPr>
    </w:p>
    <w:p w14:paraId="65B3E11E" w14:textId="77777777" w:rsidR="004C6AA5" w:rsidRDefault="004C6AA5" w:rsidP="004C6AA5">
      <w:pPr>
        <w:pStyle w:val="Codeblock"/>
      </w:pPr>
      <w:r>
        <w:t xml:space="preserve">    </w:t>
      </w:r>
      <w:r>
        <w:rPr>
          <w:rStyle w:val="kd"/>
          <w:rFonts w:eastAsiaTheme="majorEastAsia"/>
          <w:b/>
          <w:bCs/>
        </w:rPr>
        <w:t>var</w:t>
      </w:r>
      <w:r>
        <w:t xml:space="preserve"> </w:t>
      </w:r>
      <w:r>
        <w:rPr>
          <w:rStyle w:val="nx"/>
        </w:rPr>
        <w:t>ordered</w:t>
      </w:r>
      <w:r>
        <w:t xml:space="preserve"> </w:t>
      </w:r>
      <w:r>
        <w:rPr>
          <w:rStyle w:val="o"/>
          <w:b/>
          <w:bCs/>
        </w:rPr>
        <w:t>=</w:t>
      </w:r>
      <w:r>
        <w:t xml:space="preserve"> </w:t>
      </w:r>
      <w:r>
        <w:rPr>
          <w:rStyle w:val="p"/>
        </w:rPr>
        <w:t>[{</w:t>
      </w:r>
    </w:p>
    <w:p w14:paraId="40D02759" w14:textId="77777777" w:rsidR="004C6AA5" w:rsidRDefault="004C6AA5" w:rsidP="004C6AA5">
      <w:pPr>
        <w:pStyle w:val="Codeblock"/>
      </w:pPr>
      <w:r>
        <w:t xml:space="preserve">        </w:t>
      </w:r>
      <w:r>
        <w:rPr>
          <w:rStyle w:val="nx"/>
        </w:rPr>
        <w:t>prob</w:t>
      </w:r>
      <w:r>
        <w:rPr>
          <w:rStyle w:val="o"/>
          <w:b/>
          <w:bCs/>
        </w:rPr>
        <w:t>:</w:t>
      </w:r>
      <w:r>
        <w:t xml:space="preserve"> </w:t>
      </w:r>
      <w:r>
        <w:rPr>
          <w:rStyle w:val="nx"/>
        </w:rPr>
        <w:t>queenProb</w:t>
      </w:r>
      <w:r>
        <w:rPr>
          <w:rStyle w:val="p"/>
        </w:rPr>
        <w:t>,</w:t>
      </w:r>
    </w:p>
    <w:p w14:paraId="0C8246F2" w14:textId="77777777" w:rsidR="004C6AA5" w:rsidRDefault="004C6AA5" w:rsidP="004C6AA5">
      <w:pPr>
        <w:pStyle w:val="Codeblock"/>
      </w:pPr>
      <w:r>
        <w:t xml:space="preserve">        </w:t>
      </w:r>
      <w:r>
        <w:rPr>
          <w:rStyle w:val="nx"/>
        </w:rPr>
        <w:t>type</w:t>
      </w:r>
      <w:r>
        <w:rPr>
          <w:rStyle w:val="o"/>
          <w:b/>
          <w:bCs/>
        </w:rPr>
        <w:t>:</w:t>
      </w:r>
      <w:r>
        <w:t xml:space="preserve"> </w:t>
      </w:r>
      <w:r>
        <w:rPr>
          <w:rStyle w:val="nx"/>
        </w:rPr>
        <w:t>ANT_TYPE</w:t>
      </w:r>
      <w:r>
        <w:rPr>
          <w:rStyle w:val="p"/>
        </w:rPr>
        <w:t>.</w:t>
      </w:r>
      <w:r>
        <w:rPr>
          <w:rStyle w:val="nx"/>
        </w:rPr>
        <w:t>queen</w:t>
      </w:r>
    </w:p>
    <w:p w14:paraId="7CE85B92" w14:textId="77777777" w:rsidR="004C6AA5" w:rsidRDefault="004C6AA5" w:rsidP="004C6AA5">
      <w:pPr>
        <w:pStyle w:val="Codeblock"/>
      </w:pPr>
      <w:r>
        <w:t xml:space="preserve">    </w:t>
      </w:r>
      <w:r>
        <w:rPr>
          <w:rStyle w:val="p"/>
        </w:rPr>
        <w:t>},</w:t>
      </w:r>
      <w:r>
        <w:t xml:space="preserve"> </w:t>
      </w:r>
      <w:r>
        <w:rPr>
          <w:rStyle w:val="p"/>
        </w:rPr>
        <w:t>{</w:t>
      </w:r>
    </w:p>
    <w:p w14:paraId="790DEFF0" w14:textId="77777777" w:rsidR="004C6AA5" w:rsidRDefault="004C6AA5" w:rsidP="004C6AA5">
      <w:pPr>
        <w:pStyle w:val="Codeblock"/>
      </w:pPr>
      <w:r>
        <w:t xml:space="preserve">        </w:t>
      </w:r>
      <w:r>
        <w:rPr>
          <w:rStyle w:val="nx"/>
        </w:rPr>
        <w:t>prob</w:t>
      </w:r>
      <w:r>
        <w:rPr>
          <w:rStyle w:val="o"/>
          <w:b/>
          <w:bCs/>
        </w:rPr>
        <w:t>:</w:t>
      </w:r>
      <w:r>
        <w:t xml:space="preserve"> </w:t>
      </w:r>
      <w:r>
        <w:rPr>
          <w:rStyle w:val="nx"/>
        </w:rPr>
        <w:t>soldierProb</w:t>
      </w:r>
      <w:r>
        <w:rPr>
          <w:rStyle w:val="p"/>
        </w:rPr>
        <w:t>,</w:t>
      </w:r>
    </w:p>
    <w:p w14:paraId="26BACCCA" w14:textId="77777777" w:rsidR="004C6AA5" w:rsidRDefault="004C6AA5" w:rsidP="004C6AA5">
      <w:pPr>
        <w:pStyle w:val="Codeblock"/>
      </w:pPr>
      <w:r>
        <w:t xml:space="preserve">        </w:t>
      </w:r>
      <w:r>
        <w:rPr>
          <w:rStyle w:val="nx"/>
        </w:rPr>
        <w:t>type</w:t>
      </w:r>
      <w:r>
        <w:rPr>
          <w:rStyle w:val="o"/>
          <w:b/>
          <w:bCs/>
        </w:rPr>
        <w:t>:</w:t>
      </w:r>
      <w:r>
        <w:t xml:space="preserve"> </w:t>
      </w:r>
      <w:r>
        <w:rPr>
          <w:rStyle w:val="nx"/>
        </w:rPr>
        <w:t>ANT_TYPE</w:t>
      </w:r>
      <w:r>
        <w:rPr>
          <w:rStyle w:val="p"/>
        </w:rPr>
        <w:t>.</w:t>
      </w:r>
      <w:r>
        <w:rPr>
          <w:rStyle w:val="nx"/>
        </w:rPr>
        <w:t>soldier</w:t>
      </w:r>
    </w:p>
    <w:p w14:paraId="674F2BEF" w14:textId="77777777" w:rsidR="004C6AA5" w:rsidRDefault="004C6AA5" w:rsidP="004C6AA5">
      <w:pPr>
        <w:pStyle w:val="Codeblock"/>
      </w:pPr>
      <w:r>
        <w:t xml:space="preserve">    </w:t>
      </w:r>
      <w:r>
        <w:rPr>
          <w:rStyle w:val="p"/>
        </w:rPr>
        <w:t>},</w:t>
      </w:r>
      <w:r>
        <w:t xml:space="preserve"> </w:t>
      </w:r>
      <w:r>
        <w:rPr>
          <w:rStyle w:val="p"/>
        </w:rPr>
        <w:t>{</w:t>
      </w:r>
    </w:p>
    <w:p w14:paraId="635565C2" w14:textId="77777777" w:rsidR="004C6AA5" w:rsidRDefault="004C6AA5" w:rsidP="004C6AA5">
      <w:pPr>
        <w:pStyle w:val="Codeblock"/>
      </w:pPr>
      <w:r>
        <w:t xml:space="preserve">        </w:t>
      </w:r>
      <w:r>
        <w:rPr>
          <w:rStyle w:val="nx"/>
        </w:rPr>
        <w:t>prob</w:t>
      </w:r>
      <w:r>
        <w:rPr>
          <w:rStyle w:val="o"/>
          <w:b/>
          <w:bCs/>
        </w:rPr>
        <w:t>:</w:t>
      </w:r>
      <w:r>
        <w:t xml:space="preserve"> </w:t>
      </w:r>
      <w:r>
        <w:rPr>
          <w:rStyle w:val="nx"/>
        </w:rPr>
        <w:t>workerProb</w:t>
      </w:r>
      <w:r>
        <w:rPr>
          <w:rStyle w:val="p"/>
        </w:rPr>
        <w:t>,</w:t>
      </w:r>
    </w:p>
    <w:p w14:paraId="5E2DBFEE" w14:textId="77777777" w:rsidR="004C6AA5" w:rsidRDefault="004C6AA5" w:rsidP="004C6AA5">
      <w:pPr>
        <w:pStyle w:val="Codeblock"/>
      </w:pPr>
      <w:r>
        <w:t xml:space="preserve">        </w:t>
      </w:r>
      <w:r>
        <w:rPr>
          <w:rStyle w:val="nx"/>
        </w:rPr>
        <w:t>type</w:t>
      </w:r>
      <w:r>
        <w:rPr>
          <w:rStyle w:val="o"/>
          <w:b/>
          <w:bCs/>
        </w:rPr>
        <w:t>:</w:t>
      </w:r>
      <w:r>
        <w:t xml:space="preserve"> </w:t>
      </w:r>
      <w:r>
        <w:rPr>
          <w:rStyle w:val="nx"/>
        </w:rPr>
        <w:t>ANT_TYPE</w:t>
      </w:r>
      <w:r>
        <w:rPr>
          <w:rStyle w:val="p"/>
        </w:rPr>
        <w:t>.</w:t>
      </w:r>
      <w:r>
        <w:rPr>
          <w:rStyle w:val="nx"/>
        </w:rPr>
        <w:t>worker</w:t>
      </w:r>
    </w:p>
    <w:p w14:paraId="1C29025A" w14:textId="77777777" w:rsidR="004C6AA5" w:rsidRDefault="004C6AA5" w:rsidP="004C6AA5">
      <w:pPr>
        <w:pStyle w:val="Codeblock"/>
      </w:pPr>
      <w:r>
        <w:t xml:space="preserve">    </w:t>
      </w:r>
      <w:r>
        <w:rPr>
          <w:rStyle w:val="p"/>
        </w:rPr>
        <w:t>}].</w:t>
      </w:r>
      <w:r>
        <w:rPr>
          <w:rStyle w:val="nx"/>
        </w:rPr>
        <w:t>sort</w:t>
      </w:r>
      <w:r>
        <w:rPr>
          <w:rStyle w:val="p"/>
        </w:rPr>
        <w:t>(</w:t>
      </w:r>
      <w:r>
        <w:rPr>
          <w:rStyle w:val="kd"/>
          <w:rFonts w:eastAsiaTheme="majorEastAsia"/>
          <w:b/>
          <w:bCs/>
        </w:rPr>
        <w:t>function</w:t>
      </w:r>
      <w:r>
        <w:rPr>
          <w:rStyle w:val="p"/>
        </w:rPr>
        <w:t>(</w:t>
      </w:r>
      <w:r>
        <w:rPr>
          <w:rStyle w:val="nx"/>
        </w:rPr>
        <w:t>a</w:t>
      </w:r>
      <w:r>
        <w:rPr>
          <w:rStyle w:val="p"/>
        </w:rPr>
        <w:t>,</w:t>
      </w:r>
      <w:r>
        <w:t xml:space="preserve"> </w:t>
      </w:r>
      <w:r>
        <w:rPr>
          <w:rStyle w:val="nx"/>
        </w:rPr>
        <w:t>b</w:t>
      </w:r>
      <w:r>
        <w:rPr>
          <w:rStyle w:val="p"/>
        </w:rPr>
        <w:t>)</w:t>
      </w:r>
      <w:r>
        <w:t xml:space="preserve"> </w:t>
      </w:r>
      <w:r>
        <w:rPr>
          <w:rStyle w:val="p"/>
        </w:rPr>
        <w:t>{</w:t>
      </w:r>
    </w:p>
    <w:p w14:paraId="6C4BF7F5" w14:textId="77777777" w:rsidR="004C6AA5" w:rsidRDefault="004C6AA5" w:rsidP="004C6AA5">
      <w:pPr>
        <w:pStyle w:val="Codeblock"/>
      </w:pPr>
      <w:r>
        <w:t xml:space="preserve">        </w:t>
      </w:r>
      <w:r>
        <w:rPr>
          <w:rStyle w:val="k"/>
          <w:b/>
          <w:bCs/>
        </w:rPr>
        <w:t>return</w:t>
      </w:r>
      <w:r>
        <w:t xml:space="preserve"> </w:t>
      </w:r>
      <w:r>
        <w:rPr>
          <w:rStyle w:val="nx"/>
        </w:rPr>
        <w:t>a</w:t>
      </w:r>
      <w:r>
        <w:rPr>
          <w:rStyle w:val="p"/>
        </w:rPr>
        <w:t>.</w:t>
      </w:r>
      <w:r>
        <w:rPr>
          <w:rStyle w:val="nx"/>
        </w:rPr>
        <w:t>prob</w:t>
      </w:r>
      <w:r>
        <w:t xml:space="preserve"> </w:t>
      </w:r>
      <w:r>
        <w:rPr>
          <w:rStyle w:val="o"/>
          <w:b/>
          <w:bCs/>
        </w:rPr>
        <w:t>-</w:t>
      </w:r>
      <w:r>
        <w:t xml:space="preserve"> </w:t>
      </w:r>
      <w:r>
        <w:rPr>
          <w:rStyle w:val="nx"/>
        </w:rPr>
        <w:t>b</w:t>
      </w:r>
      <w:r>
        <w:rPr>
          <w:rStyle w:val="p"/>
        </w:rPr>
        <w:t>.</w:t>
      </w:r>
      <w:r>
        <w:rPr>
          <w:rStyle w:val="nx"/>
        </w:rPr>
        <w:t>prob</w:t>
      </w:r>
      <w:r>
        <w:rPr>
          <w:rStyle w:val="p"/>
        </w:rPr>
        <w:t>;</w:t>
      </w:r>
    </w:p>
    <w:p w14:paraId="397453DC" w14:textId="77777777" w:rsidR="004C6AA5" w:rsidRDefault="004C6AA5" w:rsidP="004C6AA5">
      <w:pPr>
        <w:pStyle w:val="Codeblock"/>
      </w:pPr>
      <w:r>
        <w:t xml:space="preserve">    </w:t>
      </w:r>
      <w:r>
        <w:rPr>
          <w:rStyle w:val="p"/>
        </w:rPr>
        <w:t>});</w:t>
      </w:r>
      <w:r>
        <w:t xml:space="preserve"> </w:t>
      </w:r>
      <w:r>
        <w:rPr>
          <w:rStyle w:val="c1"/>
          <w:i/>
          <w:iCs/>
          <w:color w:val="999988"/>
        </w:rPr>
        <w:t>// sort min to max</w:t>
      </w:r>
    </w:p>
    <w:p w14:paraId="3EC2014E" w14:textId="77777777" w:rsidR="004C6AA5" w:rsidRDefault="004C6AA5" w:rsidP="004C6AA5">
      <w:pPr>
        <w:pStyle w:val="Codeblock"/>
      </w:pPr>
    </w:p>
    <w:p w14:paraId="33B8D3C5" w14:textId="77777777" w:rsidR="004C6AA5" w:rsidRDefault="004C6AA5" w:rsidP="004C6AA5">
      <w:pPr>
        <w:pStyle w:val="Codeblock"/>
      </w:pPr>
      <w:r>
        <w:t xml:space="preserve">    </w:t>
      </w:r>
      <w:r>
        <w:rPr>
          <w:rStyle w:val="c1"/>
          <w:i/>
          <w:iCs/>
          <w:color w:val="999988"/>
        </w:rPr>
        <w:t>// Determine which outcome occurred</w:t>
      </w:r>
    </w:p>
    <w:p w14:paraId="54A0FC84" w14:textId="77777777" w:rsidR="004C6AA5" w:rsidRDefault="004C6AA5" w:rsidP="004C6AA5">
      <w:pPr>
        <w:pStyle w:val="Codeblock"/>
      </w:pPr>
      <w:r>
        <w:t xml:space="preserve">    </w:t>
      </w:r>
      <w:r>
        <w:rPr>
          <w:rStyle w:val="k"/>
          <w:b/>
          <w:bCs/>
        </w:rPr>
        <w:t>if</w:t>
      </w:r>
      <w:r>
        <w:t xml:space="preserve"> </w:t>
      </w:r>
      <w:r>
        <w:rPr>
          <w:rStyle w:val="p"/>
        </w:rPr>
        <w:t>(</w:t>
      </w:r>
      <w:r>
        <w:rPr>
          <w:rStyle w:val="nx"/>
        </w:rPr>
        <w:t>prob</w:t>
      </w:r>
      <w:r>
        <w:t xml:space="preserve"> </w:t>
      </w:r>
      <w:r>
        <w:rPr>
          <w:rStyle w:val="o"/>
          <w:b/>
          <w:bCs/>
        </w:rPr>
        <w:t>&lt;</w:t>
      </w:r>
      <w:r>
        <w:t xml:space="preserve"> </w:t>
      </w:r>
      <w:r>
        <w:rPr>
          <w:rStyle w:val="nx"/>
        </w:rPr>
        <w:t>ordered</w:t>
      </w:r>
      <w:r>
        <w:rPr>
          <w:rStyle w:val="p"/>
        </w:rPr>
        <w:t>[</w:t>
      </w:r>
      <w:r>
        <w:rPr>
          <w:rStyle w:val="mi"/>
          <w:color w:val="009999"/>
        </w:rPr>
        <w:t>0</w:t>
      </w:r>
      <w:r>
        <w:rPr>
          <w:rStyle w:val="p"/>
        </w:rPr>
        <w:t>].</w:t>
      </w:r>
      <w:r>
        <w:rPr>
          <w:rStyle w:val="nx"/>
        </w:rPr>
        <w:t>prob</w:t>
      </w:r>
      <w:r>
        <w:t xml:space="preserve"> </w:t>
      </w:r>
      <w:r>
        <w:rPr>
          <w:rStyle w:val="o"/>
          <w:b/>
          <w:bCs/>
        </w:rPr>
        <w:t>&amp;&amp;</w:t>
      </w:r>
      <w:r>
        <w:t xml:space="preserve"> </w:t>
      </w:r>
      <w:r>
        <w:rPr>
          <w:rStyle w:val="k"/>
          <w:b/>
          <w:bCs/>
        </w:rPr>
        <w:t>this</w:t>
      </w:r>
      <w:r>
        <w:rPr>
          <w:rStyle w:val="p"/>
        </w:rPr>
        <w:t>.</w:t>
      </w:r>
      <w:r>
        <w:rPr>
          <w:rStyle w:val="nx"/>
        </w:rPr>
        <w:t>viable</w:t>
      </w:r>
      <w:r>
        <w:rPr>
          <w:rStyle w:val="p"/>
        </w:rPr>
        <w:t>(</w:t>
      </w:r>
      <w:r>
        <w:rPr>
          <w:rStyle w:val="nx"/>
        </w:rPr>
        <w:t>ordered</w:t>
      </w:r>
      <w:r>
        <w:rPr>
          <w:rStyle w:val="p"/>
        </w:rPr>
        <w:t>[</w:t>
      </w:r>
      <w:r>
        <w:rPr>
          <w:rStyle w:val="mi"/>
          <w:color w:val="009999"/>
        </w:rPr>
        <w:t>0</w:t>
      </w:r>
      <w:r>
        <w:rPr>
          <w:rStyle w:val="p"/>
        </w:rPr>
        <w:t>].</w:t>
      </w:r>
      <w:r>
        <w:rPr>
          <w:rStyle w:val="nx"/>
        </w:rPr>
        <w:t>type</w:t>
      </w:r>
      <w:r>
        <w:rPr>
          <w:rStyle w:val="p"/>
        </w:rPr>
        <w:t>))</w:t>
      </w:r>
    </w:p>
    <w:p w14:paraId="3F042686" w14:textId="77777777" w:rsidR="004C6AA5" w:rsidRDefault="004C6AA5" w:rsidP="004C6AA5">
      <w:pPr>
        <w:pStyle w:val="Codeblock"/>
      </w:pPr>
      <w:r>
        <w:t xml:space="preserve">        </w:t>
      </w:r>
      <w:r>
        <w:rPr>
          <w:rStyle w:val="k"/>
          <w:b/>
          <w:bCs/>
        </w:rPr>
        <w:t>this</w:t>
      </w:r>
      <w:r>
        <w:rPr>
          <w:rStyle w:val="p"/>
        </w:rPr>
        <w:t>.</w:t>
      </w:r>
      <w:r>
        <w:rPr>
          <w:rStyle w:val="nx"/>
        </w:rPr>
        <w:t>createAnt</w:t>
      </w:r>
      <w:r>
        <w:rPr>
          <w:rStyle w:val="p"/>
        </w:rPr>
        <w:t>(</w:t>
      </w:r>
      <w:r>
        <w:rPr>
          <w:rStyle w:val="nx"/>
        </w:rPr>
        <w:t>ordered</w:t>
      </w:r>
      <w:r>
        <w:rPr>
          <w:rStyle w:val="p"/>
        </w:rPr>
        <w:t>[</w:t>
      </w:r>
      <w:r>
        <w:rPr>
          <w:rStyle w:val="mi"/>
          <w:color w:val="009999"/>
        </w:rPr>
        <w:t>0</w:t>
      </w:r>
      <w:r>
        <w:rPr>
          <w:rStyle w:val="p"/>
        </w:rPr>
        <w:t>].</w:t>
      </w:r>
      <w:r>
        <w:rPr>
          <w:rStyle w:val="nx"/>
        </w:rPr>
        <w:t>type</w:t>
      </w:r>
      <w:r>
        <w:rPr>
          <w:rStyle w:val="p"/>
        </w:rPr>
        <w:t>);</w:t>
      </w:r>
    </w:p>
    <w:p w14:paraId="1D46C2F7" w14:textId="77777777" w:rsidR="004C6AA5" w:rsidRDefault="004C6AA5" w:rsidP="004C6AA5">
      <w:pPr>
        <w:pStyle w:val="Codeblock"/>
      </w:pPr>
      <w:r>
        <w:t xml:space="preserve">    </w:t>
      </w:r>
      <w:r>
        <w:rPr>
          <w:rStyle w:val="k"/>
          <w:b/>
          <w:bCs/>
        </w:rPr>
        <w:t>else</w:t>
      </w:r>
      <w:r>
        <w:t xml:space="preserve"> </w:t>
      </w:r>
      <w:r>
        <w:rPr>
          <w:rStyle w:val="k"/>
          <w:b/>
          <w:bCs/>
        </w:rPr>
        <w:t>if</w:t>
      </w:r>
      <w:r>
        <w:t xml:space="preserve"> </w:t>
      </w:r>
      <w:r>
        <w:rPr>
          <w:rStyle w:val="p"/>
        </w:rPr>
        <w:t>((</w:t>
      </w:r>
      <w:r>
        <w:rPr>
          <w:rStyle w:val="nx"/>
        </w:rPr>
        <w:t>prob</w:t>
      </w:r>
      <w:r>
        <w:t xml:space="preserve"> </w:t>
      </w:r>
      <w:r>
        <w:rPr>
          <w:rStyle w:val="o"/>
          <w:b/>
          <w:bCs/>
        </w:rPr>
        <w:t>&lt;</w:t>
      </w:r>
      <w:r>
        <w:t xml:space="preserve"> </w:t>
      </w:r>
      <w:r>
        <w:rPr>
          <w:rStyle w:val="nx"/>
        </w:rPr>
        <w:t>ordered</w:t>
      </w:r>
      <w:r>
        <w:rPr>
          <w:rStyle w:val="p"/>
        </w:rPr>
        <w:t>[</w:t>
      </w:r>
      <w:r>
        <w:rPr>
          <w:rStyle w:val="mi"/>
          <w:color w:val="009999"/>
        </w:rPr>
        <w:t>1</w:t>
      </w:r>
      <w:r>
        <w:rPr>
          <w:rStyle w:val="p"/>
        </w:rPr>
        <w:t>].</w:t>
      </w:r>
      <w:r>
        <w:rPr>
          <w:rStyle w:val="nx"/>
        </w:rPr>
        <w:t>prob</w:t>
      </w:r>
      <w:r>
        <w:t xml:space="preserve"> </w:t>
      </w:r>
      <w:r>
        <w:rPr>
          <w:rStyle w:val="o"/>
          <w:b/>
          <w:bCs/>
        </w:rPr>
        <w:t>+</w:t>
      </w:r>
      <w:r>
        <w:t xml:space="preserve"> </w:t>
      </w:r>
      <w:r>
        <w:rPr>
          <w:rStyle w:val="nx"/>
        </w:rPr>
        <w:t>ordered</w:t>
      </w:r>
      <w:r>
        <w:rPr>
          <w:rStyle w:val="p"/>
        </w:rPr>
        <w:t>[</w:t>
      </w:r>
      <w:r>
        <w:rPr>
          <w:rStyle w:val="mi"/>
          <w:color w:val="009999"/>
        </w:rPr>
        <w:t>0</w:t>
      </w:r>
      <w:r>
        <w:rPr>
          <w:rStyle w:val="p"/>
        </w:rPr>
        <w:t>].</w:t>
      </w:r>
      <w:r>
        <w:rPr>
          <w:rStyle w:val="nx"/>
        </w:rPr>
        <w:t>prob</w:t>
      </w:r>
      <w:r>
        <w:rPr>
          <w:rStyle w:val="p"/>
        </w:rPr>
        <w:t>)</w:t>
      </w:r>
      <w:r>
        <w:t xml:space="preserve"> </w:t>
      </w:r>
      <w:r>
        <w:rPr>
          <w:rStyle w:val="o"/>
          <w:b/>
          <w:bCs/>
        </w:rPr>
        <w:t>&amp;&amp;</w:t>
      </w:r>
      <w:r>
        <w:t xml:space="preserve"> </w:t>
      </w:r>
      <w:r>
        <w:rPr>
          <w:rStyle w:val="c1"/>
          <w:i/>
          <w:iCs/>
          <w:color w:val="999988"/>
        </w:rPr>
        <w:t>// cumulative probability</w:t>
      </w:r>
    </w:p>
    <w:p w14:paraId="3EB240DE" w14:textId="77777777" w:rsidR="004C6AA5" w:rsidRDefault="004C6AA5" w:rsidP="004C6AA5">
      <w:pPr>
        <w:pStyle w:val="Codeblock"/>
      </w:pPr>
      <w:r>
        <w:t xml:space="preserve">                </w:t>
      </w:r>
      <w:r>
        <w:rPr>
          <w:rStyle w:val="k"/>
          <w:b/>
          <w:bCs/>
        </w:rPr>
        <w:t>this</w:t>
      </w:r>
      <w:r>
        <w:rPr>
          <w:rStyle w:val="p"/>
        </w:rPr>
        <w:t>.</w:t>
      </w:r>
      <w:r>
        <w:rPr>
          <w:rStyle w:val="nx"/>
        </w:rPr>
        <w:t>viable</w:t>
      </w:r>
      <w:r>
        <w:rPr>
          <w:rStyle w:val="p"/>
        </w:rPr>
        <w:t>(</w:t>
      </w:r>
      <w:r>
        <w:rPr>
          <w:rStyle w:val="nx"/>
        </w:rPr>
        <w:t>ordered</w:t>
      </w:r>
      <w:r>
        <w:rPr>
          <w:rStyle w:val="p"/>
        </w:rPr>
        <w:t>[</w:t>
      </w:r>
      <w:r>
        <w:rPr>
          <w:rStyle w:val="mi"/>
          <w:color w:val="009999"/>
        </w:rPr>
        <w:t>1</w:t>
      </w:r>
      <w:r>
        <w:rPr>
          <w:rStyle w:val="p"/>
        </w:rPr>
        <w:t>].</w:t>
      </w:r>
      <w:r>
        <w:rPr>
          <w:rStyle w:val="nx"/>
        </w:rPr>
        <w:t>type</w:t>
      </w:r>
      <w:r>
        <w:rPr>
          <w:rStyle w:val="p"/>
        </w:rPr>
        <w:t>))</w:t>
      </w:r>
    </w:p>
    <w:p w14:paraId="576F54E5" w14:textId="77777777" w:rsidR="004C6AA5" w:rsidRDefault="004C6AA5" w:rsidP="004C6AA5">
      <w:pPr>
        <w:pStyle w:val="Codeblock"/>
      </w:pPr>
      <w:r>
        <w:t xml:space="preserve">        </w:t>
      </w:r>
      <w:r>
        <w:rPr>
          <w:rStyle w:val="k"/>
          <w:b/>
          <w:bCs/>
        </w:rPr>
        <w:t>this</w:t>
      </w:r>
      <w:r>
        <w:rPr>
          <w:rStyle w:val="p"/>
        </w:rPr>
        <w:t>.</w:t>
      </w:r>
      <w:r>
        <w:rPr>
          <w:rStyle w:val="nx"/>
        </w:rPr>
        <w:t>createAnt</w:t>
      </w:r>
      <w:r>
        <w:rPr>
          <w:rStyle w:val="p"/>
        </w:rPr>
        <w:t>(</w:t>
      </w:r>
      <w:r>
        <w:rPr>
          <w:rStyle w:val="nx"/>
        </w:rPr>
        <w:t>ordered</w:t>
      </w:r>
      <w:r>
        <w:rPr>
          <w:rStyle w:val="p"/>
        </w:rPr>
        <w:t>[</w:t>
      </w:r>
      <w:r>
        <w:rPr>
          <w:rStyle w:val="mi"/>
          <w:color w:val="009999"/>
        </w:rPr>
        <w:t>1</w:t>
      </w:r>
      <w:r>
        <w:rPr>
          <w:rStyle w:val="p"/>
        </w:rPr>
        <w:t>].</w:t>
      </w:r>
      <w:r>
        <w:rPr>
          <w:rStyle w:val="nx"/>
        </w:rPr>
        <w:t>type</w:t>
      </w:r>
      <w:r>
        <w:rPr>
          <w:rStyle w:val="p"/>
        </w:rPr>
        <w:t>);</w:t>
      </w:r>
    </w:p>
    <w:p w14:paraId="6518C3A2" w14:textId="77777777" w:rsidR="004C6AA5" w:rsidRDefault="004C6AA5" w:rsidP="004C6AA5">
      <w:pPr>
        <w:pStyle w:val="Codeblock"/>
      </w:pPr>
      <w:r>
        <w:t xml:space="preserve">    </w:t>
      </w:r>
      <w:r>
        <w:rPr>
          <w:rStyle w:val="k"/>
          <w:b/>
          <w:bCs/>
        </w:rPr>
        <w:t>else</w:t>
      </w:r>
      <w:r>
        <w:t xml:space="preserve"> </w:t>
      </w:r>
      <w:r>
        <w:rPr>
          <w:rStyle w:val="k"/>
          <w:b/>
          <w:bCs/>
        </w:rPr>
        <w:t>if</w:t>
      </w:r>
      <w:r>
        <w:t xml:space="preserve"> </w:t>
      </w:r>
      <w:r>
        <w:rPr>
          <w:rStyle w:val="p"/>
        </w:rPr>
        <w:t>(</w:t>
      </w:r>
      <w:r>
        <w:rPr>
          <w:rStyle w:val="nx"/>
        </w:rPr>
        <w:t>prob</w:t>
      </w:r>
      <w:r>
        <w:t xml:space="preserve"> </w:t>
      </w:r>
      <w:r>
        <w:rPr>
          <w:rStyle w:val="o"/>
          <w:b/>
          <w:bCs/>
        </w:rPr>
        <w:t>&lt;</w:t>
      </w:r>
      <w:r>
        <w:t xml:space="preserve"> </w:t>
      </w:r>
      <w:r>
        <w:rPr>
          <w:rStyle w:val="nx"/>
        </w:rPr>
        <w:t>ordered</w:t>
      </w:r>
      <w:r>
        <w:rPr>
          <w:rStyle w:val="p"/>
        </w:rPr>
        <w:t>[</w:t>
      </w:r>
      <w:r>
        <w:rPr>
          <w:rStyle w:val="mi"/>
          <w:color w:val="009999"/>
        </w:rPr>
        <w:t>2</w:t>
      </w:r>
      <w:r>
        <w:rPr>
          <w:rStyle w:val="p"/>
        </w:rPr>
        <w:t>].</w:t>
      </w:r>
      <w:r>
        <w:rPr>
          <w:rStyle w:val="nx"/>
        </w:rPr>
        <w:t>prob</w:t>
      </w:r>
      <w:r>
        <w:t xml:space="preserve"> </w:t>
      </w:r>
      <w:r>
        <w:rPr>
          <w:rStyle w:val="o"/>
          <w:b/>
          <w:bCs/>
        </w:rPr>
        <w:t>+</w:t>
      </w:r>
      <w:r>
        <w:t xml:space="preserve"> </w:t>
      </w:r>
      <w:r>
        <w:rPr>
          <w:rStyle w:val="nx"/>
        </w:rPr>
        <w:t>ordered</w:t>
      </w:r>
      <w:r>
        <w:rPr>
          <w:rStyle w:val="p"/>
        </w:rPr>
        <w:t>[</w:t>
      </w:r>
      <w:r>
        <w:rPr>
          <w:rStyle w:val="mi"/>
          <w:color w:val="009999"/>
        </w:rPr>
        <w:t>1</w:t>
      </w:r>
      <w:r>
        <w:rPr>
          <w:rStyle w:val="p"/>
        </w:rPr>
        <w:t>].</w:t>
      </w:r>
      <w:r>
        <w:rPr>
          <w:rStyle w:val="nx"/>
        </w:rPr>
        <w:t>prob</w:t>
      </w:r>
      <w:r>
        <w:t xml:space="preserve"> </w:t>
      </w:r>
      <w:r>
        <w:rPr>
          <w:rStyle w:val="o"/>
          <w:b/>
          <w:bCs/>
        </w:rPr>
        <w:t>+</w:t>
      </w:r>
      <w:r>
        <w:t xml:space="preserve"> </w:t>
      </w:r>
      <w:r>
        <w:rPr>
          <w:rStyle w:val="nx"/>
        </w:rPr>
        <w:t>ordered</w:t>
      </w:r>
      <w:r>
        <w:rPr>
          <w:rStyle w:val="p"/>
        </w:rPr>
        <w:t>[</w:t>
      </w:r>
      <w:r>
        <w:rPr>
          <w:rStyle w:val="mi"/>
          <w:color w:val="009999"/>
        </w:rPr>
        <w:t>0</w:t>
      </w:r>
      <w:r>
        <w:rPr>
          <w:rStyle w:val="p"/>
        </w:rPr>
        <w:t>].</w:t>
      </w:r>
      <w:r>
        <w:rPr>
          <w:rStyle w:val="nx"/>
        </w:rPr>
        <w:t>prob</w:t>
      </w:r>
      <w:r>
        <w:t xml:space="preserve"> </w:t>
      </w:r>
      <w:r>
        <w:rPr>
          <w:rStyle w:val="o"/>
          <w:b/>
          <w:bCs/>
        </w:rPr>
        <w:t>&amp;&amp;</w:t>
      </w:r>
      <w:r>
        <w:t xml:space="preserve"> </w:t>
      </w:r>
    </w:p>
    <w:p w14:paraId="02161405" w14:textId="77777777" w:rsidR="004C6AA5" w:rsidRDefault="004C6AA5" w:rsidP="004C6AA5">
      <w:pPr>
        <w:pStyle w:val="Codeblock"/>
      </w:pPr>
      <w:r>
        <w:t xml:space="preserve">                </w:t>
      </w:r>
      <w:r>
        <w:rPr>
          <w:rStyle w:val="k"/>
          <w:b/>
          <w:bCs/>
        </w:rPr>
        <w:t>this</w:t>
      </w:r>
      <w:r>
        <w:rPr>
          <w:rStyle w:val="p"/>
        </w:rPr>
        <w:t>.</w:t>
      </w:r>
      <w:r>
        <w:rPr>
          <w:rStyle w:val="nx"/>
        </w:rPr>
        <w:t>viable</w:t>
      </w:r>
      <w:r>
        <w:rPr>
          <w:rStyle w:val="p"/>
        </w:rPr>
        <w:t>(</w:t>
      </w:r>
      <w:r>
        <w:rPr>
          <w:rStyle w:val="nx"/>
        </w:rPr>
        <w:t>ordered</w:t>
      </w:r>
      <w:r>
        <w:rPr>
          <w:rStyle w:val="p"/>
        </w:rPr>
        <w:t>[</w:t>
      </w:r>
      <w:r>
        <w:rPr>
          <w:rStyle w:val="mi"/>
          <w:color w:val="009999"/>
        </w:rPr>
        <w:t>2</w:t>
      </w:r>
      <w:r>
        <w:rPr>
          <w:rStyle w:val="p"/>
        </w:rPr>
        <w:t>].</w:t>
      </w:r>
      <w:r>
        <w:rPr>
          <w:rStyle w:val="nx"/>
        </w:rPr>
        <w:t>type</w:t>
      </w:r>
      <w:r>
        <w:rPr>
          <w:rStyle w:val="p"/>
        </w:rPr>
        <w:t>))</w:t>
      </w:r>
    </w:p>
    <w:p w14:paraId="240AA217" w14:textId="77777777" w:rsidR="004C6AA5" w:rsidRDefault="004C6AA5" w:rsidP="004C6AA5">
      <w:pPr>
        <w:pStyle w:val="Codeblock"/>
      </w:pPr>
      <w:r>
        <w:t xml:space="preserve">        </w:t>
      </w:r>
      <w:r>
        <w:rPr>
          <w:rStyle w:val="k"/>
          <w:b/>
          <w:bCs/>
        </w:rPr>
        <w:t>this</w:t>
      </w:r>
      <w:r>
        <w:rPr>
          <w:rStyle w:val="p"/>
        </w:rPr>
        <w:t>.</w:t>
      </w:r>
      <w:r>
        <w:rPr>
          <w:rStyle w:val="nx"/>
        </w:rPr>
        <w:t>createAnt</w:t>
      </w:r>
      <w:r>
        <w:rPr>
          <w:rStyle w:val="p"/>
        </w:rPr>
        <w:t>(</w:t>
      </w:r>
      <w:r>
        <w:rPr>
          <w:rStyle w:val="nx"/>
        </w:rPr>
        <w:t>ordered</w:t>
      </w:r>
      <w:r>
        <w:rPr>
          <w:rStyle w:val="p"/>
        </w:rPr>
        <w:t>[</w:t>
      </w:r>
      <w:r>
        <w:rPr>
          <w:rStyle w:val="mi"/>
          <w:color w:val="009999"/>
        </w:rPr>
        <w:t>2</w:t>
      </w:r>
      <w:r>
        <w:rPr>
          <w:rStyle w:val="p"/>
        </w:rPr>
        <w:t>].</w:t>
      </w:r>
      <w:r>
        <w:rPr>
          <w:rStyle w:val="nx"/>
        </w:rPr>
        <w:t>type</w:t>
      </w:r>
      <w:r>
        <w:rPr>
          <w:rStyle w:val="p"/>
        </w:rPr>
        <w:t>);</w:t>
      </w:r>
    </w:p>
    <w:p w14:paraId="7101B235" w14:textId="46F90E85" w:rsidR="001F69CE" w:rsidRDefault="004C6AA5" w:rsidP="004C6AA5">
      <w:pPr>
        <w:pStyle w:val="Codeblock"/>
        <w:spacing w:line="276" w:lineRule="auto"/>
      </w:pPr>
      <w:r>
        <w:rPr>
          <w:rStyle w:val="p"/>
        </w:rPr>
        <w:t>};</w:t>
      </w:r>
    </w:p>
    <w:p w14:paraId="691E8533" w14:textId="77777777" w:rsidR="001F69CE" w:rsidRDefault="001F69CE" w:rsidP="00FD1277">
      <w:pPr>
        <w:spacing w:line="276" w:lineRule="auto"/>
      </w:pPr>
    </w:p>
    <w:p w14:paraId="52E8EFBC" w14:textId="77777777" w:rsidR="001F69CE" w:rsidRDefault="001F69CE" w:rsidP="00FD1277">
      <w:pPr>
        <w:spacing w:line="276" w:lineRule="auto"/>
      </w:pPr>
      <w:r w:rsidRPr="00CE5328">
        <w:t>This function is called to decide which type of ant to create, at first the ants probability of each type of ant (worker, queen and soldier) are normalized to a sum of one. The normalized values are then ordered into ascending order. A random number is then compared with the normalized values, to determine which probability the random number lies in (</w:t>
      </w:r>
      <w:r w:rsidRPr="00722C2C">
        <w:rPr>
          <w:i/>
        </w:rPr>
        <w:t>Note</w:t>
      </w:r>
      <w:r w:rsidRPr="00CE5328">
        <w:t>: the probabilities are cumulative as they ar</w:t>
      </w:r>
      <w:r>
        <w:t>e normalized thus are added). A</w:t>
      </w:r>
      <w:r w:rsidRPr="00CE5328">
        <w:t>t each comparison the viability of the ant type is determined, this determines if the nest can afford to create that type of ant i.e. the nest may not have enough health to create a queen</w:t>
      </w:r>
      <w:r>
        <w:t xml:space="preserve"> and therefore cannot create one</w:t>
      </w:r>
      <w:r w:rsidRPr="00CE5328">
        <w:t>. Once the probability which the random number falls into is found and the ant type is viable, the ant which the probability maps to is created.</w:t>
      </w:r>
    </w:p>
    <w:p w14:paraId="4D41E2F3" w14:textId="77777777" w:rsidR="001F69CE" w:rsidRDefault="001F69CE" w:rsidP="00FD1277">
      <w:pPr>
        <w:pStyle w:val="Heading3"/>
        <w:spacing w:after="240" w:line="276" w:lineRule="auto"/>
      </w:pPr>
      <w:bookmarkStart w:id="176" w:name="_Toc383185625"/>
      <w:r>
        <w:t xml:space="preserve">Difference between Nest and </w:t>
      </w:r>
      <w:proofErr w:type="spellStart"/>
      <w:r>
        <w:t>NestPiece</w:t>
      </w:r>
      <w:proofErr w:type="spellEnd"/>
      <w:r>
        <w:t xml:space="preserve"> classes</w:t>
      </w:r>
      <w:bookmarkEnd w:id="176"/>
    </w:p>
    <w:p w14:paraId="73AC7471" w14:textId="77777777" w:rsidR="001F69CE" w:rsidRDefault="001F69CE" w:rsidP="00FD1277">
      <w:pPr>
        <w:spacing w:line="276" w:lineRule="auto"/>
      </w:pPr>
      <w:r w:rsidRPr="00CE5328">
        <w:t>The Nest is an</w:t>
      </w:r>
      <w:r w:rsidR="00070A52">
        <w:t xml:space="preserve"> object which represents an ant </w:t>
      </w:r>
      <w:r w:rsidRPr="00CE5328">
        <w:t xml:space="preserve">nest; it contains the amount of food the workers </w:t>
      </w:r>
      <w:r>
        <w:t>deposit into it</w:t>
      </w:r>
      <w:r w:rsidRPr="00CE5328">
        <w:t xml:space="preserve">. A </w:t>
      </w:r>
      <w:r w:rsidRPr="00CE5328">
        <w:rPr>
          <w:rStyle w:val="CodeinlineChar"/>
        </w:rPr>
        <w:t>NestPiece</w:t>
      </w:r>
      <w:r w:rsidRPr="00CE5328">
        <w:t xml:space="preserve"> is an object used to represent part of a nest on the </w:t>
      </w:r>
      <w:r w:rsidRPr="00CE5328">
        <w:rPr>
          <w:rStyle w:val="CodeinlineChar"/>
        </w:rPr>
        <w:t>MAP</w:t>
      </w:r>
      <w:r w:rsidRPr="00CE5328">
        <w:t xml:space="preserve">. Individual nest pieces can be destroyed by soldier ants however the Nest object will continue to exist until there are no </w:t>
      </w:r>
      <w:r w:rsidRPr="00CE5328">
        <w:rPr>
          <w:rStyle w:val="CodeinlineChar"/>
        </w:rPr>
        <w:t>NestPieces</w:t>
      </w:r>
      <w:r w:rsidRPr="00CE5328">
        <w:t xml:space="preserve"> left.</w:t>
      </w:r>
    </w:p>
    <w:p w14:paraId="39FC1008" w14:textId="77777777" w:rsidR="001F69CE" w:rsidRDefault="001F69CE" w:rsidP="00FD1277">
      <w:pPr>
        <w:pStyle w:val="Heading3"/>
        <w:spacing w:after="240" w:line="276" w:lineRule="auto"/>
      </w:pPr>
      <w:bookmarkStart w:id="177" w:name="_Toc383185626"/>
      <w:r>
        <w:t>Goals</w:t>
      </w:r>
      <w:bookmarkEnd w:id="177"/>
    </w:p>
    <w:p w14:paraId="15FFDBD9" w14:textId="77777777" w:rsidR="001F69CE" w:rsidRDefault="001F69CE" w:rsidP="00FD1277">
      <w:pPr>
        <w:spacing w:line="276" w:lineRule="auto"/>
      </w:pPr>
      <w:r>
        <w:t>Ants</w:t>
      </w:r>
      <w:r w:rsidR="00070A52">
        <w:t>’</w:t>
      </w:r>
      <w:r>
        <w:t xml:space="preserve"> actions are decided by the goal they have been assigned, goals are results which want to be achieved, they often require multiple tasks to be completed. For example a worker may have the goal </w:t>
      </w:r>
      <w:r w:rsidRPr="000E3716">
        <w:rPr>
          <w:rStyle w:val="CodeinlineChar"/>
        </w:rPr>
        <w:t>getFood</w:t>
      </w:r>
      <w:r>
        <w:t>, this requires the ant to move towards the food, and over a series of ticks pick up individual pieces of food until it cannot carry any more.</w:t>
      </w:r>
    </w:p>
    <w:p w14:paraId="13A1DE9D" w14:textId="77777777" w:rsidR="001F69CE" w:rsidRDefault="001F69CE" w:rsidP="00FD1277">
      <w:pPr>
        <w:spacing w:line="276" w:lineRule="auto"/>
      </w:pPr>
      <w:r>
        <w:t xml:space="preserve">All Goals are located in the </w:t>
      </w:r>
      <w:r w:rsidRPr="000E3716">
        <w:rPr>
          <w:rStyle w:val="CodeinlineChar"/>
        </w:rPr>
        <w:t>GOAL</w:t>
      </w:r>
      <w:r>
        <w:t xml:space="preserve"> constant set in the configuration file. Not all ants can be assigned all goals. Ants are required to have logic in the </w:t>
      </w:r>
      <w:r w:rsidRPr="000E3716">
        <w:rPr>
          <w:rStyle w:val="CodeinlineChar"/>
        </w:rPr>
        <w:t>doTask</w:t>
      </w:r>
      <w:r>
        <w:t xml:space="preserve"> and </w:t>
      </w:r>
      <w:r w:rsidRPr="000E3716">
        <w:rPr>
          <w:rStyle w:val="CodeinlineChar"/>
        </w:rPr>
        <w:t>updateGoal</w:t>
      </w:r>
      <w:r>
        <w:t xml:space="preserve"> functions in order to achieve goals.</w:t>
      </w:r>
    </w:p>
    <w:p w14:paraId="43E5EB27" w14:textId="77777777" w:rsidR="001F69CE" w:rsidRDefault="001F69CE" w:rsidP="00FD1277">
      <w:pPr>
        <w:pStyle w:val="Heading3"/>
        <w:spacing w:after="240" w:line="276" w:lineRule="auto"/>
      </w:pPr>
      <w:bookmarkStart w:id="178" w:name="_Toc383185627"/>
      <w:r>
        <w:t>The steps variable</w:t>
      </w:r>
      <w:bookmarkEnd w:id="178"/>
    </w:p>
    <w:p w14:paraId="667B00E5" w14:textId="77777777" w:rsidR="001F69CE" w:rsidRDefault="001F69CE" w:rsidP="00FD1277">
      <w:pPr>
        <w:spacing w:line="276" w:lineRule="auto"/>
      </w:pPr>
      <w:r>
        <w:t xml:space="preserve">The steps variable is used both in queen ants as well as soldier ants. </w:t>
      </w:r>
      <w:proofErr w:type="gramStart"/>
      <w:r>
        <w:t>Steps is</w:t>
      </w:r>
      <w:proofErr w:type="gramEnd"/>
      <w:r>
        <w:t xml:space="preserve"> used to move an ant a certain amount of steps in the direction it is facing. Its value is often small so that an ant will stay in close to proximity to its original location; this is how it is used in the soldier class. When guarding a nest, if a soldier sees the nest, it will move </w:t>
      </w:r>
      <w:r w:rsidRPr="000E3716">
        <w:rPr>
          <w:rStyle w:val="CodeinlineChar"/>
        </w:rPr>
        <w:t>NEST_GUARD_RADIUS</w:t>
      </w:r>
      <w:r>
        <w:t xml:space="preserve"> steps away, which allows it to stay in proximity to the nest without being in direct line of sight of the nest.</w:t>
      </w:r>
    </w:p>
    <w:p w14:paraId="17DE4735" w14:textId="77777777" w:rsidR="001F69CE" w:rsidRDefault="001F69CE" w:rsidP="00FD1277">
      <w:pPr>
        <w:spacing w:line="276" w:lineRule="auto"/>
      </w:pPr>
      <w:proofErr w:type="gramStart"/>
      <w:r>
        <w:t>Steps is</w:t>
      </w:r>
      <w:proofErr w:type="gramEnd"/>
      <w:r>
        <w:t xml:space="preserve"> used in the queen class to find a location for a new nest. A queen ant will move a certain number of steps in a specific direction and once it has moved the number of steps required it will create a nest.</w:t>
      </w:r>
    </w:p>
    <w:p w14:paraId="455E72F4" w14:textId="77777777" w:rsidR="001F69CE" w:rsidRPr="000E3716" w:rsidRDefault="001F69CE" w:rsidP="00FD1277">
      <w:pPr>
        <w:pStyle w:val="Heading3"/>
        <w:spacing w:after="240" w:line="276" w:lineRule="auto"/>
      </w:pPr>
      <w:bookmarkStart w:id="179" w:name="_Toc383185628"/>
      <w:r>
        <w:t xml:space="preserve">The </w:t>
      </w:r>
      <w:proofErr w:type="spellStart"/>
      <w:r>
        <w:t>guardNest</w:t>
      </w:r>
      <w:proofErr w:type="spellEnd"/>
      <w:r>
        <w:t xml:space="preserve"> function</w:t>
      </w:r>
      <w:bookmarkEnd w:id="179"/>
    </w:p>
    <w:p w14:paraId="536CC50B" w14:textId="77777777" w:rsidR="001F69CE" w:rsidRDefault="001F69CE" w:rsidP="00FD1277">
      <w:pPr>
        <w:spacing w:line="276" w:lineRule="auto"/>
      </w:pPr>
      <w:r w:rsidRPr="000E3716">
        <w:t>This function is only used by soldier ants and contains the logic soldier ants use to guard the nest.</w:t>
      </w:r>
    </w:p>
    <w:p w14:paraId="0ED01F00" w14:textId="77777777" w:rsidR="001F69CE" w:rsidRPr="000E3716" w:rsidRDefault="001F69CE" w:rsidP="00FD1277">
      <w:pPr>
        <w:spacing w:line="276" w:lineRule="auto"/>
      </w:pPr>
      <w:r w:rsidRPr="008F0969">
        <w:rPr>
          <w:i/>
        </w:rPr>
        <w:t>Note</w:t>
      </w:r>
      <w:r>
        <w:t>: A flowchart of this algorithm can be found in the algorithms section in design. No major differences exist between the flowchart and the implemented code.</w:t>
      </w:r>
    </w:p>
    <w:p w14:paraId="37611E69" w14:textId="77777777" w:rsidR="00AE5E7B" w:rsidRDefault="00AE5E7B" w:rsidP="00AE5E7B">
      <w:pPr>
        <w:pStyle w:val="Codeblock"/>
      </w:pPr>
      <w:r>
        <w:rPr>
          <w:rStyle w:val="nx"/>
        </w:rPr>
        <w:t>Soldier</w:t>
      </w:r>
      <w:r>
        <w:rPr>
          <w:rStyle w:val="p"/>
        </w:rPr>
        <w:t>.</w:t>
      </w:r>
      <w:r>
        <w:rPr>
          <w:rStyle w:val="nx"/>
        </w:rPr>
        <w:t>prototype</w:t>
      </w:r>
      <w:r>
        <w:rPr>
          <w:rStyle w:val="p"/>
        </w:rPr>
        <w:t>.</w:t>
      </w:r>
      <w:r>
        <w:rPr>
          <w:rStyle w:val="nx"/>
        </w:rPr>
        <w:t>guardNest</w:t>
      </w:r>
      <w:r>
        <w:t xml:space="preserve"> </w:t>
      </w:r>
      <w:r>
        <w:rPr>
          <w:rStyle w:val="o"/>
          <w:b/>
          <w:bCs/>
        </w:rPr>
        <w:t>=</w:t>
      </w:r>
      <w:r>
        <w:t xml:space="preserve"> </w:t>
      </w:r>
      <w:r>
        <w:rPr>
          <w:rStyle w:val="kd"/>
          <w:rFonts w:eastAsiaTheme="majorEastAsia"/>
          <w:b/>
          <w:bCs/>
        </w:rPr>
        <w:t>function</w:t>
      </w:r>
      <w:r>
        <w:rPr>
          <w:rStyle w:val="p"/>
        </w:rPr>
        <w:t>()</w:t>
      </w:r>
      <w:r>
        <w:t xml:space="preserve"> </w:t>
      </w:r>
      <w:r>
        <w:rPr>
          <w:rStyle w:val="p"/>
        </w:rPr>
        <w:t>{</w:t>
      </w:r>
    </w:p>
    <w:p w14:paraId="23D87E62" w14:textId="77777777" w:rsidR="00AE5E7B" w:rsidRDefault="00AE5E7B" w:rsidP="00AE5E7B">
      <w:pPr>
        <w:pStyle w:val="Codeblock"/>
      </w:pPr>
      <w:r>
        <w:t xml:space="preserve">    </w:t>
      </w:r>
      <w:r>
        <w:rPr>
          <w:rStyle w:val="k"/>
          <w:b/>
          <w:bCs/>
        </w:rPr>
        <w:t>if</w:t>
      </w:r>
      <w:r>
        <w:t xml:space="preserve"> </w:t>
      </w:r>
      <w:r>
        <w:rPr>
          <w:rStyle w:val="p"/>
        </w:rPr>
        <w:t>(</w:t>
      </w:r>
      <w:r>
        <w:rPr>
          <w:rStyle w:val="k"/>
          <w:b/>
          <w:bCs/>
        </w:rPr>
        <w:t>this</w:t>
      </w:r>
      <w:r>
        <w:rPr>
          <w:rStyle w:val="p"/>
        </w:rPr>
        <w:t>.</w:t>
      </w:r>
      <w:r>
        <w:rPr>
          <w:rStyle w:val="nx"/>
        </w:rPr>
        <w:t>nearNest</w:t>
      </w:r>
      <w:r>
        <w:rPr>
          <w:rStyle w:val="p"/>
        </w:rPr>
        <w:t>)</w:t>
      </w:r>
      <w:r>
        <w:t xml:space="preserve"> </w:t>
      </w:r>
      <w:r>
        <w:rPr>
          <w:rStyle w:val="p"/>
        </w:rPr>
        <w:t>{</w:t>
      </w:r>
      <w:r>
        <w:t xml:space="preserve"> </w:t>
      </w:r>
      <w:r>
        <w:rPr>
          <w:rStyle w:val="c1"/>
          <w:i/>
          <w:iCs/>
          <w:color w:val="999988"/>
        </w:rPr>
        <w:t>// If the ant is close to the nest</w:t>
      </w:r>
    </w:p>
    <w:p w14:paraId="43754015" w14:textId="77777777" w:rsidR="00AE5E7B" w:rsidRDefault="00AE5E7B" w:rsidP="00AE5E7B">
      <w:pPr>
        <w:pStyle w:val="Codeblock"/>
      </w:pPr>
      <w:r>
        <w:t xml:space="preserve">        </w:t>
      </w:r>
      <w:r>
        <w:rPr>
          <w:rStyle w:val="k"/>
          <w:b/>
          <w:bCs/>
        </w:rPr>
        <w:t>if</w:t>
      </w:r>
      <w:r>
        <w:t xml:space="preserve"> </w:t>
      </w:r>
      <w:r>
        <w:rPr>
          <w:rStyle w:val="p"/>
        </w:rPr>
        <w:t>(</w:t>
      </w:r>
      <w:r>
        <w:rPr>
          <w:rStyle w:val="k"/>
          <w:b/>
          <w:bCs/>
        </w:rPr>
        <w:t>this</w:t>
      </w:r>
      <w:r>
        <w:rPr>
          <w:rStyle w:val="p"/>
        </w:rPr>
        <w:t>.</w:t>
      </w:r>
      <w:r>
        <w:rPr>
          <w:rStyle w:val="nx"/>
        </w:rPr>
        <w:t>steps</w:t>
      </w:r>
      <w:r>
        <w:t xml:space="preserve"> </w:t>
      </w:r>
      <w:r>
        <w:rPr>
          <w:rStyle w:val="o"/>
          <w:b/>
          <w:bCs/>
        </w:rPr>
        <w:t>&lt;=</w:t>
      </w:r>
      <w:r>
        <w:t xml:space="preserve"> </w:t>
      </w:r>
      <w:r>
        <w:rPr>
          <w:rStyle w:val="mi"/>
          <w:color w:val="009999"/>
        </w:rPr>
        <w:t>0</w:t>
      </w:r>
      <w:r>
        <w:t xml:space="preserve"> </w:t>
      </w:r>
      <w:r>
        <w:rPr>
          <w:rStyle w:val="o"/>
          <w:b/>
          <w:bCs/>
        </w:rPr>
        <w:t>&amp;&amp;</w:t>
      </w:r>
      <w:r>
        <w:t xml:space="preserve"> </w:t>
      </w:r>
      <w:r>
        <w:rPr>
          <w:rStyle w:val="o"/>
          <w:b/>
          <w:bCs/>
        </w:rPr>
        <w:t>!</w:t>
      </w:r>
      <w:r>
        <w:rPr>
          <w:rStyle w:val="k"/>
          <w:b/>
          <w:bCs/>
        </w:rPr>
        <w:t>this</w:t>
      </w:r>
      <w:r>
        <w:rPr>
          <w:rStyle w:val="p"/>
        </w:rPr>
        <w:t>.</w:t>
      </w:r>
      <w:r>
        <w:rPr>
          <w:rStyle w:val="nx"/>
        </w:rPr>
        <w:t>soldiersInView</w:t>
      </w:r>
      <w:r>
        <w:rPr>
          <w:rStyle w:val="p"/>
        </w:rPr>
        <w:t>())</w:t>
      </w:r>
      <w:r>
        <w:t xml:space="preserve"> </w:t>
      </w:r>
      <w:r>
        <w:rPr>
          <w:rStyle w:val="p"/>
        </w:rPr>
        <w:t>{</w:t>
      </w:r>
      <w:r>
        <w:t xml:space="preserve"> </w:t>
      </w:r>
      <w:r>
        <w:rPr>
          <w:rStyle w:val="c1"/>
          <w:i/>
          <w:iCs/>
          <w:color w:val="999988"/>
        </w:rPr>
        <w:t>// and no soldiers in view</w:t>
      </w:r>
    </w:p>
    <w:p w14:paraId="04282E3D" w14:textId="77777777" w:rsidR="00AE5E7B" w:rsidRDefault="00AE5E7B" w:rsidP="00AE5E7B">
      <w:pPr>
        <w:pStyle w:val="Codeblock"/>
      </w:pPr>
      <w:r>
        <w:t xml:space="preserve">            </w:t>
      </w:r>
      <w:r>
        <w:rPr>
          <w:rStyle w:val="k"/>
          <w:b/>
          <w:bCs/>
        </w:rPr>
        <w:t>this</w:t>
      </w:r>
      <w:r>
        <w:rPr>
          <w:rStyle w:val="p"/>
        </w:rPr>
        <w:t>.</w:t>
      </w:r>
      <w:r>
        <w:rPr>
          <w:rStyle w:val="nx"/>
        </w:rPr>
        <w:t>moving</w:t>
      </w:r>
      <w:r>
        <w:t xml:space="preserve"> </w:t>
      </w:r>
      <w:r>
        <w:rPr>
          <w:rStyle w:val="o"/>
          <w:b/>
          <w:bCs/>
        </w:rPr>
        <w:t>=</w:t>
      </w:r>
      <w:r>
        <w:t xml:space="preserve"> </w:t>
      </w:r>
      <w:r>
        <w:rPr>
          <w:rStyle w:val="kc"/>
        </w:rPr>
        <w:t>false</w:t>
      </w:r>
      <w:r>
        <w:rPr>
          <w:rStyle w:val="p"/>
        </w:rPr>
        <w:t>;</w:t>
      </w:r>
    </w:p>
    <w:p w14:paraId="14828E03" w14:textId="77777777" w:rsidR="00AE5E7B" w:rsidRDefault="00AE5E7B" w:rsidP="00AE5E7B">
      <w:pPr>
        <w:pStyle w:val="Codeblock"/>
      </w:pPr>
      <w:r>
        <w:t xml:space="preserve">            </w:t>
      </w:r>
      <w:r>
        <w:rPr>
          <w:rStyle w:val="k"/>
          <w:b/>
          <w:bCs/>
        </w:rPr>
        <w:t>this</w:t>
      </w:r>
      <w:r>
        <w:rPr>
          <w:rStyle w:val="p"/>
        </w:rPr>
        <w:t>.</w:t>
      </w:r>
      <w:r>
        <w:rPr>
          <w:rStyle w:val="nx"/>
        </w:rPr>
        <w:t>direction</w:t>
      </w:r>
      <w:r>
        <w:t xml:space="preserve"> </w:t>
      </w:r>
      <w:r>
        <w:rPr>
          <w:rStyle w:val="o"/>
          <w:b/>
          <w:bCs/>
        </w:rPr>
        <w:t>+=</w:t>
      </w:r>
      <w:r>
        <w:t xml:space="preserve"> </w:t>
      </w:r>
      <w:r>
        <w:rPr>
          <w:rStyle w:val="mf"/>
          <w:color w:val="009999"/>
        </w:rPr>
        <w:t>0.02</w:t>
      </w:r>
      <w:r>
        <w:rPr>
          <w:rStyle w:val="p"/>
        </w:rPr>
        <w:t>;</w:t>
      </w:r>
      <w:r>
        <w:t xml:space="preserve"> </w:t>
      </w:r>
      <w:r>
        <w:rPr>
          <w:rStyle w:val="c1"/>
          <w:i/>
          <w:iCs/>
          <w:color w:val="999988"/>
        </w:rPr>
        <w:t>// slowly turn i.e. observing surroundings</w:t>
      </w:r>
    </w:p>
    <w:p w14:paraId="6F8ED73D" w14:textId="77777777" w:rsidR="00AE5E7B" w:rsidRDefault="00AE5E7B" w:rsidP="00AE5E7B">
      <w:pPr>
        <w:pStyle w:val="Codeblock"/>
      </w:pPr>
      <w:r>
        <w:t xml:space="preserve">        </w:t>
      </w:r>
      <w:r>
        <w:rPr>
          <w:rStyle w:val="p"/>
        </w:rPr>
        <w:t>}</w:t>
      </w:r>
      <w:r>
        <w:t xml:space="preserve"> </w:t>
      </w:r>
      <w:r>
        <w:rPr>
          <w:rStyle w:val="k"/>
          <w:b/>
          <w:bCs/>
        </w:rPr>
        <w:t>else</w:t>
      </w:r>
      <w:r>
        <w:t xml:space="preserve"> </w:t>
      </w:r>
      <w:r>
        <w:rPr>
          <w:rStyle w:val="k"/>
          <w:b/>
          <w:bCs/>
        </w:rPr>
        <w:t>if</w:t>
      </w:r>
      <w:r>
        <w:t xml:space="preserve"> </w:t>
      </w:r>
      <w:r>
        <w:rPr>
          <w:rStyle w:val="p"/>
        </w:rPr>
        <w:t>(</w:t>
      </w:r>
      <w:r>
        <w:rPr>
          <w:rStyle w:val="k"/>
          <w:b/>
          <w:bCs/>
        </w:rPr>
        <w:t>this</w:t>
      </w:r>
      <w:r>
        <w:rPr>
          <w:rStyle w:val="p"/>
        </w:rPr>
        <w:t>.</w:t>
      </w:r>
      <w:r>
        <w:rPr>
          <w:rStyle w:val="nx"/>
        </w:rPr>
        <w:t>soldiersInView</w:t>
      </w:r>
      <w:r>
        <w:rPr>
          <w:rStyle w:val="p"/>
        </w:rPr>
        <w:t>())</w:t>
      </w:r>
      <w:r>
        <w:t xml:space="preserve"> </w:t>
      </w:r>
      <w:r>
        <w:rPr>
          <w:rStyle w:val="p"/>
        </w:rPr>
        <w:t>{</w:t>
      </w:r>
      <w:r>
        <w:t xml:space="preserve"> </w:t>
      </w:r>
      <w:r>
        <w:rPr>
          <w:rStyle w:val="c1"/>
          <w:i/>
          <w:iCs/>
          <w:color w:val="999988"/>
        </w:rPr>
        <w:t>// If soldiers in view, keep moving</w:t>
      </w:r>
    </w:p>
    <w:p w14:paraId="55E42A4E" w14:textId="77777777" w:rsidR="00AE5E7B" w:rsidRDefault="00AE5E7B" w:rsidP="00AE5E7B">
      <w:pPr>
        <w:pStyle w:val="Codeblock"/>
      </w:pPr>
      <w:r>
        <w:t xml:space="preserve">            </w:t>
      </w:r>
      <w:r>
        <w:rPr>
          <w:rStyle w:val="k"/>
          <w:b/>
          <w:bCs/>
        </w:rPr>
        <w:t>this</w:t>
      </w:r>
      <w:r>
        <w:rPr>
          <w:rStyle w:val="p"/>
        </w:rPr>
        <w:t>.</w:t>
      </w:r>
      <w:r>
        <w:rPr>
          <w:rStyle w:val="nx"/>
        </w:rPr>
        <w:t>nearNest</w:t>
      </w:r>
      <w:r>
        <w:t xml:space="preserve"> </w:t>
      </w:r>
      <w:r>
        <w:rPr>
          <w:rStyle w:val="o"/>
          <w:b/>
          <w:bCs/>
        </w:rPr>
        <w:t>=</w:t>
      </w:r>
      <w:r>
        <w:t xml:space="preserve"> </w:t>
      </w:r>
      <w:r>
        <w:rPr>
          <w:rStyle w:val="kc"/>
        </w:rPr>
        <w:t>false</w:t>
      </w:r>
      <w:r>
        <w:rPr>
          <w:rStyle w:val="p"/>
        </w:rPr>
        <w:t>;</w:t>
      </w:r>
    </w:p>
    <w:p w14:paraId="2D37E8CD" w14:textId="77777777" w:rsidR="00AE5E7B" w:rsidRDefault="00AE5E7B" w:rsidP="00AE5E7B">
      <w:pPr>
        <w:pStyle w:val="Codeblock"/>
      </w:pPr>
      <w:r>
        <w:t xml:space="preserve">        </w:t>
      </w:r>
      <w:r>
        <w:rPr>
          <w:rStyle w:val="p"/>
        </w:rPr>
        <w:t>}</w:t>
      </w:r>
    </w:p>
    <w:p w14:paraId="54EABA9E" w14:textId="77777777" w:rsidR="00AE5E7B" w:rsidRDefault="00AE5E7B" w:rsidP="00AE5E7B">
      <w:pPr>
        <w:pStyle w:val="Codeblock"/>
      </w:pPr>
      <w:r>
        <w:t xml:space="preserve">    </w:t>
      </w:r>
      <w:r>
        <w:rPr>
          <w:rStyle w:val="p"/>
        </w:rPr>
        <w:t>}</w:t>
      </w:r>
      <w:r>
        <w:t xml:space="preserve"> </w:t>
      </w:r>
      <w:r>
        <w:rPr>
          <w:rStyle w:val="k"/>
          <w:b/>
          <w:bCs/>
        </w:rPr>
        <w:t>else</w:t>
      </w:r>
      <w:r>
        <w:t xml:space="preserve"> </w:t>
      </w:r>
      <w:r>
        <w:rPr>
          <w:rStyle w:val="k"/>
          <w:b/>
          <w:bCs/>
        </w:rPr>
        <w:t>if</w:t>
      </w:r>
      <w:r>
        <w:t xml:space="preserve"> </w:t>
      </w:r>
      <w:r>
        <w:rPr>
          <w:rStyle w:val="p"/>
        </w:rPr>
        <w:t>(</w:t>
      </w:r>
      <w:r>
        <w:rPr>
          <w:rStyle w:val="k"/>
          <w:b/>
          <w:bCs/>
        </w:rPr>
        <w:t>this</w:t>
      </w:r>
      <w:r>
        <w:rPr>
          <w:rStyle w:val="p"/>
        </w:rPr>
        <w:t>.</w:t>
      </w:r>
      <w:r>
        <w:rPr>
          <w:rStyle w:val="nx"/>
        </w:rPr>
        <w:t>seeNest</w:t>
      </w:r>
      <w:r>
        <w:rPr>
          <w:rStyle w:val="p"/>
        </w:rPr>
        <w:t>()</w:t>
      </w:r>
      <w:r>
        <w:t xml:space="preserve"> </w:t>
      </w:r>
      <w:r>
        <w:rPr>
          <w:rStyle w:val="o"/>
          <w:b/>
          <w:bCs/>
        </w:rPr>
        <w:t>&amp;&amp;</w:t>
      </w:r>
      <w:r>
        <w:t xml:space="preserve"> </w:t>
      </w:r>
      <w:r>
        <w:rPr>
          <w:rStyle w:val="o"/>
          <w:b/>
          <w:bCs/>
        </w:rPr>
        <w:t>!</w:t>
      </w:r>
      <w:r>
        <w:rPr>
          <w:rStyle w:val="k"/>
          <w:b/>
          <w:bCs/>
        </w:rPr>
        <w:t>this</w:t>
      </w:r>
      <w:r>
        <w:rPr>
          <w:rStyle w:val="p"/>
        </w:rPr>
        <w:t>.</w:t>
      </w:r>
      <w:r>
        <w:rPr>
          <w:rStyle w:val="nx"/>
        </w:rPr>
        <w:t>atNest</w:t>
      </w:r>
      <w:r>
        <w:rPr>
          <w:rStyle w:val="p"/>
        </w:rPr>
        <w:t>())</w:t>
      </w:r>
      <w:r>
        <w:t xml:space="preserve"> </w:t>
      </w:r>
      <w:r>
        <w:rPr>
          <w:rStyle w:val="p"/>
        </w:rPr>
        <w:t>{</w:t>
      </w:r>
      <w:r>
        <w:t xml:space="preserve"> </w:t>
      </w:r>
      <w:r>
        <w:rPr>
          <w:rStyle w:val="c1"/>
          <w:i/>
          <w:iCs/>
          <w:color w:val="999988"/>
        </w:rPr>
        <w:t>// If near the nest, move a</w:t>
      </w:r>
    </w:p>
    <w:p w14:paraId="4C061770" w14:textId="77777777" w:rsidR="00AE5E7B" w:rsidRDefault="00AE5E7B" w:rsidP="00AE5E7B">
      <w:pPr>
        <w:pStyle w:val="Codeblock"/>
      </w:pPr>
      <w:r>
        <w:t xml:space="preserve">                                                    </w:t>
      </w:r>
      <w:r>
        <w:rPr>
          <w:rStyle w:val="c1"/>
          <w:i/>
          <w:iCs/>
          <w:color w:val="999988"/>
        </w:rPr>
        <w:t>// specific number of steps away</w:t>
      </w:r>
    </w:p>
    <w:p w14:paraId="20BE0DF0" w14:textId="77777777" w:rsidR="00AE5E7B" w:rsidRDefault="00AE5E7B" w:rsidP="00AE5E7B">
      <w:pPr>
        <w:pStyle w:val="Codeblock"/>
      </w:pPr>
      <w:r>
        <w:t xml:space="preserve">        </w:t>
      </w:r>
      <w:r>
        <w:rPr>
          <w:rStyle w:val="k"/>
          <w:b/>
          <w:bCs/>
        </w:rPr>
        <w:t>this</w:t>
      </w:r>
      <w:r>
        <w:rPr>
          <w:rStyle w:val="p"/>
        </w:rPr>
        <w:t>.</w:t>
      </w:r>
      <w:r>
        <w:rPr>
          <w:rStyle w:val="nx"/>
        </w:rPr>
        <w:t>nearNest</w:t>
      </w:r>
      <w:r>
        <w:t xml:space="preserve"> </w:t>
      </w:r>
      <w:r>
        <w:rPr>
          <w:rStyle w:val="o"/>
          <w:b/>
          <w:bCs/>
        </w:rPr>
        <w:t>=</w:t>
      </w:r>
      <w:r>
        <w:t xml:space="preserve"> </w:t>
      </w:r>
      <w:r>
        <w:rPr>
          <w:rStyle w:val="kc"/>
        </w:rPr>
        <w:t>true</w:t>
      </w:r>
      <w:r>
        <w:rPr>
          <w:rStyle w:val="p"/>
        </w:rPr>
        <w:t>;</w:t>
      </w:r>
    </w:p>
    <w:p w14:paraId="36297965" w14:textId="77777777" w:rsidR="00AE5E7B" w:rsidRDefault="00AE5E7B" w:rsidP="00AE5E7B">
      <w:pPr>
        <w:pStyle w:val="Codeblock"/>
      </w:pPr>
      <w:r>
        <w:t xml:space="preserve">        </w:t>
      </w:r>
      <w:r>
        <w:rPr>
          <w:rStyle w:val="k"/>
          <w:b/>
          <w:bCs/>
        </w:rPr>
        <w:t>this</w:t>
      </w:r>
      <w:r>
        <w:rPr>
          <w:rStyle w:val="p"/>
        </w:rPr>
        <w:t>.</w:t>
      </w:r>
      <w:r>
        <w:rPr>
          <w:rStyle w:val="nx"/>
        </w:rPr>
        <w:t>steps</w:t>
      </w:r>
      <w:r>
        <w:t xml:space="preserve"> </w:t>
      </w:r>
      <w:r>
        <w:rPr>
          <w:rStyle w:val="o"/>
          <w:b/>
          <w:bCs/>
        </w:rPr>
        <w:t>=</w:t>
      </w:r>
      <w:r>
        <w:t xml:space="preserve"> </w:t>
      </w:r>
      <w:r>
        <w:rPr>
          <w:rStyle w:val="nx"/>
        </w:rPr>
        <w:t>NEST_GUARD_RADIUS</w:t>
      </w:r>
      <w:r>
        <w:rPr>
          <w:rStyle w:val="p"/>
        </w:rPr>
        <w:t>;</w:t>
      </w:r>
    </w:p>
    <w:p w14:paraId="7022DCEC" w14:textId="77777777" w:rsidR="00AE5E7B" w:rsidRDefault="00AE5E7B" w:rsidP="00AE5E7B">
      <w:pPr>
        <w:pStyle w:val="Codeblock"/>
      </w:pPr>
      <w:r>
        <w:t xml:space="preserve">    </w:t>
      </w:r>
      <w:r>
        <w:rPr>
          <w:rStyle w:val="p"/>
        </w:rPr>
        <w:t>}</w:t>
      </w:r>
      <w:r>
        <w:t xml:space="preserve"> </w:t>
      </w:r>
      <w:r>
        <w:rPr>
          <w:rStyle w:val="k"/>
          <w:b/>
          <w:bCs/>
        </w:rPr>
        <w:t>else</w:t>
      </w:r>
      <w:r>
        <w:t xml:space="preserve"> </w:t>
      </w:r>
      <w:r>
        <w:rPr>
          <w:rStyle w:val="p"/>
        </w:rPr>
        <w:t>{</w:t>
      </w:r>
      <w:r>
        <w:t xml:space="preserve"> </w:t>
      </w:r>
      <w:r>
        <w:rPr>
          <w:rStyle w:val="c1"/>
          <w:i/>
          <w:iCs/>
          <w:color w:val="999988"/>
        </w:rPr>
        <w:t>// Otherwise, keep looking for the nest</w:t>
      </w:r>
    </w:p>
    <w:p w14:paraId="048243A6" w14:textId="77777777" w:rsidR="00AE5E7B" w:rsidRDefault="00AE5E7B" w:rsidP="00AE5E7B">
      <w:pPr>
        <w:pStyle w:val="Codeblock"/>
      </w:pPr>
      <w:r>
        <w:t xml:space="preserve">        </w:t>
      </w:r>
      <w:r>
        <w:rPr>
          <w:rStyle w:val="k"/>
          <w:b/>
          <w:bCs/>
        </w:rPr>
        <w:t>this</w:t>
      </w:r>
      <w:r>
        <w:rPr>
          <w:rStyle w:val="p"/>
        </w:rPr>
        <w:t>.</w:t>
      </w:r>
      <w:r>
        <w:rPr>
          <w:rStyle w:val="nx"/>
        </w:rPr>
        <w:t>wonder</w:t>
      </w:r>
      <w:r>
        <w:rPr>
          <w:rStyle w:val="p"/>
        </w:rPr>
        <w:t>();</w:t>
      </w:r>
    </w:p>
    <w:p w14:paraId="1469D8CD" w14:textId="77777777" w:rsidR="00AE5E7B" w:rsidRDefault="00AE5E7B" w:rsidP="00AE5E7B">
      <w:pPr>
        <w:pStyle w:val="Codeblock"/>
      </w:pPr>
      <w:r>
        <w:t xml:space="preserve">        </w:t>
      </w:r>
      <w:r>
        <w:rPr>
          <w:rStyle w:val="k"/>
          <w:b/>
          <w:bCs/>
        </w:rPr>
        <w:t>this</w:t>
      </w:r>
      <w:r>
        <w:rPr>
          <w:rStyle w:val="p"/>
        </w:rPr>
        <w:t>.</w:t>
      </w:r>
      <w:r>
        <w:rPr>
          <w:rStyle w:val="nx"/>
        </w:rPr>
        <w:t>moving</w:t>
      </w:r>
      <w:r>
        <w:t xml:space="preserve"> </w:t>
      </w:r>
      <w:r>
        <w:rPr>
          <w:rStyle w:val="o"/>
          <w:b/>
          <w:bCs/>
        </w:rPr>
        <w:t>=</w:t>
      </w:r>
      <w:r>
        <w:t xml:space="preserve"> </w:t>
      </w:r>
      <w:r>
        <w:rPr>
          <w:rStyle w:val="kc"/>
        </w:rPr>
        <w:t>true</w:t>
      </w:r>
      <w:r>
        <w:rPr>
          <w:rStyle w:val="p"/>
        </w:rPr>
        <w:t>;</w:t>
      </w:r>
    </w:p>
    <w:p w14:paraId="3BAEEB5E" w14:textId="77777777" w:rsidR="00AE5E7B" w:rsidRDefault="00AE5E7B" w:rsidP="00AE5E7B">
      <w:pPr>
        <w:pStyle w:val="Codeblock"/>
      </w:pPr>
      <w:r>
        <w:t xml:space="preserve">    </w:t>
      </w:r>
      <w:r>
        <w:rPr>
          <w:rStyle w:val="p"/>
        </w:rPr>
        <w:t>}</w:t>
      </w:r>
    </w:p>
    <w:p w14:paraId="40884625" w14:textId="77777777" w:rsidR="00AE5E7B" w:rsidRDefault="00AE5E7B" w:rsidP="00AE5E7B">
      <w:pPr>
        <w:pStyle w:val="Codeblock"/>
      </w:pPr>
      <w:r>
        <w:rPr>
          <w:rStyle w:val="p"/>
        </w:rPr>
        <w:t>};</w:t>
      </w:r>
    </w:p>
    <w:p w14:paraId="3D11E086" w14:textId="77777777" w:rsidR="001F69CE" w:rsidRDefault="001F69CE" w:rsidP="00FD1277">
      <w:pPr>
        <w:spacing w:line="276" w:lineRule="auto"/>
      </w:pPr>
      <w:r w:rsidRPr="000E3716">
        <w:t xml:space="preserve">When </w:t>
      </w:r>
      <w:r>
        <w:t>an ant is given the goal to guard its nest (</w:t>
      </w:r>
      <w:proofErr w:type="spellStart"/>
      <w:r w:rsidRPr="00247163">
        <w:rPr>
          <w:rStyle w:val="CodeinlineChar"/>
        </w:rPr>
        <w:t>GOAL.guardNest</w:t>
      </w:r>
      <w:proofErr w:type="spellEnd"/>
      <w:r>
        <w:t xml:space="preserve">) the ant will try to first find its nest. The ant will wonder around until it is near the nest. </w:t>
      </w:r>
      <w:proofErr w:type="gramStart"/>
      <w:r>
        <w:t>The if</w:t>
      </w:r>
      <w:proofErr w:type="gramEnd"/>
      <w:r>
        <w:t xml:space="preserve"> statement inside the first if block decides whether to stop moving or not. If the ant is not walking away from the nest (i.e. </w:t>
      </w:r>
      <w:r w:rsidRPr="0068257E">
        <w:rPr>
          <w:rStyle w:val="CodeinlineChar"/>
        </w:rPr>
        <w:t>this.steps &lt;= 0</w:t>
      </w:r>
      <w:r>
        <w:t xml:space="preserve">) and there are no other friendly soldier ants in view the ant should stop, as its current position is considered a good sentry position. However if there are soldiers in view, the ant should find a new sentry position. This is because to maximise coverage of nests </w:t>
      </w:r>
      <w:r w:rsidRPr="00F402CE">
        <w:t xml:space="preserve">perimeter </w:t>
      </w:r>
      <w:r>
        <w:t>it makes sense for ants to not double up on positions i.e. at no point having two sentries together as they can both see the same area, it makes more sense to spread out sentries as much as possible i.e. so they cannot see the other sentries.</w:t>
      </w:r>
    </w:p>
    <w:p w14:paraId="71DF56C2" w14:textId="77777777" w:rsidR="001F69CE" w:rsidRDefault="001F69CE" w:rsidP="00FD1277">
      <w:pPr>
        <w:spacing w:line="276" w:lineRule="auto"/>
      </w:pPr>
      <w:r>
        <w:t xml:space="preserve">The </w:t>
      </w:r>
      <w:r w:rsidRPr="00942101">
        <w:rPr>
          <w:rStyle w:val="CodeinlineChar"/>
          <w:b/>
        </w:rPr>
        <w:t>else if</w:t>
      </w:r>
      <w:r w:rsidRPr="00F402CE">
        <w:rPr>
          <w:rStyle w:val="CodeinlineChar"/>
        </w:rPr>
        <w:t xml:space="preserve"> (</w:t>
      </w:r>
      <w:r w:rsidRPr="00942101">
        <w:rPr>
          <w:rStyle w:val="CodeinlineChar"/>
          <w:b/>
        </w:rPr>
        <w:t>this</w:t>
      </w:r>
      <w:r w:rsidRPr="00F402CE">
        <w:rPr>
          <w:rStyle w:val="CodeinlineChar"/>
        </w:rPr>
        <w:t xml:space="preserve">.seeNest() </w:t>
      </w:r>
      <w:r w:rsidRPr="00942101">
        <w:rPr>
          <w:rStyle w:val="CodeinlineChar"/>
          <w:b/>
        </w:rPr>
        <w:t>&amp;&amp;!this</w:t>
      </w:r>
      <w:r w:rsidRPr="00F402CE">
        <w:rPr>
          <w:rStyle w:val="CodeinlineChar"/>
        </w:rPr>
        <w:t>.atNest())</w:t>
      </w:r>
      <w:r>
        <w:t xml:space="preserve"> is used to set a guard radius. If the conditions apply i.e. the ant can see the nest however is not standing on top of the nest, it should move a certain distance away from the nest to find a good sentry position.</w:t>
      </w:r>
    </w:p>
    <w:p w14:paraId="201047C4" w14:textId="77777777" w:rsidR="001F69CE" w:rsidRDefault="001F69CE" w:rsidP="00FD1277">
      <w:pPr>
        <w:spacing w:line="276" w:lineRule="auto"/>
      </w:pPr>
      <w:r>
        <w:t>Finally if this is not true the ant should keep looking for the nets.</w:t>
      </w:r>
    </w:p>
    <w:p w14:paraId="2B9DE446" w14:textId="77777777" w:rsidR="001F69CE" w:rsidRDefault="001F69CE" w:rsidP="00FD1277">
      <w:pPr>
        <w:pStyle w:val="Heading3"/>
        <w:spacing w:after="240" w:line="276" w:lineRule="auto"/>
      </w:pPr>
      <w:bookmarkStart w:id="180" w:name="_Toc383185629"/>
      <w:r>
        <w:t>The mutate function</w:t>
      </w:r>
      <w:bookmarkEnd w:id="180"/>
    </w:p>
    <w:p w14:paraId="634B2280" w14:textId="77777777" w:rsidR="001F69CE" w:rsidRDefault="001F69CE" w:rsidP="00FD1277">
      <w:pPr>
        <w:spacing w:line="276" w:lineRule="auto"/>
      </w:pPr>
      <w:r w:rsidRPr="000E3716">
        <w:t>Is implemented in the species class and used to mutate a species to represent random mutation of genes in mutation when genetic information is passed on.</w:t>
      </w:r>
    </w:p>
    <w:p w14:paraId="1FE72133" w14:textId="77777777" w:rsidR="00AE5E7B" w:rsidRPr="000E3716" w:rsidRDefault="00AE5E7B" w:rsidP="00AE5E7B">
      <w:pPr>
        <w:pStyle w:val="Codeblock"/>
      </w:pPr>
      <w:r w:rsidRPr="000E3716">
        <w:rPr>
          <w:rStyle w:val="nx"/>
        </w:rPr>
        <w:t>Species</w:t>
      </w:r>
      <w:r w:rsidRPr="000E3716">
        <w:rPr>
          <w:rStyle w:val="p"/>
        </w:rPr>
        <w:t>.</w:t>
      </w:r>
      <w:r w:rsidRPr="000E3716">
        <w:rPr>
          <w:rStyle w:val="nx"/>
        </w:rPr>
        <w:t>prototype</w:t>
      </w:r>
      <w:r w:rsidRPr="000E3716">
        <w:rPr>
          <w:rStyle w:val="p"/>
        </w:rPr>
        <w:t>.</w:t>
      </w:r>
      <w:r w:rsidRPr="000E3716">
        <w:rPr>
          <w:rStyle w:val="nx"/>
        </w:rPr>
        <w:t>mutate</w:t>
      </w:r>
      <w:r w:rsidRPr="000E3716">
        <w:t xml:space="preserve"> </w:t>
      </w:r>
      <w:r w:rsidRPr="000E3716">
        <w:rPr>
          <w:rStyle w:val="o"/>
        </w:rPr>
        <w:t>=</w:t>
      </w:r>
      <w:r w:rsidRPr="000E3716">
        <w:t xml:space="preserve"> </w:t>
      </w:r>
      <w:r w:rsidRPr="000E3716">
        <w:rPr>
          <w:rStyle w:val="kd"/>
          <w:rFonts w:eastAsiaTheme="majorEastAsia"/>
          <w:b/>
        </w:rPr>
        <w:t>function</w:t>
      </w:r>
      <w:r w:rsidRPr="000E3716">
        <w:rPr>
          <w:rStyle w:val="p"/>
        </w:rPr>
        <w:t>()</w:t>
      </w:r>
      <w:r w:rsidRPr="000E3716">
        <w:t xml:space="preserve"> </w:t>
      </w:r>
      <w:r w:rsidRPr="000E3716">
        <w:rPr>
          <w:rStyle w:val="p"/>
        </w:rPr>
        <w:t>{</w:t>
      </w:r>
    </w:p>
    <w:p w14:paraId="00F1742D" w14:textId="77777777" w:rsidR="00AE5E7B" w:rsidRPr="000E3716" w:rsidRDefault="00AE5E7B" w:rsidP="00AE5E7B">
      <w:pPr>
        <w:pStyle w:val="Codeblock"/>
      </w:pPr>
      <w:r w:rsidRPr="000E3716">
        <w:t xml:space="preserve">    </w:t>
      </w:r>
      <w:r w:rsidRPr="000E3716">
        <w:rPr>
          <w:rStyle w:val="k"/>
          <w:b/>
        </w:rPr>
        <w:t>if</w:t>
      </w:r>
      <w:r w:rsidRPr="000E3716">
        <w:t xml:space="preserve"> </w:t>
      </w:r>
      <w:r w:rsidRPr="000E3716">
        <w:rPr>
          <w:rStyle w:val="p"/>
        </w:rPr>
        <w:t>(</w:t>
      </w:r>
      <w:r w:rsidRPr="00942101">
        <w:rPr>
          <w:rStyle w:val="nb"/>
          <w:color w:val="0086B3"/>
        </w:rPr>
        <w:t>Math</w:t>
      </w:r>
      <w:r w:rsidRPr="000E3716">
        <w:rPr>
          <w:rStyle w:val="p"/>
        </w:rPr>
        <w:t>.</w:t>
      </w:r>
      <w:r w:rsidRPr="000E3716">
        <w:rPr>
          <w:rStyle w:val="nx"/>
        </w:rPr>
        <w:t>random</w:t>
      </w:r>
      <w:r w:rsidRPr="000E3716">
        <w:rPr>
          <w:rStyle w:val="p"/>
        </w:rPr>
        <w:t>()</w:t>
      </w:r>
      <w:r w:rsidRPr="000E3716">
        <w:t xml:space="preserve"> </w:t>
      </w:r>
      <w:r w:rsidRPr="000E3716">
        <w:rPr>
          <w:rStyle w:val="o"/>
        </w:rPr>
        <w:t>&lt;=</w:t>
      </w:r>
      <w:r w:rsidRPr="000E3716">
        <w:t xml:space="preserve"> </w:t>
      </w:r>
      <w:r w:rsidRPr="000E3716">
        <w:rPr>
          <w:rStyle w:val="k"/>
          <w:b/>
        </w:rPr>
        <w:t>this</w:t>
      </w:r>
      <w:r w:rsidRPr="000E3716">
        <w:rPr>
          <w:rStyle w:val="p"/>
        </w:rPr>
        <w:t>.</w:t>
      </w:r>
      <w:r w:rsidRPr="000E3716">
        <w:rPr>
          <w:rStyle w:val="nx"/>
        </w:rPr>
        <w:t>mutationRate</w:t>
      </w:r>
      <w:r w:rsidRPr="000E3716">
        <w:rPr>
          <w:rStyle w:val="p"/>
        </w:rPr>
        <w:t>)</w:t>
      </w:r>
      <w:r w:rsidRPr="000E3716">
        <w:t xml:space="preserve"> </w:t>
      </w:r>
      <w:r w:rsidRPr="000E3716">
        <w:rPr>
          <w:rStyle w:val="p"/>
        </w:rPr>
        <w:t>{</w:t>
      </w:r>
    </w:p>
    <w:p w14:paraId="4A02A33C" w14:textId="77777777" w:rsidR="00AE5E7B" w:rsidRPr="000E3716" w:rsidRDefault="00AE5E7B" w:rsidP="00AE5E7B">
      <w:pPr>
        <w:pStyle w:val="Codeblock"/>
      </w:pPr>
      <w:r w:rsidRPr="000E3716">
        <w:t xml:space="preserve">        </w:t>
      </w:r>
      <w:r w:rsidRPr="000E3716">
        <w:rPr>
          <w:rStyle w:val="kd"/>
          <w:rFonts w:eastAsiaTheme="majorEastAsia"/>
          <w:b/>
        </w:rPr>
        <w:t>var</w:t>
      </w:r>
      <w:r w:rsidRPr="000E3716">
        <w:t xml:space="preserve"> </w:t>
      </w:r>
      <w:r w:rsidRPr="000E3716">
        <w:rPr>
          <w:rStyle w:val="nx"/>
        </w:rPr>
        <w:t>altChars</w:t>
      </w:r>
      <w:r w:rsidRPr="000E3716">
        <w:t xml:space="preserve"> </w:t>
      </w:r>
      <w:r w:rsidRPr="000E3716">
        <w:rPr>
          <w:rStyle w:val="o"/>
        </w:rPr>
        <w:t>=</w:t>
      </w:r>
      <w:r w:rsidRPr="000E3716">
        <w:t xml:space="preserve"> </w:t>
      </w:r>
      <w:r w:rsidRPr="000E3716">
        <w:rPr>
          <w:rStyle w:val="nx"/>
        </w:rPr>
        <w:t>clone</w:t>
      </w:r>
      <w:r w:rsidRPr="000E3716">
        <w:rPr>
          <w:rStyle w:val="p"/>
        </w:rPr>
        <w:t>(</w:t>
      </w:r>
      <w:r w:rsidRPr="000E3716">
        <w:rPr>
          <w:rStyle w:val="k"/>
          <w:b/>
        </w:rPr>
        <w:t>this</w:t>
      </w:r>
      <w:r w:rsidRPr="000E3716">
        <w:rPr>
          <w:rStyle w:val="p"/>
        </w:rPr>
        <w:t>.</w:t>
      </w:r>
      <w:r w:rsidRPr="000E3716">
        <w:rPr>
          <w:rStyle w:val="nx"/>
        </w:rPr>
        <w:t>chars</w:t>
      </w:r>
      <w:r w:rsidRPr="000E3716">
        <w:rPr>
          <w:rStyle w:val="p"/>
        </w:rPr>
        <w:t>);</w:t>
      </w:r>
    </w:p>
    <w:p w14:paraId="623D1A2D" w14:textId="77777777" w:rsidR="00AE5E7B" w:rsidRPr="000E3716" w:rsidRDefault="00AE5E7B" w:rsidP="00AE5E7B">
      <w:pPr>
        <w:pStyle w:val="Codeblock"/>
      </w:pPr>
      <w:r w:rsidRPr="000E3716">
        <w:t xml:space="preserve">        </w:t>
      </w:r>
      <w:r w:rsidRPr="000E3716">
        <w:rPr>
          <w:rStyle w:val="kd"/>
          <w:rFonts w:eastAsiaTheme="majorEastAsia"/>
          <w:b/>
        </w:rPr>
        <w:t>var</w:t>
      </w:r>
      <w:r w:rsidRPr="000E3716">
        <w:t xml:space="preserve"> </w:t>
      </w:r>
      <w:r w:rsidRPr="000E3716">
        <w:rPr>
          <w:rStyle w:val="nx"/>
        </w:rPr>
        <w:t>altCharacteristic</w:t>
      </w:r>
      <w:r w:rsidRPr="000E3716">
        <w:t xml:space="preserve"> </w:t>
      </w:r>
      <w:r w:rsidRPr="000E3716">
        <w:rPr>
          <w:rStyle w:val="o"/>
        </w:rPr>
        <w:t>=</w:t>
      </w:r>
      <w:r w:rsidRPr="000E3716">
        <w:t xml:space="preserve"> </w:t>
      </w:r>
      <w:r w:rsidRPr="000E3716">
        <w:rPr>
          <w:rStyle w:val="nx"/>
        </w:rPr>
        <w:t>randProperty</w:t>
      </w:r>
      <w:r w:rsidRPr="000E3716">
        <w:rPr>
          <w:rStyle w:val="p"/>
        </w:rPr>
        <w:t>(</w:t>
      </w:r>
      <w:r w:rsidRPr="000E3716">
        <w:rPr>
          <w:rStyle w:val="nx"/>
        </w:rPr>
        <w:t>altChars</w:t>
      </w:r>
      <w:r w:rsidRPr="000E3716">
        <w:rPr>
          <w:rStyle w:val="p"/>
        </w:rPr>
        <w:t>);</w:t>
      </w:r>
    </w:p>
    <w:p w14:paraId="5D220C6F" w14:textId="77777777" w:rsidR="00AE5E7B" w:rsidRPr="000E3716" w:rsidRDefault="00AE5E7B" w:rsidP="00AE5E7B">
      <w:pPr>
        <w:pStyle w:val="Codeblock"/>
      </w:pPr>
      <w:r w:rsidRPr="000E3716">
        <w:t xml:space="preserve">        </w:t>
      </w:r>
      <w:r w:rsidRPr="000E3716">
        <w:rPr>
          <w:rStyle w:val="kd"/>
          <w:rFonts w:eastAsiaTheme="majorEastAsia"/>
          <w:b/>
        </w:rPr>
        <w:t>var</w:t>
      </w:r>
      <w:r w:rsidRPr="000E3716">
        <w:t xml:space="preserve"> </w:t>
      </w:r>
      <w:r w:rsidRPr="000E3716">
        <w:rPr>
          <w:rStyle w:val="nx"/>
        </w:rPr>
        <w:t>altValue</w:t>
      </w:r>
      <w:r w:rsidRPr="000E3716">
        <w:t xml:space="preserve"> </w:t>
      </w:r>
      <w:r w:rsidRPr="000E3716">
        <w:rPr>
          <w:rStyle w:val="o"/>
        </w:rPr>
        <w:t>=</w:t>
      </w:r>
      <w:r w:rsidRPr="000E3716">
        <w:t xml:space="preserve"> </w:t>
      </w:r>
      <w:r w:rsidRPr="000E3716">
        <w:rPr>
          <w:rStyle w:val="k"/>
          <w:b/>
        </w:rPr>
        <w:t>this</w:t>
      </w:r>
      <w:r w:rsidRPr="000E3716">
        <w:rPr>
          <w:rStyle w:val="p"/>
        </w:rPr>
        <w:t>.</w:t>
      </w:r>
      <w:r w:rsidRPr="000E3716">
        <w:rPr>
          <w:rStyle w:val="nx"/>
        </w:rPr>
        <w:t>mutateChar</w:t>
      </w:r>
      <w:r w:rsidRPr="000E3716">
        <w:rPr>
          <w:rStyle w:val="p"/>
        </w:rPr>
        <w:t>(</w:t>
      </w:r>
      <w:r w:rsidRPr="000E3716">
        <w:rPr>
          <w:rStyle w:val="nx"/>
        </w:rPr>
        <w:t>altCharacteristic</w:t>
      </w:r>
      <w:r w:rsidRPr="000E3716">
        <w:rPr>
          <w:rStyle w:val="p"/>
        </w:rPr>
        <w:t>);</w:t>
      </w:r>
    </w:p>
    <w:p w14:paraId="7E43E13A" w14:textId="77777777" w:rsidR="00AE5E7B" w:rsidRPr="000E3716" w:rsidRDefault="00AE5E7B" w:rsidP="00AE5E7B">
      <w:pPr>
        <w:pStyle w:val="Codeblock"/>
      </w:pPr>
      <w:r w:rsidRPr="000E3716">
        <w:t xml:space="preserve">        </w:t>
      </w:r>
      <w:r w:rsidRPr="000E3716">
        <w:rPr>
          <w:rStyle w:val="nx"/>
        </w:rPr>
        <w:t>altChars</w:t>
      </w:r>
      <w:r w:rsidRPr="000E3716">
        <w:rPr>
          <w:rStyle w:val="p"/>
        </w:rPr>
        <w:t>[</w:t>
      </w:r>
      <w:r w:rsidRPr="000E3716">
        <w:rPr>
          <w:rStyle w:val="nx"/>
        </w:rPr>
        <w:t>altCharacteristic</w:t>
      </w:r>
      <w:r w:rsidRPr="000E3716">
        <w:rPr>
          <w:rStyle w:val="p"/>
        </w:rPr>
        <w:t>]</w:t>
      </w:r>
      <w:r w:rsidRPr="000E3716">
        <w:t xml:space="preserve"> </w:t>
      </w:r>
      <w:r w:rsidRPr="000E3716">
        <w:rPr>
          <w:rStyle w:val="o"/>
        </w:rPr>
        <w:t>=</w:t>
      </w:r>
      <w:r w:rsidRPr="000E3716">
        <w:t xml:space="preserve"> </w:t>
      </w:r>
      <w:r w:rsidRPr="000E3716">
        <w:rPr>
          <w:rStyle w:val="nx"/>
        </w:rPr>
        <w:t>altValue</w:t>
      </w:r>
      <w:r w:rsidRPr="000E3716">
        <w:rPr>
          <w:rStyle w:val="p"/>
        </w:rPr>
        <w:t>;</w:t>
      </w:r>
    </w:p>
    <w:p w14:paraId="0D246549" w14:textId="77777777" w:rsidR="00AE5E7B" w:rsidRPr="000E3716" w:rsidRDefault="00AE5E7B" w:rsidP="00AE5E7B">
      <w:pPr>
        <w:pStyle w:val="Codeblock"/>
      </w:pPr>
      <w:r w:rsidRPr="000E3716">
        <w:t xml:space="preserve">        </w:t>
      </w:r>
      <w:r w:rsidRPr="000E3716">
        <w:rPr>
          <w:rStyle w:val="kd"/>
          <w:rFonts w:eastAsiaTheme="majorEastAsia"/>
          <w:b/>
        </w:rPr>
        <w:t>var</w:t>
      </w:r>
      <w:r w:rsidRPr="000E3716">
        <w:t xml:space="preserve"> </w:t>
      </w:r>
      <w:r w:rsidRPr="000E3716">
        <w:rPr>
          <w:rStyle w:val="nx"/>
        </w:rPr>
        <w:t>species</w:t>
      </w:r>
      <w:r w:rsidRPr="000E3716">
        <w:t xml:space="preserve"> </w:t>
      </w:r>
      <w:r w:rsidRPr="000E3716">
        <w:rPr>
          <w:rStyle w:val="o"/>
        </w:rPr>
        <w:t>=</w:t>
      </w:r>
      <w:r w:rsidRPr="000E3716">
        <w:t xml:space="preserve"> </w:t>
      </w:r>
      <w:r w:rsidRPr="000E3716">
        <w:rPr>
          <w:rStyle w:val="k"/>
          <w:b/>
        </w:rPr>
        <w:t>this</w:t>
      </w:r>
      <w:r w:rsidRPr="000E3716">
        <w:rPr>
          <w:rStyle w:val="p"/>
        </w:rPr>
        <w:t>.</w:t>
      </w:r>
      <w:r w:rsidRPr="000E3716">
        <w:rPr>
          <w:rStyle w:val="nx"/>
        </w:rPr>
        <w:t>createSpecies</w:t>
      </w:r>
      <w:r w:rsidRPr="000E3716">
        <w:rPr>
          <w:rStyle w:val="p"/>
        </w:rPr>
        <w:t>(</w:t>
      </w:r>
      <w:r w:rsidRPr="000E3716">
        <w:rPr>
          <w:rStyle w:val="nx"/>
        </w:rPr>
        <w:t>altChars</w:t>
      </w:r>
      <w:r w:rsidRPr="000E3716">
        <w:rPr>
          <w:rStyle w:val="p"/>
        </w:rPr>
        <w:t>);</w:t>
      </w:r>
    </w:p>
    <w:p w14:paraId="484E54B2" w14:textId="77777777" w:rsidR="00AE5E7B" w:rsidRPr="000E3716" w:rsidRDefault="00AE5E7B" w:rsidP="00AE5E7B">
      <w:pPr>
        <w:pStyle w:val="Codeblock"/>
      </w:pPr>
      <w:r w:rsidRPr="000E3716">
        <w:t xml:space="preserve">        </w:t>
      </w:r>
      <w:r w:rsidRPr="000E3716">
        <w:rPr>
          <w:rStyle w:val="k"/>
          <w:b/>
        </w:rPr>
        <w:t>return</w:t>
      </w:r>
      <w:r w:rsidRPr="000E3716">
        <w:t xml:space="preserve"> </w:t>
      </w:r>
      <w:r w:rsidRPr="000E3716">
        <w:rPr>
          <w:rStyle w:val="nx"/>
        </w:rPr>
        <w:t>species</w:t>
      </w:r>
      <w:r w:rsidRPr="000E3716">
        <w:rPr>
          <w:rStyle w:val="p"/>
        </w:rPr>
        <w:t>;</w:t>
      </w:r>
    </w:p>
    <w:p w14:paraId="00140CD5" w14:textId="77777777" w:rsidR="00AE5E7B" w:rsidRPr="000E3716" w:rsidRDefault="00AE5E7B" w:rsidP="00AE5E7B">
      <w:pPr>
        <w:pStyle w:val="Codeblock"/>
      </w:pPr>
      <w:r w:rsidRPr="000E3716">
        <w:t xml:space="preserve">    </w:t>
      </w:r>
      <w:r w:rsidRPr="000E3716">
        <w:rPr>
          <w:rStyle w:val="p"/>
        </w:rPr>
        <w:t>}</w:t>
      </w:r>
      <w:r w:rsidRPr="000E3716">
        <w:t xml:space="preserve"> </w:t>
      </w:r>
      <w:r w:rsidRPr="000E3716">
        <w:rPr>
          <w:rStyle w:val="k"/>
          <w:b/>
        </w:rPr>
        <w:t>else</w:t>
      </w:r>
      <w:r w:rsidRPr="000E3716">
        <w:t xml:space="preserve"> </w:t>
      </w:r>
      <w:r w:rsidRPr="000E3716">
        <w:rPr>
          <w:rStyle w:val="p"/>
        </w:rPr>
        <w:t>{</w:t>
      </w:r>
    </w:p>
    <w:p w14:paraId="1C3CE487" w14:textId="77777777" w:rsidR="00AE5E7B" w:rsidRPr="000E3716" w:rsidRDefault="00AE5E7B" w:rsidP="00AE5E7B">
      <w:pPr>
        <w:pStyle w:val="Codeblock"/>
      </w:pPr>
      <w:r w:rsidRPr="000E3716">
        <w:t xml:space="preserve">        </w:t>
      </w:r>
      <w:r w:rsidRPr="000E3716">
        <w:rPr>
          <w:rStyle w:val="k"/>
          <w:b/>
        </w:rPr>
        <w:t>return</w:t>
      </w:r>
      <w:r w:rsidRPr="000E3716">
        <w:t xml:space="preserve"> </w:t>
      </w:r>
      <w:r w:rsidRPr="000E3716">
        <w:rPr>
          <w:rStyle w:val="k"/>
          <w:b/>
        </w:rPr>
        <w:t>this</w:t>
      </w:r>
      <w:r w:rsidRPr="000E3716">
        <w:rPr>
          <w:rStyle w:val="p"/>
        </w:rPr>
        <w:t>;</w:t>
      </w:r>
    </w:p>
    <w:p w14:paraId="6717DBC5" w14:textId="77777777" w:rsidR="00AE5E7B" w:rsidRPr="000E3716" w:rsidRDefault="00AE5E7B" w:rsidP="00AE5E7B">
      <w:pPr>
        <w:pStyle w:val="Codeblock"/>
      </w:pPr>
      <w:r w:rsidRPr="000E3716">
        <w:t xml:space="preserve">    </w:t>
      </w:r>
      <w:r w:rsidRPr="000E3716">
        <w:rPr>
          <w:rStyle w:val="p"/>
        </w:rPr>
        <w:t>}</w:t>
      </w:r>
    </w:p>
    <w:p w14:paraId="1956FC0C" w14:textId="77777777" w:rsidR="00AE5E7B" w:rsidRPr="000E3716" w:rsidRDefault="00AE5E7B" w:rsidP="00AE5E7B">
      <w:pPr>
        <w:pStyle w:val="Codeblock"/>
      </w:pPr>
      <w:r w:rsidRPr="000E3716">
        <w:rPr>
          <w:rStyle w:val="p"/>
        </w:rPr>
        <w:t>};</w:t>
      </w:r>
    </w:p>
    <w:p w14:paraId="687C8FD6" w14:textId="77777777" w:rsidR="001F69CE" w:rsidRDefault="001F69CE" w:rsidP="00FD1277">
      <w:pPr>
        <w:spacing w:line="276" w:lineRule="auto"/>
      </w:pPr>
      <w:r w:rsidRPr="000E3716">
        <w:t>The function picks a single random characteristic to mutate, and will mutate that characteristic. The function will then create and return a new species which is the same as the current one however with a single mutation in one characteristic.</w:t>
      </w:r>
    </w:p>
    <w:p w14:paraId="0DA6F86F" w14:textId="77777777" w:rsidR="001F69CE" w:rsidRDefault="001F69CE" w:rsidP="00FD1277">
      <w:pPr>
        <w:pStyle w:val="Heading3"/>
        <w:spacing w:after="240" w:line="276" w:lineRule="auto"/>
      </w:pPr>
      <w:bookmarkStart w:id="181" w:name="_Toc383185630"/>
      <w:proofErr w:type="spellStart"/>
      <w:proofErr w:type="gramStart"/>
      <w:r>
        <w:t>this.sleep</w:t>
      </w:r>
      <w:proofErr w:type="spellEnd"/>
      <w:proofErr w:type="gramEnd"/>
      <w:r>
        <w:t xml:space="preserve"> variable</w:t>
      </w:r>
      <w:bookmarkEnd w:id="181"/>
    </w:p>
    <w:p w14:paraId="59957F2F" w14:textId="77777777" w:rsidR="001F69CE" w:rsidRDefault="001F69CE" w:rsidP="00FD1277">
      <w:pPr>
        <w:spacing w:line="276" w:lineRule="auto"/>
      </w:pPr>
      <w:r>
        <w:t xml:space="preserve">The </w:t>
      </w:r>
      <w:r w:rsidRPr="007F2CB7">
        <w:rPr>
          <w:rStyle w:val="CodeinlineChar"/>
        </w:rPr>
        <w:t>this.sleep</w:t>
      </w:r>
      <w:r>
        <w:t xml:space="preserve"> variable is used by the Ant class. It is used to stop the ant from performing an action for a number of ticks. The value of </w:t>
      </w:r>
      <w:r w:rsidRPr="007F2CB7">
        <w:rPr>
          <w:rStyle w:val="CodeinlineChar"/>
        </w:rPr>
        <w:t>this.sleep</w:t>
      </w:r>
      <w:r>
        <w:t xml:space="preserve"> is the number of ticks to wait. An example of its use is in the </w:t>
      </w:r>
      <w:proofErr w:type="spellStart"/>
      <w:r w:rsidRPr="007F2CB7">
        <w:rPr>
          <w:rStyle w:val="CodeinlineChar"/>
        </w:rPr>
        <w:t>Ant.takeFood</w:t>
      </w:r>
      <w:r>
        <w:t>and</w:t>
      </w:r>
      <w:proofErr w:type="spellEnd"/>
      <w:r>
        <w:t xml:space="preserve"> </w:t>
      </w:r>
      <w:proofErr w:type="spellStart"/>
      <w:r w:rsidRPr="007F2CB7">
        <w:rPr>
          <w:rStyle w:val="CodeinlineChar"/>
        </w:rPr>
        <w:t>Ant.move</w:t>
      </w:r>
      <w:r>
        <w:t>functions</w:t>
      </w:r>
      <w:proofErr w:type="spellEnd"/>
    </w:p>
    <w:p w14:paraId="15829195" w14:textId="77777777" w:rsidR="00AE5E7B" w:rsidRPr="006B1DC7" w:rsidRDefault="00AE5E7B" w:rsidP="00AE5E7B">
      <w:pPr>
        <w:pStyle w:val="Codeblock"/>
      </w:pPr>
      <w:r w:rsidRPr="006B1DC7">
        <w:t xml:space="preserve">Ant.prototype.takeFood </w:t>
      </w:r>
      <w:r w:rsidRPr="006B1DC7">
        <w:rPr>
          <w:b/>
          <w:bCs/>
        </w:rPr>
        <w:t>=</w:t>
      </w:r>
      <w:r w:rsidRPr="006B1DC7">
        <w:t xml:space="preserve"> </w:t>
      </w:r>
      <w:r w:rsidRPr="00235623">
        <w:rPr>
          <w:b/>
          <w:bCs/>
          <w:color w:val="auto"/>
        </w:rPr>
        <w:t>function</w:t>
      </w:r>
      <w:r w:rsidRPr="006B1DC7">
        <w:t>(food) {</w:t>
      </w:r>
    </w:p>
    <w:p w14:paraId="4D17C610" w14:textId="77777777" w:rsidR="00AE5E7B" w:rsidRPr="006B1DC7" w:rsidRDefault="00AE5E7B" w:rsidP="00AE5E7B">
      <w:pPr>
        <w:pStyle w:val="Codeblock"/>
      </w:pPr>
      <w:r w:rsidRPr="006B1DC7">
        <w:t>    </w:t>
      </w:r>
      <w:r w:rsidRPr="006B1DC7">
        <w:rPr>
          <w:b/>
          <w:bCs/>
        </w:rPr>
        <w:t>if</w:t>
      </w:r>
      <w:r w:rsidRPr="006B1DC7">
        <w:t xml:space="preserve"> (</w:t>
      </w:r>
      <w:r w:rsidRPr="006B1DC7">
        <w:rPr>
          <w:b/>
          <w:bCs/>
        </w:rPr>
        <w:t>this</w:t>
      </w:r>
      <w:r w:rsidRPr="006B1DC7">
        <w:t xml:space="preserve">.isFood(food)) { </w:t>
      </w:r>
      <w:r w:rsidRPr="006B1DC7">
        <w:rPr>
          <w:i/>
          <w:iCs/>
          <w:color w:val="999988"/>
        </w:rPr>
        <w:t>// If food</w:t>
      </w:r>
    </w:p>
    <w:p w14:paraId="241631D9" w14:textId="77777777" w:rsidR="00AE5E7B" w:rsidRPr="006B1DC7" w:rsidRDefault="00AE5E7B" w:rsidP="00AE5E7B">
      <w:pPr>
        <w:pStyle w:val="Codeblock"/>
      </w:pPr>
      <w:r w:rsidRPr="006B1DC7">
        <w:t xml:space="preserve">        food.amount </w:t>
      </w:r>
      <w:r w:rsidRPr="006B1DC7">
        <w:rPr>
          <w:b/>
          <w:bCs/>
        </w:rPr>
        <w:t>-=</w:t>
      </w:r>
      <w:r w:rsidRPr="006B1DC7">
        <w:t xml:space="preserve"> </w:t>
      </w:r>
      <w:r w:rsidRPr="006B1DC7">
        <w:rPr>
          <w:color w:val="009999"/>
        </w:rPr>
        <w:t>1</w:t>
      </w:r>
      <w:r w:rsidRPr="006B1DC7">
        <w:t xml:space="preserve">; </w:t>
      </w:r>
      <w:r w:rsidRPr="006B1DC7">
        <w:rPr>
          <w:i/>
          <w:iCs/>
          <w:color w:val="999988"/>
        </w:rPr>
        <w:t>// Take a single piece of food</w:t>
      </w:r>
    </w:p>
    <w:p w14:paraId="02832A1A" w14:textId="77777777" w:rsidR="00AE5E7B" w:rsidRPr="006B1DC7" w:rsidRDefault="00AE5E7B" w:rsidP="00AE5E7B">
      <w:pPr>
        <w:pStyle w:val="Codeblock"/>
      </w:pPr>
      <w:r w:rsidRPr="006B1DC7">
        <w:t>        </w:t>
      </w:r>
      <w:r w:rsidRPr="006B1DC7">
        <w:rPr>
          <w:b/>
          <w:bCs/>
        </w:rPr>
        <w:t>this</w:t>
      </w:r>
      <w:r w:rsidRPr="006B1DC7">
        <w:t xml:space="preserve">.sleep </w:t>
      </w:r>
      <w:r w:rsidRPr="006B1DC7">
        <w:rPr>
          <w:b/>
          <w:bCs/>
        </w:rPr>
        <w:t>+=</w:t>
      </w:r>
      <w:r w:rsidRPr="006B1DC7">
        <w:t xml:space="preserve"> ANT_FOOD_TAKE_SPEED;</w:t>
      </w:r>
    </w:p>
    <w:p w14:paraId="7CF2D9DE" w14:textId="77777777" w:rsidR="00AE5E7B" w:rsidRPr="006B1DC7" w:rsidRDefault="00AE5E7B" w:rsidP="00AE5E7B">
      <w:pPr>
        <w:pStyle w:val="Codeblock"/>
      </w:pPr>
      <w:r w:rsidRPr="006B1DC7">
        <w:t>        </w:t>
      </w:r>
      <w:r w:rsidRPr="006B1DC7">
        <w:rPr>
          <w:b/>
          <w:bCs/>
        </w:rPr>
        <w:t>if</w:t>
      </w:r>
      <w:r w:rsidRPr="006B1DC7">
        <w:t xml:space="preserve"> (</w:t>
      </w:r>
      <w:r w:rsidRPr="006B1DC7">
        <w:rPr>
          <w:b/>
          <w:bCs/>
        </w:rPr>
        <w:t>!this</w:t>
      </w:r>
      <w:r w:rsidRPr="006B1DC7">
        <w:t xml:space="preserve">.isFood(food)) </w:t>
      </w:r>
      <w:r w:rsidRPr="006B1DC7">
        <w:rPr>
          <w:i/>
          <w:iCs/>
          <w:color w:val="999988"/>
        </w:rPr>
        <w:t>// If food is all gone remove it from the map</w:t>
      </w:r>
    </w:p>
    <w:p w14:paraId="0B9D2339" w14:textId="77777777" w:rsidR="00AE5E7B" w:rsidRPr="006B1DC7" w:rsidRDefault="00AE5E7B" w:rsidP="00AE5E7B">
      <w:pPr>
        <w:pStyle w:val="Codeblock"/>
      </w:pPr>
      <w:r>
        <w:tab/>
        <w:t xml:space="preserve">    </w:t>
      </w:r>
      <w:r w:rsidRPr="006B1DC7">
        <w:t>food.removeFromMap();</w:t>
      </w:r>
    </w:p>
    <w:p w14:paraId="265CF8A2" w14:textId="77777777" w:rsidR="00AE5E7B" w:rsidRPr="006B1DC7" w:rsidRDefault="00AE5E7B" w:rsidP="00AE5E7B">
      <w:pPr>
        <w:pStyle w:val="Codeblock"/>
      </w:pPr>
      <w:r w:rsidRPr="006B1DC7">
        <w:t>        </w:t>
      </w:r>
      <w:r w:rsidRPr="006B1DC7">
        <w:rPr>
          <w:b/>
          <w:bCs/>
        </w:rPr>
        <w:t>return</w:t>
      </w:r>
      <w:r w:rsidRPr="006B1DC7">
        <w:t xml:space="preserve"> </w:t>
      </w:r>
      <w:r w:rsidRPr="006B1DC7">
        <w:rPr>
          <w:color w:val="009999"/>
        </w:rPr>
        <w:t>1</w:t>
      </w:r>
      <w:r w:rsidRPr="006B1DC7">
        <w:t>;</w:t>
      </w:r>
    </w:p>
    <w:p w14:paraId="57BB17CC" w14:textId="77777777" w:rsidR="00AE5E7B" w:rsidRPr="006B1DC7" w:rsidRDefault="00AE5E7B" w:rsidP="00AE5E7B">
      <w:pPr>
        <w:pStyle w:val="Codeblock"/>
      </w:pPr>
      <w:r w:rsidRPr="006B1DC7">
        <w:t xml:space="preserve">    } </w:t>
      </w:r>
      <w:r w:rsidRPr="006B1DC7">
        <w:rPr>
          <w:b/>
          <w:bCs/>
        </w:rPr>
        <w:t>else</w:t>
      </w:r>
      <w:r w:rsidRPr="006B1DC7">
        <w:t xml:space="preserve"> {</w:t>
      </w:r>
    </w:p>
    <w:p w14:paraId="3F8CC8BF" w14:textId="77777777" w:rsidR="00AE5E7B" w:rsidRPr="006B1DC7" w:rsidRDefault="00AE5E7B" w:rsidP="00AE5E7B">
      <w:pPr>
        <w:pStyle w:val="Codeblock"/>
      </w:pPr>
      <w:r w:rsidRPr="006B1DC7">
        <w:t>        </w:t>
      </w:r>
      <w:r w:rsidRPr="00235623">
        <w:rPr>
          <w:b/>
          <w:bCs/>
          <w:color w:val="auto"/>
        </w:rPr>
        <w:t>return</w:t>
      </w:r>
      <w:r w:rsidRPr="006B1DC7">
        <w:t xml:space="preserve"> </w:t>
      </w:r>
      <w:r w:rsidRPr="006B1DC7">
        <w:rPr>
          <w:color w:val="009999"/>
        </w:rPr>
        <w:t>0</w:t>
      </w:r>
      <w:r w:rsidRPr="006B1DC7">
        <w:t>;</w:t>
      </w:r>
    </w:p>
    <w:p w14:paraId="16FE26D9" w14:textId="77777777" w:rsidR="00AE5E7B" w:rsidRPr="006B1DC7" w:rsidRDefault="00AE5E7B" w:rsidP="00AE5E7B">
      <w:pPr>
        <w:pStyle w:val="Codeblock"/>
      </w:pPr>
      <w:r w:rsidRPr="006B1DC7">
        <w:t>    }</w:t>
      </w:r>
    </w:p>
    <w:p w14:paraId="2F25160B" w14:textId="77777777" w:rsidR="00AE5E7B" w:rsidRPr="006B1DC7" w:rsidRDefault="00AE5E7B" w:rsidP="00AE5E7B">
      <w:pPr>
        <w:pStyle w:val="Codeblock"/>
      </w:pPr>
      <w:r w:rsidRPr="006B1DC7">
        <w:t>};</w:t>
      </w:r>
    </w:p>
    <w:p w14:paraId="5ED59312" w14:textId="106BE024" w:rsidR="001F69CE" w:rsidRPr="006B1DC7" w:rsidRDefault="001F69CE" w:rsidP="00FD1277">
      <w:pPr>
        <w:pStyle w:val="Codeblock"/>
        <w:spacing w:line="276" w:lineRule="auto"/>
      </w:pPr>
    </w:p>
    <w:p w14:paraId="42781459" w14:textId="77777777" w:rsidR="001F69CE" w:rsidRDefault="001F69CE" w:rsidP="00FD1277">
      <w:pPr>
        <w:spacing w:line="276" w:lineRule="auto"/>
      </w:pPr>
    </w:p>
    <w:p w14:paraId="1054C587" w14:textId="77777777" w:rsidR="00AE5E7B" w:rsidRPr="00235623" w:rsidRDefault="00AE5E7B" w:rsidP="00AE5E7B">
      <w:pPr>
        <w:pStyle w:val="Codeblock"/>
      </w:pPr>
      <w:r w:rsidRPr="00235623">
        <w:t xml:space="preserve">Ant.prototype.move </w:t>
      </w:r>
      <w:r w:rsidRPr="00235623">
        <w:rPr>
          <w:b/>
          <w:bCs/>
        </w:rPr>
        <w:t>=</w:t>
      </w:r>
      <w:r w:rsidRPr="00235623">
        <w:t xml:space="preserve"> </w:t>
      </w:r>
      <w:r w:rsidRPr="00235623">
        <w:rPr>
          <w:b/>
          <w:bCs/>
        </w:rPr>
        <w:t>function</w:t>
      </w:r>
      <w:r w:rsidRPr="00235623">
        <w:t>() {</w:t>
      </w:r>
    </w:p>
    <w:p w14:paraId="1F2A76FB" w14:textId="77777777" w:rsidR="00AE5E7B" w:rsidRPr="00235623" w:rsidRDefault="00AE5E7B" w:rsidP="00AE5E7B">
      <w:pPr>
        <w:pStyle w:val="Codeblock"/>
      </w:pPr>
      <w:r w:rsidRPr="00235623">
        <w:t>    </w:t>
      </w:r>
      <w:r w:rsidRPr="00235623">
        <w:rPr>
          <w:b/>
          <w:bCs/>
        </w:rPr>
        <w:t>if</w:t>
      </w:r>
      <w:r w:rsidRPr="00235623">
        <w:t xml:space="preserve"> (</w:t>
      </w:r>
      <w:r w:rsidRPr="00235623">
        <w:rPr>
          <w:b/>
          <w:bCs/>
        </w:rPr>
        <w:t>this</w:t>
      </w:r>
      <w:r w:rsidRPr="00235623">
        <w:t xml:space="preserve">.sleep </w:t>
      </w:r>
      <w:r w:rsidRPr="00235623">
        <w:rPr>
          <w:b/>
          <w:bCs/>
        </w:rPr>
        <w:t>&lt;=</w:t>
      </w:r>
      <w:r w:rsidRPr="00235623">
        <w:t xml:space="preserve"> </w:t>
      </w:r>
      <w:r w:rsidRPr="00235623">
        <w:rPr>
          <w:color w:val="009999"/>
        </w:rPr>
        <w:t>0</w:t>
      </w:r>
      <w:r w:rsidRPr="00235623">
        <w:t xml:space="preserve">) { </w:t>
      </w:r>
      <w:r w:rsidRPr="00235623">
        <w:rPr>
          <w:i/>
          <w:iCs/>
          <w:color w:val="999988"/>
        </w:rPr>
        <w:t>// only move when not waiting for a task to complete</w:t>
      </w:r>
    </w:p>
    <w:p w14:paraId="3B2331BB" w14:textId="77777777" w:rsidR="00AE5E7B" w:rsidRPr="00235623" w:rsidRDefault="00AE5E7B" w:rsidP="00AE5E7B">
      <w:pPr>
        <w:pStyle w:val="Codeblock"/>
      </w:pPr>
      <w:r w:rsidRPr="00235623">
        <w:t>        </w:t>
      </w:r>
      <w:r w:rsidRPr="00235623">
        <w:rPr>
          <w:b/>
          <w:bCs/>
        </w:rPr>
        <w:t>this</w:t>
      </w:r>
      <w:r w:rsidRPr="00235623">
        <w:t xml:space="preserve">.coord.x </w:t>
      </w:r>
      <w:r w:rsidRPr="00235623">
        <w:rPr>
          <w:b/>
          <w:bCs/>
        </w:rPr>
        <w:t>+=</w:t>
      </w:r>
      <w:r w:rsidRPr="00235623">
        <w:t xml:space="preserve"> </w:t>
      </w:r>
      <w:r w:rsidRPr="00235623">
        <w:rPr>
          <w:color w:val="0086B3"/>
        </w:rPr>
        <w:t>Math</w:t>
      </w:r>
      <w:r w:rsidRPr="00235623">
        <w:t>.sin(</w:t>
      </w:r>
      <w:r w:rsidRPr="00235623">
        <w:rPr>
          <w:b/>
          <w:bCs/>
        </w:rPr>
        <w:t>this</w:t>
      </w:r>
      <w:r w:rsidRPr="00235623">
        <w:t xml:space="preserve">.direction) </w:t>
      </w:r>
      <w:r w:rsidRPr="00235623">
        <w:rPr>
          <w:b/>
          <w:bCs/>
        </w:rPr>
        <w:t>*</w:t>
      </w:r>
      <w:r w:rsidRPr="00235623">
        <w:t xml:space="preserve"> </w:t>
      </w:r>
      <w:r w:rsidRPr="00235623">
        <w:rPr>
          <w:b/>
          <w:bCs/>
        </w:rPr>
        <w:t>this</w:t>
      </w:r>
      <w:r w:rsidRPr="00235623">
        <w:t>.species.chars.speed;</w:t>
      </w:r>
    </w:p>
    <w:p w14:paraId="5037B5C3" w14:textId="77777777" w:rsidR="00AE5E7B" w:rsidRPr="00235623" w:rsidRDefault="00AE5E7B" w:rsidP="00AE5E7B">
      <w:pPr>
        <w:pStyle w:val="Codeblock"/>
      </w:pPr>
      <w:r w:rsidRPr="00235623">
        <w:t>        </w:t>
      </w:r>
      <w:r w:rsidRPr="00235623">
        <w:rPr>
          <w:b/>
          <w:bCs/>
        </w:rPr>
        <w:t>this</w:t>
      </w:r>
      <w:r w:rsidRPr="00235623">
        <w:t xml:space="preserve">.coord.y </w:t>
      </w:r>
      <w:r w:rsidRPr="00235623">
        <w:rPr>
          <w:b/>
          <w:bCs/>
        </w:rPr>
        <w:t>-=</w:t>
      </w:r>
      <w:r w:rsidRPr="00235623">
        <w:t xml:space="preserve"> </w:t>
      </w:r>
      <w:r w:rsidRPr="00235623">
        <w:rPr>
          <w:color w:val="0086B3"/>
        </w:rPr>
        <w:t>Math</w:t>
      </w:r>
      <w:r w:rsidRPr="00235623">
        <w:t>.cos(</w:t>
      </w:r>
      <w:r w:rsidRPr="00235623">
        <w:rPr>
          <w:b/>
          <w:bCs/>
        </w:rPr>
        <w:t>this</w:t>
      </w:r>
      <w:r w:rsidRPr="00235623">
        <w:t xml:space="preserve">.direction) </w:t>
      </w:r>
      <w:r w:rsidRPr="00235623">
        <w:rPr>
          <w:b/>
          <w:bCs/>
        </w:rPr>
        <w:t>*</w:t>
      </w:r>
      <w:r w:rsidRPr="00235623">
        <w:t xml:space="preserve"> </w:t>
      </w:r>
      <w:r w:rsidRPr="00235623">
        <w:rPr>
          <w:b/>
          <w:bCs/>
        </w:rPr>
        <w:t>this</w:t>
      </w:r>
      <w:r w:rsidRPr="00235623">
        <w:t>.species.chars.speed;</w:t>
      </w:r>
    </w:p>
    <w:p w14:paraId="0444EA16" w14:textId="77777777" w:rsidR="00AE5E7B" w:rsidRPr="00235623" w:rsidRDefault="00AE5E7B" w:rsidP="00AE5E7B">
      <w:pPr>
        <w:pStyle w:val="Codeblock"/>
      </w:pPr>
      <w:r w:rsidRPr="00235623">
        <w:t>    }</w:t>
      </w:r>
    </w:p>
    <w:p w14:paraId="62D50536" w14:textId="77777777" w:rsidR="00AE5E7B" w:rsidRPr="00235623" w:rsidRDefault="00AE5E7B" w:rsidP="00AE5E7B">
      <w:pPr>
        <w:pStyle w:val="Codeblock"/>
      </w:pPr>
      <w:r w:rsidRPr="00235623">
        <w:t>    boundary(</w:t>
      </w:r>
      <w:r w:rsidRPr="00235623">
        <w:rPr>
          <w:b/>
          <w:bCs/>
        </w:rPr>
        <w:t>this</w:t>
      </w:r>
      <w:r w:rsidRPr="00235623">
        <w:t xml:space="preserve">.coord, MAP_BOUNDARY); </w:t>
      </w:r>
      <w:r w:rsidRPr="00235623">
        <w:rPr>
          <w:i/>
          <w:iCs/>
          <w:color w:val="999988"/>
        </w:rPr>
        <w:t>// Make sure if the ant is out of bounds</w:t>
      </w:r>
    </w:p>
    <w:p w14:paraId="2135E3CD" w14:textId="77777777" w:rsidR="00AE5E7B" w:rsidRDefault="00AE5E7B" w:rsidP="00AE5E7B">
      <w:pPr>
        <w:pStyle w:val="Codeblock"/>
      </w:pPr>
      <w:r w:rsidRPr="00235623">
        <w:t>};</w:t>
      </w:r>
    </w:p>
    <w:p w14:paraId="2C3B8358" w14:textId="77777777" w:rsidR="001F69CE" w:rsidRPr="006B1DC7" w:rsidRDefault="001F69CE" w:rsidP="00AE5E7B">
      <w:pPr>
        <w:spacing w:before="240" w:line="276" w:lineRule="auto"/>
      </w:pPr>
      <w:r>
        <w:t>Here it is used to stop the ant from moving for a certain amount of time for each piece of food it collects. This leads to more realistic looking behaviour as it shows that the ant takes time to collect food. If there was no sleep timer the ant would be able to walk over food and be able to pick it up instantly.</w:t>
      </w:r>
      <w:r w:rsidR="00350789">
        <w:t xml:space="preserve"> </w:t>
      </w:r>
      <w:r>
        <w:t>This would reduce the realism of the simulation.</w:t>
      </w:r>
    </w:p>
    <w:p w14:paraId="022A9E1D" w14:textId="77777777" w:rsidR="001F69CE" w:rsidRPr="0031494E" w:rsidRDefault="001F69CE" w:rsidP="00FD1277">
      <w:pPr>
        <w:pStyle w:val="Heading2"/>
        <w:spacing w:after="240" w:line="276" w:lineRule="auto"/>
      </w:pPr>
      <w:bookmarkStart w:id="182" w:name="_Toc383185631"/>
      <w:bookmarkStart w:id="183" w:name="_Toc383463058"/>
      <w:bookmarkStart w:id="184" w:name="_Toc383597872"/>
      <w:r>
        <w:t>Configuration</w:t>
      </w:r>
      <w:bookmarkEnd w:id="182"/>
      <w:bookmarkEnd w:id="183"/>
      <w:bookmarkEnd w:id="184"/>
    </w:p>
    <w:p w14:paraId="38007B87" w14:textId="77777777" w:rsidR="001F69CE" w:rsidRDefault="001F69CE" w:rsidP="00FD1277">
      <w:pPr>
        <w:pStyle w:val="Heading3"/>
        <w:spacing w:after="240" w:line="276" w:lineRule="auto"/>
      </w:pPr>
      <w:bookmarkStart w:id="185" w:name="_Toc383185632"/>
      <w:r>
        <w:t>Simulation</w:t>
      </w:r>
      <w:bookmarkEnd w:id="185"/>
    </w:p>
    <w:p w14:paraId="058FBE58" w14:textId="77777777" w:rsidR="001F69CE" w:rsidRDefault="001F69CE" w:rsidP="00FD1277">
      <w:pPr>
        <w:spacing w:after="240" w:line="276" w:lineRule="auto"/>
      </w:pPr>
      <w:r w:rsidRPr="00F1599F">
        <w:t xml:space="preserve">All aspects of the simulation can be easily configured by editing </w:t>
      </w:r>
      <w:r w:rsidRPr="00F1599F">
        <w:rPr>
          <w:rStyle w:val="CodeinlineChar"/>
        </w:rPr>
        <w:t>config.js</w:t>
      </w:r>
      <w:r w:rsidRPr="00F1599F">
        <w:t>.</w:t>
      </w:r>
    </w:p>
    <w:p w14:paraId="7685E758" w14:textId="77777777" w:rsidR="001F69CE" w:rsidRDefault="001F69CE" w:rsidP="00FD1277">
      <w:pPr>
        <w:pStyle w:val="Heading3"/>
        <w:spacing w:after="240" w:line="276" w:lineRule="auto"/>
      </w:pPr>
      <w:r>
        <w:t>Environment</w:t>
      </w:r>
    </w:p>
    <w:p w14:paraId="0A090FB6" w14:textId="77777777" w:rsidR="001F69CE" w:rsidRPr="00E31BE6" w:rsidRDefault="00350789" w:rsidP="00FD1277">
      <w:pPr>
        <w:spacing w:line="276" w:lineRule="auto"/>
      </w:pPr>
      <w:r>
        <w:t>The simulation</w:t>
      </w:r>
      <w:r w:rsidR="001F69CE" w:rsidRPr="00E31BE6">
        <w:t xml:space="preserve"> environment includes how much food is spawned into the environment and how pheromones change over time. The amount of food is controlled using </w:t>
      </w:r>
      <w:r w:rsidR="001F69CE" w:rsidRPr="00E31BE6">
        <w:rPr>
          <w:rStyle w:val="CodeinlineChar"/>
        </w:rPr>
        <w:t>FOOD_CHANCE</w:t>
      </w:r>
      <w:r w:rsidR="001F69CE" w:rsidRPr="00E31BE6">
        <w:t xml:space="preserve"> this is the probability of a food source </w:t>
      </w:r>
      <w:r w:rsidR="001F69CE">
        <w:t xml:space="preserve">being spawned </w:t>
      </w:r>
      <w:r w:rsidR="001F69CE" w:rsidRPr="00E31BE6">
        <w:t xml:space="preserve">in a cell, increase this for more food. </w:t>
      </w:r>
      <w:r w:rsidR="001F69CE">
        <w:t xml:space="preserve">The rate at which food will grow is controlled by </w:t>
      </w:r>
      <w:r w:rsidR="001F69CE" w:rsidRPr="004B1E66">
        <w:rPr>
          <w:rStyle w:val="CodeinlineChar"/>
        </w:rPr>
        <w:t>FOOD_GROW_RATE</w:t>
      </w:r>
      <w:r w:rsidR="001F69CE">
        <w:t xml:space="preserve"> i.e. this is the probability each tick that food in the map will grow. The amount that it grows by is controlled by </w:t>
      </w:r>
      <w:r w:rsidR="001F69CE" w:rsidRPr="004B1E66">
        <w:rPr>
          <w:rStyle w:val="CodeinlineChar"/>
        </w:rPr>
        <w:t>FOOD_GROW_AMOUNT</w:t>
      </w:r>
      <w:r w:rsidR="001F69CE">
        <w:t xml:space="preserve"> again this is a probability which each piece of food is tested against to determine if the piece of food will grow or not. </w:t>
      </w:r>
      <w:r w:rsidR="001F69CE" w:rsidRPr="00E31BE6">
        <w:t xml:space="preserve">What's more, if the maximum or minimum size of food needs to be changed it can be easily changed within </w:t>
      </w:r>
      <w:r w:rsidR="001F69CE" w:rsidRPr="00E31BE6">
        <w:rPr>
          <w:rStyle w:val="CodeinlineChar"/>
        </w:rPr>
        <w:t>core\main.js</w:t>
      </w:r>
      <w:r w:rsidR="001F69CE" w:rsidRPr="00E31BE6">
        <w:t xml:space="preserve"> by editing the </w:t>
      </w:r>
      <w:r w:rsidR="001F69CE" w:rsidRPr="00E31BE6">
        <w:rPr>
          <w:rStyle w:val="CodeinlineChar"/>
        </w:rPr>
        <w:t>FoodSystem</w:t>
      </w:r>
      <w:r w:rsidR="001F69CE" w:rsidRPr="00E31BE6">
        <w:t xml:space="preserve"> objects properties </w:t>
      </w:r>
      <w:r w:rsidR="001F69CE" w:rsidRPr="00E31BE6">
        <w:rPr>
          <w:rStyle w:val="CodeinlineChar"/>
        </w:rPr>
        <w:t>variation.min</w:t>
      </w:r>
      <w:r w:rsidR="001F69CE" w:rsidRPr="00E31BE6">
        <w:t xml:space="preserve"> and </w:t>
      </w:r>
      <w:r w:rsidR="001F69CE" w:rsidRPr="00E31BE6">
        <w:rPr>
          <w:rStyle w:val="CodeinlineChar"/>
        </w:rPr>
        <w:t>variation.max</w:t>
      </w:r>
      <w:r w:rsidR="001F69CE" w:rsidRPr="00E31BE6">
        <w:t xml:space="preserve">. Pheromones within the system evaporate over </w:t>
      </w:r>
      <w:proofErr w:type="gramStart"/>
      <w:r w:rsidR="001F69CE" w:rsidRPr="00E31BE6">
        <w:t>time,</w:t>
      </w:r>
      <w:proofErr w:type="gramEnd"/>
      <w:r w:rsidR="001F69CE" w:rsidRPr="00E31BE6">
        <w:t xml:space="preserve"> the amount each pheromone evaporates is controlled by </w:t>
      </w:r>
      <w:r w:rsidR="001F69CE" w:rsidRPr="00E31BE6">
        <w:rPr>
          <w:rStyle w:val="CodeinlineChar"/>
        </w:rPr>
        <w:t>PHEROMONE_EVAPERATION_RATE</w:t>
      </w:r>
      <w:r w:rsidR="001F69CE" w:rsidRPr="00E31BE6">
        <w:t xml:space="preserve">. There is also a maximum limit on pheromones i.e. the maximum concentration a pheromone can be, it can be changed by changing </w:t>
      </w:r>
      <w:r w:rsidR="001F69CE" w:rsidRPr="00E31BE6">
        <w:rPr>
          <w:rStyle w:val="CodeinlineChar"/>
        </w:rPr>
        <w:t>MAX_PHEROMONE_CONCENTRATION</w:t>
      </w:r>
      <w:r w:rsidR="001F69CE" w:rsidRPr="00E31BE6">
        <w:t xml:space="preserve">. The simulation starts with a single queen ant of the default species however this can be changed by altering </w:t>
      </w:r>
      <w:r w:rsidR="001F69CE" w:rsidRPr="00E31BE6">
        <w:rPr>
          <w:rStyle w:val="CodeinlineChar"/>
        </w:rPr>
        <w:t>STARTING_QUEEN_ANT_</w:t>
      </w:r>
      <w:proofErr w:type="gramStart"/>
      <w:r w:rsidR="001F69CE" w:rsidRPr="00E31BE6">
        <w:rPr>
          <w:rStyle w:val="CodeinlineChar"/>
        </w:rPr>
        <w:t>NUMBER</w:t>
      </w:r>
      <w:r w:rsidR="001F69CE" w:rsidRPr="00E31BE6">
        <w:t>,</w:t>
      </w:r>
      <w:proofErr w:type="gramEnd"/>
      <w:r w:rsidR="001F69CE" w:rsidRPr="00E31BE6">
        <w:t xml:space="preserve"> this is useful as it can speed up the development of species during the start of the simulation.</w:t>
      </w:r>
    </w:p>
    <w:p w14:paraId="18AC6C98" w14:textId="77777777" w:rsidR="001F69CE" w:rsidRDefault="001F69CE" w:rsidP="00FD1277">
      <w:pPr>
        <w:pStyle w:val="Heading3"/>
        <w:spacing w:after="240" w:line="276" w:lineRule="auto"/>
      </w:pPr>
      <w:r>
        <w:t>Multipliers</w:t>
      </w:r>
    </w:p>
    <w:p w14:paraId="29CED4E4" w14:textId="77777777" w:rsidR="001F69CE" w:rsidRPr="00E31BE6" w:rsidRDefault="001F69CE" w:rsidP="00FD1277">
      <w:pPr>
        <w:spacing w:line="276" w:lineRule="auto"/>
      </w:pPr>
      <w:r w:rsidRPr="00E31BE6">
        <w:t xml:space="preserve">There are two currencies within the simulation, health and food. The food can only be picked up by worker ants and is transported to the nest where it is converted into health. Health is a measure of how long an ant will live for, it slowly decrease over time until it reaches 0 and the ant dies. The rate of decrease is controlled independently for different ants (as some ants may be more efficient than others at conserving health) to edit the rate of decrease of health in a nest for example, edit the Nest object changing its </w:t>
      </w:r>
      <w:r w:rsidRPr="00E31BE6">
        <w:rPr>
          <w:rStyle w:val="CodeinlineChar"/>
        </w:rPr>
        <w:t>healthRate</w:t>
      </w:r>
      <w:r w:rsidRPr="00E31BE6">
        <w:t xml:space="preserve"> property. The amount of health a single piece of food is worth is controlled by the </w:t>
      </w:r>
      <w:r w:rsidRPr="00E31BE6">
        <w:rPr>
          <w:rStyle w:val="CodeinlineChar"/>
        </w:rPr>
        <w:t>FOOD_HEALTH_RATIO</w:t>
      </w:r>
      <w:r w:rsidRPr="00E31BE6">
        <w:t xml:space="preserve"> configuration variable. Another s</w:t>
      </w:r>
      <w:r>
        <w:t>i</w:t>
      </w:r>
      <w:r w:rsidRPr="00E31BE6">
        <w:t xml:space="preserve">milar multiplier is the </w:t>
      </w:r>
      <w:r w:rsidRPr="00E31BE6">
        <w:rPr>
          <w:rStyle w:val="CodeinlineChar"/>
        </w:rPr>
        <w:t>DAMAGE_MULTIPLIER</w:t>
      </w:r>
      <w:r w:rsidRPr="00E31BE6">
        <w:t xml:space="preserve"> which sets how much health a single value in </w:t>
      </w:r>
      <w:r w:rsidRPr="0030386C">
        <w:rPr>
          <w:rStyle w:val="CodeinlineChar"/>
        </w:rPr>
        <w:t>jawSize</w:t>
      </w:r>
      <w:r w:rsidRPr="00E31BE6">
        <w:t xml:space="preserve"> takes away from an ant being attacked i.e. the amount of health taken </w:t>
      </w:r>
      <w:r w:rsidRPr="00E31BE6">
        <w:rPr>
          <w:rStyle w:val="CodeinlineChar"/>
        </w:rPr>
        <w:t>= DAMAGE_MULTIPLIER * jawSize</w:t>
      </w:r>
      <w:r w:rsidRPr="00E31BE6">
        <w:t>.</w:t>
      </w:r>
    </w:p>
    <w:p w14:paraId="7ECA0837" w14:textId="77777777" w:rsidR="001F69CE" w:rsidRDefault="001F69CE" w:rsidP="00FD1277">
      <w:pPr>
        <w:pStyle w:val="Heading3"/>
        <w:spacing w:after="240" w:line="276" w:lineRule="auto"/>
      </w:pPr>
      <w:r>
        <w:t>Global characteristics</w:t>
      </w:r>
    </w:p>
    <w:p w14:paraId="27AA1A92" w14:textId="77777777" w:rsidR="001F69CE" w:rsidRDefault="001F69CE" w:rsidP="00FD1277">
      <w:pPr>
        <w:spacing w:line="276" w:lineRule="auto"/>
      </w:pPr>
      <w:r>
        <w:t>These are characteristics of ants which are the same for all ants within the simulation.</w:t>
      </w:r>
    </w:p>
    <w:p w14:paraId="43CA1ECB" w14:textId="77777777" w:rsidR="001F69CE" w:rsidRDefault="001F69CE" w:rsidP="00350789">
      <w:pPr>
        <w:pStyle w:val="ListParagraph"/>
        <w:numPr>
          <w:ilvl w:val="0"/>
          <w:numId w:val="57"/>
        </w:numPr>
        <w:spacing w:line="276" w:lineRule="auto"/>
        <w:ind w:left="567" w:hanging="283"/>
      </w:pPr>
      <w:r w:rsidRPr="00E31BE6">
        <w:rPr>
          <w:rStyle w:val="CodeinlineChar"/>
        </w:rPr>
        <w:t>ANT_FOOD_TAKE_SPEED</w:t>
      </w:r>
      <w:r>
        <w:t xml:space="preserve"> - This is the number of ticks it takes for an ant to pick up a single piece of food. Useful to change if you want to be able to see ants spending a longer time collecting food.</w:t>
      </w:r>
    </w:p>
    <w:p w14:paraId="3C0C1DB9" w14:textId="77777777" w:rsidR="001F69CE" w:rsidRDefault="001F69CE" w:rsidP="00350789">
      <w:pPr>
        <w:pStyle w:val="ListParagraph"/>
        <w:numPr>
          <w:ilvl w:val="0"/>
          <w:numId w:val="57"/>
        </w:numPr>
        <w:spacing w:line="276" w:lineRule="auto"/>
        <w:ind w:left="567" w:hanging="283"/>
      </w:pPr>
      <w:r w:rsidRPr="00E31BE6">
        <w:rPr>
          <w:rStyle w:val="CodeinlineChar"/>
        </w:rPr>
        <w:t>ANT_FOOD_DROP_SPEED</w:t>
      </w:r>
      <w:r>
        <w:t xml:space="preserve"> - Similar to </w:t>
      </w:r>
      <w:r w:rsidRPr="00E31BE6">
        <w:rPr>
          <w:rStyle w:val="CodeinlineChar"/>
        </w:rPr>
        <w:t>ANT_FOOD_TAKE_SPEED</w:t>
      </w:r>
      <w:r>
        <w:t xml:space="preserve"> however this is the number of ticks it takes for an ant to drop a single piece of food off at the nest. This models how in ant nests there is a specific place where food is collected and it may take some time for an ant to navigate to it.</w:t>
      </w:r>
    </w:p>
    <w:p w14:paraId="37DD2317" w14:textId="77777777" w:rsidR="001F69CE" w:rsidRDefault="001F69CE" w:rsidP="00350789">
      <w:pPr>
        <w:pStyle w:val="ListParagraph"/>
        <w:numPr>
          <w:ilvl w:val="0"/>
          <w:numId w:val="57"/>
        </w:numPr>
        <w:spacing w:line="276" w:lineRule="auto"/>
        <w:ind w:left="567" w:hanging="283"/>
      </w:pPr>
      <w:r w:rsidRPr="00E31BE6">
        <w:rPr>
          <w:rStyle w:val="CodeinlineChar"/>
        </w:rPr>
        <w:t>NEST_GUARD_RADIUS</w:t>
      </w:r>
      <w:r>
        <w:t xml:space="preserve"> - This is the number of steps a solider ant will take away from its nest when guarding it.</w:t>
      </w:r>
    </w:p>
    <w:p w14:paraId="3997FDE0" w14:textId="77777777" w:rsidR="001F69CE" w:rsidRDefault="001F69CE" w:rsidP="00350789">
      <w:pPr>
        <w:pStyle w:val="ListParagraph"/>
        <w:numPr>
          <w:ilvl w:val="0"/>
          <w:numId w:val="57"/>
        </w:numPr>
        <w:spacing w:line="276" w:lineRule="auto"/>
        <w:ind w:left="567" w:hanging="283"/>
      </w:pPr>
      <w:r w:rsidRPr="00E31BE6">
        <w:rPr>
          <w:rStyle w:val="CodeinlineChar"/>
        </w:rPr>
        <w:t>SOLDIER_ANT_MAX_TARGET_DISTANCE</w:t>
      </w:r>
      <w:r>
        <w:t xml:space="preserve"> - This is the maximum distance a target ant can be away from a solider ant chasing it before the solider ant gives up interest of chasing it, and picks a new target.</w:t>
      </w:r>
    </w:p>
    <w:p w14:paraId="16F35005" w14:textId="77777777" w:rsidR="001F69CE" w:rsidRPr="00E31BE6" w:rsidRDefault="001F69CE" w:rsidP="00350789">
      <w:pPr>
        <w:pStyle w:val="ListParagraph"/>
        <w:numPr>
          <w:ilvl w:val="0"/>
          <w:numId w:val="57"/>
        </w:numPr>
        <w:spacing w:line="276" w:lineRule="auto"/>
        <w:ind w:left="567" w:hanging="283"/>
      </w:pPr>
      <w:r w:rsidRPr="00E31BE6">
        <w:rPr>
          <w:rStyle w:val="CodeinlineChar"/>
        </w:rPr>
        <w:t>NEST_SIZE.width</w:t>
      </w:r>
      <w:r>
        <w:t xml:space="preserve"> and </w:t>
      </w:r>
      <w:r w:rsidRPr="00E31BE6">
        <w:rPr>
          <w:rStyle w:val="CodeinlineChar"/>
        </w:rPr>
        <w:t>NEST_SIZE.height</w:t>
      </w:r>
      <w:r>
        <w:t xml:space="preserve"> - The number of extra cells around the nest which the nest occupies.</w:t>
      </w:r>
    </w:p>
    <w:p w14:paraId="0F519AE6" w14:textId="77777777" w:rsidR="001F69CE" w:rsidRDefault="001F69CE" w:rsidP="00FD1277">
      <w:pPr>
        <w:pStyle w:val="Heading3"/>
        <w:spacing w:after="240" w:line="276" w:lineRule="auto"/>
      </w:pPr>
      <w:r>
        <w:t>Species characteristics</w:t>
      </w:r>
    </w:p>
    <w:p w14:paraId="48B01D2E" w14:textId="77777777" w:rsidR="001F69CE" w:rsidRDefault="001F69CE" w:rsidP="00FD1277">
      <w:pPr>
        <w:spacing w:line="276" w:lineRule="auto"/>
      </w:pPr>
      <w:r>
        <w:t>The following is a list of the properties each characteristic has:</w:t>
      </w:r>
    </w:p>
    <w:p w14:paraId="275C4D52" w14:textId="77777777" w:rsidR="001F69CE" w:rsidRDefault="001F69CE" w:rsidP="00350789">
      <w:pPr>
        <w:pStyle w:val="ListParagraph"/>
        <w:numPr>
          <w:ilvl w:val="0"/>
          <w:numId w:val="58"/>
        </w:numPr>
        <w:spacing w:line="276" w:lineRule="auto"/>
        <w:ind w:left="567" w:hanging="283"/>
      </w:pPr>
      <w:r w:rsidRPr="00E31BE6">
        <w:rPr>
          <w:rStyle w:val="CodeinlineChar"/>
        </w:rPr>
        <w:t>min</w:t>
      </w:r>
      <w:r>
        <w:t xml:space="preserve"> - The minimum values a characteristic can be.</w:t>
      </w:r>
    </w:p>
    <w:p w14:paraId="1B0F13F0" w14:textId="77777777" w:rsidR="001F69CE" w:rsidRDefault="001F69CE" w:rsidP="00350789">
      <w:pPr>
        <w:pStyle w:val="ListParagraph"/>
        <w:numPr>
          <w:ilvl w:val="0"/>
          <w:numId w:val="58"/>
        </w:numPr>
        <w:spacing w:line="276" w:lineRule="auto"/>
        <w:ind w:left="567" w:hanging="283"/>
      </w:pPr>
      <w:r w:rsidRPr="00E31BE6">
        <w:rPr>
          <w:rStyle w:val="CodeinlineChar"/>
        </w:rPr>
        <w:t>max</w:t>
      </w:r>
      <w:r>
        <w:t xml:space="preserve"> - The maximum values a characteristic can be.</w:t>
      </w:r>
    </w:p>
    <w:p w14:paraId="2C7CAD2A" w14:textId="77777777" w:rsidR="001F69CE" w:rsidRDefault="001F69CE" w:rsidP="00350789">
      <w:pPr>
        <w:pStyle w:val="ListParagraph"/>
        <w:numPr>
          <w:ilvl w:val="0"/>
          <w:numId w:val="58"/>
        </w:numPr>
        <w:spacing w:line="276" w:lineRule="auto"/>
        <w:ind w:left="567" w:hanging="283"/>
      </w:pPr>
      <w:r w:rsidRPr="00E31BE6">
        <w:rPr>
          <w:rStyle w:val="CodeinlineChar"/>
        </w:rPr>
        <w:t>type</w:t>
      </w:r>
      <w:r>
        <w:t xml:space="preserve"> - The type of value a characteristic is i.e. a float or integer</w:t>
      </w:r>
    </w:p>
    <w:p w14:paraId="460BE8F8" w14:textId="77777777" w:rsidR="001F69CE" w:rsidRDefault="001F69CE" w:rsidP="00350789">
      <w:pPr>
        <w:pStyle w:val="ListParagraph"/>
        <w:numPr>
          <w:ilvl w:val="0"/>
          <w:numId w:val="58"/>
        </w:numPr>
        <w:spacing w:line="276" w:lineRule="auto"/>
        <w:ind w:left="567" w:hanging="283"/>
      </w:pPr>
      <w:r w:rsidRPr="00E31BE6">
        <w:rPr>
          <w:rStyle w:val="CodeinlineChar"/>
        </w:rPr>
        <w:t>id</w:t>
      </w:r>
      <w:r>
        <w:t xml:space="preserve"> - The HTML ID property of the characteristic. (Useful to edit if want custom styling for certain characteristics).</w:t>
      </w:r>
    </w:p>
    <w:p w14:paraId="51F53B39" w14:textId="77777777" w:rsidR="001F69CE" w:rsidRDefault="001F69CE" w:rsidP="00350789">
      <w:pPr>
        <w:pStyle w:val="ListParagraph"/>
        <w:numPr>
          <w:ilvl w:val="0"/>
          <w:numId w:val="58"/>
        </w:numPr>
        <w:spacing w:line="276" w:lineRule="auto"/>
        <w:ind w:left="567" w:hanging="283"/>
      </w:pPr>
      <w:r w:rsidRPr="00E31BE6">
        <w:rPr>
          <w:rStyle w:val="CodeinlineChar"/>
        </w:rPr>
        <w:t>neatName</w:t>
      </w:r>
      <w:r>
        <w:t xml:space="preserve"> - The name used in a label in the HTML.</w:t>
      </w:r>
    </w:p>
    <w:p w14:paraId="47EDDE56" w14:textId="77777777" w:rsidR="001F69CE" w:rsidRDefault="001F69CE" w:rsidP="00350789">
      <w:pPr>
        <w:pStyle w:val="ListParagraph"/>
        <w:numPr>
          <w:ilvl w:val="0"/>
          <w:numId w:val="58"/>
        </w:numPr>
        <w:spacing w:line="276" w:lineRule="auto"/>
        <w:ind w:left="567" w:hanging="283"/>
      </w:pPr>
      <w:r w:rsidRPr="00E31BE6">
        <w:rPr>
          <w:rStyle w:val="CodeinlineChar"/>
        </w:rPr>
        <w:t>desc</w:t>
      </w:r>
      <w:r>
        <w:t xml:space="preserve"> - Describe what the characteristic does (used in hover text).</w:t>
      </w:r>
    </w:p>
    <w:p w14:paraId="0B7760E9" w14:textId="77777777" w:rsidR="001F69CE" w:rsidRDefault="001F69CE" w:rsidP="00350789">
      <w:pPr>
        <w:pStyle w:val="ListParagraph"/>
        <w:numPr>
          <w:ilvl w:val="0"/>
          <w:numId w:val="58"/>
        </w:numPr>
        <w:spacing w:line="276" w:lineRule="auto"/>
        <w:ind w:left="567" w:hanging="283"/>
      </w:pPr>
      <w:r w:rsidRPr="00E31BE6">
        <w:rPr>
          <w:rStyle w:val="CodeinlineChar"/>
        </w:rPr>
        <w:t>step</w:t>
      </w:r>
      <w:r>
        <w:t xml:space="preserve"> - The minimum change in the characteristics value.</w:t>
      </w:r>
    </w:p>
    <w:p w14:paraId="7DCD920C" w14:textId="77777777" w:rsidR="001F69CE" w:rsidRDefault="001F69CE" w:rsidP="00350789">
      <w:pPr>
        <w:pStyle w:val="ListParagraph"/>
        <w:numPr>
          <w:ilvl w:val="0"/>
          <w:numId w:val="58"/>
        </w:numPr>
        <w:spacing w:line="276" w:lineRule="auto"/>
        <w:ind w:left="567" w:hanging="283"/>
      </w:pPr>
      <w:r w:rsidRPr="00E31BE6">
        <w:rPr>
          <w:rStyle w:val="CodeinlineChar"/>
        </w:rPr>
        <w:t>healthModifier</w:t>
      </w:r>
      <w:r>
        <w:t xml:space="preserve"> - The cost of the characteristic (</w:t>
      </w:r>
      <w:r w:rsidRPr="00E31BE6">
        <w:rPr>
          <w:rStyle w:val="CodeinlineChar"/>
        </w:rPr>
        <w:t>= healthModifier * value</w:t>
      </w:r>
      <w:r>
        <w:t>).</w:t>
      </w:r>
    </w:p>
    <w:p w14:paraId="5268DA88" w14:textId="77777777" w:rsidR="001F69CE" w:rsidRDefault="001F69CE" w:rsidP="00350789">
      <w:pPr>
        <w:pStyle w:val="ListParagraph"/>
        <w:numPr>
          <w:ilvl w:val="0"/>
          <w:numId w:val="58"/>
        </w:numPr>
        <w:spacing w:line="276" w:lineRule="auto"/>
        <w:ind w:left="567" w:hanging="283"/>
      </w:pPr>
      <w:r w:rsidRPr="00E31BE6">
        <w:rPr>
          <w:rStyle w:val="CodeinlineChar"/>
        </w:rPr>
        <w:t>defaultValue</w:t>
      </w:r>
      <w:r>
        <w:t xml:space="preserve"> - The default value.</w:t>
      </w:r>
    </w:p>
    <w:p w14:paraId="1B947D22" w14:textId="77777777" w:rsidR="001F69CE" w:rsidRDefault="001F69CE" w:rsidP="00350789">
      <w:pPr>
        <w:pStyle w:val="ListParagraph"/>
        <w:numPr>
          <w:ilvl w:val="0"/>
          <w:numId w:val="58"/>
        </w:numPr>
        <w:spacing w:line="276" w:lineRule="auto"/>
        <w:ind w:left="567" w:hanging="283"/>
      </w:pPr>
      <w:r w:rsidRPr="00E31BE6">
        <w:rPr>
          <w:rStyle w:val="CodeinlineChar"/>
        </w:rPr>
        <w:t>value</w:t>
      </w:r>
      <w:r>
        <w:t xml:space="preserve"> - The actual value of the HTML input (differs from the value stored in species as this is formatted for displaying i.e. may have reduced decimal places).</w:t>
      </w:r>
    </w:p>
    <w:p w14:paraId="2A914025" w14:textId="77777777" w:rsidR="001F69CE" w:rsidRDefault="001F69CE" w:rsidP="00350789">
      <w:pPr>
        <w:pStyle w:val="ListParagraph"/>
        <w:numPr>
          <w:ilvl w:val="0"/>
          <w:numId w:val="58"/>
        </w:numPr>
        <w:spacing w:line="276" w:lineRule="auto"/>
        <w:ind w:left="567" w:hanging="283"/>
      </w:pPr>
      <w:r w:rsidRPr="00E31BE6">
        <w:rPr>
          <w:rStyle w:val="CodeinlineChar"/>
        </w:rPr>
        <w:t>editable</w:t>
      </w:r>
      <w:r>
        <w:t xml:space="preserve"> - Determines if a characteristic can be edited by the user.</w:t>
      </w:r>
    </w:p>
    <w:p w14:paraId="21568729" w14:textId="77777777" w:rsidR="001F69CE" w:rsidRPr="00E31BE6" w:rsidRDefault="001F69CE" w:rsidP="00350789">
      <w:pPr>
        <w:pStyle w:val="ListParagraph"/>
        <w:numPr>
          <w:ilvl w:val="0"/>
          <w:numId w:val="58"/>
        </w:numPr>
        <w:spacing w:line="276" w:lineRule="auto"/>
        <w:ind w:left="567" w:hanging="283"/>
      </w:pPr>
      <w:r w:rsidRPr="00E31BE6">
        <w:rPr>
          <w:rStyle w:val="CodeinlineChar"/>
        </w:rPr>
        <w:t>inputType</w:t>
      </w:r>
      <w:r>
        <w:t xml:space="preserve"> - The type of input required i.e. button.</w:t>
      </w:r>
    </w:p>
    <w:p w14:paraId="0F8C00D2" w14:textId="77777777" w:rsidR="001F69CE" w:rsidRDefault="001F69CE" w:rsidP="00FD1277">
      <w:pPr>
        <w:pStyle w:val="Heading3"/>
        <w:spacing w:after="240" w:line="276" w:lineRule="auto"/>
      </w:pPr>
      <w:bookmarkStart w:id="186" w:name="_Toc383185633"/>
      <w:r>
        <w:t>Interface</w:t>
      </w:r>
      <w:bookmarkEnd w:id="186"/>
    </w:p>
    <w:p w14:paraId="0908325D" w14:textId="77777777" w:rsidR="001F69CE" w:rsidRDefault="001F69CE" w:rsidP="00FD1277">
      <w:pPr>
        <w:spacing w:line="276" w:lineRule="auto"/>
      </w:pPr>
      <w:r w:rsidRPr="00E31BE6">
        <w:t xml:space="preserve">To configure the layout of the webpage, edit the </w:t>
      </w:r>
      <w:r w:rsidRPr="00E31BE6">
        <w:rPr>
          <w:rStyle w:val="CodeinlineChar"/>
        </w:rPr>
        <w:t>index.html</w:t>
      </w:r>
      <w:r w:rsidRPr="00E31BE6">
        <w:t xml:space="preserve"> and </w:t>
      </w:r>
      <w:r w:rsidRPr="00E31BE6">
        <w:rPr>
          <w:rStyle w:val="CodeinlineChar"/>
        </w:rPr>
        <w:t>style.css</w:t>
      </w:r>
      <w:r w:rsidRPr="00E31BE6">
        <w:t xml:space="preserve"> files. This will allow you to change the colour of the webpage or add custom styles. </w:t>
      </w:r>
      <w:r w:rsidRPr="00A63FBC">
        <w:rPr>
          <w:i/>
        </w:rPr>
        <w:t>Note</w:t>
      </w:r>
      <w:r w:rsidRPr="00E31BE6">
        <w:t xml:space="preserve">: </w:t>
      </w:r>
      <w:r w:rsidRPr="00E31BE6">
        <w:rPr>
          <w:rStyle w:val="CodeinlineChar"/>
        </w:rPr>
        <w:t>core\controls.js</w:t>
      </w:r>
      <w:r w:rsidRPr="00E31BE6">
        <w:t xml:space="preserve"> can also be edited to change the layout of the configuration and data panels.</w:t>
      </w:r>
    </w:p>
    <w:p w14:paraId="1A80C47F" w14:textId="77777777" w:rsidR="001F69CE" w:rsidRDefault="001F69CE" w:rsidP="00FD1277">
      <w:pPr>
        <w:pStyle w:val="Heading3"/>
        <w:spacing w:after="240" w:line="276" w:lineRule="auto"/>
      </w:pPr>
      <w:r>
        <w:t>Colours</w:t>
      </w:r>
    </w:p>
    <w:p w14:paraId="58FF0424" w14:textId="77777777" w:rsidR="001F69CE" w:rsidRDefault="001F69CE" w:rsidP="00FD1277">
      <w:pPr>
        <w:spacing w:line="276" w:lineRule="auto"/>
      </w:pPr>
      <w:r>
        <w:t>The following colours can be edited:</w:t>
      </w:r>
    </w:p>
    <w:p w14:paraId="4A4EC845" w14:textId="77777777" w:rsidR="001F69CE" w:rsidRDefault="001F69CE" w:rsidP="00350789">
      <w:pPr>
        <w:pStyle w:val="ListParagraph"/>
        <w:numPr>
          <w:ilvl w:val="0"/>
          <w:numId w:val="56"/>
        </w:numPr>
        <w:spacing w:line="276" w:lineRule="auto"/>
        <w:ind w:left="567" w:hanging="283"/>
      </w:pPr>
      <w:r w:rsidRPr="00F1599F">
        <w:rPr>
          <w:rStyle w:val="CodeinlineChar"/>
        </w:rPr>
        <w:t>BACKGROUND_COLOUR</w:t>
      </w:r>
      <w:r>
        <w:t xml:space="preserve"> - Simulations background colour.</w:t>
      </w:r>
    </w:p>
    <w:p w14:paraId="4B65EE2F" w14:textId="77777777" w:rsidR="001F69CE" w:rsidRDefault="001F69CE" w:rsidP="00350789">
      <w:pPr>
        <w:pStyle w:val="ListParagraph"/>
        <w:numPr>
          <w:ilvl w:val="0"/>
          <w:numId w:val="56"/>
        </w:numPr>
        <w:spacing w:line="276" w:lineRule="auto"/>
        <w:ind w:left="567" w:hanging="283"/>
      </w:pPr>
      <w:r w:rsidRPr="00F1599F">
        <w:rPr>
          <w:rStyle w:val="CodeinlineChar"/>
        </w:rPr>
        <w:t>GRID_COLOUR</w:t>
      </w:r>
      <w:r>
        <w:t xml:space="preserve"> - The grid colour.</w:t>
      </w:r>
    </w:p>
    <w:p w14:paraId="206F693A" w14:textId="77777777" w:rsidR="001F69CE" w:rsidRDefault="001F69CE" w:rsidP="00350789">
      <w:pPr>
        <w:pStyle w:val="ListParagraph"/>
        <w:numPr>
          <w:ilvl w:val="0"/>
          <w:numId w:val="56"/>
        </w:numPr>
        <w:spacing w:line="276" w:lineRule="auto"/>
        <w:ind w:left="567" w:hanging="283"/>
      </w:pPr>
      <w:r w:rsidRPr="00F1599F">
        <w:rPr>
          <w:rStyle w:val="CodeinlineChar"/>
        </w:rPr>
        <w:t>OUT_OF_BOUNDS_COLOUR</w:t>
      </w:r>
      <w:r>
        <w:t xml:space="preserve"> - The out of bounds colour.</w:t>
      </w:r>
    </w:p>
    <w:p w14:paraId="6D249BFA" w14:textId="77777777" w:rsidR="001F69CE" w:rsidRDefault="001F69CE" w:rsidP="00350789">
      <w:pPr>
        <w:pStyle w:val="ListParagraph"/>
        <w:numPr>
          <w:ilvl w:val="0"/>
          <w:numId w:val="56"/>
        </w:numPr>
        <w:spacing w:line="276" w:lineRule="auto"/>
        <w:ind w:left="567" w:hanging="283"/>
      </w:pPr>
      <w:r w:rsidRPr="00F1599F">
        <w:rPr>
          <w:rStyle w:val="CodeinlineChar"/>
        </w:rPr>
        <w:t>SELECTED_COLOUR</w:t>
      </w:r>
      <w:r>
        <w:t xml:space="preserve"> and </w:t>
      </w:r>
      <w:r w:rsidRPr="00F1599F">
        <w:rPr>
          <w:rStyle w:val="CodeinlineChar"/>
        </w:rPr>
        <w:t>UNSELECTED_COLOUR</w:t>
      </w:r>
      <w:r>
        <w:t xml:space="preserve"> – The selected species colour.</w:t>
      </w:r>
    </w:p>
    <w:p w14:paraId="3080B1B8" w14:textId="77777777" w:rsidR="001F69CE" w:rsidRDefault="001F69CE" w:rsidP="00350789">
      <w:pPr>
        <w:pStyle w:val="ListParagraph"/>
        <w:numPr>
          <w:ilvl w:val="0"/>
          <w:numId w:val="56"/>
        </w:numPr>
        <w:spacing w:line="276" w:lineRule="auto"/>
        <w:ind w:left="567" w:hanging="283"/>
      </w:pPr>
      <w:r w:rsidRPr="00F1599F">
        <w:rPr>
          <w:rStyle w:val="CodeinlineChar"/>
        </w:rPr>
        <w:t>BUTTON_UPDATE_COLOUR</w:t>
      </w:r>
      <w:r>
        <w:t xml:space="preserve"> and </w:t>
      </w:r>
      <w:r w:rsidRPr="00F1599F">
        <w:rPr>
          <w:rStyle w:val="CodeinlineChar"/>
        </w:rPr>
        <w:t>BUTTON_NO_UPDATE_COLOUR</w:t>
      </w:r>
      <w:r>
        <w:t xml:space="preserve"> - The update button colours.</w:t>
      </w:r>
    </w:p>
    <w:p w14:paraId="542EA8E6" w14:textId="77777777" w:rsidR="001F69CE" w:rsidRDefault="001F69CE" w:rsidP="00350789">
      <w:pPr>
        <w:pStyle w:val="ListParagraph"/>
        <w:numPr>
          <w:ilvl w:val="0"/>
          <w:numId w:val="56"/>
        </w:numPr>
        <w:spacing w:line="276" w:lineRule="auto"/>
        <w:ind w:left="567" w:hanging="283"/>
      </w:pPr>
      <w:r w:rsidRPr="00F1599F">
        <w:rPr>
          <w:rStyle w:val="CodeinlineChar"/>
        </w:rPr>
        <w:t>FOOD_COLOUR</w:t>
      </w:r>
      <w:r>
        <w:t xml:space="preserve"> - The colour of food.</w:t>
      </w:r>
    </w:p>
    <w:p w14:paraId="1D125D38" w14:textId="77777777" w:rsidR="001F69CE" w:rsidRDefault="001F69CE" w:rsidP="00FD1277">
      <w:pPr>
        <w:pStyle w:val="Heading3"/>
        <w:spacing w:after="240" w:line="276" w:lineRule="auto"/>
      </w:pPr>
      <w:r>
        <w:t>Size</w:t>
      </w:r>
    </w:p>
    <w:p w14:paraId="648EE2C4" w14:textId="77777777" w:rsidR="001F69CE" w:rsidRDefault="001F69CE" w:rsidP="00FD1277">
      <w:pPr>
        <w:spacing w:line="276" w:lineRule="auto"/>
      </w:pPr>
      <w:r w:rsidRPr="00F1599F">
        <w:t xml:space="preserve">The size of the simulation can also be edited. Simply edit </w:t>
      </w:r>
      <w:r w:rsidRPr="00F1599F">
        <w:rPr>
          <w:rStyle w:val="CodeinlineChar"/>
        </w:rPr>
        <w:t>CANVAS.width</w:t>
      </w:r>
      <w:r w:rsidRPr="00F1599F">
        <w:t xml:space="preserve"> and </w:t>
      </w:r>
      <w:r w:rsidRPr="00F1599F">
        <w:rPr>
          <w:rStyle w:val="CodeinlineChar"/>
        </w:rPr>
        <w:t>CANVAS.height</w:t>
      </w:r>
      <w:r w:rsidRPr="00F1599F">
        <w:t xml:space="preserve"> variables to change the size of the simulation (</w:t>
      </w:r>
      <w:r w:rsidRPr="006C274E">
        <w:rPr>
          <w:i/>
        </w:rPr>
        <w:t>Note</w:t>
      </w:r>
      <w:r w:rsidRPr="00F1599F">
        <w:t xml:space="preserve">: this may require some changes to </w:t>
      </w:r>
      <w:r w:rsidRPr="00F1599F">
        <w:rPr>
          <w:rStyle w:val="CodeinlineChar"/>
        </w:rPr>
        <w:t>style.css</w:t>
      </w:r>
      <w:r w:rsidRPr="00F1599F">
        <w:t xml:space="preserve"> to make it look correct). Both the grid size and the size of individual cells can be changed by editing </w:t>
      </w:r>
      <w:r w:rsidRPr="00F1599F">
        <w:rPr>
          <w:rStyle w:val="CodeinlineChar"/>
        </w:rPr>
        <w:t>GRID_SIZE.width</w:t>
      </w:r>
      <w:r w:rsidRPr="00F1599F">
        <w:t xml:space="preserve">, </w:t>
      </w:r>
      <w:r w:rsidRPr="00F1599F">
        <w:rPr>
          <w:rStyle w:val="CodeinlineChar"/>
        </w:rPr>
        <w:t>GRID_SIZE.height</w:t>
      </w:r>
      <w:r w:rsidRPr="00F1599F">
        <w:t xml:space="preserve"> and </w:t>
      </w:r>
      <w:r w:rsidRPr="00F1599F">
        <w:rPr>
          <w:rStyle w:val="CodeinlineChar"/>
        </w:rPr>
        <w:t>CELL_SIZE.width</w:t>
      </w:r>
      <w:r w:rsidRPr="00F1599F">
        <w:t xml:space="preserve">, </w:t>
      </w:r>
      <w:r w:rsidRPr="00F1599F">
        <w:rPr>
          <w:rStyle w:val="CodeinlineChar"/>
        </w:rPr>
        <w:t>CELL_SIZE.height</w:t>
      </w:r>
      <w:r w:rsidRPr="00F1599F">
        <w:t xml:space="preserve"> respectfully.</w:t>
      </w:r>
    </w:p>
    <w:p w14:paraId="589E6699" w14:textId="77777777" w:rsidR="001F69CE" w:rsidRDefault="001F69CE" w:rsidP="00FD1277">
      <w:pPr>
        <w:pStyle w:val="Heading3"/>
        <w:spacing w:after="240" w:line="276" w:lineRule="auto"/>
      </w:pPr>
      <w:r>
        <w:t>Controls</w:t>
      </w:r>
    </w:p>
    <w:p w14:paraId="4FD2DCEA" w14:textId="77777777" w:rsidR="001F69CE" w:rsidRDefault="001F69CE" w:rsidP="00FD1277">
      <w:pPr>
        <w:spacing w:line="276" w:lineRule="auto"/>
      </w:pPr>
      <w:r w:rsidRPr="00E31BE6">
        <w:t xml:space="preserve">The simulation has a number of controls which can be changes. The tick rate is the time it takes for a single loop of the entire program, it can be changed by editing the </w:t>
      </w:r>
      <w:r w:rsidRPr="00E31BE6">
        <w:rPr>
          <w:rStyle w:val="CodeinlineChar"/>
        </w:rPr>
        <w:t>TICK</w:t>
      </w:r>
      <w:r w:rsidRPr="00E31BE6">
        <w:t xml:space="preserve"> variable (the time in milliseconds of a single tick). Furthermore, zooming and panning can be updated with </w:t>
      </w:r>
      <w:r w:rsidRPr="00E31BE6">
        <w:rPr>
          <w:rStyle w:val="CodeinlineChar"/>
        </w:rPr>
        <w:t>MIN_ZOOM</w:t>
      </w:r>
      <w:r w:rsidRPr="00E31BE6">
        <w:t xml:space="preserve">, </w:t>
      </w:r>
      <w:r w:rsidRPr="00E31BE6">
        <w:rPr>
          <w:rStyle w:val="CodeinlineChar"/>
        </w:rPr>
        <w:t>MAX_ZOOM</w:t>
      </w:r>
      <w:r w:rsidRPr="00E31BE6">
        <w:t xml:space="preserve">, </w:t>
      </w:r>
      <w:r w:rsidRPr="00E31BE6">
        <w:rPr>
          <w:rStyle w:val="CodeinlineChar"/>
        </w:rPr>
        <w:t>ZOOM_AMOUNT</w:t>
      </w:r>
      <w:r w:rsidRPr="00E31BE6">
        <w:t xml:space="preserve"> and </w:t>
      </w:r>
      <w:r w:rsidRPr="00E31BE6">
        <w:rPr>
          <w:rStyle w:val="CodeinlineChar"/>
        </w:rPr>
        <w:t>PAN_AMOUNT</w:t>
      </w:r>
      <w:r w:rsidRPr="00E31BE6">
        <w:t>.</w:t>
      </w:r>
      <w:r>
        <w:t xml:space="preserve"> All shortcuts e.g. space bar to pause the simulation can be easily changed in the </w:t>
      </w:r>
      <w:r w:rsidRPr="004B1E66">
        <w:rPr>
          <w:rStyle w:val="CodeinlineChar"/>
        </w:rPr>
        <w:t>core\main</w:t>
      </w:r>
      <w:r w:rsidRPr="00942101">
        <w:rPr>
          <w:rStyle w:val="CodeinlineChar"/>
        </w:rPr>
        <w:t>.js</w:t>
      </w:r>
      <w:r>
        <w:t xml:space="preserve"> file, by altering the </w:t>
      </w:r>
      <w:r w:rsidRPr="00942101">
        <w:rPr>
          <w:rStyle w:val="CodeinlineChar"/>
          <w:color w:val="0086B3"/>
        </w:rPr>
        <w:t>window</w:t>
      </w:r>
      <w:r w:rsidRPr="00942101">
        <w:rPr>
          <w:rStyle w:val="CodeinlineChar"/>
        </w:rPr>
        <w:t>.onkeydown</w:t>
      </w:r>
      <w:r>
        <w:t xml:space="preserve"> case statement.</w:t>
      </w:r>
    </w:p>
    <w:p w14:paraId="6771D4F9" w14:textId="77777777" w:rsidR="001F69CE" w:rsidRDefault="001F69CE" w:rsidP="00FD1277">
      <w:pPr>
        <w:pStyle w:val="Heading2"/>
        <w:spacing w:after="240" w:line="276" w:lineRule="auto"/>
      </w:pPr>
      <w:bookmarkStart w:id="187" w:name="_Toc383185634"/>
      <w:bookmarkStart w:id="188" w:name="_Toc383463059"/>
      <w:bookmarkStart w:id="189" w:name="_Toc383597873"/>
      <w:r>
        <w:t>Test driven development</w:t>
      </w:r>
      <w:bookmarkEnd w:id="187"/>
      <w:bookmarkEnd w:id="188"/>
      <w:bookmarkEnd w:id="189"/>
    </w:p>
    <w:p w14:paraId="150437BD" w14:textId="77777777" w:rsidR="001F69CE" w:rsidRDefault="001F69CE" w:rsidP="00FD1277">
      <w:pPr>
        <w:spacing w:after="240" w:line="276" w:lineRule="auto"/>
      </w:pPr>
      <w:r>
        <w:t xml:space="preserve">Parts of the system have been built using test driven development principles. This means there are a large number of automatic tests written for the system. These will automatically determine if functions are working as expected. These can be run after altering the application in any way to determine if the alteration has broken any other parts of the system. This is clearly useful to more easily track to stops bugs appearing. It is recommended to re run all tests after every major change to the </w:t>
      </w:r>
      <w:proofErr w:type="gramStart"/>
      <w:r>
        <w:t>application,</w:t>
      </w:r>
      <w:proofErr w:type="gramEnd"/>
      <w:r>
        <w:t xml:space="preserve"> this will reduce the number of bugs and errors in the program by highlighting what breaks early in the development.</w:t>
      </w:r>
    </w:p>
    <w:p w14:paraId="5DDB1AFC" w14:textId="77777777" w:rsidR="001F69CE" w:rsidRDefault="001F69CE" w:rsidP="00FD1277">
      <w:pPr>
        <w:pStyle w:val="Heading3"/>
        <w:spacing w:after="240" w:line="276" w:lineRule="auto"/>
      </w:pPr>
      <w:bookmarkStart w:id="190" w:name="_Toc383185635"/>
      <w:r>
        <w:t>Run a test</w:t>
      </w:r>
      <w:bookmarkEnd w:id="190"/>
    </w:p>
    <w:p w14:paraId="39A720C5" w14:textId="77777777" w:rsidR="001F69CE" w:rsidRDefault="001F69CE" w:rsidP="00FD1277">
      <w:pPr>
        <w:spacing w:after="240" w:line="276" w:lineRule="auto"/>
      </w:pPr>
      <w:r>
        <w:t xml:space="preserve">Uncomment the test in </w:t>
      </w:r>
      <w:r>
        <w:rPr>
          <w:rStyle w:val="CodeinlineChar"/>
        </w:rPr>
        <w:t>index.html</w:t>
      </w:r>
      <w:r>
        <w:t xml:space="preserve"> i</w:t>
      </w:r>
      <w:r w:rsidRPr="003644A0">
        <w:t>.e. remove</w:t>
      </w:r>
      <w:r>
        <w:rPr>
          <w:rStyle w:val="CodeinlineChar"/>
        </w:rPr>
        <w:t xml:space="preserve">&lt;!— </w:t>
      </w:r>
      <w:r w:rsidRPr="003644A0">
        <w:t>and</w:t>
      </w:r>
      <w:r>
        <w:rPr>
          <w:rStyle w:val="CodeinlineChar"/>
        </w:rPr>
        <w:t>--&gt;</w:t>
      </w:r>
      <w:r>
        <w:t xml:space="preserve"> w</w:t>
      </w:r>
      <w:r w:rsidRPr="003644A0">
        <w:t xml:space="preserve">hich prepend and postponed the </w:t>
      </w:r>
      <w:r w:rsidRPr="003644A0">
        <w:rPr>
          <w:rStyle w:val="CodeinlineChar"/>
        </w:rPr>
        <w:t>script</w:t>
      </w:r>
      <w:r w:rsidRPr="003644A0">
        <w:t xml:space="preserve"> tag</w:t>
      </w:r>
      <w:r>
        <w:t>. When the test runs it will output the results of the test in the developer console in the browser.</w:t>
      </w:r>
    </w:p>
    <w:p w14:paraId="5BA0FCA2" w14:textId="77777777" w:rsidR="001F69CE" w:rsidRDefault="001F69CE" w:rsidP="00FD1277">
      <w:pPr>
        <w:spacing w:line="276" w:lineRule="auto"/>
      </w:pPr>
      <w:r>
        <w:t>When running tests make sure to add:</w:t>
      </w:r>
    </w:p>
    <w:p w14:paraId="4A08AF3D" w14:textId="77777777" w:rsidR="001F69CE" w:rsidRDefault="001F69CE" w:rsidP="00FD1277">
      <w:pPr>
        <w:pStyle w:val="Codeblock"/>
        <w:spacing w:line="276" w:lineRule="auto"/>
      </w:pPr>
      <w:r>
        <w:t>&lt;script src="tests/equal.js" type="text/javascript"&gt;&lt;/script&gt;</w:t>
      </w:r>
    </w:p>
    <w:p w14:paraId="4A378F93" w14:textId="77777777" w:rsidR="001F69CE" w:rsidRDefault="001F69CE" w:rsidP="00FD1277">
      <w:pPr>
        <w:pStyle w:val="Codeblock"/>
        <w:spacing w:line="276" w:lineRule="auto"/>
      </w:pPr>
      <w:r>
        <w:t>&lt;script src="tests/test.js" type="text/javascript"&gt;&lt;/script&gt;</w:t>
      </w:r>
    </w:p>
    <w:p w14:paraId="508BE121" w14:textId="77777777" w:rsidR="001F69CE" w:rsidRDefault="001F69CE" w:rsidP="00FD1277">
      <w:pPr>
        <w:pStyle w:val="Codeblock"/>
        <w:spacing w:line="276" w:lineRule="auto"/>
      </w:pPr>
      <w:r>
        <w:t>&lt;script src="tests/testCase.js" type="text/javascript"&gt;&lt;/script&gt;</w:t>
      </w:r>
    </w:p>
    <w:p w14:paraId="214889F4" w14:textId="77777777" w:rsidR="001F69CE" w:rsidRDefault="001F69CE" w:rsidP="00FD1277">
      <w:pPr>
        <w:spacing w:line="276" w:lineRule="auto"/>
      </w:pPr>
    </w:p>
    <w:p w14:paraId="76E11CBF" w14:textId="77777777" w:rsidR="001F69CE" w:rsidRDefault="001F69CE" w:rsidP="00FD1277">
      <w:pPr>
        <w:spacing w:line="276" w:lineRule="auto"/>
      </w:pPr>
      <w:r>
        <w:t>To the index.html so that tests can run.</w:t>
      </w:r>
    </w:p>
    <w:p w14:paraId="3518B3B0" w14:textId="77777777" w:rsidR="001F69CE" w:rsidRDefault="001F69CE" w:rsidP="00FD1277">
      <w:pPr>
        <w:spacing w:line="276" w:lineRule="auto"/>
      </w:pPr>
      <w:r w:rsidRPr="008F2ED0">
        <w:rPr>
          <w:i/>
        </w:rPr>
        <w:t>Note</w:t>
      </w:r>
      <w:r>
        <w:t>: An external custom written testing framework is used, to perform tests. As this is not part of the tool and is only used as part of the testing process it is not documented in this document. However its code will be included in the appendix.</w:t>
      </w:r>
    </w:p>
    <w:p w14:paraId="0FB23AC9" w14:textId="77777777" w:rsidR="001F69CE" w:rsidRDefault="001F69CE" w:rsidP="00FD1277">
      <w:pPr>
        <w:pStyle w:val="Heading3"/>
        <w:spacing w:after="240" w:line="276" w:lineRule="auto"/>
      </w:pPr>
      <w:r>
        <w:rPr>
          <w:noProof/>
          <w:lang w:eastAsia="en-GB"/>
        </w:rPr>
        <w:drawing>
          <wp:anchor distT="0" distB="0" distL="114300" distR="114300" simplePos="0" relativeHeight="251638784" behindDoc="0" locked="0" layoutInCell="1" allowOverlap="1" wp14:anchorId="5482E841" wp14:editId="3D14EC0A">
            <wp:simplePos x="0" y="0"/>
            <wp:positionH relativeFrom="margin">
              <wp:align>left</wp:align>
            </wp:positionH>
            <wp:positionV relativeFrom="paragraph">
              <wp:posOffset>235585</wp:posOffset>
            </wp:positionV>
            <wp:extent cx="2705100" cy="657225"/>
            <wp:effectExtent l="0" t="0" r="0" b="9525"/>
            <wp:wrapTopAndBottom/>
            <wp:docPr id="29" name="Picture 1" descr="C:\Dropbox\projects\Ant-Simulation\writeup\assests\Maintainance\Testing\Passed distance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ropbox\projects\Ant-Simulation\writeup\assests\Maintainance\Testing\Passed distance test.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705100" cy="657225"/>
                    </a:xfrm>
                    <a:prstGeom prst="rect">
                      <a:avLst/>
                    </a:prstGeom>
                    <a:noFill/>
                    <a:ln>
                      <a:noFill/>
                    </a:ln>
                  </pic:spPr>
                </pic:pic>
              </a:graphicData>
            </a:graphic>
          </wp:anchor>
        </w:drawing>
      </w:r>
      <w:r>
        <w:t>A passed test</w:t>
      </w:r>
    </w:p>
    <w:p w14:paraId="4385EE50" w14:textId="77777777" w:rsidR="001F69CE" w:rsidRDefault="001F69CE" w:rsidP="00FD1277">
      <w:pPr>
        <w:spacing w:line="276" w:lineRule="auto"/>
      </w:pPr>
      <w:r>
        <w:t xml:space="preserve">This is an example of the output of a test for the distance function which calculates the distance between two points. For full documentation on a test view the tests source file located in the </w:t>
      </w:r>
      <w:r w:rsidRPr="00D17BB7">
        <w:rPr>
          <w:rStyle w:val="CodeinlineChar"/>
        </w:rPr>
        <w:t>tests</w:t>
      </w:r>
      <w:r>
        <w:rPr>
          <w:rStyle w:val="CodeinlineChar"/>
        </w:rPr>
        <w:t>/</w:t>
      </w:r>
      <w:r>
        <w:t xml:space="preserve"> directory.</w:t>
      </w:r>
    </w:p>
    <w:p w14:paraId="04143CDF" w14:textId="77777777" w:rsidR="001F69CE" w:rsidRDefault="001F69CE" w:rsidP="00FD1277">
      <w:pPr>
        <w:pStyle w:val="Heading3"/>
        <w:spacing w:after="240" w:line="276" w:lineRule="auto"/>
      </w:pPr>
      <w:r>
        <w:t>A failed test</w:t>
      </w:r>
    </w:p>
    <w:p w14:paraId="176FE745" w14:textId="77777777" w:rsidR="001F69CE" w:rsidRPr="00D17BB7" w:rsidRDefault="001F69CE" w:rsidP="00FD1277">
      <w:pPr>
        <w:spacing w:line="276" w:lineRule="auto"/>
      </w:pPr>
      <w:r>
        <w:t xml:space="preserve">This is an example of the </w:t>
      </w:r>
      <w:r w:rsidRPr="00A63FBC">
        <w:rPr>
          <w:rStyle w:val="CodeinlineChar"/>
        </w:rPr>
        <w:t>Ant.secrete</w:t>
      </w:r>
      <w:r>
        <w:t xml:space="preserve"> test failing.</w:t>
      </w:r>
    </w:p>
    <w:p w14:paraId="3B07F4A5" w14:textId="77777777" w:rsidR="001F69CE" w:rsidRPr="00D17BB7" w:rsidRDefault="001F69CE" w:rsidP="00FD1277">
      <w:pPr>
        <w:spacing w:line="276" w:lineRule="auto"/>
      </w:pPr>
      <w:r>
        <w:rPr>
          <w:noProof/>
          <w:lang w:eastAsia="en-GB"/>
        </w:rPr>
        <w:drawing>
          <wp:inline distT="0" distB="0" distL="0" distR="0" wp14:anchorId="66B02115" wp14:editId="0DF22096">
            <wp:extent cx="3457575" cy="1781175"/>
            <wp:effectExtent l="0" t="0" r="9525" b="9525"/>
            <wp:docPr id="30" name="Picture 2" descr="C:\Dropbox\projects\Ant-Simulation\writeup\assests\Maintainance\Testing\Failed Ant.secrete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ropbox\projects\Ant-Simulation\writeup\assests\Maintainance\Testing\Failed Ant.secrete test.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57575" cy="1781175"/>
                    </a:xfrm>
                    <a:prstGeom prst="rect">
                      <a:avLst/>
                    </a:prstGeom>
                    <a:noFill/>
                    <a:ln>
                      <a:noFill/>
                    </a:ln>
                  </pic:spPr>
                </pic:pic>
              </a:graphicData>
            </a:graphic>
          </wp:inline>
        </w:drawing>
      </w:r>
    </w:p>
    <w:p w14:paraId="3B4128B8" w14:textId="77777777" w:rsidR="001F69CE" w:rsidRDefault="001F69CE" w:rsidP="00FD1277">
      <w:pPr>
        <w:pStyle w:val="Heading3"/>
        <w:spacing w:after="240" w:line="276" w:lineRule="auto"/>
      </w:pPr>
      <w:r>
        <w:t>Human input</w:t>
      </w:r>
    </w:p>
    <w:p w14:paraId="4DC3FF52" w14:textId="77777777" w:rsidR="001F69CE" w:rsidRDefault="001F69CE" w:rsidP="00FD1277">
      <w:pPr>
        <w:spacing w:line="276" w:lineRule="auto"/>
      </w:pPr>
      <w:r>
        <w:rPr>
          <w:noProof/>
          <w:lang w:eastAsia="en-GB"/>
        </w:rPr>
        <w:drawing>
          <wp:inline distT="0" distB="0" distL="0" distR="0" wp14:anchorId="1CD8DAEF" wp14:editId="4653BE64">
            <wp:extent cx="5419725" cy="1790700"/>
            <wp:effectExtent l="0" t="0" r="9525" b="0"/>
            <wp:docPr id="31" name="Picture 3" descr="C:\Dropbox\projects\Ant-Simulation\writeup\assests\Maintainance\Testing\Passed Nest.reproduce test - Human any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ropbox\projects\Ant-Simulation\writeup\assests\Maintainance\Testing\Passed Nest.reproduce test - Human anylis.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19725" cy="1790700"/>
                    </a:xfrm>
                    <a:prstGeom prst="rect">
                      <a:avLst/>
                    </a:prstGeom>
                    <a:noFill/>
                    <a:ln>
                      <a:noFill/>
                    </a:ln>
                  </pic:spPr>
                </pic:pic>
              </a:graphicData>
            </a:graphic>
          </wp:inline>
        </w:drawing>
      </w:r>
    </w:p>
    <w:p w14:paraId="7326DCE1" w14:textId="77777777" w:rsidR="001F69CE" w:rsidRPr="001F69CE" w:rsidRDefault="001F69CE" w:rsidP="00FD1277">
      <w:pPr>
        <w:spacing w:line="276" w:lineRule="auto"/>
      </w:pPr>
      <w:r>
        <w:t xml:space="preserve">Not all tests are completely automatic, some tests require human analysis. Tests which require human analysis are highlighted in. This is testing that the </w:t>
      </w:r>
      <w:r w:rsidRPr="008A7463">
        <w:rPr>
          <w:rStyle w:val="CodeinlineChar"/>
        </w:rPr>
        <w:t>Nest.reproduce</w:t>
      </w:r>
      <w:r>
        <w:t xml:space="preserve"> function produces the correct proportions of the different types of ants depending on a particular set of characteristics. As this is a probabilistic test (due to the randomness used in the function) there is no deterministic outcome. A probability is used over 10,000 runs to determine the probability for each ant. A human is required to evaluate whether the probability is sufficient to accept the test has passed or not.</w:t>
      </w:r>
    </w:p>
    <w:p w14:paraId="34F499C0" w14:textId="77777777" w:rsidR="00596E7B" w:rsidRDefault="00596E7B" w:rsidP="0073072D">
      <w:bookmarkStart w:id="191" w:name="_Toc381971322"/>
      <w:bookmarkStart w:id="192" w:name="_Toc382209223"/>
    </w:p>
    <w:p w14:paraId="26BB37E3" w14:textId="77777777" w:rsidR="00596E7B" w:rsidRDefault="00596E7B">
      <w:pPr>
        <w:jc w:val="left"/>
        <w:rPr>
          <w:rFonts w:asciiTheme="majorHAnsi" w:eastAsiaTheme="majorEastAsia" w:hAnsiTheme="majorHAnsi" w:cstheme="majorBidi"/>
          <w:color w:val="244061" w:themeColor="accent1" w:themeShade="80"/>
          <w:sz w:val="36"/>
          <w:szCs w:val="36"/>
        </w:rPr>
      </w:pPr>
      <w:r>
        <w:br w:type="page"/>
      </w:r>
    </w:p>
    <w:p w14:paraId="775BD0D5" w14:textId="77777777" w:rsidR="00C3605B" w:rsidRDefault="00C3605B" w:rsidP="00E36234">
      <w:pPr>
        <w:pStyle w:val="Heading1"/>
        <w:spacing w:after="240" w:line="276" w:lineRule="auto"/>
        <w:sectPr w:rsidR="00C3605B" w:rsidSect="004C53DD">
          <w:pgSz w:w="11906" w:h="16838"/>
          <w:pgMar w:top="1276" w:right="1274" w:bottom="1702" w:left="1560" w:header="708" w:footer="708" w:gutter="0"/>
          <w:cols w:space="708"/>
          <w:titlePg/>
          <w:docGrid w:linePitch="360"/>
        </w:sectPr>
      </w:pPr>
    </w:p>
    <w:p w14:paraId="186785A0" w14:textId="77777777" w:rsidR="004D3202" w:rsidRDefault="002B05A9" w:rsidP="00E36234">
      <w:pPr>
        <w:pStyle w:val="Heading1"/>
        <w:spacing w:after="240" w:line="276" w:lineRule="auto"/>
      </w:pPr>
      <w:bookmarkStart w:id="193" w:name="_Toc383463060"/>
      <w:bookmarkStart w:id="194" w:name="_Toc383597874"/>
      <w:r>
        <w:t xml:space="preserve">Section 6: </w:t>
      </w:r>
      <w:r w:rsidR="004D3202">
        <w:t>User Manual</w:t>
      </w:r>
      <w:bookmarkEnd w:id="191"/>
      <w:bookmarkEnd w:id="192"/>
      <w:bookmarkEnd w:id="193"/>
      <w:bookmarkEnd w:id="194"/>
    </w:p>
    <w:p w14:paraId="567E038C" w14:textId="77777777" w:rsidR="00596E7B" w:rsidRDefault="00596E7B" w:rsidP="00596E7B">
      <w:pPr>
        <w:pStyle w:val="Title"/>
        <w:jc w:val="center"/>
        <w:rPr>
          <w:sz w:val="96"/>
        </w:rPr>
      </w:pPr>
    </w:p>
    <w:p w14:paraId="3B5AE315" w14:textId="77777777" w:rsidR="00596E7B" w:rsidRDefault="00596E7B" w:rsidP="00596E7B">
      <w:pPr>
        <w:pStyle w:val="Title"/>
        <w:jc w:val="center"/>
        <w:rPr>
          <w:sz w:val="96"/>
        </w:rPr>
      </w:pPr>
    </w:p>
    <w:p w14:paraId="28C67293" w14:textId="77777777" w:rsidR="00596E7B" w:rsidRDefault="00596E7B" w:rsidP="00596E7B">
      <w:pPr>
        <w:pStyle w:val="Title"/>
        <w:jc w:val="center"/>
        <w:rPr>
          <w:sz w:val="96"/>
        </w:rPr>
      </w:pPr>
    </w:p>
    <w:p w14:paraId="602631FD" w14:textId="77777777" w:rsidR="00596E7B" w:rsidRPr="005D5B3D" w:rsidRDefault="00596E7B" w:rsidP="00596E7B">
      <w:pPr>
        <w:pStyle w:val="Title"/>
        <w:jc w:val="center"/>
        <w:rPr>
          <w:sz w:val="96"/>
        </w:rPr>
      </w:pPr>
      <w:r w:rsidRPr="005D5B3D">
        <w:rPr>
          <w:sz w:val="96"/>
        </w:rPr>
        <w:t>User manual</w:t>
      </w:r>
    </w:p>
    <w:p w14:paraId="3458A6C7" w14:textId="77777777" w:rsidR="00596E7B" w:rsidRDefault="00596E7B" w:rsidP="00596E7B">
      <w:pPr>
        <w:jc w:val="center"/>
        <w:rPr>
          <w:sz w:val="36"/>
        </w:rPr>
      </w:pPr>
    </w:p>
    <w:p w14:paraId="48030166" w14:textId="77777777" w:rsidR="00596E7B" w:rsidRPr="00260358" w:rsidRDefault="00596E7B" w:rsidP="00596E7B">
      <w:pPr>
        <w:jc w:val="center"/>
        <w:rPr>
          <w:sz w:val="36"/>
        </w:rPr>
      </w:pPr>
      <w:r w:rsidRPr="00260358">
        <w:rPr>
          <w:sz w:val="36"/>
        </w:rPr>
        <w:t>Ant simulation</w:t>
      </w:r>
    </w:p>
    <w:p w14:paraId="36598F7B" w14:textId="77777777" w:rsidR="00596E7B" w:rsidRDefault="00596E7B" w:rsidP="00596E7B">
      <w:pPr>
        <w:rPr>
          <w:rFonts w:asciiTheme="majorHAnsi" w:eastAsiaTheme="majorEastAsia" w:hAnsiTheme="majorHAnsi" w:cstheme="majorBidi"/>
          <w:spacing w:val="-10"/>
          <w:kern w:val="28"/>
          <w:sz w:val="56"/>
          <w:szCs w:val="56"/>
        </w:rPr>
      </w:pPr>
      <w:r>
        <w:rPr>
          <w:noProof/>
          <w:lang w:eastAsia="en-GB"/>
        </w:rPr>
        <w:drawing>
          <wp:inline distT="0" distB="0" distL="0" distR="0" wp14:anchorId="15BBEBAE" wp14:editId="654D3485">
            <wp:extent cx="5734050" cy="2733675"/>
            <wp:effectExtent l="0" t="0" r="0" b="0"/>
            <wp:docPr id="305" name="Picture 305" descr="C:\Dropbox\projects\Ant-Simulation\assests\User Manual\Ant diagram\Ant diagram -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ropbox\projects\Ant-Simulation\assests\User Manual\Ant diagram\Ant diagram - blank.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r>
        <w:br w:type="page"/>
      </w:r>
    </w:p>
    <w:bookmarkStart w:id="195" w:name="_Toc383422500" w:displacedByCustomXml="next"/>
    <w:sdt>
      <w:sdtPr>
        <w:rPr>
          <w:rFonts w:asciiTheme="minorHAnsi" w:eastAsiaTheme="minorEastAsia" w:hAnsiTheme="minorHAnsi" w:cstheme="minorBidi"/>
          <w:color w:val="auto"/>
          <w:sz w:val="22"/>
          <w:szCs w:val="22"/>
          <w:highlight w:val="yellow"/>
        </w:rPr>
        <w:id w:val="2145384824"/>
        <w:docPartObj>
          <w:docPartGallery w:val="Table of Contents"/>
          <w:docPartUnique/>
        </w:docPartObj>
      </w:sdtPr>
      <w:sdtEndPr>
        <w:rPr>
          <w:highlight w:val="none"/>
        </w:rPr>
      </w:sdtEndPr>
      <w:sdtContent>
        <w:p w14:paraId="24E22AF7" w14:textId="77777777" w:rsidR="00B21E99" w:rsidRDefault="00B21E99">
          <w:pPr>
            <w:pStyle w:val="TOCHeading"/>
          </w:pPr>
          <w:r w:rsidRPr="004D3D27">
            <w:rPr>
              <w:highlight w:val="yellow"/>
            </w:rPr>
            <w:t>Table of Contents</w:t>
          </w:r>
        </w:p>
        <w:p w14:paraId="7C84DCA1" w14:textId="77777777" w:rsidR="004D3D27" w:rsidRDefault="00B21E99">
          <w:pPr>
            <w:pStyle w:val="TOC1"/>
            <w:tabs>
              <w:tab w:val="right" w:leader="dot" w:pos="9062"/>
            </w:tabs>
            <w:rPr>
              <w:noProof/>
              <w:lang w:val="en-US"/>
            </w:rPr>
          </w:pPr>
          <w:r>
            <w:fldChar w:fldCharType="begin"/>
          </w:r>
          <w:r>
            <w:instrText xml:space="preserve"> TOC \o "1-2" \h \z \u </w:instrText>
          </w:r>
          <w:r>
            <w:fldChar w:fldCharType="separate"/>
          </w:r>
          <w:hyperlink w:anchor="_Toc383463020" w:history="1">
            <w:r w:rsidR="004D3D27" w:rsidRPr="00A14B33">
              <w:rPr>
                <w:rStyle w:val="Hyperlink"/>
                <w:noProof/>
              </w:rPr>
              <w:t>Section 1: Analysis</w:t>
            </w:r>
            <w:r w:rsidR="004D3D27">
              <w:rPr>
                <w:noProof/>
                <w:webHidden/>
              </w:rPr>
              <w:tab/>
            </w:r>
            <w:r w:rsidR="004D3D27">
              <w:rPr>
                <w:noProof/>
                <w:webHidden/>
              </w:rPr>
              <w:fldChar w:fldCharType="begin"/>
            </w:r>
            <w:r w:rsidR="004D3D27">
              <w:rPr>
                <w:noProof/>
                <w:webHidden/>
              </w:rPr>
              <w:instrText xml:space="preserve"> PAGEREF _Toc383463020 \h </w:instrText>
            </w:r>
            <w:r w:rsidR="004D3D27">
              <w:rPr>
                <w:noProof/>
                <w:webHidden/>
              </w:rPr>
            </w:r>
            <w:r w:rsidR="004D3D27">
              <w:rPr>
                <w:noProof/>
                <w:webHidden/>
              </w:rPr>
              <w:fldChar w:fldCharType="separate"/>
            </w:r>
            <w:r w:rsidR="004D3D27">
              <w:rPr>
                <w:noProof/>
                <w:webHidden/>
              </w:rPr>
              <w:t>4</w:t>
            </w:r>
            <w:r w:rsidR="004D3D27">
              <w:rPr>
                <w:noProof/>
                <w:webHidden/>
              </w:rPr>
              <w:fldChar w:fldCharType="end"/>
            </w:r>
          </w:hyperlink>
        </w:p>
        <w:p w14:paraId="1011111D" w14:textId="77777777" w:rsidR="004D3D27" w:rsidRDefault="00A34083">
          <w:pPr>
            <w:pStyle w:val="TOC2"/>
            <w:tabs>
              <w:tab w:val="right" w:leader="dot" w:pos="9062"/>
            </w:tabs>
            <w:rPr>
              <w:noProof/>
              <w:lang w:val="en-US"/>
            </w:rPr>
          </w:pPr>
          <w:hyperlink w:anchor="_Toc383463021" w:history="1">
            <w:r w:rsidR="004D3D27" w:rsidRPr="00A14B33">
              <w:rPr>
                <w:rStyle w:val="Hyperlink"/>
                <w:noProof/>
              </w:rPr>
              <w:t>The problem: identification and background</w:t>
            </w:r>
            <w:r w:rsidR="004D3D27">
              <w:rPr>
                <w:noProof/>
                <w:webHidden/>
              </w:rPr>
              <w:tab/>
            </w:r>
            <w:r w:rsidR="004D3D27">
              <w:rPr>
                <w:noProof/>
                <w:webHidden/>
              </w:rPr>
              <w:fldChar w:fldCharType="begin"/>
            </w:r>
            <w:r w:rsidR="004D3D27">
              <w:rPr>
                <w:noProof/>
                <w:webHidden/>
              </w:rPr>
              <w:instrText xml:space="preserve"> PAGEREF _Toc383463021 \h </w:instrText>
            </w:r>
            <w:r w:rsidR="004D3D27">
              <w:rPr>
                <w:noProof/>
                <w:webHidden/>
              </w:rPr>
            </w:r>
            <w:r w:rsidR="004D3D27">
              <w:rPr>
                <w:noProof/>
                <w:webHidden/>
              </w:rPr>
              <w:fldChar w:fldCharType="separate"/>
            </w:r>
            <w:r w:rsidR="004D3D27">
              <w:rPr>
                <w:noProof/>
                <w:webHidden/>
              </w:rPr>
              <w:t>4</w:t>
            </w:r>
            <w:r w:rsidR="004D3D27">
              <w:rPr>
                <w:noProof/>
                <w:webHidden/>
              </w:rPr>
              <w:fldChar w:fldCharType="end"/>
            </w:r>
          </w:hyperlink>
        </w:p>
        <w:p w14:paraId="79CA4C7D" w14:textId="77777777" w:rsidR="004D3D27" w:rsidRDefault="00A34083">
          <w:pPr>
            <w:pStyle w:val="TOC2"/>
            <w:tabs>
              <w:tab w:val="right" w:leader="dot" w:pos="9062"/>
            </w:tabs>
            <w:rPr>
              <w:noProof/>
              <w:lang w:val="en-US"/>
            </w:rPr>
          </w:pPr>
          <w:hyperlink w:anchor="_Toc383463022" w:history="1">
            <w:r w:rsidR="004D3D27" w:rsidRPr="00A14B33">
              <w:rPr>
                <w:rStyle w:val="Hyperlink"/>
                <w:noProof/>
              </w:rPr>
              <w:t>Description of available tools</w:t>
            </w:r>
            <w:r w:rsidR="004D3D27">
              <w:rPr>
                <w:noProof/>
                <w:webHidden/>
              </w:rPr>
              <w:tab/>
            </w:r>
            <w:r w:rsidR="004D3D27">
              <w:rPr>
                <w:noProof/>
                <w:webHidden/>
              </w:rPr>
              <w:fldChar w:fldCharType="begin"/>
            </w:r>
            <w:r w:rsidR="004D3D27">
              <w:rPr>
                <w:noProof/>
                <w:webHidden/>
              </w:rPr>
              <w:instrText xml:space="preserve"> PAGEREF _Toc383463022 \h </w:instrText>
            </w:r>
            <w:r w:rsidR="004D3D27">
              <w:rPr>
                <w:noProof/>
                <w:webHidden/>
              </w:rPr>
            </w:r>
            <w:r w:rsidR="004D3D27">
              <w:rPr>
                <w:noProof/>
                <w:webHidden/>
              </w:rPr>
              <w:fldChar w:fldCharType="separate"/>
            </w:r>
            <w:r w:rsidR="004D3D27">
              <w:rPr>
                <w:noProof/>
                <w:webHidden/>
              </w:rPr>
              <w:t>5</w:t>
            </w:r>
            <w:r w:rsidR="004D3D27">
              <w:rPr>
                <w:noProof/>
                <w:webHidden/>
              </w:rPr>
              <w:fldChar w:fldCharType="end"/>
            </w:r>
          </w:hyperlink>
        </w:p>
        <w:p w14:paraId="60E55823" w14:textId="77777777" w:rsidR="004D3D27" w:rsidRDefault="00A34083">
          <w:pPr>
            <w:pStyle w:val="TOC2"/>
            <w:tabs>
              <w:tab w:val="right" w:leader="dot" w:pos="9062"/>
            </w:tabs>
            <w:rPr>
              <w:noProof/>
              <w:lang w:val="en-US"/>
            </w:rPr>
          </w:pPr>
          <w:hyperlink w:anchor="_Toc383463023" w:history="1">
            <w:r w:rsidR="004D3D27" w:rsidRPr="00A14B33">
              <w:rPr>
                <w:rStyle w:val="Hyperlink"/>
                <w:noProof/>
              </w:rPr>
              <w:t>Identification of prospective users</w:t>
            </w:r>
            <w:r w:rsidR="004D3D27">
              <w:rPr>
                <w:noProof/>
                <w:webHidden/>
              </w:rPr>
              <w:tab/>
            </w:r>
            <w:r w:rsidR="004D3D27">
              <w:rPr>
                <w:noProof/>
                <w:webHidden/>
              </w:rPr>
              <w:fldChar w:fldCharType="begin"/>
            </w:r>
            <w:r w:rsidR="004D3D27">
              <w:rPr>
                <w:noProof/>
                <w:webHidden/>
              </w:rPr>
              <w:instrText xml:space="preserve"> PAGEREF _Toc383463023 \h </w:instrText>
            </w:r>
            <w:r w:rsidR="004D3D27">
              <w:rPr>
                <w:noProof/>
                <w:webHidden/>
              </w:rPr>
            </w:r>
            <w:r w:rsidR="004D3D27">
              <w:rPr>
                <w:noProof/>
                <w:webHidden/>
              </w:rPr>
              <w:fldChar w:fldCharType="separate"/>
            </w:r>
            <w:r w:rsidR="004D3D27">
              <w:rPr>
                <w:noProof/>
                <w:webHidden/>
              </w:rPr>
              <w:t>7</w:t>
            </w:r>
            <w:r w:rsidR="004D3D27">
              <w:rPr>
                <w:noProof/>
                <w:webHidden/>
              </w:rPr>
              <w:fldChar w:fldCharType="end"/>
            </w:r>
          </w:hyperlink>
        </w:p>
        <w:p w14:paraId="597312F3" w14:textId="77777777" w:rsidR="004D3D27" w:rsidRDefault="00A34083">
          <w:pPr>
            <w:pStyle w:val="TOC2"/>
            <w:tabs>
              <w:tab w:val="right" w:leader="dot" w:pos="9062"/>
            </w:tabs>
            <w:rPr>
              <w:noProof/>
              <w:lang w:val="en-US"/>
            </w:rPr>
          </w:pPr>
          <w:hyperlink w:anchor="_Toc383463024" w:history="1">
            <w:r w:rsidR="004D3D27" w:rsidRPr="00A14B33">
              <w:rPr>
                <w:rStyle w:val="Hyperlink"/>
                <w:noProof/>
              </w:rPr>
              <w:t>Identification of user needs and acceptable limitations</w:t>
            </w:r>
            <w:r w:rsidR="004D3D27">
              <w:rPr>
                <w:noProof/>
                <w:webHidden/>
              </w:rPr>
              <w:tab/>
            </w:r>
            <w:r w:rsidR="004D3D27">
              <w:rPr>
                <w:noProof/>
                <w:webHidden/>
              </w:rPr>
              <w:fldChar w:fldCharType="begin"/>
            </w:r>
            <w:r w:rsidR="004D3D27">
              <w:rPr>
                <w:noProof/>
                <w:webHidden/>
              </w:rPr>
              <w:instrText xml:space="preserve"> PAGEREF _Toc383463024 \h </w:instrText>
            </w:r>
            <w:r w:rsidR="004D3D27">
              <w:rPr>
                <w:noProof/>
                <w:webHidden/>
              </w:rPr>
            </w:r>
            <w:r w:rsidR="004D3D27">
              <w:rPr>
                <w:noProof/>
                <w:webHidden/>
              </w:rPr>
              <w:fldChar w:fldCharType="separate"/>
            </w:r>
            <w:r w:rsidR="004D3D27">
              <w:rPr>
                <w:noProof/>
                <w:webHidden/>
              </w:rPr>
              <w:t>8</w:t>
            </w:r>
            <w:r w:rsidR="004D3D27">
              <w:rPr>
                <w:noProof/>
                <w:webHidden/>
              </w:rPr>
              <w:fldChar w:fldCharType="end"/>
            </w:r>
          </w:hyperlink>
        </w:p>
        <w:p w14:paraId="2EAAE51F" w14:textId="77777777" w:rsidR="004D3D27" w:rsidRDefault="00A34083">
          <w:pPr>
            <w:pStyle w:val="TOC2"/>
            <w:tabs>
              <w:tab w:val="right" w:leader="dot" w:pos="9062"/>
            </w:tabs>
            <w:rPr>
              <w:noProof/>
              <w:lang w:val="en-US"/>
            </w:rPr>
          </w:pPr>
          <w:hyperlink w:anchor="_Toc383463025" w:history="1">
            <w:r w:rsidR="004D3D27" w:rsidRPr="00A14B33">
              <w:rPr>
                <w:rStyle w:val="Hyperlink"/>
                <w:noProof/>
              </w:rPr>
              <w:t>Data sources and destinations</w:t>
            </w:r>
            <w:r w:rsidR="004D3D27">
              <w:rPr>
                <w:noProof/>
                <w:webHidden/>
              </w:rPr>
              <w:tab/>
            </w:r>
            <w:r w:rsidR="004D3D27">
              <w:rPr>
                <w:noProof/>
                <w:webHidden/>
              </w:rPr>
              <w:fldChar w:fldCharType="begin"/>
            </w:r>
            <w:r w:rsidR="004D3D27">
              <w:rPr>
                <w:noProof/>
                <w:webHidden/>
              </w:rPr>
              <w:instrText xml:space="preserve"> PAGEREF _Toc383463025 \h </w:instrText>
            </w:r>
            <w:r w:rsidR="004D3D27">
              <w:rPr>
                <w:noProof/>
                <w:webHidden/>
              </w:rPr>
            </w:r>
            <w:r w:rsidR="004D3D27">
              <w:rPr>
                <w:noProof/>
                <w:webHidden/>
              </w:rPr>
              <w:fldChar w:fldCharType="separate"/>
            </w:r>
            <w:r w:rsidR="004D3D27">
              <w:rPr>
                <w:noProof/>
                <w:webHidden/>
              </w:rPr>
              <w:t>9</w:t>
            </w:r>
            <w:r w:rsidR="004D3D27">
              <w:rPr>
                <w:noProof/>
                <w:webHidden/>
              </w:rPr>
              <w:fldChar w:fldCharType="end"/>
            </w:r>
          </w:hyperlink>
        </w:p>
        <w:p w14:paraId="6D249EDD" w14:textId="77777777" w:rsidR="004D3D27" w:rsidRDefault="00A34083">
          <w:pPr>
            <w:pStyle w:val="TOC2"/>
            <w:tabs>
              <w:tab w:val="right" w:leader="dot" w:pos="9062"/>
            </w:tabs>
            <w:rPr>
              <w:noProof/>
              <w:lang w:val="en-US"/>
            </w:rPr>
          </w:pPr>
          <w:hyperlink w:anchor="_Toc383463026" w:history="1">
            <w:r w:rsidR="004D3D27" w:rsidRPr="00A14B33">
              <w:rPr>
                <w:rStyle w:val="Hyperlink"/>
                <w:noProof/>
              </w:rPr>
              <w:t>Data volumes</w:t>
            </w:r>
            <w:r w:rsidR="004D3D27">
              <w:rPr>
                <w:noProof/>
                <w:webHidden/>
              </w:rPr>
              <w:tab/>
            </w:r>
            <w:r w:rsidR="004D3D27">
              <w:rPr>
                <w:noProof/>
                <w:webHidden/>
              </w:rPr>
              <w:fldChar w:fldCharType="begin"/>
            </w:r>
            <w:r w:rsidR="004D3D27">
              <w:rPr>
                <w:noProof/>
                <w:webHidden/>
              </w:rPr>
              <w:instrText xml:space="preserve"> PAGEREF _Toc383463026 \h </w:instrText>
            </w:r>
            <w:r w:rsidR="004D3D27">
              <w:rPr>
                <w:noProof/>
                <w:webHidden/>
              </w:rPr>
            </w:r>
            <w:r w:rsidR="004D3D27">
              <w:rPr>
                <w:noProof/>
                <w:webHidden/>
              </w:rPr>
              <w:fldChar w:fldCharType="separate"/>
            </w:r>
            <w:r w:rsidR="004D3D27">
              <w:rPr>
                <w:noProof/>
                <w:webHidden/>
              </w:rPr>
              <w:t>9</w:t>
            </w:r>
            <w:r w:rsidR="004D3D27">
              <w:rPr>
                <w:noProof/>
                <w:webHidden/>
              </w:rPr>
              <w:fldChar w:fldCharType="end"/>
            </w:r>
          </w:hyperlink>
        </w:p>
        <w:p w14:paraId="30EF84DD" w14:textId="77777777" w:rsidR="004D3D27" w:rsidRDefault="00A34083">
          <w:pPr>
            <w:pStyle w:val="TOC2"/>
            <w:tabs>
              <w:tab w:val="right" w:leader="dot" w:pos="9062"/>
            </w:tabs>
            <w:rPr>
              <w:noProof/>
              <w:lang w:val="en-US"/>
            </w:rPr>
          </w:pPr>
          <w:hyperlink w:anchor="_Toc383463027" w:history="1">
            <w:r w:rsidR="004D3D27" w:rsidRPr="00A14B33">
              <w:rPr>
                <w:rStyle w:val="Hyperlink"/>
                <w:noProof/>
              </w:rPr>
              <w:t>Analysis data dictionary</w:t>
            </w:r>
            <w:r w:rsidR="004D3D27">
              <w:rPr>
                <w:noProof/>
                <w:webHidden/>
              </w:rPr>
              <w:tab/>
            </w:r>
            <w:r w:rsidR="004D3D27">
              <w:rPr>
                <w:noProof/>
                <w:webHidden/>
              </w:rPr>
              <w:fldChar w:fldCharType="begin"/>
            </w:r>
            <w:r w:rsidR="004D3D27">
              <w:rPr>
                <w:noProof/>
                <w:webHidden/>
              </w:rPr>
              <w:instrText xml:space="preserve"> PAGEREF _Toc383463027 \h </w:instrText>
            </w:r>
            <w:r w:rsidR="004D3D27">
              <w:rPr>
                <w:noProof/>
                <w:webHidden/>
              </w:rPr>
            </w:r>
            <w:r w:rsidR="004D3D27">
              <w:rPr>
                <w:noProof/>
                <w:webHidden/>
              </w:rPr>
              <w:fldChar w:fldCharType="separate"/>
            </w:r>
            <w:r w:rsidR="004D3D27">
              <w:rPr>
                <w:noProof/>
                <w:webHidden/>
              </w:rPr>
              <w:t>10</w:t>
            </w:r>
            <w:r w:rsidR="004D3D27">
              <w:rPr>
                <w:noProof/>
                <w:webHidden/>
              </w:rPr>
              <w:fldChar w:fldCharType="end"/>
            </w:r>
          </w:hyperlink>
        </w:p>
        <w:p w14:paraId="6FC8E06F" w14:textId="77777777" w:rsidR="004D3D27" w:rsidRDefault="00A34083">
          <w:pPr>
            <w:pStyle w:val="TOC2"/>
            <w:tabs>
              <w:tab w:val="right" w:leader="dot" w:pos="9062"/>
            </w:tabs>
            <w:rPr>
              <w:noProof/>
              <w:lang w:val="en-US"/>
            </w:rPr>
          </w:pPr>
          <w:hyperlink w:anchor="_Toc383463028" w:history="1">
            <w:r w:rsidR="004D3D27" w:rsidRPr="00A14B33">
              <w:rPr>
                <w:rStyle w:val="Hyperlink"/>
                <w:noProof/>
              </w:rPr>
              <w:t>Structure and data flow diagrams</w:t>
            </w:r>
            <w:r w:rsidR="004D3D27">
              <w:rPr>
                <w:noProof/>
                <w:webHidden/>
              </w:rPr>
              <w:tab/>
            </w:r>
            <w:r w:rsidR="004D3D27">
              <w:rPr>
                <w:noProof/>
                <w:webHidden/>
              </w:rPr>
              <w:fldChar w:fldCharType="begin"/>
            </w:r>
            <w:r w:rsidR="004D3D27">
              <w:rPr>
                <w:noProof/>
                <w:webHidden/>
              </w:rPr>
              <w:instrText xml:space="preserve"> PAGEREF _Toc383463028 \h </w:instrText>
            </w:r>
            <w:r w:rsidR="004D3D27">
              <w:rPr>
                <w:noProof/>
                <w:webHidden/>
              </w:rPr>
            </w:r>
            <w:r w:rsidR="004D3D27">
              <w:rPr>
                <w:noProof/>
                <w:webHidden/>
              </w:rPr>
              <w:fldChar w:fldCharType="separate"/>
            </w:r>
            <w:r w:rsidR="004D3D27">
              <w:rPr>
                <w:noProof/>
                <w:webHidden/>
              </w:rPr>
              <w:t>10</w:t>
            </w:r>
            <w:r w:rsidR="004D3D27">
              <w:rPr>
                <w:noProof/>
                <w:webHidden/>
              </w:rPr>
              <w:fldChar w:fldCharType="end"/>
            </w:r>
          </w:hyperlink>
        </w:p>
        <w:p w14:paraId="0856ED7A" w14:textId="77777777" w:rsidR="004D3D27" w:rsidRDefault="00A34083">
          <w:pPr>
            <w:pStyle w:val="TOC2"/>
            <w:tabs>
              <w:tab w:val="right" w:leader="dot" w:pos="9062"/>
            </w:tabs>
            <w:rPr>
              <w:noProof/>
              <w:lang w:val="en-US"/>
            </w:rPr>
          </w:pPr>
          <w:hyperlink w:anchor="_Toc383463029" w:history="1">
            <w:r w:rsidR="004D3D27" w:rsidRPr="00A14B33">
              <w:rPr>
                <w:rStyle w:val="Hyperlink"/>
                <w:noProof/>
              </w:rPr>
              <w:t>Entity-relationship (E-R) model</w:t>
            </w:r>
            <w:r w:rsidR="004D3D27">
              <w:rPr>
                <w:noProof/>
                <w:webHidden/>
              </w:rPr>
              <w:tab/>
            </w:r>
            <w:r w:rsidR="004D3D27">
              <w:rPr>
                <w:noProof/>
                <w:webHidden/>
              </w:rPr>
              <w:fldChar w:fldCharType="begin"/>
            </w:r>
            <w:r w:rsidR="004D3D27">
              <w:rPr>
                <w:noProof/>
                <w:webHidden/>
              </w:rPr>
              <w:instrText xml:space="preserve"> PAGEREF _Toc383463029 \h </w:instrText>
            </w:r>
            <w:r w:rsidR="004D3D27">
              <w:rPr>
                <w:noProof/>
                <w:webHidden/>
              </w:rPr>
            </w:r>
            <w:r w:rsidR="004D3D27">
              <w:rPr>
                <w:noProof/>
                <w:webHidden/>
              </w:rPr>
              <w:fldChar w:fldCharType="separate"/>
            </w:r>
            <w:r w:rsidR="004D3D27">
              <w:rPr>
                <w:noProof/>
                <w:webHidden/>
              </w:rPr>
              <w:t>10</w:t>
            </w:r>
            <w:r w:rsidR="004D3D27">
              <w:rPr>
                <w:noProof/>
                <w:webHidden/>
              </w:rPr>
              <w:fldChar w:fldCharType="end"/>
            </w:r>
          </w:hyperlink>
        </w:p>
        <w:p w14:paraId="09E10B35" w14:textId="77777777" w:rsidR="004D3D27" w:rsidRDefault="00A34083">
          <w:pPr>
            <w:pStyle w:val="TOC2"/>
            <w:tabs>
              <w:tab w:val="right" w:leader="dot" w:pos="9062"/>
            </w:tabs>
            <w:rPr>
              <w:noProof/>
              <w:lang w:val="en-US"/>
            </w:rPr>
          </w:pPr>
          <w:hyperlink w:anchor="_Toc383463030" w:history="1">
            <w:r w:rsidR="004D3D27" w:rsidRPr="00A14B33">
              <w:rPr>
                <w:rStyle w:val="Hyperlink"/>
                <w:noProof/>
              </w:rPr>
              <w:t>Object analysis diagram</w:t>
            </w:r>
            <w:r w:rsidR="004D3D27">
              <w:rPr>
                <w:noProof/>
                <w:webHidden/>
              </w:rPr>
              <w:tab/>
            </w:r>
            <w:r w:rsidR="004D3D27">
              <w:rPr>
                <w:noProof/>
                <w:webHidden/>
              </w:rPr>
              <w:fldChar w:fldCharType="begin"/>
            </w:r>
            <w:r w:rsidR="004D3D27">
              <w:rPr>
                <w:noProof/>
                <w:webHidden/>
              </w:rPr>
              <w:instrText xml:space="preserve"> PAGEREF _Toc383463030 \h </w:instrText>
            </w:r>
            <w:r w:rsidR="004D3D27">
              <w:rPr>
                <w:noProof/>
                <w:webHidden/>
              </w:rPr>
            </w:r>
            <w:r w:rsidR="004D3D27">
              <w:rPr>
                <w:noProof/>
                <w:webHidden/>
              </w:rPr>
              <w:fldChar w:fldCharType="separate"/>
            </w:r>
            <w:r w:rsidR="004D3D27">
              <w:rPr>
                <w:noProof/>
                <w:webHidden/>
              </w:rPr>
              <w:t>11</w:t>
            </w:r>
            <w:r w:rsidR="004D3D27">
              <w:rPr>
                <w:noProof/>
                <w:webHidden/>
              </w:rPr>
              <w:fldChar w:fldCharType="end"/>
            </w:r>
          </w:hyperlink>
        </w:p>
        <w:p w14:paraId="1977B856" w14:textId="77777777" w:rsidR="004D3D27" w:rsidRDefault="00A34083">
          <w:pPr>
            <w:pStyle w:val="TOC2"/>
            <w:tabs>
              <w:tab w:val="right" w:leader="dot" w:pos="9062"/>
            </w:tabs>
            <w:rPr>
              <w:noProof/>
              <w:lang w:val="en-US"/>
            </w:rPr>
          </w:pPr>
          <w:hyperlink w:anchor="_Toc383463031" w:history="1">
            <w:r w:rsidR="004D3D27" w:rsidRPr="00A14B33">
              <w:rPr>
                <w:rStyle w:val="Hyperlink"/>
                <w:noProof/>
              </w:rPr>
              <w:t>Objectives for the proposed system</w:t>
            </w:r>
            <w:r w:rsidR="004D3D27">
              <w:rPr>
                <w:noProof/>
                <w:webHidden/>
              </w:rPr>
              <w:tab/>
            </w:r>
            <w:r w:rsidR="004D3D27">
              <w:rPr>
                <w:noProof/>
                <w:webHidden/>
              </w:rPr>
              <w:fldChar w:fldCharType="begin"/>
            </w:r>
            <w:r w:rsidR="004D3D27">
              <w:rPr>
                <w:noProof/>
                <w:webHidden/>
              </w:rPr>
              <w:instrText xml:space="preserve"> PAGEREF _Toc383463031 \h </w:instrText>
            </w:r>
            <w:r w:rsidR="004D3D27">
              <w:rPr>
                <w:noProof/>
                <w:webHidden/>
              </w:rPr>
            </w:r>
            <w:r w:rsidR="004D3D27">
              <w:rPr>
                <w:noProof/>
                <w:webHidden/>
              </w:rPr>
              <w:fldChar w:fldCharType="separate"/>
            </w:r>
            <w:r w:rsidR="004D3D27">
              <w:rPr>
                <w:noProof/>
                <w:webHidden/>
              </w:rPr>
              <w:t>11</w:t>
            </w:r>
            <w:r w:rsidR="004D3D27">
              <w:rPr>
                <w:noProof/>
                <w:webHidden/>
              </w:rPr>
              <w:fldChar w:fldCharType="end"/>
            </w:r>
          </w:hyperlink>
        </w:p>
        <w:p w14:paraId="20E78B0B" w14:textId="77777777" w:rsidR="004D3D27" w:rsidRDefault="00A34083">
          <w:pPr>
            <w:pStyle w:val="TOC2"/>
            <w:tabs>
              <w:tab w:val="right" w:leader="dot" w:pos="9062"/>
            </w:tabs>
            <w:rPr>
              <w:noProof/>
              <w:lang w:val="en-US"/>
            </w:rPr>
          </w:pPr>
          <w:hyperlink w:anchor="_Toc383463032" w:history="1">
            <w:r w:rsidR="004D3D27" w:rsidRPr="00A14B33">
              <w:rPr>
                <w:rStyle w:val="Hyperlink"/>
                <w:noProof/>
              </w:rPr>
              <w:t>Appraisal of potential solutions</w:t>
            </w:r>
            <w:r w:rsidR="004D3D27">
              <w:rPr>
                <w:noProof/>
                <w:webHidden/>
              </w:rPr>
              <w:tab/>
            </w:r>
            <w:r w:rsidR="004D3D27">
              <w:rPr>
                <w:noProof/>
                <w:webHidden/>
              </w:rPr>
              <w:fldChar w:fldCharType="begin"/>
            </w:r>
            <w:r w:rsidR="004D3D27">
              <w:rPr>
                <w:noProof/>
                <w:webHidden/>
              </w:rPr>
              <w:instrText xml:space="preserve"> PAGEREF _Toc383463032 \h </w:instrText>
            </w:r>
            <w:r w:rsidR="004D3D27">
              <w:rPr>
                <w:noProof/>
                <w:webHidden/>
              </w:rPr>
            </w:r>
            <w:r w:rsidR="004D3D27">
              <w:rPr>
                <w:noProof/>
                <w:webHidden/>
              </w:rPr>
              <w:fldChar w:fldCharType="separate"/>
            </w:r>
            <w:r w:rsidR="004D3D27">
              <w:rPr>
                <w:noProof/>
                <w:webHidden/>
              </w:rPr>
              <w:t>13</w:t>
            </w:r>
            <w:r w:rsidR="004D3D27">
              <w:rPr>
                <w:noProof/>
                <w:webHidden/>
              </w:rPr>
              <w:fldChar w:fldCharType="end"/>
            </w:r>
          </w:hyperlink>
        </w:p>
        <w:p w14:paraId="6DCDE9A1" w14:textId="77777777" w:rsidR="004D3D27" w:rsidRDefault="00A34083">
          <w:pPr>
            <w:pStyle w:val="TOC2"/>
            <w:tabs>
              <w:tab w:val="right" w:leader="dot" w:pos="9062"/>
            </w:tabs>
            <w:rPr>
              <w:noProof/>
              <w:lang w:val="en-US"/>
            </w:rPr>
          </w:pPr>
          <w:hyperlink w:anchor="_Toc383463033" w:history="1">
            <w:r w:rsidR="004D3D27" w:rsidRPr="00A14B33">
              <w:rPr>
                <w:rStyle w:val="Hyperlink"/>
                <w:noProof/>
              </w:rPr>
              <w:t>Proposed solution</w:t>
            </w:r>
            <w:r w:rsidR="004D3D27">
              <w:rPr>
                <w:noProof/>
                <w:webHidden/>
              </w:rPr>
              <w:tab/>
            </w:r>
            <w:r w:rsidR="004D3D27">
              <w:rPr>
                <w:noProof/>
                <w:webHidden/>
              </w:rPr>
              <w:fldChar w:fldCharType="begin"/>
            </w:r>
            <w:r w:rsidR="004D3D27">
              <w:rPr>
                <w:noProof/>
                <w:webHidden/>
              </w:rPr>
              <w:instrText xml:space="preserve"> PAGEREF _Toc383463033 \h </w:instrText>
            </w:r>
            <w:r w:rsidR="004D3D27">
              <w:rPr>
                <w:noProof/>
                <w:webHidden/>
              </w:rPr>
            </w:r>
            <w:r w:rsidR="004D3D27">
              <w:rPr>
                <w:noProof/>
                <w:webHidden/>
              </w:rPr>
              <w:fldChar w:fldCharType="separate"/>
            </w:r>
            <w:r w:rsidR="004D3D27">
              <w:rPr>
                <w:noProof/>
                <w:webHidden/>
              </w:rPr>
              <w:t>14</w:t>
            </w:r>
            <w:r w:rsidR="004D3D27">
              <w:rPr>
                <w:noProof/>
                <w:webHidden/>
              </w:rPr>
              <w:fldChar w:fldCharType="end"/>
            </w:r>
          </w:hyperlink>
        </w:p>
        <w:p w14:paraId="0F88AE04" w14:textId="77777777" w:rsidR="004D3D27" w:rsidRDefault="00A34083">
          <w:pPr>
            <w:pStyle w:val="TOC2"/>
            <w:tabs>
              <w:tab w:val="right" w:leader="dot" w:pos="9062"/>
            </w:tabs>
            <w:rPr>
              <w:noProof/>
              <w:lang w:val="en-US"/>
            </w:rPr>
          </w:pPr>
          <w:hyperlink w:anchor="_Toc383463034" w:history="1">
            <w:r w:rsidR="004D3D27" w:rsidRPr="00A14B33">
              <w:rPr>
                <w:rStyle w:val="Hyperlink"/>
                <w:noProof/>
              </w:rPr>
              <w:t>Justification of chosen solution</w:t>
            </w:r>
            <w:r w:rsidR="004D3D27">
              <w:rPr>
                <w:noProof/>
                <w:webHidden/>
              </w:rPr>
              <w:tab/>
            </w:r>
            <w:r w:rsidR="004D3D27">
              <w:rPr>
                <w:noProof/>
                <w:webHidden/>
              </w:rPr>
              <w:fldChar w:fldCharType="begin"/>
            </w:r>
            <w:r w:rsidR="004D3D27">
              <w:rPr>
                <w:noProof/>
                <w:webHidden/>
              </w:rPr>
              <w:instrText xml:space="preserve"> PAGEREF _Toc383463034 \h </w:instrText>
            </w:r>
            <w:r w:rsidR="004D3D27">
              <w:rPr>
                <w:noProof/>
                <w:webHidden/>
              </w:rPr>
            </w:r>
            <w:r w:rsidR="004D3D27">
              <w:rPr>
                <w:noProof/>
                <w:webHidden/>
              </w:rPr>
              <w:fldChar w:fldCharType="separate"/>
            </w:r>
            <w:r w:rsidR="004D3D27">
              <w:rPr>
                <w:noProof/>
                <w:webHidden/>
              </w:rPr>
              <w:t>15</w:t>
            </w:r>
            <w:r w:rsidR="004D3D27">
              <w:rPr>
                <w:noProof/>
                <w:webHidden/>
              </w:rPr>
              <w:fldChar w:fldCharType="end"/>
            </w:r>
          </w:hyperlink>
        </w:p>
        <w:p w14:paraId="098891EB" w14:textId="77777777" w:rsidR="004D3D27" w:rsidRDefault="00A34083">
          <w:pPr>
            <w:pStyle w:val="TOC1"/>
            <w:tabs>
              <w:tab w:val="right" w:leader="dot" w:pos="9062"/>
            </w:tabs>
            <w:rPr>
              <w:noProof/>
              <w:lang w:val="en-US"/>
            </w:rPr>
          </w:pPr>
          <w:hyperlink w:anchor="_Toc383463035" w:history="1">
            <w:r w:rsidR="004D3D27" w:rsidRPr="00A14B33">
              <w:rPr>
                <w:rStyle w:val="Hyperlink"/>
                <w:noProof/>
              </w:rPr>
              <w:t>Section 2: Design</w:t>
            </w:r>
            <w:r w:rsidR="004D3D27">
              <w:rPr>
                <w:noProof/>
                <w:webHidden/>
              </w:rPr>
              <w:tab/>
            </w:r>
            <w:r w:rsidR="004D3D27">
              <w:rPr>
                <w:noProof/>
                <w:webHidden/>
              </w:rPr>
              <w:fldChar w:fldCharType="begin"/>
            </w:r>
            <w:r w:rsidR="004D3D27">
              <w:rPr>
                <w:noProof/>
                <w:webHidden/>
              </w:rPr>
              <w:instrText xml:space="preserve"> PAGEREF _Toc383463035 \h </w:instrText>
            </w:r>
            <w:r w:rsidR="004D3D27">
              <w:rPr>
                <w:noProof/>
                <w:webHidden/>
              </w:rPr>
            </w:r>
            <w:r w:rsidR="004D3D27">
              <w:rPr>
                <w:noProof/>
                <w:webHidden/>
              </w:rPr>
              <w:fldChar w:fldCharType="separate"/>
            </w:r>
            <w:r w:rsidR="004D3D27">
              <w:rPr>
                <w:noProof/>
                <w:webHidden/>
              </w:rPr>
              <w:t>17</w:t>
            </w:r>
            <w:r w:rsidR="004D3D27">
              <w:rPr>
                <w:noProof/>
                <w:webHidden/>
              </w:rPr>
              <w:fldChar w:fldCharType="end"/>
            </w:r>
          </w:hyperlink>
        </w:p>
        <w:p w14:paraId="57529C44" w14:textId="77777777" w:rsidR="004D3D27" w:rsidRDefault="00A34083">
          <w:pPr>
            <w:pStyle w:val="TOC2"/>
            <w:tabs>
              <w:tab w:val="right" w:leader="dot" w:pos="9062"/>
            </w:tabs>
            <w:rPr>
              <w:noProof/>
              <w:lang w:val="en-US"/>
            </w:rPr>
          </w:pPr>
          <w:hyperlink w:anchor="_Toc383463036" w:history="1">
            <w:r w:rsidR="004D3D27" w:rsidRPr="00A14B33">
              <w:rPr>
                <w:rStyle w:val="Hyperlink"/>
                <w:noProof/>
              </w:rPr>
              <w:t>Overall system design</w:t>
            </w:r>
            <w:r w:rsidR="004D3D27">
              <w:rPr>
                <w:noProof/>
                <w:webHidden/>
              </w:rPr>
              <w:tab/>
            </w:r>
            <w:r w:rsidR="004D3D27">
              <w:rPr>
                <w:noProof/>
                <w:webHidden/>
              </w:rPr>
              <w:fldChar w:fldCharType="begin"/>
            </w:r>
            <w:r w:rsidR="004D3D27">
              <w:rPr>
                <w:noProof/>
                <w:webHidden/>
              </w:rPr>
              <w:instrText xml:space="preserve"> PAGEREF _Toc383463036 \h </w:instrText>
            </w:r>
            <w:r w:rsidR="004D3D27">
              <w:rPr>
                <w:noProof/>
                <w:webHidden/>
              </w:rPr>
            </w:r>
            <w:r w:rsidR="004D3D27">
              <w:rPr>
                <w:noProof/>
                <w:webHidden/>
              </w:rPr>
              <w:fldChar w:fldCharType="separate"/>
            </w:r>
            <w:r w:rsidR="004D3D27">
              <w:rPr>
                <w:noProof/>
                <w:webHidden/>
              </w:rPr>
              <w:t>17</w:t>
            </w:r>
            <w:r w:rsidR="004D3D27">
              <w:rPr>
                <w:noProof/>
                <w:webHidden/>
              </w:rPr>
              <w:fldChar w:fldCharType="end"/>
            </w:r>
          </w:hyperlink>
        </w:p>
        <w:p w14:paraId="1741C9E0" w14:textId="77777777" w:rsidR="004D3D27" w:rsidRDefault="00A34083">
          <w:pPr>
            <w:pStyle w:val="TOC2"/>
            <w:tabs>
              <w:tab w:val="right" w:leader="dot" w:pos="9062"/>
            </w:tabs>
            <w:rPr>
              <w:noProof/>
              <w:lang w:val="en-US"/>
            </w:rPr>
          </w:pPr>
          <w:hyperlink w:anchor="_Toc383463037" w:history="1">
            <w:r w:rsidR="004D3D27" w:rsidRPr="00A14B33">
              <w:rPr>
                <w:rStyle w:val="Hyperlink"/>
                <w:noProof/>
              </w:rPr>
              <w:t>Description of modular structure of system</w:t>
            </w:r>
            <w:r w:rsidR="004D3D27">
              <w:rPr>
                <w:noProof/>
                <w:webHidden/>
              </w:rPr>
              <w:tab/>
            </w:r>
            <w:r w:rsidR="004D3D27">
              <w:rPr>
                <w:noProof/>
                <w:webHidden/>
              </w:rPr>
              <w:fldChar w:fldCharType="begin"/>
            </w:r>
            <w:r w:rsidR="004D3D27">
              <w:rPr>
                <w:noProof/>
                <w:webHidden/>
              </w:rPr>
              <w:instrText xml:space="preserve"> PAGEREF _Toc383463037 \h </w:instrText>
            </w:r>
            <w:r w:rsidR="004D3D27">
              <w:rPr>
                <w:noProof/>
                <w:webHidden/>
              </w:rPr>
            </w:r>
            <w:r w:rsidR="004D3D27">
              <w:rPr>
                <w:noProof/>
                <w:webHidden/>
              </w:rPr>
              <w:fldChar w:fldCharType="separate"/>
            </w:r>
            <w:r w:rsidR="004D3D27">
              <w:rPr>
                <w:noProof/>
                <w:webHidden/>
              </w:rPr>
              <w:t>19</w:t>
            </w:r>
            <w:r w:rsidR="004D3D27">
              <w:rPr>
                <w:noProof/>
                <w:webHidden/>
              </w:rPr>
              <w:fldChar w:fldCharType="end"/>
            </w:r>
          </w:hyperlink>
        </w:p>
        <w:p w14:paraId="51EA62CD" w14:textId="77777777" w:rsidR="004D3D27" w:rsidRDefault="00A34083">
          <w:pPr>
            <w:pStyle w:val="TOC2"/>
            <w:tabs>
              <w:tab w:val="right" w:leader="dot" w:pos="9062"/>
            </w:tabs>
            <w:rPr>
              <w:noProof/>
              <w:lang w:val="en-US"/>
            </w:rPr>
          </w:pPr>
          <w:hyperlink w:anchor="_Toc383463038" w:history="1">
            <w:r w:rsidR="004D3D27" w:rsidRPr="00A14B33">
              <w:rPr>
                <w:rStyle w:val="Hyperlink"/>
                <w:noProof/>
              </w:rPr>
              <w:t>Definition of data requirements (Design Data Dictionary)</w:t>
            </w:r>
            <w:r w:rsidR="004D3D27">
              <w:rPr>
                <w:noProof/>
                <w:webHidden/>
              </w:rPr>
              <w:tab/>
            </w:r>
            <w:r w:rsidR="004D3D27">
              <w:rPr>
                <w:noProof/>
                <w:webHidden/>
              </w:rPr>
              <w:fldChar w:fldCharType="begin"/>
            </w:r>
            <w:r w:rsidR="004D3D27">
              <w:rPr>
                <w:noProof/>
                <w:webHidden/>
              </w:rPr>
              <w:instrText xml:space="preserve"> PAGEREF _Toc383463038 \h </w:instrText>
            </w:r>
            <w:r w:rsidR="004D3D27">
              <w:rPr>
                <w:noProof/>
                <w:webHidden/>
              </w:rPr>
            </w:r>
            <w:r w:rsidR="004D3D27">
              <w:rPr>
                <w:noProof/>
                <w:webHidden/>
              </w:rPr>
              <w:fldChar w:fldCharType="separate"/>
            </w:r>
            <w:r w:rsidR="004D3D27">
              <w:rPr>
                <w:noProof/>
                <w:webHidden/>
              </w:rPr>
              <w:t>29</w:t>
            </w:r>
            <w:r w:rsidR="004D3D27">
              <w:rPr>
                <w:noProof/>
                <w:webHidden/>
              </w:rPr>
              <w:fldChar w:fldCharType="end"/>
            </w:r>
          </w:hyperlink>
        </w:p>
        <w:p w14:paraId="27DD36CE" w14:textId="77777777" w:rsidR="004D3D27" w:rsidRDefault="00A34083">
          <w:pPr>
            <w:pStyle w:val="TOC2"/>
            <w:tabs>
              <w:tab w:val="right" w:leader="dot" w:pos="9062"/>
            </w:tabs>
            <w:rPr>
              <w:noProof/>
              <w:lang w:val="en-US"/>
            </w:rPr>
          </w:pPr>
          <w:hyperlink w:anchor="_Toc383463039" w:history="1">
            <w:r w:rsidR="004D3D27" w:rsidRPr="00A14B33">
              <w:rPr>
                <w:rStyle w:val="Hyperlink"/>
                <w:noProof/>
              </w:rPr>
              <w:t>Description of record structure</w:t>
            </w:r>
            <w:r w:rsidR="004D3D27">
              <w:rPr>
                <w:noProof/>
                <w:webHidden/>
              </w:rPr>
              <w:tab/>
            </w:r>
            <w:r w:rsidR="004D3D27">
              <w:rPr>
                <w:noProof/>
                <w:webHidden/>
              </w:rPr>
              <w:fldChar w:fldCharType="begin"/>
            </w:r>
            <w:r w:rsidR="004D3D27">
              <w:rPr>
                <w:noProof/>
                <w:webHidden/>
              </w:rPr>
              <w:instrText xml:space="preserve"> PAGEREF _Toc383463039 \h </w:instrText>
            </w:r>
            <w:r w:rsidR="004D3D27">
              <w:rPr>
                <w:noProof/>
                <w:webHidden/>
              </w:rPr>
            </w:r>
            <w:r w:rsidR="004D3D27">
              <w:rPr>
                <w:noProof/>
                <w:webHidden/>
              </w:rPr>
              <w:fldChar w:fldCharType="separate"/>
            </w:r>
            <w:r w:rsidR="004D3D27">
              <w:rPr>
                <w:noProof/>
                <w:webHidden/>
              </w:rPr>
              <w:t>31</w:t>
            </w:r>
            <w:r w:rsidR="004D3D27">
              <w:rPr>
                <w:noProof/>
                <w:webHidden/>
              </w:rPr>
              <w:fldChar w:fldCharType="end"/>
            </w:r>
          </w:hyperlink>
        </w:p>
        <w:p w14:paraId="6C8C38A0" w14:textId="77777777" w:rsidR="004D3D27" w:rsidRDefault="00A34083">
          <w:pPr>
            <w:pStyle w:val="TOC2"/>
            <w:tabs>
              <w:tab w:val="right" w:leader="dot" w:pos="9062"/>
            </w:tabs>
            <w:rPr>
              <w:noProof/>
              <w:lang w:val="en-US"/>
            </w:rPr>
          </w:pPr>
          <w:hyperlink w:anchor="_Toc383463040" w:history="1">
            <w:r w:rsidR="004D3D27" w:rsidRPr="00A14B33">
              <w:rPr>
                <w:rStyle w:val="Hyperlink"/>
                <w:noProof/>
              </w:rPr>
              <w:t>File organisation and processing</w:t>
            </w:r>
            <w:r w:rsidR="004D3D27">
              <w:rPr>
                <w:noProof/>
                <w:webHidden/>
              </w:rPr>
              <w:tab/>
            </w:r>
            <w:r w:rsidR="004D3D27">
              <w:rPr>
                <w:noProof/>
                <w:webHidden/>
              </w:rPr>
              <w:fldChar w:fldCharType="begin"/>
            </w:r>
            <w:r w:rsidR="004D3D27">
              <w:rPr>
                <w:noProof/>
                <w:webHidden/>
              </w:rPr>
              <w:instrText xml:space="preserve"> PAGEREF _Toc383463040 \h </w:instrText>
            </w:r>
            <w:r w:rsidR="004D3D27">
              <w:rPr>
                <w:noProof/>
                <w:webHidden/>
              </w:rPr>
            </w:r>
            <w:r w:rsidR="004D3D27">
              <w:rPr>
                <w:noProof/>
                <w:webHidden/>
              </w:rPr>
              <w:fldChar w:fldCharType="separate"/>
            </w:r>
            <w:r w:rsidR="004D3D27">
              <w:rPr>
                <w:noProof/>
                <w:webHidden/>
              </w:rPr>
              <w:t>31</w:t>
            </w:r>
            <w:r w:rsidR="004D3D27">
              <w:rPr>
                <w:noProof/>
                <w:webHidden/>
              </w:rPr>
              <w:fldChar w:fldCharType="end"/>
            </w:r>
          </w:hyperlink>
        </w:p>
        <w:p w14:paraId="5A655061" w14:textId="77777777" w:rsidR="004D3D27" w:rsidRDefault="00A34083">
          <w:pPr>
            <w:pStyle w:val="TOC2"/>
            <w:tabs>
              <w:tab w:val="right" w:leader="dot" w:pos="9062"/>
            </w:tabs>
            <w:rPr>
              <w:noProof/>
              <w:lang w:val="en-US"/>
            </w:rPr>
          </w:pPr>
          <w:hyperlink w:anchor="_Toc383463041" w:history="1">
            <w:r w:rsidR="004D3D27" w:rsidRPr="00A14B33">
              <w:rPr>
                <w:rStyle w:val="Hyperlink"/>
                <w:noProof/>
              </w:rPr>
              <w:t>Validation required</w:t>
            </w:r>
            <w:r w:rsidR="004D3D27">
              <w:rPr>
                <w:noProof/>
                <w:webHidden/>
              </w:rPr>
              <w:tab/>
            </w:r>
            <w:r w:rsidR="004D3D27">
              <w:rPr>
                <w:noProof/>
                <w:webHidden/>
              </w:rPr>
              <w:fldChar w:fldCharType="begin"/>
            </w:r>
            <w:r w:rsidR="004D3D27">
              <w:rPr>
                <w:noProof/>
                <w:webHidden/>
              </w:rPr>
              <w:instrText xml:space="preserve"> PAGEREF _Toc383463041 \h </w:instrText>
            </w:r>
            <w:r w:rsidR="004D3D27">
              <w:rPr>
                <w:noProof/>
                <w:webHidden/>
              </w:rPr>
            </w:r>
            <w:r w:rsidR="004D3D27">
              <w:rPr>
                <w:noProof/>
                <w:webHidden/>
              </w:rPr>
              <w:fldChar w:fldCharType="separate"/>
            </w:r>
            <w:r w:rsidR="004D3D27">
              <w:rPr>
                <w:noProof/>
                <w:webHidden/>
              </w:rPr>
              <w:t>32</w:t>
            </w:r>
            <w:r w:rsidR="004D3D27">
              <w:rPr>
                <w:noProof/>
                <w:webHidden/>
              </w:rPr>
              <w:fldChar w:fldCharType="end"/>
            </w:r>
          </w:hyperlink>
        </w:p>
        <w:p w14:paraId="7BC9759F" w14:textId="77777777" w:rsidR="004D3D27" w:rsidRDefault="00A34083">
          <w:pPr>
            <w:pStyle w:val="TOC2"/>
            <w:tabs>
              <w:tab w:val="right" w:leader="dot" w:pos="9062"/>
            </w:tabs>
            <w:rPr>
              <w:noProof/>
              <w:lang w:val="en-US"/>
            </w:rPr>
          </w:pPr>
          <w:hyperlink w:anchor="_Toc383463042" w:history="1">
            <w:r w:rsidR="004D3D27" w:rsidRPr="00A14B33">
              <w:rPr>
                <w:rStyle w:val="Hyperlink"/>
                <w:noProof/>
              </w:rPr>
              <w:t>Identification of storage media</w:t>
            </w:r>
            <w:r w:rsidR="004D3D27">
              <w:rPr>
                <w:noProof/>
                <w:webHidden/>
              </w:rPr>
              <w:tab/>
            </w:r>
            <w:r w:rsidR="004D3D27">
              <w:rPr>
                <w:noProof/>
                <w:webHidden/>
              </w:rPr>
              <w:fldChar w:fldCharType="begin"/>
            </w:r>
            <w:r w:rsidR="004D3D27">
              <w:rPr>
                <w:noProof/>
                <w:webHidden/>
              </w:rPr>
              <w:instrText xml:space="preserve"> PAGEREF _Toc383463042 \h </w:instrText>
            </w:r>
            <w:r w:rsidR="004D3D27">
              <w:rPr>
                <w:noProof/>
                <w:webHidden/>
              </w:rPr>
            </w:r>
            <w:r w:rsidR="004D3D27">
              <w:rPr>
                <w:noProof/>
                <w:webHidden/>
              </w:rPr>
              <w:fldChar w:fldCharType="separate"/>
            </w:r>
            <w:r w:rsidR="004D3D27">
              <w:rPr>
                <w:noProof/>
                <w:webHidden/>
              </w:rPr>
              <w:t>32</w:t>
            </w:r>
            <w:r w:rsidR="004D3D27">
              <w:rPr>
                <w:noProof/>
                <w:webHidden/>
              </w:rPr>
              <w:fldChar w:fldCharType="end"/>
            </w:r>
          </w:hyperlink>
        </w:p>
        <w:p w14:paraId="7AB2538A" w14:textId="77777777" w:rsidR="004D3D27" w:rsidRDefault="00A34083">
          <w:pPr>
            <w:pStyle w:val="TOC2"/>
            <w:tabs>
              <w:tab w:val="right" w:leader="dot" w:pos="9062"/>
            </w:tabs>
            <w:rPr>
              <w:noProof/>
              <w:lang w:val="en-US"/>
            </w:rPr>
          </w:pPr>
          <w:hyperlink w:anchor="_Toc383463043" w:history="1">
            <w:r w:rsidR="004D3D27" w:rsidRPr="00A14B33">
              <w:rPr>
                <w:rStyle w:val="Hyperlink"/>
                <w:noProof/>
              </w:rPr>
              <w:t>Identification of suitable algorithms for data transformation, pseudo code of these algorithms</w:t>
            </w:r>
            <w:r w:rsidR="004D3D27">
              <w:rPr>
                <w:noProof/>
                <w:webHidden/>
              </w:rPr>
              <w:tab/>
            </w:r>
            <w:r w:rsidR="004D3D27">
              <w:rPr>
                <w:noProof/>
                <w:webHidden/>
              </w:rPr>
              <w:fldChar w:fldCharType="begin"/>
            </w:r>
            <w:r w:rsidR="004D3D27">
              <w:rPr>
                <w:noProof/>
                <w:webHidden/>
              </w:rPr>
              <w:instrText xml:space="preserve"> PAGEREF _Toc383463043 \h </w:instrText>
            </w:r>
            <w:r w:rsidR="004D3D27">
              <w:rPr>
                <w:noProof/>
                <w:webHidden/>
              </w:rPr>
            </w:r>
            <w:r w:rsidR="004D3D27">
              <w:rPr>
                <w:noProof/>
                <w:webHidden/>
              </w:rPr>
              <w:fldChar w:fldCharType="separate"/>
            </w:r>
            <w:r w:rsidR="004D3D27">
              <w:rPr>
                <w:noProof/>
                <w:webHidden/>
              </w:rPr>
              <w:t>33</w:t>
            </w:r>
            <w:r w:rsidR="004D3D27">
              <w:rPr>
                <w:noProof/>
                <w:webHidden/>
              </w:rPr>
              <w:fldChar w:fldCharType="end"/>
            </w:r>
          </w:hyperlink>
        </w:p>
        <w:p w14:paraId="263BBBDD" w14:textId="77777777" w:rsidR="004D3D27" w:rsidRDefault="00A34083">
          <w:pPr>
            <w:pStyle w:val="TOC2"/>
            <w:tabs>
              <w:tab w:val="right" w:leader="dot" w:pos="9062"/>
            </w:tabs>
            <w:rPr>
              <w:noProof/>
              <w:lang w:val="en-US"/>
            </w:rPr>
          </w:pPr>
          <w:hyperlink w:anchor="_Toc383463044" w:history="1">
            <w:r w:rsidR="004D3D27" w:rsidRPr="00A14B33">
              <w:rPr>
                <w:rStyle w:val="Hyperlink"/>
                <w:noProof/>
              </w:rPr>
              <w:t>Class definitions (diagrams) and details of object behaviours and methods</w:t>
            </w:r>
            <w:r w:rsidR="004D3D27">
              <w:rPr>
                <w:noProof/>
                <w:webHidden/>
              </w:rPr>
              <w:tab/>
            </w:r>
            <w:r w:rsidR="004D3D27">
              <w:rPr>
                <w:noProof/>
                <w:webHidden/>
              </w:rPr>
              <w:fldChar w:fldCharType="begin"/>
            </w:r>
            <w:r w:rsidR="004D3D27">
              <w:rPr>
                <w:noProof/>
                <w:webHidden/>
              </w:rPr>
              <w:instrText xml:space="preserve"> PAGEREF _Toc383463044 \h </w:instrText>
            </w:r>
            <w:r w:rsidR="004D3D27">
              <w:rPr>
                <w:noProof/>
                <w:webHidden/>
              </w:rPr>
            </w:r>
            <w:r w:rsidR="004D3D27">
              <w:rPr>
                <w:noProof/>
                <w:webHidden/>
              </w:rPr>
              <w:fldChar w:fldCharType="separate"/>
            </w:r>
            <w:r w:rsidR="004D3D27">
              <w:rPr>
                <w:noProof/>
                <w:webHidden/>
              </w:rPr>
              <w:t>42</w:t>
            </w:r>
            <w:r w:rsidR="004D3D27">
              <w:rPr>
                <w:noProof/>
                <w:webHidden/>
              </w:rPr>
              <w:fldChar w:fldCharType="end"/>
            </w:r>
          </w:hyperlink>
        </w:p>
        <w:p w14:paraId="5CA2C1F5" w14:textId="77777777" w:rsidR="004D3D27" w:rsidRDefault="00A34083">
          <w:pPr>
            <w:pStyle w:val="TOC2"/>
            <w:tabs>
              <w:tab w:val="right" w:leader="dot" w:pos="9062"/>
            </w:tabs>
            <w:rPr>
              <w:noProof/>
              <w:lang w:val="en-US"/>
            </w:rPr>
          </w:pPr>
          <w:hyperlink w:anchor="_Toc383463045" w:history="1">
            <w:r w:rsidR="004D3D27" w:rsidRPr="00A14B33">
              <w:rPr>
                <w:rStyle w:val="Hyperlink"/>
                <w:noProof/>
              </w:rPr>
              <w:t>User interface design (HCI) rational</w:t>
            </w:r>
            <w:r w:rsidR="004D3D27">
              <w:rPr>
                <w:noProof/>
                <w:webHidden/>
              </w:rPr>
              <w:tab/>
            </w:r>
            <w:r w:rsidR="004D3D27">
              <w:rPr>
                <w:noProof/>
                <w:webHidden/>
              </w:rPr>
              <w:fldChar w:fldCharType="begin"/>
            </w:r>
            <w:r w:rsidR="004D3D27">
              <w:rPr>
                <w:noProof/>
                <w:webHidden/>
              </w:rPr>
              <w:instrText xml:space="preserve"> PAGEREF _Toc383463045 \h </w:instrText>
            </w:r>
            <w:r w:rsidR="004D3D27">
              <w:rPr>
                <w:noProof/>
                <w:webHidden/>
              </w:rPr>
            </w:r>
            <w:r w:rsidR="004D3D27">
              <w:rPr>
                <w:noProof/>
                <w:webHidden/>
              </w:rPr>
              <w:fldChar w:fldCharType="separate"/>
            </w:r>
            <w:r w:rsidR="004D3D27">
              <w:rPr>
                <w:noProof/>
                <w:webHidden/>
              </w:rPr>
              <w:t>44</w:t>
            </w:r>
            <w:r w:rsidR="004D3D27">
              <w:rPr>
                <w:noProof/>
                <w:webHidden/>
              </w:rPr>
              <w:fldChar w:fldCharType="end"/>
            </w:r>
          </w:hyperlink>
        </w:p>
        <w:p w14:paraId="6AF7C871" w14:textId="77777777" w:rsidR="004D3D27" w:rsidRDefault="00A34083">
          <w:pPr>
            <w:pStyle w:val="TOC2"/>
            <w:tabs>
              <w:tab w:val="right" w:leader="dot" w:pos="9062"/>
            </w:tabs>
            <w:rPr>
              <w:noProof/>
              <w:lang w:val="en-US"/>
            </w:rPr>
          </w:pPr>
          <w:hyperlink w:anchor="_Toc383463046" w:history="1">
            <w:r w:rsidR="004D3D27" w:rsidRPr="00A14B33">
              <w:rPr>
                <w:rStyle w:val="Hyperlink"/>
                <w:noProof/>
              </w:rPr>
              <w:t>UI sample of planned data capture and entry designs</w:t>
            </w:r>
            <w:r w:rsidR="004D3D27">
              <w:rPr>
                <w:noProof/>
                <w:webHidden/>
              </w:rPr>
              <w:tab/>
            </w:r>
            <w:r w:rsidR="004D3D27">
              <w:rPr>
                <w:noProof/>
                <w:webHidden/>
              </w:rPr>
              <w:fldChar w:fldCharType="begin"/>
            </w:r>
            <w:r w:rsidR="004D3D27">
              <w:rPr>
                <w:noProof/>
                <w:webHidden/>
              </w:rPr>
              <w:instrText xml:space="preserve"> PAGEREF _Toc383463046 \h </w:instrText>
            </w:r>
            <w:r w:rsidR="004D3D27">
              <w:rPr>
                <w:noProof/>
                <w:webHidden/>
              </w:rPr>
            </w:r>
            <w:r w:rsidR="004D3D27">
              <w:rPr>
                <w:noProof/>
                <w:webHidden/>
              </w:rPr>
              <w:fldChar w:fldCharType="separate"/>
            </w:r>
            <w:r w:rsidR="004D3D27">
              <w:rPr>
                <w:noProof/>
                <w:webHidden/>
              </w:rPr>
              <w:t>50</w:t>
            </w:r>
            <w:r w:rsidR="004D3D27">
              <w:rPr>
                <w:noProof/>
                <w:webHidden/>
              </w:rPr>
              <w:fldChar w:fldCharType="end"/>
            </w:r>
          </w:hyperlink>
        </w:p>
        <w:p w14:paraId="3ED17B3B" w14:textId="77777777" w:rsidR="004D3D27" w:rsidRDefault="00A34083">
          <w:pPr>
            <w:pStyle w:val="TOC2"/>
            <w:tabs>
              <w:tab w:val="right" w:leader="dot" w:pos="9062"/>
            </w:tabs>
            <w:rPr>
              <w:noProof/>
              <w:lang w:val="en-US"/>
            </w:rPr>
          </w:pPr>
          <w:hyperlink w:anchor="_Toc383463047" w:history="1">
            <w:r w:rsidR="004D3D27" w:rsidRPr="00A14B33">
              <w:rPr>
                <w:rStyle w:val="Hyperlink"/>
                <w:noProof/>
              </w:rPr>
              <w:t>UI sample of planned valid output designs</w:t>
            </w:r>
            <w:r w:rsidR="004D3D27">
              <w:rPr>
                <w:noProof/>
                <w:webHidden/>
              </w:rPr>
              <w:tab/>
            </w:r>
            <w:r w:rsidR="004D3D27">
              <w:rPr>
                <w:noProof/>
                <w:webHidden/>
              </w:rPr>
              <w:fldChar w:fldCharType="begin"/>
            </w:r>
            <w:r w:rsidR="004D3D27">
              <w:rPr>
                <w:noProof/>
                <w:webHidden/>
              </w:rPr>
              <w:instrText xml:space="preserve"> PAGEREF _Toc383463047 \h </w:instrText>
            </w:r>
            <w:r w:rsidR="004D3D27">
              <w:rPr>
                <w:noProof/>
                <w:webHidden/>
              </w:rPr>
            </w:r>
            <w:r w:rsidR="004D3D27">
              <w:rPr>
                <w:noProof/>
                <w:webHidden/>
              </w:rPr>
              <w:fldChar w:fldCharType="separate"/>
            </w:r>
            <w:r w:rsidR="004D3D27">
              <w:rPr>
                <w:noProof/>
                <w:webHidden/>
              </w:rPr>
              <w:t>50</w:t>
            </w:r>
            <w:r w:rsidR="004D3D27">
              <w:rPr>
                <w:noProof/>
                <w:webHidden/>
              </w:rPr>
              <w:fldChar w:fldCharType="end"/>
            </w:r>
          </w:hyperlink>
        </w:p>
        <w:p w14:paraId="05715ABB" w14:textId="77777777" w:rsidR="004D3D27" w:rsidRDefault="00A34083">
          <w:pPr>
            <w:pStyle w:val="TOC2"/>
            <w:tabs>
              <w:tab w:val="right" w:leader="dot" w:pos="9062"/>
            </w:tabs>
            <w:rPr>
              <w:noProof/>
              <w:lang w:val="en-US"/>
            </w:rPr>
          </w:pPr>
          <w:hyperlink w:anchor="_Toc383463048" w:history="1">
            <w:r w:rsidR="004D3D27" w:rsidRPr="00A14B33">
              <w:rPr>
                <w:rStyle w:val="Hyperlink"/>
                <w:noProof/>
              </w:rPr>
              <w:t>Description of measures planned for security and integrity of data</w:t>
            </w:r>
            <w:r w:rsidR="004D3D27">
              <w:rPr>
                <w:noProof/>
                <w:webHidden/>
              </w:rPr>
              <w:tab/>
            </w:r>
            <w:r w:rsidR="004D3D27">
              <w:rPr>
                <w:noProof/>
                <w:webHidden/>
              </w:rPr>
              <w:fldChar w:fldCharType="begin"/>
            </w:r>
            <w:r w:rsidR="004D3D27">
              <w:rPr>
                <w:noProof/>
                <w:webHidden/>
              </w:rPr>
              <w:instrText xml:space="preserve"> PAGEREF _Toc383463048 \h </w:instrText>
            </w:r>
            <w:r w:rsidR="004D3D27">
              <w:rPr>
                <w:noProof/>
                <w:webHidden/>
              </w:rPr>
            </w:r>
            <w:r w:rsidR="004D3D27">
              <w:rPr>
                <w:noProof/>
                <w:webHidden/>
              </w:rPr>
              <w:fldChar w:fldCharType="separate"/>
            </w:r>
            <w:r w:rsidR="004D3D27">
              <w:rPr>
                <w:noProof/>
                <w:webHidden/>
              </w:rPr>
              <w:t>53</w:t>
            </w:r>
            <w:r w:rsidR="004D3D27">
              <w:rPr>
                <w:noProof/>
                <w:webHidden/>
              </w:rPr>
              <w:fldChar w:fldCharType="end"/>
            </w:r>
          </w:hyperlink>
        </w:p>
        <w:p w14:paraId="68B278AB" w14:textId="77777777" w:rsidR="004D3D27" w:rsidRDefault="00A34083">
          <w:pPr>
            <w:pStyle w:val="TOC2"/>
            <w:tabs>
              <w:tab w:val="right" w:leader="dot" w:pos="9062"/>
            </w:tabs>
            <w:rPr>
              <w:noProof/>
              <w:lang w:val="en-US"/>
            </w:rPr>
          </w:pPr>
          <w:hyperlink w:anchor="_Toc383463049" w:history="1">
            <w:r w:rsidR="004D3D27" w:rsidRPr="00A14B33">
              <w:rPr>
                <w:rStyle w:val="Hyperlink"/>
                <w:noProof/>
              </w:rPr>
              <w:t>Overall test strategy</w:t>
            </w:r>
            <w:r w:rsidR="004D3D27">
              <w:rPr>
                <w:noProof/>
                <w:webHidden/>
              </w:rPr>
              <w:tab/>
            </w:r>
            <w:r w:rsidR="004D3D27">
              <w:rPr>
                <w:noProof/>
                <w:webHidden/>
              </w:rPr>
              <w:fldChar w:fldCharType="begin"/>
            </w:r>
            <w:r w:rsidR="004D3D27">
              <w:rPr>
                <w:noProof/>
                <w:webHidden/>
              </w:rPr>
              <w:instrText xml:space="preserve"> PAGEREF _Toc383463049 \h </w:instrText>
            </w:r>
            <w:r w:rsidR="004D3D27">
              <w:rPr>
                <w:noProof/>
                <w:webHidden/>
              </w:rPr>
            </w:r>
            <w:r w:rsidR="004D3D27">
              <w:rPr>
                <w:noProof/>
                <w:webHidden/>
              </w:rPr>
              <w:fldChar w:fldCharType="separate"/>
            </w:r>
            <w:r w:rsidR="004D3D27">
              <w:rPr>
                <w:noProof/>
                <w:webHidden/>
              </w:rPr>
              <w:t>53</w:t>
            </w:r>
            <w:r w:rsidR="004D3D27">
              <w:rPr>
                <w:noProof/>
                <w:webHidden/>
              </w:rPr>
              <w:fldChar w:fldCharType="end"/>
            </w:r>
          </w:hyperlink>
        </w:p>
        <w:p w14:paraId="21CC35EE" w14:textId="77777777" w:rsidR="004D3D27" w:rsidRDefault="00A34083">
          <w:pPr>
            <w:pStyle w:val="TOC1"/>
            <w:tabs>
              <w:tab w:val="right" w:leader="dot" w:pos="9062"/>
            </w:tabs>
            <w:rPr>
              <w:noProof/>
              <w:lang w:val="en-US"/>
            </w:rPr>
          </w:pPr>
          <w:hyperlink w:anchor="_Toc383463050" w:history="1">
            <w:r w:rsidR="004D3D27" w:rsidRPr="00A14B33">
              <w:rPr>
                <w:rStyle w:val="Hyperlink"/>
                <w:noProof/>
              </w:rPr>
              <w:t>Section 3: Technical Solution</w:t>
            </w:r>
            <w:r w:rsidR="004D3D27">
              <w:rPr>
                <w:noProof/>
                <w:webHidden/>
              </w:rPr>
              <w:tab/>
            </w:r>
            <w:r w:rsidR="004D3D27">
              <w:rPr>
                <w:noProof/>
                <w:webHidden/>
              </w:rPr>
              <w:fldChar w:fldCharType="begin"/>
            </w:r>
            <w:r w:rsidR="004D3D27">
              <w:rPr>
                <w:noProof/>
                <w:webHidden/>
              </w:rPr>
              <w:instrText xml:space="preserve"> PAGEREF _Toc383463050 \h </w:instrText>
            </w:r>
            <w:r w:rsidR="004D3D27">
              <w:rPr>
                <w:noProof/>
                <w:webHidden/>
              </w:rPr>
            </w:r>
            <w:r w:rsidR="004D3D27">
              <w:rPr>
                <w:noProof/>
                <w:webHidden/>
              </w:rPr>
              <w:fldChar w:fldCharType="separate"/>
            </w:r>
            <w:r w:rsidR="004D3D27">
              <w:rPr>
                <w:noProof/>
                <w:webHidden/>
              </w:rPr>
              <w:t>54</w:t>
            </w:r>
            <w:r w:rsidR="004D3D27">
              <w:rPr>
                <w:noProof/>
                <w:webHidden/>
              </w:rPr>
              <w:fldChar w:fldCharType="end"/>
            </w:r>
          </w:hyperlink>
        </w:p>
        <w:p w14:paraId="323D9DF7" w14:textId="77777777" w:rsidR="004D3D27" w:rsidRDefault="00A34083">
          <w:pPr>
            <w:pStyle w:val="TOC1"/>
            <w:tabs>
              <w:tab w:val="right" w:leader="dot" w:pos="9062"/>
            </w:tabs>
            <w:rPr>
              <w:noProof/>
              <w:lang w:val="en-US"/>
            </w:rPr>
          </w:pPr>
          <w:hyperlink w:anchor="_Toc383463051" w:history="1">
            <w:r w:rsidR="004D3D27" w:rsidRPr="00A14B33">
              <w:rPr>
                <w:rStyle w:val="Hyperlink"/>
                <w:noProof/>
              </w:rPr>
              <w:t>Section 4: System Testing</w:t>
            </w:r>
            <w:r w:rsidR="004D3D27">
              <w:rPr>
                <w:noProof/>
                <w:webHidden/>
              </w:rPr>
              <w:tab/>
            </w:r>
            <w:r w:rsidR="004D3D27">
              <w:rPr>
                <w:noProof/>
                <w:webHidden/>
              </w:rPr>
              <w:fldChar w:fldCharType="begin"/>
            </w:r>
            <w:r w:rsidR="004D3D27">
              <w:rPr>
                <w:noProof/>
                <w:webHidden/>
              </w:rPr>
              <w:instrText xml:space="preserve"> PAGEREF _Toc383463051 \h </w:instrText>
            </w:r>
            <w:r w:rsidR="004D3D27">
              <w:rPr>
                <w:noProof/>
                <w:webHidden/>
              </w:rPr>
            </w:r>
            <w:r w:rsidR="004D3D27">
              <w:rPr>
                <w:noProof/>
                <w:webHidden/>
              </w:rPr>
              <w:fldChar w:fldCharType="separate"/>
            </w:r>
            <w:r w:rsidR="004D3D27">
              <w:rPr>
                <w:noProof/>
                <w:webHidden/>
              </w:rPr>
              <w:t>54</w:t>
            </w:r>
            <w:r w:rsidR="004D3D27">
              <w:rPr>
                <w:noProof/>
                <w:webHidden/>
              </w:rPr>
              <w:fldChar w:fldCharType="end"/>
            </w:r>
          </w:hyperlink>
        </w:p>
        <w:p w14:paraId="00E1D08B" w14:textId="77777777" w:rsidR="004D3D27" w:rsidRDefault="00A34083">
          <w:pPr>
            <w:pStyle w:val="TOC2"/>
            <w:tabs>
              <w:tab w:val="right" w:leader="dot" w:pos="9062"/>
            </w:tabs>
            <w:rPr>
              <w:noProof/>
              <w:lang w:val="en-US"/>
            </w:rPr>
          </w:pPr>
          <w:hyperlink w:anchor="_Toc383463052" w:history="1">
            <w:r w:rsidR="004D3D27" w:rsidRPr="00A14B33">
              <w:rPr>
                <w:rStyle w:val="Hyperlink"/>
                <w:noProof/>
              </w:rPr>
              <w:t>Test Plan</w:t>
            </w:r>
            <w:r w:rsidR="004D3D27">
              <w:rPr>
                <w:noProof/>
                <w:webHidden/>
              </w:rPr>
              <w:tab/>
            </w:r>
            <w:r w:rsidR="004D3D27">
              <w:rPr>
                <w:noProof/>
                <w:webHidden/>
              </w:rPr>
              <w:fldChar w:fldCharType="begin"/>
            </w:r>
            <w:r w:rsidR="004D3D27">
              <w:rPr>
                <w:noProof/>
                <w:webHidden/>
              </w:rPr>
              <w:instrText xml:space="preserve"> PAGEREF _Toc383463052 \h </w:instrText>
            </w:r>
            <w:r w:rsidR="004D3D27">
              <w:rPr>
                <w:noProof/>
                <w:webHidden/>
              </w:rPr>
            </w:r>
            <w:r w:rsidR="004D3D27">
              <w:rPr>
                <w:noProof/>
                <w:webHidden/>
              </w:rPr>
              <w:fldChar w:fldCharType="separate"/>
            </w:r>
            <w:r w:rsidR="004D3D27">
              <w:rPr>
                <w:noProof/>
                <w:webHidden/>
              </w:rPr>
              <w:t>54</w:t>
            </w:r>
            <w:r w:rsidR="004D3D27">
              <w:rPr>
                <w:noProof/>
                <w:webHidden/>
              </w:rPr>
              <w:fldChar w:fldCharType="end"/>
            </w:r>
          </w:hyperlink>
        </w:p>
        <w:p w14:paraId="720A26BB" w14:textId="77777777" w:rsidR="004D3D27" w:rsidRDefault="00A34083">
          <w:pPr>
            <w:pStyle w:val="TOC2"/>
            <w:tabs>
              <w:tab w:val="right" w:leader="dot" w:pos="9062"/>
            </w:tabs>
            <w:rPr>
              <w:noProof/>
              <w:lang w:val="en-US"/>
            </w:rPr>
          </w:pPr>
          <w:hyperlink w:anchor="_Toc383463053" w:history="1">
            <w:r w:rsidR="004D3D27" w:rsidRPr="00A14B33">
              <w:rPr>
                <w:rStyle w:val="Hyperlink"/>
                <w:noProof/>
              </w:rPr>
              <w:t>Test data</w:t>
            </w:r>
            <w:r w:rsidR="004D3D27">
              <w:rPr>
                <w:noProof/>
                <w:webHidden/>
              </w:rPr>
              <w:tab/>
            </w:r>
            <w:r w:rsidR="004D3D27">
              <w:rPr>
                <w:noProof/>
                <w:webHidden/>
              </w:rPr>
              <w:fldChar w:fldCharType="begin"/>
            </w:r>
            <w:r w:rsidR="004D3D27">
              <w:rPr>
                <w:noProof/>
                <w:webHidden/>
              </w:rPr>
              <w:instrText xml:space="preserve"> PAGEREF _Toc383463053 \h </w:instrText>
            </w:r>
            <w:r w:rsidR="004D3D27">
              <w:rPr>
                <w:noProof/>
                <w:webHidden/>
              </w:rPr>
            </w:r>
            <w:r w:rsidR="004D3D27">
              <w:rPr>
                <w:noProof/>
                <w:webHidden/>
              </w:rPr>
              <w:fldChar w:fldCharType="separate"/>
            </w:r>
            <w:r w:rsidR="004D3D27">
              <w:rPr>
                <w:noProof/>
                <w:webHidden/>
              </w:rPr>
              <w:t>55</w:t>
            </w:r>
            <w:r w:rsidR="004D3D27">
              <w:rPr>
                <w:noProof/>
                <w:webHidden/>
              </w:rPr>
              <w:fldChar w:fldCharType="end"/>
            </w:r>
          </w:hyperlink>
        </w:p>
        <w:p w14:paraId="0A7CC3A8" w14:textId="77777777" w:rsidR="004D3D27" w:rsidRDefault="00A34083">
          <w:pPr>
            <w:pStyle w:val="TOC1"/>
            <w:tabs>
              <w:tab w:val="right" w:leader="dot" w:pos="9062"/>
            </w:tabs>
            <w:rPr>
              <w:noProof/>
              <w:lang w:val="en-US"/>
            </w:rPr>
          </w:pPr>
          <w:hyperlink w:anchor="_Toc383463054" w:history="1">
            <w:r w:rsidR="004D3D27" w:rsidRPr="00A14B33">
              <w:rPr>
                <w:rStyle w:val="Hyperlink"/>
                <w:noProof/>
              </w:rPr>
              <w:t>Section 5: System Maintenance</w:t>
            </w:r>
            <w:r w:rsidR="004D3D27">
              <w:rPr>
                <w:noProof/>
                <w:webHidden/>
              </w:rPr>
              <w:tab/>
            </w:r>
            <w:r w:rsidR="004D3D27">
              <w:rPr>
                <w:noProof/>
                <w:webHidden/>
              </w:rPr>
              <w:fldChar w:fldCharType="begin"/>
            </w:r>
            <w:r w:rsidR="004D3D27">
              <w:rPr>
                <w:noProof/>
                <w:webHidden/>
              </w:rPr>
              <w:instrText xml:space="preserve"> PAGEREF _Toc383463054 \h </w:instrText>
            </w:r>
            <w:r w:rsidR="004D3D27">
              <w:rPr>
                <w:noProof/>
                <w:webHidden/>
              </w:rPr>
            </w:r>
            <w:r w:rsidR="004D3D27">
              <w:rPr>
                <w:noProof/>
                <w:webHidden/>
              </w:rPr>
              <w:fldChar w:fldCharType="separate"/>
            </w:r>
            <w:r w:rsidR="004D3D27">
              <w:rPr>
                <w:noProof/>
                <w:webHidden/>
              </w:rPr>
              <w:t>137</w:t>
            </w:r>
            <w:r w:rsidR="004D3D27">
              <w:rPr>
                <w:noProof/>
                <w:webHidden/>
              </w:rPr>
              <w:fldChar w:fldCharType="end"/>
            </w:r>
          </w:hyperlink>
        </w:p>
        <w:p w14:paraId="6F6ABC73" w14:textId="77777777" w:rsidR="004D3D27" w:rsidRDefault="00A34083">
          <w:pPr>
            <w:pStyle w:val="TOC2"/>
            <w:tabs>
              <w:tab w:val="right" w:leader="dot" w:pos="9062"/>
            </w:tabs>
            <w:rPr>
              <w:noProof/>
              <w:lang w:val="en-US"/>
            </w:rPr>
          </w:pPr>
          <w:hyperlink w:anchor="_Toc383463055" w:history="1">
            <w:r w:rsidR="004D3D27" w:rsidRPr="00A14B33">
              <w:rPr>
                <w:rStyle w:val="Hyperlink"/>
                <w:noProof/>
              </w:rPr>
              <w:t>System overview</w:t>
            </w:r>
            <w:r w:rsidR="004D3D27">
              <w:rPr>
                <w:noProof/>
                <w:webHidden/>
              </w:rPr>
              <w:tab/>
            </w:r>
            <w:r w:rsidR="004D3D27">
              <w:rPr>
                <w:noProof/>
                <w:webHidden/>
              </w:rPr>
              <w:fldChar w:fldCharType="begin"/>
            </w:r>
            <w:r w:rsidR="004D3D27">
              <w:rPr>
                <w:noProof/>
                <w:webHidden/>
              </w:rPr>
              <w:instrText xml:space="preserve"> PAGEREF _Toc383463055 \h </w:instrText>
            </w:r>
            <w:r w:rsidR="004D3D27">
              <w:rPr>
                <w:noProof/>
                <w:webHidden/>
              </w:rPr>
            </w:r>
            <w:r w:rsidR="004D3D27">
              <w:rPr>
                <w:noProof/>
                <w:webHidden/>
              </w:rPr>
              <w:fldChar w:fldCharType="separate"/>
            </w:r>
            <w:r w:rsidR="004D3D27">
              <w:rPr>
                <w:noProof/>
                <w:webHidden/>
              </w:rPr>
              <w:t>137</w:t>
            </w:r>
            <w:r w:rsidR="004D3D27">
              <w:rPr>
                <w:noProof/>
                <w:webHidden/>
              </w:rPr>
              <w:fldChar w:fldCharType="end"/>
            </w:r>
          </w:hyperlink>
        </w:p>
        <w:p w14:paraId="6CCC7F5C" w14:textId="77777777" w:rsidR="004D3D27" w:rsidRDefault="00A34083">
          <w:pPr>
            <w:pStyle w:val="TOC2"/>
            <w:tabs>
              <w:tab w:val="right" w:leader="dot" w:pos="9062"/>
            </w:tabs>
            <w:rPr>
              <w:noProof/>
              <w:lang w:val="en-US"/>
            </w:rPr>
          </w:pPr>
          <w:hyperlink w:anchor="_Toc383463056" w:history="1">
            <w:r w:rsidR="004D3D27" w:rsidRPr="00A14B33">
              <w:rPr>
                <w:rStyle w:val="Hyperlink"/>
                <w:noProof/>
              </w:rPr>
              <w:t>Modular structure overview</w:t>
            </w:r>
            <w:r w:rsidR="004D3D27">
              <w:rPr>
                <w:noProof/>
                <w:webHidden/>
              </w:rPr>
              <w:tab/>
            </w:r>
            <w:r w:rsidR="004D3D27">
              <w:rPr>
                <w:noProof/>
                <w:webHidden/>
              </w:rPr>
              <w:fldChar w:fldCharType="begin"/>
            </w:r>
            <w:r w:rsidR="004D3D27">
              <w:rPr>
                <w:noProof/>
                <w:webHidden/>
              </w:rPr>
              <w:instrText xml:space="preserve"> PAGEREF _Toc383463056 \h </w:instrText>
            </w:r>
            <w:r w:rsidR="004D3D27">
              <w:rPr>
                <w:noProof/>
                <w:webHidden/>
              </w:rPr>
            </w:r>
            <w:r w:rsidR="004D3D27">
              <w:rPr>
                <w:noProof/>
                <w:webHidden/>
              </w:rPr>
              <w:fldChar w:fldCharType="separate"/>
            </w:r>
            <w:r w:rsidR="004D3D27">
              <w:rPr>
                <w:noProof/>
                <w:webHidden/>
              </w:rPr>
              <w:t>137</w:t>
            </w:r>
            <w:r w:rsidR="004D3D27">
              <w:rPr>
                <w:noProof/>
                <w:webHidden/>
              </w:rPr>
              <w:fldChar w:fldCharType="end"/>
            </w:r>
          </w:hyperlink>
        </w:p>
        <w:p w14:paraId="7C3EE8B9" w14:textId="77777777" w:rsidR="004D3D27" w:rsidRDefault="00A34083">
          <w:pPr>
            <w:pStyle w:val="TOC2"/>
            <w:tabs>
              <w:tab w:val="right" w:leader="dot" w:pos="9062"/>
            </w:tabs>
            <w:rPr>
              <w:noProof/>
              <w:lang w:val="en-US"/>
            </w:rPr>
          </w:pPr>
          <w:hyperlink w:anchor="_Toc383463057" w:history="1">
            <w:r w:rsidR="004D3D27" w:rsidRPr="00A14B33">
              <w:rPr>
                <w:rStyle w:val="Hyperlink"/>
                <w:noProof/>
              </w:rPr>
              <w:t>Modules</w:t>
            </w:r>
            <w:r w:rsidR="004D3D27">
              <w:rPr>
                <w:noProof/>
                <w:webHidden/>
              </w:rPr>
              <w:tab/>
            </w:r>
            <w:r w:rsidR="004D3D27">
              <w:rPr>
                <w:noProof/>
                <w:webHidden/>
              </w:rPr>
              <w:fldChar w:fldCharType="begin"/>
            </w:r>
            <w:r w:rsidR="004D3D27">
              <w:rPr>
                <w:noProof/>
                <w:webHidden/>
              </w:rPr>
              <w:instrText xml:space="preserve"> PAGEREF _Toc383463057 \h </w:instrText>
            </w:r>
            <w:r w:rsidR="004D3D27">
              <w:rPr>
                <w:noProof/>
                <w:webHidden/>
              </w:rPr>
            </w:r>
            <w:r w:rsidR="004D3D27">
              <w:rPr>
                <w:noProof/>
                <w:webHidden/>
              </w:rPr>
              <w:fldChar w:fldCharType="separate"/>
            </w:r>
            <w:r w:rsidR="004D3D27">
              <w:rPr>
                <w:noProof/>
                <w:webHidden/>
              </w:rPr>
              <w:t>158</w:t>
            </w:r>
            <w:r w:rsidR="004D3D27">
              <w:rPr>
                <w:noProof/>
                <w:webHidden/>
              </w:rPr>
              <w:fldChar w:fldCharType="end"/>
            </w:r>
          </w:hyperlink>
        </w:p>
        <w:p w14:paraId="14730E9A" w14:textId="77777777" w:rsidR="004D3D27" w:rsidRDefault="00A34083">
          <w:pPr>
            <w:pStyle w:val="TOC2"/>
            <w:tabs>
              <w:tab w:val="right" w:leader="dot" w:pos="9062"/>
            </w:tabs>
            <w:rPr>
              <w:noProof/>
              <w:lang w:val="en-US"/>
            </w:rPr>
          </w:pPr>
          <w:hyperlink w:anchor="_Toc383463058" w:history="1">
            <w:r w:rsidR="004D3D27" w:rsidRPr="00A14B33">
              <w:rPr>
                <w:rStyle w:val="Hyperlink"/>
                <w:noProof/>
              </w:rPr>
              <w:t>Configuration</w:t>
            </w:r>
            <w:r w:rsidR="004D3D27">
              <w:rPr>
                <w:noProof/>
                <w:webHidden/>
              </w:rPr>
              <w:tab/>
            </w:r>
            <w:r w:rsidR="004D3D27">
              <w:rPr>
                <w:noProof/>
                <w:webHidden/>
              </w:rPr>
              <w:fldChar w:fldCharType="begin"/>
            </w:r>
            <w:r w:rsidR="004D3D27">
              <w:rPr>
                <w:noProof/>
                <w:webHidden/>
              </w:rPr>
              <w:instrText xml:space="preserve"> PAGEREF _Toc383463058 \h </w:instrText>
            </w:r>
            <w:r w:rsidR="004D3D27">
              <w:rPr>
                <w:noProof/>
                <w:webHidden/>
              </w:rPr>
            </w:r>
            <w:r w:rsidR="004D3D27">
              <w:rPr>
                <w:noProof/>
                <w:webHidden/>
              </w:rPr>
              <w:fldChar w:fldCharType="separate"/>
            </w:r>
            <w:r w:rsidR="004D3D27">
              <w:rPr>
                <w:noProof/>
                <w:webHidden/>
              </w:rPr>
              <w:t>181</w:t>
            </w:r>
            <w:r w:rsidR="004D3D27">
              <w:rPr>
                <w:noProof/>
                <w:webHidden/>
              </w:rPr>
              <w:fldChar w:fldCharType="end"/>
            </w:r>
          </w:hyperlink>
        </w:p>
        <w:p w14:paraId="1D03D422" w14:textId="77777777" w:rsidR="004D3D27" w:rsidRDefault="00A34083">
          <w:pPr>
            <w:pStyle w:val="TOC2"/>
            <w:tabs>
              <w:tab w:val="right" w:leader="dot" w:pos="9062"/>
            </w:tabs>
            <w:rPr>
              <w:noProof/>
              <w:lang w:val="en-US"/>
            </w:rPr>
          </w:pPr>
          <w:hyperlink w:anchor="_Toc383463059" w:history="1">
            <w:r w:rsidR="004D3D27" w:rsidRPr="00A14B33">
              <w:rPr>
                <w:rStyle w:val="Hyperlink"/>
                <w:noProof/>
              </w:rPr>
              <w:t>Test driven development</w:t>
            </w:r>
            <w:r w:rsidR="004D3D27">
              <w:rPr>
                <w:noProof/>
                <w:webHidden/>
              </w:rPr>
              <w:tab/>
            </w:r>
            <w:r w:rsidR="004D3D27">
              <w:rPr>
                <w:noProof/>
                <w:webHidden/>
              </w:rPr>
              <w:fldChar w:fldCharType="begin"/>
            </w:r>
            <w:r w:rsidR="004D3D27">
              <w:rPr>
                <w:noProof/>
                <w:webHidden/>
              </w:rPr>
              <w:instrText xml:space="preserve"> PAGEREF _Toc383463059 \h </w:instrText>
            </w:r>
            <w:r w:rsidR="004D3D27">
              <w:rPr>
                <w:noProof/>
                <w:webHidden/>
              </w:rPr>
            </w:r>
            <w:r w:rsidR="004D3D27">
              <w:rPr>
                <w:noProof/>
                <w:webHidden/>
              </w:rPr>
              <w:fldChar w:fldCharType="separate"/>
            </w:r>
            <w:r w:rsidR="004D3D27">
              <w:rPr>
                <w:noProof/>
                <w:webHidden/>
              </w:rPr>
              <w:t>183</w:t>
            </w:r>
            <w:r w:rsidR="004D3D27">
              <w:rPr>
                <w:noProof/>
                <w:webHidden/>
              </w:rPr>
              <w:fldChar w:fldCharType="end"/>
            </w:r>
          </w:hyperlink>
        </w:p>
        <w:p w14:paraId="36EDD9F2" w14:textId="77777777" w:rsidR="004D3D27" w:rsidRDefault="00A34083">
          <w:pPr>
            <w:pStyle w:val="TOC1"/>
            <w:tabs>
              <w:tab w:val="right" w:leader="dot" w:pos="9062"/>
            </w:tabs>
            <w:rPr>
              <w:noProof/>
              <w:lang w:val="en-US"/>
            </w:rPr>
          </w:pPr>
          <w:hyperlink w:anchor="_Toc383463060" w:history="1">
            <w:r w:rsidR="004D3D27" w:rsidRPr="00A14B33">
              <w:rPr>
                <w:rStyle w:val="Hyperlink"/>
                <w:noProof/>
              </w:rPr>
              <w:t>Section 6: User Manual</w:t>
            </w:r>
            <w:r w:rsidR="004D3D27">
              <w:rPr>
                <w:noProof/>
                <w:webHidden/>
              </w:rPr>
              <w:tab/>
            </w:r>
            <w:r w:rsidR="004D3D27">
              <w:rPr>
                <w:noProof/>
                <w:webHidden/>
              </w:rPr>
              <w:fldChar w:fldCharType="begin"/>
            </w:r>
            <w:r w:rsidR="004D3D27">
              <w:rPr>
                <w:noProof/>
                <w:webHidden/>
              </w:rPr>
              <w:instrText xml:space="preserve"> PAGEREF _Toc383463060 \h </w:instrText>
            </w:r>
            <w:r w:rsidR="004D3D27">
              <w:rPr>
                <w:noProof/>
                <w:webHidden/>
              </w:rPr>
            </w:r>
            <w:r w:rsidR="004D3D27">
              <w:rPr>
                <w:noProof/>
                <w:webHidden/>
              </w:rPr>
              <w:fldChar w:fldCharType="separate"/>
            </w:r>
            <w:r w:rsidR="004D3D27">
              <w:rPr>
                <w:noProof/>
                <w:webHidden/>
              </w:rPr>
              <w:t>186</w:t>
            </w:r>
            <w:r w:rsidR="004D3D27">
              <w:rPr>
                <w:noProof/>
                <w:webHidden/>
              </w:rPr>
              <w:fldChar w:fldCharType="end"/>
            </w:r>
          </w:hyperlink>
        </w:p>
        <w:p w14:paraId="5DCED83A" w14:textId="77777777" w:rsidR="004D3D27" w:rsidRDefault="00A34083">
          <w:pPr>
            <w:pStyle w:val="TOC2"/>
            <w:tabs>
              <w:tab w:val="right" w:leader="dot" w:pos="9062"/>
            </w:tabs>
            <w:rPr>
              <w:noProof/>
              <w:lang w:val="en-US"/>
            </w:rPr>
          </w:pPr>
          <w:hyperlink w:anchor="_Toc383463061" w:history="1">
            <w:r w:rsidR="004D3D27" w:rsidRPr="00A14B33">
              <w:rPr>
                <w:rStyle w:val="Hyperlink"/>
                <w:noProof/>
              </w:rPr>
              <w:t>Introduction</w:t>
            </w:r>
            <w:r w:rsidR="004D3D27">
              <w:rPr>
                <w:noProof/>
                <w:webHidden/>
              </w:rPr>
              <w:tab/>
            </w:r>
            <w:r w:rsidR="004D3D27">
              <w:rPr>
                <w:noProof/>
                <w:webHidden/>
              </w:rPr>
              <w:fldChar w:fldCharType="begin"/>
            </w:r>
            <w:r w:rsidR="004D3D27">
              <w:rPr>
                <w:noProof/>
                <w:webHidden/>
              </w:rPr>
              <w:instrText xml:space="preserve"> PAGEREF _Toc383463061 \h </w:instrText>
            </w:r>
            <w:r w:rsidR="004D3D27">
              <w:rPr>
                <w:noProof/>
                <w:webHidden/>
              </w:rPr>
            </w:r>
            <w:r w:rsidR="004D3D27">
              <w:rPr>
                <w:noProof/>
                <w:webHidden/>
              </w:rPr>
              <w:fldChar w:fldCharType="separate"/>
            </w:r>
            <w:r w:rsidR="004D3D27">
              <w:rPr>
                <w:noProof/>
                <w:webHidden/>
              </w:rPr>
              <w:t>188</w:t>
            </w:r>
            <w:r w:rsidR="004D3D27">
              <w:rPr>
                <w:noProof/>
                <w:webHidden/>
              </w:rPr>
              <w:fldChar w:fldCharType="end"/>
            </w:r>
          </w:hyperlink>
        </w:p>
        <w:p w14:paraId="634A1591" w14:textId="77777777" w:rsidR="004D3D27" w:rsidRDefault="00A34083">
          <w:pPr>
            <w:pStyle w:val="TOC2"/>
            <w:tabs>
              <w:tab w:val="right" w:leader="dot" w:pos="9062"/>
            </w:tabs>
            <w:rPr>
              <w:noProof/>
              <w:lang w:val="en-US"/>
            </w:rPr>
          </w:pPr>
          <w:hyperlink w:anchor="_Toc383463062" w:history="1">
            <w:r w:rsidR="004D3D27" w:rsidRPr="00A14B33">
              <w:rPr>
                <w:rStyle w:val="Hyperlink"/>
                <w:noProof/>
              </w:rPr>
              <w:t>Simulation overview</w:t>
            </w:r>
            <w:r w:rsidR="004D3D27">
              <w:rPr>
                <w:noProof/>
                <w:webHidden/>
              </w:rPr>
              <w:tab/>
            </w:r>
            <w:r w:rsidR="004D3D27">
              <w:rPr>
                <w:noProof/>
                <w:webHidden/>
              </w:rPr>
              <w:fldChar w:fldCharType="begin"/>
            </w:r>
            <w:r w:rsidR="004D3D27">
              <w:rPr>
                <w:noProof/>
                <w:webHidden/>
              </w:rPr>
              <w:instrText xml:space="preserve"> PAGEREF _Toc383463062 \h </w:instrText>
            </w:r>
            <w:r w:rsidR="004D3D27">
              <w:rPr>
                <w:noProof/>
                <w:webHidden/>
              </w:rPr>
            </w:r>
            <w:r w:rsidR="004D3D27">
              <w:rPr>
                <w:noProof/>
                <w:webHidden/>
              </w:rPr>
              <w:fldChar w:fldCharType="separate"/>
            </w:r>
            <w:r w:rsidR="004D3D27">
              <w:rPr>
                <w:noProof/>
                <w:webHidden/>
              </w:rPr>
              <w:t>189</w:t>
            </w:r>
            <w:r w:rsidR="004D3D27">
              <w:rPr>
                <w:noProof/>
                <w:webHidden/>
              </w:rPr>
              <w:fldChar w:fldCharType="end"/>
            </w:r>
          </w:hyperlink>
        </w:p>
        <w:p w14:paraId="2C2A361E" w14:textId="77777777" w:rsidR="004D3D27" w:rsidRDefault="00A34083">
          <w:pPr>
            <w:pStyle w:val="TOC2"/>
            <w:tabs>
              <w:tab w:val="right" w:leader="dot" w:pos="9062"/>
            </w:tabs>
            <w:rPr>
              <w:noProof/>
              <w:lang w:val="en-US"/>
            </w:rPr>
          </w:pPr>
          <w:hyperlink w:anchor="_Toc383463063" w:history="1">
            <w:r w:rsidR="004D3D27" w:rsidRPr="00A14B33">
              <w:rPr>
                <w:rStyle w:val="Hyperlink"/>
                <w:noProof/>
              </w:rPr>
              <w:t>Installation</w:t>
            </w:r>
            <w:r w:rsidR="004D3D27">
              <w:rPr>
                <w:noProof/>
                <w:webHidden/>
              </w:rPr>
              <w:tab/>
            </w:r>
            <w:r w:rsidR="004D3D27">
              <w:rPr>
                <w:noProof/>
                <w:webHidden/>
              </w:rPr>
              <w:fldChar w:fldCharType="begin"/>
            </w:r>
            <w:r w:rsidR="004D3D27">
              <w:rPr>
                <w:noProof/>
                <w:webHidden/>
              </w:rPr>
              <w:instrText xml:space="preserve"> PAGEREF _Toc383463063 \h </w:instrText>
            </w:r>
            <w:r w:rsidR="004D3D27">
              <w:rPr>
                <w:noProof/>
                <w:webHidden/>
              </w:rPr>
            </w:r>
            <w:r w:rsidR="004D3D27">
              <w:rPr>
                <w:noProof/>
                <w:webHidden/>
              </w:rPr>
              <w:fldChar w:fldCharType="separate"/>
            </w:r>
            <w:r w:rsidR="004D3D27">
              <w:rPr>
                <w:noProof/>
                <w:webHidden/>
              </w:rPr>
              <w:t>192</w:t>
            </w:r>
            <w:r w:rsidR="004D3D27">
              <w:rPr>
                <w:noProof/>
                <w:webHidden/>
              </w:rPr>
              <w:fldChar w:fldCharType="end"/>
            </w:r>
          </w:hyperlink>
        </w:p>
        <w:p w14:paraId="6A6AD997" w14:textId="77777777" w:rsidR="004D3D27" w:rsidRDefault="00A34083">
          <w:pPr>
            <w:pStyle w:val="TOC2"/>
            <w:tabs>
              <w:tab w:val="right" w:leader="dot" w:pos="9062"/>
            </w:tabs>
            <w:rPr>
              <w:noProof/>
              <w:lang w:val="en-US"/>
            </w:rPr>
          </w:pPr>
          <w:hyperlink w:anchor="_Toc383463064" w:history="1">
            <w:r w:rsidR="004D3D27" w:rsidRPr="00A14B33">
              <w:rPr>
                <w:rStyle w:val="Hyperlink"/>
                <w:noProof/>
              </w:rPr>
              <w:t>Layout</w:t>
            </w:r>
            <w:r w:rsidR="004D3D27">
              <w:rPr>
                <w:noProof/>
                <w:webHidden/>
              </w:rPr>
              <w:tab/>
            </w:r>
            <w:r w:rsidR="004D3D27">
              <w:rPr>
                <w:noProof/>
                <w:webHidden/>
              </w:rPr>
              <w:fldChar w:fldCharType="begin"/>
            </w:r>
            <w:r w:rsidR="004D3D27">
              <w:rPr>
                <w:noProof/>
                <w:webHidden/>
              </w:rPr>
              <w:instrText xml:space="preserve"> PAGEREF _Toc383463064 \h </w:instrText>
            </w:r>
            <w:r w:rsidR="004D3D27">
              <w:rPr>
                <w:noProof/>
                <w:webHidden/>
              </w:rPr>
            </w:r>
            <w:r w:rsidR="004D3D27">
              <w:rPr>
                <w:noProof/>
                <w:webHidden/>
              </w:rPr>
              <w:fldChar w:fldCharType="separate"/>
            </w:r>
            <w:r w:rsidR="004D3D27">
              <w:rPr>
                <w:noProof/>
                <w:webHidden/>
              </w:rPr>
              <w:t>192</w:t>
            </w:r>
            <w:r w:rsidR="004D3D27">
              <w:rPr>
                <w:noProof/>
                <w:webHidden/>
              </w:rPr>
              <w:fldChar w:fldCharType="end"/>
            </w:r>
          </w:hyperlink>
        </w:p>
        <w:p w14:paraId="202A54A4" w14:textId="77777777" w:rsidR="004D3D27" w:rsidRDefault="00A34083">
          <w:pPr>
            <w:pStyle w:val="TOC2"/>
            <w:tabs>
              <w:tab w:val="right" w:leader="dot" w:pos="9062"/>
            </w:tabs>
            <w:rPr>
              <w:noProof/>
              <w:lang w:val="en-US"/>
            </w:rPr>
          </w:pPr>
          <w:hyperlink w:anchor="_Toc383463065" w:history="1">
            <w:r w:rsidR="004D3D27" w:rsidRPr="00A14B33">
              <w:rPr>
                <w:rStyle w:val="Hyperlink"/>
                <w:noProof/>
              </w:rPr>
              <w:t>Use</w:t>
            </w:r>
            <w:r w:rsidR="004D3D27">
              <w:rPr>
                <w:noProof/>
                <w:webHidden/>
              </w:rPr>
              <w:tab/>
            </w:r>
            <w:r w:rsidR="004D3D27">
              <w:rPr>
                <w:noProof/>
                <w:webHidden/>
              </w:rPr>
              <w:fldChar w:fldCharType="begin"/>
            </w:r>
            <w:r w:rsidR="004D3D27">
              <w:rPr>
                <w:noProof/>
                <w:webHidden/>
              </w:rPr>
              <w:instrText xml:space="preserve"> PAGEREF _Toc383463065 \h </w:instrText>
            </w:r>
            <w:r w:rsidR="004D3D27">
              <w:rPr>
                <w:noProof/>
                <w:webHidden/>
              </w:rPr>
            </w:r>
            <w:r w:rsidR="004D3D27">
              <w:rPr>
                <w:noProof/>
                <w:webHidden/>
              </w:rPr>
              <w:fldChar w:fldCharType="separate"/>
            </w:r>
            <w:r w:rsidR="004D3D27">
              <w:rPr>
                <w:noProof/>
                <w:webHidden/>
              </w:rPr>
              <w:t>194</w:t>
            </w:r>
            <w:r w:rsidR="004D3D27">
              <w:rPr>
                <w:noProof/>
                <w:webHidden/>
              </w:rPr>
              <w:fldChar w:fldCharType="end"/>
            </w:r>
          </w:hyperlink>
        </w:p>
        <w:p w14:paraId="12FDE8CE" w14:textId="77777777" w:rsidR="004D3D27" w:rsidRDefault="00A34083">
          <w:pPr>
            <w:pStyle w:val="TOC2"/>
            <w:tabs>
              <w:tab w:val="right" w:leader="dot" w:pos="9062"/>
            </w:tabs>
            <w:rPr>
              <w:noProof/>
              <w:lang w:val="en-US"/>
            </w:rPr>
          </w:pPr>
          <w:hyperlink w:anchor="_Toc383463066" w:history="1">
            <w:r w:rsidR="004D3D27" w:rsidRPr="00A14B33">
              <w:rPr>
                <w:rStyle w:val="Hyperlink"/>
                <w:noProof/>
              </w:rPr>
              <w:t>Errors</w:t>
            </w:r>
            <w:r w:rsidR="004D3D27">
              <w:rPr>
                <w:noProof/>
                <w:webHidden/>
              </w:rPr>
              <w:tab/>
            </w:r>
            <w:r w:rsidR="004D3D27">
              <w:rPr>
                <w:noProof/>
                <w:webHidden/>
              </w:rPr>
              <w:fldChar w:fldCharType="begin"/>
            </w:r>
            <w:r w:rsidR="004D3D27">
              <w:rPr>
                <w:noProof/>
                <w:webHidden/>
              </w:rPr>
              <w:instrText xml:space="preserve"> PAGEREF _Toc383463066 \h </w:instrText>
            </w:r>
            <w:r w:rsidR="004D3D27">
              <w:rPr>
                <w:noProof/>
                <w:webHidden/>
              </w:rPr>
            </w:r>
            <w:r w:rsidR="004D3D27">
              <w:rPr>
                <w:noProof/>
                <w:webHidden/>
              </w:rPr>
              <w:fldChar w:fldCharType="separate"/>
            </w:r>
            <w:r w:rsidR="004D3D27">
              <w:rPr>
                <w:noProof/>
                <w:webHidden/>
              </w:rPr>
              <w:t>200</w:t>
            </w:r>
            <w:r w:rsidR="004D3D27">
              <w:rPr>
                <w:noProof/>
                <w:webHidden/>
              </w:rPr>
              <w:fldChar w:fldCharType="end"/>
            </w:r>
          </w:hyperlink>
        </w:p>
        <w:p w14:paraId="31D8D66B" w14:textId="77777777" w:rsidR="004D3D27" w:rsidRDefault="00A34083">
          <w:pPr>
            <w:pStyle w:val="TOC1"/>
            <w:tabs>
              <w:tab w:val="right" w:leader="dot" w:pos="9062"/>
            </w:tabs>
            <w:rPr>
              <w:noProof/>
              <w:lang w:val="en-US"/>
            </w:rPr>
          </w:pPr>
          <w:hyperlink w:anchor="_Toc383463067" w:history="1">
            <w:r w:rsidR="004D3D27" w:rsidRPr="00A14B33">
              <w:rPr>
                <w:rStyle w:val="Hyperlink"/>
                <w:noProof/>
              </w:rPr>
              <w:t>Section 7: Evaluation</w:t>
            </w:r>
            <w:r w:rsidR="004D3D27">
              <w:rPr>
                <w:noProof/>
                <w:webHidden/>
              </w:rPr>
              <w:tab/>
            </w:r>
            <w:r w:rsidR="004D3D27">
              <w:rPr>
                <w:noProof/>
                <w:webHidden/>
              </w:rPr>
              <w:fldChar w:fldCharType="begin"/>
            </w:r>
            <w:r w:rsidR="004D3D27">
              <w:rPr>
                <w:noProof/>
                <w:webHidden/>
              </w:rPr>
              <w:instrText xml:space="preserve"> PAGEREF _Toc383463067 \h </w:instrText>
            </w:r>
            <w:r w:rsidR="004D3D27">
              <w:rPr>
                <w:noProof/>
                <w:webHidden/>
              </w:rPr>
            </w:r>
            <w:r w:rsidR="004D3D27">
              <w:rPr>
                <w:noProof/>
                <w:webHidden/>
              </w:rPr>
              <w:fldChar w:fldCharType="separate"/>
            </w:r>
            <w:r w:rsidR="004D3D27">
              <w:rPr>
                <w:noProof/>
                <w:webHidden/>
              </w:rPr>
              <w:t>206</w:t>
            </w:r>
            <w:r w:rsidR="004D3D27">
              <w:rPr>
                <w:noProof/>
                <w:webHidden/>
              </w:rPr>
              <w:fldChar w:fldCharType="end"/>
            </w:r>
          </w:hyperlink>
        </w:p>
        <w:p w14:paraId="66A68775" w14:textId="77777777" w:rsidR="004D3D27" w:rsidRDefault="00A34083">
          <w:pPr>
            <w:pStyle w:val="TOC1"/>
            <w:tabs>
              <w:tab w:val="right" w:leader="dot" w:pos="9062"/>
            </w:tabs>
            <w:rPr>
              <w:noProof/>
              <w:lang w:val="en-US"/>
            </w:rPr>
          </w:pPr>
          <w:hyperlink w:anchor="_Toc383463068" w:history="1">
            <w:r w:rsidR="004D3D27" w:rsidRPr="00A14B33">
              <w:rPr>
                <w:rStyle w:val="Hyperlink"/>
                <w:noProof/>
              </w:rPr>
              <w:t>Appendix A: Interviews</w:t>
            </w:r>
            <w:r w:rsidR="004D3D27">
              <w:rPr>
                <w:noProof/>
                <w:webHidden/>
              </w:rPr>
              <w:tab/>
            </w:r>
            <w:r w:rsidR="004D3D27">
              <w:rPr>
                <w:noProof/>
                <w:webHidden/>
              </w:rPr>
              <w:fldChar w:fldCharType="begin"/>
            </w:r>
            <w:r w:rsidR="004D3D27">
              <w:rPr>
                <w:noProof/>
                <w:webHidden/>
              </w:rPr>
              <w:instrText xml:space="preserve"> PAGEREF _Toc383463068 \h </w:instrText>
            </w:r>
            <w:r w:rsidR="004D3D27">
              <w:rPr>
                <w:noProof/>
                <w:webHidden/>
              </w:rPr>
            </w:r>
            <w:r w:rsidR="004D3D27">
              <w:rPr>
                <w:noProof/>
                <w:webHidden/>
              </w:rPr>
              <w:fldChar w:fldCharType="separate"/>
            </w:r>
            <w:r w:rsidR="004D3D27">
              <w:rPr>
                <w:noProof/>
                <w:webHidden/>
              </w:rPr>
              <w:t>207</w:t>
            </w:r>
            <w:r w:rsidR="004D3D27">
              <w:rPr>
                <w:noProof/>
                <w:webHidden/>
              </w:rPr>
              <w:fldChar w:fldCharType="end"/>
            </w:r>
          </w:hyperlink>
        </w:p>
        <w:p w14:paraId="1DA78360" w14:textId="77777777" w:rsidR="004D3D27" w:rsidRDefault="00A34083">
          <w:pPr>
            <w:pStyle w:val="TOC1"/>
            <w:tabs>
              <w:tab w:val="right" w:leader="dot" w:pos="9062"/>
            </w:tabs>
            <w:rPr>
              <w:noProof/>
              <w:lang w:val="en-US"/>
            </w:rPr>
          </w:pPr>
          <w:hyperlink w:anchor="_Toc383463069" w:history="1">
            <w:r w:rsidR="004D3D27" w:rsidRPr="00A14B33">
              <w:rPr>
                <w:rStyle w:val="Hyperlink"/>
                <w:noProof/>
              </w:rPr>
              <w:t>Appendix B: Evolution – the main concepts</w:t>
            </w:r>
            <w:r w:rsidR="004D3D27">
              <w:rPr>
                <w:noProof/>
                <w:webHidden/>
              </w:rPr>
              <w:tab/>
            </w:r>
            <w:r w:rsidR="004D3D27">
              <w:rPr>
                <w:noProof/>
                <w:webHidden/>
              </w:rPr>
              <w:fldChar w:fldCharType="begin"/>
            </w:r>
            <w:r w:rsidR="004D3D27">
              <w:rPr>
                <w:noProof/>
                <w:webHidden/>
              </w:rPr>
              <w:instrText xml:space="preserve"> PAGEREF _Toc383463069 \h </w:instrText>
            </w:r>
            <w:r w:rsidR="004D3D27">
              <w:rPr>
                <w:noProof/>
                <w:webHidden/>
              </w:rPr>
            </w:r>
            <w:r w:rsidR="004D3D27">
              <w:rPr>
                <w:noProof/>
                <w:webHidden/>
              </w:rPr>
              <w:fldChar w:fldCharType="separate"/>
            </w:r>
            <w:r w:rsidR="004D3D27">
              <w:rPr>
                <w:noProof/>
                <w:webHidden/>
              </w:rPr>
              <w:t>211</w:t>
            </w:r>
            <w:r w:rsidR="004D3D27">
              <w:rPr>
                <w:noProof/>
                <w:webHidden/>
              </w:rPr>
              <w:fldChar w:fldCharType="end"/>
            </w:r>
          </w:hyperlink>
        </w:p>
        <w:p w14:paraId="3E67B49F" w14:textId="77777777" w:rsidR="004D3D27" w:rsidRDefault="00A34083">
          <w:pPr>
            <w:pStyle w:val="TOC1"/>
            <w:tabs>
              <w:tab w:val="right" w:leader="dot" w:pos="9062"/>
            </w:tabs>
            <w:rPr>
              <w:noProof/>
              <w:lang w:val="en-US"/>
            </w:rPr>
          </w:pPr>
          <w:hyperlink w:anchor="_Toc383463070" w:history="1">
            <w:r w:rsidR="004D3D27" w:rsidRPr="00A14B33">
              <w:rPr>
                <w:rStyle w:val="Hyperlink"/>
                <w:noProof/>
              </w:rPr>
              <w:t>Sources</w:t>
            </w:r>
            <w:r w:rsidR="004D3D27">
              <w:rPr>
                <w:noProof/>
                <w:webHidden/>
              </w:rPr>
              <w:tab/>
            </w:r>
            <w:r w:rsidR="004D3D27">
              <w:rPr>
                <w:noProof/>
                <w:webHidden/>
              </w:rPr>
              <w:fldChar w:fldCharType="begin"/>
            </w:r>
            <w:r w:rsidR="004D3D27">
              <w:rPr>
                <w:noProof/>
                <w:webHidden/>
              </w:rPr>
              <w:instrText xml:space="preserve"> PAGEREF _Toc383463070 \h </w:instrText>
            </w:r>
            <w:r w:rsidR="004D3D27">
              <w:rPr>
                <w:noProof/>
                <w:webHidden/>
              </w:rPr>
            </w:r>
            <w:r w:rsidR="004D3D27">
              <w:rPr>
                <w:noProof/>
                <w:webHidden/>
              </w:rPr>
              <w:fldChar w:fldCharType="separate"/>
            </w:r>
            <w:r w:rsidR="004D3D27">
              <w:rPr>
                <w:noProof/>
                <w:webHidden/>
              </w:rPr>
              <w:t>212</w:t>
            </w:r>
            <w:r w:rsidR="004D3D27">
              <w:rPr>
                <w:noProof/>
                <w:webHidden/>
              </w:rPr>
              <w:fldChar w:fldCharType="end"/>
            </w:r>
          </w:hyperlink>
        </w:p>
        <w:p w14:paraId="2B88FAD3" w14:textId="77777777" w:rsidR="004D3D27" w:rsidRDefault="00A34083">
          <w:pPr>
            <w:pStyle w:val="TOC2"/>
            <w:tabs>
              <w:tab w:val="right" w:leader="dot" w:pos="9062"/>
            </w:tabs>
            <w:rPr>
              <w:noProof/>
              <w:lang w:val="en-US"/>
            </w:rPr>
          </w:pPr>
          <w:hyperlink w:anchor="_Toc383463071" w:history="1">
            <w:r w:rsidR="004D3D27" w:rsidRPr="00A14B33">
              <w:rPr>
                <w:rStyle w:val="Hyperlink"/>
                <w:noProof/>
              </w:rPr>
              <w:t>Ants and their behaviour</w:t>
            </w:r>
            <w:r w:rsidR="004D3D27">
              <w:rPr>
                <w:noProof/>
                <w:webHidden/>
              </w:rPr>
              <w:tab/>
            </w:r>
            <w:r w:rsidR="004D3D27">
              <w:rPr>
                <w:noProof/>
                <w:webHidden/>
              </w:rPr>
              <w:fldChar w:fldCharType="begin"/>
            </w:r>
            <w:r w:rsidR="004D3D27">
              <w:rPr>
                <w:noProof/>
                <w:webHidden/>
              </w:rPr>
              <w:instrText xml:space="preserve"> PAGEREF _Toc383463071 \h </w:instrText>
            </w:r>
            <w:r w:rsidR="004D3D27">
              <w:rPr>
                <w:noProof/>
                <w:webHidden/>
              </w:rPr>
            </w:r>
            <w:r w:rsidR="004D3D27">
              <w:rPr>
                <w:noProof/>
                <w:webHidden/>
              </w:rPr>
              <w:fldChar w:fldCharType="separate"/>
            </w:r>
            <w:r w:rsidR="004D3D27">
              <w:rPr>
                <w:noProof/>
                <w:webHidden/>
              </w:rPr>
              <w:t>212</w:t>
            </w:r>
            <w:r w:rsidR="004D3D27">
              <w:rPr>
                <w:noProof/>
                <w:webHidden/>
              </w:rPr>
              <w:fldChar w:fldCharType="end"/>
            </w:r>
          </w:hyperlink>
        </w:p>
        <w:p w14:paraId="7E6755FA" w14:textId="77777777" w:rsidR="00B21E99" w:rsidRDefault="00B21E99" w:rsidP="00C3605B">
          <w:pPr>
            <w:pStyle w:val="TOC3"/>
            <w:ind w:left="0"/>
          </w:pPr>
          <w:r>
            <w:fldChar w:fldCharType="end"/>
          </w:r>
        </w:p>
      </w:sdtContent>
    </w:sdt>
    <w:p w14:paraId="5D5A5B8B" w14:textId="77777777" w:rsidR="00596E7B" w:rsidRDefault="00596E7B" w:rsidP="00596E7B">
      <w:pPr>
        <w:pStyle w:val="Heading2"/>
        <w:spacing w:after="240"/>
      </w:pPr>
      <w:bookmarkStart w:id="196" w:name="_Toc383463061"/>
      <w:bookmarkStart w:id="197" w:name="_Toc383597875"/>
      <w:r>
        <w:t>Introduction</w:t>
      </w:r>
      <w:bookmarkEnd w:id="195"/>
      <w:bookmarkEnd w:id="196"/>
      <w:bookmarkEnd w:id="197"/>
    </w:p>
    <w:p w14:paraId="6E76C9EC" w14:textId="77777777" w:rsidR="00596E7B" w:rsidRDefault="00596E7B" w:rsidP="00596E7B">
      <w:pPr>
        <w:spacing w:line="276" w:lineRule="auto"/>
      </w:pPr>
      <w:r>
        <w:t>The tool is aimed at students studying evolution and natural selection in biology. It is primarily an ant simulation which can be used to see concepts such as survival of the fittest, inheritance, mutation and a number of other ideas around evolution. The tool allows the user to interact with the simulation by the altering of ant species characteristics. This allows the user to design ants and see how they evolve over time</w:t>
      </w:r>
      <w:r w:rsidRPr="00F36B7D">
        <w:t>,</w:t>
      </w:r>
      <w:r>
        <w:t xml:space="preserve"> (or die off by getting out competed by better adapted ants). Ants compete for food which is placed randomly on the map. The best adapted ants will be able to collect more food than other ants and so will be able to survive for longer. The tool is a web application and can therefore be accessed within the classroom as well as at home with just a web browser.</w:t>
      </w:r>
    </w:p>
    <w:p w14:paraId="5E2D4830" w14:textId="77777777" w:rsidR="00596E7B" w:rsidRDefault="00596E7B" w:rsidP="00596E7B">
      <w:r>
        <w:rPr>
          <w:noProof/>
          <w:lang w:eastAsia="en-GB"/>
        </w:rPr>
        <w:drawing>
          <wp:inline distT="0" distB="0" distL="0" distR="0" wp14:anchorId="5DE4C900" wp14:editId="2CFFFA6A">
            <wp:extent cx="5400675" cy="3783168"/>
            <wp:effectExtent l="19050" t="0" r="9525" b="0"/>
            <wp:docPr id="227" name="Picture 12" descr="C:\Dropbox\projects\Ant-Simulation\assests\User Manual\Uses\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ropbox\projects\Ant-Simulation\assests\User Manual\Uses\overview.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675" cy="3783168"/>
                    </a:xfrm>
                    <a:prstGeom prst="rect">
                      <a:avLst/>
                    </a:prstGeom>
                    <a:noFill/>
                    <a:ln>
                      <a:noFill/>
                    </a:ln>
                  </pic:spPr>
                </pic:pic>
              </a:graphicData>
            </a:graphic>
          </wp:inline>
        </w:drawing>
      </w:r>
    </w:p>
    <w:p w14:paraId="0A37312F" w14:textId="77777777" w:rsidR="0073072D" w:rsidRDefault="0073072D" w:rsidP="0073072D">
      <w:bookmarkStart w:id="198" w:name="_Toc383422501"/>
    </w:p>
    <w:bookmarkStart w:id="199" w:name="_Toc383463062"/>
    <w:bookmarkStart w:id="200" w:name="_Toc383597876"/>
    <w:p w14:paraId="02668017" w14:textId="75E7B377" w:rsidR="00596E7B" w:rsidRPr="009B7900" w:rsidRDefault="002141AC" w:rsidP="00596E7B">
      <w:pPr>
        <w:pStyle w:val="Heading2"/>
        <w:spacing w:after="240" w:line="276" w:lineRule="auto"/>
      </w:pPr>
      <w:r>
        <w:rPr>
          <w:noProof/>
          <w:lang w:eastAsia="en-GB"/>
        </w:rPr>
        <mc:AlternateContent>
          <mc:Choice Requires="wpg">
            <w:drawing>
              <wp:anchor distT="0" distB="0" distL="114300" distR="114300" simplePos="0" relativeHeight="251758080" behindDoc="0" locked="0" layoutInCell="1" allowOverlap="1" wp14:anchorId="5FF3D1F8" wp14:editId="52252420">
                <wp:simplePos x="0" y="0"/>
                <wp:positionH relativeFrom="column">
                  <wp:posOffset>4334510</wp:posOffset>
                </wp:positionH>
                <wp:positionV relativeFrom="paragraph">
                  <wp:posOffset>433705</wp:posOffset>
                </wp:positionV>
                <wp:extent cx="1495425" cy="4175760"/>
                <wp:effectExtent l="635" t="0" r="0" b="0"/>
                <wp:wrapSquare wrapText="bothSides"/>
                <wp:docPr id="86"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5425" cy="4175760"/>
                          <a:chOff x="0" y="0"/>
                          <a:chExt cx="14954" cy="38584"/>
                        </a:xfrm>
                      </wpg:grpSpPr>
                      <pic:pic xmlns:pic="http://schemas.openxmlformats.org/drawingml/2006/picture">
                        <pic:nvPicPr>
                          <pic:cNvPr id="93" name="Picture 214" descr="Pheromone trial leading to food"/>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4954" cy="27400"/>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15"/>
                        <wps:cNvSpPr txBox="1">
                          <a:spLocks noChangeArrowheads="1"/>
                        </wps:cNvSpPr>
                        <wps:spPr bwMode="auto">
                          <a:xfrm>
                            <a:off x="0" y="28193"/>
                            <a:ext cx="14954" cy="103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3878C" w14:textId="77777777" w:rsidR="000C1D0C" w:rsidRPr="000A13CD" w:rsidRDefault="000C1D0C" w:rsidP="00596E7B">
                              <w:pPr>
                                <w:pStyle w:val="Caption"/>
                                <w:shd w:val="clear" w:color="auto" w:fill="F2F2F2" w:themeFill="background1" w:themeFillShade="F2"/>
                                <w:rPr>
                                  <w:noProof/>
                                </w:rPr>
                              </w:pPr>
                              <w:proofErr w:type="gramStart"/>
                              <w:r w:rsidRPr="00FD34C8">
                                <w:t>A pheromone trial from food to the nest.</w:t>
                              </w:r>
                              <w:proofErr w:type="gramEnd"/>
                              <w:r w:rsidRPr="00FD34C8">
                                <w:t xml:space="preserve"> It is being followed by a number of ants so returning with food and others looking for food.</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FF3D1F8" id="Group 213" o:spid="_x0000_s1054" style="position:absolute;left:0;text-align:left;margin-left:341.3pt;margin-top:34.15pt;width:117.75pt;height:328.8pt;z-index:251758080" coordsize="14954,38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">
                <v:shape id="Picture 214" o:spid="_x0000_s1055" type="#_x0000_t75" alt="Pheromone trial leading to food" style="position:absolute;width:14954;height:27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1UmTCAAAA2wAAAA8AAABkcnMvZG93bnJldi54bWxEj0+LwjAUxO8LfofwhL2tqRVkrUYRl4rH&#10;rn/w+miebbF5KUnU+u2NsLDHYWZ+wyxWvWnFnZxvLCsYjxIQxKXVDVcKjof86xuED8gaW8uk4Eke&#10;VsvBxwIzbR/8S/d9qESEsM9QQR1Cl0npy5oM+pHtiKN3sc5giNJVUjt8RLhpZZokU2mw4bhQY0eb&#10;msrr/mYUhJ9zcWuKVE+2u9y6U76lYpYq9Tns13MQgfrwH/5r77SC2QTeX+IPkM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tVJkwgAAANsAAAAPAAAAAAAAAAAAAAAAAJ8C&#10;AABkcnMvZG93bnJldi54bWxQSwUGAAAAAAQABAD3AAAAjgMAAAAA&#10;">
                  <v:imagedata r:id="rId196" o:title="Pheromone trial leading to food"/>
                  <v:path arrowok="t"/>
                </v:shape>
                <v:shape id="Text Box 215" o:spid="_x0000_s1056" type="#_x0000_t202" style="position:absolute;top:28193;width:14954;height:10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U7BMYA&#10;AADbAAAADwAAAGRycy9kb3ducmV2LnhtbESPQWsCMRSE74X+h/AEL0Wzba3YrVFELNhepKsXb4/N&#10;c7N287IkWV3/fVMo9DjMzDfMfNnbRlzIh9qxgsdxBoK4dLrmSsFh/z6agQgRWWPjmBTcKMBycX83&#10;x1y7K3/RpYiVSBAOOSowMba5lKE0ZDGMXUucvJPzFmOSvpLa4zXBbSOfsmwqLdacFgy2tDZUfhed&#10;VbCbHHfmoTttPleTZ/9x6NbTc1UoNRz0qzcQkfr4H/5rb7WC1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U7BMYAAADbAAAADwAAAAAAAAAAAAAAAACYAgAAZHJz&#10;L2Rvd25yZXYueG1sUEsFBgAAAAAEAAQA9QAAAIsDAAAAAA==&#10;" stroked="f">
                  <v:textbox style="mso-fit-shape-to-text:t" inset="0,0,0,0">
                    <w:txbxContent>
                      <w:p w14:paraId="5B83878C" w14:textId="77777777" w:rsidR="00F324E4" w:rsidRPr="000A13CD" w:rsidRDefault="00F324E4" w:rsidP="00596E7B">
                        <w:pPr>
                          <w:pStyle w:val="Caption"/>
                          <w:shd w:val="clear" w:color="auto" w:fill="F2F2F2" w:themeFill="background1" w:themeFillShade="F2"/>
                          <w:rPr>
                            <w:noProof/>
                          </w:rPr>
                        </w:pPr>
                        <w:r w:rsidRPr="00FD34C8">
                          <w:t>A pheromone trial from food to the nest. It is being followed by a number of ants so returning with food and others looking for food.</w:t>
                        </w:r>
                      </w:p>
                    </w:txbxContent>
                  </v:textbox>
                </v:shape>
                <w10:wrap type="square"/>
              </v:group>
            </w:pict>
          </mc:Fallback>
        </mc:AlternateContent>
      </w:r>
      <w:r w:rsidR="00596E7B">
        <w:t>Simulation overview</w:t>
      </w:r>
      <w:bookmarkEnd w:id="198"/>
      <w:bookmarkEnd w:id="199"/>
      <w:bookmarkEnd w:id="200"/>
    </w:p>
    <w:p w14:paraId="314CA5AF" w14:textId="77777777" w:rsidR="00596E7B" w:rsidRDefault="00596E7B" w:rsidP="00596E7B">
      <w:pPr>
        <w:spacing w:line="276" w:lineRule="auto"/>
      </w:pPr>
      <w:r>
        <w:t>This tool simulates how ant’s characteristics affect behaviour and effectiveness of survival. It models three types of ants:</w:t>
      </w:r>
    </w:p>
    <w:p w14:paraId="647CEE4F" w14:textId="138EF43E" w:rsidR="00596E7B" w:rsidRDefault="00596E7B" w:rsidP="00596E7B">
      <w:pPr>
        <w:pStyle w:val="ListParagraph"/>
        <w:numPr>
          <w:ilvl w:val="0"/>
          <w:numId w:val="61"/>
        </w:numPr>
        <w:spacing w:line="276" w:lineRule="auto"/>
      </w:pPr>
      <w:r w:rsidRPr="006F491D">
        <w:rPr>
          <w:b/>
        </w:rPr>
        <w:t>Worker ants</w:t>
      </w:r>
      <w:r>
        <w:t xml:space="preserve"> – Responsible for finding, collecting and depositing food to the nest.</w:t>
      </w:r>
    </w:p>
    <w:p w14:paraId="27CF4556" w14:textId="77777777" w:rsidR="00596E7B" w:rsidRDefault="00596E7B" w:rsidP="00596E7B">
      <w:pPr>
        <w:pStyle w:val="ListParagraph"/>
        <w:numPr>
          <w:ilvl w:val="0"/>
          <w:numId w:val="61"/>
        </w:numPr>
        <w:spacing w:line="276" w:lineRule="auto"/>
      </w:pPr>
      <w:r w:rsidRPr="006F491D">
        <w:rPr>
          <w:b/>
        </w:rPr>
        <w:t xml:space="preserve">Soldier ants </w:t>
      </w:r>
      <w:r>
        <w:t>– Responsible for guarding ants of the same species and also attacking ants and nests from other species.</w:t>
      </w:r>
    </w:p>
    <w:p w14:paraId="04EFB24B" w14:textId="48E90832" w:rsidR="00596E7B" w:rsidRDefault="00596E7B" w:rsidP="003A0081">
      <w:pPr>
        <w:pStyle w:val="ListParagraph"/>
        <w:numPr>
          <w:ilvl w:val="0"/>
          <w:numId w:val="61"/>
        </w:numPr>
        <w:spacing w:line="276" w:lineRule="auto"/>
      </w:pPr>
      <w:r w:rsidRPr="006F491D">
        <w:rPr>
          <w:b/>
        </w:rPr>
        <w:t>Queen ants</w:t>
      </w:r>
      <w:r>
        <w:t xml:space="preserve"> – Responsible for locating a site to create a nest, and then creating a nest.</w:t>
      </w:r>
    </w:p>
    <w:p w14:paraId="2EEC5249" w14:textId="77777777" w:rsidR="003A0081" w:rsidRDefault="003A0081" w:rsidP="003A0081">
      <w:pPr>
        <w:pStyle w:val="ListParagraph"/>
        <w:spacing w:line="276" w:lineRule="auto"/>
      </w:pPr>
    </w:p>
    <w:p w14:paraId="7A978FA1" w14:textId="77777777" w:rsidR="00596E7B" w:rsidRPr="00C821EC" w:rsidRDefault="00596E7B" w:rsidP="00596E7B">
      <w:pPr>
        <w:pStyle w:val="ListParagraph"/>
        <w:shd w:val="clear" w:color="auto" w:fill="F2F2F2" w:themeFill="background1" w:themeFillShade="F2"/>
        <w:spacing w:line="276" w:lineRule="auto"/>
        <w:rPr>
          <w:i/>
          <w:color w:val="1F497D" w:themeColor="text2"/>
          <w:sz w:val="18"/>
        </w:rPr>
      </w:pPr>
      <w:r w:rsidRPr="00C821EC">
        <w:rPr>
          <w:b/>
          <w:noProof/>
          <w:lang w:eastAsia="en-GB"/>
        </w:rPr>
        <w:drawing>
          <wp:anchor distT="0" distB="0" distL="114300" distR="114300" simplePos="0" relativeHeight="251725824" behindDoc="0" locked="0" layoutInCell="1" allowOverlap="1" wp14:anchorId="7336802F" wp14:editId="0CE07673">
            <wp:simplePos x="0" y="0"/>
            <wp:positionH relativeFrom="column">
              <wp:posOffset>1533525</wp:posOffset>
            </wp:positionH>
            <wp:positionV relativeFrom="paragraph">
              <wp:posOffset>9525</wp:posOffset>
            </wp:positionV>
            <wp:extent cx="336550" cy="304800"/>
            <wp:effectExtent l="0" t="0" r="6350" b="0"/>
            <wp:wrapSquare wrapText="bothSides"/>
            <wp:docPr id="228" name="Picture 5" descr="C:\Dropbox\projects\Ant-Simulation\assests\User Manual\Ants\Queen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ropbox\projects\Ant-Simulation\assests\User Manual\Ants\Queen ant.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6550" cy="304800"/>
                    </a:xfrm>
                    <a:prstGeom prst="rect">
                      <a:avLst/>
                    </a:prstGeom>
                    <a:noFill/>
                    <a:ln>
                      <a:noFill/>
                    </a:ln>
                  </pic:spPr>
                </pic:pic>
              </a:graphicData>
            </a:graphic>
          </wp:anchor>
        </w:drawing>
      </w:r>
      <w:r w:rsidRPr="00C821EC">
        <w:rPr>
          <w:b/>
          <w:noProof/>
          <w:lang w:eastAsia="en-GB"/>
        </w:rPr>
        <w:drawing>
          <wp:anchor distT="0" distB="0" distL="114300" distR="114300" simplePos="0" relativeHeight="251720704" behindDoc="0" locked="0" layoutInCell="1" allowOverlap="1" wp14:anchorId="1A2CD87F" wp14:editId="457A34E3">
            <wp:simplePos x="0" y="0"/>
            <wp:positionH relativeFrom="column">
              <wp:posOffset>1057275</wp:posOffset>
            </wp:positionH>
            <wp:positionV relativeFrom="paragraph">
              <wp:posOffset>9525</wp:posOffset>
            </wp:positionV>
            <wp:extent cx="290830" cy="304800"/>
            <wp:effectExtent l="0" t="0" r="0" b="0"/>
            <wp:wrapSquare wrapText="bothSides"/>
            <wp:docPr id="229" name="Picture 4" descr="C:\Dropbox\projects\Ant-Simulation\assests\User Manual\Ants\Soldier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ropbox\projects\Ant-Simulation\assests\User Manual\Ants\Soldier ant.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0830" cy="304800"/>
                    </a:xfrm>
                    <a:prstGeom prst="rect">
                      <a:avLst/>
                    </a:prstGeom>
                    <a:noFill/>
                    <a:ln>
                      <a:noFill/>
                    </a:ln>
                  </pic:spPr>
                </pic:pic>
              </a:graphicData>
            </a:graphic>
          </wp:anchor>
        </w:drawing>
      </w:r>
      <w:r w:rsidRPr="00C821EC">
        <w:rPr>
          <w:b/>
          <w:noProof/>
          <w:lang w:eastAsia="en-GB"/>
        </w:rPr>
        <w:drawing>
          <wp:anchor distT="0" distB="0" distL="114300" distR="114300" simplePos="0" relativeHeight="251715584" behindDoc="0" locked="0" layoutInCell="1" allowOverlap="1" wp14:anchorId="7C4BBD81" wp14:editId="00B2044A">
            <wp:simplePos x="0" y="0"/>
            <wp:positionH relativeFrom="column">
              <wp:posOffset>581025</wp:posOffset>
            </wp:positionH>
            <wp:positionV relativeFrom="paragraph">
              <wp:posOffset>9525</wp:posOffset>
            </wp:positionV>
            <wp:extent cx="314325" cy="322580"/>
            <wp:effectExtent l="0" t="0" r="9525" b="1270"/>
            <wp:wrapSquare wrapText="bothSides"/>
            <wp:docPr id="230" name="Picture 3" descr="C:\Dropbox\projects\Ant-Simulation\assests\User Manual\Ants\Worker an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ropbox\projects\Ant-Simulation\assests\User Manual\Ants\Worker ant (food).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4325" cy="322580"/>
                    </a:xfrm>
                    <a:prstGeom prst="rect">
                      <a:avLst/>
                    </a:prstGeom>
                    <a:noFill/>
                    <a:ln>
                      <a:noFill/>
                    </a:ln>
                  </pic:spPr>
                </pic:pic>
              </a:graphicData>
            </a:graphic>
          </wp:anchor>
        </w:drawing>
      </w:r>
      <w:r w:rsidRPr="00C821EC">
        <w:rPr>
          <w:b/>
          <w:noProof/>
          <w:lang w:eastAsia="en-GB"/>
        </w:rPr>
        <w:drawing>
          <wp:anchor distT="0" distB="0" distL="114300" distR="114300" simplePos="0" relativeHeight="251710464" behindDoc="0" locked="0" layoutInCell="1" allowOverlap="1" wp14:anchorId="485B3943" wp14:editId="6EB0A9E3">
            <wp:simplePos x="0" y="0"/>
            <wp:positionH relativeFrom="column">
              <wp:posOffset>66675</wp:posOffset>
            </wp:positionH>
            <wp:positionV relativeFrom="paragraph">
              <wp:posOffset>9525</wp:posOffset>
            </wp:positionV>
            <wp:extent cx="339090" cy="323850"/>
            <wp:effectExtent l="0" t="0" r="3810" b="0"/>
            <wp:wrapSquare wrapText="bothSides"/>
            <wp:docPr id="231" name="Picture 2" descr="C:\Dropbox\projects\Ant-Simulation\assests\User Manual\Ants\Worker ant (no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ropbox\projects\Ant-Simulation\assests\User Manual\Ants\Worker ant (no food).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9090" cy="323850"/>
                    </a:xfrm>
                    <a:prstGeom prst="rect">
                      <a:avLst/>
                    </a:prstGeom>
                    <a:noFill/>
                    <a:ln>
                      <a:noFill/>
                    </a:ln>
                  </pic:spPr>
                </pic:pic>
              </a:graphicData>
            </a:graphic>
          </wp:anchor>
        </w:drawing>
      </w:r>
      <w:r w:rsidRPr="005D5B3D">
        <w:rPr>
          <w:i/>
        </w:rPr>
        <w:t>F</w:t>
      </w:r>
      <w:r>
        <w:rPr>
          <w:i/>
          <w:color w:val="1F497D" w:themeColor="text2"/>
          <w:sz w:val="18"/>
        </w:rPr>
        <w:t>r</w:t>
      </w:r>
      <w:r w:rsidRPr="00C821EC">
        <w:rPr>
          <w:i/>
          <w:color w:val="1F497D" w:themeColor="text2"/>
          <w:sz w:val="18"/>
        </w:rPr>
        <w:t>om left to right – A worker ant, a worker ant carrying food, a soldier ant and a queen ant</w:t>
      </w:r>
    </w:p>
    <w:p w14:paraId="236E1005" w14:textId="0A7C8504" w:rsidR="00596E7B" w:rsidRDefault="002141AC" w:rsidP="00596E7B">
      <w:pPr>
        <w:spacing w:line="276" w:lineRule="auto"/>
      </w:pPr>
      <w:r>
        <w:rPr>
          <w:noProof/>
          <w:lang w:eastAsia="en-GB"/>
        </w:rPr>
        <mc:AlternateContent>
          <mc:Choice Requires="wpg">
            <w:drawing>
              <wp:anchor distT="0" distB="0" distL="114300" distR="114300" simplePos="0" relativeHeight="251759104" behindDoc="0" locked="0" layoutInCell="1" allowOverlap="1" wp14:anchorId="0A725A03" wp14:editId="5B59436D">
                <wp:simplePos x="0" y="0"/>
                <wp:positionH relativeFrom="column">
                  <wp:posOffset>47625</wp:posOffset>
                </wp:positionH>
                <wp:positionV relativeFrom="paragraph">
                  <wp:posOffset>11430</wp:posOffset>
                </wp:positionV>
                <wp:extent cx="981710" cy="1152525"/>
                <wp:effectExtent l="0" t="0" r="0" b="3175"/>
                <wp:wrapSquare wrapText="bothSides"/>
                <wp:docPr id="82"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1710" cy="1152525"/>
                          <a:chOff x="0" y="0"/>
                          <a:chExt cx="9817" cy="11525"/>
                        </a:xfrm>
                      </wpg:grpSpPr>
                      <pic:pic xmlns:pic="http://schemas.openxmlformats.org/drawingml/2006/picture">
                        <pic:nvPicPr>
                          <pic:cNvPr id="83" name="Picture 211" descr="Food blob"/>
                          <pic:cNvPicPr>
                            <a:picLocks noChangeAspect="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9817" cy="9334"/>
                          </a:xfrm>
                          <a:prstGeom prst="rect">
                            <a:avLst/>
                          </a:prstGeom>
                          <a:noFill/>
                          <a:extLst>
                            <a:ext uri="{909E8E84-426E-40DD-AFC4-6F175D3DCCD1}">
                              <a14:hiddenFill xmlns:a14="http://schemas.microsoft.com/office/drawing/2010/main">
                                <a:solidFill>
                                  <a:srgbClr val="FFFFFF"/>
                                </a:solidFill>
                              </a14:hiddenFill>
                            </a:ext>
                          </a:extLst>
                        </pic:spPr>
                      </pic:pic>
                      <wps:wsp>
                        <wps:cNvPr id="84" name="Text Box 212"/>
                        <wps:cNvSpPr txBox="1">
                          <a:spLocks noChangeArrowheads="1"/>
                        </wps:cNvSpPr>
                        <wps:spPr bwMode="auto">
                          <a:xfrm>
                            <a:off x="0" y="9906"/>
                            <a:ext cx="9817" cy="1619"/>
                          </a:xfrm>
                          <a:prstGeom prst="rect">
                            <a:avLst/>
                          </a:prstGeom>
                          <a:solidFill>
                            <a:schemeClr val="bg1">
                              <a:lumMod val="9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7B59D2" w14:textId="77777777" w:rsidR="000C1D0C" w:rsidRPr="007E3194" w:rsidRDefault="000C1D0C" w:rsidP="00596E7B">
                              <w:pPr>
                                <w:pStyle w:val="Caption"/>
                                <w:rPr>
                                  <w:noProof/>
                                </w:rPr>
                              </w:pPr>
                              <w:r>
                                <w:rPr>
                                  <w:noProof/>
                                </w:rPr>
                                <w:t>A blob of food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0A725A03" id="Group 210" o:spid="_x0000_s1057" style="position:absolute;left:0;text-align:left;margin-left:3.75pt;margin-top:.9pt;width:77.3pt;height:90.75pt;z-index:251759104" coordsize="9817,11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">
                <v:shape id="Picture 211" o:spid="_x0000_s1058" type="#_x0000_t75" alt="Food blob" style="position:absolute;width:9817;height:9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5havCAAAA2wAAAA8AAABkcnMvZG93bnJldi54bWxEj9GKwjAURN+F/YdwF3zTdFXErUbZKqL4&#10;pu4H3DbXttjclCba6tebhQUfh5k5wyxWnanEnRpXWlbwNYxAEGdWl5wr+D1vBzMQziNrrCyTggc5&#10;WC0/eguMtW35SPeTz0WAsItRQeF9HUvpsoIMuqGtiYN3sY1BH2STS91gG+CmkqMomkqDJYeFAmta&#10;F5RdTzejgJLssG0nm/XueZXfqU2TdGQSpfqf3c8chKfOv8P/7b1WMBvD35fwA+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uYWrwgAAANsAAAAPAAAAAAAAAAAAAAAAAJ8C&#10;AABkcnMvZG93bnJldi54bWxQSwUGAAAAAAQABAD3AAAAjgMAAAAA&#10;">
                  <v:imagedata r:id="rId202" o:title="Food blob"/>
                  <v:path arrowok="t"/>
                </v:shape>
                <v:shape id="Text Box 212" o:spid="_x0000_s1059" type="#_x0000_t202" style="position:absolute;top:9906;width:9817;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4J8QA&#10;AADbAAAADwAAAGRycy9kb3ducmV2LnhtbESPQWvCQBSE70L/w/IKvTUbS5EkZhVRSnvpwSi03h7Z&#10;12xq9m3Irpr+e1coeBxm5humXI62E2cafOtYwTRJQRDXTrfcKNjv3p4zED4ga+wck4I/8rBcPExK&#10;LLS78JbOVWhEhLAvUIEJoS+k9LUhiz5xPXH0ftxgMUQ5NFIPeIlw28mXNJ1Jiy3HBYM9rQ3Vx+pk&#10;FZzy36kM6ft4MLTJv78oz2vzqdTT47iagwg0hnv4v/2hFWSvcPsSf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P+CfEAAAA2wAAAA8AAAAAAAAAAAAAAAAAmAIAAGRycy9k&#10;b3ducmV2LnhtbFBLBQYAAAAABAAEAPUAAACJAwAAAAA=&#10;" fillcolor="#f2f2f2 [3052]" stroked="f">
                  <v:textbox inset="0,0,0,0">
                    <w:txbxContent>
                      <w:p w14:paraId="547B59D2" w14:textId="77777777" w:rsidR="00F324E4" w:rsidRPr="007E3194" w:rsidRDefault="00F324E4" w:rsidP="00596E7B">
                        <w:pPr>
                          <w:pStyle w:val="Caption"/>
                          <w:rPr>
                            <w:noProof/>
                          </w:rPr>
                        </w:pPr>
                        <w:r>
                          <w:rPr>
                            <w:noProof/>
                          </w:rPr>
                          <w:t>A blob of food</w:t>
                        </w:r>
                      </w:p>
                    </w:txbxContent>
                  </v:textbox>
                </v:shape>
                <w10:wrap type="square"/>
              </v:group>
            </w:pict>
          </mc:Fallback>
        </mc:AlternateContent>
      </w:r>
      <w:r w:rsidR="00596E7B">
        <w:t>The simulation revolves around the ants struggle for food. Food is represented by green blobs. Food is slowly taken away from its original position by worker ants and deposited to the nest. The food is used for creating more ants as well as maintaining the current ants. The darker the colour of the food the more food is concentrated. Food will slowly grow back over time, if it is not all completely gone.</w:t>
      </w:r>
    </w:p>
    <w:p w14:paraId="50696575" w14:textId="77777777" w:rsidR="00596E7B" w:rsidRDefault="00596E7B" w:rsidP="00596E7B">
      <w:pPr>
        <w:spacing w:line="276" w:lineRule="auto"/>
      </w:pPr>
      <w:r>
        <w:t xml:space="preserve">Food can be converted into health. Each ant has a certain amount of health which will decrease at a constant rate throughout the simulation. </w:t>
      </w:r>
      <w:proofErr w:type="gramStart"/>
      <w:r>
        <w:t>If an ant's health drops below zero the ant will die.</w:t>
      </w:r>
      <w:proofErr w:type="gramEnd"/>
      <w:r>
        <w:t xml:space="preserve"> To increase an ant’s health the ant can eat food. Food is converted into health with a fixed ratio. </w:t>
      </w:r>
    </w:p>
    <w:p w14:paraId="76662AF1" w14:textId="50E3C4EC" w:rsidR="00596E7B" w:rsidRDefault="002141AC" w:rsidP="00596E7B">
      <w:pPr>
        <w:spacing w:line="276" w:lineRule="auto"/>
      </w:pPr>
      <w:r>
        <w:rPr>
          <w:noProof/>
          <w:lang w:eastAsia="en-GB"/>
        </w:rPr>
        <mc:AlternateContent>
          <mc:Choice Requires="wpg">
            <w:drawing>
              <wp:anchor distT="0" distB="0" distL="114300" distR="114300" simplePos="0" relativeHeight="251760128" behindDoc="0" locked="0" layoutInCell="1" allowOverlap="1" wp14:anchorId="27CB0FBB" wp14:editId="587663E9">
                <wp:simplePos x="0" y="0"/>
                <wp:positionH relativeFrom="column">
                  <wp:posOffset>28575</wp:posOffset>
                </wp:positionH>
                <wp:positionV relativeFrom="paragraph">
                  <wp:posOffset>40640</wp:posOffset>
                </wp:positionV>
                <wp:extent cx="596900" cy="876300"/>
                <wp:effectExtent l="0" t="0" r="3175" b="1905"/>
                <wp:wrapSquare wrapText="bothSides"/>
                <wp:docPr id="78"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900" cy="876300"/>
                          <a:chOff x="0" y="0"/>
                          <a:chExt cx="5969" cy="8763"/>
                        </a:xfrm>
                      </wpg:grpSpPr>
                      <pic:pic xmlns:pic="http://schemas.openxmlformats.org/drawingml/2006/picture">
                        <pic:nvPicPr>
                          <pic:cNvPr id="80" name="Picture 217" descr="Nests"/>
                          <pic:cNvPicPr>
                            <a:picLocks noChangeAspect="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69" cy="6477"/>
                          </a:xfrm>
                          <a:prstGeom prst="rect">
                            <a:avLst/>
                          </a:prstGeom>
                          <a:noFill/>
                          <a:extLst>
                            <a:ext uri="{909E8E84-426E-40DD-AFC4-6F175D3DCCD1}">
                              <a14:hiddenFill xmlns:a14="http://schemas.microsoft.com/office/drawing/2010/main">
                                <a:solidFill>
                                  <a:srgbClr val="FFFFFF"/>
                                </a:solidFill>
                              </a14:hiddenFill>
                            </a:ext>
                          </a:extLst>
                        </pic:spPr>
                      </pic:pic>
                      <wps:wsp>
                        <wps:cNvPr id="81" name="Text Box 218"/>
                        <wps:cNvSpPr txBox="1">
                          <a:spLocks noChangeArrowheads="1"/>
                        </wps:cNvSpPr>
                        <wps:spPr bwMode="auto">
                          <a:xfrm>
                            <a:off x="0" y="7048"/>
                            <a:ext cx="5969" cy="1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4F8266" w14:textId="77777777" w:rsidR="000C1D0C" w:rsidRPr="00CE68EE" w:rsidRDefault="000C1D0C" w:rsidP="00596E7B">
                              <w:pPr>
                                <w:pStyle w:val="Caption"/>
                                <w:shd w:val="clear" w:color="auto" w:fill="F2F2F2" w:themeFill="background1" w:themeFillShade="F2"/>
                                <w:rPr>
                                  <w:b w:val="0"/>
                                  <w:noProof/>
                                </w:rPr>
                              </w:pPr>
                              <w:r>
                                <w:t>An ant nest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7CB0FBB" id="Group 216" o:spid="_x0000_s1060" style="position:absolute;left:0;text-align:left;margin-left:2.25pt;margin-top:3.2pt;width:47pt;height:69pt;z-index:251760128" coordsize="5969,8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">
                <v:shape id="Picture 217" o:spid="_x0000_s1061" type="#_x0000_t75" alt="Nests" style="position:absolute;width:5969;height:6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OSE+9AAAA2wAAAA8AAABkcnMvZG93bnJldi54bWxET8sOwUAU3Uv8w+RKbIQpC6QMESGVWHnt&#10;r87VNjp3qjOovzcLieXJec+XjSnFi2pXWFYwHEQgiFOrC84UnE/b/hSE88gaS8uk4EMOlot2a46x&#10;tm8+0OvoMxFC2MWoIPe+iqV0aU4G3cBWxIG72dqgD7DOpK7xHcJNKUdRNJYGCw4NOVa0zim9H59G&#10;gfG9/eRZJs11nG7O0S7Zbh7JRalup1nNQHhq/F/8c++0gmlYH76EHyA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s5IT70AAADbAAAADwAAAAAAAAAAAAAAAACfAgAAZHJz&#10;L2Rvd25yZXYueG1sUEsFBgAAAAAEAAQA9wAAAIkDAAAAAA==&#10;">
                  <v:imagedata r:id="rId204" o:title="Nests"/>
                  <v:path arrowok="t"/>
                </v:shape>
                <v:shape id="Text Box 218" o:spid="_x0000_s1062" type="#_x0000_t202" style="position:absolute;top:7048;width:5969;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kQsQA&#10;AADbAAAADwAAAGRycy9kb3ducmV2LnhtbESPS2vDMBCE74X+B7GFXkotx4cQ3MihTVrooTnkQc6L&#10;tbFNrJWR5Ne/rwqFHIeZ+YZZbybTioGcbywrWCQpCOLS6oYrBefT1+sKhA/IGlvLpGAmD5vi8WGN&#10;ubYjH2g4hkpECPscFdQhdLmUvqzJoE9sRxy9q3UGQ5SuktrhGOGmlVmaLqXBhuNCjR1taypvx94o&#10;WO5cPx54+7I7f/7gvquyy8d8Uer5aXp/AxFoCvfwf/tbK1gt4O9L/AG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k5ELEAAAA2wAAAA8AAAAAAAAAAAAAAAAAmAIAAGRycy9k&#10;b3ducmV2LnhtbFBLBQYAAAAABAAEAPUAAACJAwAAAAA=&#10;" stroked="f">
                  <v:textbox inset="0,0,0,0">
                    <w:txbxContent>
                      <w:p w14:paraId="2A4F8266" w14:textId="77777777" w:rsidR="00F324E4" w:rsidRPr="00CE68EE" w:rsidRDefault="00F324E4" w:rsidP="00596E7B">
                        <w:pPr>
                          <w:pStyle w:val="Caption"/>
                          <w:shd w:val="clear" w:color="auto" w:fill="F2F2F2" w:themeFill="background1" w:themeFillShade="F2"/>
                          <w:rPr>
                            <w:b w:val="0"/>
                            <w:noProof/>
                          </w:rPr>
                        </w:pPr>
                        <w:r>
                          <w:t>An ant nest</w:t>
                        </w:r>
                      </w:p>
                    </w:txbxContent>
                  </v:textbox>
                </v:shape>
                <w10:wrap type="square"/>
              </v:group>
            </w:pict>
          </mc:Fallback>
        </mc:AlternateContent>
      </w:r>
      <w:r w:rsidR="00596E7B">
        <w:t xml:space="preserve">Ant nests are the birth place of all ants. If a nest has excess food i.e. more than enough for it to survive itself, a new ant can be born. The amount of food an ant </w:t>
      </w:r>
      <w:r w:rsidR="00596E7B" w:rsidRPr="006F491D">
        <w:t>costs</w:t>
      </w:r>
      <w:r w:rsidR="00596E7B">
        <w:t xml:space="preserve"> is controlled by the ant’s species. The more food the ant costs, the longer it can survive for after it is born. Ants born from a particular nest remain loyal to that nest e.g. a worker born from a particular nest will only deposit food to that nest.</w:t>
      </w:r>
    </w:p>
    <w:p w14:paraId="488A5FE7" w14:textId="77777777" w:rsidR="00596E7B" w:rsidRDefault="00596E7B" w:rsidP="00596E7B">
      <w:pPr>
        <w:spacing w:line="276" w:lineRule="auto"/>
      </w:pPr>
      <w:r>
        <w:t>Pheromones are chemical trials deposited by worker ants returning with food back to the nest. They are used by ants that are looking for food, as they should lead to either a source of food or the nest. The stronger a pheromone trial is (the darker its colour) the more likely an ant will follow it. Over time the pheromones concentration will decrease as they evaporate.</w:t>
      </w:r>
    </w:p>
    <w:p w14:paraId="7F8E0099" w14:textId="77777777" w:rsidR="00596E7B" w:rsidRDefault="00596E7B" w:rsidP="00596E7B">
      <w:pPr>
        <w:spacing w:line="276" w:lineRule="auto"/>
      </w:pPr>
      <w:r>
        <w:t xml:space="preserve">Characteristics are features of ants which change their behaviour e.g. the speed characteristic alters how fast an ant can move in the simulation, this is an advantage as it allows the ant to more quickly search for food. However </w:t>
      </w:r>
      <w:r w:rsidRPr="00462432">
        <w:t xml:space="preserve">favourable </w:t>
      </w:r>
      <w:r>
        <w:t>characteristics come at a cost, the more useful a characteristic is the more food is lost in the creation of the ant. So a balance is required to find the most efficient or largest growing population of ants. The characteristics which can be changed are:</w:t>
      </w:r>
    </w:p>
    <w:p w14:paraId="05B9EC11" w14:textId="77777777" w:rsidR="00596E7B" w:rsidRPr="00641D32" w:rsidRDefault="00596E7B" w:rsidP="00596E7B">
      <w:pPr>
        <w:pStyle w:val="ListParagraph"/>
        <w:numPr>
          <w:ilvl w:val="0"/>
          <w:numId w:val="62"/>
        </w:numPr>
        <w:spacing w:line="276" w:lineRule="auto"/>
        <w:ind w:left="567" w:hanging="283"/>
      </w:pPr>
      <w:r w:rsidRPr="005D5B3D">
        <w:rPr>
          <w:b/>
        </w:rPr>
        <w:t>Speed</w:t>
      </w:r>
      <w:r w:rsidRPr="00462432">
        <w:t>- The</w:t>
      </w:r>
      <w:r w:rsidRPr="00641D32">
        <w:t xml:space="preserve"> speed that an ant can move.</w:t>
      </w:r>
    </w:p>
    <w:p w14:paraId="48A1ECAA" w14:textId="77777777" w:rsidR="00596E7B" w:rsidRPr="00641D32" w:rsidRDefault="00596E7B" w:rsidP="00596E7B">
      <w:pPr>
        <w:pStyle w:val="ListParagraph"/>
        <w:numPr>
          <w:ilvl w:val="0"/>
          <w:numId w:val="62"/>
        </w:numPr>
        <w:spacing w:line="276" w:lineRule="auto"/>
        <w:ind w:left="567" w:hanging="283"/>
      </w:pPr>
      <w:r w:rsidRPr="005D5B3D">
        <w:rPr>
          <w:b/>
        </w:rPr>
        <w:t xml:space="preserve">Jaw Strength </w:t>
      </w:r>
      <w:r>
        <w:t>– The</w:t>
      </w:r>
      <w:r w:rsidRPr="00641D32">
        <w:t xml:space="preserve"> strength of the ants jaw (determines how much food the ant can carry).</w:t>
      </w:r>
    </w:p>
    <w:p w14:paraId="07012135" w14:textId="77777777" w:rsidR="00596E7B" w:rsidRPr="00641D32" w:rsidRDefault="00596E7B" w:rsidP="00596E7B">
      <w:pPr>
        <w:pStyle w:val="ListParagraph"/>
        <w:numPr>
          <w:ilvl w:val="0"/>
          <w:numId w:val="62"/>
        </w:numPr>
        <w:spacing w:line="276" w:lineRule="auto"/>
        <w:ind w:left="567" w:hanging="283"/>
      </w:pPr>
      <w:r w:rsidRPr="005D5B3D">
        <w:rPr>
          <w:b/>
        </w:rPr>
        <w:t xml:space="preserve">Jaw Size </w:t>
      </w:r>
      <w:r>
        <w:t>– The</w:t>
      </w:r>
      <w:r w:rsidRPr="00641D32">
        <w:t xml:space="preserve"> amount of damage a soldier ant can inflict.</w:t>
      </w:r>
    </w:p>
    <w:p w14:paraId="5163B3DD" w14:textId="77777777" w:rsidR="00596E7B" w:rsidRPr="00641D32" w:rsidRDefault="00596E7B" w:rsidP="00596E7B">
      <w:pPr>
        <w:pStyle w:val="ListParagraph"/>
        <w:numPr>
          <w:ilvl w:val="0"/>
          <w:numId w:val="62"/>
        </w:numPr>
        <w:spacing w:line="276" w:lineRule="auto"/>
        <w:ind w:left="567" w:hanging="283"/>
      </w:pPr>
      <w:r>
        <w:rPr>
          <w:b/>
        </w:rPr>
        <w:t>S</w:t>
      </w:r>
      <w:r w:rsidRPr="00462432">
        <w:rPr>
          <w:b/>
        </w:rPr>
        <w:t>ting</w:t>
      </w:r>
      <w:r>
        <w:rPr>
          <w:b/>
        </w:rPr>
        <w:t xml:space="preserve"> </w:t>
      </w:r>
      <w:r w:rsidRPr="00462432">
        <w:rPr>
          <w:b/>
        </w:rPr>
        <w:t>Size</w:t>
      </w:r>
      <w:r>
        <w:t xml:space="preserve"> – The</w:t>
      </w:r>
      <w:r w:rsidRPr="00641D32">
        <w:t xml:space="preserve"> range which a soldier ant can attack.</w:t>
      </w:r>
    </w:p>
    <w:p w14:paraId="78F7F54E" w14:textId="77777777" w:rsidR="00596E7B" w:rsidRPr="00641D32" w:rsidRDefault="00596E7B" w:rsidP="00596E7B">
      <w:pPr>
        <w:pStyle w:val="ListParagraph"/>
        <w:numPr>
          <w:ilvl w:val="0"/>
          <w:numId w:val="62"/>
        </w:numPr>
        <w:spacing w:line="276" w:lineRule="auto"/>
        <w:ind w:left="567" w:hanging="283"/>
      </w:pPr>
      <w:r w:rsidRPr="005D5B3D">
        <w:rPr>
          <w:b/>
        </w:rPr>
        <w:t xml:space="preserve">Eyesight – </w:t>
      </w:r>
      <w:r w:rsidRPr="00462432">
        <w:t>The</w:t>
      </w:r>
      <w:r w:rsidRPr="00641D32">
        <w:t xml:space="preserve"> range an ant can see.</w:t>
      </w:r>
    </w:p>
    <w:p w14:paraId="5B8AB13D" w14:textId="77777777" w:rsidR="00596E7B" w:rsidRPr="00641D32" w:rsidRDefault="00596E7B" w:rsidP="00596E7B">
      <w:pPr>
        <w:pStyle w:val="ListParagraph"/>
        <w:numPr>
          <w:ilvl w:val="0"/>
          <w:numId w:val="62"/>
        </w:numPr>
        <w:spacing w:line="276" w:lineRule="auto"/>
        <w:ind w:left="567" w:hanging="283"/>
      </w:pPr>
      <w:r w:rsidRPr="005D5B3D">
        <w:rPr>
          <w:b/>
        </w:rPr>
        <w:t>Eye Angle –</w:t>
      </w:r>
      <w:r>
        <w:t xml:space="preserve"> The</w:t>
      </w:r>
      <w:r w:rsidRPr="00641D32">
        <w:t xml:space="preserve"> angle through which the ant can see.</w:t>
      </w:r>
    </w:p>
    <w:p w14:paraId="72BE4D65" w14:textId="77777777" w:rsidR="00596E7B" w:rsidRPr="00641D32" w:rsidRDefault="00596E7B" w:rsidP="00596E7B">
      <w:pPr>
        <w:pStyle w:val="ListParagraph"/>
        <w:numPr>
          <w:ilvl w:val="0"/>
          <w:numId w:val="62"/>
        </w:numPr>
        <w:spacing w:line="276" w:lineRule="auto"/>
        <w:ind w:left="567" w:hanging="283"/>
      </w:pPr>
      <w:r w:rsidRPr="005D5B3D">
        <w:rPr>
          <w:b/>
        </w:rPr>
        <w:t>Antenna Size –</w:t>
      </w:r>
      <w:r>
        <w:t xml:space="preserve"> The</w:t>
      </w:r>
      <w:r w:rsidRPr="00641D32">
        <w:t xml:space="preserve"> angle through which an ant can detect pheromones.</w:t>
      </w:r>
    </w:p>
    <w:p w14:paraId="09AC0C89" w14:textId="77777777" w:rsidR="00596E7B" w:rsidRPr="00641D32" w:rsidRDefault="00596E7B" w:rsidP="00596E7B">
      <w:pPr>
        <w:pStyle w:val="ListParagraph"/>
        <w:numPr>
          <w:ilvl w:val="0"/>
          <w:numId w:val="62"/>
        </w:numPr>
        <w:spacing w:line="276" w:lineRule="auto"/>
        <w:ind w:left="567" w:hanging="283"/>
      </w:pPr>
      <w:r w:rsidRPr="005D5B3D">
        <w:rPr>
          <w:b/>
        </w:rPr>
        <w:t>Pheromone Concentration –</w:t>
      </w:r>
      <w:r>
        <w:t xml:space="preserve"> The</w:t>
      </w:r>
      <w:r w:rsidRPr="00641D32">
        <w:t xml:space="preserve"> concentration of pheromones an ant can secrete.</w:t>
      </w:r>
    </w:p>
    <w:p w14:paraId="2869AC87" w14:textId="77777777" w:rsidR="00596E7B" w:rsidRPr="00641D32" w:rsidRDefault="00596E7B" w:rsidP="00596E7B">
      <w:pPr>
        <w:pStyle w:val="ListParagraph"/>
        <w:numPr>
          <w:ilvl w:val="0"/>
          <w:numId w:val="62"/>
        </w:numPr>
        <w:spacing w:line="276" w:lineRule="auto"/>
        <w:ind w:left="567" w:hanging="283"/>
      </w:pPr>
      <w:r w:rsidRPr="005D5B3D">
        <w:rPr>
          <w:b/>
        </w:rPr>
        <w:t>Nest Position Memory –</w:t>
      </w:r>
      <w:r>
        <w:t xml:space="preserve"> A</w:t>
      </w:r>
      <w:r w:rsidRPr="00641D32">
        <w:t xml:space="preserve"> measure of how well an ant knows where its nest is.</w:t>
      </w:r>
    </w:p>
    <w:p w14:paraId="790C78D4" w14:textId="77777777" w:rsidR="00596E7B" w:rsidRPr="00641D32" w:rsidRDefault="00596E7B" w:rsidP="00596E7B">
      <w:pPr>
        <w:pStyle w:val="ListParagraph"/>
        <w:numPr>
          <w:ilvl w:val="0"/>
          <w:numId w:val="62"/>
        </w:numPr>
        <w:spacing w:line="276" w:lineRule="auto"/>
        <w:ind w:left="567" w:hanging="283"/>
      </w:pPr>
      <w:r w:rsidRPr="005D5B3D">
        <w:rPr>
          <w:b/>
        </w:rPr>
        <w:t xml:space="preserve">Explorative Influence </w:t>
      </w:r>
      <w:r>
        <w:t xml:space="preserve">– </w:t>
      </w:r>
      <w:r w:rsidRPr="00EB035E">
        <w:t>The</w:t>
      </w:r>
      <w:r w:rsidRPr="00641D32">
        <w:t xml:space="preserve"> likelihood of an ant changing its direction e.g. not following pheromones.</w:t>
      </w:r>
    </w:p>
    <w:p w14:paraId="6E844949" w14:textId="77777777" w:rsidR="00596E7B" w:rsidRPr="00641D32" w:rsidRDefault="00596E7B" w:rsidP="00596E7B">
      <w:pPr>
        <w:pStyle w:val="ListParagraph"/>
        <w:numPr>
          <w:ilvl w:val="0"/>
          <w:numId w:val="62"/>
        </w:numPr>
        <w:spacing w:line="276" w:lineRule="auto"/>
        <w:ind w:left="567" w:hanging="283"/>
      </w:pPr>
      <w:r w:rsidRPr="005D5B3D">
        <w:rPr>
          <w:b/>
        </w:rPr>
        <w:t xml:space="preserve">Pheromone Influence </w:t>
      </w:r>
      <w:r>
        <w:t>– The</w:t>
      </w:r>
      <w:r w:rsidRPr="00641D32">
        <w:t xml:space="preserve"> likelihood of an ant following a pheromone trial.</w:t>
      </w:r>
    </w:p>
    <w:p w14:paraId="63FC617D" w14:textId="77777777" w:rsidR="00596E7B" w:rsidRPr="00641D32" w:rsidRDefault="00596E7B" w:rsidP="00596E7B">
      <w:pPr>
        <w:pStyle w:val="ListParagraph"/>
        <w:numPr>
          <w:ilvl w:val="0"/>
          <w:numId w:val="62"/>
        </w:numPr>
        <w:spacing w:line="276" w:lineRule="auto"/>
        <w:ind w:left="567" w:hanging="283"/>
      </w:pPr>
      <w:r w:rsidRPr="005D5B3D">
        <w:rPr>
          <w:b/>
        </w:rPr>
        <w:t xml:space="preserve">Worker ant probability </w:t>
      </w:r>
      <w:r>
        <w:t>– The</w:t>
      </w:r>
      <w:r w:rsidRPr="00641D32">
        <w:t xml:space="preserve"> probability of a worker ant being born compared with other types of ants.</w:t>
      </w:r>
    </w:p>
    <w:p w14:paraId="6434EEDF" w14:textId="77777777" w:rsidR="00596E7B" w:rsidRPr="00641D32" w:rsidRDefault="00596E7B" w:rsidP="00596E7B">
      <w:pPr>
        <w:pStyle w:val="ListParagraph"/>
        <w:numPr>
          <w:ilvl w:val="0"/>
          <w:numId w:val="62"/>
        </w:numPr>
        <w:spacing w:line="276" w:lineRule="auto"/>
        <w:ind w:left="567" w:hanging="283"/>
      </w:pPr>
      <w:r w:rsidRPr="005D5B3D">
        <w:rPr>
          <w:b/>
        </w:rPr>
        <w:t xml:space="preserve">Worker ant food cost </w:t>
      </w:r>
      <w:r>
        <w:t>– The</w:t>
      </w:r>
      <w:r w:rsidRPr="00641D32">
        <w:t xml:space="preserve"> amount of food required to create a worker ant (the more health the ant starts with the longer the ant can live before it needs to eat again).</w:t>
      </w:r>
    </w:p>
    <w:p w14:paraId="5DBCC185" w14:textId="77777777" w:rsidR="00596E7B" w:rsidRPr="00641D32" w:rsidRDefault="00596E7B" w:rsidP="00596E7B">
      <w:pPr>
        <w:pStyle w:val="ListParagraph"/>
        <w:numPr>
          <w:ilvl w:val="0"/>
          <w:numId w:val="62"/>
        </w:numPr>
        <w:spacing w:line="276" w:lineRule="auto"/>
        <w:ind w:left="567" w:hanging="283"/>
      </w:pPr>
      <w:r w:rsidRPr="005D5B3D">
        <w:rPr>
          <w:b/>
        </w:rPr>
        <w:t xml:space="preserve">Soldier ant probability </w:t>
      </w:r>
      <w:r>
        <w:t>– The</w:t>
      </w:r>
      <w:r w:rsidRPr="00641D32">
        <w:t xml:space="preserve"> probability of a soldier ant being born compared with other types of ants.</w:t>
      </w:r>
    </w:p>
    <w:p w14:paraId="2D58E35C" w14:textId="77777777" w:rsidR="00596E7B" w:rsidRPr="00641D32" w:rsidRDefault="00596E7B" w:rsidP="00596E7B">
      <w:pPr>
        <w:pStyle w:val="ListParagraph"/>
        <w:numPr>
          <w:ilvl w:val="0"/>
          <w:numId w:val="62"/>
        </w:numPr>
        <w:spacing w:line="276" w:lineRule="auto"/>
        <w:ind w:left="567" w:hanging="283"/>
      </w:pPr>
      <w:r w:rsidRPr="005D5B3D">
        <w:rPr>
          <w:b/>
        </w:rPr>
        <w:t xml:space="preserve">Soldier ant food cost </w:t>
      </w:r>
      <w:r>
        <w:t>– The</w:t>
      </w:r>
      <w:r w:rsidRPr="00641D32">
        <w:t xml:space="preserve"> amount of food required to create a soldier ant (the more health the ant starts with the longer the ant can live before it needs to eat again).</w:t>
      </w:r>
    </w:p>
    <w:p w14:paraId="4617044F" w14:textId="77777777" w:rsidR="00596E7B" w:rsidRPr="00641D32" w:rsidRDefault="00596E7B" w:rsidP="00596E7B">
      <w:pPr>
        <w:pStyle w:val="ListParagraph"/>
        <w:numPr>
          <w:ilvl w:val="0"/>
          <w:numId w:val="62"/>
        </w:numPr>
        <w:spacing w:line="276" w:lineRule="auto"/>
        <w:ind w:left="567" w:hanging="283"/>
      </w:pPr>
      <w:r w:rsidRPr="005D5B3D">
        <w:rPr>
          <w:b/>
        </w:rPr>
        <w:t xml:space="preserve">Queen ant probability </w:t>
      </w:r>
      <w:r>
        <w:t>– The</w:t>
      </w:r>
      <w:r w:rsidRPr="00641D32">
        <w:t xml:space="preserve"> probability of a queen ant being born compared with other types of ants.</w:t>
      </w:r>
    </w:p>
    <w:p w14:paraId="7C0D13E7" w14:textId="77777777" w:rsidR="00596E7B" w:rsidRPr="00641D32" w:rsidRDefault="00596E7B" w:rsidP="00596E7B">
      <w:pPr>
        <w:pStyle w:val="ListParagraph"/>
        <w:numPr>
          <w:ilvl w:val="0"/>
          <w:numId w:val="62"/>
        </w:numPr>
        <w:spacing w:line="276" w:lineRule="auto"/>
        <w:ind w:left="567" w:hanging="283"/>
      </w:pPr>
      <w:r w:rsidRPr="005D5B3D">
        <w:rPr>
          <w:b/>
        </w:rPr>
        <w:t xml:space="preserve">Queen ant food cost </w:t>
      </w:r>
      <w:r>
        <w:t>– The</w:t>
      </w:r>
      <w:r w:rsidRPr="00641D32">
        <w:t xml:space="preserve"> amount of food required to create a queen ant (the more health the ant starts with the longer the ant can live before it needs to eat again).</w:t>
      </w:r>
    </w:p>
    <w:p w14:paraId="1CC17084" w14:textId="77777777" w:rsidR="00596E7B" w:rsidRPr="00641D32" w:rsidRDefault="00596E7B" w:rsidP="00596E7B">
      <w:pPr>
        <w:pStyle w:val="ListParagraph"/>
        <w:numPr>
          <w:ilvl w:val="0"/>
          <w:numId w:val="62"/>
        </w:numPr>
        <w:spacing w:line="276" w:lineRule="auto"/>
        <w:ind w:left="567" w:hanging="283"/>
      </w:pPr>
      <w:r w:rsidRPr="005D5B3D">
        <w:rPr>
          <w:b/>
        </w:rPr>
        <w:t xml:space="preserve">Minimum number of Queen </w:t>
      </w:r>
      <w:proofErr w:type="gramStart"/>
      <w:r w:rsidRPr="005D5B3D">
        <w:rPr>
          <w:b/>
        </w:rPr>
        <w:t>steps</w:t>
      </w:r>
      <w:proofErr w:type="gramEnd"/>
      <w:r>
        <w:t xml:space="preserve"> – The</w:t>
      </w:r>
      <w:r w:rsidRPr="00641D32">
        <w:t xml:space="preserve"> minimum number of steps a queen will take before reaching its nest site.</w:t>
      </w:r>
    </w:p>
    <w:p w14:paraId="44064B80" w14:textId="77777777" w:rsidR="00596E7B" w:rsidRPr="00641D32" w:rsidRDefault="00596E7B" w:rsidP="00596E7B">
      <w:pPr>
        <w:pStyle w:val="ListParagraph"/>
        <w:numPr>
          <w:ilvl w:val="0"/>
          <w:numId w:val="62"/>
        </w:numPr>
        <w:spacing w:line="276" w:lineRule="auto"/>
        <w:ind w:left="567" w:hanging="283"/>
      </w:pPr>
      <w:r w:rsidRPr="005D5B3D">
        <w:rPr>
          <w:b/>
        </w:rPr>
        <w:t xml:space="preserve">Maximum number of Queen </w:t>
      </w:r>
      <w:proofErr w:type="gramStart"/>
      <w:r w:rsidRPr="005D5B3D">
        <w:rPr>
          <w:b/>
        </w:rPr>
        <w:t>steps</w:t>
      </w:r>
      <w:proofErr w:type="gramEnd"/>
      <w:r>
        <w:t xml:space="preserve"> – The</w:t>
      </w:r>
      <w:r w:rsidRPr="00641D32">
        <w:t xml:space="preserve"> maximum number of steps a queen will take before reaching its nest site.</w:t>
      </w:r>
    </w:p>
    <w:p w14:paraId="408B3548" w14:textId="77777777" w:rsidR="00596E7B" w:rsidRDefault="00596E7B" w:rsidP="00596E7B">
      <w:pPr>
        <w:pStyle w:val="ListParagraph"/>
        <w:numPr>
          <w:ilvl w:val="0"/>
          <w:numId w:val="62"/>
        </w:numPr>
        <w:spacing w:line="276" w:lineRule="auto"/>
        <w:ind w:left="567" w:hanging="283"/>
      </w:pPr>
      <w:r>
        <w:rPr>
          <w:b/>
          <w:noProof/>
          <w:lang w:eastAsia="en-GB"/>
        </w:rPr>
        <w:drawing>
          <wp:anchor distT="0" distB="0" distL="114300" distR="114300" simplePos="0" relativeHeight="251729920" behindDoc="0" locked="0" layoutInCell="1" allowOverlap="1" wp14:anchorId="34273D58" wp14:editId="60692C96">
            <wp:simplePos x="0" y="0"/>
            <wp:positionH relativeFrom="column">
              <wp:posOffset>228600</wp:posOffset>
            </wp:positionH>
            <wp:positionV relativeFrom="paragraph">
              <wp:posOffset>387350</wp:posOffset>
            </wp:positionV>
            <wp:extent cx="5313680" cy="2247900"/>
            <wp:effectExtent l="19050" t="0" r="1270" b="0"/>
            <wp:wrapSquare wrapText="bothSides"/>
            <wp:docPr id="306" name="Picture 11" descr="C:\Dropbox\projects\Ant-Simulation\assests\User Manual\Ant diagram\Ant diagram - l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ropbox\projects\Ant-Simulation\assests\User Manual\Ant diagram\Ant diagram - labled.png"/>
                    <pic:cNvPicPr>
                      <a:picLocks noChangeAspect="1" noChangeArrowheads="1"/>
                    </pic:cNvPicPr>
                  </pic:nvPicPr>
                  <pic:blipFill rotWithShape="1">
                    <a:blip r:embed="rId205">
                      <a:extLst>
                        <a:ext uri="{28A0092B-C50C-407E-A947-70E740481C1C}">
                          <a14:useLocalDpi xmlns:a14="http://schemas.microsoft.com/office/drawing/2010/main" val="0"/>
                        </a:ext>
                      </a:extLst>
                    </a:blip>
                    <a:srcRect l="5983" t="14994" r="5097" b="6197"/>
                    <a:stretch/>
                  </pic:blipFill>
                  <pic:spPr bwMode="auto">
                    <a:xfrm>
                      <a:off x="0" y="0"/>
                      <a:ext cx="5313680" cy="2247900"/>
                    </a:xfrm>
                    <a:prstGeom prst="rect">
                      <a:avLst/>
                    </a:prstGeom>
                    <a:noFill/>
                    <a:ln>
                      <a:noFill/>
                    </a:ln>
                    <a:extLst>
                      <a:ext uri="{53640926-AAD7-44D8-BBD7-CCE9431645EC}">
                        <a14:shadowObscured xmlns:a14="http://schemas.microsoft.com/office/drawing/2010/main"/>
                      </a:ext>
                    </a:extLst>
                  </pic:spPr>
                </pic:pic>
              </a:graphicData>
            </a:graphic>
          </wp:anchor>
        </w:drawing>
      </w:r>
      <w:r w:rsidRPr="005D5B3D">
        <w:rPr>
          <w:b/>
        </w:rPr>
        <w:t>Reproduction rate</w:t>
      </w:r>
      <w:r>
        <w:t xml:space="preserve"> – The</w:t>
      </w:r>
      <w:r w:rsidRPr="00641D32">
        <w:t xml:space="preserve"> chance of a new ant being born.</w:t>
      </w:r>
    </w:p>
    <w:p w14:paraId="3787E572" w14:textId="77777777" w:rsidR="00596E7B" w:rsidRDefault="00596E7B" w:rsidP="00596E7B"/>
    <w:p w14:paraId="737A1B88" w14:textId="77777777" w:rsidR="00596E7B" w:rsidRDefault="00596E7B" w:rsidP="00596E7B"/>
    <w:p w14:paraId="2E7F176F" w14:textId="4CFBA927" w:rsidR="00596E7B" w:rsidRDefault="00596E7B" w:rsidP="0073072D">
      <w:pPr>
        <w:spacing w:line="276" w:lineRule="auto"/>
      </w:pPr>
      <w:r>
        <w:rPr>
          <w:noProof/>
          <w:lang w:eastAsia="en-GB"/>
        </w:rPr>
        <w:drawing>
          <wp:anchor distT="0" distB="0" distL="114300" distR="114300" simplePos="0" relativeHeight="251734016" behindDoc="0" locked="0" layoutInCell="1" allowOverlap="1" wp14:anchorId="3DE06B9B" wp14:editId="658CEF79">
            <wp:simplePos x="0" y="0"/>
            <wp:positionH relativeFrom="margin">
              <wp:align>left</wp:align>
            </wp:positionH>
            <wp:positionV relativeFrom="paragraph">
              <wp:posOffset>1543050</wp:posOffset>
            </wp:positionV>
            <wp:extent cx="3930015" cy="3960495"/>
            <wp:effectExtent l="19050" t="0" r="0" b="0"/>
            <wp:wrapTopAndBottom/>
            <wp:docPr id="247" name="Picture 10" descr="C:\Dropbox\projects\Ant-Simulation\assests\User Manual\Species\Image showing 3 differnt spe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ropbox\projects\Ant-Simulation\assests\User Manual\Species\Image showing 3 differnt species.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30015" cy="3960495"/>
                    </a:xfrm>
                    <a:prstGeom prst="rect">
                      <a:avLst/>
                    </a:prstGeom>
                    <a:noFill/>
                    <a:ln>
                      <a:noFill/>
                    </a:ln>
                  </pic:spPr>
                </pic:pic>
              </a:graphicData>
            </a:graphic>
          </wp:anchor>
        </w:drawing>
      </w:r>
      <w:r w:rsidR="002141AC">
        <w:rPr>
          <w:noProof/>
          <w:lang w:eastAsia="en-GB"/>
        </w:rPr>
        <mc:AlternateContent>
          <mc:Choice Requires="wps">
            <w:drawing>
              <wp:anchor distT="0" distB="0" distL="114300" distR="114300" simplePos="0" relativeHeight="251763200" behindDoc="0" locked="0" layoutInCell="1" allowOverlap="1" wp14:anchorId="6ACBF0D0" wp14:editId="7FC894A6">
                <wp:simplePos x="0" y="0"/>
                <wp:positionH relativeFrom="column">
                  <wp:posOffset>0</wp:posOffset>
                </wp:positionH>
                <wp:positionV relativeFrom="paragraph">
                  <wp:posOffset>5916295</wp:posOffset>
                </wp:positionV>
                <wp:extent cx="4752975" cy="272415"/>
                <wp:effectExtent l="0" t="0" r="9525" b="0"/>
                <wp:wrapSquare wrapText="bothSides"/>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52975" cy="272415"/>
                        </a:xfrm>
                        <a:prstGeom prst="rect">
                          <a:avLst/>
                        </a:prstGeom>
                        <a:solidFill>
                          <a:prstClr val="white"/>
                        </a:solidFill>
                        <a:ln>
                          <a:noFill/>
                        </a:ln>
                        <a:effectLst/>
                      </wps:spPr>
                      <wps:txbx>
                        <w:txbxContent>
                          <w:p w14:paraId="08764A6A" w14:textId="77777777" w:rsidR="000C1D0C" w:rsidRPr="00A562AA" w:rsidRDefault="000C1D0C" w:rsidP="00596E7B">
                            <w:pPr>
                              <w:pStyle w:val="Caption"/>
                              <w:rPr>
                                <w:noProof/>
                              </w:rPr>
                            </w:pPr>
                            <w:r w:rsidRPr="00070070">
                              <w:t>Three different species shown, including 3 nests (two of the same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ACBF0D0" id="Text Box 219" o:spid="_x0000_s1063" type="#_x0000_t202" style="position:absolute;left:0;text-align:left;margin-left:0;margin-top:465.85pt;width:374.25pt;height:21.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" stroked="f">
                <v:path arrowok="t"/>
                <v:textbox style="mso-fit-shape-to-text:t" inset="0,0,0,0">
                  <w:txbxContent>
                    <w:p w14:paraId="08764A6A" w14:textId="77777777" w:rsidR="00F324E4" w:rsidRPr="00A562AA" w:rsidRDefault="00F324E4" w:rsidP="00596E7B">
                      <w:pPr>
                        <w:pStyle w:val="Caption"/>
                        <w:rPr>
                          <w:noProof/>
                        </w:rPr>
                      </w:pPr>
                      <w:r w:rsidRPr="00070070">
                        <w:t>Three different species shown, including 3 nests (two of the same species)</w:t>
                      </w:r>
                    </w:p>
                  </w:txbxContent>
                </v:textbox>
                <w10:wrap type="square"/>
              </v:shape>
            </w:pict>
          </mc:Fallback>
        </mc:AlternateContent>
      </w:r>
      <w:r>
        <w:t>A species is a specific set of values for an ant’s characteristics. There are many species in the simulation, each has a different colour. A species values for characteristics can be edited through the interface however the characteristics of a species have a chance of mutating in the simulation whenever a queen ant is born. If the species does not mutate, the queen will go on to create a nest expanding the spread of the species. However, if a mutation does occur a new species is created and all ants born from the nest which the queen founds will inherit the mutated characteristic. This can be either an advantage or disadvantage on the efficiency of the ant.</w:t>
      </w:r>
    </w:p>
    <w:p w14:paraId="5CB2CDDF" w14:textId="77777777" w:rsidR="00596E7B" w:rsidRPr="00EB035E" w:rsidRDefault="00596E7B" w:rsidP="0073072D"/>
    <w:p w14:paraId="5290C7F7" w14:textId="77777777" w:rsidR="00596E7B" w:rsidRDefault="00596E7B" w:rsidP="00596E7B">
      <w:pPr>
        <w:pStyle w:val="Heading2"/>
        <w:spacing w:after="240"/>
      </w:pPr>
      <w:bookmarkStart w:id="201" w:name="_Toc383422502"/>
      <w:bookmarkStart w:id="202" w:name="_Toc383463063"/>
      <w:bookmarkStart w:id="203" w:name="_Toc383597877"/>
      <w:r>
        <w:t>Installation</w:t>
      </w:r>
      <w:bookmarkEnd w:id="201"/>
      <w:bookmarkEnd w:id="202"/>
      <w:bookmarkEnd w:id="203"/>
    </w:p>
    <w:p w14:paraId="17543469" w14:textId="77777777" w:rsidR="00596E7B" w:rsidRDefault="00596E7B" w:rsidP="00596E7B">
      <w:bookmarkStart w:id="204" w:name="_Toc383422503"/>
      <w:r>
        <w:t>There is no need to install the simulation; it can be run via visiting it in a web browser, it will run automatically when the page has loaded.</w:t>
      </w:r>
    </w:p>
    <w:p w14:paraId="146B6648" w14:textId="77777777" w:rsidR="00596E7B" w:rsidRDefault="00596E7B" w:rsidP="00596E7B">
      <w:pPr>
        <w:pStyle w:val="Heading3"/>
      </w:pPr>
      <w:r>
        <w:t>System Requirements</w:t>
      </w:r>
      <w:bookmarkEnd w:id="204"/>
    </w:p>
    <w:tbl>
      <w:tblPr>
        <w:tblStyle w:val="TableGrid"/>
        <w:tblW w:w="5000" w:type="pct"/>
        <w:tblLook w:val="04A0" w:firstRow="1" w:lastRow="0" w:firstColumn="1" w:lastColumn="0" w:noHBand="0" w:noVBand="1"/>
      </w:tblPr>
      <w:tblGrid>
        <w:gridCol w:w="3630"/>
        <w:gridCol w:w="2686"/>
        <w:gridCol w:w="2972"/>
      </w:tblGrid>
      <w:tr w:rsidR="00596E7B" w:rsidRPr="003A0081" w14:paraId="186FC721" w14:textId="77777777" w:rsidTr="003A0081">
        <w:tc>
          <w:tcPr>
            <w:tcW w:w="1954" w:type="pct"/>
          </w:tcPr>
          <w:p w14:paraId="773F8C3A" w14:textId="77777777" w:rsidR="00596E7B" w:rsidRPr="003A0081" w:rsidRDefault="00596E7B" w:rsidP="00596E7B">
            <w:pPr>
              <w:jc w:val="center"/>
              <w:rPr>
                <w:b/>
                <w:sz w:val="24"/>
              </w:rPr>
            </w:pPr>
            <w:r w:rsidRPr="003A0081">
              <w:rPr>
                <w:b/>
                <w:sz w:val="24"/>
              </w:rPr>
              <w:t>Web browser</w:t>
            </w:r>
          </w:p>
        </w:tc>
        <w:tc>
          <w:tcPr>
            <w:tcW w:w="1446" w:type="pct"/>
          </w:tcPr>
          <w:p w14:paraId="5BF3967D" w14:textId="77777777" w:rsidR="00596E7B" w:rsidRPr="003A0081" w:rsidRDefault="00596E7B" w:rsidP="00596E7B">
            <w:pPr>
              <w:jc w:val="center"/>
              <w:rPr>
                <w:b/>
                <w:sz w:val="24"/>
              </w:rPr>
            </w:pPr>
            <w:r w:rsidRPr="003A0081">
              <w:rPr>
                <w:b/>
                <w:sz w:val="24"/>
              </w:rPr>
              <w:t>Minimum required</w:t>
            </w:r>
          </w:p>
        </w:tc>
        <w:tc>
          <w:tcPr>
            <w:tcW w:w="1601" w:type="pct"/>
          </w:tcPr>
          <w:p w14:paraId="2AE11859" w14:textId="77777777" w:rsidR="00596E7B" w:rsidRPr="003A0081" w:rsidRDefault="00596E7B" w:rsidP="00596E7B">
            <w:pPr>
              <w:jc w:val="center"/>
              <w:rPr>
                <w:b/>
                <w:sz w:val="24"/>
              </w:rPr>
            </w:pPr>
            <w:r w:rsidRPr="003A0081">
              <w:rPr>
                <w:b/>
                <w:sz w:val="24"/>
              </w:rPr>
              <w:t>Recommended version</w:t>
            </w:r>
          </w:p>
        </w:tc>
      </w:tr>
      <w:tr w:rsidR="00596E7B" w14:paraId="6A878CE4" w14:textId="77777777" w:rsidTr="003A0081">
        <w:tc>
          <w:tcPr>
            <w:tcW w:w="1954" w:type="pct"/>
          </w:tcPr>
          <w:p w14:paraId="13370AB1" w14:textId="77777777" w:rsidR="00596E7B" w:rsidRDefault="00596E7B" w:rsidP="00596E7B">
            <w:r>
              <w:t>Chrome</w:t>
            </w:r>
          </w:p>
        </w:tc>
        <w:tc>
          <w:tcPr>
            <w:tcW w:w="1446" w:type="pct"/>
          </w:tcPr>
          <w:p w14:paraId="41A1E9A3" w14:textId="77777777" w:rsidR="00596E7B" w:rsidRDefault="00596E7B" w:rsidP="00596E7B">
            <w:pPr>
              <w:jc w:val="center"/>
            </w:pPr>
            <w:r>
              <w:t>4</w:t>
            </w:r>
          </w:p>
        </w:tc>
        <w:tc>
          <w:tcPr>
            <w:tcW w:w="1601" w:type="pct"/>
          </w:tcPr>
          <w:p w14:paraId="7B8CFB09" w14:textId="77777777" w:rsidR="00596E7B" w:rsidRDefault="00596E7B" w:rsidP="00596E7B">
            <w:pPr>
              <w:jc w:val="center"/>
            </w:pPr>
            <w:r>
              <w:t>30 or higher</w:t>
            </w:r>
          </w:p>
        </w:tc>
      </w:tr>
      <w:tr w:rsidR="00596E7B" w14:paraId="52336B66" w14:textId="77777777" w:rsidTr="003A0081">
        <w:tc>
          <w:tcPr>
            <w:tcW w:w="1954" w:type="pct"/>
          </w:tcPr>
          <w:p w14:paraId="6D34F425" w14:textId="77777777" w:rsidR="00596E7B" w:rsidRDefault="00596E7B" w:rsidP="00596E7B">
            <w:r>
              <w:t>Firefox</w:t>
            </w:r>
          </w:p>
        </w:tc>
        <w:tc>
          <w:tcPr>
            <w:tcW w:w="1446" w:type="pct"/>
          </w:tcPr>
          <w:p w14:paraId="2387302C" w14:textId="77777777" w:rsidR="00596E7B" w:rsidRDefault="00596E7B" w:rsidP="00596E7B">
            <w:pPr>
              <w:jc w:val="center"/>
            </w:pPr>
            <w:r>
              <w:t>4</w:t>
            </w:r>
          </w:p>
        </w:tc>
        <w:tc>
          <w:tcPr>
            <w:tcW w:w="1601" w:type="pct"/>
          </w:tcPr>
          <w:p w14:paraId="144FBDDC" w14:textId="77777777" w:rsidR="00596E7B" w:rsidRDefault="00596E7B" w:rsidP="00596E7B">
            <w:pPr>
              <w:jc w:val="center"/>
            </w:pPr>
            <w:r>
              <w:t>25 or higher</w:t>
            </w:r>
          </w:p>
        </w:tc>
      </w:tr>
      <w:tr w:rsidR="00596E7B" w14:paraId="25D38654" w14:textId="77777777" w:rsidTr="003A0081">
        <w:tc>
          <w:tcPr>
            <w:tcW w:w="1954" w:type="pct"/>
          </w:tcPr>
          <w:p w14:paraId="19AC1707" w14:textId="77777777" w:rsidR="00596E7B" w:rsidRDefault="00596E7B" w:rsidP="00596E7B">
            <w:r>
              <w:t>Internet Explorer</w:t>
            </w:r>
          </w:p>
        </w:tc>
        <w:tc>
          <w:tcPr>
            <w:tcW w:w="1446" w:type="pct"/>
          </w:tcPr>
          <w:p w14:paraId="79FC1B64" w14:textId="77777777" w:rsidR="00596E7B" w:rsidRDefault="00596E7B" w:rsidP="00596E7B">
            <w:pPr>
              <w:jc w:val="center"/>
            </w:pPr>
            <w:r>
              <w:t>10</w:t>
            </w:r>
          </w:p>
        </w:tc>
        <w:tc>
          <w:tcPr>
            <w:tcW w:w="1601" w:type="pct"/>
          </w:tcPr>
          <w:p w14:paraId="57B3BFD7" w14:textId="77777777" w:rsidR="00596E7B" w:rsidRDefault="00596E7B" w:rsidP="00596E7B">
            <w:pPr>
              <w:jc w:val="center"/>
            </w:pPr>
            <w:r>
              <w:t>11 or higher</w:t>
            </w:r>
          </w:p>
        </w:tc>
      </w:tr>
      <w:tr w:rsidR="00596E7B" w14:paraId="5F0753E0" w14:textId="77777777" w:rsidTr="003A0081">
        <w:tc>
          <w:tcPr>
            <w:tcW w:w="1954" w:type="pct"/>
          </w:tcPr>
          <w:p w14:paraId="3ED51B95" w14:textId="77777777" w:rsidR="00596E7B" w:rsidRDefault="00596E7B" w:rsidP="00596E7B">
            <w:pPr>
              <w:jc w:val="left"/>
            </w:pPr>
            <w:r>
              <w:t>Safari</w:t>
            </w:r>
          </w:p>
        </w:tc>
        <w:tc>
          <w:tcPr>
            <w:tcW w:w="1446" w:type="pct"/>
          </w:tcPr>
          <w:p w14:paraId="108FFF85" w14:textId="77777777" w:rsidR="00596E7B" w:rsidRDefault="00596E7B" w:rsidP="00596E7B">
            <w:pPr>
              <w:jc w:val="center"/>
            </w:pPr>
            <w:r>
              <w:t>3.1</w:t>
            </w:r>
          </w:p>
        </w:tc>
        <w:tc>
          <w:tcPr>
            <w:tcW w:w="1601" w:type="pct"/>
          </w:tcPr>
          <w:p w14:paraId="7F4A435D" w14:textId="77777777" w:rsidR="00596E7B" w:rsidRDefault="00596E7B" w:rsidP="00596E7B">
            <w:pPr>
              <w:jc w:val="center"/>
            </w:pPr>
            <w:r>
              <w:t>7.0 or higher</w:t>
            </w:r>
          </w:p>
        </w:tc>
      </w:tr>
    </w:tbl>
    <w:p w14:paraId="3729936A" w14:textId="77777777" w:rsidR="00596E7B" w:rsidRPr="00586F4D" w:rsidRDefault="00596E7B" w:rsidP="00596E7B"/>
    <w:p w14:paraId="51091795" w14:textId="77777777" w:rsidR="00596E7B" w:rsidRDefault="00596E7B" w:rsidP="00596E7B">
      <w:pPr>
        <w:pStyle w:val="Heading2"/>
        <w:spacing w:after="240"/>
      </w:pPr>
      <w:bookmarkStart w:id="205" w:name="_Toc383422504"/>
      <w:bookmarkStart w:id="206" w:name="_Toc383463064"/>
      <w:bookmarkStart w:id="207" w:name="_Toc383597878"/>
      <w:r>
        <w:t>Layout</w:t>
      </w:r>
      <w:bookmarkEnd w:id="205"/>
      <w:bookmarkEnd w:id="206"/>
      <w:bookmarkEnd w:id="207"/>
    </w:p>
    <w:p w14:paraId="64DA934E" w14:textId="4656E47D" w:rsidR="00596E7B" w:rsidRDefault="00596E7B" w:rsidP="00596E7B">
      <w:pPr>
        <w:spacing w:line="276" w:lineRule="auto"/>
      </w:pPr>
      <w:r>
        <w:t>The page is split into three sections, the simulation panel, data panel and configuration panel.</w:t>
      </w:r>
      <w:r w:rsidR="003A0081" w:rsidRPr="003A0081">
        <w:rPr>
          <w:noProof/>
          <w:lang w:val="en-US"/>
        </w:rPr>
        <w:t xml:space="preserve"> </w:t>
      </w:r>
      <w:r w:rsidR="003A0081">
        <w:rPr>
          <w:noProof/>
          <w:lang w:eastAsia="en-GB"/>
        </w:rPr>
        <w:drawing>
          <wp:inline distT="0" distB="0" distL="0" distR="0" wp14:anchorId="25FB99A6" wp14:editId="404230CC">
            <wp:extent cx="5724525" cy="5600700"/>
            <wp:effectExtent l="19050" t="0" r="9525" b="0"/>
            <wp:docPr id="248" name="Picture 35" descr="C:\Dropbox\projects\Ant-Simulation\assests\User Manual\Uses\Webpage main highligh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ropbox\projects\Ant-Simulation\assests\User Manual\Uses\Webpage main highlighted.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4525" cy="5600700"/>
                    </a:xfrm>
                    <a:prstGeom prst="rect">
                      <a:avLst/>
                    </a:prstGeom>
                    <a:noFill/>
                    <a:ln>
                      <a:noFill/>
                    </a:ln>
                  </pic:spPr>
                </pic:pic>
              </a:graphicData>
            </a:graphic>
          </wp:inline>
        </w:drawing>
      </w:r>
    </w:p>
    <w:p w14:paraId="305211EB" w14:textId="2F2BA1B9" w:rsidR="00596E7B" w:rsidRDefault="00596E7B" w:rsidP="00596E7B"/>
    <w:p w14:paraId="57864481" w14:textId="77777777" w:rsidR="00596E7B" w:rsidRDefault="00596E7B" w:rsidP="00596E7B">
      <w:pPr>
        <w:pStyle w:val="Heading3"/>
        <w:spacing w:after="240"/>
      </w:pPr>
      <w:r>
        <w:t>Simulation panel</w:t>
      </w:r>
    </w:p>
    <w:p w14:paraId="54FEE46D" w14:textId="77777777" w:rsidR="00596E7B" w:rsidRDefault="00596E7B" w:rsidP="00596E7B">
      <w:pPr>
        <w:spacing w:line="276" w:lineRule="auto"/>
      </w:pPr>
      <w:r>
        <w:t>Contains the simulation itself, as well as three buttons which are used to control the simulation:</w:t>
      </w:r>
    </w:p>
    <w:p w14:paraId="518E0216" w14:textId="77777777" w:rsidR="00596E7B" w:rsidRPr="00D05619" w:rsidRDefault="00596E7B" w:rsidP="00596E7B">
      <w:pPr>
        <w:pStyle w:val="ListParagraph"/>
        <w:numPr>
          <w:ilvl w:val="0"/>
          <w:numId w:val="64"/>
        </w:numPr>
        <w:ind w:left="567" w:hanging="283"/>
        <w:jc w:val="left"/>
      </w:pPr>
      <w:r w:rsidRPr="005D5B3D">
        <w:rPr>
          <w:b/>
        </w:rPr>
        <w:t>Run/Pause</w:t>
      </w:r>
      <w:r>
        <w:t xml:space="preserve"> – t</w:t>
      </w:r>
      <w:r w:rsidRPr="00D05619">
        <w:t>oggle to start and stop the simulation</w:t>
      </w:r>
      <w:r>
        <w:t>.</w:t>
      </w:r>
    </w:p>
    <w:p w14:paraId="4FF2F3B0" w14:textId="77777777" w:rsidR="00596E7B" w:rsidRPr="00D05619" w:rsidRDefault="00596E7B" w:rsidP="00596E7B">
      <w:pPr>
        <w:pStyle w:val="ListParagraph"/>
        <w:numPr>
          <w:ilvl w:val="0"/>
          <w:numId w:val="64"/>
        </w:numPr>
        <w:ind w:left="567" w:hanging="283"/>
        <w:jc w:val="left"/>
      </w:pPr>
      <w:r w:rsidRPr="005D5B3D">
        <w:rPr>
          <w:b/>
        </w:rPr>
        <w:t>Step</w:t>
      </w:r>
      <w:r>
        <w:t xml:space="preserve"> – m</w:t>
      </w:r>
      <w:r w:rsidRPr="00D05619">
        <w:t xml:space="preserve">ove a single tick forward in the simulation. Useful if </w:t>
      </w:r>
      <w:r>
        <w:t xml:space="preserve">   </w:t>
      </w:r>
      <w:r w:rsidRPr="00D05619">
        <w:t>you want to closely observe the ant’s behaviour.</w:t>
      </w:r>
    </w:p>
    <w:p w14:paraId="367B7DC8" w14:textId="77777777" w:rsidR="00596E7B" w:rsidRPr="00D05619" w:rsidRDefault="00596E7B" w:rsidP="00596E7B">
      <w:pPr>
        <w:pStyle w:val="ListParagraph"/>
        <w:numPr>
          <w:ilvl w:val="0"/>
          <w:numId w:val="64"/>
        </w:numPr>
        <w:ind w:left="567" w:hanging="283"/>
        <w:jc w:val="left"/>
      </w:pPr>
      <w:r>
        <w:rPr>
          <w:b/>
          <w:noProof/>
          <w:lang w:eastAsia="en-GB"/>
        </w:rPr>
        <w:drawing>
          <wp:anchor distT="0" distB="0" distL="114300" distR="114300" simplePos="0" relativeHeight="251738112" behindDoc="0" locked="0" layoutInCell="1" allowOverlap="1" wp14:anchorId="0131E1A5" wp14:editId="71AA28EA">
            <wp:simplePos x="0" y="0"/>
            <wp:positionH relativeFrom="margin">
              <wp:posOffset>-9525</wp:posOffset>
            </wp:positionH>
            <wp:positionV relativeFrom="paragraph">
              <wp:posOffset>364490</wp:posOffset>
            </wp:positionV>
            <wp:extent cx="1666875" cy="600075"/>
            <wp:effectExtent l="19050" t="0" r="9525" b="0"/>
            <wp:wrapSquare wrapText="bothSides"/>
            <wp:docPr id="249" name="Picture 9" descr="C:\Dropbox\projects\Ant-Simulation\assests\User Manual\Uses\Time contr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ropbox\projects\Ant-Simulation\assests\User Manual\Uses\Time controls.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666875" cy="600075"/>
                    </a:xfrm>
                    <a:prstGeom prst="rect">
                      <a:avLst/>
                    </a:prstGeom>
                    <a:noFill/>
                    <a:ln>
                      <a:noFill/>
                    </a:ln>
                  </pic:spPr>
                </pic:pic>
              </a:graphicData>
            </a:graphic>
          </wp:anchor>
        </w:drawing>
      </w:r>
      <w:r w:rsidRPr="005D5B3D">
        <w:rPr>
          <w:b/>
        </w:rPr>
        <w:t>Restart</w:t>
      </w:r>
      <w:r>
        <w:t xml:space="preserve"> – Reset</w:t>
      </w:r>
      <w:r w:rsidRPr="00D05619">
        <w:t xml:space="preserve"> the simulation to default settings.</w:t>
      </w:r>
    </w:p>
    <w:p w14:paraId="3A952923" w14:textId="77777777" w:rsidR="00596E7B" w:rsidRDefault="00596E7B" w:rsidP="0073072D"/>
    <w:p w14:paraId="0758087F" w14:textId="77777777" w:rsidR="00596E7B" w:rsidRDefault="00596E7B" w:rsidP="0073072D"/>
    <w:p w14:paraId="574AAF60" w14:textId="77777777" w:rsidR="00596E7B" w:rsidRDefault="00596E7B" w:rsidP="00596E7B">
      <w:pPr>
        <w:pStyle w:val="Heading3"/>
      </w:pPr>
      <w:r>
        <w:t>Data panel</w:t>
      </w:r>
    </w:p>
    <w:p w14:paraId="6736DB67" w14:textId="18BC2FB7" w:rsidR="00596E7B" w:rsidRDefault="002141AC" w:rsidP="00596E7B">
      <w:pPr>
        <w:spacing w:line="276" w:lineRule="auto"/>
        <w:rPr>
          <w:shd w:val="clear" w:color="auto" w:fill="FFFFFF"/>
        </w:rPr>
      </w:pPr>
      <w:r>
        <w:rPr>
          <w:noProof/>
          <w:lang w:eastAsia="en-GB"/>
        </w:rPr>
        <mc:AlternateContent>
          <mc:Choice Requires="wpg">
            <w:drawing>
              <wp:anchor distT="0" distB="0" distL="114300" distR="114300" simplePos="0" relativeHeight="251766272" behindDoc="0" locked="0" layoutInCell="1" allowOverlap="1" wp14:anchorId="27F09F22" wp14:editId="1B7954F0">
                <wp:simplePos x="0" y="0"/>
                <wp:positionH relativeFrom="margin">
                  <wp:align>left</wp:align>
                </wp:positionH>
                <wp:positionV relativeFrom="paragraph">
                  <wp:posOffset>162560</wp:posOffset>
                </wp:positionV>
                <wp:extent cx="1943100" cy="2800350"/>
                <wp:effectExtent l="0" t="4445" r="0" b="0"/>
                <wp:wrapSquare wrapText="bothSides"/>
                <wp:docPr id="75"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3100" cy="2800350"/>
                          <a:chOff x="0" y="0"/>
                          <a:chExt cx="19431" cy="28003"/>
                        </a:xfrm>
                      </wpg:grpSpPr>
                      <pic:pic xmlns:pic="http://schemas.openxmlformats.org/drawingml/2006/picture">
                        <pic:nvPicPr>
                          <pic:cNvPr id="76" name="Picture 221" descr="species data (expanded + selected)(updated 01-02-14)"/>
                          <pic:cNvPicPr>
                            <a:picLocks noChangeAspect="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9431" cy="25812"/>
                          </a:xfrm>
                          <a:prstGeom prst="rect">
                            <a:avLst/>
                          </a:prstGeom>
                          <a:noFill/>
                          <a:extLst>
                            <a:ext uri="{909E8E84-426E-40DD-AFC4-6F175D3DCCD1}">
                              <a14:hiddenFill xmlns:a14="http://schemas.microsoft.com/office/drawing/2010/main">
                                <a:solidFill>
                                  <a:srgbClr val="FFFFFF"/>
                                </a:solidFill>
                              </a14:hiddenFill>
                            </a:ext>
                          </a:extLst>
                        </pic:spPr>
                      </pic:pic>
                      <wps:wsp>
                        <wps:cNvPr id="77" name="Text Box 222"/>
                        <wps:cNvSpPr txBox="1">
                          <a:spLocks noChangeArrowheads="1"/>
                        </wps:cNvSpPr>
                        <wps:spPr bwMode="auto">
                          <a:xfrm>
                            <a:off x="0" y="26384"/>
                            <a:ext cx="19431" cy="16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7438E2" w14:textId="77777777" w:rsidR="000C1D0C" w:rsidRDefault="000C1D0C" w:rsidP="00596E7B">
                              <w:pPr>
                                <w:pStyle w:val="Caption"/>
                                <w:shd w:val="clear" w:color="auto" w:fill="F2F2F2" w:themeFill="background1" w:themeFillShade="F2"/>
                                <w:rPr>
                                  <w:noProof/>
                                </w:rPr>
                              </w:pPr>
                              <w:r>
                                <w:t>Species 21</w:t>
                              </w:r>
                              <w:r w:rsidRPr="00F54F15">
                                <w:t xml:space="preserve"> is expanded and selected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7F09F22" id="Group 220" o:spid="_x0000_s1064" style="position:absolute;left:0;text-align:left;margin-left:0;margin-top:12.8pt;width:153pt;height:220.5pt;z-index:251766272;mso-position-horizontal:left;mso-position-horizontal-relative:margin" coordsize="19431,28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">
                <v:shape id="Picture 221" o:spid="_x0000_s1065" type="#_x0000_t75" alt="species data (expanded + selected)(updated 01-02-14)" style="position:absolute;width:19431;height:25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YpnjBAAAA2wAAAA8AAABkcnMvZG93bnJldi54bWxEj0GLwjAUhO/C/ofwFrxpumKrdI3iLqx4&#10;E+uC10fzbIrNS2mi1n9vBMHjMDPfMItVbxtxpc7XjhV8jRMQxKXTNVcK/g9/ozkIH5A1No5JwZ08&#10;rJYfgwXm2t14T9ciVCJC2OeowITQ5lL60pBFP3YtcfROrrMYouwqqTu8Rbht5CRJMmmx5rhgsKVf&#10;Q+W5uFgF603WpLXebfpjSmZ2dOn8Z9oqNfzs198gAvXhHX61t1rBLIPnl/gD5PI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QYpnjBAAAA2wAAAA8AAAAAAAAAAAAAAAAAnwIA&#10;AGRycy9kb3ducmV2LnhtbFBLBQYAAAAABAAEAPcAAACNAwAAAAA=&#10;">
                  <v:imagedata r:id="rId210" o:title="species data (expanded + selected)(updated 01-02-14)"/>
                  <v:path arrowok="t"/>
                </v:shape>
                <v:shape id="Text Box 222" o:spid="_x0000_s1066" type="#_x0000_t202" style="position:absolute;top:26384;width:19431;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pisUA&#10;AADbAAAADwAAAGRycy9kb3ducmV2LnhtbESPzWrDMBCE74W8g9hALyWRk4MTnCihiVvooT3kh5wX&#10;a2ObWisjybH99lWh0OMwM98w2/1gGvEg52vLChbzBARxYXXNpYLr5X22BuEDssbGMikYycN+N3na&#10;YqZtzyd6nEMpIoR9hgqqENpMSl9UZNDPbUscvbt1BkOUrpTaYR/hppHLJEmlwZrjQoUtHSsqvs+d&#10;UZDmrutPfHzJr2+f+NWWy9thvCn1PB1eNyACDeE//Nf+0ApWK/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KmKxQAAANsAAAAPAAAAAAAAAAAAAAAAAJgCAABkcnMv&#10;ZG93bnJldi54bWxQSwUGAAAAAAQABAD1AAAAigMAAAAA&#10;" stroked="f">
                  <v:textbox inset="0,0,0,0">
                    <w:txbxContent>
                      <w:p w14:paraId="617438E2" w14:textId="77777777" w:rsidR="00F324E4" w:rsidRDefault="00F324E4" w:rsidP="00596E7B">
                        <w:pPr>
                          <w:pStyle w:val="Caption"/>
                          <w:shd w:val="clear" w:color="auto" w:fill="F2F2F2" w:themeFill="background1" w:themeFillShade="F2"/>
                          <w:rPr>
                            <w:noProof/>
                          </w:rPr>
                        </w:pPr>
                        <w:r>
                          <w:t>Species 21</w:t>
                        </w:r>
                        <w:r w:rsidRPr="00F54F15">
                          <w:t xml:space="preserve"> is expanded and selected</w:t>
                        </w:r>
                      </w:p>
                    </w:txbxContent>
                  </v:textbox>
                </v:shape>
                <w10:wrap type="square" anchorx="margin"/>
              </v:group>
            </w:pict>
          </mc:Fallback>
        </mc:AlternateContent>
      </w:r>
      <w:r>
        <w:rPr>
          <w:noProof/>
          <w:lang w:eastAsia="en-GB"/>
        </w:rPr>
        <mc:AlternateContent>
          <mc:Choice Requires="wpg">
            <w:drawing>
              <wp:anchor distT="0" distB="0" distL="114300" distR="114300" simplePos="0" relativeHeight="251765248" behindDoc="0" locked="0" layoutInCell="1" allowOverlap="1" wp14:anchorId="55159F9C" wp14:editId="593166DF">
                <wp:simplePos x="0" y="0"/>
                <wp:positionH relativeFrom="column">
                  <wp:posOffset>3695700</wp:posOffset>
                </wp:positionH>
                <wp:positionV relativeFrom="paragraph">
                  <wp:posOffset>10160</wp:posOffset>
                </wp:positionV>
                <wp:extent cx="1914525" cy="1419225"/>
                <wp:effectExtent l="0" t="3810" r="0" b="0"/>
                <wp:wrapSquare wrapText="bothSides"/>
                <wp:docPr id="72"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4525" cy="1419225"/>
                          <a:chOff x="0" y="0"/>
                          <a:chExt cx="19145" cy="14192"/>
                        </a:xfrm>
                      </wpg:grpSpPr>
                      <pic:pic xmlns:pic="http://schemas.openxmlformats.org/drawingml/2006/picture">
                        <pic:nvPicPr>
                          <pic:cNvPr id="73" name="Picture 288" descr="species data (updated 01-02-14)"/>
                          <pic:cNvPicPr>
                            <a:picLocks noChangeAspect="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050" cy="10858"/>
                          </a:xfrm>
                          <a:prstGeom prst="rect">
                            <a:avLst/>
                          </a:prstGeom>
                          <a:noFill/>
                          <a:extLst>
                            <a:ext uri="{909E8E84-426E-40DD-AFC4-6F175D3DCCD1}">
                              <a14:hiddenFill xmlns:a14="http://schemas.microsoft.com/office/drawing/2010/main">
                                <a:solidFill>
                                  <a:srgbClr val="FFFFFF"/>
                                </a:solidFill>
                              </a14:hiddenFill>
                            </a:ext>
                          </a:extLst>
                        </pic:spPr>
                      </pic:pic>
                      <wps:wsp>
                        <wps:cNvPr id="74" name="Text Box 289"/>
                        <wps:cNvSpPr txBox="1">
                          <a:spLocks noChangeArrowheads="1"/>
                        </wps:cNvSpPr>
                        <wps:spPr bwMode="auto">
                          <a:xfrm>
                            <a:off x="0" y="11430"/>
                            <a:ext cx="19145" cy="27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FC75F1" w14:textId="77777777" w:rsidR="000C1D0C" w:rsidRPr="0056275C" w:rsidRDefault="000C1D0C" w:rsidP="00596E7B">
                              <w:pPr>
                                <w:pStyle w:val="Caption"/>
                                <w:shd w:val="clear" w:color="auto" w:fill="F2F2F2" w:themeFill="background1" w:themeFillShade="F2"/>
                                <w:rPr>
                                  <w:noProof/>
                                  <w:shd w:val="clear" w:color="auto" w:fill="FFFFFF"/>
                                </w:rPr>
                              </w:pPr>
                              <w:r w:rsidRPr="00CA33E8">
                                <w:t>The specie panel, all species are contracted. Species: 33 is selected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5159F9C" id="Group 223" o:spid="_x0000_s1067" style="position:absolute;left:0;text-align:left;margin-left:291pt;margin-top:.8pt;width:150.75pt;height:111.75pt;z-index:251765248" coordsize="19145,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">
                <v:shape id="Picture 288" o:spid="_x0000_s1068" type="#_x0000_t75" alt="species data (updated 01-02-14)" style="position:absolute;width:19050;height:10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5evrDAAAA2wAAAA8AAABkcnMvZG93bnJldi54bWxEj0FrAjEUhO8F/0N4Qm81q9JWVqNoQVov&#10;laog3h6b5+5i8rJsUrP+eyMUehxm5htmtuisEVdqfe1YwXCQgSAunK65VHDYr18mIHxA1mgck4Ib&#10;eVjMe08zzLWL/EPXXShFgrDPUUEVQpNL6YuKLPqBa4iTd3atxZBkW0rdYkxwa+Qoy96kxZrTQoUN&#10;fVRUXHa/VoF8PX7Hz21cNeOTiXLNo6PZWKWe+91yCiJQF/7Df+0vreB9DI8v6QfI+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bl6+sMAAADbAAAADwAAAAAAAAAAAAAAAACf&#10;AgAAZHJzL2Rvd25yZXYueG1sUEsFBgAAAAAEAAQA9wAAAI8DAAAAAA==&#10;">
                  <v:imagedata r:id="rId212" o:title="species data (updated 01-02-14)"/>
                  <v:path arrowok="t"/>
                </v:shape>
                <v:shape id="Text Box 289" o:spid="_x0000_s1069" type="#_x0000_t202" style="position:absolute;top:11430;width:1914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3/cUA&#10;AADbAAAADwAAAGRycy9kb3ducmV2LnhtbESPT2vCQBTE7wW/w/KEXopuGoq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jf9xQAAANsAAAAPAAAAAAAAAAAAAAAAAJgCAABkcnMv&#10;ZG93bnJldi54bWxQSwUGAAAAAAQABAD1AAAAigMAAAAA&#10;" stroked="f">
                  <v:textbox inset="0,0,0,0">
                    <w:txbxContent>
                      <w:p w14:paraId="04FC75F1" w14:textId="77777777" w:rsidR="00F324E4" w:rsidRPr="0056275C" w:rsidRDefault="00F324E4" w:rsidP="00596E7B">
                        <w:pPr>
                          <w:pStyle w:val="Caption"/>
                          <w:shd w:val="clear" w:color="auto" w:fill="F2F2F2" w:themeFill="background1" w:themeFillShade="F2"/>
                          <w:rPr>
                            <w:noProof/>
                            <w:shd w:val="clear" w:color="auto" w:fill="FFFFFF"/>
                          </w:rPr>
                        </w:pPr>
                        <w:r w:rsidRPr="00CA33E8">
                          <w:t>The specie panel, all species are contracted. Species: 33 is selected</w:t>
                        </w:r>
                      </w:p>
                    </w:txbxContent>
                  </v:textbox>
                </v:shape>
                <w10:wrap type="square"/>
              </v:group>
            </w:pict>
          </mc:Fallback>
        </mc:AlternateContent>
      </w:r>
      <w:r w:rsidR="00596E7B">
        <w:rPr>
          <w:shd w:val="clear" w:color="auto" w:fill="FFFFFF"/>
        </w:rPr>
        <w:t xml:space="preserve">The data panel contains information about all of the species currently in the simulation. As new species are created i.e. mutations occur, they are added to the data panel. Each species can be expanded by clicking on </w:t>
      </w:r>
      <w:proofErr w:type="gramStart"/>
      <w:r w:rsidR="00596E7B">
        <w:rPr>
          <w:shd w:val="clear" w:color="auto" w:fill="FFFFFF"/>
        </w:rPr>
        <w:t>the +/-</w:t>
      </w:r>
      <w:proofErr w:type="gramEnd"/>
      <w:r w:rsidR="00596E7B">
        <w:rPr>
          <w:shd w:val="clear" w:color="auto" w:fill="FFFFFF"/>
        </w:rPr>
        <w:t xml:space="preserve"> button to show more information about that species such as the number of ants and nests and the amount of food in the nests. The colour of the species text is the same colour of the species which it represents. You can select a species by clicking on the species name, this will move the simulation to centre on the first nest in the species, </w:t>
      </w:r>
      <w:proofErr w:type="gramStart"/>
      <w:r w:rsidR="00596E7B">
        <w:rPr>
          <w:shd w:val="clear" w:color="auto" w:fill="FFFFFF"/>
        </w:rPr>
        <w:t>it</w:t>
      </w:r>
      <w:proofErr w:type="gramEnd"/>
      <w:r w:rsidR="00596E7B">
        <w:rPr>
          <w:shd w:val="clear" w:color="auto" w:fill="FFFFFF"/>
        </w:rPr>
        <w:t xml:space="preserve"> will also display the species characteristics in the configuration panel. (</w:t>
      </w:r>
      <w:r w:rsidR="00596E7B" w:rsidRPr="00F13BBA">
        <w:rPr>
          <w:i/>
          <w:shd w:val="clear" w:color="auto" w:fill="FFFFFF"/>
        </w:rPr>
        <w:t>Note:</w:t>
      </w:r>
      <w:r w:rsidR="00596E7B">
        <w:rPr>
          <w:shd w:val="clear" w:color="auto" w:fill="FFFFFF"/>
        </w:rPr>
        <w:t xml:space="preserve"> the numbers next to the species is the species ID, it does not represent any information about the number of species i.e.</w:t>
      </w:r>
      <w:r w:rsidR="00596E7B">
        <w:rPr>
          <w:rStyle w:val="apple-converted-space"/>
          <w:rFonts w:ascii="Helvetica" w:hAnsi="Helvetica" w:cs="Helvetica"/>
          <w:color w:val="333333"/>
          <w:sz w:val="23"/>
          <w:szCs w:val="23"/>
          <w:shd w:val="clear" w:color="auto" w:fill="FFFFFF"/>
        </w:rPr>
        <w:t> </w:t>
      </w:r>
      <w:r w:rsidR="00596E7B">
        <w:rPr>
          <w:rStyle w:val="HTMLCode"/>
          <w:rFonts w:ascii="Consolas" w:eastAsiaTheme="minorHAnsi" w:hAnsi="Consolas" w:cs="Consolas"/>
          <w:color w:val="333333"/>
          <w:sz w:val="18"/>
          <w:szCs w:val="18"/>
          <w:bdr w:val="single" w:sz="6" w:space="0" w:color="DDDDDD" w:frame="1"/>
          <w:shd w:val="clear" w:color="auto" w:fill="F8F8F8"/>
        </w:rPr>
        <w:t>S</w:t>
      </w:r>
      <w:r w:rsidR="00596E7B" w:rsidRPr="00205655">
        <w:rPr>
          <w:rStyle w:val="CodeChar"/>
          <w:rFonts w:eastAsiaTheme="minorEastAsia"/>
        </w:rPr>
        <w:t>pecie</w:t>
      </w:r>
      <w:r w:rsidR="00596E7B">
        <w:rPr>
          <w:rStyle w:val="HTMLCode"/>
          <w:rFonts w:ascii="Consolas" w:eastAsiaTheme="minorHAnsi" w:hAnsi="Consolas" w:cs="Consolas"/>
          <w:color w:val="333333"/>
          <w:sz w:val="18"/>
          <w:szCs w:val="18"/>
          <w:bdr w:val="single" w:sz="6" w:space="0" w:color="DDDDDD" w:frame="1"/>
          <w:shd w:val="clear" w:color="auto" w:fill="F8F8F8"/>
        </w:rPr>
        <w:t xml:space="preserve">s: </w:t>
      </w:r>
      <w:proofErr w:type="gramStart"/>
      <w:r w:rsidR="00596E7B">
        <w:rPr>
          <w:rStyle w:val="HTMLCode"/>
          <w:rFonts w:ascii="Consolas" w:eastAsiaTheme="minorHAnsi" w:hAnsi="Consolas" w:cs="Consolas"/>
          <w:color w:val="333333"/>
          <w:sz w:val="18"/>
          <w:szCs w:val="18"/>
          <w:bdr w:val="single" w:sz="6" w:space="0" w:color="DDDDDD" w:frame="1"/>
          <w:shd w:val="clear" w:color="auto" w:fill="F8F8F8"/>
        </w:rPr>
        <w:t>17</w:t>
      </w:r>
      <w:r w:rsidR="00596E7B">
        <w:t xml:space="preserve">  is</w:t>
      </w:r>
      <w:proofErr w:type="gramEnd"/>
      <w:r w:rsidR="00596E7B">
        <w:t xml:space="preserve"> </w:t>
      </w:r>
      <w:r w:rsidR="00596E7B" w:rsidRPr="00A3677F">
        <w:t>an identifier</w:t>
      </w:r>
      <w:r w:rsidR="00596E7B">
        <w:rPr>
          <w:shd w:val="clear" w:color="auto" w:fill="FFFFFF"/>
        </w:rPr>
        <w:t>.)</w:t>
      </w:r>
    </w:p>
    <w:p w14:paraId="3E8BDCFA" w14:textId="77777777" w:rsidR="00596E7B" w:rsidRDefault="00596E7B" w:rsidP="00596E7B">
      <w:pPr>
        <w:pStyle w:val="Heading3"/>
        <w:spacing w:after="240"/>
        <w:rPr>
          <w:shd w:val="clear" w:color="auto" w:fill="FFFFFF"/>
        </w:rPr>
      </w:pPr>
      <w:r>
        <w:rPr>
          <w:shd w:val="clear" w:color="auto" w:fill="FFFFFF"/>
        </w:rPr>
        <w:t>Configuration panel</w:t>
      </w:r>
    </w:p>
    <w:p w14:paraId="16A94581" w14:textId="17F6416B" w:rsidR="00596E7B" w:rsidRDefault="002141AC" w:rsidP="00596E7B">
      <w:pPr>
        <w:spacing w:line="276" w:lineRule="auto"/>
        <w:rPr>
          <w:shd w:val="clear" w:color="auto" w:fill="FFFFFF"/>
        </w:rPr>
      </w:pPr>
      <w:r>
        <w:rPr>
          <w:noProof/>
          <w:lang w:eastAsia="en-GB"/>
        </w:rPr>
        <mc:AlternateContent>
          <mc:Choice Requires="wpg">
            <w:drawing>
              <wp:anchor distT="0" distB="0" distL="114300" distR="114300" simplePos="0" relativeHeight="251768320" behindDoc="0" locked="0" layoutInCell="1" allowOverlap="1" wp14:anchorId="39990FB8" wp14:editId="2138B7F7">
                <wp:simplePos x="0" y="0"/>
                <wp:positionH relativeFrom="column">
                  <wp:posOffset>9525</wp:posOffset>
                </wp:positionH>
                <wp:positionV relativeFrom="paragraph">
                  <wp:posOffset>6985</wp:posOffset>
                </wp:positionV>
                <wp:extent cx="2324100" cy="1352550"/>
                <wp:effectExtent l="0" t="1270" r="0" b="0"/>
                <wp:wrapSquare wrapText="bothSides"/>
                <wp:docPr id="69"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4100" cy="1352550"/>
                          <a:chOff x="0" y="0"/>
                          <a:chExt cx="23241" cy="13525"/>
                        </a:xfrm>
                      </wpg:grpSpPr>
                      <pic:pic xmlns:pic="http://schemas.openxmlformats.org/drawingml/2006/picture">
                        <pic:nvPicPr>
                          <pic:cNvPr id="70" name="Picture 291" descr="configuration panel sample"/>
                          <pic:cNvPicPr>
                            <a:picLocks noChangeAspect="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3241" cy="11430"/>
                          </a:xfrm>
                          <a:prstGeom prst="rect">
                            <a:avLst/>
                          </a:prstGeom>
                          <a:noFill/>
                          <a:extLst>
                            <a:ext uri="{909E8E84-426E-40DD-AFC4-6F175D3DCCD1}">
                              <a14:hiddenFill xmlns:a14="http://schemas.microsoft.com/office/drawing/2010/main">
                                <a:solidFill>
                                  <a:srgbClr val="FFFFFF"/>
                                </a:solidFill>
                              </a14:hiddenFill>
                            </a:ext>
                          </a:extLst>
                        </pic:spPr>
                      </pic:pic>
                      <wps:wsp>
                        <wps:cNvPr id="71" name="Text Box 292"/>
                        <wps:cNvSpPr txBox="1">
                          <a:spLocks noChangeArrowheads="1"/>
                        </wps:cNvSpPr>
                        <wps:spPr bwMode="auto">
                          <a:xfrm>
                            <a:off x="0" y="12001"/>
                            <a:ext cx="23241" cy="15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299692" w14:textId="77777777" w:rsidR="000C1D0C" w:rsidRPr="00E5661B" w:rsidRDefault="000C1D0C" w:rsidP="00596E7B">
                              <w:pPr>
                                <w:pStyle w:val="Caption"/>
                                <w:shd w:val="clear" w:color="auto" w:fill="F2F2F2" w:themeFill="background1" w:themeFillShade="F2"/>
                                <w:rPr>
                                  <w:noProof/>
                                  <w:shd w:val="clear" w:color="auto" w:fill="FFFFFF"/>
                                </w:rPr>
                              </w:pPr>
                              <w:r>
                                <w:t>A sample of characteristics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9990FB8" id="Group 290" o:spid="_x0000_s1070" style="position:absolute;left:0;text-align:left;margin-left:.75pt;margin-top:.55pt;width:183pt;height:106.5pt;z-index:251768320" coordsize="23241,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">
                <v:shape id="Picture 291" o:spid="_x0000_s1071" type="#_x0000_t75" alt="configuration panel sample" style="position:absolute;width:23241;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foDBAAAA2wAAAA8AAABkcnMvZG93bnJldi54bWxET89rwjAUvg/8H8ITdhmausM2qlGkIHSH&#10;bkyH52fzbIPNS0mytv73y2Gw48f3e7ObbCcG8sE4VrBaZiCIa6cNNwq+T4fFG4gQkTV2jknBnQLs&#10;trOHDebajfxFwzE2IoVwyFFBG2OfSxnqliyGpeuJE3d13mJM0DdSexxTuO3kc5a9SIuGU0OLPRUt&#10;1bfjj1Vwbp70x954WV3Gd+w+KyPL4q7U43zar0FEmuK/+M9dagWvaX36kn6A3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ufoDBAAAA2wAAAA8AAAAAAAAAAAAAAAAAnwIA&#10;AGRycy9kb3ducmV2LnhtbFBLBQYAAAAABAAEAPcAAACNAwAAAAA=&#10;">
                  <v:imagedata r:id="rId214" o:title="configuration panel sample"/>
                  <v:path arrowok="t"/>
                </v:shape>
                <v:shape id="Text Box 292" o:spid="_x0000_s1072" type="#_x0000_t202" style="position:absolute;top:12001;width:2324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UZcQA&#10;AADbAAAADwAAAGRycy9kb3ducmV2LnhtbESPT2sCMRTE74V+h/AKXkrNugeVrVGsVuihHrTi+bF5&#10;3V3cvCxJ9t+3bwqCx2FmfsOsNoOpRUfOV5YVzKYJCOLc6ooLBZefw9sShA/IGmvLpGAkD5v189MK&#10;M217PlF3DoWIEPYZKihDaDIpfV6SQT+1DXH0fq0zGKJ0hdQO+wg3tUyTZC4NVhwXSmxoV1J+O7dG&#10;wXzv2v7Eu9f95fMbj02RXj/Gq1KTl2H7DiLQEB7he/tLK1jM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xlGXEAAAA2wAAAA8AAAAAAAAAAAAAAAAAmAIAAGRycy9k&#10;b3ducmV2LnhtbFBLBQYAAAAABAAEAPUAAACJAwAAAAA=&#10;" stroked="f">
                  <v:textbox inset="0,0,0,0">
                    <w:txbxContent>
                      <w:p w14:paraId="51299692" w14:textId="77777777" w:rsidR="00F324E4" w:rsidRPr="00E5661B" w:rsidRDefault="00F324E4" w:rsidP="00596E7B">
                        <w:pPr>
                          <w:pStyle w:val="Caption"/>
                          <w:shd w:val="clear" w:color="auto" w:fill="F2F2F2" w:themeFill="background1" w:themeFillShade="F2"/>
                          <w:rPr>
                            <w:noProof/>
                            <w:shd w:val="clear" w:color="auto" w:fill="FFFFFF"/>
                          </w:rPr>
                        </w:pPr>
                        <w:r>
                          <w:t>A sample of characteristics</w:t>
                        </w:r>
                      </w:p>
                    </w:txbxContent>
                  </v:textbox>
                </v:shape>
                <w10:wrap type="square"/>
              </v:group>
            </w:pict>
          </mc:Fallback>
        </mc:AlternateContent>
      </w:r>
      <w:r w:rsidR="00596E7B">
        <w:rPr>
          <w:noProof/>
          <w:shd w:val="clear" w:color="auto" w:fill="FFFFFF"/>
          <w:lang w:eastAsia="en-GB"/>
        </w:rPr>
        <w:drawing>
          <wp:anchor distT="0" distB="0" distL="114300" distR="114300" simplePos="0" relativeHeight="251742208" behindDoc="0" locked="0" layoutInCell="1" allowOverlap="1" wp14:anchorId="3FFCDCD6" wp14:editId="62B0D329">
            <wp:simplePos x="0" y="0"/>
            <wp:positionH relativeFrom="margin">
              <wp:posOffset>1903730</wp:posOffset>
            </wp:positionH>
            <wp:positionV relativeFrom="paragraph">
              <wp:posOffset>1339215</wp:posOffset>
            </wp:positionV>
            <wp:extent cx="1685925" cy="333375"/>
            <wp:effectExtent l="0" t="0" r="9525" b="9525"/>
            <wp:wrapTopAndBottom/>
            <wp:docPr id="250" name="Picture 33" descr="C:\Dropbox\projects\Ant-Simulation\assests\User Manual\Uses\configuration panel contr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ropbox\projects\Ant-Simulation\assests\User Manual\Uses\configuration panel controls.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685925" cy="333375"/>
                    </a:xfrm>
                    <a:prstGeom prst="rect">
                      <a:avLst/>
                    </a:prstGeom>
                    <a:noFill/>
                    <a:ln>
                      <a:noFill/>
                    </a:ln>
                  </pic:spPr>
                </pic:pic>
              </a:graphicData>
            </a:graphic>
          </wp:anchor>
        </w:drawing>
      </w:r>
      <w:r w:rsidR="00596E7B">
        <w:rPr>
          <w:shd w:val="clear" w:color="auto" w:fill="FFFFFF"/>
        </w:rPr>
        <w:t>The configuration panel contains the characteristics of the selected species. By changing the inputs, characteristics values can be altered. Once a modification to a characteristic is made the ants health is updated to reflect this change. The buttons at the top control the inputs:</w:t>
      </w:r>
    </w:p>
    <w:p w14:paraId="76DC21CE" w14:textId="77777777" w:rsidR="00596E7B" w:rsidRPr="006025E4" w:rsidRDefault="00596E7B" w:rsidP="00596E7B">
      <w:pPr>
        <w:pStyle w:val="ListParagraph"/>
        <w:numPr>
          <w:ilvl w:val="0"/>
          <w:numId w:val="65"/>
        </w:numPr>
        <w:ind w:left="567" w:hanging="283"/>
        <w:jc w:val="left"/>
        <w:rPr>
          <w:shd w:val="clear" w:color="auto" w:fill="FFFFFF"/>
        </w:rPr>
      </w:pPr>
      <w:r w:rsidRPr="005D5B3D">
        <w:rPr>
          <w:b/>
          <w:shd w:val="clear" w:color="auto" w:fill="FFFFFF"/>
        </w:rPr>
        <w:t>Reset</w:t>
      </w:r>
      <w:r>
        <w:rPr>
          <w:shd w:val="clear" w:color="auto" w:fill="FFFFFF"/>
        </w:rPr>
        <w:t xml:space="preserve"> – </w:t>
      </w:r>
      <w:r w:rsidRPr="00350046">
        <w:rPr>
          <w:shd w:val="clear" w:color="auto" w:fill="FFFFFF"/>
        </w:rPr>
        <w:t>Resets</w:t>
      </w:r>
      <w:r w:rsidRPr="006025E4">
        <w:rPr>
          <w:shd w:val="clear" w:color="auto" w:fill="FFFFFF"/>
        </w:rPr>
        <w:t xml:space="preserve"> all characteristics to their default values.</w:t>
      </w:r>
    </w:p>
    <w:p w14:paraId="7609C1A9" w14:textId="77777777" w:rsidR="00596E7B" w:rsidRPr="006025E4" w:rsidRDefault="00596E7B" w:rsidP="00596E7B">
      <w:pPr>
        <w:pStyle w:val="ListParagraph"/>
        <w:numPr>
          <w:ilvl w:val="0"/>
          <w:numId w:val="65"/>
        </w:numPr>
        <w:ind w:left="567" w:hanging="283"/>
        <w:jc w:val="left"/>
        <w:rPr>
          <w:shd w:val="clear" w:color="auto" w:fill="FFFFFF"/>
        </w:rPr>
      </w:pPr>
      <w:r w:rsidRPr="005D5B3D">
        <w:rPr>
          <w:b/>
          <w:shd w:val="clear" w:color="auto" w:fill="FFFFFF"/>
        </w:rPr>
        <w:t>Random</w:t>
      </w:r>
      <w:r>
        <w:rPr>
          <w:shd w:val="clear" w:color="auto" w:fill="FFFFFF"/>
        </w:rPr>
        <w:t xml:space="preserve"> – </w:t>
      </w:r>
      <w:r w:rsidRPr="00350046">
        <w:rPr>
          <w:shd w:val="clear" w:color="auto" w:fill="FFFFFF"/>
        </w:rPr>
        <w:t>Replaces</w:t>
      </w:r>
      <w:r w:rsidRPr="006025E4">
        <w:rPr>
          <w:shd w:val="clear" w:color="auto" w:fill="FFFFFF"/>
        </w:rPr>
        <w:t xml:space="preserve"> all characteristics with random values.</w:t>
      </w:r>
    </w:p>
    <w:p w14:paraId="6F576AE6" w14:textId="77777777" w:rsidR="00596E7B" w:rsidRPr="006025E4" w:rsidRDefault="00596E7B" w:rsidP="00596E7B">
      <w:pPr>
        <w:pStyle w:val="ListParagraph"/>
        <w:numPr>
          <w:ilvl w:val="0"/>
          <w:numId w:val="65"/>
        </w:numPr>
        <w:ind w:left="567" w:hanging="283"/>
        <w:jc w:val="left"/>
      </w:pPr>
      <w:r w:rsidRPr="005D5B3D">
        <w:rPr>
          <w:b/>
          <w:shd w:val="clear" w:color="auto" w:fill="FFFFFF"/>
        </w:rPr>
        <w:t>Update</w:t>
      </w:r>
      <w:r>
        <w:rPr>
          <w:shd w:val="clear" w:color="auto" w:fill="FFFFFF"/>
        </w:rPr>
        <w:t xml:space="preserve"> – </w:t>
      </w:r>
      <w:r w:rsidRPr="00350046">
        <w:rPr>
          <w:shd w:val="clear" w:color="auto" w:fill="FFFFFF"/>
        </w:rPr>
        <w:t>Updates</w:t>
      </w:r>
      <w:r w:rsidRPr="006025E4">
        <w:rPr>
          <w:shd w:val="clear" w:color="auto" w:fill="FFFFFF"/>
        </w:rPr>
        <w:t xml:space="preserve"> the selected species to reflect the changes made in the characteristics panel.</w:t>
      </w:r>
    </w:p>
    <w:p w14:paraId="07ACF929" w14:textId="77777777" w:rsidR="00596E7B" w:rsidRDefault="00596E7B" w:rsidP="00596E7B">
      <w:pPr>
        <w:pStyle w:val="Heading2"/>
        <w:spacing w:after="240"/>
      </w:pPr>
      <w:bookmarkStart w:id="208" w:name="_Toc383422505"/>
      <w:bookmarkStart w:id="209" w:name="_Toc383463065"/>
      <w:bookmarkStart w:id="210" w:name="_Toc383597879"/>
      <w:r>
        <w:t>Use</w:t>
      </w:r>
      <w:bookmarkEnd w:id="208"/>
      <w:bookmarkEnd w:id="209"/>
      <w:bookmarkEnd w:id="210"/>
    </w:p>
    <w:p w14:paraId="11DF5A43" w14:textId="77777777" w:rsidR="00596E7B" w:rsidRDefault="00596E7B" w:rsidP="00596E7B">
      <w:pPr>
        <w:pStyle w:val="Heading3"/>
        <w:spacing w:after="240"/>
      </w:pPr>
      <w:r>
        <w:t>How to change characteristics?</w:t>
      </w:r>
    </w:p>
    <w:p w14:paraId="409670F1" w14:textId="77777777" w:rsidR="00596E7B" w:rsidRDefault="00596E7B" w:rsidP="00596E7B">
      <w:r>
        <w:t>To change a characteristic for a particular species:</w:t>
      </w:r>
    </w:p>
    <w:p w14:paraId="667794A8" w14:textId="77777777" w:rsidR="00596E7B" w:rsidRDefault="00596E7B" w:rsidP="00596E7B">
      <w:pPr>
        <w:pStyle w:val="Heading4"/>
      </w:pPr>
      <w:r w:rsidRPr="00940205">
        <w:rPr>
          <w:b/>
        </w:rPr>
        <w:t>1</w:t>
      </w:r>
      <w:r>
        <w:t xml:space="preserve"> – Select the species</w:t>
      </w:r>
    </w:p>
    <w:p w14:paraId="148ED956" w14:textId="77777777" w:rsidR="00596E7B" w:rsidRDefault="00596E7B" w:rsidP="00596E7B"/>
    <w:p w14:paraId="473465B9" w14:textId="77777777" w:rsidR="00596E7B" w:rsidRDefault="00AE4854" w:rsidP="00AE4854">
      <w:r>
        <w:rPr>
          <w:noProof/>
          <w:lang w:eastAsia="en-GB"/>
        </w:rPr>
        <w:drawing>
          <wp:anchor distT="0" distB="0" distL="114300" distR="114300" simplePos="0" relativeHeight="251757568" behindDoc="0" locked="0" layoutInCell="1" allowOverlap="1" wp14:anchorId="34A1A86F" wp14:editId="38C76A50">
            <wp:simplePos x="0" y="0"/>
            <wp:positionH relativeFrom="column">
              <wp:posOffset>76200</wp:posOffset>
            </wp:positionH>
            <wp:positionV relativeFrom="paragraph">
              <wp:posOffset>375920</wp:posOffset>
            </wp:positionV>
            <wp:extent cx="5330190" cy="340741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referRelativeResize="0">
                      <a:picLocks noChangeAspect="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5330190" cy="3407410"/>
                    </a:xfrm>
                    <a:prstGeom prst="rect">
                      <a:avLst/>
                    </a:prstGeom>
                    <a:noFill/>
                    <a:ln>
                      <a:noFill/>
                    </a:ln>
                  </pic:spPr>
                </pic:pic>
              </a:graphicData>
            </a:graphic>
          </wp:anchor>
        </w:drawing>
      </w:r>
    </w:p>
    <w:p w14:paraId="402F4DDD" w14:textId="77777777" w:rsidR="00596E7B" w:rsidRDefault="00596E7B" w:rsidP="00596E7B">
      <w:pPr>
        <w:jc w:val="left"/>
      </w:pPr>
      <w:r>
        <w:t>This is done by clicking on the species in the data panel. It will bring up the selected species’ characteristics in the species panel.</w:t>
      </w:r>
    </w:p>
    <w:p w14:paraId="71CAE116" w14:textId="77777777" w:rsidR="00AE4854" w:rsidRDefault="00AE4854" w:rsidP="002047FF">
      <w:r>
        <w:rPr>
          <w:noProof/>
          <w:lang w:eastAsia="en-GB"/>
        </w:rPr>
        <w:drawing>
          <wp:anchor distT="0" distB="0" distL="114300" distR="114300" simplePos="0" relativeHeight="251761664" behindDoc="0" locked="0" layoutInCell="1" allowOverlap="1" wp14:anchorId="55465D8C" wp14:editId="077F9F93">
            <wp:simplePos x="0" y="0"/>
            <wp:positionH relativeFrom="column">
              <wp:posOffset>76200</wp:posOffset>
            </wp:positionH>
            <wp:positionV relativeFrom="paragraph">
              <wp:posOffset>95885</wp:posOffset>
            </wp:positionV>
            <wp:extent cx="5072380" cy="3348355"/>
            <wp:effectExtent l="0" t="0" r="0" b="0"/>
            <wp:wrapTopAndBottom/>
            <wp:docPr id="317" name="Picture 317" descr="C:\Dropbox\projects\Ant-Simulation\assests\User Manual\Uses\change characteristics\use - change characteritic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Dropbox\projects\Ant-Simulation\assests\User Manual\Uses\change characteristics\use - change characteritic 3.png"/>
                    <pic:cNvPicPr preferRelativeResize="0">
                      <a:picLocks noChangeAspect="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72380" cy="3348355"/>
                    </a:xfrm>
                    <a:prstGeom prst="rect">
                      <a:avLst/>
                    </a:prstGeom>
                    <a:noFill/>
                    <a:ln>
                      <a:noFill/>
                    </a:ln>
                  </pic:spPr>
                </pic:pic>
              </a:graphicData>
            </a:graphic>
          </wp:anchor>
        </w:drawing>
      </w:r>
    </w:p>
    <w:p w14:paraId="0F2A05FA" w14:textId="77777777" w:rsidR="00596E7B" w:rsidRDefault="00596E7B" w:rsidP="00B21E99">
      <w:pPr>
        <w:pStyle w:val="Heading4"/>
      </w:pPr>
      <w:r>
        <w:rPr>
          <w:b/>
        </w:rPr>
        <w:t xml:space="preserve">2 </w:t>
      </w:r>
      <w:r>
        <w:t>– Choose characteristic to change</w:t>
      </w:r>
    </w:p>
    <w:p w14:paraId="5A33FA65" w14:textId="77777777" w:rsidR="00596E7B" w:rsidRDefault="00596E7B" w:rsidP="00596E7B">
      <w:pPr>
        <w:spacing w:line="276" w:lineRule="auto"/>
      </w:pPr>
      <w:r>
        <w:t>In the characteristics panel, click on the characteristic you want to change</w:t>
      </w:r>
    </w:p>
    <w:p w14:paraId="1719E5D6" w14:textId="77777777" w:rsidR="00596E7B" w:rsidRPr="00940205" w:rsidRDefault="00596E7B" w:rsidP="00596E7B">
      <w:pPr>
        <w:shd w:val="clear" w:color="auto" w:fill="D9D9D9" w:themeFill="background1" w:themeFillShade="D9"/>
        <w:spacing w:line="276" w:lineRule="auto"/>
      </w:pPr>
      <w:r w:rsidRPr="005D5B3D">
        <w:t>Note</w:t>
      </w:r>
      <w:r>
        <w:t>: Hovering over the characteristic will give you a description of what the characteristic does.</w:t>
      </w:r>
    </w:p>
    <w:p w14:paraId="579300DB" w14:textId="77777777" w:rsidR="00596E7B" w:rsidRDefault="00596E7B" w:rsidP="00596E7B">
      <w:pPr>
        <w:pStyle w:val="Heading4"/>
      </w:pPr>
      <w:r>
        <w:rPr>
          <w:b/>
        </w:rPr>
        <w:t xml:space="preserve">3 </w:t>
      </w:r>
      <w:r>
        <w:t>– Change the characteristic</w:t>
      </w:r>
    </w:p>
    <w:p w14:paraId="3D94C1A7" w14:textId="77777777" w:rsidR="00596E7B" w:rsidRDefault="00945B6B" w:rsidP="00596E7B">
      <w:pPr>
        <w:spacing w:line="276" w:lineRule="auto"/>
      </w:pPr>
      <w:r>
        <w:rPr>
          <w:noProof/>
          <w:lang w:eastAsia="en-GB"/>
        </w:rPr>
        <w:drawing>
          <wp:anchor distT="0" distB="0" distL="114300" distR="114300" simplePos="0" relativeHeight="251769856" behindDoc="0" locked="0" layoutInCell="1" allowOverlap="1" wp14:anchorId="46198A77" wp14:editId="5CE1DCAF">
            <wp:simplePos x="0" y="0"/>
            <wp:positionH relativeFrom="column">
              <wp:posOffset>0</wp:posOffset>
            </wp:positionH>
            <wp:positionV relativeFrom="paragraph">
              <wp:posOffset>562610</wp:posOffset>
            </wp:positionV>
            <wp:extent cx="5668645" cy="397510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5668645" cy="397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596E7B">
        <w:t>To change the characteristic move the slider left or right, the value can be seen to the right of the slider for comparison.</w:t>
      </w:r>
    </w:p>
    <w:p w14:paraId="0ED5F352" w14:textId="77777777" w:rsidR="00596E7B" w:rsidRPr="00940205" w:rsidRDefault="00596E7B" w:rsidP="00596E7B">
      <w:pPr>
        <w:shd w:val="clear" w:color="auto" w:fill="D9D9D9" w:themeFill="background1" w:themeFillShade="D9"/>
        <w:spacing w:line="276" w:lineRule="auto"/>
      </w:pPr>
      <w:r w:rsidRPr="005D5B3D">
        <w:t>Note</w:t>
      </w:r>
      <w:r>
        <w:t xml:space="preserve">: This will also change </w:t>
      </w:r>
      <w:commentRangeStart w:id="211"/>
      <w:r>
        <w:t>the</w:t>
      </w:r>
      <w:commentRangeEnd w:id="211"/>
      <w:r>
        <w:rPr>
          <w:rStyle w:val="CommentReference"/>
        </w:rPr>
        <w:commentReference w:id="211"/>
      </w:r>
      <w:r>
        <w:t xml:space="preserve"> Ant health and it will change the colour of the update button</w:t>
      </w:r>
    </w:p>
    <w:p w14:paraId="40E4477D" w14:textId="77777777" w:rsidR="00596E7B" w:rsidRDefault="00596E7B" w:rsidP="0073072D"/>
    <w:p w14:paraId="109750D1" w14:textId="77777777" w:rsidR="00596E7B" w:rsidRDefault="00596E7B" w:rsidP="00596E7B">
      <w:pPr>
        <w:pStyle w:val="Heading4"/>
      </w:pPr>
      <w:r w:rsidRPr="009065AE">
        <w:rPr>
          <w:b/>
        </w:rPr>
        <w:t>4</w:t>
      </w:r>
      <w:r>
        <w:t xml:space="preserve"> – Update</w:t>
      </w:r>
    </w:p>
    <w:p w14:paraId="18042391" w14:textId="77777777" w:rsidR="00596E7B" w:rsidRDefault="00596E7B" w:rsidP="00596E7B">
      <w:r>
        <w:t>To update the species in the simulation click the update button.</w:t>
      </w:r>
    </w:p>
    <w:p w14:paraId="71D529A5" w14:textId="77777777" w:rsidR="00596E7B" w:rsidRDefault="00596E7B" w:rsidP="00596E7B">
      <w:pPr>
        <w:shd w:val="clear" w:color="auto" w:fill="D9D9D9" w:themeFill="background1" w:themeFillShade="D9"/>
      </w:pPr>
      <w:r w:rsidRPr="005D5B3D">
        <w:t>Note</w:t>
      </w:r>
      <w:r>
        <w:t>: This will change the update button back to its normal colour.</w:t>
      </w:r>
    </w:p>
    <w:p w14:paraId="19AB9315" w14:textId="77777777" w:rsidR="00596E7B" w:rsidRDefault="00596E7B" w:rsidP="00596E7B">
      <w:pPr>
        <w:pStyle w:val="Heading3"/>
      </w:pPr>
      <w:r>
        <w:t>How to move around the map?</w:t>
      </w:r>
    </w:p>
    <w:p w14:paraId="66365515" w14:textId="77777777" w:rsidR="00596E7B" w:rsidRDefault="00596E7B" w:rsidP="00596E7B">
      <w:pPr>
        <w:pStyle w:val="Heading4"/>
      </w:pPr>
      <w:r w:rsidRPr="00D02DE0">
        <w:rPr>
          <w:b/>
        </w:rPr>
        <w:t>1</w:t>
      </w:r>
      <w:r>
        <w:t xml:space="preserve"> – Place cursor over the simulation</w:t>
      </w:r>
    </w:p>
    <w:p w14:paraId="4D6AF945" w14:textId="77777777" w:rsidR="00596E7B" w:rsidRDefault="00596E7B" w:rsidP="00596E7B">
      <w:r>
        <w:t>Place your cursor anyway over the simulation. The pointer will change to a navigation pointer.</w:t>
      </w:r>
      <w:r w:rsidR="00945B6B" w:rsidRPr="00945B6B">
        <w:rPr>
          <w:noProof/>
          <w:lang w:eastAsia="en-GB"/>
        </w:rPr>
        <w:t xml:space="preserve"> </w:t>
      </w:r>
      <w:r w:rsidR="00945B6B">
        <w:rPr>
          <w:noProof/>
          <w:lang w:eastAsia="en-GB"/>
        </w:rPr>
        <w:drawing>
          <wp:inline distT="0" distB="0" distL="0" distR="0" wp14:anchorId="5FDBFD2A" wp14:editId="158C1B10">
            <wp:extent cx="5170715" cy="3622082"/>
            <wp:effectExtent l="0" t="0" r="0" b="0"/>
            <wp:docPr id="307" name="Picture 60" descr="C:\Dropbox\projects\Ant-Simulation\assests\User Manual\Uses\pan\1 - Place cursor over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ropbox\projects\Ant-Simulation\assests\User Manual\Uses\pan\1 - Place cursor over map.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178917" cy="3627827"/>
                    </a:xfrm>
                    <a:prstGeom prst="rect">
                      <a:avLst/>
                    </a:prstGeom>
                    <a:noFill/>
                    <a:ln>
                      <a:noFill/>
                    </a:ln>
                  </pic:spPr>
                </pic:pic>
              </a:graphicData>
            </a:graphic>
          </wp:inline>
        </w:drawing>
      </w:r>
    </w:p>
    <w:p w14:paraId="1BE9A276" w14:textId="77777777" w:rsidR="00596E7B" w:rsidRDefault="00596E7B" w:rsidP="00596E7B"/>
    <w:p w14:paraId="6D0A4CE6" w14:textId="77777777" w:rsidR="00596E7B" w:rsidRDefault="00945B6B" w:rsidP="00596E7B">
      <w:pPr>
        <w:pStyle w:val="Heading4"/>
      </w:pPr>
      <w:r>
        <w:rPr>
          <w:noProof/>
          <w:lang w:eastAsia="en-GB"/>
        </w:rPr>
        <w:drawing>
          <wp:anchor distT="0" distB="0" distL="114300" distR="114300" simplePos="0" relativeHeight="251765760" behindDoc="0" locked="0" layoutInCell="1" allowOverlap="1" wp14:anchorId="3AF6F062" wp14:editId="2E70A297">
            <wp:simplePos x="0" y="0"/>
            <wp:positionH relativeFrom="column">
              <wp:posOffset>21590</wp:posOffset>
            </wp:positionH>
            <wp:positionV relativeFrom="paragraph">
              <wp:posOffset>561975</wp:posOffset>
            </wp:positionV>
            <wp:extent cx="5238750" cy="3527425"/>
            <wp:effectExtent l="0" t="0" r="0" b="0"/>
            <wp:wrapTopAndBottom/>
            <wp:docPr id="319" name="Picture 319" descr="C:\Dropbox\projects\Ant-Simulation\assests\User Manual\Uses\change characteristics\4 -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Dropbox\projects\Ant-Simulation\assests\User Manual\Uses\change characteristics\4 - Update.png"/>
                    <pic:cNvPicPr>
                      <a:picLocks noChangeAspect="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38750" cy="352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596E7B" w:rsidRPr="00D02DE0">
        <w:rPr>
          <w:b/>
        </w:rPr>
        <w:t>2</w:t>
      </w:r>
      <w:r w:rsidR="00596E7B">
        <w:t xml:space="preserve"> – Click and drag the cursor</w:t>
      </w:r>
    </w:p>
    <w:p w14:paraId="3F35110F" w14:textId="77777777" w:rsidR="00596E7B" w:rsidRDefault="00596E7B" w:rsidP="00596E7B">
      <w:pPr>
        <w:spacing w:line="276" w:lineRule="auto"/>
      </w:pPr>
      <w:r>
        <w:t>Click and move the mouse, the simulation will follow your mouse.</w:t>
      </w:r>
    </w:p>
    <w:p w14:paraId="71DC4FE0" w14:textId="77777777" w:rsidR="00596E7B" w:rsidRPr="00D02DE0" w:rsidRDefault="00596E7B" w:rsidP="00596E7B">
      <w:pPr>
        <w:shd w:val="clear" w:color="auto" w:fill="D9D9D9" w:themeFill="background1" w:themeFillShade="D9"/>
        <w:spacing w:line="276" w:lineRule="auto"/>
        <w:rPr>
          <w:noProof/>
          <w:lang w:eastAsia="en-GB"/>
        </w:rPr>
      </w:pPr>
      <w:r w:rsidRPr="005D5B3D">
        <w:t>Note</w:t>
      </w:r>
      <w:r>
        <w:t>: The arrow keys can also be used to move around the map.</w:t>
      </w:r>
    </w:p>
    <w:p w14:paraId="2BF14601" w14:textId="77777777" w:rsidR="00596E7B" w:rsidRDefault="00596E7B" w:rsidP="00B21E99">
      <w:bookmarkStart w:id="212" w:name="_Toc383422507"/>
      <w:r>
        <w:rPr>
          <w:noProof/>
          <w:lang w:eastAsia="en-GB"/>
        </w:rPr>
        <w:drawing>
          <wp:inline distT="0" distB="0" distL="0" distR="0" wp14:anchorId="321A3D2B" wp14:editId="33A96AF2">
            <wp:extent cx="5419725" cy="3796513"/>
            <wp:effectExtent l="19050" t="0" r="9525" b="0"/>
            <wp:docPr id="256" name="Picture 61" descr="C:\Dropbox\projects\Ant-Simulation\assests\User Manual\Uses\pan\2 - Click and 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ropbox\projects\Ant-Simulation\assests\User Manual\Uses\pan\2 - Click and drag.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19725" cy="3796513"/>
                    </a:xfrm>
                    <a:prstGeom prst="rect">
                      <a:avLst/>
                    </a:prstGeom>
                    <a:noFill/>
                    <a:ln>
                      <a:noFill/>
                    </a:ln>
                  </pic:spPr>
                </pic:pic>
              </a:graphicData>
            </a:graphic>
          </wp:inline>
        </w:drawing>
      </w:r>
      <w:bookmarkEnd w:id="212"/>
    </w:p>
    <w:p w14:paraId="62175121" w14:textId="77777777" w:rsidR="00596E7B" w:rsidRDefault="00596E7B" w:rsidP="0073072D"/>
    <w:p w14:paraId="339044BE" w14:textId="77777777" w:rsidR="00596E7B" w:rsidRDefault="00596E7B" w:rsidP="00596E7B">
      <w:pPr>
        <w:pStyle w:val="Heading3"/>
      </w:pPr>
      <w:r>
        <w:t>How to zoom in and out?</w:t>
      </w:r>
    </w:p>
    <w:p w14:paraId="40A9FA20" w14:textId="77777777" w:rsidR="00596E7B" w:rsidRDefault="00596E7B" w:rsidP="00B21E99">
      <w:pPr>
        <w:pStyle w:val="Heading4"/>
      </w:pPr>
      <w:r w:rsidRPr="00D02DE0">
        <w:rPr>
          <w:b/>
        </w:rPr>
        <w:t>1</w:t>
      </w:r>
      <w:r>
        <w:t xml:space="preserve"> – Place cursor over the simulation</w:t>
      </w:r>
    </w:p>
    <w:p w14:paraId="53ED73F1" w14:textId="77777777" w:rsidR="00596E7B" w:rsidRDefault="00596E7B" w:rsidP="00596E7B">
      <w:pPr>
        <w:spacing w:line="276" w:lineRule="auto"/>
      </w:pPr>
      <w:r>
        <w:t>Place your cursor anyway over the simulation. The pointer will change to a navigation pointer.</w:t>
      </w:r>
      <w:r w:rsidR="0073072D" w:rsidRPr="0073072D">
        <w:rPr>
          <w:noProof/>
          <w:lang w:eastAsia="en-GB"/>
        </w:rPr>
        <w:t xml:space="preserve"> </w:t>
      </w:r>
      <w:r w:rsidR="0073072D">
        <w:rPr>
          <w:noProof/>
          <w:lang w:eastAsia="en-GB"/>
        </w:rPr>
        <w:drawing>
          <wp:inline distT="0" distB="0" distL="0" distR="0" wp14:anchorId="057894F8" wp14:editId="7DF79368">
            <wp:extent cx="5724525" cy="4010025"/>
            <wp:effectExtent l="0" t="0" r="9525" b="9525"/>
            <wp:docPr id="259" name="Picture 62" descr="C:\Dropbox\projects\Ant-Simulation\assests\User Manual\Uses\zoom\1 - Place cursor over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ropbox\projects\Ant-Simulation\assests\User Manual\Uses\zoom\1 - Place cursor over map.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5785C7FB" w14:textId="77777777" w:rsidR="00596E7B" w:rsidRPr="00D02DE0" w:rsidRDefault="00596E7B" w:rsidP="00596E7B"/>
    <w:p w14:paraId="4255C372" w14:textId="77777777" w:rsidR="00596E7B" w:rsidRDefault="00596E7B" w:rsidP="00B21E99">
      <w:pPr>
        <w:pStyle w:val="Heading4"/>
      </w:pPr>
      <w:r w:rsidRPr="00D02DE0">
        <w:rPr>
          <w:b/>
        </w:rPr>
        <w:t>2</w:t>
      </w:r>
      <w:r>
        <w:t xml:space="preserve"> – Scroll</w:t>
      </w:r>
    </w:p>
    <w:p w14:paraId="6F37CF64" w14:textId="77777777" w:rsidR="00596E7B" w:rsidRDefault="00596E7B" w:rsidP="00596E7B">
      <w:pPr>
        <w:spacing w:line="276" w:lineRule="auto"/>
      </w:pPr>
      <w:r>
        <w:t>Use the mouse scroll wheel up or down to zoom the map in and out respectfully.</w:t>
      </w:r>
      <w:bookmarkStart w:id="213" w:name="_Toc383422508"/>
      <w:r w:rsidR="0073072D" w:rsidRPr="0073072D">
        <w:rPr>
          <w:noProof/>
          <w:lang w:eastAsia="en-GB"/>
        </w:rPr>
        <w:t xml:space="preserve"> </w:t>
      </w:r>
      <w:r w:rsidR="0073072D">
        <w:rPr>
          <w:noProof/>
          <w:lang w:eastAsia="en-GB"/>
        </w:rPr>
        <w:drawing>
          <wp:inline distT="0" distB="0" distL="0" distR="0" wp14:anchorId="1DDEE828" wp14:editId="0B7D0540">
            <wp:extent cx="5553075" cy="3889924"/>
            <wp:effectExtent l="19050" t="0" r="9525" b="0"/>
            <wp:docPr id="308" name="Picture 308" descr="C:\Dropbox\projects\Ant-Simulation\assests\User Manual\Uses\zoom\2 - Scro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ropbox\projects\Ant-Simulation\assests\User Manual\Uses\zoom\2 - Scroll.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53075" cy="3889924"/>
                    </a:xfrm>
                    <a:prstGeom prst="rect">
                      <a:avLst/>
                    </a:prstGeom>
                    <a:noFill/>
                    <a:ln>
                      <a:noFill/>
                    </a:ln>
                  </pic:spPr>
                </pic:pic>
              </a:graphicData>
            </a:graphic>
          </wp:inline>
        </w:drawing>
      </w:r>
      <w:bookmarkEnd w:id="213"/>
    </w:p>
    <w:p w14:paraId="4B1C2D82" w14:textId="77777777" w:rsidR="00596E7B" w:rsidRPr="00D02DE0" w:rsidRDefault="00596E7B" w:rsidP="00596E7B">
      <w:pPr>
        <w:shd w:val="clear" w:color="auto" w:fill="D9D9D9" w:themeFill="background1" w:themeFillShade="D9"/>
        <w:spacing w:line="276" w:lineRule="auto"/>
      </w:pPr>
      <w:r w:rsidRPr="005D5B3D">
        <w:t>Note</w:t>
      </w:r>
      <w:r>
        <w:t>: The + and - keys can also be used to zoom in and out.</w:t>
      </w:r>
    </w:p>
    <w:p w14:paraId="130AA993" w14:textId="77777777" w:rsidR="00596E7B" w:rsidRDefault="00596E7B" w:rsidP="00B21E99"/>
    <w:p w14:paraId="1B181B9C" w14:textId="77777777" w:rsidR="00596E7B" w:rsidRDefault="00596E7B" w:rsidP="0073072D"/>
    <w:p w14:paraId="06E7F3C9" w14:textId="77777777" w:rsidR="00596E7B" w:rsidRPr="00586F4D" w:rsidRDefault="00596E7B" w:rsidP="00596E7B">
      <w:pPr>
        <w:pStyle w:val="Heading3"/>
        <w:spacing w:after="240"/>
      </w:pPr>
      <w:r>
        <w:t>Tips and shortcuts</w:t>
      </w:r>
    </w:p>
    <w:tbl>
      <w:tblPr>
        <w:tblStyle w:val="TableGrid"/>
        <w:tblW w:w="5000" w:type="pct"/>
        <w:tblLook w:val="04A0" w:firstRow="1" w:lastRow="0" w:firstColumn="1" w:lastColumn="0" w:noHBand="0" w:noVBand="1"/>
      </w:tblPr>
      <w:tblGrid>
        <w:gridCol w:w="3557"/>
        <w:gridCol w:w="5731"/>
      </w:tblGrid>
      <w:tr w:rsidR="00596E7B" w:rsidRPr="003A0081" w14:paraId="7EA9E85A" w14:textId="77777777" w:rsidTr="003A0081">
        <w:tc>
          <w:tcPr>
            <w:tcW w:w="1915" w:type="pct"/>
          </w:tcPr>
          <w:p w14:paraId="0B801DC5" w14:textId="77777777" w:rsidR="00596E7B" w:rsidRPr="003A0081" w:rsidRDefault="00596E7B" w:rsidP="003A0081">
            <w:pPr>
              <w:jc w:val="center"/>
              <w:rPr>
                <w:b/>
                <w:sz w:val="24"/>
              </w:rPr>
            </w:pPr>
            <w:r w:rsidRPr="003A0081">
              <w:rPr>
                <w:b/>
                <w:sz w:val="24"/>
              </w:rPr>
              <w:t>Control</w:t>
            </w:r>
          </w:p>
        </w:tc>
        <w:tc>
          <w:tcPr>
            <w:tcW w:w="3085" w:type="pct"/>
          </w:tcPr>
          <w:p w14:paraId="4D02C770" w14:textId="77777777" w:rsidR="00596E7B" w:rsidRPr="003A0081" w:rsidRDefault="00596E7B" w:rsidP="003A0081">
            <w:pPr>
              <w:jc w:val="center"/>
              <w:rPr>
                <w:b/>
                <w:sz w:val="24"/>
              </w:rPr>
            </w:pPr>
            <w:r w:rsidRPr="003A0081">
              <w:rPr>
                <w:b/>
                <w:sz w:val="24"/>
              </w:rPr>
              <w:t>Action</w:t>
            </w:r>
          </w:p>
        </w:tc>
      </w:tr>
      <w:tr w:rsidR="00596E7B" w14:paraId="47C6991E" w14:textId="77777777" w:rsidTr="003A0081">
        <w:tc>
          <w:tcPr>
            <w:tcW w:w="1915" w:type="pct"/>
          </w:tcPr>
          <w:p w14:paraId="5743CEA3" w14:textId="77777777" w:rsidR="00596E7B" w:rsidRDefault="00596E7B" w:rsidP="00596E7B">
            <w:r>
              <w:t>Arrow keys</w:t>
            </w:r>
          </w:p>
        </w:tc>
        <w:tc>
          <w:tcPr>
            <w:tcW w:w="3085" w:type="pct"/>
          </w:tcPr>
          <w:p w14:paraId="5F5B2C7D" w14:textId="77777777" w:rsidR="00596E7B" w:rsidRDefault="00596E7B" w:rsidP="00596E7B">
            <w:r>
              <w:t>Pan around the map</w:t>
            </w:r>
          </w:p>
        </w:tc>
      </w:tr>
      <w:tr w:rsidR="00596E7B" w14:paraId="7094F723" w14:textId="77777777" w:rsidTr="003A0081">
        <w:tc>
          <w:tcPr>
            <w:tcW w:w="1915" w:type="pct"/>
          </w:tcPr>
          <w:p w14:paraId="28ECE858" w14:textId="77777777" w:rsidR="00596E7B" w:rsidRDefault="00596E7B" w:rsidP="00596E7B">
            <w:r>
              <w:t>Mouse click and drag</w:t>
            </w:r>
          </w:p>
        </w:tc>
        <w:tc>
          <w:tcPr>
            <w:tcW w:w="3085" w:type="pct"/>
          </w:tcPr>
          <w:p w14:paraId="239A46A5" w14:textId="77777777" w:rsidR="00596E7B" w:rsidRDefault="00596E7B" w:rsidP="00596E7B">
            <w:r>
              <w:t>Pan around the map</w:t>
            </w:r>
          </w:p>
        </w:tc>
      </w:tr>
      <w:tr w:rsidR="00596E7B" w14:paraId="75FE07B6" w14:textId="77777777" w:rsidTr="003A0081">
        <w:tc>
          <w:tcPr>
            <w:tcW w:w="1915" w:type="pct"/>
          </w:tcPr>
          <w:p w14:paraId="1DD9F9B2" w14:textId="77777777" w:rsidR="00596E7B" w:rsidRDefault="00596E7B" w:rsidP="00596E7B">
            <w:r>
              <w:t>“+” and “-“ keys</w:t>
            </w:r>
          </w:p>
        </w:tc>
        <w:tc>
          <w:tcPr>
            <w:tcW w:w="3085" w:type="pct"/>
          </w:tcPr>
          <w:p w14:paraId="4E4CDE6E" w14:textId="77777777" w:rsidR="00596E7B" w:rsidRDefault="00596E7B" w:rsidP="00596E7B">
            <w:r>
              <w:t>Zoom into and out of the map</w:t>
            </w:r>
          </w:p>
        </w:tc>
      </w:tr>
      <w:tr w:rsidR="00596E7B" w14:paraId="433AFEB7" w14:textId="77777777" w:rsidTr="003A0081">
        <w:tc>
          <w:tcPr>
            <w:tcW w:w="1915" w:type="pct"/>
          </w:tcPr>
          <w:p w14:paraId="2D7AC495" w14:textId="77777777" w:rsidR="00596E7B" w:rsidRDefault="00596E7B" w:rsidP="00596E7B">
            <w:r>
              <w:t>Mouse scroll</w:t>
            </w:r>
          </w:p>
        </w:tc>
        <w:tc>
          <w:tcPr>
            <w:tcW w:w="3085" w:type="pct"/>
          </w:tcPr>
          <w:p w14:paraId="59D45E85" w14:textId="77777777" w:rsidR="00596E7B" w:rsidRDefault="00596E7B" w:rsidP="00596E7B">
            <w:r>
              <w:t>Zoom into and out of the map</w:t>
            </w:r>
          </w:p>
        </w:tc>
      </w:tr>
      <w:tr w:rsidR="00596E7B" w14:paraId="343C5F32" w14:textId="77777777" w:rsidTr="003A0081">
        <w:tc>
          <w:tcPr>
            <w:tcW w:w="1915" w:type="pct"/>
          </w:tcPr>
          <w:p w14:paraId="494A899F" w14:textId="77777777" w:rsidR="00596E7B" w:rsidRDefault="00596E7B" w:rsidP="00596E7B">
            <w:r>
              <w:t>Space bar</w:t>
            </w:r>
          </w:p>
        </w:tc>
        <w:tc>
          <w:tcPr>
            <w:tcW w:w="3085" w:type="pct"/>
          </w:tcPr>
          <w:p w14:paraId="4B8E7C1E" w14:textId="77777777" w:rsidR="00596E7B" w:rsidRDefault="00596E7B" w:rsidP="00596E7B">
            <w:r>
              <w:t>Pause/Play the simulation</w:t>
            </w:r>
          </w:p>
        </w:tc>
      </w:tr>
      <w:tr w:rsidR="00596E7B" w14:paraId="79C6AC49" w14:textId="77777777" w:rsidTr="003A0081">
        <w:tc>
          <w:tcPr>
            <w:tcW w:w="1915" w:type="pct"/>
          </w:tcPr>
          <w:p w14:paraId="0B1CC1E8" w14:textId="77777777" w:rsidR="00596E7B" w:rsidRDefault="00596E7B" w:rsidP="00596E7B">
            <w:r>
              <w:t>“r” key</w:t>
            </w:r>
          </w:p>
        </w:tc>
        <w:tc>
          <w:tcPr>
            <w:tcW w:w="3085" w:type="pct"/>
          </w:tcPr>
          <w:p w14:paraId="6947925B" w14:textId="77777777" w:rsidR="00596E7B" w:rsidRDefault="00596E7B" w:rsidP="00596E7B">
            <w:r>
              <w:t>Restart the simulation</w:t>
            </w:r>
          </w:p>
        </w:tc>
      </w:tr>
      <w:tr w:rsidR="00596E7B" w14:paraId="35C6C325" w14:textId="77777777" w:rsidTr="003A0081">
        <w:tc>
          <w:tcPr>
            <w:tcW w:w="1915" w:type="pct"/>
          </w:tcPr>
          <w:p w14:paraId="55CC56B1" w14:textId="77777777" w:rsidR="00596E7B" w:rsidRDefault="00596E7B" w:rsidP="00596E7B">
            <w:r>
              <w:t>“s” key</w:t>
            </w:r>
          </w:p>
        </w:tc>
        <w:tc>
          <w:tcPr>
            <w:tcW w:w="3085" w:type="pct"/>
          </w:tcPr>
          <w:p w14:paraId="1B26ACFA" w14:textId="77777777" w:rsidR="00596E7B" w:rsidRDefault="00596E7B" w:rsidP="00596E7B">
            <w:r>
              <w:t>Do a single step in the simulation</w:t>
            </w:r>
          </w:p>
        </w:tc>
      </w:tr>
    </w:tbl>
    <w:p w14:paraId="2539317E" w14:textId="77777777" w:rsidR="00596E7B" w:rsidRDefault="00596E7B" w:rsidP="00596E7B"/>
    <w:p w14:paraId="1E2C7A74" w14:textId="77777777" w:rsidR="00596E7B" w:rsidRDefault="00596E7B" w:rsidP="00596E7B">
      <w:pPr>
        <w:pStyle w:val="ListParagraph"/>
        <w:numPr>
          <w:ilvl w:val="0"/>
          <w:numId w:val="63"/>
        </w:numPr>
        <w:ind w:left="567" w:hanging="283"/>
        <w:jc w:val="left"/>
      </w:pPr>
      <w:r w:rsidRPr="00586F4D">
        <w:rPr>
          <w:noProof/>
          <w:lang w:eastAsia="en-GB"/>
        </w:rPr>
        <w:drawing>
          <wp:anchor distT="0" distB="0" distL="114300" distR="114300" simplePos="0" relativeHeight="251746304" behindDoc="0" locked="0" layoutInCell="1" allowOverlap="1" wp14:anchorId="563F1D00" wp14:editId="4E485E0B">
            <wp:simplePos x="0" y="0"/>
            <wp:positionH relativeFrom="margin">
              <wp:align>right</wp:align>
            </wp:positionH>
            <wp:positionV relativeFrom="paragraph">
              <wp:posOffset>5715</wp:posOffset>
            </wp:positionV>
            <wp:extent cx="3238500" cy="981075"/>
            <wp:effectExtent l="0" t="0" r="0" b="9525"/>
            <wp:wrapSquare wrapText="bothSides"/>
            <wp:docPr id="262" name="Picture 21" descr="C:\Dropbox\projects\Ant-Simulation\assests\User Manual\Uses\configuration panel text h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ropbox\projects\Ant-Simulation\assests\User Manual\Uses\configuration panel text hover.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238500" cy="981075"/>
                    </a:xfrm>
                    <a:prstGeom prst="rect">
                      <a:avLst/>
                    </a:prstGeom>
                    <a:noFill/>
                    <a:ln>
                      <a:noFill/>
                    </a:ln>
                  </pic:spPr>
                </pic:pic>
              </a:graphicData>
            </a:graphic>
          </wp:anchor>
        </w:drawing>
      </w:r>
      <w:r>
        <w:t>Hovering over a characteristic will display a description of what it does.</w:t>
      </w:r>
    </w:p>
    <w:p w14:paraId="2B627927" w14:textId="77777777" w:rsidR="00596E7B" w:rsidRDefault="00596E7B" w:rsidP="00596E7B">
      <w:pPr>
        <w:pStyle w:val="ListParagraph"/>
        <w:numPr>
          <w:ilvl w:val="0"/>
          <w:numId w:val="63"/>
        </w:numPr>
        <w:ind w:left="567" w:hanging="283"/>
        <w:jc w:val="left"/>
      </w:pPr>
      <w:r>
        <w:t>Clicking on a species will centre the map on the first nest in that species.</w:t>
      </w:r>
    </w:p>
    <w:p w14:paraId="7BCE8BCE" w14:textId="77777777" w:rsidR="00596E7B" w:rsidRPr="00586F4D" w:rsidRDefault="00596E7B" w:rsidP="00596E7B">
      <w:pPr>
        <w:pStyle w:val="ListParagraph"/>
        <w:numPr>
          <w:ilvl w:val="0"/>
          <w:numId w:val="63"/>
        </w:numPr>
        <w:ind w:left="567" w:hanging="283"/>
        <w:jc w:val="left"/>
      </w:pPr>
      <w:r>
        <w:rPr>
          <w:noProof/>
          <w:shd w:val="clear" w:color="auto" w:fill="FFFFFF"/>
          <w:lang w:eastAsia="en-GB"/>
        </w:rPr>
        <w:drawing>
          <wp:anchor distT="0" distB="0" distL="114300" distR="114300" simplePos="0" relativeHeight="251753472" behindDoc="0" locked="0" layoutInCell="1" allowOverlap="1" wp14:anchorId="494CAC0E" wp14:editId="1D7169AF">
            <wp:simplePos x="0" y="0"/>
            <wp:positionH relativeFrom="margin">
              <wp:align>right</wp:align>
            </wp:positionH>
            <wp:positionV relativeFrom="paragraph">
              <wp:posOffset>13970</wp:posOffset>
            </wp:positionV>
            <wp:extent cx="1685925" cy="314325"/>
            <wp:effectExtent l="0" t="0" r="9525" b="9525"/>
            <wp:wrapSquare wrapText="bothSides"/>
            <wp:docPr id="265" name="Picture 34" descr="C:\Dropbox\projects\Ant-Simulation\assests\User Manual\Uses\configuration panel controls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ropbox\projects\Ant-Simulation\assests\User Manual\Uses\configuration panel controls (updat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685925" cy="314325"/>
                    </a:xfrm>
                    <a:prstGeom prst="rect">
                      <a:avLst/>
                    </a:prstGeom>
                    <a:noFill/>
                    <a:ln>
                      <a:noFill/>
                    </a:ln>
                  </pic:spPr>
                </pic:pic>
              </a:graphicData>
            </a:graphic>
          </wp:anchor>
        </w:drawing>
      </w:r>
      <w:r>
        <w:t>The update button will turn red if there is a change to the configuration of a species characteristic which is not reflected in the simulation.</w:t>
      </w:r>
    </w:p>
    <w:p w14:paraId="3DD65858" w14:textId="77777777" w:rsidR="00596E7B" w:rsidRDefault="00596E7B" w:rsidP="0073072D">
      <w:pPr>
        <w:pStyle w:val="Heading2"/>
      </w:pPr>
      <w:bookmarkStart w:id="214" w:name="_Toc383463066"/>
      <w:bookmarkStart w:id="215" w:name="_Toc383597880"/>
      <w:r w:rsidRPr="0073072D">
        <w:t>Errors</w:t>
      </w:r>
      <w:bookmarkEnd w:id="214"/>
      <w:bookmarkEnd w:id="215"/>
    </w:p>
    <w:p w14:paraId="63080135" w14:textId="77777777" w:rsidR="00596E7B" w:rsidRPr="005D5B3D" w:rsidRDefault="00596E7B" w:rsidP="00B21E99">
      <w:pPr>
        <w:pStyle w:val="Heading3"/>
      </w:pPr>
      <w:r w:rsidRPr="00152D70">
        <w:t>Warning #1</w:t>
      </w:r>
      <w:r w:rsidRPr="005D5B3D">
        <w:t xml:space="preserve"> – Species cost greater than workers food cost</w:t>
      </w:r>
    </w:p>
    <w:p w14:paraId="452334E8" w14:textId="77777777" w:rsidR="00596E7B" w:rsidRPr="005D5B3D" w:rsidRDefault="00596E7B" w:rsidP="00B21E99">
      <w:pPr>
        <w:pStyle w:val="Heading4"/>
      </w:pPr>
      <w:r w:rsidRPr="005D5B3D">
        <w:t>Problem</w:t>
      </w:r>
    </w:p>
    <w:p w14:paraId="72B17C46" w14:textId="77777777" w:rsidR="00596E7B" w:rsidRDefault="00596E7B" w:rsidP="00B21E99">
      <w:r>
        <w:rPr>
          <w:noProof/>
          <w:lang w:eastAsia="en-GB"/>
        </w:rPr>
        <w:drawing>
          <wp:inline distT="0" distB="0" distL="0" distR="0" wp14:anchorId="22F014D3" wp14:editId="6F5BA99B">
            <wp:extent cx="5724525" cy="4010025"/>
            <wp:effectExtent l="0" t="0" r="9525" b="9525"/>
            <wp:docPr id="193" name="Picture 193" descr="C:\Dropbox\projects\Ant-Simulation\assests\User Manual\Errors\Warn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ropbox\projects\Ant-Simulation\assests\User Manual\Errors\Warning #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1DF97B06" w14:textId="77777777" w:rsidR="00596E7B" w:rsidRPr="0048592D" w:rsidRDefault="00596E7B" w:rsidP="00596E7B">
      <w:pPr>
        <w:spacing w:line="276" w:lineRule="auto"/>
      </w:pPr>
      <w:r>
        <w:t>The warning is encounter when a species worker ant food cost is lower the ant health. This would cause worker ants to die immediately as they are born.</w:t>
      </w:r>
    </w:p>
    <w:p w14:paraId="06F156BF" w14:textId="77777777" w:rsidR="00596E7B" w:rsidRPr="005D5B3D" w:rsidRDefault="00596E7B" w:rsidP="00B21E99">
      <w:pPr>
        <w:pStyle w:val="Heading4"/>
      </w:pPr>
      <w:r w:rsidRPr="005D5B3D">
        <w:t>Recovery</w:t>
      </w:r>
    </w:p>
    <w:p w14:paraId="73998E63" w14:textId="77777777" w:rsidR="00596E7B" w:rsidRPr="0048592D" w:rsidRDefault="00596E7B" w:rsidP="00596E7B">
      <w:pPr>
        <w:spacing w:line="276" w:lineRule="auto"/>
      </w:pPr>
      <w:r>
        <w:t>To recover try either:</w:t>
      </w:r>
    </w:p>
    <w:p w14:paraId="64F86439" w14:textId="77777777" w:rsidR="00596E7B" w:rsidRDefault="00596E7B" w:rsidP="00596E7B">
      <w:pPr>
        <w:pStyle w:val="ListParagraph"/>
        <w:numPr>
          <w:ilvl w:val="0"/>
          <w:numId w:val="66"/>
        </w:numPr>
        <w:spacing w:line="276" w:lineRule="auto"/>
        <w:ind w:left="567" w:hanging="283"/>
      </w:pPr>
      <w:r>
        <w:t>Lowering the species characteristics until ant health is below the worker food cost.</w:t>
      </w:r>
    </w:p>
    <w:p w14:paraId="2829CD14" w14:textId="77777777" w:rsidR="00596E7B" w:rsidRPr="0048592D" w:rsidRDefault="00596E7B" w:rsidP="00596E7B">
      <w:pPr>
        <w:pStyle w:val="ListParagraph"/>
        <w:numPr>
          <w:ilvl w:val="0"/>
          <w:numId w:val="66"/>
        </w:numPr>
        <w:spacing w:line="276" w:lineRule="auto"/>
        <w:ind w:left="567" w:hanging="283"/>
      </w:pPr>
      <w:r>
        <w:t>Raising the worker food cost until it is greater than the ant health.</w:t>
      </w:r>
    </w:p>
    <w:p w14:paraId="66AD4118" w14:textId="77777777" w:rsidR="00596E7B" w:rsidRPr="005D5B3D" w:rsidRDefault="00596E7B" w:rsidP="00B21E99">
      <w:pPr>
        <w:pStyle w:val="Heading3"/>
      </w:pPr>
      <w:r w:rsidRPr="00152D70">
        <w:t>Warning #2</w:t>
      </w:r>
      <w:r w:rsidRPr="005D5B3D">
        <w:t xml:space="preserve"> – Species cost greater than queen food cost</w:t>
      </w:r>
    </w:p>
    <w:p w14:paraId="1FA724D7" w14:textId="77777777" w:rsidR="00596E7B" w:rsidRPr="005D5B3D" w:rsidRDefault="00596E7B" w:rsidP="00B21E99">
      <w:pPr>
        <w:pStyle w:val="Heading4"/>
      </w:pPr>
      <w:r w:rsidRPr="005D5B3D">
        <w:t>Problem</w:t>
      </w:r>
    </w:p>
    <w:p w14:paraId="6A3D0DE4" w14:textId="77777777" w:rsidR="00596E7B" w:rsidRDefault="00596E7B" w:rsidP="00B21E99">
      <w:r>
        <w:rPr>
          <w:noProof/>
          <w:lang w:eastAsia="en-GB"/>
        </w:rPr>
        <w:drawing>
          <wp:inline distT="0" distB="0" distL="0" distR="0" wp14:anchorId="2A86A009" wp14:editId="09B65583">
            <wp:extent cx="5724525" cy="4010025"/>
            <wp:effectExtent l="0" t="0" r="9525" b="9525"/>
            <wp:docPr id="194" name="Picture 194" descr="C:\Dropbox\projects\Ant-Simulation\assests\User Manual\Errors\Warn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ropbox\projects\Ant-Simulation\assests\User Manual\Errors\Warning #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434AD01A" w14:textId="77777777" w:rsidR="00596E7B" w:rsidRDefault="00596E7B" w:rsidP="00596E7B">
      <w:pPr>
        <w:spacing w:line="276" w:lineRule="auto"/>
      </w:pPr>
      <w:r>
        <w:t>The warning is encounter when a species queen ant food cost is lower the ant health. This would cause queen ants to die immediately as they are born.</w:t>
      </w:r>
    </w:p>
    <w:p w14:paraId="281E3AFB" w14:textId="77777777" w:rsidR="00596E7B" w:rsidRPr="005D5B3D" w:rsidRDefault="00596E7B" w:rsidP="00B21E99">
      <w:pPr>
        <w:pStyle w:val="Heading4"/>
      </w:pPr>
      <w:r w:rsidRPr="005D5B3D">
        <w:t>Recovery</w:t>
      </w:r>
    </w:p>
    <w:p w14:paraId="2AC9783E" w14:textId="77777777" w:rsidR="00596E7B" w:rsidRPr="0048592D" w:rsidRDefault="00596E7B" w:rsidP="00596E7B">
      <w:pPr>
        <w:spacing w:line="276" w:lineRule="auto"/>
      </w:pPr>
      <w:r>
        <w:t>To recover try either:</w:t>
      </w:r>
    </w:p>
    <w:p w14:paraId="0E1699D3" w14:textId="77777777" w:rsidR="00596E7B" w:rsidRDefault="00596E7B" w:rsidP="00596E7B">
      <w:pPr>
        <w:pStyle w:val="ListParagraph"/>
        <w:numPr>
          <w:ilvl w:val="0"/>
          <w:numId w:val="66"/>
        </w:numPr>
        <w:spacing w:line="276" w:lineRule="auto"/>
        <w:ind w:left="567" w:hanging="283"/>
      </w:pPr>
      <w:r>
        <w:t>Lowering the species characteristics until ant health is below the queen food cost.</w:t>
      </w:r>
    </w:p>
    <w:p w14:paraId="1417E914" w14:textId="77777777" w:rsidR="00596E7B" w:rsidRPr="0048592D" w:rsidRDefault="00596E7B" w:rsidP="00596E7B">
      <w:pPr>
        <w:pStyle w:val="ListParagraph"/>
        <w:numPr>
          <w:ilvl w:val="0"/>
          <w:numId w:val="66"/>
        </w:numPr>
        <w:spacing w:line="276" w:lineRule="auto"/>
        <w:ind w:left="567" w:hanging="283"/>
      </w:pPr>
      <w:r>
        <w:t>Raising the queen food cost until it is greater than the ant health.</w:t>
      </w:r>
    </w:p>
    <w:p w14:paraId="74556B4B" w14:textId="77777777" w:rsidR="00596E7B" w:rsidRPr="009E3E0D" w:rsidRDefault="00596E7B" w:rsidP="00596E7B"/>
    <w:p w14:paraId="0C0223F2" w14:textId="77777777" w:rsidR="00596E7B" w:rsidRPr="005D5B3D" w:rsidRDefault="00596E7B" w:rsidP="00B21E99">
      <w:pPr>
        <w:pStyle w:val="Heading3"/>
      </w:pPr>
      <w:r w:rsidRPr="00152D70">
        <w:t>Warning #3</w:t>
      </w:r>
      <w:r w:rsidRPr="005D5B3D">
        <w:t xml:space="preserve"> – Species cost greater than soldier food cost</w:t>
      </w:r>
    </w:p>
    <w:p w14:paraId="4929AC97" w14:textId="77777777" w:rsidR="00596E7B" w:rsidRPr="005D5B3D" w:rsidRDefault="00596E7B" w:rsidP="00B21E99">
      <w:pPr>
        <w:pStyle w:val="Heading4"/>
      </w:pPr>
      <w:r w:rsidRPr="005D5B3D">
        <w:t>Problem</w:t>
      </w:r>
    </w:p>
    <w:p w14:paraId="5ECF071A" w14:textId="77777777" w:rsidR="00596E7B" w:rsidRDefault="00596E7B" w:rsidP="00B21E99">
      <w:r>
        <w:rPr>
          <w:noProof/>
          <w:lang w:eastAsia="en-GB"/>
        </w:rPr>
        <w:drawing>
          <wp:inline distT="0" distB="0" distL="0" distR="0" wp14:anchorId="32FB26B5" wp14:editId="6808B65B">
            <wp:extent cx="5724525" cy="4010025"/>
            <wp:effectExtent l="0" t="0" r="9525" b="9525"/>
            <wp:docPr id="196" name="Picture 196" descr="C:\Dropbox\projects\Ant-Simulation\assests\User Manual\Errors\Warnin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ropbox\projects\Ant-Simulation\assests\User Manual\Errors\Warning #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47506003" w14:textId="77777777" w:rsidR="00596E7B" w:rsidRDefault="00596E7B" w:rsidP="00596E7B">
      <w:pPr>
        <w:spacing w:line="276" w:lineRule="auto"/>
      </w:pPr>
      <w:r>
        <w:t>The warning is encounter when a species soldier ant food cost is lower the ant health. This would cause soldier ants to die immediately as they are born.</w:t>
      </w:r>
    </w:p>
    <w:p w14:paraId="71803EAF" w14:textId="77777777" w:rsidR="00596E7B" w:rsidRPr="005D5B3D" w:rsidRDefault="00596E7B" w:rsidP="00B21E99">
      <w:pPr>
        <w:pStyle w:val="Heading4"/>
      </w:pPr>
      <w:r w:rsidRPr="005D5B3D">
        <w:t>Recovery</w:t>
      </w:r>
    </w:p>
    <w:p w14:paraId="5FF1B97B" w14:textId="77777777" w:rsidR="00596E7B" w:rsidRPr="0048592D" w:rsidRDefault="00596E7B" w:rsidP="00596E7B">
      <w:pPr>
        <w:spacing w:line="276" w:lineRule="auto"/>
      </w:pPr>
      <w:r>
        <w:t>To recover try either:</w:t>
      </w:r>
    </w:p>
    <w:p w14:paraId="576591E7" w14:textId="77777777" w:rsidR="00596E7B" w:rsidRDefault="00596E7B" w:rsidP="00596E7B">
      <w:pPr>
        <w:pStyle w:val="ListParagraph"/>
        <w:numPr>
          <w:ilvl w:val="0"/>
          <w:numId w:val="66"/>
        </w:numPr>
        <w:spacing w:line="276" w:lineRule="auto"/>
        <w:ind w:left="567" w:hanging="283"/>
      </w:pPr>
      <w:r>
        <w:t>Lowering the species characteristics until ant health is below the soldier food cost.</w:t>
      </w:r>
    </w:p>
    <w:p w14:paraId="6E9B2C2C" w14:textId="77777777" w:rsidR="00596E7B" w:rsidRPr="0048592D" w:rsidRDefault="00596E7B" w:rsidP="00596E7B">
      <w:pPr>
        <w:pStyle w:val="ListParagraph"/>
        <w:numPr>
          <w:ilvl w:val="0"/>
          <w:numId w:val="66"/>
        </w:numPr>
        <w:spacing w:line="276" w:lineRule="auto"/>
        <w:ind w:left="567" w:hanging="283"/>
      </w:pPr>
      <w:r>
        <w:t>Raising the soldier food cost until it is greater than the ant health.</w:t>
      </w:r>
    </w:p>
    <w:p w14:paraId="51FA8B58" w14:textId="77777777" w:rsidR="00596E7B" w:rsidRPr="009E3E0D" w:rsidRDefault="00596E7B" w:rsidP="00596E7B"/>
    <w:p w14:paraId="13C09673" w14:textId="77777777" w:rsidR="00596E7B" w:rsidRPr="005D5B3D" w:rsidRDefault="00596E7B" w:rsidP="00B21E99">
      <w:pPr>
        <w:pStyle w:val="Heading3"/>
      </w:pPr>
      <w:r w:rsidRPr="00152D70">
        <w:t>Error #1</w:t>
      </w:r>
      <w:r w:rsidRPr="005D5B3D">
        <w:t xml:space="preserve"> – Minimum number of queen steps greater than maximum</w:t>
      </w:r>
    </w:p>
    <w:p w14:paraId="5E586755" w14:textId="77777777" w:rsidR="00596E7B" w:rsidRPr="005D5B3D" w:rsidRDefault="00596E7B" w:rsidP="00B21E99">
      <w:pPr>
        <w:pStyle w:val="Heading4"/>
      </w:pPr>
      <w:r w:rsidRPr="005D5B3D">
        <w:t>Problem</w:t>
      </w:r>
    </w:p>
    <w:p w14:paraId="00811282" w14:textId="77777777" w:rsidR="00596E7B" w:rsidRDefault="00596E7B" w:rsidP="00B21E99">
      <w:r>
        <w:rPr>
          <w:noProof/>
          <w:lang w:eastAsia="en-GB"/>
        </w:rPr>
        <w:drawing>
          <wp:inline distT="0" distB="0" distL="0" distR="0" wp14:anchorId="3148C1A3" wp14:editId="4F39585D">
            <wp:extent cx="5724525" cy="4010025"/>
            <wp:effectExtent l="0" t="0" r="9525" b="9525"/>
            <wp:docPr id="197" name="Picture 197" descr="C:\Dropbox\projects\Ant-Simulation\assests\User Manual\Errors\Err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ropbox\projects\Ant-Simulation\assests\User Manual\Errors\Error #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72AFA48B" w14:textId="77777777" w:rsidR="00596E7B" w:rsidRDefault="00596E7B" w:rsidP="00596E7B">
      <w:pPr>
        <w:spacing w:line="276" w:lineRule="auto"/>
      </w:pPr>
      <w:r>
        <w:t xml:space="preserve">The error is caused when a species minimum number of queen steps </w:t>
      </w:r>
      <w:proofErr w:type="gramStart"/>
      <w:r>
        <w:t>is</w:t>
      </w:r>
      <w:proofErr w:type="gramEnd"/>
      <w:r>
        <w:t xml:space="preserve"> greater than the maximum number of queen steps. This would cause queens to create nests as soon as they were born rather than moving away from the nest.</w:t>
      </w:r>
    </w:p>
    <w:p w14:paraId="574865DA" w14:textId="77777777" w:rsidR="00596E7B" w:rsidRPr="005D5B3D" w:rsidRDefault="00596E7B" w:rsidP="00B21E99">
      <w:pPr>
        <w:pStyle w:val="Heading4"/>
      </w:pPr>
      <w:r w:rsidRPr="005D5B3D">
        <w:t>Recovery</w:t>
      </w:r>
    </w:p>
    <w:p w14:paraId="0F783D3B" w14:textId="77777777" w:rsidR="00596E7B" w:rsidRDefault="00596E7B" w:rsidP="00596E7B">
      <w:pPr>
        <w:spacing w:line="276" w:lineRule="auto"/>
      </w:pPr>
      <w:r>
        <w:t>To recover from this error try:</w:t>
      </w:r>
    </w:p>
    <w:p w14:paraId="12D1BC87" w14:textId="77777777" w:rsidR="00596E7B" w:rsidRDefault="00596E7B" w:rsidP="00596E7B">
      <w:pPr>
        <w:pStyle w:val="ListParagraph"/>
        <w:numPr>
          <w:ilvl w:val="0"/>
          <w:numId w:val="67"/>
        </w:numPr>
        <w:spacing w:line="276" w:lineRule="auto"/>
        <w:ind w:left="567" w:hanging="283"/>
      </w:pPr>
      <w:r>
        <w:t>Lowering the minimum number of queen steps until it is below the maximum number of queen steps.</w:t>
      </w:r>
    </w:p>
    <w:p w14:paraId="133A5472" w14:textId="77777777" w:rsidR="00596E7B" w:rsidRPr="00010D94" w:rsidRDefault="00596E7B" w:rsidP="00596E7B">
      <w:pPr>
        <w:pStyle w:val="ListParagraph"/>
        <w:numPr>
          <w:ilvl w:val="0"/>
          <w:numId w:val="67"/>
        </w:numPr>
        <w:spacing w:line="276" w:lineRule="auto"/>
        <w:ind w:left="567" w:hanging="283"/>
      </w:pPr>
      <w:r>
        <w:t>Raising the maximum number of queen steps until it is greater than the minimum number of queen steps.</w:t>
      </w:r>
    </w:p>
    <w:p w14:paraId="3FC6653E" w14:textId="77777777" w:rsidR="00596E7B" w:rsidRDefault="00596E7B" w:rsidP="00596E7B">
      <w:pPr>
        <w:pStyle w:val="Heading3"/>
        <w:spacing w:after="240" w:line="276" w:lineRule="auto"/>
      </w:pPr>
      <w:r>
        <w:t>No ants are left</w:t>
      </w:r>
    </w:p>
    <w:p w14:paraId="3926CE78" w14:textId="77777777" w:rsidR="00596E7B" w:rsidRPr="005D5B3D" w:rsidRDefault="00596E7B" w:rsidP="00B21E99">
      <w:pPr>
        <w:pStyle w:val="Heading4"/>
      </w:pPr>
      <w:r w:rsidRPr="005D5B3D">
        <w:t>Problem</w:t>
      </w:r>
    </w:p>
    <w:p w14:paraId="20CBAE5B" w14:textId="77777777" w:rsidR="00596E7B" w:rsidRDefault="00596E7B" w:rsidP="00596E7B">
      <w:pPr>
        <w:spacing w:after="240" w:line="276" w:lineRule="auto"/>
      </w:pPr>
      <w:r>
        <w:t>Although not technically a problem, this is caused when all ants and nests have died off.</w:t>
      </w:r>
    </w:p>
    <w:p w14:paraId="40ECADF4" w14:textId="77777777" w:rsidR="00596E7B" w:rsidRPr="005D5B3D" w:rsidRDefault="00596E7B" w:rsidP="00B21E99">
      <w:pPr>
        <w:pStyle w:val="Heading4"/>
      </w:pPr>
      <w:r w:rsidRPr="005D5B3D">
        <w:t>Recovery</w:t>
      </w:r>
    </w:p>
    <w:p w14:paraId="52DA3BC3" w14:textId="77777777" w:rsidR="00596E7B" w:rsidRDefault="00596E7B" w:rsidP="00596E7B">
      <w:pPr>
        <w:spacing w:line="276" w:lineRule="auto"/>
      </w:pPr>
      <w:r>
        <w:t>The simulation must be restarted. This can be done by clicking the restart button in the simulation controls or by refreshing the page.</w:t>
      </w:r>
    </w:p>
    <w:p w14:paraId="193384AE" w14:textId="77777777" w:rsidR="00596E7B" w:rsidRDefault="00596E7B" w:rsidP="00596E7B">
      <w:pPr>
        <w:pStyle w:val="Heading3"/>
        <w:spacing w:after="240" w:line="276" w:lineRule="auto"/>
      </w:pPr>
      <w:r>
        <w:t>Too many species</w:t>
      </w:r>
    </w:p>
    <w:p w14:paraId="6875BCB5" w14:textId="77777777" w:rsidR="00596E7B" w:rsidRPr="005D5B3D" w:rsidRDefault="00596E7B" w:rsidP="00B21E99">
      <w:pPr>
        <w:pStyle w:val="Heading4"/>
      </w:pPr>
      <w:r w:rsidRPr="005D5B3D">
        <w:t>Problem</w:t>
      </w:r>
    </w:p>
    <w:p w14:paraId="07D5601F" w14:textId="77777777" w:rsidR="00596E7B" w:rsidRPr="00520DAC" w:rsidRDefault="00596E7B" w:rsidP="00596E7B">
      <w:pPr>
        <w:spacing w:after="240" w:line="276" w:lineRule="auto"/>
      </w:pPr>
      <w:r>
        <w:t>This happens when there are many unique species in the simulation and they are all shown in the data panel.</w:t>
      </w:r>
    </w:p>
    <w:p w14:paraId="1FD53C1D" w14:textId="77777777" w:rsidR="00596E7B" w:rsidRPr="005D5B3D" w:rsidRDefault="00596E7B" w:rsidP="00B21E99">
      <w:pPr>
        <w:pStyle w:val="Heading4"/>
      </w:pPr>
      <w:r w:rsidRPr="005D5B3D">
        <w:t>Recovery</w:t>
      </w:r>
    </w:p>
    <w:p w14:paraId="526FD683" w14:textId="77777777" w:rsidR="00596E7B" w:rsidRDefault="00596E7B" w:rsidP="00596E7B">
      <w:pPr>
        <w:spacing w:line="276" w:lineRule="auto"/>
      </w:pPr>
      <w:r>
        <w:t>Suggestions to fix or reduce problem:</w:t>
      </w:r>
    </w:p>
    <w:p w14:paraId="27853F5A" w14:textId="77777777" w:rsidR="00596E7B" w:rsidRDefault="00596E7B" w:rsidP="00596E7B">
      <w:pPr>
        <w:pStyle w:val="ListParagraph"/>
        <w:numPr>
          <w:ilvl w:val="0"/>
          <w:numId w:val="68"/>
        </w:numPr>
        <w:spacing w:line="276" w:lineRule="auto"/>
      </w:pPr>
      <w:r>
        <w:t>Reduce the queen probability, this will reduce the number of queens produced and therefore reduce the amount of new species.</w:t>
      </w:r>
    </w:p>
    <w:p w14:paraId="3DDC186B" w14:textId="77777777" w:rsidR="00596E7B" w:rsidRDefault="00596E7B" w:rsidP="00596E7B">
      <w:pPr>
        <w:pStyle w:val="ListParagraph"/>
        <w:numPr>
          <w:ilvl w:val="0"/>
          <w:numId w:val="68"/>
        </w:numPr>
        <w:spacing w:line="276" w:lineRule="auto"/>
      </w:pPr>
      <w:r>
        <w:t>Minimise any opened data on species.</w:t>
      </w:r>
    </w:p>
    <w:p w14:paraId="3FA1879B" w14:textId="77777777" w:rsidR="00596E7B" w:rsidRDefault="00596E7B" w:rsidP="00596E7B">
      <w:pPr>
        <w:pStyle w:val="ListParagraph"/>
        <w:numPr>
          <w:ilvl w:val="0"/>
          <w:numId w:val="68"/>
        </w:numPr>
        <w:spacing w:line="276" w:lineRule="auto"/>
      </w:pPr>
      <w:r>
        <w:t>Restart the simulation.</w:t>
      </w:r>
    </w:p>
    <w:p w14:paraId="32DC0AC5" w14:textId="77777777" w:rsidR="00596E7B" w:rsidRDefault="00596E7B" w:rsidP="00596E7B">
      <w:pPr>
        <w:pStyle w:val="Heading3"/>
        <w:spacing w:after="240" w:line="276" w:lineRule="auto"/>
      </w:pPr>
      <w:r>
        <w:t>The simulation is slow</w:t>
      </w:r>
    </w:p>
    <w:p w14:paraId="3E95E9A7" w14:textId="77777777" w:rsidR="00596E7B" w:rsidRPr="005D5B3D" w:rsidRDefault="00596E7B" w:rsidP="00B21E99">
      <w:pPr>
        <w:pStyle w:val="Heading4"/>
      </w:pPr>
      <w:r w:rsidRPr="005D5B3D">
        <w:t>Problem</w:t>
      </w:r>
    </w:p>
    <w:p w14:paraId="18318D74" w14:textId="77777777" w:rsidR="00596E7B" w:rsidRPr="00520DAC" w:rsidRDefault="00596E7B" w:rsidP="00596E7B">
      <w:pPr>
        <w:spacing w:line="276" w:lineRule="auto"/>
      </w:pPr>
      <w:r>
        <w:t>The problem is caused if too many ants are in the simulation. This often happens when the simulation is run for extended amounts of time.</w:t>
      </w:r>
    </w:p>
    <w:p w14:paraId="400C5031" w14:textId="77777777" w:rsidR="00596E7B" w:rsidRPr="005D5B3D" w:rsidRDefault="00596E7B" w:rsidP="00B21E99">
      <w:pPr>
        <w:pStyle w:val="Heading4"/>
      </w:pPr>
      <w:r w:rsidRPr="005D5B3D">
        <w:t>Recovery</w:t>
      </w:r>
    </w:p>
    <w:p w14:paraId="336D325B" w14:textId="77777777" w:rsidR="00596E7B" w:rsidRDefault="00596E7B" w:rsidP="00596E7B">
      <w:pPr>
        <w:spacing w:line="276" w:lineRule="auto"/>
      </w:pPr>
      <w:r>
        <w:t xml:space="preserve">To reduce the </w:t>
      </w:r>
      <w:proofErr w:type="gramStart"/>
      <w:r>
        <w:t>problem try</w:t>
      </w:r>
      <w:proofErr w:type="gramEnd"/>
      <w:r>
        <w:t>:</w:t>
      </w:r>
    </w:p>
    <w:p w14:paraId="7F319CA1" w14:textId="77777777" w:rsidR="00596E7B" w:rsidRDefault="00596E7B" w:rsidP="00596E7B">
      <w:pPr>
        <w:pStyle w:val="ListParagraph"/>
        <w:numPr>
          <w:ilvl w:val="0"/>
          <w:numId w:val="69"/>
        </w:numPr>
        <w:spacing w:line="276" w:lineRule="auto"/>
        <w:ind w:left="567" w:hanging="283"/>
      </w:pPr>
      <w:r>
        <w:t>Lowering the worker probability, queen probability and soldier probability characteristics. This will slow the creation of ants in the simulation allowing it to be run for longer periods of time.</w:t>
      </w:r>
    </w:p>
    <w:p w14:paraId="2D52C8F2" w14:textId="77777777" w:rsidR="00596E7B" w:rsidRDefault="00596E7B" w:rsidP="00596E7B">
      <w:pPr>
        <w:pStyle w:val="ListParagraph"/>
        <w:numPr>
          <w:ilvl w:val="0"/>
          <w:numId w:val="69"/>
        </w:numPr>
        <w:spacing w:line="276" w:lineRule="auto"/>
        <w:ind w:left="567" w:hanging="283"/>
      </w:pPr>
      <w:r>
        <w:t xml:space="preserve">Lowering the </w:t>
      </w:r>
      <w:r w:rsidRPr="00D244EC">
        <w:t>eye sight</w:t>
      </w:r>
      <w:r>
        <w:t xml:space="preserve"> or antenna size characteristics. This will allow the simulation to run faster and handle more ants.</w:t>
      </w:r>
    </w:p>
    <w:p w14:paraId="5BF3BA83" w14:textId="77777777" w:rsidR="00596E7B" w:rsidRDefault="00596E7B" w:rsidP="00596E7B">
      <w:pPr>
        <w:pStyle w:val="ListParagraph"/>
        <w:numPr>
          <w:ilvl w:val="0"/>
          <w:numId w:val="69"/>
        </w:numPr>
        <w:spacing w:line="276" w:lineRule="auto"/>
        <w:ind w:left="567" w:hanging="283"/>
      </w:pPr>
      <w:r>
        <w:t>Lowering the pheromone concentration. This will allow the simulation to run faster as there will be fewer pheromones in the simulation.</w:t>
      </w:r>
    </w:p>
    <w:p w14:paraId="3047222F" w14:textId="77777777" w:rsidR="00596E7B" w:rsidRDefault="00596E7B" w:rsidP="00596E7B">
      <w:pPr>
        <w:pStyle w:val="ListParagraph"/>
        <w:numPr>
          <w:ilvl w:val="0"/>
          <w:numId w:val="69"/>
        </w:numPr>
        <w:spacing w:line="276" w:lineRule="auto"/>
        <w:ind w:left="567" w:hanging="283"/>
      </w:pPr>
      <w:r>
        <w:t>Lowering the reproduction rate. This will reduce the number of ants born. Allowing the simulation to run faster.</w:t>
      </w:r>
    </w:p>
    <w:p w14:paraId="33F742D0" w14:textId="77777777" w:rsidR="00596E7B" w:rsidRDefault="00596E7B" w:rsidP="00596E7B">
      <w:pPr>
        <w:pStyle w:val="ListParagraph"/>
        <w:numPr>
          <w:ilvl w:val="0"/>
          <w:numId w:val="69"/>
        </w:numPr>
        <w:spacing w:line="276" w:lineRule="auto"/>
        <w:ind w:left="567" w:hanging="283"/>
      </w:pPr>
      <w:r>
        <w:t>Running the simulation on a faster computer.</w:t>
      </w:r>
    </w:p>
    <w:p w14:paraId="2FCAE1F5" w14:textId="77777777" w:rsidR="00596E7B" w:rsidRDefault="00596E7B" w:rsidP="00596E7B">
      <w:pPr>
        <w:pStyle w:val="Heading3"/>
        <w:spacing w:after="240" w:line="276" w:lineRule="auto"/>
      </w:pPr>
      <w:r>
        <w:t>Only one species</w:t>
      </w:r>
    </w:p>
    <w:p w14:paraId="154B36EB" w14:textId="77777777" w:rsidR="00596E7B" w:rsidRPr="005D5B3D" w:rsidRDefault="00596E7B" w:rsidP="00B21E99">
      <w:pPr>
        <w:pStyle w:val="Heading4"/>
      </w:pPr>
      <w:r w:rsidRPr="005D5B3D">
        <w:t>Problem</w:t>
      </w:r>
    </w:p>
    <w:p w14:paraId="018690B8" w14:textId="77777777" w:rsidR="00596E7B" w:rsidRPr="00941494" w:rsidRDefault="00596E7B" w:rsidP="00596E7B">
      <w:pPr>
        <w:spacing w:line="276" w:lineRule="auto"/>
      </w:pPr>
      <w:r>
        <w:t>The problem is caused if new species are not being created. This happens if queen ants are not being born, or new species nests die quickly after they are created.</w:t>
      </w:r>
    </w:p>
    <w:p w14:paraId="226A90ED" w14:textId="77777777" w:rsidR="00596E7B" w:rsidRPr="005D5B3D" w:rsidRDefault="00596E7B" w:rsidP="00B21E99">
      <w:pPr>
        <w:pStyle w:val="Heading4"/>
      </w:pPr>
      <w:r w:rsidRPr="005D5B3D">
        <w:t>Recovery</w:t>
      </w:r>
    </w:p>
    <w:p w14:paraId="6D46A2C5" w14:textId="77777777" w:rsidR="00596E7B" w:rsidRDefault="00596E7B" w:rsidP="00596E7B">
      <w:pPr>
        <w:spacing w:line="276" w:lineRule="auto"/>
      </w:pPr>
      <w:r>
        <w:t>To fix this problem try:</w:t>
      </w:r>
    </w:p>
    <w:p w14:paraId="49DF60A1" w14:textId="77777777" w:rsidR="00596E7B" w:rsidRDefault="00596E7B" w:rsidP="00596E7B">
      <w:pPr>
        <w:pStyle w:val="ListParagraph"/>
        <w:numPr>
          <w:ilvl w:val="0"/>
          <w:numId w:val="70"/>
        </w:numPr>
        <w:spacing w:line="276" w:lineRule="auto"/>
        <w:ind w:left="567" w:hanging="283"/>
      </w:pPr>
      <w:r>
        <w:t>Increase the reproduction rate. This will allow more ants to be born, increasing the chance of a queen ant being born.</w:t>
      </w:r>
    </w:p>
    <w:p w14:paraId="198AE8DE" w14:textId="77777777" w:rsidR="00596E7B" w:rsidRDefault="00596E7B" w:rsidP="00596E7B">
      <w:pPr>
        <w:pStyle w:val="ListParagraph"/>
        <w:numPr>
          <w:ilvl w:val="0"/>
          <w:numId w:val="70"/>
        </w:numPr>
        <w:spacing w:line="276" w:lineRule="auto"/>
        <w:ind w:left="567" w:hanging="283"/>
      </w:pPr>
      <w:r>
        <w:t>Increase the queen ant probability. This will cause more queen ants to be born.</w:t>
      </w:r>
    </w:p>
    <w:p w14:paraId="0114411A" w14:textId="77777777" w:rsidR="00596E7B" w:rsidRDefault="00596E7B" w:rsidP="00596E7B">
      <w:pPr>
        <w:pStyle w:val="ListParagraph"/>
        <w:numPr>
          <w:ilvl w:val="0"/>
          <w:numId w:val="70"/>
        </w:numPr>
        <w:spacing w:line="276" w:lineRule="auto"/>
        <w:ind w:left="567" w:hanging="283"/>
      </w:pPr>
      <w:r>
        <w:t>Increase the queen food cost. This will allow other species nests to survive for longer and potentially become successful.</w:t>
      </w:r>
    </w:p>
    <w:p w14:paraId="01123B9F" w14:textId="77777777" w:rsidR="00596E7B" w:rsidRDefault="00596E7B" w:rsidP="00596E7B">
      <w:pPr>
        <w:pStyle w:val="ListParagraph"/>
        <w:numPr>
          <w:ilvl w:val="0"/>
          <w:numId w:val="70"/>
        </w:numPr>
        <w:spacing w:line="276" w:lineRule="auto"/>
        <w:ind w:left="567" w:hanging="283"/>
      </w:pPr>
      <w:r>
        <w:t>Design a species to survive for longer by editing the characteristics (try resetting the characteristics by pressing the reset button in the characteristics controls).</w:t>
      </w:r>
    </w:p>
    <w:p w14:paraId="3385E694" w14:textId="77777777" w:rsidR="00596E7B" w:rsidRDefault="00596E7B" w:rsidP="00596E7B">
      <w:pPr>
        <w:pStyle w:val="Heading3"/>
        <w:spacing w:line="276" w:lineRule="auto"/>
      </w:pPr>
      <w:r>
        <w:t>Ants not moving</w:t>
      </w:r>
    </w:p>
    <w:p w14:paraId="32EB9A5D" w14:textId="77777777" w:rsidR="00596E7B" w:rsidRPr="005D5B3D" w:rsidRDefault="00596E7B" w:rsidP="00B21E99">
      <w:pPr>
        <w:pStyle w:val="Heading4"/>
      </w:pPr>
      <w:r w:rsidRPr="005D5B3D">
        <w:t>Problem</w:t>
      </w:r>
    </w:p>
    <w:p w14:paraId="138D9DC5" w14:textId="77777777" w:rsidR="00596E7B" w:rsidRPr="000C1011" w:rsidRDefault="00596E7B" w:rsidP="00596E7B">
      <w:pPr>
        <w:spacing w:line="276" w:lineRule="auto"/>
      </w:pPr>
      <w:r>
        <w:t>If ants have a very low speed they will appear not to move</w:t>
      </w:r>
    </w:p>
    <w:p w14:paraId="3AEA3E55" w14:textId="77777777" w:rsidR="00596E7B" w:rsidRPr="005D5B3D" w:rsidRDefault="00596E7B" w:rsidP="00B21E99">
      <w:pPr>
        <w:pStyle w:val="Heading4"/>
      </w:pPr>
      <w:r w:rsidRPr="005D5B3D">
        <w:t>Recovery</w:t>
      </w:r>
    </w:p>
    <w:p w14:paraId="47662812" w14:textId="77777777" w:rsidR="00596E7B" w:rsidRPr="009B7900" w:rsidRDefault="00596E7B" w:rsidP="00596E7B">
      <w:pPr>
        <w:spacing w:line="276" w:lineRule="auto"/>
      </w:pPr>
      <w:r>
        <w:t>Increase the speed characteristic of the species.</w:t>
      </w:r>
    </w:p>
    <w:p w14:paraId="351C0CF6" w14:textId="77777777" w:rsidR="00596E7B" w:rsidRDefault="00596E7B">
      <w:pPr>
        <w:jc w:val="left"/>
      </w:pPr>
      <w:bookmarkStart w:id="216" w:name="_Toc381971323"/>
      <w:bookmarkStart w:id="217" w:name="_Toc382209224"/>
      <w:r>
        <w:br w:type="page"/>
      </w:r>
    </w:p>
    <w:p w14:paraId="102A0BB7" w14:textId="77777777" w:rsidR="00C3605B" w:rsidRDefault="00C3605B" w:rsidP="00E36234">
      <w:pPr>
        <w:pStyle w:val="Heading1"/>
        <w:spacing w:after="240" w:line="276" w:lineRule="auto"/>
        <w:sectPr w:rsidR="00C3605B" w:rsidSect="004C53DD">
          <w:pgSz w:w="11906" w:h="16838"/>
          <w:pgMar w:top="1276" w:right="1274" w:bottom="1702" w:left="1560" w:header="708" w:footer="708" w:gutter="0"/>
          <w:cols w:space="708"/>
          <w:titlePg/>
          <w:docGrid w:linePitch="360"/>
        </w:sectPr>
      </w:pPr>
    </w:p>
    <w:p w14:paraId="381036DC" w14:textId="77777777" w:rsidR="004D3202" w:rsidRDefault="002B05A9" w:rsidP="00E36234">
      <w:pPr>
        <w:pStyle w:val="Heading1"/>
        <w:spacing w:after="240" w:line="276" w:lineRule="auto"/>
      </w:pPr>
      <w:bookmarkStart w:id="218" w:name="_Toc383463067"/>
      <w:bookmarkStart w:id="219" w:name="_Toc383597881"/>
      <w:r>
        <w:t xml:space="preserve">Section 7: </w:t>
      </w:r>
      <w:r w:rsidR="004D3202">
        <w:t>Evaluation</w:t>
      </w:r>
      <w:bookmarkEnd w:id="216"/>
      <w:bookmarkEnd w:id="217"/>
      <w:bookmarkEnd w:id="218"/>
      <w:bookmarkEnd w:id="219"/>
    </w:p>
    <w:p w14:paraId="1BCC2E02" w14:textId="77777777" w:rsidR="00A23244" w:rsidRDefault="00A23244" w:rsidP="00C4289F">
      <w:pPr>
        <w:pStyle w:val="Heading2"/>
        <w:spacing w:after="240"/>
      </w:pPr>
      <w:bookmarkStart w:id="220" w:name="_Toc381971324"/>
      <w:bookmarkStart w:id="221" w:name="_Toc382209225"/>
      <w:bookmarkStart w:id="222" w:name="_Toc383597882"/>
      <w:r>
        <w:t>Evaluation</w:t>
      </w:r>
      <w:bookmarkEnd w:id="222"/>
    </w:p>
    <w:p w14:paraId="030DD18E" w14:textId="77777777" w:rsidR="00A23244" w:rsidRDefault="00A23244" w:rsidP="00C4289F">
      <w:pPr>
        <w:pStyle w:val="Subtitle"/>
      </w:pPr>
      <w:r>
        <w:t>How objects where met</w:t>
      </w:r>
    </w:p>
    <w:p w14:paraId="442CEB5C" w14:textId="77777777" w:rsidR="00A23244" w:rsidRDefault="00A23244" w:rsidP="00C4289F">
      <w:pPr>
        <w:pStyle w:val="Heading3"/>
        <w:spacing w:after="240"/>
      </w:pPr>
      <w:r>
        <w:t>The objectives as set out in the analysis section</w:t>
      </w:r>
    </w:p>
    <w:p w14:paraId="0A4DF9CD" w14:textId="77777777" w:rsidR="00A23244" w:rsidRDefault="00A23244" w:rsidP="00C4289F">
      <w:pPr>
        <w:pStyle w:val="Heading4"/>
        <w:spacing w:after="240"/>
      </w:pPr>
      <w:r>
        <w:t>Simulation objectives</w:t>
      </w:r>
    </w:p>
    <w:p w14:paraId="6C74DBA0" w14:textId="77777777" w:rsidR="00A23244" w:rsidRPr="00CF1784" w:rsidRDefault="00A23244" w:rsidP="00A23244">
      <w:pPr>
        <w:pStyle w:val="ListParagraph"/>
        <w:numPr>
          <w:ilvl w:val="0"/>
          <w:numId w:val="19"/>
        </w:numPr>
        <w:spacing w:before="100" w:beforeAutospacing="1" w:after="0" w:line="276" w:lineRule="auto"/>
        <w:ind w:left="567" w:hanging="283"/>
        <w:rPr>
          <w:rFonts w:cstheme="minorHAnsi"/>
        </w:rPr>
      </w:pPr>
      <w:r>
        <w:t xml:space="preserve">A tool which </w:t>
      </w:r>
      <w:r w:rsidRPr="00CF1784">
        <w:rPr>
          <w:b/>
        </w:rPr>
        <w:t>illustrates the concept of evolution</w:t>
      </w:r>
      <w:r>
        <w:t xml:space="preserve">. This concept is summarised in Appendix B. The main ideas of the concept of evolution should be covered: </w:t>
      </w:r>
    </w:p>
    <w:p w14:paraId="5A1A8521" w14:textId="77777777" w:rsidR="00A23244" w:rsidRPr="00CF1784" w:rsidRDefault="00A23244" w:rsidP="00A23244">
      <w:pPr>
        <w:pStyle w:val="ListParagraph"/>
        <w:numPr>
          <w:ilvl w:val="1"/>
          <w:numId w:val="19"/>
        </w:numPr>
        <w:spacing w:before="100" w:beforeAutospacing="1" w:after="0" w:line="276" w:lineRule="auto"/>
        <w:ind w:left="1134" w:hanging="283"/>
        <w:rPr>
          <w:rFonts w:cstheme="minorHAnsi"/>
        </w:rPr>
      </w:pPr>
      <w:r w:rsidRPr="00C5226E">
        <w:rPr>
          <w:rFonts w:cstheme="minorHAnsi"/>
          <w:b/>
        </w:rPr>
        <w:t>Organisms have characteristics</w:t>
      </w:r>
      <w:r w:rsidRPr="00CF1784">
        <w:rPr>
          <w:rFonts w:cstheme="minorHAnsi"/>
        </w:rPr>
        <w:t xml:space="preserve"> which determine their species.</w:t>
      </w:r>
    </w:p>
    <w:p w14:paraId="46723481" w14:textId="77777777" w:rsidR="00A23244" w:rsidRPr="00CF1784" w:rsidRDefault="00A23244" w:rsidP="00A23244">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As a result of the mutation of characteristics, </w:t>
      </w:r>
      <w:r w:rsidRPr="00C5226E">
        <w:rPr>
          <w:rFonts w:cstheme="minorHAnsi"/>
          <w:b/>
        </w:rPr>
        <w:t>variations capable of being inherited</w:t>
      </w:r>
      <w:r w:rsidRPr="00CF1784">
        <w:rPr>
          <w:rFonts w:cstheme="minorHAnsi"/>
        </w:rPr>
        <w:t xml:space="preserve"> exist within populations of organisms.</w:t>
      </w:r>
    </w:p>
    <w:p w14:paraId="265519D3" w14:textId="77777777" w:rsidR="00A23244" w:rsidRPr="00CF1784" w:rsidRDefault="00A23244" w:rsidP="00A23244">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Organisms </w:t>
      </w:r>
      <w:r w:rsidRPr="00C5226E">
        <w:rPr>
          <w:rFonts w:cstheme="minorHAnsi"/>
          <w:b/>
        </w:rPr>
        <w:t>produce more offspring than can survive</w:t>
      </w:r>
      <w:r w:rsidRPr="00CF1784">
        <w:rPr>
          <w:rFonts w:cstheme="minorHAnsi"/>
        </w:rPr>
        <w:t>.</w:t>
      </w:r>
    </w:p>
    <w:p w14:paraId="29CC68C7" w14:textId="77777777" w:rsidR="00A23244" w:rsidRPr="00CF1784" w:rsidRDefault="00A23244" w:rsidP="00A23244">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These </w:t>
      </w:r>
      <w:r w:rsidRPr="00C5226E">
        <w:rPr>
          <w:rFonts w:cstheme="minorHAnsi"/>
          <w:b/>
        </w:rPr>
        <w:t>offspring</w:t>
      </w:r>
      <w:r w:rsidRPr="00CF1784">
        <w:rPr>
          <w:rFonts w:cstheme="minorHAnsi"/>
        </w:rPr>
        <w:t xml:space="preserve">, with their different inheritances, </w:t>
      </w:r>
      <w:r w:rsidRPr="00C5226E">
        <w:rPr>
          <w:rFonts w:cstheme="minorHAnsi"/>
          <w:b/>
        </w:rPr>
        <w:t>vary in their ability to survive and reproduce</w:t>
      </w:r>
      <w:r w:rsidRPr="00CF1784">
        <w:rPr>
          <w:rFonts w:cstheme="minorHAnsi"/>
        </w:rPr>
        <w:t>.</w:t>
      </w:r>
    </w:p>
    <w:p w14:paraId="21DC6BD1" w14:textId="77777777" w:rsidR="00A23244" w:rsidRPr="00CF1784" w:rsidRDefault="00A23244" w:rsidP="00A23244">
      <w:pPr>
        <w:pStyle w:val="ListParagraph"/>
        <w:numPr>
          <w:ilvl w:val="1"/>
          <w:numId w:val="19"/>
        </w:numPr>
        <w:spacing w:before="100" w:beforeAutospacing="1" w:after="0" w:line="276" w:lineRule="auto"/>
        <w:ind w:left="1134" w:hanging="283"/>
        <w:rPr>
          <w:rFonts w:cstheme="minorHAnsi"/>
        </w:rPr>
      </w:pPr>
      <w:r>
        <w:t xml:space="preserve">In conditions with competition between organisms for survival and reproduction those </w:t>
      </w:r>
      <w:r w:rsidRPr="00C5226E">
        <w:rPr>
          <w:b/>
        </w:rPr>
        <w:t>organisms with traits that give them an advantage over their competitors pass these advantageous traits on</w:t>
      </w:r>
      <w:r>
        <w:t>, while traits that do not confer an advantage are not passed on to the next generation. As a result we have the ‘survival of the fittest’ and a gradual change in populations – they change or may even die out.</w:t>
      </w:r>
    </w:p>
    <w:p w14:paraId="2020FC61" w14:textId="77777777" w:rsidR="00A23244" w:rsidRDefault="00A23244" w:rsidP="00A23244">
      <w:pPr>
        <w:pStyle w:val="ListParagraph"/>
        <w:numPr>
          <w:ilvl w:val="0"/>
          <w:numId w:val="19"/>
        </w:numPr>
        <w:spacing w:line="276" w:lineRule="auto"/>
        <w:ind w:left="567" w:hanging="283"/>
      </w:pPr>
      <w:r w:rsidRPr="00604423">
        <w:t>The</w:t>
      </w:r>
      <w:r>
        <w:t xml:space="preserve"> simulation should be able to generate </w:t>
      </w:r>
      <w:r w:rsidRPr="0048253A">
        <w:rPr>
          <w:b/>
        </w:rPr>
        <w:t>random food placement</w:t>
      </w:r>
      <w:r>
        <w:t>.</w:t>
      </w:r>
    </w:p>
    <w:p w14:paraId="2C7EEBB5" w14:textId="77777777" w:rsidR="00A23244" w:rsidRDefault="00A23244" w:rsidP="00A23244">
      <w:pPr>
        <w:pStyle w:val="ListParagraph"/>
        <w:numPr>
          <w:ilvl w:val="0"/>
          <w:numId w:val="19"/>
        </w:numPr>
        <w:spacing w:line="276" w:lineRule="auto"/>
        <w:ind w:left="567" w:hanging="283"/>
      </w:pPr>
      <w:r>
        <w:t xml:space="preserve">The simulation should be able to simulate basic </w:t>
      </w:r>
      <w:r w:rsidRPr="00C5226E">
        <w:rPr>
          <w:b/>
        </w:rPr>
        <w:t>growth of food</w:t>
      </w:r>
      <w:r>
        <w:t>.</w:t>
      </w:r>
    </w:p>
    <w:p w14:paraId="1C2549C2" w14:textId="77777777" w:rsidR="00A23244" w:rsidRDefault="00A23244" w:rsidP="00A23244">
      <w:pPr>
        <w:pStyle w:val="ListParagraph"/>
        <w:numPr>
          <w:ilvl w:val="0"/>
          <w:numId w:val="19"/>
        </w:numPr>
        <w:spacing w:before="100" w:beforeAutospacing="1" w:after="0" w:line="276" w:lineRule="auto"/>
        <w:ind w:left="567" w:hanging="283"/>
      </w:pPr>
      <w:r>
        <w:t xml:space="preserve">The tool should provide a </w:t>
      </w:r>
      <w:r w:rsidRPr="00CF1784">
        <w:rPr>
          <w:b/>
        </w:rPr>
        <w:t>simulation involving movement</w:t>
      </w:r>
      <w:r>
        <w:t xml:space="preserve"> since evolution involves dynamic change and a static tool is not appropriate.</w:t>
      </w:r>
    </w:p>
    <w:p w14:paraId="5D8B6A7F" w14:textId="77777777" w:rsidR="00A23244" w:rsidRDefault="00A23244" w:rsidP="00A23244">
      <w:pPr>
        <w:pStyle w:val="ListParagraph"/>
        <w:numPr>
          <w:ilvl w:val="0"/>
          <w:numId w:val="19"/>
        </w:numPr>
        <w:spacing w:before="100" w:beforeAutospacing="1" w:after="0" w:line="276" w:lineRule="auto"/>
        <w:ind w:left="567" w:hanging="283"/>
      </w:pPr>
      <w:r>
        <w:t>The simulation must simulate the three basic types of ants:</w:t>
      </w:r>
    </w:p>
    <w:p w14:paraId="48816DDE" w14:textId="77777777" w:rsidR="00A23244" w:rsidRDefault="00A23244" w:rsidP="00A23244">
      <w:pPr>
        <w:pStyle w:val="ListParagraph"/>
        <w:numPr>
          <w:ilvl w:val="1"/>
          <w:numId w:val="19"/>
        </w:numPr>
        <w:spacing w:before="100" w:beforeAutospacing="1" w:after="0" w:line="276" w:lineRule="auto"/>
        <w:ind w:left="1134" w:hanging="283"/>
      </w:pPr>
      <w:r>
        <w:t xml:space="preserve">The </w:t>
      </w:r>
      <w:r w:rsidRPr="00960762">
        <w:rPr>
          <w:b/>
        </w:rPr>
        <w:t>worker ant</w:t>
      </w:r>
      <w:r>
        <w:t xml:space="preserve"> – locates and collects food.</w:t>
      </w:r>
    </w:p>
    <w:p w14:paraId="2860AE6C" w14:textId="77777777" w:rsidR="00A23244" w:rsidRDefault="00A23244" w:rsidP="00A23244">
      <w:pPr>
        <w:pStyle w:val="ListParagraph"/>
        <w:numPr>
          <w:ilvl w:val="1"/>
          <w:numId w:val="19"/>
        </w:numPr>
        <w:spacing w:before="100" w:beforeAutospacing="1" w:after="0" w:line="276" w:lineRule="auto"/>
        <w:ind w:left="1134" w:hanging="283"/>
      </w:pPr>
      <w:r>
        <w:t xml:space="preserve">The </w:t>
      </w:r>
      <w:r w:rsidRPr="00960762">
        <w:rPr>
          <w:b/>
        </w:rPr>
        <w:t>soldier ant</w:t>
      </w:r>
      <w:r>
        <w:t xml:space="preserve"> – guards and attacks ant species.</w:t>
      </w:r>
    </w:p>
    <w:p w14:paraId="201037BC" w14:textId="77777777" w:rsidR="00A23244" w:rsidRDefault="00A23244" w:rsidP="00A23244">
      <w:pPr>
        <w:pStyle w:val="ListParagraph"/>
        <w:numPr>
          <w:ilvl w:val="1"/>
          <w:numId w:val="19"/>
        </w:numPr>
        <w:spacing w:before="100" w:beforeAutospacing="1" w:after="0" w:line="276" w:lineRule="auto"/>
        <w:ind w:left="1134" w:hanging="283"/>
      </w:pPr>
      <w:r>
        <w:t xml:space="preserve">The </w:t>
      </w:r>
      <w:r w:rsidRPr="00960762">
        <w:rPr>
          <w:b/>
        </w:rPr>
        <w:t>queen ant</w:t>
      </w:r>
      <w:r>
        <w:t xml:space="preserve"> – creates a nest.</w:t>
      </w:r>
    </w:p>
    <w:p w14:paraId="2936DA40" w14:textId="77777777" w:rsidR="00A23244" w:rsidRDefault="00A23244" w:rsidP="00A23244">
      <w:pPr>
        <w:pStyle w:val="ListParagraph"/>
        <w:numPr>
          <w:ilvl w:val="0"/>
          <w:numId w:val="19"/>
        </w:numPr>
        <w:spacing w:before="100" w:beforeAutospacing="1" w:after="0" w:line="276" w:lineRule="auto"/>
        <w:ind w:left="567" w:hanging="283"/>
      </w:pPr>
      <w:r>
        <w:t xml:space="preserve">The simulation must </w:t>
      </w:r>
      <w:r w:rsidRPr="00960762">
        <w:rPr>
          <w:b/>
        </w:rPr>
        <w:t>model a basic nest</w:t>
      </w:r>
      <w:r>
        <w:t xml:space="preserve"> capable of:</w:t>
      </w:r>
    </w:p>
    <w:p w14:paraId="385F9082" w14:textId="77777777" w:rsidR="00A23244" w:rsidRDefault="00A23244" w:rsidP="00A23244">
      <w:pPr>
        <w:pStyle w:val="ListParagraph"/>
        <w:numPr>
          <w:ilvl w:val="1"/>
          <w:numId w:val="19"/>
        </w:numPr>
        <w:spacing w:before="100" w:beforeAutospacing="1" w:after="0" w:line="276" w:lineRule="auto"/>
        <w:ind w:left="1134" w:hanging="283"/>
      </w:pPr>
      <w:r>
        <w:t>Producing new ants.</w:t>
      </w:r>
    </w:p>
    <w:p w14:paraId="45379B1A" w14:textId="77777777" w:rsidR="00A23244" w:rsidRDefault="00A23244" w:rsidP="00A23244">
      <w:pPr>
        <w:pStyle w:val="ListParagraph"/>
        <w:numPr>
          <w:ilvl w:val="1"/>
          <w:numId w:val="19"/>
        </w:numPr>
        <w:spacing w:before="100" w:beforeAutospacing="1" w:after="0" w:line="276" w:lineRule="auto"/>
        <w:ind w:left="1134" w:hanging="283"/>
      </w:pPr>
      <w:r>
        <w:t>Being attacked and eventually destroyed.</w:t>
      </w:r>
    </w:p>
    <w:p w14:paraId="0146000D" w14:textId="77777777" w:rsidR="00A23244" w:rsidRDefault="00A23244" w:rsidP="00A23244">
      <w:pPr>
        <w:pStyle w:val="ListParagraph"/>
        <w:numPr>
          <w:ilvl w:val="0"/>
          <w:numId w:val="19"/>
        </w:numPr>
        <w:spacing w:line="276" w:lineRule="auto"/>
        <w:ind w:left="567" w:hanging="283"/>
      </w:pPr>
      <w:r>
        <w:t>The ants should have variable basic characteristics Including:</w:t>
      </w:r>
    </w:p>
    <w:p w14:paraId="757CB0C3" w14:textId="77777777" w:rsidR="00A23244" w:rsidRDefault="00A23244" w:rsidP="00A23244">
      <w:pPr>
        <w:pStyle w:val="ListParagraph"/>
        <w:numPr>
          <w:ilvl w:val="1"/>
          <w:numId w:val="19"/>
        </w:numPr>
        <w:spacing w:line="276" w:lineRule="auto"/>
        <w:ind w:left="1134" w:hanging="283"/>
      </w:pPr>
      <w:r w:rsidRPr="0048253A">
        <w:rPr>
          <w:b/>
        </w:rPr>
        <w:t>Speed</w:t>
      </w:r>
      <w:r>
        <w:t xml:space="preserve"> the ants move at.</w:t>
      </w:r>
    </w:p>
    <w:p w14:paraId="4B9611F7" w14:textId="77777777" w:rsidR="00A23244" w:rsidRDefault="00A23244" w:rsidP="00A23244">
      <w:pPr>
        <w:pStyle w:val="ListParagraph"/>
        <w:numPr>
          <w:ilvl w:val="1"/>
          <w:numId w:val="19"/>
        </w:numPr>
        <w:spacing w:line="276" w:lineRule="auto"/>
        <w:ind w:left="1134" w:hanging="283"/>
      </w:pPr>
      <w:r>
        <w:t xml:space="preserve">The </w:t>
      </w:r>
      <w:r w:rsidRPr="0048253A">
        <w:rPr>
          <w:b/>
        </w:rPr>
        <w:t>reproduction rate</w:t>
      </w:r>
      <w:r>
        <w:rPr>
          <w:b/>
        </w:rPr>
        <w:t>.</w:t>
      </w:r>
    </w:p>
    <w:p w14:paraId="573C0FF7" w14:textId="77777777" w:rsidR="00A23244" w:rsidRPr="00C5226E" w:rsidRDefault="00A23244" w:rsidP="00A23244">
      <w:pPr>
        <w:pStyle w:val="ListParagraph"/>
        <w:numPr>
          <w:ilvl w:val="1"/>
          <w:numId w:val="19"/>
        </w:numPr>
        <w:spacing w:line="276" w:lineRule="auto"/>
        <w:ind w:left="1134" w:hanging="283"/>
      </w:pPr>
      <w:r>
        <w:t xml:space="preserve">The </w:t>
      </w:r>
      <w:r w:rsidRPr="0048253A">
        <w:rPr>
          <w:b/>
        </w:rPr>
        <w:t>amount of food ants are able to carry</w:t>
      </w:r>
      <w:r>
        <w:rPr>
          <w:b/>
        </w:rPr>
        <w:t>.</w:t>
      </w:r>
    </w:p>
    <w:p w14:paraId="363D4B66" w14:textId="77777777" w:rsidR="00A23244" w:rsidRPr="00C5226E" w:rsidRDefault="00A23244" w:rsidP="00A23244">
      <w:pPr>
        <w:pStyle w:val="ListParagraph"/>
        <w:numPr>
          <w:ilvl w:val="1"/>
          <w:numId w:val="19"/>
        </w:numPr>
        <w:spacing w:line="276" w:lineRule="auto"/>
        <w:ind w:left="1134" w:hanging="283"/>
      </w:pPr>
      <w:r w:rsidRPr="00C5226E">
        <w:t>The ants</w:t>
      </w:r>
      <w:r>
        <w:t>’</w:t>
      </w:r>
      <w:r w:rsidRPr="00C5226E">
        <w:t xml:space="preserve"> </w:t>
      </w:r>
      <w:r w:rsidRPr="00C5226E">
        <w:rPr>
          <w:b/>
        </w:rPr>
        <w:t>eyesight</w:t>
      </w:r>
      <w:r w:rsidRPr="00C5226E">
        <w:t xml:space="preserve"> i.e. the distance </w:t>
      </w:r>
      <w:r>
        <w:t>an</w:t>
      </w:r>
      <w:r w:rsidRPr="00C5226E">
        <w:t xml:space="preserve"> ant can see</w:t>
      </w:r>
      <w:r>
        <w:t>.</w:t>
      </w:r>
    </w:p>
    <w:p w14:paraId="68826BA2" w14:textId="77777777" w:rsidR="00A23244" w:rsidRPr="00C5226E" w:rsidRDefault="00A23244" w:rsidP="00A23244">
      <w:pPr>
        <w:pStyle w:val="ListParagraph"/>
        <w:numPr>
          <w:ilvl w:val="1"/>
          <w:numId w:val="19"/>
        </w:numPr>
        <w:spacing w:line="276" w:lineRule="auto"/>
        <w:ind w:left="1134" w:hanging="283"/>
      </w:pPr>
      <w:r w:rsidRPr="00C5226E">
        <w:t>The ants</w:t>
      </w:r>
      <w:r>
        <w:t>’</w:t>
      </w:r>
      <w:r w:rsidRPr="00C5226E">
        <w:t xml:space="preserve"> </w:t>
      </w:r>
      <w:r w:rsidRPr="00C5226E">
        <w:rPr>
          <w:b/>
        </w:rPr>
        <w:t>antenna size</w:t>
      </w:r>
      <w:r w:rsidRPr="00C5226E">
        <w:t xml:space="preserve"> i.e. the distance the ant can smell pheromones from</w:t>
      </w:r>
      <w:r>
        <w:t>.</w:t>
      </w:r>
    </w:p>
    <w:p w14:paraId="6E680F0C" w14:textId="77777777" w:rsidR="00A23244" w:rsidRDefault="00A23244" w:rsidP="00A23244">
      <w:pPr>
        <w:pStyle w:val="ListParagraph"/>
        <w:numPr>
          <w:ilvl w:val="0"/>
          <w:numId w:val="19"/>
        </w:numPr>
        <w:spacing w:line="276" w:lineRule="auto"/>
        <w:ind w:left="567" w:hanging="283"/>
      </w:pPr>
      <w:r>
        <w:t xml:space="preserve">The simulation should be able to </w:t>
      </w:r>
      <w:r w:rsidRPr="0048253A">
        <w:rPr>
          <w:b/>
        </w:rPr>
        <w:t>introduce random mutations</w:t>
      </w:r>
      <w:r>
        <w:rPr>
          <w:b/>
        </w:rPr>
        <w:t xml:space="preserve"> </w:t>
      </w:r>
      <w:r>
        <w:t>(so pupils can see how the ants most suited to the environment will survive).</w:t>
      </w:r>
    </w:p>
    <w:p w14:paraId="29164076" w14:textId="77777777" w:rsidR="00A23244" w:rsidRDefault="00A23244" w:rsidP="00A23244">
      <w:pPr>
        <w:pStyle w:val="ListParagraph"/>
        <w:numPr>
          <w:ilvl w:val="0"/>
          <w:numId w:val="19"/>
        </w:numPr>
        <w:spacing w:line="276" w:lineRule="auto"/>
        <w:ind w:left="567" w:hanging="283"/>
      </w:pPr>
      <w:r>
        <w:t xml:space="preserve">The simulation must be able to </w:t>
      </w:r>
      <w:r w:rsidRPr="00960762">
        <w:rPr>
          <w:b/>
        </w:rPr>
        <w:t>show multiple different species at the same time</w:t>
      </w:r>
      <w:r>
        <w:t>, so that their fitness can be compared by the pupils.</w:t>
      </w:r>
    </w:p>
    <w:p w14:paraId="55B3C782" w14:textId="77777777" w:rsidR="00A23244" w:rsidRDefault="00A23244" w:rsidP="00A23244">
      <w:pPr>
        <w:pStyle w:val="ListParagraph"/>
        <w:numPr>
          <w:ilvl w:val="0"/>
          <w:numId w:val="19"/>
        </w:numPr>
        <w:spacing w:line="276" w:lineRule="auto"/>
        <w:ind w:left="567" w:hanging="283"/>
      </w:pPr>
      <w:r>
        <w:t xml:space="preserve">The simulation should model </w:t>
      </w:r>
      <w:r w:rsidRPr="0048253A">
        <w:rPr>
          <w:b/>
        </w:rPr>
        <w:t>energy intake from food</w:t>
      </w:r>
      <w:r>
        <w:t xml:space="preserve"> needed for an ant to survive depending on the ant’s characteristics. For examples ants with more favourable characteristics such as moving faster should require much more food than ants which have less favourable characteristics.</w:t>
      </w:r>
    </w:p>
    <w:p w14:paraId="6CF99B7E" w14:textId="77777777" w:rsidR="00A23244" w:rsidRDefault="00A23244" w:rsidP="00A23244">
      <w:pPr>
        <w:pStyle w:val="ListParagraph"/>
        <w:numPr>
          <w:ilvl w:val="0"/>
          <w:numId w:val="19"/>
        </w:numPr>
        <w:spacing w:line="276" w:lineRule="auto"/>
        <w:ind w:left="567" w:hanging="283"/>
      </w:pPr>
      <w:r>
        <w:t xml:space="preserve">The simulation must be able to model </w:t>
      </w:r>
      <w:r w:rsidRPr="0048253A">
        <w:rPr>
          <w:b/>
        </w:rPr>
        <w:t>ants fighting</w:t>
      </w:r>
      <w:r>
        <w:t>.</w:t>
      </w:r>
    </w:p>
    <w:p w14:paraId="3ECF25BD" w14:textId="77777777" w:rsidR="00A23244" w:rsidRDefault="00A23244" w:rsidP="00A23244">
      <w:pPr>
        <w:pStyle w:val="ListParagraph"/>
        <w:numPr>
          <w:ilvl w:val="0"/>
          <w:numId w:val="19"/>
        </w:numPr>
        <w:spacing w:line="276" w:lineRule="auto"/>
        <w:ind w:left="567" w:hanging="283"/>
      </w:pPr>
      <w:r>
        <w:t xml:space="preserve">The simulation must model </w:t>
      </w:r>
      <w:r w:rsidRPr="0048253A">
        <w:rPr>
          <w:b/>
        </w:rPr>
        <w:t>pheromone trails</w:t>
      </w:r>
      <w:r>
        <w:t xml:space="preserve"> including:</w:t>
      </w:r>
    </w:p>
    <w:p w14:paraId="2BE78BF8" w14:textId="77777777" w:rsidR="00A23244" w:rsidRDefault="00A23244" w:rsidP="00A23244">
      <w:pPr>
        <w:pStyle w:val="ListParagraph"/>
        <w:numPr>
          <w:ilvl w:val="1"/>
          <w:numId w:val="19"/>
        </w:numPr>
        <w:spacing w:line="276" w:lineRule="auto"/>
        <w:ind w:left="1134" w:hanging="283"/>
      </w:pPr>
      <w:r>
        <w:t xml:space="preserve">Their </w:t>
      </w:r>
      <w:r w:rsidRPr="0048253A">
        <w:rPr>
          <w:b/>
        </w:rPr>
        <w:t>creation</w:t>
      </w:r>
      <w:r>
        <w:t xml:space="preserve"> when an ant is moving.</w:t>
      </w:r>
    </w:p>
    <w:p w14:paraId="6CF1676F" w14:textId="77777777" w:rsidR="00A23244" w:rsidRDefault="00A23244" w:rsidP="00A23244">
      <w:pPr>
        <w:pStyle w:val="ListParagraph"/>
        <w:numPr>
          <w:ilvl w:val="1"/>
          <w:numId w:val="19"/>
        </w:numPr>
        <w:spacing w:line="276" w:lineRule="auto"/>
        <w:ind w:left="1134" w:hanging="283"/>
      </w:pPr>
      <w:r>
        <w:t xml:space="preserve">Their </w:t>
      </w:r>
      <w:r w:rsidRPr="0048253A">
        <w:rPr>
          <w:b/>
        </w:rPr>
        <w:t>evaporation</w:t>
      </w:r>
      <w:r>
        <w:rPr>
          <w:b/>
        </w:rPr>
        <w:t xml:space="preserve"> </w:t>
      </w:r>
      <w:r>
        <w:t>due to conditions.</w:t>
      </w:r>
    </w:p>
    <w:p w14:paraId="0419EBF6" w14:textId="77777777" w:rsidR="00A23244" w:rsidRDefault="00A23244" w:rsidP="00A23244">
      <w:pPr>
        <w:pStyle w:val="ListParagraph"/>
        <w:numPr>
          <w:ilvl w:val="1"/>
          <w:numId w:val="19"/>
        </w:numPr>
        <w:spacing w:line="276" w:lineRule="auto"/>
        <w:ind w:left="1134" w:hanging="283"/>
      </w:pPr>
      <w:r w:rsidRPr="0048253A">
        <w:rPr>
          <w:b/>
        </w:rPr>
        <w:t>How ants respond</w:t>
      </w:r>
      <w:r>
        <w:t xml:space="preserve"> to the trails:</w:t>
      </w:r>
    </w:p>
    <w:p w14:paraId="717DFFBA" w14:textId="77777777" w:rsidR="00A23244" w:rsidRDefault="00A23244" w:rsidP="00A23244">
      <w:pPr>
        <w:pStyle w:val="ListParagraph"/>
        <w:numPr>
          <w:ilvl w:val="2"/>
          <w:numId w:val="19"/>
        </w:numPr>
        <w:spacing w:line="276" w:lineRule="auto"/>
        <w:ind w:left="1560" w:hanging="142"/>
      </w:pPr>
      <w:r>
        <w:t>Following to find food.</w:t>
      </w:r>
    </w:p>
    <w:p w14:paraId="09C867BA" w14:textId="77777777" w:rsidR="00A23244" w:rsidRDefault="00A23244" w:rsidP="00A23244">
      <w:pPr>
        <w:pStyle w:val="ListParagraph"/>
        <w:numPr>
          <w:ilvl w:val="2"/>
          <w:numId w:val="19"/>
        </w:numPr>
        <w:spacing w:line="276" w:lineRule="auto"/>
        <w:ind w:left="1560" w:hanging="142"/>
      </w:pPr>
      <w:r>
        <w:t>Following back to nest.</w:t>
      </w:r>
    </w:p>
    <w:p w14:paraId="68400649" w14:textId="77777777" w:rsidR="00A23244" w:rsidRPr="00604423" w:rsidRDefault="00A23244" w:rsidP="00A23244">
      <w:pPr>
        <w:pStyle w:val="ListParagraph"/>
        <w:ind w:left="1080"/>
      </w:pPr>
    </w:p>
    <w:p w14:paraId="7B3E15CD" w14:textId="77777777" w:rsidR="00A23244" w:rsidRDefault="00A23244" w:rsidP="00C4289F">
      <w:pPr>
        <w:pStyle w:val="Heading4"/>
        <w:spacing w:after="240"/>
      </w:pPr>
      <w:r>
        <w:t>Simulation interface features objectives</w:t>
      </w:r>
    </w:p>
    <w:p w14:paraId="17D76045" w14:textId="77777777" w:rsidR="00A23244" w:rsidRPr="0067778D" w:rsidRDefault="00A23244" w:rsidP="00A23244">
      <w:pPr>
        <w:pStyle w:val="ListParagraph"/>
        <w:numPr>
          <w:ilvl w:val="0"/>
          <w:numId w:val="20"/>
        </w:numPr>
        <w:spacing w:line="276" w:lineRule="auto"/>
        <w:ind w:left="567" w:hanging="283"/>
      </w:pPr>
      <w:r w:rsidRPr="0048253A">
        <w:rPr>
          <w:b/>
        </w:rPr>
        <w:t>Pause and play buttons</w:t>
      </w:r>
      <w:r w:rsidRPr="0067778D">
        <w:t xml:space="preserve"> to pause and play simulation</w:t>
      </w:r>
      <w:r>
        <w:t>.</w:t>
      </w:r>
    </w:p>
    <w:p w14:paraId="3C950837" w14:textId="77777777" w:rsidR="00A23244" w:rsidRPr="0067778D" w:rsidRDefault="00A23244" w:rsidP="00A23244">
      <w:pPr>
        <w:pStyle w:val="ListParagraph"/>
        <w:numPr>
          <w:ilvl w:val="0"/>
          <w:numId w:val="20"/>
        </w:numPr>
        <w:spacing w:line="276" w:lineRule="auto"/>
        <w:ind w:left="567" w:hanging="283"/>
      </w:pPr>
      <w:r w:rsidRPr="0048253A">
        <w:rPr>
          <w:b/>
        </w:rPr>
        <w:t>Navigation buttons</w:t>
      </w:r>
      <w:r w:rsidRPr="0067778D">
        <w:t xml:space="preserve"> to move around the simulation</w:t>
      </w:r>
      <w:r>
        <w:t>.</w:t>
      </w:r>
    </w:p>
    <w:p w14:paraId="3C68F4F5" w14:textId="77777777" w:rsidR="00A23244" w:rsidRDefault="00A23244" w:rsidP="00A23244">
      <w:pPr>
        <w:pStyle w:val="ListParagraph"/>
        <w:numPr>
          <w:ilvl w:val="0"/>
          <w:numId w:val="20"/>
        </w:numPr>
        <w:spacing w:line="276" w:lineRule="auto"/>
        <w:ind w:left="567" w:hanging="283"/>
      </w:pPr>
      <w:r>
        <w:rPr>
          <w:b/>
        </w:rPr>
        <w:t xml:space="preserve">Zooming </w:t>
      </w:r>
      <w:r w:rsidRPr="00A65097">
        <w:t>in and out of the simulation.</w:t>
      </w:r>
    </w:p>
    <w:p w14:paraId="218A1FB7" w14:textId="77777777" w:rsidR="00A23244" w:rsidRDefault="00A23244" w:rsidP="00A23244">
      <w:pPr>
        <w:pStyle w:val="ListParagraph"/>
        <w:numPr>
          <w:ilvl w:val="0"/>
          <w:numId w:val="20"/>
        </w:numPr>
        <w:spacing w:line="276" w:lineRule="auto"/>
        <w:ind w:left="567" w:hanging="283"/>
      </w:pPr>
      <w:r>
        <w:t>For each species (displayed when selecting nest) statistics measuring:</w:t>
      </w:r>
    </w:p>
    <w:p w14:paraId="4AEF789C" w14:textId="77777777" w:rsidR="00A23244" w:rsidRDefault="00A23244" w:rsidP="00A23244">
      <w:pPr>
        <w:pStyle w:val="ListParagraph"/>
        <w:numPr>
          <w:ilvl w:val="1"/>
          <w:numId w:val="20"/>
        </w:numPr>
        <w:spacing w:line="276" w:lineRule="auto"/>
        <w:ind w:left="1134" w:hanging="283"/>
      </w:pPr>
      <w:r>
        <w:t xml:space="preserve">The </w:t>
      </w:r>
      <w:r w:rsidRPr="00787DD0">
        <w:rPr>
          <w:b/>
        </w:rPr>
        <w:t>amount of food stored in the nest</w:t>
      </w:r>
      <w:r>
        <w:t xml:space="preserve"> of a specific species.</w:t>
      </w:r>
    </w:p>
    <w:p w14:paraId="5FF2DD4D" w14:textId="77777777" w:rsidR="00A23244" w:rsidRDefault="00A23244" w:rsidP="00A23244">
      <w:pPr>
        <w:pStyle w:val="ListParagraph"/>
        <w:numPr>
          <w:ilvl w:val="1"/>
          <w:numId w:val="20"/>
        </w:numPr>
        <w:spacing w:line="276" w:lineRule="auto"/>
        <w:ind w:left="1134" w:hanging="283"/>
      </w:pPr>
      <w:r w:rsidRPr="00787DD0">
        <w:rPr>
          <w:b/>
        </w:rPr>
        <w:t>Number of ants</w:t>
      </w:r>
      <w:r>
        <w:t xml:space="preserve"> in species.</w:t>
      </w:r>
    </w:p>
    <w:p w14:paraId="0320AAA5" w14:textId="77777777" w:rsidR="00A23244" w:rsidRPr="00A65097" w:rsidRDefault="00A23244" w:rsidP="00A23244">
      <w:pPr>
        <w:pStyle w:val="ListParagraph"/>
        <w:numPr>
          <w:ilvl w:val="0"/>
          <w:numId w:val="20"/>
        </w:numPr>
        <w:spacing w:line="276" w:lineRule="auto"/>
        <w:ind w:left="567" w:hanging="283"/>
        <w:rPr>
          <w:b/>
        </w:rPr>
      </w:pPr>
      <w:r w:rsidRPr="00A65097">
        <w:rPr>
          <w:b/>
        </w:rPr>
        <w:t>Editable characteristics</w:t>
      </w:r>
      <w:r>
        <w:rPr>
          <w:b/>
        </w:rPr>
        <w:t xml:space="preserve"> </w:t>
      </w:r>
      <w:r w:rsidRPr="00A65097">
        <w:t>e.</w:t>
      </w:r>
      <w:r>
        <w:t>g.</w:t>
      </w:r>
      <w:r w:rsidRPr="00A65097">
        <w:t xml:space="preserve"> by sliders or buttons so that the user can change the simulation in real time.</w:t>
      </w:r>
    </w:p>
    <w:p w14:paraId="173F1CFD" w14:textId="77777777" w:rsidR="00A23244" w:rsidRDefault="00A23244" w:rsidP="00A23244">
      <w:pPr>
        <w:pStyle w:val="ListParagraph"/>
        <w:numPr>
          <w:ilvl w:val="0"/>
          <w:numId w:val="20"/>
        </w:numPr>
        <w:spacing w:line="276" w:lineRule="auto"/>
        <w:ind w:left="567" w:hanging="283"/>
      </w:pPr>
      <w:r w:rsidRPr="00A65097">
        <w:rPr>
          <w:b/>
        </w:rPr>
        <w:t>Selection of different species</w:t>
      </w:r>
      <w:r>
        <w:t xml:space="preserve"> so that their characteristics can be compared.</w:t>
      </w:r>
    </w:p>
    <w:p w14:paraId="6B47CD5B" w14:textId="77777777" w:rsidR="00A23244" w:rsidRDefault="00A23244" w:rsidP="00C4289F">
      <w:pPr>
        <w:pStyle w:val="Heading3"/>
        <w:spacing w:after="240"/>
      </w:pPr>
      <w:r>
        <w:t>How the objectives where achieved</w:t>
      </w:r>
    </w:p>
    <w:p w14:paraId="3C9E1CC9" w14:textId="77777777" w:rsidR="00A23244" w:rsidRPr="002C2697" w:rsidRDefault="00A23244" w:rsidP="00C4289F">
      <w:pPr>
        <w:pStyle w:val="Heading4"/>
        <w:spacing w:after="240"/>
      </w:pPr>
      <w:r>
        <w:t>Simulation objectives</w:t>
      </w:r>
    </w:p>
    <w:p w14:paraId="18C3271C" w14:textId="77777777" w:rsidR="00A23244" w:rsidRDefault="00A23244" w:rsidP="00A23244">
      <w:pPr>
        <w:pStyle w:val="ListParagraph"/>
        <w:numPr>
          <w:ilvl w:val="0"/>
          <w:numId w:val="71"/>
        </w:numPr>
      </w:pPr>
      <w:r>
        <w:t>Evolution is simulated in the following ways</w:t>
      </w:r>
    </w:p>
    <w:p w14:paraId="11C019B8" w14:textId="77777777" w:rsidR="00A23244" w:rsidRDefault="00A23244" w:rsidP="00A23244">
      <w:pPr>
        <w:pStyle w:val="ListParagraph"/>
        <w:numPr>
          <w:ilvl w:val="1"/>
          <w:numId w:val="71"/>
        </w:numPr>
      </w:pPr>
      <w:r>
        <w:t xml:space="preserve">This objective was fully met in the final solution. All ants have characteristics e.g. antenna size. The unique combination of these characteristics determines their species. </w:t>
      </w:r>
    </w:p>
    <w:p w14:paraId="11A75255" w14:textId="77777777" w:rsidR="00A23244" w:rsidRDefault="00A23244" w:rsidP="00A23244">
      <w:pPr>
        <w:pStyle w:val="ListParagraph"/>
        <w:numPr>
          <w:ilvl w:val="1"/>
          <w:numId w:val="71"/>
        </w:numPr>
      </w:pPr>
      <w:r>
        <w:t xml:space="preserve">When queens are created there is a chance of mutation </w:t>
      </w:r>
      <w:proofErr w:type="gramStart"/>
      <w:r>
        <w:t>of a species characteristics</w:t>
      </w:r>
      <w:proofErr w:type="gramEnd"/>
      <w:r>
        <w:t>. If a mutation occurs a new species is created which has this altered characteristic within it. This new species will then be inherited by all ants which are born from the nest the queen creates. Thus there is a variation between ants born from the original nest and ants born from the nest with the new species.</w:t>
      </w:r>
    </w:p>
    <w:p w14:paraId="5B0E39FB" w14:textId="77777777" w:rsidR="00A23244" w:rsidRPr="00D0044D" w:rsidRDefault="00A23244" w:rsidP="00A23244">
      <w:pPr>
        <w:pStyle w:val="ListParagraph"/>
        <w:numPr>
          <w:ilvl w:val="1"/>
          <w:numId w:val="71"/>
        </w:numPr>
      </w:pPr>
      <w:r w:rsidRPr="00D0044D">
        <w:t>From multiple runs of the simulation it is clear that not all ants born will survive. Only the ants which are lucky enough to find food will survive for a reasonable amount of time. Thus it can be said that the nests do produce more offspring than can survive.</w:t>
      </w:r>
    </w:p>
    <w:p w14:paraId="4BD32760" w14:textId="77777777" w:rsidR="00A23244" w:rsidRDefault="00A23244" w:rsidP="00A23244">
      <w:pPr>
        <w:pStyle w:val="ListParagraph"/>
        <w:numPr>
          <w:ilvl w:val="1"/>
          <w:numId w:val="71"/>
        </w:numPr>
      </w:pPr>
      <w:r>
        <w:t>This is certainly true, not all species flourish in the simulation and in fact many die quickly after being started due to poor mutations in characteristics such as 0 speed which results in ants not being able to move and thus not being able to collect food.</w:t>
      </w:r>
    </w:p>
    <w:p w14:paraId="7E9A7BDE" w14:textId="77777777" w:rsidR="00A23244" w:rsidRDefault="00A23244" w:rsidP="00A23244">
      <w:pPr>
        <w:pStyle w:val="ListParagraph"/>
        <w:numPr>
          <w:ilvl w:val="1"/>
          <w:numId w:val="71"/>
        </w:numPr>
      </w:pPr>
      <w:r>
        <w:t xml:space="preserve">Species in the simulation which have more favourable characteristics will survive for longer than those with poor characteristics due to mutation. The species which survive for longer often produce more queen ants then those which do not survive for as long. As these queen ants will either belong to the same species or belong to a mutate version of the species, the favourable characteristics will be passed onto ants born from the nests these ants make. And from the comment in </w:t>
      </w:r>
      <w:r w:rsidRPr="006A6877">
        <w:rPr>
          <w:i/>
        </w:rPr>
        <w:t>d</w:t>
      </w:r>
      <w:r>
        <w:t xml:space="preserve"> it is clear that ants with more advantageous characteristics will survive for longer creating a survival of the fittest simulation.</w:t>
      </w:r>
    </w:p>
    <w:p w14:paraId="078EE65E" w14:textId="77777777" w:rsidR="00A23244" w:rsidRDefault="00A23244" w:rsidP="00A23244">
      <w:pPr>
        <w:pStyle w:val="ListParagraph"/>
        <w:numPr>
          <w:ilvl w:val="0"/>
          <w:numId w:val="71"/>
        </w:numPr>
      </w:pPr>
      <w:r>
        <w:t>At the start or restart of every simulation food is randomly placed throughout the map with random densities. This shows that this objective has been completed.</w:t>
      </w:r>
    </w:p>
    <w:p w14:paraId="10285B39" w14:textId="77777777" w:rsidR="00A23244" w:rsidRDefault="00A23244" w:rsidP="00A23244">
      <w:pPr>
        <w:pStyle w:val="ListParagraph"/>
        <w:numPr>
          <w:ilvl w:val="0"/>
          <w:numId w:val="71"/>
        </w:numPr>
      </w:pPr>
      <w:r>
        <w:t>Over time, food will slowly regrow in the simulation (unless it has all been eaten).</w:t>
      </w:r>
    </w:p>
    <w:p w14:paraId="77406096" w14:textId="77777777" w:rsidR="00A23244" w:rsidRDefault="00A23244" w:rsidP="00A23244">
      <w:pPr>
        <w:pStyle w:val="ListParagraph"/>
        <w:numPr>
          <w:ilvl w:val="0"/>
          <w:numId w:val="71"/>
        </w:numPr>
      </w:pPr>
      <w:r>
        <w:t>The simulation allows ants to move on the screen and is certainly not static.</w:t>
      </w:r>
    </w:p>
    <w:p w14:paraId="7BC6543F" w14:textId="77777777" w:rsidR="00A23244" w:rsidRDefault="00A23244" w:rsidP="00A23244">
      <w:pPr>
        <w:pStyle w:val="ListParagraph"/>
        <w:numPr>
          <w:ilvl w:val="0"/>
          <w:numId w:val="71"/>
        </w:numPr>
      </w:pPr>
      <w:r>
        <w:t>The simulation does model simplified versions of the worker, soldier and queen ants. The worker ant can search, collect and deposit food back to the nest. A soldier ant can guard the nest, food and pheromones as well as attack ants from other species. A queen ant can find a location and create a nest. These are sufficient models of the basic ant’s functions.</w:t>
      </w:r>
    </w:p>
    <w:p w14:paraId="029AFB89" w14:textId="77777777" w:rsidR="00A23244" w:rsidRDefault="00A23244" w:rsidP="00A23244">
      <w:pPr>
        <w:pStyle w:val="ListParagraph"/>
        <w:numPr>
          <w:ilvl w:val="0"/>
          <w:numId w:val="71"/>
        </w:numPr>
      </w:pPr>
      <w:r>
        <w:t>The simulation does model a simple version of an ants nest, the nest in the simulation is effectively a static ant. The nest in the simulation performs the functions of producing new ants and allowing ants to deposit food at it. This is a very simple model of how real ant nests work and could potentially be improved to make the simulation more realistic (</w:t>
      </w:r>
      <w:r w:rsidRPr="00D35529">
        <w:rPr>
          <w:i/>
        </w:rPr>
        <w:t>Note</w:t>
      </w:r>
      <w:r>
        <w:t>: See suggestions and improvements section for more details). However it is implemented sufficiently enough to say that this objective has been completed.</w:t>
      </w:r>
    </w:p>
    <w:p w14:paraId="0EB079FC" w14:textId="77777777" w:rsidR="00A23244" w:rsidRDefault="00A23244" w:rsidP="00A23244">
      <w:pPr>
        <w:pStyle w:val="ListParagraph"/>
        <w:numPr>
          <w:ilvl w:val="0"/>
          <w:numId w:val="71"/>
        </w:numPr>
      </w:pPr>
      <w:r>
        <w:t>The finished simulation has 21 editable characteristics which all affect the behaviour of the ants in the simulation for example and ant’s eyesight characteristic affects the distance the ant can see in front of it. All characteristics mentioned are impended as well as a number of other characteristics. This objective has been completed beyond expectation.</w:t>
      </w:r>
    </w:p>
    <w:p w14:paraId="23446968" w14:textId="77777777" w:rsidR="00A23244" w:rsidRDefault="00A23244" w:rsidP="00A23244">
      <w:pPr>
        <w:pStyle w:val="ListParagraph"/>
        <w:numPr>
          <w:ilvl w:val="0"/>
          <w:numId w:val="71"/>
        </w:numPr>
      </w:pPr>
      <w:r>
        <w:t>Whenever a queen ant is created in a nest, there is a chance of a single characteristic of the queen’s species to be mutated to a random value. The mutation rate is set high enough for it be quite likely that a queen ant will undergo mutation. This means that there will be a large variation in characteristics from the original characteristics in the simulation thus allowing the user to see which mutations aid ants to survive and which thwart the survival of ants.</w:t>
      </w:r>
    </w:p>
    <w:p w14:paraId="128C6F62" w14:textId="77777777" w:rsidR="00A23244" w:rsidRPr="002C2697" w:rsidRDefault="00A23244" w:rsidP="00A23244">
      <w:pPr>
        <w:pStyle w:val="ListParagraph"/>
        <w:numPr>
          <w:ilvl w:val="0"/>
          <w:numId w:val="71"/>
        </w:numPr>
      </w:pPr>
      <w:r>
        <w:t>This objective is complete as multiple different species can be shown, and due to each species having a different colour it is obvious to see which species are fitter than others by the way which they move and act, and by looking at their information in the data panel.</w:t>
      </w:r>
    </w:p>
    <w:p w14:paraId="3099C9B6" w14:textId="77777777" w:rsidR="00A23244" w:rsidRDefault="00A23244" w:rsidP="00A23244">
      <w:pPr>
        <w:pStyle w:val="ListParagraph"/>
        <w:numPr>
          <w:ilvl w:val="0"/>
          <w:numId w:val="71"/>
        </w:numPr>
      </w:pPr>
      <w:r>
        <w:t>Energy intake from food is modelled by the relationship between food and health within the simulation. A single piece of food is worth a certain amount of health. Health is spent by ants in different ways. In all ants health is decreased over time thus creating a reliance on food for survival. Nests have a unique use for health. When an ant is created part of the nests health goes into the ant, this is the amount of health the ant starts with when it is born. However some of the health is lost to the characteristics of the species i.e. species with more favourable characteristics will require more health then less favourable characterises. Therefore there is sufficient evidence to accept that that objective has been met in the simulation.</w:t>
      </w:r>
    </w:p>
    <w:p w14:paraId="16DC0D0F" w14:textId="77777777" w:rsidR="00A23244" w:rsidRDefault="00A23244" w:rsidP="00A23244">
      <w:pPr>
        <w:pStyle w:val="ListParagraph"/>
        <w:numPr>
          <w:ilvl w:val="0"/>
          <w:numId w:val="71"/>
        </w:numPr>
      </w:pPr>
      <w:r>
        <w:t xml:space="preserve">Soldier ants in the simulation can attack other ants. However only other solider ants can fight back. This could be potentially improved by allowing worker and queen ants the ability to fight back or deploy some form of defensive mechanism to stop the soldier ants from attacking </w:t>
      </w:r>
      <w:r w:rsidRPr="002C2697">
        <w:rPr>
          <w:i/>
        </w:rPr>
        <w:t>Note</w:t>
      </w:r>
      <w:r>
        <w:t xml:space="preserve">: See the </w:t>
      </w:r>
      <w:r w:rsidRPr="002C2697">
        <w:rPr>
          <w:i/>
        </w:rPr>
        <w:t>Improvements</w:t>
      </w:r>
      <w:r>
        <w:t xml:space="preserve"> section for more details. However the fighting mechanism is implemented and therefore the objective has been achieved.</w:t>
      </w:r>
    </w:p>
    <w:p w14:paraId="12EDA5EF" w14:textId="77777777" w:rsidR="00A23244" w:rsidRDefault="00A23244" w:rsidP="00A23244">
      <w:pPr>
        <w:pStyle w:val="ListParagraph"/>
        <w:numPr>
          <w:ilvl w:val="0"/>
          <w:numId w:val="71"/>
        </w:numPr>
      </w:pPr>
      <w:r>
        <w:t>Pheromones are implemented in the simulation.</w:t>
      </w:r>
    </w:p>
    <w:p w14:paraId="42037F1E" w14:textId="77777777" w:rsidR="00A23244" w:rsidRDefault="00A23244" w:rsidP="00A23244">
      <w:pPr>
        <w:pStyle w:val="ListParagraph"/>
        <w:numPr>
          <w:ilvl w:val="1"/>
          <w:numId w:val="71"/>
        </w:numPr>
      </w:pPr>
      <w:r>
        <w:t>Worker ants create pheromone trials when they are returning with food back to their nest thus showing that pheromone trials can be created by moving ants. So this objective has been achieved.</w:t>
      </w:r>
    </w:p>
    <w:p w14:paraId="1B306BB5" w14:textId="77777777" w:rsidR="00A23244" w:rsidRDefault="00A23244" w:rsidP="00A23244">
      <w:pPr>
        <w:pStyle w:val="ListParagraph"/>
        <w:numPr>
          <w:ilvl w:val="1"/>
          <w:numId w:val="71"/>
        </w:numPr>
      </w:pPr>
      <w:r>
        <w:t>All pheromones in the simulation evaporate at a constant rate i.e. their concentration decreases as time increases until they are gone. The rate can be set in the configuration options and is part of the environmental setup.</w:t>
      </w:r>
    </w:p>
    <w:p w14:paraId="2BA0AF02" w14:textId="77777777" w:rsidR="00A23244" w:rsidRDefault="00A23244" w:rsidP="00A23244">
      <w:pPr>
        <w:pStyle w:val="ListParagraph"/>
        <w:numPr>
          <w:ilvl w:val="1"/>
          <w:numId w:val="71"/>
        </w:numPr>
      </w:pPr>
      <w:r>
        <w:t>All ants except queen ants in the simulation use pheromone trials to navigate. Worker ants will follow pheromone trials in order to either find a source of food, or to find their way back to the nest. Soldier ants also use pheromones trials when they are tasked with guarding pheromone trials, or when they are looking for food to guard.</w:t>
      </w:r>
    </w:p>
    <w:p w14:paraId="4E66B8AA" w14:textId="77777777" w:rsidR="00A23244" w:rsidRDefault="00A23244" w:rsidP="00C4289F">
      <w:pPr>
        <w:pStyle w:val="Heading4"/>
        <w:spacing w:after="240"/>
      </w:pPr>
      <w:r>
        <w:t xml:space="preserve">Simulation interface features objectives </w:t>
      </w:r>
    </w:p>
    <w:p w14:paraId="55C742E6" w14:textId="77777777" w:rsidR="00A23244" w:rsidRPr="0067778D" w:rsidRDefault="00A23244" w:rsidP="00A23244">
      <w:pPr>
        <w:pStyle w:val="ListParagraph"/>
        <w:numPr>
          <w:ilvl w:val="0"/>
          <w:numId w:val="72"/>
        </w:numPr>
      </w:pPr>
      <w:r>
        <w:t>This objective has been fully met. The simulation can be stopped and started with either a button or a keyboard input. Furthermore a step button has been added which allows the user to step and single tick in the simulation.</w:t>
      </w:r>
    </w:p>
    <w:p w14:paraId="585E5608" w14:textId="77777777" w:rsidR="00A23244" w:rsidRPr="0067778D" w:rsidRDefault="00A23244" w:rsidP="00A23244">
      <w:pPr>
        <w:pStyle w:val="ListParagraph"/>
        <w:numPr>
          <w:ilvl w:val="0"/>
          <w:numId w:val="72"/>
        </w:numPr>
      </w:pPr>
      <w:r>
        <w:t>Navigation has been implemented however its implementation has changed slightly since the design. Instead of buttons overlaying the simulation, mouse input is used instead to navigate and also keyboard input from the arrow keys is used. This implementation is sufficient to say that this objective has been met.</w:t>
      </w:r>
    </w:p>
    <w:p w14:paraId="36176100" w14:textId="77777777" w:rsidR="00A23244" w:rsidRDefault="00A23244" w:rsidP="00A23244">
      <w:pPr>
        <w:pStyle w:val="ListParagraph"/>
        <w:numPr>
          <w:ilvl w:val="0"/>
          <w:numId w:val="72"/>
        </w:numPr>
      </w:pPr>
      <w:r>
        <w:t>Zooming has also been implemented into the interface through either a keyboard or mouse input and thus this objective has been met.</w:t>
      </w:r>
    </w:p>
    <w:p w14:paraId="39F10CA6" w14:textId="77777777" w:rsidR="00A23244" w:rsidRDefault="00A23244" w:rsidP="00A23244">
      <w:pPr>
        <w:pStyle w:val="ListParagraph"/>
        <w:numPr>
          <w:ilvl w:val="0"/>
          <w:numId w:val="72"/>
        </w:numPr>
      </w:pPr>
      <w:r>
        <w:t>As well as both statistics mentioned further statistics have been added such as the number of nests which allow the user to more easily see an overview of a species. This objective has been met.</w:t>
      </w:r>
    </w:p>
    <w:p w14:paraId="6F7F195D" w14:textId="77777777" w:rsidR="00A23244" w:rsidRDefault="00A23244" w:rsidP="00A23244">
      <w:pPr>
        <w:pStyle w:val="ListParagraph"/>
        <w:numPr>
          <w:ilvl w:val="0"/>
          <w:numId w:val="72"/>
        </w:numPr>
      </w:pPr>
      <w:r>
        <w:t>In the interface it is easy for the user to change the characteristics of a species. Sliders have been used rather than buttons to reduce the amount of validation the inputs would have to go through. An update mechanism has been designed to stop the user from accidently changing characteristics; this means that the changes to the simulation are not instantaneous as the user must first press a button however this design decision was made for the better and so the objective has been completed.</w:t>
      </w:r>
    </w:p>
    <w:p w14:paraId="79FCF58D" w14:textId="77777777" w:rsidR="00A23244" w:rsidRDefault="00A23244" w:rsidP="00A23244">
      <w:pPr>
        <w:pStyle w:val="ListParagraph"/>
        <w:numPr>
          <w:ilvl w:val="0"/>
          <w:numId w:val="72"/>
        </w:numPr>
      </w:pPr>
      <w:r>
        <w:t>This has been implemented fully, user can selected different species and view their characteristics.</w:t>
      </w:r>
    </w:p>
    <w:p w14:paraId="78650A4C" w14:textId="77777777" w:rsidR="00A23244" w:rsidRPr="002C2697" w:rsidRDefault="00A23244" w:rsidP="00A23244"/>
    <w:p w14:paraId="5748EAFC" w14:textId="77777777" w:rsidR="00A23244" w:rsidRPr="00824B58" w:rsidRDefault="00A23244" w:rsidP="00A23244">
      <w:r>
        <w:t>To summarise all objectives have been fully met, with some objectives being achieved above and beyond they initial ideas stated. Some other objectives although fully implemented could be improved to make the application better.</w:t>
      </w:r>
    </w:p>
    <w:p w14:paraId="0300A427" w14:textId="4AA624D0" w:rsidR="00F324E4" w:rsidRDefault="00A23244" w:rsidP="00F324E4">
      <w:pPr>
        <w:pStyle w:val="Heading2"/>
        <w:spacing w:after="240"/>
      </w:pPr>
      <w:bookmarkStart w:id="223" w:name="_Toc383597883"/>
      <w:r>
        <w:t>User feedback</w:t>
      </w:r>
      <w:bookmarkEnd w:id="223"/>
    </w:p>
    <w:p w14:paraId="02955776" w14:textId="42036D66" w:rsidR="00F324E4" w:rsidRPr="00F324E4" w:rsidRDefault="009756BA" w:rsidP="00F324E4">
      <w:r>
        <w:t xml:space="preserve">See </w:t>
      </w:r>
      <w:r w:rsidRPr="009756BA">
        <w:rPr>
          <w:i/>
        </w:rPr>
        <w:t>A</w:t>
      </w:r>
      <w:r w:rsidR="003F127A" w:rsidRPr="009756BA">
        <w:rPr>
          <w:i/>
        </w:rPr>
        <w:t>ppendix A –</w:t>
      </w:r>
      <w:r w:rsidRPr="009756BA">
        <w:rPr>
          <w:i/>
        </w:rPr>
        <w:t xml:space="preserve"> I</w:t>
      </w:r>
      <w:r w:rsidR="003F127A" w:rsidRPr="009756BA">
        <w:rPr>
          <w:i/>
        </w:rPr>
        <w:t>nterviews</w:t>
      </w:r>
      <w:r w:rsidR="003F127A">
        <w:t xml:space="preserve"> for user feedback evidence. An interview was conducted with </w:t>
      </w:r>
      <w:r>
        <w:t xml:space="preserve">Dr </w:t>
      </w:r>
      <w:r w:rsidR="00FE62DB">
        <w:t xml:space="preserve">Sheffrin </w:t>
      </w:r>
      <w:r w:rsidR="003F127A">
        <w:t>on Tuesday March 25</w:t>
      </w:r>
      <w:r w:rsidR="003F127A" w:rsidRPr="009756BA">
        <w:rPr>
          <w:vertAlign w:val="superscript"/>
        </w:rPr>
        <w:t>th</w:t>
      </w:r>
      <w:r>
        <w:t xml:space="preserve"> to review the completed technical solution.</w:t>
      </w:r>
    </w:p>
    <w:p w14:paraId="772F7832" w14:textId="77777777" w:rsidR="00A23244" w:rsidRDefault="00A23244" w:rsidP="00C4289F">
      <w:pPr>
        <w:pStyle w:val="Heading2"/>
        <w:spacing w:after="240"/>
      </w:pPr>
      <w:bookmarkStart w:id="224" w:name="_Toc383597884"/>
      <w:r>
        <w:t>Analysis of feedback</w:t>
      </w:r>
      <w:bookmarkEnd w:id="224"/>
    </w:p>
    <w:p w14:paraId="22A96859" w14:textId="5814DA46" w:rsidR="00CB4EA2" w:rsidRPr="00CB4EA2" w:rsidRDefault="00CB4EA2" w:rsidP="00CB4EA2">
      <w:r w:rsidRPr="00CB4EA2">
        <w:rPr>
          <w:highlight w:val="yellow"/>
        </w:rPr>
        <w:t>More suggestions of improvements needed</w:t>
      </w:r>
    </w:p>
    <w:p w14:paraId="3E1B4FAA" w14:textId="781C4D50" w:rsidR="00EA44CC" w:rsidRPr="00EA44CC" w:rsidRDefault="00EA44CC" w:rsidP="00EA44CC">
      <w:r w:rsidRPr="00EA44CC">
        <w:rPr>
          <w:i/>
        </w:rPr>
        <w:t>Note</w:t>
      </w:r>
      <w:r>
        <w:t>: Not all feedback was documented and some analysis is based on observations of Dr Sheffrin using the application without any guidance.</w:t>
      </w:r>
      <w:bookmarkStart w:id="225" w:name="_GoBack"/>
      <w:bookmarkEnd w:id="225"/>
    </w:p>
    <w:p w14:paraId="7C94E579" w14:textId="6DDBE36A" w:rsidR="00A34083" w:rsidRDefault="00332D27" w:rsidP="00332D27">
      <w:pPr>
        <w:pStyle w:val="Heading3"/>
        <w:spacing w:after="240"/>
      </w:pPr>
      <w:r>
        <w:t>Interface</w:t>
      </w:r>
    </w:p>
    <w:p w14:paraId="6F3C7AD2" w14:textId="7A50D89F" w:rsidR="00332D27" w:rsidRPr="00332D27" w:rsidRDefault="003F127A" w:rsidP="00332D27">
      <w:r>
        <w:t>From feedback interface is clearly laid out and different panels (simulation, data and characteristics) can be easily identified by the user.</w:t>
      </w:r>
      <w:r w:rsidR="00E763E4">
        <w:t xml:space="preserve"> Hover tool tip information was also obvious to the user from the change in mouse cursor</w:t>
      </w:r>
      <w:r w:rsidR="00EA44CC">
        <w:t xml:space="preserve"> and was useful in helping user to understand what characteristics names did</w:t>
      </w:r>
      <w:r w:rsidR="00E763E4">
        <w:t>. From this feedback it is clear that the design of the interface has made the application clear and easy to use.</w:t>
      </w:r>
    </w:p>
    <w:p w14:paraId="65E07597" w14:textId="0D53501A" w:rsidR="00332D27" w:rsidRDefault="003078B6" w:rsidP="00332D27">
      <w:pPr>
        <w:pStyle w:val="Heading3"/>
        <w:spacing w:after="240"/>
      </w:pPr>
      <w:r>
        <w:t xml:space="preserve">Simulation </w:t>
      </w:r>
      <w:r w:rsidR="00332D27">
        <w:t>Usability</w:t>
      </w:r>
    </w:p>
    <w:p w14:paraId="1FB1DD7F" w14:textId="7561B2AB" w:rsidR="003078B6" w:rsidRDefault="003078B6" w:rsidP="003078B6">
      <w:r>
        <w:t xml:space="preserve">From observations of Dr Sheffrin using the system it was clear that the design goals in making the simulation controls intuitive where achieved. Dr Sheffrin immediately realised how navigation was done by clicking and dragging the mouse and also scrolling to zoom. </w:t>
      </w:r>
    </w:p>
    <w:p w14:paraId="40104408" w14:textId="3074BFF5" w:rsidR="003078B6" w:rsidRDefault="003078B6" w:rsidP="003078B6">
      <w:r>
        <w:t>Although the run/pause and the restart buttons where obvious to Dr Sheffrin there was confusion at first about the step button and how it affects time in the simulation. However after experimentation it became clear its function.</w:t>
      </w:r>
      <w:r w:rsidR="00743DCF">
        <w:t xml:space="preserve"> Dr Sheffrin also commented that the description of the step button in the user manual was clear.</w:t>
      </w:r>
    </w:p>
    <w:p w14:paraId="049711DF" w14:textId="47EF7272" w:rsidR="00207A6A" w:rsidRDefault="00207A6A" w:rsidP="003078B6">
      <w:r>
        <w:t xml:space="preserve">The </w:t>
      </w:r>
      <w:r w:rsidR="00B53277">
        <w:t xml:space="preserve">representation of the nest was thought to be an ant growing; this is clearly an incorrect idea of what is happening. Maybe more </w:t>
      </w:r>
      <w:r w:rsidR="00B53277" w:rsidRPr="00B53277">
        <w:t xml:space="preserve">distinction </w:t>
      </w:r>
      <w:r w:rsidR="00B53277">
        <w:t>is needed between ants and nests to stop this misconception. Maybe if nests could grow/be added to so that they become sprawling entities which is more like how they appear in nature (i.e. a series of sprawling tunnels)</w:t>
      </w:r>
      <w:r w:rsidR="005F29D6">
        <w:t xml:space="preserve"> this could make it clearer.</w:t>
      </w:r>
    </w:p>
    <w:p w14:paraId="7395D54B" w14:textId="2CEC6C40" w:rsidR="00385FCE" w:rsidRPr="003078B6" w:rsidRDefault="00207A6A" w:rsidP="003078B6">
      <w:r>
        <w:t>Despite being discussed in previous interviews the idea of an Ant picture being used to represent an ant was suggested. However as discussed in the Design section this would add clutter to the simulation and make it harder to see the behaviour of the ants, although perhaps this should be re-evaluated in the future.</w:t>
      </w:r>
    </w:p>
    <w:p w14:paraId="27B048B4" w14:textId="30E1EA26" w:rsidR="00332D27" w:rsidRDefault="00332D27" w:rsidP="00332D27">
      <w:pPr>
        <w:pStyle w:val="Heading3"/>
        <w:spacing w:after="240"/>
      </w:pPr>
      <w:r>
        <w:t>Characteristics</w:t>
      </w:r>
    </w:p>
    <w:p w14:paraId="0A93339E" w14:textId="1277FCF7" w:rsidR="00EA44CC" w:rsidRDefault="00EA44CC" w:rsidP="00EA44CC">
      <w:r>
        <w:t xml:space="preserve">Some names where </w:t>
      </w:r>
      <w:r w:rsidRPr="00EA44CC">
        <w:t xml:space="preserve">cryptic </w:t>
      </w:r>
      <w:r>
        <w:t xml:space="preserve">and not immediately obvious however </w:t>
      </w:r>
      <w:proofErr w:type="gramStart"/>
      <w:r>
        <w:t>hover</w:t>
      </w:r>
      <w:proofErr w:type="gramEnd"/>
      <w:r>
        <w:t xml:space="preserve"> tool tip helped to explain these characteristics well.</w:t>
      </w:r>
      <w:r w:rsidR="002D4464">
        <w:t xml:space="preserve"> </w:t>
      </w:r>
      <w:r w:rsidR="00BE6081">
        <w:t xml:space="preserve">However the tool tip which explained the reproduction rate characteristic should be reworded to make it more obvious to the user over which time frame the reproduction probability applies over. </w:t>
      </w:r>
      <w:r w:rsidR="002D4464">
        <w:t xml:space="preserve">The use of sliders made it clear that the characteristics could be altered. The Ant </w:t>
      </w:r>
      <w:r w:rsidR="00D533D3">
        <w:t>Health</w:t>
      </w:r>
      <w:r w:rsidR="002D4464">
        <w:t xml:space="preserve"> field for each ant helped the user understand the relationship between food and health and also how characteristi</w:t>
      </w:r>
      <w:r w:rsidR="00D533D3">
        <w:t>cs cost the species health.</w:t>
      </w:r>
    </w:p>
    <w:p w14:paraId="17549502" w14:textId="126A0E95" w:rsidR="00D533D3" w:rsidRDefault="00D533D3" w:rsidP="00EA44CC">
      <w:r>
        <w:t>The default characteristics where commented on (i.e. the characteristics which the simulation starts with and are meant to show a good example of how the simulation runs). The queen ant cost should be raised by x50. This would make queen ants much more rare however would allow nests to create more ants when they are first created.</w:t>
      </w:r>
    </w:p>
    <w:p w14:paraId="4533C452" w14:textId="089F44CF" w:rsidR="00BE6081" w:rsidRDefault="00BE6081" w:rsidP="00EA44CC">
      <w:r>
        <w:t xml:space="preserve">The names of the Jaw Strength and Jaw Size characteristics should be swapped. Dr Sheffrin explained how </w:t>
      </w:r>
      <w:r w:rsidRPr="00BE6081">
        <w:t xml:space="preserve">biologically </w:t>
      </w:r>
      <w:r>
        <w:t>it made more sense for ants with a larger jaw to be able to carry more food while ants with a stronger jaw should do more damage.</w:t>
      </w:r>
      <w:r w:rsidR="00AA11DE">
        <w:t xml:space="preserve"> This does make sense and would help the user ability of the application.</w:t>
      </w:r>
    </w:p>
    <w:p w14:paraId="05F137B7" w14:textId="2052153C" w:rsidR="00B5634F" w:rsidRDefault="00743DCF" w:rsidP="00EA44CC">
      <w:r>
        <w:t>After altering the characteristics the queen steps min is greater than the queen steps max error appeared. This was not clearly understood and it was suggested that</w:t>
      </w:r>
      <w:r w:rsidR="00385FCE">
        <w:t xml:space="preserve"> these characteristics should be rolled into one i.e. having a single queen steps characteristics and the application randomly picking values close to this value in a normal distribution.</w:t>
      </w:r>
      <w:r w:rsidR="00B5634F">
        <w:t xml:space="preserve"> Alternatively a range slider could be implemented with the addition of the </w:t>
      </w:r>
      <w:proofErr w:type="spellStart"/>
      <w:r w:rsidR="00B5634F">
        <w:t>JQuery</w:t>
      </w:r>
      <w:proofErr w:type="spellEnd"/>
      <w:r w:rsidR="00B5634F">
        <w:t xml:space="preserve"> package.</w:t>
      </w:r>
      <w:r w:rsidR="00CB4EA2">
        <w:t xml:space="preserve"> An example of a range slider is shown below:</w:t>
      </w:r>
      <w:r w:rsidR="00B5634F">
        <w:t xml:space="preserve"> </w:t>
      </w:r>
    </w:p>
    <w:p w14:paraId="09F4E5AF" w14:textId="4B1B232D" w:rsidR="00743DCF" w:rsidRPr="00EA44CC" w:rsidRDefault="00B5634F" w:rsidP="00EA44CC">
      <w:r>
        <w:rPr>
          <w:noProof/>
          <w:lang w:eastAsia="en-GB"/>
        </w:rPr>
        <w:drawing>
          <wp:inline distT="0" distB="0" distL="0" distR="0" wp14:anchorId="43CE7D47" wp14:editId="31906345">
            <wp:extent cx="5581650" cy="182880"/>
            <wp:effectExtent l="0" t="0" r="0" b="7620"/>
            <wp:docPr id="324" name="Picture 324" descr="\\fs001\01intake$\01ROBINSON\work\comp\comp4\Ant-Simulation-master(3)\Ant-Simulation-master\writeup\assests\Evaluation\range 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1\01intake$\01ROBINSON\work\comp\comp4\Ant-Simulation-master(3)\Ant-Simulation-master\writeup\assests\Evaluation\range slider.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581650" cy="182880"/>
                    </a:xfrm>
                    <a:prstGeom prst="rect">
                      <a:avLst/>
                    </a:prstGeom>
                    <a:noFill/>
                    <a:ln>
                      <a:noFill/>
                    </a:ln>
                  </pic:spPr>
                </pic:pic>
              </a:graphicData>
            </a:graphic>
          </wp:inline>
        </w:drawing>
      </w:r>
      <w:r>
        <w:t xml:space="preserve"> This would allow the user to pick a range of values for the queen steps however would eliminate the chance that queen steps min is greater than queen steps max.</w:t>
      </w:r>
    </w:p>
    <w:p w14:paraId="006E2093" w14:textId="77777777" w:rsidR="00AA11DE" w:rsidRDefault="00AA11DE" w:rsidP="00AA11DE">
      <w:pPr>
        <w:pStyle w:val="Heading3"/>
        <w:spacing w:after="240"/>
      </w:pPr>
      <w:r>
        <w:t>User manual</w:t>
      </w:r>
    </w:p>
    <w:p w14:paraId="1BE4661F" w14:textId="77777777" w:rsidR="00AA11DE" w:rsidRPr="00F10E01" w:rsidRDefault="00AA11DE" w:rsidP="00AA11DE">
      <w:r>
        <w:t>Dr Sheffrin commented that the user manual was coherent and comprehensive however users could learn much faster by using the application for a few minutes. This shows that the application has been designed effectively and that many features are intuitive or can be easily worked out by users without any training.</w:t>
      </w:r>
    </w:p>
    <w:p w14:paraId="5EF1E1BE" w14:textId="23591BA3" w:rsidR="00AA11DE" w:rsidRDefault="00AA11DE" w:rsidP="00332D27">
      <w:pPr>
        <w:pStyle w:val="Heading3"/>
        <w:spacing w:after="240"/>
      </w:pPr>
      <w:r>
        <w:t>Biological foundation</w:t>
      </w:r>
    </w:p>
    <w:p w14:paraId="242E6804" w14:textId="2F28ADC2" w:rsidR="00AA11DE" w:rsidRPr="00AA11DE" w:rsidRDefault="00AA11DE" w:rsidP="00AA11DE">
      <w:r>
        <w:t>Dr Sheffrin commented that the simulation was biologically sound and clearly implemented all basic aspects of evolution and demonstrated survival of the fittest. The medium of ants was a good choice</w:t>
      </w:r>
      <w:r w:rsidR="008D3117">
        <w:t xml:space="preserve"> to use and the simulation was interesting to watch. It was also mentioned that the concepts demonstrated meant that the simulations use could be expanded throughout the school and be used from years 9 to 13. </w:t>
      </w:r>
    </w:p>
    <w:p w14:paraId="551747F5" w14:textId="4F8AFBC7" w:rsidR="00332D27" w:rsidRDefault="00332D27" w:rsidP="00332D27">
      <w:pPr>
        <w:pStyle w:val="Heading3"/>
        <w:spacing w:after="240"/>
      </w:pPr>
      <w:r>
        <w:t>Improvements</w:t>
      </w:r>
    </w:p>
    <w:p w14:paraId="0FE44D00" w14:textId="5ABA2577" w:rsidR="00AB515B" w:rsidRDefault="00AB515B" w:rsidP="00E763E4">
      <w:r>
        <w:t xml:space="preserve">The simulation shown used a very large map size and because of this ran slower than deemed acceptable when the simulation was very developed (i.e. 100s of ants). This </w:t>
      </w:r>
      <w:r w:rsidR="00F10E01">
        <w:t>could be easily fixed by altering the size of the map to make it larger however as discussed in the improvements section a faster update and draw cycle would allow the map to stay this size without compromising the frame rate.</w:t>
      </w:r>
    </w:p>
    <w:p w14:paraId="080561B6" w14:textId="6FD14E62" w:rsidR="00CB4EA2" w:rsidRDefault="00CB4EA2" w:rsidP="00E763E4">
      <w:r>
        <w:t>An improvement which was suggested was to have some data</w:t>
      </w:r>
      <w:r w:rsidR="0040665F">
        <w:t xml:space="preserve"> which represented the overall success of a species i.e. the number of generations of ants the species has had, the total amount of food collected by a single species. This would allow different simulations to be more easily compared for overall fitness of a species. This would also allow a teacher to ask pupils to design the best species and whoever has the best species (based on length of species life or maybe total amount of food collected) by the end of fifteen minutes would win. This type of application for this tool would be fun and interesting for the students as well as showing the students why certain species died of quickly and why others could live for so long.</w:t>
      </w:r>
    </w:p>
    <w:p w14:paraId="22A0ACB8" w14:textId="60F824BB" w:rsidR="00B81393" w:rsidRDefault="00B81393" w:rsidP="00E763E4">
      <w:r>
        <w:t>To implement this improvement new data would have to be added to the data panel for each species. The potential data could be:</w:t>
      </w:r>
    </w:p>
    <w:p w14:paraId="1375B79C" w14:textId="335F0FD6" w:rsidR="00B81393" w:rsidRDefault="00B81393" w:rsidP="00B81393">
      <w:pPr>
        <w:pStyle w:val="ListParagraph"/>
        <w:numPr>
          <w:ilvl w:val="0"/>
          <w:numId w:val="73"/>
        </w:numPr>
      </w:pPr>
      <w:r>
        <w:t>Length of time species lived</w:t>
      </w:r>
    </w:p>
    <w:p w14:paraId="08BC1ADC" w14:textId="598811C0" w:rsidR="00B81393" w:rsidRDefault="00B81393" w:rsidP="00B81393">
      <w:pPr>
        <w:pStyle w:val="ListParagraph"/>
        <w:numPr>
          <w:ilvl w:val="0"/>
          <w:numId w:val="73"/>
        </w:numPr>
      </w:pPr>
      <w:r>
        <w:t>Total amount of food collected</w:t>
      </w:r>
    </w:p>
    <w:p w14:paraId="0819C9E3" w14:textId="323C3473" w:rsidR="0040665F" w:rsidRPr="00E763E4" w:rsidRDefault="00B81393" w:rsidP="00E763E4">
      <w:r>
        <w:t>The length of time a species has lived for can be easily found by keeping track of the tick in which a queen of a new species was born, and then working out the time passed since that moment. The total amount of food collected could also be worked out easily by adding all food collected by worker ants up.</w:t>
      </w:r>
      <w:r w:rsidR="00AB515B">
        <w:t xml:space="preserve"> These could both be displayed in the data panel for each species easily by modifying the controls module.</w:t>
      </w:r>
    </w:p>
    <w:p w14:paraId="469EA8FE" w14:textId="4FC5F6FB" w:rsidR="008D3117" w:rsidRPr="008D3117" w:rsidRDefault="00A23244" w:rsidP="008D3117">
      <w:pPr>
        <w:pStyle w:val="Heading2"/>
        <w:spacing w:after="240"/>
      </w:pPr>
      <w:bookmarkStart w:id="226" w:name="_Toc383597885"/>
      <w:r>
        <w:t>Suggestions and improvements</w:t>
      </w:r>
      <w:bookmarkEnd w:id="226"/>
    </w:p>
    <w:p w14:paraId="24A7DFB1" w14:textId="77777777" w:rsidR="00A23244" w:rsidRDefault="00A23244" w:rsidP="00C4289F">
      <w:pPr>
        <w:pStyle w:val="Heading4"/>
        <w:spacing w:after="240"/>
      </w:pPr>
      <w:r>
        <w:t>Ants</w:t>
      </w:r>
    </w:p>
    <w:p w14:paraId="573D3D60" w14:textId="77777777" w:rsidR="00A23244" w:rsidRDefault="00A23244" w:rsidP="00A23244">
      <w:r>
        <w:t>The simulation could be improved by adding a firmer model of an ant i.e. the current simulation models an ant which borrows features primarily off leaf cutter and Pharaoh ants but has features which do not appear naturally as they are simplifications of much more complex processes such as queens becoming nests. A firmer model would mean that a specific type of ant would be fully implemented rather than a mismatch of multiple types of ants. This would make the simulation easier to conceptualize as it could be more easily compared to real life ants. And this would make the learning process easier to understand for the pupils. This could be done by re analysing how ants work and operate and then modifying the current ant, worker, soldier and queen classes.</w:t>
      </w:r>
    </w:p>
    <w:p w14:paraId="63686EEE" w14:textId="77777777" w:rsidR="00A23244" w:rsidRDefault="00A23244" w:rsidP="00A23244">
      <w:r>
        <w:t xml:space="preserve">Another improvement would be the development of the nest idea in the simulation. Currently the nest is an entity on the </w:t>
      </w:r>
      <w:proofErr w:type="gramStart"/>
      <w:r>
        <w:t>map,</w:t>
      </w:r>
      <w:proofErr w:type="gramEnd"/>
      <w:r>
        <w:t xml:space="preserve"> it acts like a static ant. This is done to reduce the complexity of the simulation. However in reality the nest is a series of tunnels where ants live and work. Expanding the idea of the nest into a location where the queen lives and is tended to by other ants i.e. bringing the queen food, would improve the realism of the simulation. Being able to expand the nest would also be a dramatic improvement and even being able to interconnect multiple nests to create larger nests. This could be achieved by adding the ability for nests to grow over time.</w:t>
      </w:r>
    </w:p>
    <w:p w14:paraId="38747F3F" w14:textId="77777777" w:rsidR="00A23244" w:rsidRPr="00207FDA" w:rsidRDefault="00A23244" w:rsidP="00A23244">
      <w:r>
        <w:t xml:space="preserve">Finally ants in the simulation are born into </w:t>
      </w:r>
      <w:proofErr w:type="gramStart"/>
      <w:r>
        <w:t>adulthood,</w:t>
      </w:r>
      <w:proofErr w:type="gramEnd"/>
      <w:r>
        <w:t xml:space="preserve"> this is a good simplification of the real process however with more time this could be improved on by giving the ants a life cycle i.e. having an infancy stage and then having the ants slowly grow up. The purpose of this would be to improve the realism of the simulation again making its message easier to understand by the pupils as it is more comparable with real ants. This would not be difficult to achieve, it would require ants to have an age property and certain goals/tasks restricted to certain age ranges.</w:t>
      </w:r>
    </w:p>
    <w:p w14:paraId="6842651B" w14:textId="77777777" w:rsidR="00A23244" w:rsidRDefault="00A23244" w:rsidP="00A23244">
      <w:pPr>
        <w:pStyle w:val="Heading3"/>
      </w:pPr>
      <w:r>
        <w:t>Pheromones</w:t>
      </w:r>
    </w:p>
    <w:p w14:paraId="562DB91D" w14:textId="77777777" w:rsidR="00A23244" w:rsidRPr="0073184C" w:rsidRDefault="00A23244" w:rsidP="00A23244">
      <w:r>
        <w:t>Only a single pheromone is used in the simulation, the trial pheromone. Most ants in nature have multiple types of pheromones such as attractive pheromones, repulsive pheromones and alert pheromones. A much more real model of the ants search and retrieval of food could be made by integrating these pheromones into the simulation. Due to the abstract nature of the pheromones in the simulation this would be easy to integrate and would involve new pheromone sub classes being created and some logic changes to ants when they smell certain pheromones.</w:t>
      </w:r>
    </w:p>
    <w:p w14:paraId="3323747D" w14:textId="77777777" w:rsidR="00A23244" w:rsidRDefault="00A23244" w:rsidP="00A23244">
      <w:pPr>
        <w:pStyle w:val="Heading3"/>
      </w:pPr>
      <w:r>
        <w:t>Species</w:t>
      </w:r>
    </w:p>
    <w:p w14:paraId="7238A8E9" w14:textId="77777777" w:rsidR="00A23244" w:rsidRPr="00D82732" w:rsidRDefault="00A23244" w:rsidP="00A23244">
      <w:r>
        <w:t>Of course the number of characteristics in the simulation can always be improved upon. This would make the ants more and more real. This links in with the improvement of a firmer model of the ant. The application has been designed to make it very easy to add and change characteristics. Once added to the CHARS variable an input would be automatically added to the interface. Then they would only need to be added to the species class.</w:t>
      </w:r>
    </w:p>
    <w:p w14:paraId="02B4FA1E" w14:textId="77777777" w:rsidR="00A23244" w:rsidRDefault="00A23244" w:rsidP="00A23244">
      <w:pPr>
        <w:pStyle w:val="Heading3"/>
      </w:pPr>
      <w:r>
        <w:t>Faster and larger map</w:t>
      </w:r>
    </w:p>
    <w:p w14:paraId="73EC13F5" w14:textId="77777777" w:rsidR="00A23244" w:rsidRDefault="00A23244" w:rsidP="00A23244">
      <w:r>
        <w:t xml:space="preserve">In terms of the technical solution, a faster update cycle would allow for a larger map to be used which would improve the scope of the simulation. It is possible currently to overcrowd the map very quickly by introducing multiple queens very quickly. A larger map would slow down the time it takes for the map to become overcrowded. It would also allow the possibility of more realistic distances between nests. To implement a faster update cycle the code would have to run faster. From current analysis of CPU profiles 25% of the time each tick is spent on the </w:t>
      </w:r>
      <w:proofErr w:type="spellStart"/>
      <w:r>
        <w:t>fillRect</w:t>
      </w:r>
      <w:proofErr w:type="spellEnd"/>
      <w:r>
        <w:t xml:space="preserve"> operation, this is part of the canvas API and can be easily speeded up by doing batch draws rather than drawing individual ants.</w:t>
      </w:r>
    </w:p>
    <w:p w14:paraId="42C68DA6" w14:textId="77777777" w:rsidR="00A23244" w:rsidRDefault="00A23244" w:rsidP="00A23244">
      <w:pPr>
        <w:pStyle w:val="Heading3"/>
      </w:pPr>
      <w:r>
        <w:t>Food</w:t>
      </w:r>
    </w:p>
    <w:p w14:paraId="5634FC6F" w14:textId="77777777" w:rsidR="00A23244" w:rsidRPr="00D82732" w:rsidRDefault="00A23244" w:rsidP="00A23244">
      <w:r>
        <w:t xml:space="preserve">Food in the simulation could be improved upon by adding different types of food which require different characteristics e.g. stomach type, which could allow for carnivores and herbivores which would add another dynamic to the simulation. Food could come in different </w:t>
      </w:r>
      <w:proofErr w:type="gramStart"/>
      <w:r>
        <w:t>shapes,</w:t>
      </w:r>
      <w:proofErr w:type="gramEnd"/>
      <w:r>
        <w:t xml:space="preserve"> this would make it more interesting to watch. This could be done by implementing an algorithm to make randomly shaped food sources perhaps a repurposed map generation algorithm such as the </w:t>
      </w:r>
      <w:proofErr w:type="spellStart"/>
      <w:r>
        <w:t>perlin</w:t>
      </w:r>
      <w:proofErr w:type="spellEnd"/>
      <w:r>
        <w:t xml:space="preserve"> noise algorithm.</w:t>
      </w:r>
    </w:p>
    <w:p w14:paraId="6115656B" w14:textId="77777777" w:rsidR="006F6758" w:rsidRDefault="006F6758" w:rsidP="00E36234">
      <w:pPr>
        <w:spacing w:line="276" w:lineRule="auto"/>
        <w:jc w:val="left"/>
        <w:rPr>
          <w:rFonts w:asciiTheme="majorHAnsi" w:eastAsiaTheme="majorEastAsia" w:hAnsiTheme="majorHAnsi" w:cstheme="majorBidi"/>
          <w:color w:val="244061" w:themeColor="accent1" w:themeShade="80"/>
          <w:sz w:val="36"/>
          <w:szCs w:val="36"/>
        </w:rPr>
      </w:pPr>
      <w:r>
        <w:br w:type="page"/>
      </w:r>
    </w:p>
    <w:p w14:paraId="22B42F12" w14:textId="406BFD2F" w:rsidR="006F6758" w:rsidRPr="006F6758" w:rsidRDefault="006B6096" w:rsidP="00FE62DB">
      <w:pPr>
        <w:pStyle w:val="Heading1"/>
        <w:spacing w:line="276" w:lineRule="auto"/>
      </w:pPr>
      <w:bookmarkStart w:id="227" w:name="_Toc383463068"/>
      <w:bookmarkStart w:id="228" w:name="_Toc383597886"/>
      <w:r>
        <w:t>Appendix A</w:t>
      </w:r>
      <w:bookmarkStart w:id="229" w:name="_Toc381971326"/>
      <w:bookmarkStart w:id="230" w:name="_Toc382209227"/>
      <w:bookmarkEnd w:id="220"/>
      <w:bookmarkEnd w:id="221"/>
      <w:r w:rsidR="006F6758">
        <w:t xml:space="preserve">: </w:t>
      </w:r>
      <w:r w:rsidR="00C0588F">
        <w:t>Interviews</w:t>
      </w:r>
      <w:bookmarkEnd w:id="227"/>
      <w:bookmarkEnd w:id="229"/>
      <w:bookmarkEnd w:id="230"/>
      <w:bookmarkEnd w:id="228"/>
    </w:p>
    <w:p w14:paraId="28B05E95" w14:textId="11294463" w:rsidR="00FE62DB" w:rsidRDefault="000A07FF" w:rsidP="00E36234">
      <w:pPr>
        <w:spacing w:after="240" w:line="276" w:lineRule="auto"/>
      </w:pPr>
      <w:r>
        <w:t xml:space="preserve">The end user is Dr </w:t>
      </w:r>
      <w:r w:rsidRPr="003763B4">
        <w:rPr>
          <w:rFonts w:ascii="Arial" w:hAnsi="Arial" w:cs="Arial"/>
          <w:bCs/>
          <w:color w:val="333333"/>
          <w:sz w:val="20"/>
          <w:szCs w:val="20"/>
          <w:shd w:val="clear" w:color="auto" w:fill="FFFFFF"/>
        </w:rPr>
        <w:t>Sheffrin</w:t>
      </w:r>
      <w:r w:rsidR="00AD577B">
        <w:rPr>
          <w:rFonts w:ascii="Arial" w:hAnsi="Arial" w:cs="Arial"/>
          <w:bCs/>
          <w:color w:val="333333"/>
          <w:sz w:val="20"/>
          <w:szCs w:val="20"/>
          <w:shd w:val="clear" w:color="auto" w:fill="FFFFFF"/>
        </w:rPr>
        <w:t xml:space="preserve"> </w:t>
      </w:r>
      <w:r w:rsidR="00AD577B">
        <w:t>(Head of S</w:t>
      </w:r>
      <w:r>
        <w:t>ciences and Biology teacher) of Kingswood School</w:t>
      </w:r>
      <w:r w:rsidR="00AD577B">
        <w:t>,</w:t>
      </w:r>
      <w:r>
        <w:t xml:space="preserve"> Bath. Alongside two formal interviews, a number of informal interviews have taken place </w:t>
      </w:r>
      <w:r w:rsidR="003D7D44">
        <w:t>with him</w:t>
      </w:r>
      <w:r w:rsidR="00AD577B">
        <w:t>,</w:t>
      </w:r>
      <w:r w:rsidR="003D7D44">
        <w:t xml:space="preserve"> </w:t>
      </w:r>
      <w:r>
        <w:t>the results of which are summarised below.</w:t>
      </w:r>
    </w:p>
    <w:p w14:paraId="77313DAA" w14:textId="2F5DEB8B" w:rsidR="00FE62DB" w:rsidRDefault="00FE62DB" w:rsidP="00E36234">
      <w:pPr>
        <w:spacing w:after="240" w:line="276" w:lineRule="auto"/>
      </w:pPr>
      <w:r w:rsidRPr="00FE62DB">
        <w:rPr>
          <w:i/>
        </w:rPr>
        <w:t>Note</w:t>
      </w:r>
      <w:r>
        <w:t>: NMS refers to Dr Sheffrin.</w:t>
      </w:r>
    </w:p>
    <w:p w14:paraId="11F7E8FB" w14:textId="77777777" w:rsidR="000A07FF" w:rsidRDefault="000A07FF" w:rsidP="00E36234">
      <w:pPr>
        <w:pStyle w:val="Heading3"/>
        <w:spacing w:after="240" w:line="276" w:lineRule="auto"/>
      </w:pPr>
      <w:r>
        <w:t xml:space="preserve">Tuesday 08/10/13 </w:t>
      </w:r>
      <w:r w:rsidR="001C71A3">
        <w:t>–</w:t>
      </w:r>
      <w:r>
        <w:t xml:space="preserve"> Conception</w:t>
      </w:r>
    </w:p>
    <w:p w14:paraId="6EB18F84" w14:textId="77777777" w:rsidR="00280435" w:rsidRPr="00951CC7" w:rsidRDefault="00951CC7" w:rsidP="00E36234">
      <w:pPr>
        <w:spacing w:line="276" w:lineRule="auto"/>
      </w:pPr>
      <w:r>
        <w:t xml:space="preserve">An informal interview </w:t>
      </w:r>
      <w:r w:rsidR="00B33A81">
        <w:t xml:space="preserve">was held </w:t>
      </w:r>
      <w:r>
        <w:t>with Dr Sheffrin where the idea of a simulation to show the aspects</w:t>
      </w:r>
      <w:r w:rsidR="00280435">
        <w:t xml:space="preserve"> of evolution </w:t>
      </w:r>
      <w:r>
        <w:t>was discussed.</w:t>
      </w:r>
      <w:r w:rsidR="00280435">
        <w:t xml:space="preserve"> The following was asked:</w:t>
      </w:r>
    </w:p>
    <w:p w14:paraId="2CDBACD8" w14:textId="77777777" w:rsidR="001C71A3" w:rsidRPr="00DB5DA9" w:rsidRDefault="00B33A81" w:rsidP="00E36234">
      <w:pPr>
        <w:spacing w:line="276" w:lineRule="auto"/>
        <w:rPr>
          <w:b/>
        </w:rPr>
      </w:pPr>
      <w:r>
        <w:rPr>
          <w:b/>
        </w:rPr>
        <w:t>What are g</w:t>
      </w:r>
      <w:r w:rsidR="001C71A3" w:rsidRPr="00DB5DA9">
        <w:rPr>
          <w:b/>
        </w:rPr>
        <w:t>ood example</w:t>
      </w:r>
      <w:r>
        <w:rPr>
          <w:b/>
        </w:rPr>
        <w:t xml:space="preserve">s of </w:t>
      </w:r>
      <w:r w:rsidR="001C71A3" w:rsidRPr="00DB5DA9">
        <w:rPr>
          <w:b/>
        </w:rPr>
        <w:t>animals which can be modelled and will be interesting to observe?</w:t>
      </w:r>
    </w:p>
    <w:p w14:paraId="0282B7E9" w14:textId="77777777" w:rsidR="00280435" w:rsidRDefault="001C71A3" w:rsidP="00E36234">
      <w:pPr>
        <w:spacing w:line="276" w:lineRule="auto"/>
      </w:pPr>
      <w:r>
        <w:t>Animals which have large populations are best to model as</w:t>
      </w:r>
      <w:r w:rsidR="00AD577B">
        <w:t>,</w:t>
      </w:r>
      <w:r>
        <w:t xml:space="preserve"> having more generations</w:t>
      </w:r>
      <w:r w:rsidR="00AD577B">
        <w:t>,</w:t>
      </w:r>
      <w:r>
        <w:t xml:space="preserve"> show a speeded up version of evolution which in animals with smaller populations takes a much longer amount of time and is therefore less interesting to simulate.  Insects would probably be the best to simulate.</w:t>
      </w:r>
    </w:p>
    <w:p w14:paraId="6BD60629" w14:textId="77777777" w:rsidR="00280435" w:rsidRDefault="00280435" w:rsidP="00E36234">
      <w:pPr>
        <w:spacing w:line="276" w:lineRule="auto"/>
      </w:pPr>
      <w:r>
        <w:t xml:space="preserve">This was followed by a discussion about either ants or bees as a simulation subject due to their high populations and short life cycles. Each was discussed in depth and </w:t>
      </w:r>
      <w:r w:rsidR="00AD577B">
        <w:t>ants w</w:t>
      </w:r>
      <w:r>
        <w:t xml:space="preserve">ere chosen due to </w:t>
      </w:r>
      <w:r w:rsidR="00AD577B">
        <w:t>ants</w:t>
      </w:r>
      <w:r>
        <w:t xml:space="preserve"> being simpler to understand from a gr</w:t>
      </w:r>
      <w:r w:rsidR="00AD577B">
        <w:t>aphical point of view i.e. in 2D</w:t>
      </w:r>
      <w:r>
        <w:t xml:space="preserve"> ants move along </w:t>
      </w:r>
      <w:r w:rsidR="00AD577B">
        <w:t xml:space="preserve">the </w:t>
      </w:r>
      <w:r>
        <w:t xml:space="preserve">ground </w:t>
      </w:r>
      <w:r w:rsidR="00AD577B">
        <w:t>whereas it is</w:t>
      </w:r>
      <w:r>
        <w:t xml:space="preserve"> difficu</w:t>
      </w:r>
      <w:r w:rsidR="00AD577B">
        <w:t>lt to show bees believably in 2D</w:t>
      </w:r>
      <w:r>
        <w:t>.</w:t>
      </w:r>
    </w:p>
    <w:p w14:paraId="0CB74CA9" w14:textId="77777777" w:rsidR="000A07FF" w:rsidRDefault="000A07FF" w:rsidP="00E36234">
      <w:pPr>
        <w:pStyle w:val="Heading3"/>
        <w:spacing w:after="240" w:line="276" w:lineRule="auto"/>
      </w:pPr>
      <w:r>
        <w:t xml:space="preserve">Friday 18/10/13 </w:t>
      </w:r>
      <w:r w:rsidR="001C71A3">
        <w:t>–</w:t>
      </w:r>
      <w:r>
        <w:t xml:space="preserve"> Analysis</w:t>
      </w:r>
    </w:p>
    <w:p w14:paraId="6F0499E0" w14:textId="38EB9D4F" w:rsidR="00280435" w:rsidRPr="00280435" w:rsidRDefault="00280435" w:rsidP="00E36234">
      <w:pPr>
        <w:spacing w:line="276" w:lineRule="auto"/>
      </w:pPr>
      <w:r>
        <w:t xml:space="preserve">A formal interview was conducted </w:t>
      </w:r>
      <w:r w:rsidR="00FB1F06">
        <w:t xml:space="preserve">with Dr Sheffrin </w:t>
      </w:r>
      <w:r>
        <w:t>after deciding to create</w:t>
      </w:r>
      <w:r w:rsidR="004C4146">
        <w:t xml:space="preserve"> an application to help B</w:t>
      </w:r>
      <w:r>
        <w:t xml:space="preserve">iology </w:t>
      </w:r>
      <w:r w:rsidR="00B33A81">
        <w:t>teacher</w:t>
      </w:r>
      <w:r w:rsidR="005F2805">
        <w:t>s</w:t>
      </w:r>
      <w:r w:rsidR="00B33A81">
        <w:t xml:space="preserve"> </w:t>
      </w:r>
      <w:r w:rsidR="005F2805">
        <w:t>demonstrate</w:t>
      </w:r>
      <w:r>
        <w:t xml:space="preserve"> the practical </w:t>
      </w:r>
      <w:r w:rsidR="005F2805">
        <w:t>aspects</w:t>
      </w:r>
      <w:r>
        <w:t xml:space="preserve"> of evolution to their pupils in a fun and interesting way. The interview</w:t>
      </w:r>
      <w:r w:rsidR="004C4146">
        <w:t>’</w:t>
      </w:r>
      <w:r>
        <w:t>s objective was t</w:t>
      </w:r>
      <w:r w:rsidR="005F2805">
        <w:t xml:space="preserve">o </w:t>
      </w:r>
      <w:r w:rsidR="004C4146">
        <w:t>get information to help analyse</w:t>
      </w:r>
      <w:r w:rsidR="005F2805">
        <w:t xml:space="preserve"> the problem further. </w:t>
      </w:r>
    </w:p>
    <w:p w14:paraId="1E902634" w14:textId="77777777" w:rsidR="001C71A3" w:rsidRPr="00DB5DA9" w:rsidRDefault="001C71A3" w:rsidP="00E36234">
      <w:pPr>
        <w:spacing w:line="276" w:lineRule="auto"/>
        <w:rPr>
          <w:b/>
        </w:rPr>
      </w:pPr>
      <w:r w:rsidRPr="00DB5DA9">
        <w:rPr>
          <w:b/>
        </w:rPr>
        <w:t>What is the aim of the project?</w:t>
      </w:r>
    </w:p>
    <w:p w14:paraId="1B166E3D" w14:textId="77777777" w:rsidR="001C71A3" w:rsidRDefault="001C71A3" w:rsidP="00E36234">
      <w:pPr>
        <w:spacing w:line="276" w:lineRule="auto"/>
      </w:pPr>
      <w:r w:rsidRPr="00DB5DA9">
        <w:t>T</w:t>
      </w:r>
      <w:r w:rsidR="004C4146">
        <w:t>he aim is t</w:t>
      </w:r>
      <w:r w:rsidRPr="00DB5DA9">
        <w:t>o demonstrate the basic principles of evolution in an interesting way</w:t>
      </w:r>
      <w:r w:rsidR="004C4146">
        <w:t>,</w:t>
      </w:r>
      <w:r w:rsidRPr="00DB5DA9">
        <w:t xml:space="preserve"> preferably with graphics.</w:t>
      </w:r>
    </w:p>
    <w:p w14:paraId="468FC95D" w14:textId="77777777" w:rsidR="001C71A3" w:rsidRPr="00DB5DA9" w:rsidRDefault="001C71A3" w:rsidP="00E36234">
      <w:pPr>
        <w:spacing w:line="276" w:lineRule="auto"/>
        <w:rPr>
          <w:b/>
        </w:rPr>
      </w:pPr>
      <w:r w:rsidRPr="00DB5DA9">
        <w:rPr>
          <w:b/>
        </w:rPr>
        <w:t>How is the topic of evolution currently taught?</w:t>
      </w:r>
    </w:p>
    <w:p w14:paraId="152CDF43" w14:textId="77777777" w:rsidR="001C71A3" w:rsidRPr="004B102D" w:rsidRDefault="004C4146" w:rsidP="00E36234">
      <w:pPr>
        <w:spacing w:line="276" w:lineRule="auto"/>
      </w:pPr>
      <w:r>
        <w:t>It is currently t</w:t>
      </w:r>
      <w:r w:rsidR="001C71A3">
        <w:t>aught in year</w:t>
      </w:r>
      <w:r>
        <w:t>s</w:t>
      </w:r>
      <w:r w:rsidR="001C71A3">
        <w:t xml:space="preserve"> 8, 11 and </w:t>
      </w:r>
      <w:r>
        <w:t>in sixth form B</w:t>
      </w:r>
      <w:r w:rsidR="001C71A3">
        <w:t xml:space="preserve">iology.  Depending on the age group it is covered </w:t>
      </w:r>
      <w:r>
        <w:t>in various levels of complexity;</w:t>
      </w:r>
      <w:r w:rsidR="001C71A3">
        <w:t xml:space="preserve"> it is taught over a series of 45 minute lessons of classes of roughly 15 and </w:t>
      </w:r>
      <w:r>
        <w:t>via homework</w:t>
      </w:r>
      <w:r w:rsidR="001C71A3">
        <w:t>.  The majority of the work is done using worksheets.</w:t>
      </w:r>
    </w:p>
    <w:p w14:paraId="757DC515" w14:textId="77777777" w:rsidR="001C71A3" w:rsidRPr="00DB5DA9" w:rsidRDefault="001C71A3" w:rsidP="00E36234">
      <w:pPr>
        <w:spacing w:line="276" w:lineRule="auto"/>
        <w:rPr>
          <w:b/>
        </w:rPr>
      </w:pPr>
      <w:r w:rsidRPr="00DB5DA9">
        <w:rPr>
          <w:b/>
        </w:rPr>
        <w:t>What topics are covered?</w:t>
      </w:r>
    </w:p>
    <w:p w14:paraId="74FEBC39" w14:textId="77777777" w:rsidR="001C71A3" w:rsidRDefault="001C71A3" w:rsidP="00F809BE">
      <w:pPr>
        <w:pStyle w:val="ListParagraph"/>
        <w:numPr>
          <w:ilvl w:val="0"/>
          <w:numId w:val="1"/>
        </w:numPr>
        <w:spacing w:line="276" w:lineRule="auto"/>
        <w:ind w:left="567" w:hanging="283"/>
      </w:pPr>
      <w:r>
        <w:t>Mutation</w:t>
      </w:r>
    </w:p>
    <w:p w14:paraId="6B87D1D0" w14:textId="77777777" w:rsidR="001C71A3" w:rsidRDefault="001C71A3" w:rsidP="00F809BE">
      <w:pPr>
        <w:pStyle w:val="ListParagraph"/>
        <w:numPr>
          <w:ilvl w:val="0"/>
          <w:numId w:val="1"/>
        </w:numPr>
        <w:spacing w:line="276" w:lineRule="auto"/>
        <w:ind w:left="567" w:hanging="283"/>
      </w:pPr>
      <w:r>
        <w:t>Natural selection</w:t>
      </w:r>
    </w:p>
    <w:p w14:paraId="5489032F" w14:textId="77777777" w:rsidR="001C71A3" w:rsidRDefault="001C71A3" w:rsidP="00F809BE">
      <w:pPr>
        <w:pStyle w:val="ListParagraph"/>
        <w:numPr>
          <w:ilvl w:val="0"/>
          <w:numId w:val="1"/>
        </w:numPr>
        <w:spacing w:line="276" w:lineRule="auto"/>
        <w:ind w:left="567" w:hanging="283"/>
      </w:pPr>
      <w:r>
        <w:t>Survival of the fittest</w:t>
      </w:r>
    </w:p>
    <w:p w14:paraId="274C0E33" w14:textId="77777777" w:rsidR="001C71A3" w:rsidRDefault="001C71A3" w:rsidP="00F809BE">
      <w:pPr>
        <w:pStyle w:val="ListParagraph"/>
        <w:numPr>
          <w:ilvl w:val="0"/>
          <w:numId w:val="1"/>
        </w:numPr>
        <w:spacing w:line="276" w:lineRule="auto"/>
        <w:ind w:left="567" w:hanging="283"/>
      </w:pPr>
      <w:r>
        <w:t>Darwin vs. Lamarckism</w:t>
      </w:r>
    </w:p>
    <w:p w14:paraId="2BC97220" w14:textId="77777777" w:rsidR="001C71A3" w:rsidRDefault="001C71A3" w:rsidP="00F809BE">
      <w:pPr>
        <w:pStyle w:val="ListParagraph"/>
        <w:numPr>
          <w:ilvl w:val="0"/>
          <w:numId w:val="1"/>
        </w:numPr>
        <w:spacing w:line="276" w:lineRule="auto"/>
        <w:ind w:left="567" w:hanging="283"/>
      </w:pPr>
      <w:r>
        <w:t>Adaptation</w:t>
      </w:r>
    </w:p>
    <w:p w14:paraId="6A2C06EC" w14:textId="77777777" w:rsidR="001C71A3" w:rsidRDefault="001C71A3" w:rsidP="00F809BE">
      <w:pPr>
        <w:pStyle w:val="ListParagraph"/>
        <w:numPr>
          <w:ilvl w:val="0"/>
          <w:numId w:val="1"/>
        </w:numPr>
        <w:spacing w:line="276" w:lineRule="auto"/>
        <w:ind w:left="567" w:hanging="283"/>
      </w:pPr>
      <w:r>
        <w:t>Habitats and environments</w:t>
      </w:r>
    </w:p>
    <w:p w14:paraId="361268A5" w14:textId="77777777" w:rsidR="001C71A3" w:rsidRDefault="001C71A3" w:rsidP="00F809BE">
      <w:pPr>
        <w:pStyle w:val="ListParagraph"/>
        <w:numPr>
          <w:ilvl w:val="0"/>
          <w:numId w:val="1"/>
        </w:numPr>
        <w:spacing w:line="276" w:lineRule="auto"/>
        <w:ind w:left="567" w:hanging="283"/>
      </w:pPr>
      <w:r>
        <w:t>Characteristics</w:t>
      </w:r>
    </w:p>
    <w:p w14:paraId="7B4564C5" w14:textId="77777777" w:rsidR="001C71A3" w:rsidRDefault="001C71A3" w:rsidP="00E36234">
      <w:pPr>
        <w:spacing w:line="276" w:lineRule="auto"/>
      </w:pPr>
      <w:r>
        <w:t>However for the sixth form topics on DNA and specific process are covered.</w:t>
      </w:r>
    </w:p>
    <w:p w14:paraId="3037C9CF" w14:textId="77777777" w:rsidR="001C71A3" w:rsidRPr="00DB5DA9" w:rsidRDefault="00F809BE" w:rsidP="00E36234">
      <w:pPr>
        <w:spacing w:line="276" w:lineRule="auto"/>
        <w:rPr>
          <w:b/>
        </w:rPr>
      </w:pPr>
      <w:r>
        <w:rPr>
          <w:b/>
        </w:rPr>
        <w:t>What h</w:t>
      </w:r>
      <w:r w:rsidR="001C71A3" w:rsidRPr="00DB5DA9">
        <w:rPr>
          <w:b/>
        </w:rPr>
        <w:t xml:space="preserve">ardware and software </w:t>
      </w:r>
      <w:r>
        <w:rPr>
          <w:b/>
        </w:rPr>
        <w:t xml:space="preserve">is </w:t>
      </w:r>
      <w:r w:rsidR="001C71A3" w:rsidRPr="00DB5DA9">
        <w:rPr>
          <w:b/>
        </w:rPr>
        <w:t>available?</w:t>
      </w:r>
    </w:p>
    <w:p w14:paraId="6745E7EF" w14:textId="77777777" w:rsidR="001C71A3" w:rsidRDefault="00297374" w:rsidP="00E36234">
      <w:pPr>
        <w:spacing w:line="276" w:lineRule="auto"/>
      </w:pPr>
      <w:r>
        <w:t xml:space="preserve">During classes </w:t>
      </w:r>
      <w:proofErr w:type="gramStart"/>
      <w:r>
        <w:t>an</w:t>
      </w:r>
      <w:proofErr w:type="gramEnd"/>
      <w:r w:rsidR="001C71A3">
        <w:t xml:space="preserve"> IT room is available with a computer for all of the pupils.  There is little so</w:t>
      </w:r>
      <w:r w:rsidR="007D4B71">
        <w:t>ftware specifically for use of B</w:t>
      </w:r>
      <w:r w:rsidR="001C71A3">
        <w:t>iology teaching</w:t>
      </w:r>
      <w:r w:rsidR="007D4B71">
        <w:t>. H</w:t>
      </w:r>
      <w:r w:rsidR="001C71A3">
        <w:t>owever there is generic software such as web browsers available on all of the machines.</w:t>
      </w:r>
    </w:p>
    <w:p w14:paraId="7FDF9E93" w14:textId="77777777" w:rsidR="001C71A3" w:rsidRPr="00DB5DA9" w:rsidRDefault="001C71A3" w:rsidP="00E36234">
      <w:pPr>
        <w:spacing w:line="276" w:lineRule="auto"/>
        <w:rPr>
          <w:b/>
        </w:rPr>
      </w:pPr>
      <w:r w:rsidRPr="00DB5DA9">
        <w:rPr>
          <w:b/>
        </w:rPr>
        <w:t>How much time is available to use the tool?</w:t>
      </w:r>
    </w:p>
    <w:p w14:paraId="40D37D0A" w14:textId="77777777" w:rsidR="001C71A3" w:rsidRDefault="001C71A3" w:rsidP="00E36234">
      <w:pPr>
        <w:spacing w:line="276" w:lineRule="auto"/>
      </w:pPr>
      <w:r>
        <w:t xml:space="preserve">Half of a lesson and </w:t>
      </w:r>
      <w:proofErr w:type="gramStart"/>
      <w:r>
        <w:t>a prep</w:t>
      </w:r>
      <w:proofErr w:type="gramEnd"/>
      <w:r>
        <w:t>.</w:t>
      </w:r>
    </w:p>
    <w:p w14:paraId="0C70CA6B" w14:textId="77777777" w:rsidR="001C71A3" w:rsidRPr="00DB5DA9" w:rsidRDefault="001C71A3" w:rsidP="00E36234">
      <w:pPr>
        <w:spacing w:line="276" w:lineRule="auto"/>
        <w:rPr>
          <w:b/>
        </w:rPr>
      </w:pPr>
      <w:r w:rsidRPr="00DB5DA9">
        <w:rPr>
          <w:b/>
        </w:rPr>
        <w:t>How do you wish to use the tool?</w:t>
      </w:r>
    </w:p>
    <w:p w14:paraId="5E121FEB" w14:textId="77777777" w:rsidR="001C71A3" w:rsidRDefault="001C71A3" w:rsidP="00E36234">
      <w:pPr>
        <w:spacing w:line="276" w:lineRule="auto"/>
      </w:pPr>
      <w:r w:rsidRPr="00DB5DA9">
        <w:t>It needs to be used both in the classroom and at home by students on most types of computers.  It should be quick to setup and simple to setup and use.  There should be a very shallow learning curve to use the tool in order to maximise its effectiveness for everyone.</w:t>
      </w:r>
    </w:p>
    <w:p w14:paraId="785F6B49" w14:textId="77777777" w:rsidR="001C71A3" w:rsidRDefault="001C71A3" w:rsidP="00E36234">
      <w:pPr>
        <w:spacing w:line="276" w:lineRule="auto"/>
      </w:pPr>
      <w:r>
        <w:t>To make it interesting for the pupils perhaps the pupils should be able to design their own species at the start and can then watch how it mutates over time and how long their species lasts compared with other pupils.</w:t>
      </w:r>
    </w:p>
    <w:p w14:paraId="7FA3C574" w14:textId="77777777" w:rsidR="001C71A3" w:rsidRDefault="001C71A3" w:rsidP="00E36234">
      <w:pPr>
        <w:spacing w:line="276" w:lineRule="auto"/>
      </w:pPr>
      <w:r>
        <w:t>The pupils should be able to step through the simulation to trace how mutated species play out compared with the original species.</w:t>
      </w:r>
    </w:p>
    <w:p w14:paraId="48DAEFBF" w14:textId="77777777" w:rsidR="00951CC7" w:rsidRPr="00DB5DA9" w:rsidRDefault="00951CC7" w:rsidP="00E36234">
      <w:pPr>
        <w:spacing w:line="276" w:lineRule="auto"/>
        <w:rPr>
          <w:b/>
        </w:rPr>
      </w:pPr>
      <w:r w:rsidRPr="00DB5DA9">
        <w:rPr>
          <w:b/>
        </w:rPr>
        <w:t>What aspects of evolution should the simulation show?</w:t>
      </w:r>
    </w:p>
    <w:p w14:paraId="122C4EED" w14:textId="77777777" w:rsidR="00951CC7" w:rsidRDefault="00951CC7" w:rsidP="00E36234">
      <w:pPr>
        <w:spacing w:line="276" w:lineRule="auto"/>
      </w:pPr>
      <w:r>
        <w:t xml:space="preserve"> The simulation should show how mutations are random events and so do not tend to good or bad adaptations.</w:t>
      </w:r>
    </w:p>
    <w:p w14:paraId="48DC9A16" w14:textId="77777777" w:rsidR="00951CC7" w:rsidRPr="0074450D" w:rsidRDefault="00951CC7" w:rsidP="00E36234">
      <w:pPr>
        <w:spacing w:line="276" w:lineRule="auto"/>
      </w:pPr>
      <w:r>
        <w:t xml:space="preserve">The simulation should show how good characteristics often come with negative affects e.g. a large exoskeleton would cause an ant to move </w:t>
      </w:r>
      <w:r w:rsidR="007D4B71">
        <w:t>more slowly</w:t>
      </w:r>
      <w:r>
        <w:t xml:space="preserve"> in the environment.</w:t>
      </w:r>
    </w:p>
    <w:p w14:paraId="52101C7A" w14:textId="77777777" w:rsidR="00951CC7" w:rsidRPr="00DB5DA9" w:rsidRDefault="00951CC7" w:rsidP="00E36234">
      <w:pPr>
        <w:spacing w:line="276" w:lineRule="auto"/>
        <w:rPr>
          <w:b/>
        </w:rPr>
      </w:pPr>
      <w:r w:rsidRPr="00DB5DA9">
        <w:rPr>
          <w:b/>
        </w:rPr>
        <w:t>What should the simulation do?</w:t>
      </w:r>
    </w:p>
    <w:p w14:paraId="4F215008" w14:textId="77777777" w:rsidR="00951CC7" w:rsidRDefault="00951CC7" w:rsidP="00E36234">
      <w:pPr>
        <w:spacing w:line="276" w:lineRule="auto"/>
      </w:pPr>
      <w:r>
        <w:t>The simulation should model a basic environment inclu</w:t>
      </w:r>
      <w:r w:rsidR="00E74A6E">
        <w:t>ding regenerating food sources.</w:t>
      </w:r>
    </w:p>
    <w:p w14:paraId="4C082955" w14:textId="77777777" w:rsidR="00951CC7" w:rsidRDefault="00951CC7" w:rsidP="00E36234">
      <w:pPr>
        <w:spacing w:line="276" w:lineRule="auto"/>
      </w:pPr>
      <w:r>
        <w:t>The simulation should use ants as the subject through which to show the effects of evolution.  Ants should evolve randomly through the species with each species having a set of unique characteristics which define it.</w:t>
      </w:r>
    </w:p>
    <w:p w14:paraId="70268754" w14:textId="77777777" w:rsidR="00951CC7" w:rsidRPr="001C71A3" w:rsidRDefault="00951CC7" w:rsidP="00E36234">
      <w:pPr>
        <w:spacing w:line="276" w:lineRule="auto"/>
      </w:pPr>
      <w:r>
        <w:t>A basic colony structure should be created</w:t>
      </w:r>
      <w:r w:rsidR="00E74A6E">
        <w:t>,</w:t>
      </w:r>
      <w:r>
        <w:t xml:space="preserve"> ma</w:t>
      </w:r>
      <w:r w:rsidR="00E74A6E">
        <w:t>ybe including only workers and q</w:t>
      </w:r>
      <w:r>
        <w:t>ueens.  The whole set of behaviours of the colony are not expected to be model</w:t>
      </w:r>
      <w:r w:rsidR="00E74A6E">
        <w:t>led</w:t>
      </w:r>
      <w:r>
        <w:t>.</w:t>
      </w:r>
    </w:p>
    <w:p w14:paraId="11229F79" w14:textId="77777777" w:rsidR="000A07FF" w:rsidRDefault="000A07FF" w:rsidP="00E36234">
      <w:pPr>
        <w:pStyle w:val="Heading3"/>
        <w:spacing w:after="240" w:line="276" w:lineRule="auto"/>
      </w:pPr>
      <w:r>
        <w:t>Tuesday 05/11/13</w:t>
      </w:r>
      <w:r w:rsidR="001C71A3">
        <w:t>–</w:t>
      </w:r>
      <w:r>
        <w:t xml:space="preserve"> Analysis</w:t>
      </w:r>
    </w:p>
    <w:p w14:paraId="784CA578" w14:textId="0DA84DDE" w:rsidR="001C71A3" w:rsidRDefault="001C71A3" w:rsidP="00E36234">
      <w:pPr>
        <w:spacing w:line="276" w:lineRule="auto"/>
      </w:pPr>
      <w:r>
        <w:t xml:space="preserve">This informal interview was conducted </w:t>
      </w:r>
      <w:r w:rsidR="00FB1F06">
        <w:t xml:space="preserve">with Dr Sheffrin </w:t>
      </w:r>
      <w:r>
        <w:t xml:space="preserve">to further analyse the potential solution. </w:t>
      </w:r>
      <w:r w:rsidR="005F2805">
        <w:t xml:space="preserve">This interview was mostly focused on ants, their behaviour, characteristics and actions. </w:t>
      </w:r>
      <w:r>
        <w:t xml:space="preserve">The </w:t>
      </w:r>
      <w:r w:rsidRPr="00E74A6E">
        <w:t>following</w:t>
      </w:r>
      <w:r>
        <w:t xml:space="preserve"> findings where concluded:</w:t>
      </w:r>
    </w:p>
    <w:p w14:paraId="2F74D57F" w14:textId="77777777" w:rsidR="005F2805" w:rsidRDefault="005F2805" w:rsidP="00E74A6E">
      <w:pPr>
        <w:pStyle w:val="ListParagraph"/>
        <w:numPr>
          <w:ilvl w:val="0"/>
          <w:numId w:val="49"/>
        </w:numPr>
        <w:spacing w:line="276" w:lineRule="auto"/>
        <w:ind w:left="567" w:hanging="283"/>
      </w:pPr>
      <w:r>
        <w:t>Three main types of ants:</w:t>
      </w:r>
    </w:p>
    <w:p w14:paraId="302F2801" w14:textId="77777777" w:rsidR="005F2805" w:rsidRDefault="005F2805" w:rsidP="00E74A6E">
      <w:pPr>
        <w:pStyle w:val="ListParagraph"/>
        <w:numPr>
          <w:ilvl w:val="1"/>
          <w:numId w:val="49"/>
        </w:numPr>
        <w:spacing w:line="276" w:lineRule="auto"/>
        <w:ind w:left="993" w:hanging="284"/>
      </w:pPr>
      <w:r w:rsidRPr="003A33F9">
        <w:rPr>
          <w:b/>
        </w:rPr>
        <w:t>Worker Ants</w:t>
      </w:r>
      <w:r>
        <w:t xml:space="preserve"> – which are responsible for searching, collecting and depositing food to the </w:t>
      </w:r>
      <w:proofErr w:type="gramStart"/>
      <w:r>
        <w:t>nest.</w:t>
      </w:r>
      <w:proofErr w:type="gramEnd"/>
    </w:p>
    <w:p w14:paraId="1C1E710D" w14:textId="77777777" w:rsidR="005F2805" w:rsidRDefault="005F2805" w:rsidP="00E74A6E">
      <w:pPr>
        <w:pStyle w:val="ListParagraph"/>
        <w:numPr>
          <w:ilvl w:val="1"/>
          <w:numId w:val="49"/>
        </w:numPr>
        <w:spacing w:line="276" w:lineRule="auto"/>
        <w:ind w:left="993" w:hanging="284"/>
      </w:pPr>
      <w:r w:rsidRPr="003A33F9">
        <w:rPr>
          <w:b/>
        </w:rPr>
        <w:t>Queen ants</w:t>
      </w:r>
      <w:r>
        <w:t xml:space="preserve"> – which are responsible for generating a new nest as well as reproducing new ants.</w:t>
      </w:r>
    </w:p>
    <w:p w14:paraId="56E3CC86" w14:textId="77777777" w:rsidR="005F2805" w:rsidRDefault="005F2805" w:rsidP="00E74A6E">
      <w:pPr>
        <w:pStyle w:val="ListParagraph"/>
        <w:numPr>
          <w:ilvl w:val="1"/>
          <w:numId w:val="49"/>
        </w:numPr>
        <w:spacing w:line="276" w:lineRule="auto"/>
        <w:ind w:left="993" w:hanging="284"/>
      </w:pPr>
      <w:r w:rsidRPr="003A33F9">
        <w:rPr>
          <w:b/>
        </w:rPr>
        <w:t>Soldier ants</w:t>
      </w:r>
      <w:r>
        <w:t xml:space="preserve"> – which are responsible for defending ants of their own species as well as attacking ants from other species.</w:t>
      </w:r>
    </w:p>
    <w:p w14:paraId="7C2A117C" w14:textId="77777777" w:rsidR="001C71A3" w:rsidRDefault="005F2805" w:rsidP="00E74A6E">
      <w:pPr>
        <w:pStyle w:val="ListParagraph"/>
        <w:numPr>
          <w:ilvl w:val="0"/>
          <w:numId w:val="49"/>
        </w:numPr>
        <w:spacing w:line="276" w:lineRule="auto"/>
        <w:ind w:left="567" w:hanging="283"/>
      </w:pPr>
      <w:r>
        <w:t xml:space="preserve">Each ant is loyal to its own nest i.e. worker ants will only return food to the nest where </w:t>
      </w:r>
      <w:r w:rsidR="003A33F9">
        <w:t>they were</w:t>
      </w:r>
      <w:r>
        <w:t xml:space="preserve"> born.</w:t>
      </w:r>
    </w:p>
    <w:p w14:paraId="74EDB5F5" w14:textId="77777777" w:rsidR="005F2805" w:rsidRDefault="002D5E4C" w:rsidP="00E74A6E">
      <w:pPr>
        <w:pStyle w:val="ListParagraph"/>
        <w:numPr>
          <w:ilvl w:val="0"/>
          <w:numId w:val="49"/>
        </w:numPr>
        <w:spacing w:line="276" w:lineRule="auto"/>
        <w:ind w:left="567" w:hanging="283"/>
      </w:pPr>
      <w:r>
        <w:t>All ants can secrete pheromones;</w:t>
      </w:r>
      <w:r w:rsidR="005F2805">
        <w:t xml:space="preserve"> there are two main types of pheromones</w:t>
      </w:r>
      <w:r w:rsidR="003A33F9">
        <w:t xml:space="preserve"> (chemical signals </w:t>
      </w:r>
      <w:r w:rsidR="003A33F9" w:rsidRPr="003A33F9">
        <w:t xml:space="preserve">released </w:t>
      </w:r>
      <w:r w:rsidR="003A33F9">
        <w:t>by ants to share information with other ants)</w:t>
      </w:r>
      <w:r w:rsidR="005F2805">
        <w:t>:</w:t>
      </w:r>
    </w:p>
    <w:p w14:paraId="5E6A7834" w14:textId="77777777" w:rsidR="005F2805" w:rsidRPr="002D5E4C" w:rsidRDefault="005F2805" w:rsidP="00E74A6E">
      <w:pPr>
        <w:pStyle w:val="ListParagraph"/>
        <w:numPr>
          <w:ilvl w:val="1"/>
          <w:numId w:val="49"/>
        </w:numPr>
        <w:spacing w:line="276" w:lineRule="auto"/>
        <w:ind w:left="993" w:hanging="284"/>
      </w:pPr>
      <w:r w:rsidRPr="00E03B58">
        <w:rPr>
          <w:b/>
        </w:rPr>
        <w:t>Alert Pheromones</w:t>
      </w:r>
      <w:r w:rsidR="002D5E4C">
        <w:rPr>
          <w:b/>
        </w:rPr>
        <w:t xml:space="preserve"> </w:t>
      </w:r>
      <w:r w:rsidR="002D5E4C" w:rsidRPr="002D5E4C">
        <w:t>– t</w:t>
      </w:r>
      <w:r w:rsidRPr="002D5E4C">
        <w:t xml:space="preserve">hese pheromones are released by ants when they are </w:t>
      </w:r>
      <w:r w:rsidR="003A33F9" w:rsidRPr="002D5E4C">
        <w:t xml:space="preserve">being attacked by other ants. Solder ants from their species will head towards alert pheromones to either attack or defend their species ants. Other types of ants will move away from alert </w:t>
      </w:r>
      <w:r w:rsidR="00E03B58" w:rsidRPr="002D5E4C">
        <w:t>pheromones</w:t>
      </w:r>
      <w:r w:rsidR="003A33F9" w:rsidRPr="002D5E4C">
        <w:t xml:space="preserve"> in order to avoid a battle.</w:t>
      </w:r>
    </w:p>
    <w:p w14:paraId="35925B00" w14:textId="77777777" w:rsidR="001C71A3" w:rsidRPr="002D5E4C" w:rsidRDefault="003A33F9" w:rsidP="00E74A6E">
      <w:pPr>
        <w:pStyle w:val="ListParagraph"/>
        <w:numPr>
          <w:ilvl w:val="1"/>
          <w:numId w:val="49"/>
        </w:numPr>
        <w:spacing w:line="276" w:lineRule="auto"/>
        <w:ind w:left="993" w:hanging="284"/>
      </w:pPr>
      <w:r w:rsidRPr="00E03B58">
        <w:rPr>
          <w:b/>
        </w:rPr>
        <w:t>Trial pheromones</w:t>
      </w:r>
      <w:r w:rsidR="002D5E4C">
        <w:rPr>
          <w:b/>
        </w:rPr>
        <w:t xml:space="preserve"> </w:t>
      </w:r>
      <w:r w:rsidR="002D5E4C" w:rsidRPr="002D5E4C">
        <w:t>– t</w:t>
      </w:r>
      <w:r w:rsidRPr="002D5E4C">
        <w:t xml:space="preserve">hese pheromones are secreted by worker ants which are returning to the nest with food. They are used to show </w:t>
      </w:r>
      <w:r w:rsidR="00E36234" w:rsidRPr="002D5E4C">
        <w:t>trails</w:t>
      </w:r>
      <w:r w:rsidRPr="002D5E4C">
        <w:t xml:space="preserve"> to and from the nest to other ants. As a pheromones concentration is collective (i.e. if an ant secretes a pheromones over a patch which already has a pheromone the resulting pheromone will be stronger) it means that the more ants which travel down a path, the more likely that other ants will also </w:t>
      </w:r>
      <w:r w:rsidR="00E03B58" w:rsidRPr="002D5E4C">
        <w:t>travel</w:t>
      </w:r>
      <w:r w:rsidRPr="002D5E4C">
        <w:t xml:space="preserve"> down the same path.</w:t>
      </w:r>
    </w:p>
    <w:p w14:paraId="4AB9EF5C" w14:textId="77777777" w:rsidR="000A07FF" w:rsidRDefault="000A07FF" w:rsidP="00E36234">
      <w:pPr>
        <w:pStyle w:val="Heading3"/>
        <w:spacing w:after="240" w:line="276" w:lineRule="auto"/>
      </w:pPr>
      <w:r>
        <w:t xml:space="preserve">Tuesday 14/01/14 </w:t>
      </w:r>
      <w:r w:rsidR="001C71A3">
        <w:t>–</w:t>
      </w:r>
      <w:r>
        <w:t xml:space="preserve"> Design</w:t>
      </w:r>
    </w:p>
    <w:p w14:paraId="5A206686" w14:textId="20CDDF47" w:rsidR="001C71A3" w:rsidRDefault="001C71A3" w:rsidP="00E36234">
      <w:pPr>
        <w:spacing w:line="276" w:lineRule="auto"/>
      </w:pPr>
      <w:r>
        <w:t xml:space="preserve">This informal interview </w:t>
      </w:r>
      <w:r w:rsidR="00FB1F06">
        <w:t xml:space="preserve">with Dr Sheffrin which </w:t>
      </w:r>
      <w:r>
        <w:t xml:space="preserve">consisted of </w:t>
      </w:r>
      <w:r w:rsidR="00C223E7">
        <w:t xml:space="preserve">various aspects of the design of </w:t>
      </w:r>
      <w:r w:rsidR="002D5E4C">
        <w:t>the application being conceived. I</w:t>
      </w:r>
      <w:r w:rsidR="00C223E7">
        <w:t>deas discussed included:</w:t>
      </w:r>
    </w:p>
    <w:p w14:paraId="280A152C" w14:textId="77777777" w:rsidR="00C223E7" w:rsidRDefault="00C223E7" w:rsidP="002D5E4C">
      <w:pPr>
        <w:pStyle w:val="ListParagraph"/>
        <w:numPr>
          <w:ilvl w:val="0"/>
          <w:numId w:val="48"/>
        </w:numPr>
        <w:spacing w:line="276" w:lineRule="auto"/>
        <w:ind w:left="567" w:hanging="283"/>
      </w:pPr>
      <w:r w:rsidRPr="00FA5A03">
        <w:rPr>
          <w:b/>
        </w:rPr>
        <w:t xml:space="preserve">Colours </w:t>
      </w:r>
      <w:r w:rsidR="002D5E4C">
        <w:t>– v</w:t>
      </w:r>
      <w:r>
        <w:t>ery bright colours in the simulation, as well as bright colours in the other parts of the interface (however interface</w:t>
      </w:r>
      <w:r w:rsidR="002D5E4C">
        <w:t>s</w:t>
      </w:r>
      <w:r>
        <w:t xml:space="preserve"> should not distract the user i.e. they should be drawn to the simulation). Green was discussed as it is often used to represent ideas involving nature, as well as the fact that green is the colour of the school</w:t>
      </w:r>
      <w:r w:rsidR="002D5E4C">
        <w:t>’s B</w:t>
      </w:r>
      <w:r>
        <w:t>iology department (books, walls, doors…).</w:t>
      </w:r>
    </w:p>
    <w:p w14:paraId="25DB0171" w14:textId="77777777" w:rsidR="00C223E7" w:rsidRDefault="00C223E7" w:rsidP="002D5E4C">
      <w:pPr>
        <w:pStyle w:val="ListParagraph"/>
        <w:numPr>
          <w:ilvl w:val="0"/>
          <w:numId w:val="48"/>
        </w:numPr>
        <w:spacing w:line="276" w:lineRule="auto"/>
        <w:ind w:left="567" w:hanging="283"/>
      </w:pPr>
      <w:r w:rsidRPr="00FA5A03">
        <w:rPr>
          <w:b/>
        </w:rPr>
        <w:t>Structure</w:t>
      </w:r>
      <w:r w:rsidR="002D5E4C">
        <w:t xml:space="preserve"> – v</w:t>
      </w:r>
      <w:r>
        <w:t xml:space="preserve">ery simple and easy to navigate. Three main sections of </w:t>
      </w:r>
      <w:r w:rsidR="002D5E4C">
        <w:t xml:space="preserve">the </w:t>
      </w:r>
      <w:r>
        <w:t xml:space="preserve">interface </w:t>
      </w:r>
      <w:r w:rsidR="002D5E4C">
        <w:t>were discussed:</w:t>
      </w:r>
      <w:r>
        <w:t xml:space="preserve"> </w:t>
      </w:r>
      <w:r w:rsidR="00145D73">
        <w:t>(1)</w:t>
      </w:r>
      <w:r>
        <w:t xml:space="preserve">the simulation itself; </w:t>
      </w:r>
      <w:r w:rsidR="00145D73">
        <w:t>(2)</w:t>
      </w:r>
      <w:r>
        <w:t>the simulation</w:t>
      </w:r>
      <w:r w:rsidR="002D5E4C">
        <w:t>’</w:t>
      </w:r>
      <w:r>
        <w:t xml:space="preserve">s output data i.e. the data the user will be able to see about each of the species in the simulation; </w:t>
      </w:r>
      <w:r w:rsidR="00145D73">
        <w:t xml:space="preserve">(3) </w:t>
      </w:r>
      <w:r>
        <w:t>the input/settings where the user will be able to edit a species</w:t>
      </w:r>
      <w:r w:rsidR="00145D73">
        <w:t>’</w:t>
      </w:r>
      <w:r>
        <w:t xml:space="preserve"> characteristics and view the selected species</w:t>
      </w:r>
      <w:r w:rsidR="00145D73">
        <w:t>’</w:t>
      </w:r>
      <w:r>
        <w:t xml:space="preserve"> characteristics.</w:t>
      </w:r>
    </w:p>
    <w:p w14:paraId="5DD31854" w14:textId="77777777" w:rsidR="00FA5A03" w:rsidRDefault="00C223E7" w:rsidP="002D5E4C">
      <w:pPr>
        <w:pStyle w:val="ListParagraph"/>
        <w:numPr>
          <w:ilvl w:val="0"/>
          <w:numId w:val="48"/>
        </w:numPr>
        <w:spacing w:line="276" w:lineRule="auto"/>
        <w:ind w:left="567" w:hanging="283"/>
      </w:pPr>
      <w:r w:rsidRPr="00FA5A03">
        <w:rPr>
          <w:b/>
        </w:rPr>
        <w:t>Simulation objects</w:t>
      </w:r>
      <w:r w:rsidR="002D5E4C">
        <w:t xml:space="preserve"> – v</w:t>
      </w:r>
      <w:r>
        <w:t>ery simple shapes should be used to represent objects such as ants, food, nests and pheromones on the map. There is no need to make realistic models of each of these</w:t>
      </w:r>
      <w:r w:rsidR="00FA5A03">
        <w:t xml:space="preserve"> e.g. a picture of a real ant, as this would only make it cluttered and also it would be hard to tell what the image was of if the user was zoomed out the whole way.</w:t>
      </w:r>
    </w:p>
    <w:p w14:paraId="065924E9" w14:textId="1A7E5EF4" w:rsidR="000A07FF" w:rsidRDefault="00FB1F06" w:rsidP="00E36234">
      <w:pPr>
        <w:pStyle w:val="Heading3"/>
        <w:spacing w:after="240" w:line="276" w:lineRule="auto"/>
      </w:pPr>
      <w:r>
        <w:t>Monday 10/02/14 – T</w:t>
      </w:r>
      <w:r w:rsidR="000A07FF">
        <w:t>echnical review</w:t>
      </w:r>
    </w:p>
    <w:p w14:paraId="24E9C2AE" w14:textId="19CD058C" w:rsidR="000A07FF" w:rsidRDefault="000A07FF" w:rsidP="00E36234">
      <w:pPr>
        <w:spacing w:line="276" w:lineRule="auto"/>
      </w:pPr>
      <w:r>
        <w:t xml:space="preserve">A formal interview took place in which a fully implemented version of the technical solution was shown to Dr </w:t>
      </w:r>
      <w:r w:rsidR="00FB1F06">
        <w:t>Sheffrin</w:t>
      </w:r>
      <w:r w:rsidR="000A694B">
        <w:t xml:space="preserve">. The </w:t>
      </w:r>
      <w:r w:rsidR="000A694B" w:rsidRPr="000A694B">
        <w:t xml:space="preserve">constructive criticism </w:t>
      </w:r>
      <w:r w:rsidR="000A694B">
        <w:t>received included:</w:t>
      </w:r>
    </w:p>
    <w:p w14:paraId="36DE645A" w14:textId="77777777" w:rsidR="000A694B" w:rsidRDefault="000A694B" w:rsidP="000377CE">
      <w:pPr>
        <w:pStyle w:val="ListParagraph"/>
        <w:numPr>
          <w:ilvl w:val="0"/>
          <w:numId w:val="1"/>
        </w:numPr>
        <w:spacing w:line="276" w:lineRule="auto"/>
        <w:ind w:left="567" w:hanging="283"/>
      </w:pPr>
      <w:r>
        <w:t>Unclear labelling of characteristics</w:t>
      </w:r>
      <w:r w:rsidR="000377CE">
        <w:t>.</w:t>
      </w:r>
    </w:p>
    <w:p w14:paraId="0CBCB40E" w14:textId="77777777" w:rsidR="000A694B" w:rsidRDefault="000A694B" w:rsidP="000377CE">
      <w:pPr>
        <w:pStyle w:val="ListParagraph"/>
        <w:numPr>
          <w:ilvl w:val="0"/>
          <w:numId w:val="1"/>
        </w:numPr>
        <w:spacing w:line="276" w:lineRule="auto"/>
        <w:ind w:left="567" w:hanging="283"/>
      </w:pPr>
      <w:r>
        <w:t>Unclear text summaries of characteristics (in hover text)</w:t>
      </w:r>
      <w:r w:rsidR="000377CE">
        <w:t>.</w:t>
      </w:r>
    </w:p>
    <w:p w14:paraId="3E542B04" w14:textId="77777777" w:rsidR="000A694B" w:rsidRDefault="000A694B" w:rsidP="000377CE">
      <w:pPr>
        <w:pStyle w:val="ListParagraph"/>
        <w:numPr>
          <w:ilvl w:val="0"/>
          <w:numId w:val="1"/>
        </w:numPr>
        <w:spacing w:line="276" w:lineRule="auto"/>
        <w:ind w:left="567" w:hanging="283"/>
      </w:pPr>
      <w:r>
        <w:t>Spelling mistakes in interface</w:t>
      </w:r>
      <w:r w:rsidR="000377CE">
        <w:t>.</w:t>
      </w:r>
    </w:p>
    <w:p w14:paraId="3E031F8E" w14:textId="77777777" w:rsidR="000A694B" w:rsidRDefault="000A694B" w:rsidP="000377CE">
      <w:pPr>
        <w:pStyle w:val="ListParagraph"/>
        <w:numPr>
          <w:ilvl w:val="0"/>
          <w:numId w:val="1"/>
        </w:numPr>
        <w:spacing w:line="276" w:lineRule="auto"/>
        <w:ind w:left="567" w:hanging="283"/>
      </w:pPr>
      <w:r>
        <w:t>Difficult to understand if a single species or multiple species at first</w:t>
      </w:r>
      <w:r w:rsidR="000377CE">
        <w:t>.</w:t>
      </w:r>
    </w:p>
    <w:p w14:paraId="26637F69" w14:textId="1892524C" w:rsidR="000377CE" w:rsidRDefault="000A694B" w:rsidP="00E36234">
      <w:pPr>
        <w:pStyle w:val="ListParagraph"/>
        <w:numPr>
          <w:ilvl w:val="0"/>
          <w:numId w:val="1"/>
        </w:numPr>
        <w:spacing w:line="276" w:lineRule="auto"/>
        <w:ind w:left="567" w:hanging="283"/>
      </w:pPr>
      <w:r>
        <w:t>Slow progression of dominant species</w:t>
      </w:r>
      <w:r w:rsidR="000377CE">
        <w:t>.</w:t>
      </w:r>
    </w:p>
    <w:p w14:paraId="521BA2F4" w14:textId="77777777" w:rsidR="000A694B" w:rsidRDefault="000A694B" w:rsidP="00E36234">
      <w:pPr>
        <w:spacing w:line="276" w:lineRule="auto"/>
      </w:pPr>
      <w:r>
        <w:t xml:space="preserve">The following email of feedback was </w:t>
      </w:r>
      <w:r w:rsidR="00DB5DA9">
        <w:t>received</w:t>
      </w:r>
      <w:r>
        <w:t>:</w:t>
      </w:r>
      <w:r>
        <w:rPr>
          <w:noProof/>
          <w:lang w:eastAsia="en-GB"/>
        </w:rPr>
        <w:drawing>
          <wp:anchor distT="0" distB="0" distL="114300" distR="114300" simplePos="0" relativeHeight="251634688" behindDoc="0" locked="0" layoutInCell="1" allowOverlap="1" wp14:anchorId="65FFD2EE" wp14:editId="224BEAED">
            <wp:simplePos x="0" y="0"/>
            <wp:positionH relativeFrom="margin">
              <wp:align>left</wp:align>
            </wp:positionH>
            <wp:positionV relativeFrom="paragraph">
              <wp:posOffset>184150</wp:posOffset>
            </wp:positionV>
            <wp:extent cx="5762625" cy="5810250"/>
            <wp:effectExtent l="0" t="0" r="9525" b="0"/>
            <wp:wrapTopAndBottom/>
            <wp:docPr id="20" name="Picture 20" descr="C:\Dropbox\projects\Ant-Simulation\writeup\assests\interviews\Technical review interview\10 Feb 14 - int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ropbox\projects\Ant-Simulation\writeup\assests\interviews\Technical review interview\10 Feb 14 - interview.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62625" cy="5810250"/>
                    </a:xfrm>
                    <a:prstGeom prst="rect">
                      <a:avLst/>
                    </a:prstGeom>
                    <a:noFill/>
                    <a:ln>
                      <a:noFill/>
                    </a:ln>
                  </pic:spPr>
                </pic:pic>
              </a:graphicData>
            </a:graphic>
          </wp:anchor>
        </w:drawing>
      </w:r>
    </w:p>
    <w:p w14:paraId="10513AE2" w14:textId="53E93B89" w:rsidR="001C71A3" w:rsidRDefault="009756BA" w:rsidP="00E36234">
      <w:pPr>
        <w:spacing w:line="276" w:lineRule="auto"/>
      </w:pPr>
      <w:bookmarkStart w:id="231" w:name="_Toc381971327"/>
      <w:r w:rsidRPr="009756BA">
        <w:rPr>
          <w:rStyle w:val="Heading3Char"/>
        </w:rPr>
        <w:t>Tuesday 26/03/14 – Completed project review</w:t>
      </w:r>
    </w:p>
    <w:p w14:paraId="551CFB80" w14:textId="760FCF66" w:rsidR="009756BA" w:rsidRDefault="009756BA" w:rsidP="00E36234">
      <w:pPr>
        <w:spacing w:line="276" w:lineRule="auto"/>
      </w:pPr>
      <w:r>
        <w:t>A formal interview took place with Dr Shef</w:t>
      </w:r>
      <w:r w:rsidR="00FB1F06">
        <w:t>fri</w:t>
      </w:r>
      <w:r>
        <w:t>n in which the completed project was shown and the following feedback was received:</w:t>
      </w:r>
    </w:p>
    <w:p w14:paraId="021C6510" w14:textId="288D9A65" w:rsidR="009756BA" w:rsidRDefault="009756BA" w:rsidP="00E36234">
      <w:pPr>
        <w:spacing w:line="276" w:lineRule="auto"/>
      </w:pPr>
      <w:r w:rsidRPr="00F324E4">
        <w:rPr>
          <w:noProof/>
          <w:lang w:eastAsia="en-GB"/>
        </w:rPr>
        <w:drawing>
          <wp:inline distT="0" distB="0" distL="0" distR="0" wp14:anchorId="5B68CE4F" wp14:editId="0F15A25C">
            <wp:extent cx="5510186" cy="7880761"/>
            <wp:effectExtent l="0" t="0" r="0" b="6350"/>
            <wp:docPr id="323" name="Picture 323" descr="\\vmware-host\Shared Folders\Downloads\IMG_20140325_212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Downloads\IMG_20140325_212618.jpg"/>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l="11367" t="2416" r="12479" b="15882"/>
                    <a:stretch/>
                  </pic:blipFill>
                  <pic:spPr bwMode="auto">
                    <a:xfrm>
                      <a:off x="0" y="0"/>
                      <a:ext cx="5509462" cy="7879725"/>
                    </a:xfrm>
                    <a:prstGeom prst="rect">
                      <a:avLst/>
                    </a:prstGeom>
                    <a:noFill/>
                    <a:ln>
                      <a:noFill/>
                    </a:ln>
                    <a:extLst>
                      <a:ext uri="{53640926-AAD7-44D8-BBD7-CCE9431645EC}">
                        <a14:shadowObscured xmlns:a14="http://schemas.microsoft.com/office/drawing/2010/main"/>
                      </a:ext>
                    </a:extLst>
                  </pic:spPr>
                </pic:pic>
              </a:graphicData>
            </a:graphic>
          </wp:inline>
        </w:drawing>
      </w:r>
    </w:p>
    <w:p w14:paraId="47EC2B72" w14:textId="77777777" w:rsidR="00C0588F" w:rsidRDefault="00C0588F" w:rsidP="00E36234">
      <w:pPr>
        <w:pStyle w:val="Heading1"/>
        <w:spacing w:line="276" w:lineRule="auto"/>
      </w:pPr>
      <w:bookmarkStart w:id="232" w:name="_Toc383463069"/>
      <w:bookmarkStart w:id="233" w:name="_Toc383597887"/>
      <w:r>
        <w:t>Appendix B: Evolution – the main concepts</w:t>
      </w:r>
      <w:bookmarkEnd w:id="231"/>
      <w:bookmarkEnd w:id="232"/>
      <w:bookmarkEnd w:id="233"/>
    </w:p>
    <w:p w14:paraId="4A4B86AF" w14:textId="77777777" w:rsidR="00C0588F" w:rsidRPr="00BC72C1" w:rsidRDefault="00C0588F" w:rsidP="00E36234">
      <w:pPr>
        <w:spacing w:line="276" w:lineRule="auto"/>
        <w:rPr>
          <w:highlight w:val="yellow"/>
        </w:rPr>
      </w:pPr>
    </w:p>
    <w:p w14:paraId="4E7AD259" w14:textId="77777777" w:rsidR="00C0588F" w:rsidRPr="00BC72C1" w:rsidRDefault="00C0588F" w:rsidP="00E36234">
      <w:pPr>
        <w:spacing w:after="240" w:line="276" w:lineRule="auto"/>
        <w:rPr>
          <w:rFonts w:cstheme="minorHAnsi"/>
        </w:rPr>
      </w:pPr>
      <w:r w:rsidRPr="00BC72C1">
        <w:rPr>
          <w:rFonts w:cstheme="minorHAnsi"/>
        </w:rPr>
        <w:t>From Wikipedia</w:t>
      </w:r>
      <w:r>
        <w:rPr>
          <w:rFonts w:cstheme="minorHAnsi"/>
        </w:rPr>
        <w:t xml:space="preserve"> – entry on ‘Evolution’</w:t>
      </w:r>
    </w:p>
    <w:p w14:paraId="58E473F3" w14:textId="77777777" w:rsidR="00C0588F" w:rsidRPr="00401A2F" w:rsidRDefault="00C0588F" w:rsidP="00E36234">
      <w:pPr>
        <w:pStyle w:val="NormalWeb"/>
        <w:spacing w:line="276" w:lineRule="auto"/>
        <w:rPr>
          <w:rFonts w:asciiTheme="minorHAnsi" w:hAnsiTheme="minorHAnsi"/>
          <w:sz w:val="22"/>
        </w:rPr>
      </w:pPr>
      <w:r w:rsidRPr="00401A2F">
        <w:rPr>
          <w:rFonts w:asciiTheme="minorHAnsi" w:hAnsiTheme="minorHAnsi"/>
          <w:sz w:val="22"/>
        </w:rPr>
        <w:t xml:space="preserve">“Evolution by means of </w:t>
      </w:r>
      <w:hyperlink r:id="rId229" w:tooltip="Natural selection" w:history="1">
        <w:r w:rsidRPr="00BC72C1">
          <w:rPr>
            <w:rStyle w:val="Hyperlink"/>
            <w:rFonts w:ascii="Calibri" w:hAnsi="Calibri" w:cs="Calibri"/>
            <w:color w:val="auto"/>
            <w:sz w:val="22"/>
            <w:szCs w:val="22"/>
            <w:u w:val="none"/>
          </w:rPr>
          <w:t>natural selection</w:t>
        </w:r>
      </w:hyperlink>
      <w:r w:rsidRPr="00401A2F">
        <w:rPr>
          <w:rFonts w:asciiTheme="minorHAnsi" w:hAnsiTheme="minorHAnsi"/>
          <w:sz w:val="22"/>
        </w:rPr>
        <w:t xml:space="preserve"> is the process by which genetic mutations that enhance reproduction become and remain more common in successive generations of a population. It has often been called a "self-evident" mechanism because it necessarily follows from three simple facts:</w:t>
      </w:r>
    </w:p>
    <w:p w14:paraId="4F412664" w14:textId="77777777" w:rsidR="00C0588F" w:rsidRDefault="00C0588F" w:rsidP="00E36234">
      <w:pPr>
        <w:numPr>
          <w:ilvl w:val="0"/>
          <w:numId w:val="4"/>
        </w:numPr>
        <w:tabs>
          <w:tab w:val="clear" w:pos="720"/>
        </w:tabs>
        <w:spacing w:before="100" w:beforeAutospacing="1" w:after="100" w:afterAutospacing="1" w:line="276" w:lineRule="auto"/>
        <w:ind w:left="567" w:hanging="283"/>
        <w:rPr>
          <w:rFonts w:cstheme="minorHAnsi"/>
        </w:rPr>
      </w:pPr>
      <w:r w:rsidRPr="00BC72C1">
        <w:rPr>
          <w:rFonts w:cstheme="minorHAnsi"/>
        </w:rPr>
        <w:t>Heritable variation exists within populations of organisms.</w:t>
      </w:r>
    </w:p>
    <w:p w14:paraId="116AA080" w14:textId="77777777" w:rsidR="00C0588F" w:rsidRDefault="00C0588F" w:rsidP="00E36234">
      <w:pPr>
        <w:numPr>
          <w:ilvl w:val="0"/>
          <w:numId w:val="4"/>
        </w:numPr>
        <w:tabs>
          <w:tab w:val="clear" w:pos="720"/>
        </w:tabs>
        <w:spacing w:before="100" w:beforeAutospacing="1" w:after="100" w:afterAutospacing="1" w:line="276" w:lineRule="auto"/>
        <w:ind w:left="567" w:hanging="283"/>
        <w:rPr>
          <w:rFonts w:cstheme="minorHAnsi"/>
        </w:rPr>
      </w:pPr>
      <w:r w:rsidRPr="00BC72C1">
        <w:rPr>
          <w:rFonts w:cstheme="minorHAnsi"/>
        </w:rPr>
        <w:t>Organisms produce more progeny than can survive.</w:t>
      </w:r>
    </w:p>
    <w:p w14:paraId="429BFDA1" w14:textId="77777777" w:rsidR="00C0588F" w:rsidRPr="00BC72C1" w:rsidRDefault="00C0588F" w:rsidP="00E36234">
      <w:pPr>
        <w:numPr>
          <w:ilvl w:val="0"/>
          <w:numId w:val="4"/>
        </w:numPr>
        <w:tabs>
          <w:tab w:val="clear" w:pos="720"/>
        </w:tabs>
        <w:spacing w:before="100" w:beforeAutospacing="1" w:after="100" w:afterAutospacing="1" w:line="276" w:lineRule="auto"/>
        <w:ind w:left="567" w:hanging="283"/>
        <w:rPr>
          <w:rFonts w:cstheme="minorHAnsi"/>
        </w:rPr>
      </w:pPr>
      <w:r w:rsidRPr="00BC72C1">
        <w:rPr>
          <w:rFonts w:cstheme="minorHAnsi"/>
        </w:rPr>
        <w:t>These offspring vary in their ability to survive and reproduce.</w:t>
      </w:r>
    </w:p>
    <w:p w14:paraId="755DECFD" w14:textId="77777777" w:rsidR="00C0588F" w:rsidRPr="00401A2F" w:rsidRDefault="00C0588F" w:rsidP="00E36234">
      <w:pPr>
        <w:pStyle w:val="NormalWeb"/>
        <w:spacing w:line="276" w:lineRule="auto"/>
        <w:rPr>
          <w:rFonts w:asciiTheme="minorHAnsi" w:hAnsiTheme="minorHAnsi"/>
          <w:sz w:val="22"/>
        </w:rPr>
      </w:pPr>
      <w:r w:rsidRPr="00401A2F">
        <w:rPr>
          <w:rFonts w:asciiTheme="minorHAnsi" w:hAnsiTheme="minorHAnsi"/>
          <w:sz w:val="22"/>
        </w:rPr>
        <w:t xml:space="preserve">These conditions produce competition between organisms for survival and reproduction. Consequently, organisms with traits that give them an advantage over their competitors pass these advantageous traits on, while traits that do not confer an advantage are not passed on to the next generation. </w:t>
      </w:r>
    </w:p>
    <w:p w14:paraId="2F59AE81" w14:textId="77777777" w:rsidR="00C0588F" w:rsidRPr="00401A2F" w:rsidRDefault="00C0588F" w:rsidP="00E36234">
      <w:pPr>
        <w:pStyle w:val="NormalWeb"/>
        <w:spacing w:line="276" w:lineRule="auto"/>
        <w:rPr>
          <w:rFonts w:asciiTheme="minorHAnsi" w:hAnsiTheme="minorHAnsi"/>
          <w:sz w:val="22"/>
        </w:rPr>
      </w:pPr>
      <w:r w:rsidRPr="00401A2F">
        <w:rPr>
          <w:rFonts w:asciiTheme="minorHAnsi" w:hAnsiTheme="minorHAnsi"/>
          <w:sz w:val="22"/>
        </w:rPr>
        <w:t xml:space="preserve">The central concept of natural selection is the </w:t>
      </w:r>
      <w:hyperlink r:id="rId230" w:tooltip="Fitness (biology)" w:history="1">
        <w:r w:rsidRPr="00BC72C1">
          <w:rPr>
            <w:rStyle w:val="Hyperlink"/>
            <w:rFonts w:ascii="Calibri" w:hAnsi="Calibri" w:cs="Calibri"/>
            <w:color w:val="auto"/>
            <w:sz w:val="22"/>
            <w:szCs w:val="22"/>
            <w:u w:val="none"/>
          </w:rPr>
          <w:t>evolutionary fitness</w:t>
        </w:r>
      </w:hyperlink>
      <w:r w:rsidRPr="00401A2F">
        <w:rPr>
          <w:rFonts w:asciiTheme="minorHAnsi" w:hAnsiTheme="minorHAnsi"/>
          <w:sz w:val="22"/>
        </w:rPr>
        <w:t xml:space="preserve"> of an organism. Fitness is measured by an organism's ability to survive and reproduce, which determines the size of its genetic contribution to the next generation. However, fitness is not the same as the total number of offspring: instead fitness is indicated by the proportion of subsequent generations that carry an organism's genes.</w:t>
      </w:r>
      <w:r w:rsidR="000377CE" w:rsidRPr="00401A2F">
        <w:rPr>
          <w:rFonts w:asciiTheme="minorHAnsi" w:hAnsiTheme="minorHAnsi"/>
          <w:sz w:val="22"/>
        </w:rPr>
        <w:t xml:space="preserve"> </w:t>
      </w:r>
      <w:r w:rsidRPr="00401A2F">
        <w:rPr>
          <w:rFonts w:asciiTheme="minorHAnsi" w:hAnsiTheme="minorHAnsi"/>
          <w:sz w:val="22"/>
        </w:rPr>
        <w:t xml:space="preserve">For example, if an organism could survive well and reproduce rapidly, but its offspring were all too small and weak to survive, this organism would make little genetic contribution to future generations and would thus have low fitness. </w:t>
      </w:r>
    </w:p>
    <w:p w14:paraId="1E8869CD" w14:textId="77777777" w:rsidR="00C0588F" w:rsidRPr="00401A2F" w:rsidRDefault="00C0588F" w:rsidP="00E36234">
      <w:pPr>
        <w:pStyle w:val="NormalWeb"/>
        <w:spacing w:line="276" w:lineRule="auto"/>
        <w:rPr>
          <w:rFonts w:asciiTheme="minorHAnsi" w:hAnsiTheme="minorHAnsi"/>
          <w:sz w:val="22"/>
        </w:rPr>
      </w:pPr>
      <w:r w:rsidRPr="00401A2F">
        <w:rPr>
          <w:rFonts w:asciiTheme="minorHAnsi" w:hAnsiTheme="minorHAnsi"/>
          <w:sz w:val="22"/>
        </w:rPr>
        <w:t xml:space="preserve">If an allele increases fitness more than the other alleles of that gene, then with each generation this allele will become more common within the population. These traits are said to be "selected </w:t>
      </w:r>
      <w:r w:rsidRPr="00401A2F">
        <w:rPr>
          <w:rFonts w:asciiTheme="minorHAnsi" w:hAnsiTheme="minorHAnsi"/>
          <w:i/>
          <w:sz w:val="22"/>
        </w:rPr>
        <w:t>for</w:t>
      </w:r>
      <w:r w:rsidRPr="00401A2F">
        <w:rPr>
          <w:rFonts w:asciiTheme="minorHAnsi" w:hAnsiTheme="minorHAnsi"/>
          <w:sz w:val="22"/>
        </w:rPr>
        <w:t xml:space="preserve">". Examples of traits that can increase fitness are enhanced survival and increased </w:t>
      </w:r>
      <w:hyperlink r:id="rId231" w:tooltip="Fecundity" w:history="1">
        <w:r w:rsidRPr="00BC72C1">
          <w:rPr>
            <w:rStyle w:val="Hyperlink"/>
            <w:rFonts w:ascii="Calibri" w:hAnsi="Calibri" w:cs="Calibri"/>
            <w:color w:val="auto"/>
            <w:sz w:val="22"/>
            <w:szCs w:val="22"/>
            <w:u w:val="none"/>
          </w:rPr>
          <w:t>fecundity</w:t>
        </w:r>
      </w:hyperlink>
      <w:r w:rsidRPr="00BC72C1">
        <w:rPr>
          <w:rFonts w:ascii="Calibri" w:hAnsi="Calibri" w:cs="Calibri"/>
          <w:sz w:val="22"/>
          <w:szCs w:val="22"/>
        </w:rPr>
        <w:t>.</w:t>
      </w:r>
      <w:r w:rsidRPr="00401A2F">
        <w:rPr>
          <w:rFonts w:asciiTheme="minorHAnsi" w:hAnsiTheme="minorHAnsi"/>
          <w:sz w:val="22"/>
        </w:rPr>
        <w:t xml:space="preserve"> Conversely, the lower fitness caused by having a less beneficial or deleterious allele results in this allele becoming rarer — they are "selected </w:t>
      </w:r>
      <w:r w:rsidRPr="00401A2F">
        <w:rPr>
          <w:rFonts w:asciiTheme="minorHAnsi" w:hAnsiTheme="minorHAnsi"/>
          <w:i/>
          <w:sz w:val="22"/>
        </w:rPr>
        <w:t>against</w:t>
      </w:r>
      <w:r w:rsidRPr="00401A2F">
        <w:rPr>
          <w:rFonts w:asciiTheme="minorHAnsi" w:hAnsiTheme="minorHAnsi"/>
          <w:sz w:val="22"/>
        </w:rPr>
        <w:t>". Importantly, the fitness of an allele is not a fixed characteristic; if the environment changes, previously neutral or harmful traits may become beneficial and previously beneficial traits become harmful. However, even if the direction of selection does reverse in this way, traits that were lost in the past may not re-evolve in an identical form.”</w:t>
      </w:r>
    </w:p>
    <w:p w14:paraId="724F9644" w14:textId="77777777" w:rsidR="006B6096" w:rsidRPr="000377CE" w:rsidRDefault="00C0588F" w:rsidP="00E36234">
      <w:pPr>
        <w:spacing w:line="276" w:lineRule="auto"/>
        <w:rPr>
          <w:i/>
        </w:rPr>
      </w:pPr>
      <w:r w:rsidRPr="000377CE">
        <w:rPr>
          <w:i/>
        </w:rPr>
        <w:t>Search undertaken 8/10/2013</w:t>
      </w:r>
    </w:p>
    <w:p w14:paraId="7244A2C4" w14:textId="77777777" w:rsidR="005B3357" w:rsidRDefault="005B3357" w:rsidP="00E36234">
      <w:pPr>
        <w:spacing w:line="276" w:lineRule="auto"/>
        <w:jc w:val="left"/>
        <w:rPr>
          <w:rFonts w:asciiTheme="majorHAnsi" w:eastAsiaTheme="majorEastAsia" w:hAnsiTheme="majorHAnsi" w:cstheme="majorBidi"/>
          <w:color w:val="244061" w:themeColor="accent1" w:themeShade="80"/>
          <w:sz w:val="36"/>
          <w:szCs w:val="36"/>
        </w:rPr>
      </w:pPr>
      <w:bookmarkStart w:id="234" w:name="_Toc381971328"/>
      <w:bookmarkStart w:id="235" w:name="_Toc382209228"/>
      <w:r>
        <w:br w:type="page"/>
      </w:r>
    </w:p>
    <w:p w14:paraId="47CB819A" w14:textId="77777777" w:rsidR="005479BB" w:rsidRDefault="00847333" w:rsidP="00FA7EE7">
      <w:pPr>
        <w:pStyle w:val="Heading1"/>
        <w:spacing w:line="276" w:lineRule="auto"/>
      </w:pPr>
      <w:bookmarkStart w:id="236" w:name="_Toc383463070"/>
      <w:bookmarkStart w:id="237" w:name="_Toc383597888"/>
      <w:r>
        <w:t>Appendix C: Source code</w:t>
      </w:r>
      <w:bookmarkEnd w:id="237"/>
    </w:p>
    <w:p w14:paraId="1A511890" w14:textId="55CBB282" w:rsidR="004C53DD" w:rsidRPr="004C53DD" w:rsidRDefault="005479BB" w:rsidP="009166BD">
      <w:pPr>
        <w:pStyle w:val="Heading2"/>
        <w:spacing w:after="240"/>
      </w:pPr>
      <w:bookmarkStart w:id="238" w:name="_Toc383597889"/>
      <w:r>
        <w:t>Ant.js</w:t>
      </w:r>
      <w:bookmarkEnd w:id="238"/>
    </w:p>
    <w:p w14:paraId="61780219" w14:textId="62E4012B" w:rsidR="005479BB" w:rsidRDefault="005479BB" w:rsidP="00B24054">
      <w:pPr>
        <w:pStyle w:val="Heading2"/>
        <w:spacing w:after="240"/>
      </w:pPr>
      <w:bookmarkStart w:id="239" w:name="_Toc383597890"/>
      <w:r>
        <w:t>Worker.js</w:t>
      </w:r>
      <w:bookmarkEnd w:id="239"/>
    </w:p>
    <w:p w14:paraId="09B0E8EA" w14:textId="091570BF" w:rsidR="005479BB" w:rsidRDefault="005479BB" w:rsidP="00B24054">
      <w:pPr>
        <w:pStyle w:val="Heading2"/>
        <w:spacing w:after="240"/>
      </w:pPr>
      <w:bookmarkStart w:id="240" w:name="_Toc383597891"/>
      <w:r>
        <w:t>Soldier.js</w:t>
      </w:r>
      <w:bookmarkEnd w:id="240"/>
    </w:p>
    <w:p w14:paraId="600DB63F" w14:textId="22295B37" w:rsidR="005479BB" w:rsidRDefault="005479BB" w:rsidP="00B24054">
      <w:pPr>
        <w:pStyle w:val="Heading2"/>
        <w:spacing w:after="240"/>
      </w:pPr>
      <w:bookmarkStart w:id="241" w:name="_Toc383597892"/>
      <w:r>
        <w:t>Queen.js</w:t>
      </w:r>
      <w:bookmarkEnd w:id="241"/>
    </w:p>
    <w:p w14:paraId="16930B68" w14:textId="516BA908" w:rsidR="005479BB" w:rsidRDefault="005479BB" w:rsidP="00B24054">
      <w:pPr>
        <w:pStyle w:val="Heading2"/>
        <w:spacing w:after="240"/>
      </w:pPr>
      <w:bookmarkStart w:id="242" w:name="_Toc383597893"/>
      <w:r>
        <w:t>Species.js</w:t>
      </w:r>
      <w:bookmarkEnd w:id="242"/>
    </w:p>
    <w:p w14:paraId="279D1CEE" w14:textId="064FB2F1" w:rsidR="005479BB" w:rsidRDefault="005479BB" w:rsidP="00B24054">
      <w:pPr>
        <w:pStyle w:val="Heading2"/>
        <w:spacing w:after="240"/>
      </w:pPr>
      <w:bookmarkStart w:id="243" w:name="_Toc383597894"/>
      <w:r>
        <w:t>Nest.js</w:t>
      </w:r>
      <w:bookmarkEnd w:id="243"/>
    </w:p>
    <w:p w14:paraId="2A407831" w14:textId="525C9DC5" w:rsidR="005479BB" w:rsidRDefault="005479BB" w:rsidP="00B24054">
      <w:pPr>
        <w:pStyle w:val="Heading2"/>
        <w:spacing w:after="240"/>
      </w:pPr>
      <w:bookmarkStart w:id="244" w:name="_Toc383597895"/>
      <w:r>
        <w:t>NestPiece.js</w:t>
      </w:r>
      <w:bookmarkEnd w:id="244"/>
    </w:p>
    <w:p w14:paraId="3A907170" w14:textId="6FBA00C8" w:rsidR="005479BB" w:rsidRDefault="005479BB" w:rsidP="00B24054">
      <w:pPr>
        <w:pStyle w:val="Heading2"/>
        <w:spacing w:after="240"/>
      </w:pPr>
      <w:bookmarkStart w:id="245" w:name="_Toc383597896"/>
      <w:r>
        <w:t>Pheromone.js</w:t>
      </w:r>
      <w:bookmarkEnd w:id="245"/>
    </w:p>
    <w:p w14:paraId="461D5E5D" w14:textId="62178A89" w:rsidR="005479BB" w:rsidRDefault="005479BB" w:rsidP="00B24054">
      <w:pPr>
        <w:pStyle w:val="Heading2"/>
        <w:spacing w:after="240"/>
      </w:pPr>
      <w:bookmarkStart w:id="246" w:name="_Toc383597897"/>
      <w:r>
        <w:t>FoodSystem.js</w:t>
      </w:r>
      <w:bookmarkEnd w:id="246"/>
    </w:p>
    <w:p w14:paraId="4DBCE12E" w14:textId="46B161B7" w:rsidR="005479BB" w:rsidRDefault="005479BB" w:rsidP="00B24054">
      <w:pPr>
        <w:pStyle w:val="Heading2"/>
        <w:spacing w:after="240"/>
      </w:pPr>
      <w:bookmarkStart w:id="247" w:name="_Toc383597898"/>
      <w:r>
        <w:t>Food.js</w:t>
      </w:r>
      <w:bookmarkEnd w:id="247"/>
    </w:p>
    <w:p w14:paraId="3C2A8808" w14:textId="66781F9B" w:rsidR="005479BB" w:rsidRDefault="005479BB" w:rsidP="00B24054">
      <w:pPr>
        <w:pStyle w:val="Heading2"/>
        <w:spacing w:after="240"/>
      </w:pPr>
      <w:bookmarkStart w:id="248" w:name="_Toc383597899"/>
      <w:r>
        <w:t>map.js</w:t>
      </w:r>
      <w:bookmarkEnd w:id="248"/>
    </w:p>
    <w:p w14:paraId="08F7C7E9" w14:textId="1675DD30" w:rsidR="005479BB" w:rsidRDefault="005479BB" w:rsidP="00B24054">
      <w:pPr>
        <w:pStyle w:val="Heading2"/>
        <w:spacing w:after="240"/>
      </w:pPr>
      <w:bookmarkStart w:id="249" w:name="_Toc383597900"/>
      <w:r>
        <w:t>controls.js</w:t>
      </w:r>
      <w:bookmarkEnd w:id="249"/>
    </w:p>
    <w:p w14:paraId="296157E6" w14:textId="6E76C15E" w:rsidR="005479BB" w:rsidRDefault="005479BB" w:rsidP="00B24054">
      <w:pPr>
        <w:pStyle w:val="Heading2"/>
        <w:spacing w:after="240"/>
      </w:pPr>
      <w:bookmarkStart w:id="250" w:name="_Toc383597901"/>
      <w:r>
        <w:t>canvas.js</w:t>
      </w:r>
      <w:bookmarkEnd w:id="250"/>
    </w:p>
    <w:p w14:paraId="42B32A9E" w14:textId="5E4C2852" w:rsidR="005479BB" w:rsidRDefault="005479BB" w:rsidP="00B24054">
      <w:pPr>
        <w:pStyle w:val="Heading2"/>
        <w:spacing w:after="240"/>
      </w:pPr>
      <w:bookmarkStart w:id="251" w:name="_Toc383597902"/>
      <w:r>
        <w:t>utilities.js</w:t>
      </w:r>
      <w:bookmarkEnd w:id="251"/>
    </w:p>
    <w:p w14:paraId="5CE52869" w14:textId="4EB438A5" w:rsidR="005479BB" w:rsidRDefault="005479BB" w:rsidP="00B24054">
      <w:pPr>
        <w:pStyle w:val="Heading2"/>
        <w:spacing w:after="240"/>
      </w:pPr>
      <w:bookmarkStart w:id="252" w:name="_Toc383597903"/>
      <w:r>
        <w:t>config.js</w:t>
      </w:r>
      <w:bookmarkEnd w:id="252"/>
    </w:p>
    <w:p w14:paraId="2AB3CC60" w14:textId="72EDED80" w:rsidR="005479BB" w:rsidRPr="005479BB" w:rsidRDefault="005479BB" w:rsidP="00B24054">
      <w:pPr>
        <w:pStyle w:val="Heading2"/>
        <w:spacing w:after="240"/>
      </w:pPr>
      <w:bookmarkStart w:id="253" w:name="_Toc383597904"/>
      <w:r>
        <w:t>main.js</w:t>
      </w:r>
      <w:bookmarkEnd w:id="253"/>
    </w:p>
    <w:p w14:paraId="25439C6B" w14:textId="6537D2BA" w:rsidR="00847333" w:rsidRDefault="00847333" w:rsidP="00FA7EE7">
      <w:pPr>
        <w:pStyle w:val="Heading1"/>
        <w:spacing w:line="276" w:lineRule="auto"/>
      </w:pPr>
      <w:r>
        <w:br w:type="page"/>
      </w:r>
    </w:p>
    <w:p w14:paraId="4E2520FA" w14:textId="10B5B092" w:rsidR="00347DD7" w:rsidRDefault="00347DD7" w:rsidP="00E36234">
      <w:pPr>
        <w:pStyle w:val="Heading1"/>
        <w:spacing w:line="276" w:lineRule="auto"/>
      </w:pPr>
      <w:bookmarkStart w:id="254" w:name="_Toc383597905"/>
      <w:r>
        <w:t>Sources</w:t>
      </w:r>
      <w:bookmarkEnd w:id="234"/>
      <w:bookmarkEnd w:id="235"/>
      <w:bookmarkEnd w:id="236"/>
      <w:bookmarkEnd w:id="254"/>
    </w:p>
    <w:p w14:paraId="016F06B1" w14:textId="77777777" w:rsidR="005B3357" w:rsidRDefault="005B3357" w:rsidP="002047FF">
      <w:bookmarkStart w:id="255" w:name="_Toc381971329"/>
      <w:bookmarkStart w:id="256" w:name="_Toc382209229"/>
    </w:p>
    <w:p w14:paraId="1B606F0C" w14:textId="77777777" w:rsidR="00F27163" w:rsidRDefault="00347DD7" w:rsidP="00E36234">
      <w:pPr>
        <w:pStyle w:val="Heading2"/>
        <w:spacing w:after="240" w:line="276" w:lineRule="auto"/>
      </w:pPr>
      <w:bookmarkStart w:id="257" w:name="_Toc383463071"/>
      <w:bookmarkStart w:id="258" w:name="_Toc383597906"/>
      <w:r>
        <w:t>Ant</w:t>
      </w:r>
      <w:r w:rsidR="00F27163">
        <w:t>s and their behaviour</w:t>
      </w:r>
      <w:bookmarkEnd w:id="255"/>
      <w:bookmarkEnd w:id="256"/>
      <w:bookmarkEnd w:id="257"/>
      <w:bookmarkEnd w:id="258"/>
    </w:p>
    <w:p w14:paraId="5D90E26B" w14:textId="77777777" w:rsidR="00F27163" w:rsidRDefault="00A34083" w:rsidP="00E36234">
      <w:pPr>
        <w:spacing w:line="276" w:lineRule="auto"/>
      </w:pPr>
      <w:hyperlink r:id="rId232" w:history="1">
        <w:r w:rsidR="00F27163" w:rsidRPr="002C1FB5">
          <w:rPr>
            <w:rStyle w:val="Hyperlink"/>
          </w:rPr>
          <w:t>http://en.wikipedia.org/wiki/Ant</w:t>
        </w:r>
      </w:hyperlink>
    </w:p>
    <w:p w14:paraId="1A4B1E05" w14:textId="77777777" w:rsidR="00F27163" w:rsidRDefault="00A34083" w:rsidP="00E36234">
      <w:pPr>
        <w:spacing w:line="276" w:lineRule="auto"/>
      </w:pPr>
      <w:hyperlink r:id="rId233" w:history="1">
        <w:r w:rsidR="00F27163" w:rsidRPr="002C1FB5">
          <w:rPr>
            <w:rStyle w:val="Hyperlink"/>
          </w:rPr>
          <w:t>http://en.wikipedia.org/wiki/Eusociality</w:t>
        </w:r>
      </w:hyperlink>
    </w:p>
    <w:p w14:paraId="4ECB5A44" w14:textId="77777777" w:rsidR="00F27163" w:rsidRDefault="00A34083" w:rsidP="00E36234">
      <w:pPr>
        <w:spacing w:line="276" w:lineRule="auto"/>
      </w:pPr>
      <w:hyperlink r:id="rId234" w:history="1">
        <w:r w:rsidR="00F27163" w:rsidRPr="002C1FB5">
          <w:rPr>
            <w:rStyle w:val="Hyperlink"/>
          </w:rPr>
          <w:t>http://en.wikipedia.org/wiki/Pheromone</w:t>
        </w:r>
      </w:hyperlink>
    </w:p>
    <w:p w14:paraId="6A52C23C" w14:textId="77777777" w:rsidR="00F27163" w:rsidRDefault="00A34083" w:rsidP="00E36234">
      <w:pPr>
        <w:spacing w:line="276" w:lineRule="auto"/>
      </w:pPr>
      <w:hyperlink r:id="rId235" w:history="1">
        <w:r w:rsidR="00F27163" w:rsidRPr="002C1FB5">
          <w:rPr>
            <w:rStyle w:val="Hyperlink"/>
          </w:rPr>
          <w:t>http://en.wikipedia.org/wiki/Ant_colony</w:t>
        </w:r>
      </w:hyperlink>
    </w:p>
    <w:p w14:paraId="03F26858" w14:textId="77777777" w:rsidR="00F27163" w:rsidRDefault="00A34083" w:rsidP="00E36234">
      <w:pPr>
        <w:spacing w:line="276" w:lineRule="auto"/>
      </w:pPr>
      <w:hyperlink r:id="rId236" w:history="1">
        <w:r w:rsidR="00FA55AC" w:rsidRPr="002C1FB5">
          <w:rPr>
            <w:rStyle w:val="Hyperlink"/>
          </w:rPr>
          <w:t>http://en.wikipedia.org/wiki/Leafcutter_ant</w:t>
        </w:r>
      </w:hyperlink>
    </w:p>
    <w:p w14:paraId="0599A4B4" w14:textId="77777777" w:rsidR="00FA55AC" w:rsidRPr="00F27163" w:rsidRDefault="00FA55AC" w:rsidP="00E36234">
      <w:pPr>
        <w:spacing w:line="276" w:lineRule="auto"/>
      </w:pPr>
    </w:p>
    <w:sectPr w:rsidR="00FA55AC" w:rsidRPr="00F27163" w:rsidSect="009166BD">
      <w:pgSz w:w="11906" w:h="16838"/>
      <w:pgMar w:top="1276" w:right="1841" w:bottom="1702" w:left="1276"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1" w:author="Windows User" w:date="2014-03-24T22:00:00Z" w:initials="WU">
    <w:p w14:paraId="321AA547" w14:textId="43436CD5" w:rsidR="000C1D0C" w:rsidRDefault="000C1D0C">
      <w:pPr>
        <w:pStyle w:val="CommentText"/>
      </w:pPr>
      <w:r>
        <w:rPr>
          <w:rStyle w:val="CommentReference"/>
        </w:rPr>
        <w:annotationRef/>
      </w:r>
      <w:r>
        <w:rPr>
          <w:noProof/>
        </w:rPr>
        <w:t>Tables split up should be rejoined.</w:t>
      </w:r>
    </w:p>
  </w:comment>
  <w:comment w:id="211" w:author="Alex Robinson" w:date="2014-03-24T12:31:00Z" w:initials="AR">
    <w:p w14:paraId="21BDC05B" w14:textId="77777777" w:rsidR="000C1D0C" w:rsidRDefault="000C1D0C" w:rsidP="00596E7B">
      <w:pPr>
        <w:pStyle w:val="CommentText"/>
      </w:pPr>
      <w:r>
        <w:rPr>
          <w:rStyle w:val="CommentReference"/>
        </w:rPr>
        <w:annotationRef/>
      </w:r>
      <w:r>
        <w:t>Put this as a annotation to the picture</w:t>
      </w:r>
    </w:p>
    <w:p w14:paraId="07892E97" w14:textId="77777777" w:rsidR="000C1D0C" w:rsidRDefault="000C1D0C" w:rsidP="00596E7B">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1AA547" w15:done="0"/>
  <w15:commentEx w15:paraId="07892E9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B56B30" w14:textId="77777777" w:rsidR="000C1D0C" w:rsidRDefault="000C1D0C" w:rsidP="00634293">
      <w:pPr>
        <w:spacing w:after="0" w:line="240" w:lineRule="auto"/>
      </w:pPr>
      <w:r>
        <w:separator/>
      </w:r>
    </w:p>
    <w:p w14:paraId="03DDD527" w14:textId="77777777" w:rsidR="000C1D0C" w:rsidRDefault="000C1D0C"/>
  </w:endnote>
  <w:endnote w:type="continuationSeparator" w:id="0">
    <w:p w14:paraId="69704473" w14:textId="77777777" w:rsidR="000C1D0C" w:rsidRDefault="000C1D0C" w:rsidP="00634293">
      <w:pPr>
        <w:spacing w:after="0" w:line="240" w:lineRule="auto"/>
      </w:pPr>
      <w:r>
        <w:continuationSeparator/>
      </w:r>
    </w:p>
    <w:p w14:paraId="12FEEDE2" w14:textId="77777777" w:rsidR="000C1D0C" w:rsidRDefault="000C1D0C"/>
  </w:endnote>
  <w:endnote w:type="continuationNotice" w:id="1">
    <w:p w14:paraId="5ABCB302" w14:textId="77777777" w:rsidR="000C1D0C" w:rsidRDefault="000C1D0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4CA94A" w14:textId="77777777" w:rsidR="000C1D0C" w:rsidRDefault="000C1D0C" w:rsidP="00210428">
    <w:pPr>
      <w:pStyle w:val="Footer"/>
      <w:jc w:val="center"/>
    </w:pPr>
    <w:r>
      <w:t xml:space="preserve">Alex Robinson | Survival of the fittest teaching aid | </w:t>
    </w:r>
    <w:r>
      <w:fldChar w:fldCharType="begin"/>
    </w:r>
    <w:r>
      <w:instrText xml:space="preserve"> PAGE   \* MERGEFORMAT </w:instrText>
    </w:r>
    <w:r>
      <w:fldChar w:fldCharType="separate"/>
    </w:r>
    <w:r w:rsidR="00F4493D">
      <w:rPr>
        <w:noProof/>
      </w:rPr>
      <w:t>218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9C2A58" w14:textId="77777777" w:rsidR="000C1D0C" w:rsidRDefault="000C1D0C" w:rsidP="00634293">
      <w:pPr>
        <w:spacing w:after="0" w:line="240" w:lineRule="auto"/>
      </w:pPr>
      <w:r>
        <w:separator/>
      </w:r>
    </w:p>
    <w:p w14:paraId="3711455D" w14:textId="77777777" w:rsidR="000C1D0C" w:rsidRDefault="000C1D0C"/>
  </w:footnote>
  <w:footnote w:type="continuationSeparator" w:id="0">
    <w:p w14:paraId="662A52CD" w14:textId="77777777" w:rsidR="000C1D0C" w:rsidRDefault="000C1D0C" w:rsidP="00634293">
      <w:pPr>
        <w:spacing w:after="0" w:line="240" w:lineRule="auto"/>
      </w:pPr>
      <w:r>
        <w:continuationSeparator/>
      </w:r>
    </w:p>
    <w:p w14:paraId="00B77D36" w14:textId="77777777" w:rsidR="000C1D0C" w:rsidRDefault="000C1D0C"/>
  </w:footnote>
  <w:footnote w:type="continuationNotice" w:id="1">
    <w:p w14:paraId="4F62ADB0" w14:textId="77777777" w:rsidR="000C1D0C" w:rsidRDefault="000C1D0C">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EEE67F36"/>
    <w:lvl w:ilvl="0">
      <w:start w:val="1"/>
      <w:numFmt w:val="bullet"/>
      <w:pStyle w:val="ListBullet2"/>
      <w:lvlText w:val=""/>
      <w:lvlJc w:val="left"/>
      <w:pPr>
        <w:tabs>
          <w:tab w:val="num" w:pos="643"/>
        </w:tabs>
        <w:ind w:left="643" w:hanging="360"/>
      </w:pPr>
      <w:rPr>
        <w:rFonts w:ascii="Symbol" w:hAnsi="Symbol" w:hint="default"/>
      </w:rPr>
    </w:lvl>
  </w:abstractNum>
  <w:abstractNum w:abstractNumId="1">
    <w:nsid w:val="01EE252B"/>
    <w:multiLevelType w:val="hybridMultilevel"/>
    <w:tmpl w:val="537E6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4222FF0"/>
    <w:multiLevelType w:val="hybridMultilevel"/>
    <w:tmpl w:val="8AA0A8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81F2C97"/>
    <w:multiLevelType w:val="hybridMultilevel"/>
    <w:tmpl w:val="9F483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8E85376"/>
    <w:multiLevelType w:val="hybridMultilevel"/>
    <w:tmpl w:val="33EC61D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AC902E4"/>
    <w:multiLevelType w:val="hybridMultilevel"/>
    <w:tmpl w:val="3564C46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BB84176"/>
    <w:multiLevelType w:val="hybridMultilevel"/>
    <w:tmpl w:val="176CD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BE22073"/>
    <w:multiLevelType w:val="hybridMultilevel"/>
    <w:tmpl w:val="12DA9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CB05B46"/>
    <w:multiLevelType w:val="hybridMultilevel"/>
    <w:tmpl w:val="97449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CC50428"/>
    <w:multiLevelType w:val="hybridMultilevel"/>
    <w:tmpl w:val="519AE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0D424EE9"/>
    <w:multiLevelType w:val="hybridMultilevel"/>
    <w:tmpl w:val="0E788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F0A156E"/>
    <w:multiLevelType w:val="hybridMultilevel"/>
    <w:tmpl w:val="95D0E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583786F"/>
    <w:multiLevelType w:val="hybridMultilevel"/>
    <w:tmpl w:val="1DCA3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5D37FC0"/>
    <w:multiLevelType w:val="hybridMultilevel"/>
    <w:tmpl w:val="7870F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64A39CA"/>
    <w:multiLevelType w:val="hybridMultilevel"/>
    <w:tmpl w:val="52DC1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6846A09"/>
    <w:multiLevelType w:val="hybridMultilevel"/>
    <w:tmpl w:val="616C010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C494DF7"/>
    <w:multiLevelType w:val="hybridMultilevel"/>
    <w:tmpl w:val="79F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0296F52"/>
    <w:multiLevelType w:val="hybridMultilevel"/>
    <w:tmpl w:val="B644F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0367983"/>
    <w:multiLevelType w:val="hybridMultilevel"/>
    <w:tmpl w:val="B1FA7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2293987"/>
    <w:multiLevelType w:val="hybridMultilevel"/>
    <w:tmpl w:val="5B02D6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43E1526"/>
    <w:multiLevelType w:val="hybridMultilevel"/>
    <w:tmpl w:val="E8687F60"/>
    <w:lvl w:ilvl="0" w:tplc="0809000F">
      <w:start w:val="1"/>
      <w:numFmt w:val="decimal"/>
      <w:lvlText w:val="%1."/>
      <w:lvlJc w:val="left"/>
      <w:pPr>
        <w:ind w:left="720" w:hanging="360"/>
      </w:pPr>
    </w:lvl>
    <w:lvl w:ilvl="1" w:tplc="7E54C404">
      <w:start w:val="1"/>
      <w:numFmt w:val="lowerLetter"/>
      <w:lvlText w:val="%2."/>
      <w:lvlJc w:val="left"/>
      <w:pPr>
        <w:ind w:left="1440" w:hanging="360"/>
      </w:pPr>
      <w:rPr>
        <w:rFonts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25A30FBA"/>
    <w:multiLevelType w:val="hybridMultilevel"/>
    <w:tmpl w:val="24204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5B963D8"/>
    <w:multiLevelType w:val="hybridMultilevel"/>
    <w:tmpl w:val="2B3028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679208B"/>
    <w:multiLevelType w:val="hybridMultilevel"/>
    <w:tmpl w:val="6B609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6B055AB"/>
    <w:multiLevelType w:val="hybridMultilevel"/>
    <w:tmpl w:val="B80E9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9281D72"/>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nsid w:val="29CA6AB9"/>
    <w:multiLevelType w:val="hybridMultilevel"/>
    <w:tmpl w:val="271473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A22147A"/>
    <w:multiLevelType w:val="hybridMultilevel"/>
    <w:tmpl w:val="5EF8C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B0C3582"/>
    <w:multiLevelType w:val="hybridMultilevel"/>
    <w:tmpl w:val="FF368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D210648"/>
    <w:multiLevelType w:val="hybridMultilevel"/>
    <w:tmpl w:val="2A5ED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D3A4733"/>
    <w:multiLevelType w:val="hybridMultilevel"/>
    <w:tmpl w:val="7D38550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2DC9445E"/>
    <w:multiLevelType w:val="hybridMultilevel"/>
    <w:tmpl w:val="3C3C2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16C2E30"/>
    <w:multiLevelType w:val="hybridMultilevel"/>
    <w:tmpl w:val="5F2EED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26F0638"/>
    <w:multiLevelType w:val="hybridMultilevel"/>
    <w:tmpl w:val="88BC2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34D926E3"/>
    <w:multiLevelType w:val="hybridMultilevel"/>
    <w:tmpl w:val="24EE32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5954E18"/>
    <w:multiLevelType w:val="hybridMultilevel"/>
    <w:tmpl w:val="DC08D91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399431C3"/>
    <w:multiLevelType w:val="hybridMultilevel"/>
    <w:tmpl w:val="912A7E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3B821744"/>
    <w:multiLevelType w:val="hybridMultilevel"/>
    <w:tmpl w:val="8834B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3D9654EC"/>
    <w:multiLevelType w:val="hybridMultilevel"/>
    <w:tmpl w:val="48DED0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nsid w:val="3E632890"/>
    <w:multiLevelType w:val="hybridMultilevel"/>
    <w:tmpl w:val="96605F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3E766F42"/>
    <w:multiLevelType w:val="hybridMultilevel"/>
    <w:tmpl w:val="28024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429804E4"/>
    <w:multiLevelType w:val="hybridMultilevel"/>
    <w:tmpl w:val="85B01D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4151858"/>
    <w:multiLevelType w:val="hybridMultilevel"/>
    <w:tmpl w:val="44CA6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483560A2"/>
    <w:multiLevelType w:val="hybridMultilevel"/>
    <w:tmpl w:val="C93A6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492B3498"/>
    <w:multiLevelType w:val="hybridMultilevel"/>
    <w:tmpl w:val="EAD0E7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4C6A3667"/>
    <w:multiLevelType w:val="hybridMultilevel"/>
    <w:tmpl w:val="76DA19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4C953CE9"/>
    <w:multiLevelType w:val="hybridMultilevel"/>
    <w:tmpl w:val="FB28C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4DC722ED"/>
    <w:multiLevelType w:val="hybridMultilevel"/>
    <w:tmpl w:val="4300B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5012096A"/>
    <w:multiLevelType w:val="hybridMultilevel"/>
    <w:tmpl w:val="D2E2C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559C781B"/>
    <w:multiLevelType w:val="multilevel"/>
    <w:tmpl w:val="E4181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9613856"/>
    <w:multiLevelType w:val="hybridMultilevel"/>
    <w:tmpl w:val="0D0E5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59CD46E0"/>
    <w:multiLevelType w:val="hybridMultilevel"/>
    <w:tmpl w:val="A52C1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5A873D45"/>
    <w:multiLevelType w:val="hybridMultilevel"/>
    <w:tmpl w:val="6FBE4C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5ACB71C4"/>
    <w:multiLevelType w:val="hybridMultilevel"/>
    <w:tmpl w:val="05BE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615F423A"/>
    <w:multiLevelType w:val="hybridMultilevel"/>
    <w:tmpl w:val="CDCCA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61802D1C"/>
    <w:multiLevelType w:val="hybridMultilevel"/>
    <w:tmpl w:val="7DBE7E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1B10680"/>
    <w:multiLevelType w:val="hybridMultilevel"/>
    <w:tmpl w:val="390E2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61E017E6"/>
    <w:multiLevelType w:val="multilevel"/>
    <w:tmpl w:val="8A9E41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nsid w:val="62762726"/>
    <w:multiLevelType w:val="hybridMultilevel"/>
    <w:tmpl w:val="12A6EA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657B6659"/>
    <w:multiLevelType w:val="hybridMultilevel"/>
    <w:tmpl w:val="7A440C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65827BD1"/>
    <w:multiLevelType w:val="hybridMultilevel"/>
    <w:tmpl w:val="B0E6F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6794694E"/>
    <w:multiLevelType w:val="multilevel"/>
    <w:tmpl w:val="8A9E41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nsid w:val="686B193E"/>
    <w:multiLevelType w:val="hybridMultilevel"/>
    <w:tmpl w:val="3B20CA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68C10FF2"/>
    <w:multiLevelType w:val="hybridMultilevel"/>
    <w:tmpl w:val="F3D0F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69B818A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nsid w:val="69E24C77"/>
    <w:multiLevelType w:val="hybridMultilevel"/>
    <w:tmpl w:val="8DF8D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6AF748F8"/>
    <w:multiLevelType w:val="hybridMultilevel"/>
    <w:tmpl w:val="40B827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6BB5506E"/>
    <w:multiLevelType w:val="hybridMultilevel"/>
    <w:tmpl w:val="A42C9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6E3401D1"/>
    <w:multiLevelType w:val="hybridMultilevel"/>
    <w:tmpl w:val="A6CE9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7158146C"/>
    <w:multiLevelType w:val="hybridMultilevel"/>
    <w:tmpl w:val="119628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739D2D14"/>
    <w:multiLevelType w:val="hybridMultilevel"/>
    <w:tmpl w:val="119628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nsid w:val="73F0028F"/>
    <w:multiLevelType w:val="hybridMultilevel"/>
    <w:tmpl w:val="C192A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7FE7169F"/>
    <w:multiLevelType w:val="hybridMultilevel"/>
    <w:tmpl w:val="319EDBC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num w:numId="1">
    <w:abstractNumId w:val="53"/>
  </w:num>
  <w:num w:numId="2">
    <w:abstractNumId w:val="8"/>
  </w:num>
  <w:num w:numId="3">
    <w:abstractNumId w:val="44"/>
  </w:num>
  <w:num w:numId="4">
    <w:abstractNumId w:val="49"/>
  </w:num>
  <w:num w:numId="5">
    <w:abstractNumId w:val="61"/>
  </w:num>
  <w:num w:numId="6">
    <w:abstractNumId w:val="64"/>
  </w:num>
  <w:num w:numId="7">
    <w:abstractNumId w:val="54"/>
  </w:num>
  <w:num w:numId="8">
    <w:abstractNumId w:val="34"/>
  </w:num>
  <w:num w:numId="9">
    <w:abstractNumId w:val="65"/>
  </w:num>
  <w:num w:numId="10">
    <w:abstractNumId w:val="55"/>
  </w:num>
  <w:num w:numId="11">
    <w:abstractNumId w:val="40"/>
  </w:num>
  <w:num w:numId="12">
    <w:abstractNumId w:val="13"/>
  </w:num>
  <w:num w:numId="13">
    <w:abstractNumId w:val="25"/>
  </w:num>
  <w:num w:numId="14">
    <w:abstractNumId w:val="67"/>
  </w:num>
  <w:num w:numId="15">
    <w:abstractNumId w:val="22"/>
  </w:num>
  <w:num w:numId="16">
    <w:abstractNumId w:val="5"/>
  </w:num>
  <w:num w:numId="17">
    <w:abstractNumId w:val="51"/>
  </w:num>
  <w:num w:numId="18">
    <w:abstractNumId w:val="14"/>
  </w:num>
  <w:num w:numId="19">
    <w:abstractNumId w:val="59"/>
  </w:num>
  <w:num w:numId="20">
    <w:abstractNumId w:val="70"/>
  </w:num>
  <w:num w:numId="21">
    <w:abstractNumId w:val="4"/>
  </w:num>
  <w:num w:numId="22">
    <w:abstractNumId w:val="57"/>
  </w:num>
  <w:num w:numId="23">
    <w:abstractNumId w:val="28"/>
  </w:num>
  <w:num w:numId="24">
    <w:abstractNumId w:val="71"/>
  </w:num>
  <w:num w:numId="25">
    <w:abstractNumId w:val="33"/>
  </w:num>
  <w:num w:numId="26">
    <w:abstractNumId w:val="60"/>
  </w:num>
  <w:num w:numId="27">
    <w:abstractNumId w:val="29"/>
  </w:num>
  <w:num w:numId="28">
    <w:abstractNumId w:val="68"/>
  </w:num>
  <w:num w:numId="29">
    <w:abstractNumId w:val="47"/>
  </w:num>
  <w:num w:numId="30">
    <w:abstractNumId w:val="24"/>
  </w:num>
  <w:num w:numId="31">
    <w:abstractNumId w:val="48"/>
  </w:num>
  <w:num w:numId="32">
    <w:abstractNumId w:val="16"/>
  </w:num>
  <w:num w:numId="33">
    <w:abstractNumId w:val="58"/>
  </w:num>
  <w:num w:numId="34">
    <w:abstractNumId w:val="31"/>
  </w:num>
  <w:num w:numId="35">
    <w:abstractNumId w:val="72"/>
  </w:num>
  <w:num w:numId="36">
    <w:abstractNumId w:val="23"/>
  </w:num>
  <w:num w:numId="37">
    <w:abstractNumId w:val="11"/>
  </w:num>
  <w:num w:numId="38">
    <w:abstractNumId w:val="7"/>
  </w:num>
  <w:num w:numId="39">
    <w:abstractNumId w:val="0"/>
  </w:num>
  <w:num w:numId="40">
    <w:abstractNumId w:val="12"/>
  </w:num>
  <w:num w:numId="41">
    <w:abstractNumId w:val="9"/>
  </w:num>
  <w:num w:numId="42">
    <w:abstractNumId w:val="41"/>
  </w:num>
  <w:num w:numId="43">
    <w:abstractNumId w:val="46"/>
  </w:num>
  <w:num w:numId="44">
    <w:abstractNumId w:val="42"/>
  </w:num>
  <w:num w:numId="45">
    <w:abstractNumId w:val="36"/>
  </w:num>
  <w:num w:numId="46">
    <w:abstractNumId w:val="50"/>
  </w:num>
  <w:num w:numId="47">
    <w:abstractNumId w:val="39"/>
  </w:num>
  <w:num w:numId="48">
    <w:abstractNumId w:val="63"/>
  </w:num>
  <w:num w:numId="49">
    <w:abstractNumId w:val="32"/>
  </w:num>
  <w:num w:numId="50">
    <w:abstractNumId w:val="20"/>
  </w:num>
  <w:num w:numId="51">
    <w:abstractNumId w:val="30"/>
  </w:num>
  <w:num w:numId="52">
    <w:abstractNumId w:val="15"/>
  </w:num>
  <w:num w:numId="53">
    <w:abstractNumId w:val="52"/>
  </w:num>
  <w:num w:numId="54">
    <w:abstractNumId w:val="56"/>
  </w:num>
  <w:num w:numId="55">
    <w:abstractNumId w:val="1"/>
  </w:num>
  <w:num w:numId="56">
    <w:abstractNumId w:val="6"/>
  </w:num>
  <w:num w:numId="57">
    <w:abstractNumId w:val="27"/>
  </w:num>
  <w:num w:numId="58">
    <w:abstractNumId w:val="62"/>
  </w:num>
  <w:num w:numId="59">
    <w:abstractNumId w:val="26"/>
  </w:num>
  <w:num w:numId="60">
    <w:abstractNumId w:val="38"/>
  </w:num>
  <w:num w:numId="61">
    <w:abstractNumId w:val="2"/>
  </w:num>
  <w:num w:numId="62">
    <w:abstractNumId w:val="18"/>
  </w:num>
  <w:num w:numId="63">
    <w:abstractNumId w:val="37"/>
  </w:num>
  <w:num w:numId="64">
    <w:abstractNumId w:val="66"/>
  </w:num>
  <w:num w:numId="65">
    <w:abstractNumId w:val="21"/>
  </w:num>
  <w:num w:numId="66">
    <w:abstractNumId w:val="3"/>
  </w:num>
  <w:num w:numId="67">
    <w:abstractNumId w:val="19"/>
  </w:num>
  <w:num w:numId="68">
    <w:abstractNumId w:val="17"/>
  </w:num>
  <w:num w:numId="69">
    <w:abstractNumId w:val="43"/>
  </w:num>
  <w:num w:numId="70">
    <w:abstractNumId w:val="45"/>
  </w:num>
  <w:num w:numId="71">
    <w:abstractNumId w:val="35"/>
  </w:num>
  <w:num w:numId="72">
    <w:abstractNumId w:val="69"/>
  </w:num>
  <w:num w:numId="73">
    <w:abstractNumId w:val="10"/>
  </w:num>
  <w:numIdMacAtCleanup w:val="7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9697"/>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202"/>
    <w:rsid w:val="00000055"/>
    <w:rsid w:val="0000108C"/>
    <w:rsid w:val="0000118C"/>
    <w:rsid w:val="00004D48"/>
    <w:rsid w:val="0000632A"/>
    <w:rsid w:val="00010011"/>
    <w:rsid w:val="00011FC2"/>
    <w:rsid w:val="000155FA"/>
    <w:rsid w:val="00026EFE"/>
    <w:rsid w:val="000270B6"/>
    <w:rsid w:val="00027C2E"/>
    <w:rsid w:val="0003673C"/>
    <w:rsid w:val="000377CE"/>
    <w:rsid w:val="00037F07"/>
    <w:rsid w:val="000409F9"/>
    <w:rsid w:val="0004265B"/>
    <w:rsid w:val="00051809"/>
    <w:rsid w:val="00052861"/>
    <w:rsid w:val="00054D86"/>
    <w:rsid w:val="00061BA9"/>
    <w:rsid w:val="0006389C"/>
    <w:rsid w:val="00065E73"/>
    <w:rsid w:val="0006781E"/>
    <w:rsid w:val="00067D44"/>
    <w:rsid w:val="00070A52"/>
    <w:rsid w:val="00071BDA"/>
    <w:rsid w:val="00075372"/>
    <w:rsid w:val="000763DB"/>
    <w:rsid w:val="00076E34"/>
    <w:rsid w:val="00083D12"/>
    <w:rsid w:val="00086E9F"/>
    <w:rsid w:val="00092C26"/>
    <w:rsid w:val="0009301E"/>
    <w:rsid w:val="000951FB"/>
    <w:rsid w:val="0009570B"/>
    <w:rsid w:val="00095EB2"/>
    <w:rsid w:val="00096AFB"/>
    <w:rsid w:val="000A07FF"/>
    <w:rsid w:val="000A1AD9"/>
    <w:rsid w:val="000A5837"/>
    <w:rsid w:val="000A694B"/>
    <w:rsid w:val="000A7B36"/>
    <w:rsid w:val="000B3D07"/>
    <w:rsid w:val="000B5D50"/>
    <w:rsid w:val="000B6C34"/>
    <w:rsid w:val="000C080E"/>
    <w:rsid w:val="000C1D0C"/>
    <w:rsid w:val="000C3215"/>
    <w:rsid w:val="000D72E3"/>
    <w:rsid w:val="000E399E"/>
    <w:rsid w:val="000E40A3"/>
    <w:rsid w:val="000E4540"/>
    <w:rsid w:val="000E488E"/>
    <w:rsid w:val="000E48F1"/>
    <w:rsid w:val="000E53CB"/>
    <w:rsid w:val="000E58E3"/>
    <w:rsid w:val="000F6F7E"/>
    <w:rsid w:val="00100BC7"/>
    <w:rsid w:val="001017C7"/>
    <w:rsid w:val="001034B4"/>
    <w:rsid w:val="001036C4"/>
    <w:rsid w:val="001039AA"/>
    <w:rsid w:val="00104F5B"/>
    <w:rsid w:val="0010631C"/>
    <w:rsid w:val="00107314"/>
    <w:rsid w:val="00121476"/>
    <w:rsid w:val="00125968"/>
    <w:rsid w:val="00127632"/>
    <w:rsid w:val="0014313D"/>
    <w:rsid w:val="0014493C"/>
    <w:rsid w:val="00144E3B"/>
    <w:rsid w:val="00145D73"/>
    <w:rsid w:val="00146E71"/>
    <w:rsid w:val="00152E3C"/>
    <w:rsid w:val="00153390"/>
    <w:rsid w:val="00154A68"/>
    <w:rsid w:val="001567E1"/>
    <w:rsid w:val="00156B12"/>
    <w:rsid w:val="00166BD9"/>
    <w:rsid w:val="00173F0F"/>
    <w:rsid w:val="001765A5"/>
    <w:rsid w:val="00181098"/>
    <w:rsid w:val="0018252B"/>
    <w:rsid w:val="00183CAE"/>
    <w:rsid w:val="0018528A"/>
    <w:rsid w:val="001952DE"/>
    <w:rsid w:val="001A0B09"/>
    <w:rsid w:val="001A485E"/>
    <w:rsid w:val="001A7223"/>
    <w:rsid w:val="001B271E"/>
    <w:rsid w:val="001B37AC"/>
    <w:rsid w:val="001B37FC"/>
    <w:rsid w:val="001B3995"/>
    <w:rsid w:val="001B50CF"/>
    <w:rsid w:val="001B62B4"/>
    <w:rsid w:val="001B77AE"/>
    <w:rsid w:val="001C60F8"/>
    <w:rsid w:val="001C6E31"/>
    <w:rsid w:val="001C71A3"/>
    <w:rsid w:val="001C7878"/>
    <w:rsid w:val="001C79D5"/>
    <w:rsid w:val="001D13F2"/>
    <w:rsid w:val="001D19D6"/>
    <w:rsid w:val="001D2587"/>
    <w:rsid w:val="001D2FCC"/>
    <w:rsid w:val="001D6812"/>
    <w:rsid w:val="001E4654"/>
    <w:rsid w:val="001E53AA"/>
    <w:rsid w:val="001E6E67"/>
    <w:rsid w:val="001E7914"/>
    <w:rsid w:val="001F10DE"/>
    <w:rsid w:val="001F3123"/>
    <w:rsid w:val="001F3612"/>
    <w:rsid w:val="001F38DE"/>
    <w:rsid w:val="001F4575"/>
    <w:rsid w:val="001F69CE"/>
    <w:rsid w:val="001F77CF"/>
    <w:rsid w:val="002010D5"/>
    <w:rsid w:val="00203EF7"/>
    <w:rsid w:val="002047FF"/>
    <w:rsid w:val="0020611C"/>
    <w:rsid w:val="00206A5E"/>
    <w:rsid w:val="00207A6A"/>
    <w:rsid w:val="00207D06"/>
    <w:rsid w:val="00210428"/>
    <w:rsid w:val="00210AD3"/>
    <w:rsid w:val="002141AC"/>
    <w:rsid w:val="00217570"/>
    <w:rsid w:val="00220E2B"/>
    <w:rsid w:val="00222B2B"/>
    <w:rsid w:val="00227DC3"/>
    <w:rsid w:val="002321FB"/>
    <w:rsid w:val="00233AF7"/>
    <w:rsid w:val="00234CCD"/>
    <w:rsid w:val="00234E7A"/>
    <w:rsid w:val="002355BC"/>
    <w:rsid w:val="00235B1B"/>
    <w:rsid w:val="0024364B"/>
    <w:rsid w:val="002464D5"/>
    <w:rsid w:val="002541F0"/>
    <w:rsid w:val="00256ED8"/>
    <w:rsid w:val="00257C4F"/>
    <w:rsid w:val="002618F7"/>
    <w:rsid w:val="002637E3"/>
    <w:rsid w:val="00263C13"/>
    <w:rsid w:val="0026669C"/>
    <w:rsid w:val="00275AC1"/>
    <w:rsid w:val="00276B02"/>
    <w:rsid w:val="00280435"/>
    <w:rsid w:val="002825B2"/>
    <w:rsid w:val="00283265"/>
    <w:rsid w:val="002845E0"/>
    <w:rsid w:val="00290085"/>
    <w:rsid w:val="00295985"/>
    <w:rsid w:val="00295BDB"/>
    <w:rsid w:val="00297374"/>
    <w:rsid w:val="002A4579"/>
    <w:rsid w:val="002B025B"/>
    <w:rsid w:val="002B05A9"/>
    <w:rsid w:val="002B1A30"/>
    <w:rsid w:val="002B3D4F"/>
    <w:rsid w:val="002B521F"/>
    <w:rsid w:val="002B7B90"/>
    <w:rsid w:val="002C32C2"/>
    <w:rsid w:val="002D2C2E"/>
    <w:rsid w:val="002D4464"/>
    <w:rsid w:val="002D5E4C"/>
    <w:rsid w:val="002E0515"/>
    <w:rsid w:val="002E0FA5"/>
    <w:rsid w:val="002E3C05"/>
    <w:rsid w:val="002E4DF7"/>
    <w:rsid w:val="002E7BAF"/>
    <w:rsid w:val="002E7FA8"/>
    <w:rsid w:val="002F033E"/>
    <w:rsid w:val="002F1E66"/>
    <w:rsid w:val="00300D5D"/>
    <w:rsid w:val="003012C0"/>
    <w:rsid w:val="00302DB3"/>
    <w:rsid w:val="003053BC"/>
    <w:rsid w:val="003057EE"/>
    <w:rsid w:val="003078B6"/>
    <w:rsid w:val="0031100C"/>
    <w:rsid w:val="0031139D"/>
    <w:rsid w:val="003160D8"/>
    <w:rsid w:val="00316776"/>
    <w:rsid w:val="0032170D"/>
    <w:rsid w:val="003232DE"/>
    <w:rsid w:val="00323F27"/>
    <w:rsid w:val="00325492"/>
    <w:rsid w:val="00325B4F"/>
    <w:rsid w:val="00325CFE"/>
    <w:rsid w:val="003279C8"/>
    <w:rsid w:val="00327E3B"/>
    <w:rsid w:val="00330AC4"/>
    <w:rsid w:val="00332D27"/>
    <w:rsid w:val="0033440C"/>
    <w:rsid w:val="00334DC0"/>
    <w:rsid w:val="003361DB"/>
    <w:rsid w:val="00340443"/>
    <w:rsid w:val="00341ECA"/>
    <w:rsid w:val="003429E3"/>
    <w:rsid w:val="003473ED"/>
    <w:rsid w:val="00347DD7"/>
    <w:rsid w:val="0035038E"/>
    <w:rsid w:val="0035076E"/>
    <w:rsid w:val="00350789"/>
    <w:rsid w:val="00351511"/>
    <w:rsid w:val="00352135"/>
    <w:rsid w:val="00356365"/>
    <w:rsid w:val="00356F40"/>
    <w:rsid w:val="00357AC5"/>
    <w:rsid w:val="0036268B"/>
    <w:rsid w:val="00364711"/>
    <w:rsid w:val="00372029"/>
    <w:rsid w:val="00372F98"/>
    <w:rsid w:val="003763B4"/>
    <w:rsid w:val="00376EA6"/>
    <w:rsid w:val="00381D37"/>
    <w:rsid w:val="00382050"/>
    <w:rsid w:val="0038290E"/>
    <w:rsid w:val="00385FCE"/>
    <w:rsid w:val="00391E63"/>
    <w:rsid w:val="00393C68"/>
    <w:rsid w:val="003945BD"/>
    <w:rsid w:val="00397D08"/>
    <w:rsid w:val="003A0081"/>
    <w:rsid w:val="003A0E4C"/>
    <w:rsid w:val="003A2550"/>
    <w:rsid w:val="003A283D"/>
    <w:rsid w:val="003A33F9"/>
    <w:rsid w:val="003A402B"/>
    <w:rsid w:val="003B1E9C"/>
    <w:rsid w:val="003B5A7B"/>
    <w:rsid w:val="003C1486"/>
    <w:rsid w:val="003C2255"/>
    <w:rsid w:val="003C7AE4"/>
    <w:rsid w:val="003D0001"/>
    <w:rsid w:val="003D0EC9"/>
    <w:rsid w:val="003D3C29"/>
    <w:rsid w:val="003D3DFE"/>
    <w:rsid w:val="003D4265"/>
    <w:rsid w:val="003D62FD"/>
    <w:rsid w:val="003D7D44"/>
    <w:rsid w:val="003E4FFA"/>
    <w:rsid w:val="003E630B"/>
    <w:rsid w:val="003E6350"/>
    <w:rsid w:val="003E64EE"/>
    <w:rsid w:val="003F127A"/>
    <w:rsid w:val="003F3EAE"/>
    <w:rsid w:val="003F669C"/>
    <w:rsid w:val="003F6D89"/>
    <w:rsid w:val="003F6DDA"/>
    <w:rsid w:val="003F7957"/>
    <w:rsid w:val="00400793"/>
    <w:rsid w:val="00401A2F"/>
    <w:rsid w:val="00402880"/>
    <w:rsid w:val="0040665F"/>
    <w:rsid w:val="00410E11"/>
    <w:rsid w:val="004129FB"/>
    <w:rsid w:val="004148A2"/>
    <w:rsid w:val="00416830"/>
    <w:rsid w:val="00416DA8"/>
    <w:rsid w:val="0041751A"/>
    <w:rsid w:val="00424F2D"/>
    <w:rsid w:val="00427460"/>
    <w:rsid w:val="00431A0F"/>
    <w:rsid w:val="004331B7"/>
    <w:rsid w:val="00433A46"/>
    <w:rsid w:val="004351B0"/>
    <w:rsid w:val="00440CCC"/>
    <w:rsid w:val="0044409A"/>
    <w:rsid w:val="004448E1"/>
    <w:rsid w:val="00445D74"/>
    <w:rsid w:val="004503AE"/>
    <w:rsid w:val="00452F7D"/>
    <w:rsid w:val="0045390B"/>
    <w:rsid w:val="0045488D"/>
    <w:rsid w:val="00456FC2"/>
    <w:rsid w:val="004625EB"/>
    <w:rsid w:val="00463611"/>
    <w:rsid w:val="0046434B"/>
    <w:rsid w:val="00470066"/>
    <w:rsid w:val="00471F45"/>
    <w:rsid w:val="0047245A"/>
    <w:rsid w:val="00473541"/>
    <w:rsid w:val="00475702"/>
    <w:rsid w:val="00476CF9"/>
    <w:rsid w:val="0048253A"/>
    <w:rsid w:val="00482550"/>
    <w:rsid w:val="00487B4D"/>
    <w:rsid w:val="00491FF2"/>
    <w:rsid w:val="00492B71"/>
    <w:rsid w:val="00492D8A"/>
    <w:rsid w:val="00493ADC"/>
    <w:rsid w:val="00494A03"/>
    <w:rsid w:val="00496A02"/>
    <w:rsid w:val="004A14FA"/>
    <w:rsid w:val="004A17E1"/>
    <w:rsid w:val="004A628D"/>
    <w:rsid w:val="004A6436"/>
    <w:rsid w:val="004A6450"/>
    <w:rsid w:val="004A6C76"/>
    <w:rsid w:val="004B102D"/>
    <w:rsid w:val="004B1D28"/>
    <w:rsid w:val="004B2814"/>
    <w:rsid w:val="004B2E68"/>
    <w:rsid w:val="004C1AE9"/>
    <w:rsid w:val="004C1D37"/>
    <w:rsid w:val="004C2830"/>
    <w:rsid w:val="004C4146"/>
    <w:rsid w:val="004C44DB"/>
    <w:rsid w:val="004C5344"/>
    <w:rsid w:val="004C53DD"/>
    <w:rsid w:val="004C6899"/>
    <w:rsid w:val="004C6AA5"/>
    <w:rsid w:val="004C715C"/>
    <w:rsid w:val="004D3202"/>
    <w:rsid w:val="004D3D27"/>
    <w:rsid w:val="004D6F51"/>
    <w:rsid w:val="004E4D1E"/>
    <w:rsid w:val="004E7BAF"/>
    <w:rsid w:val="004F0B73"/>
    <w:rsid w:val="004F648D"/>
    <w:rsid w:val="005014CF"/>
    <w:rsid w:val="00501E03"/>
    <w:rsid w:val="00513ECE"/>
    <w:rsid w:val="005173F8"/>
    <w:rsid w:val="005175D1"/>
    <w:rsid w:val="00521066"/>
    <w:rsid w:val="00532D2F"/>
    <w:rsid w:val="00533B47"/>
    <w:rsid w:val="00540515"/>
    <w:rsid w:val="0054216C"/>
    <w:rsid w:val="005427F3"/>
    <w:rsid w:val="00542C51"/>
    <w:rsid w:val="00544BEA"/>
    <w:rsid w:val="005479BB"/>
    <w:rsid w:val="00550F32"/>
    <w:rsid w:val="005525BC"/>
    <w:rsid w:val="00561648"/>
    <w:rsid w:val="0056645B"/>
    <w:rsid w:val="00566D88"/>
    <w:rsid w:val="00571664"/>
    <w:rsid w:val="005718E4"/>
    <w:rsid w:val="0057216C"/>
    <w:rsid w:val="005747AB"/>
    <w:rsid w:val="0057490E"/>
    <w:rsid w:val="00574CA0"/>
    <w:rsid w:val="00577F8B"/>
    <w:rsid w:val="00583C00"/>
    <w:rsid w:val="00583CB9"/>
    <w:rsid w:val="00591955"/>
    <w:rsid w:val="005926E6"/>
    <w:rsid w:val="005965D0"/>
    <w:rsid w:val="00596E7B"/>
    <w:rsid w:val="005972DE"/>
    <w:rsid w:val="005A015E"/>
    <w:rsid w:val="005A043E"/>
    <w:rsid w:val="005A1239"/>
    <w:rsid w:val="005A2F6B"/>
    <w:rsid w:val="005A3DBF"/>
    <w:rsid w:val="005A4776"/>
    <w:rsid w:val="005B1453"/>
    <w:rsid w:val="005B3357"/>
    <w:rsid w:val="005B33D1"/>
    <w:rsid w:val="005B3C04"/>
    <w:rsid w:val="005B4786"/>
    <w:rsid w:val="005B7C10"/>
    <w:rsid w:val="005C141A"/>
    <w:rsid w:val="005C38B4"/>
    <w:rsid w:val="005D2704"/>
    <w:rsid w:val="005D3F82"/>
    <w:rsid w:val="005D5DEA"/>
    <w:rsid w:val="005E1A6A"/>
    <w:rsid w:val="005E2DFE"/>
    <w:rsid w:val="005E43B3"/>
    <w:rsid w:val="005E7386"/>
    <w:rsid w:val="005F0F62"/>
    <w:rsid w:val="005F1BB2"/>
    <w:rsid w:val="005F2805"/>
    <w:rsid w:val="005F29D6"/>
    <w:rsid w:val="00604423"/>
    <w:rsid w:val="00607B5E"/>
    <w:rsid w:val="00607D18"/>
    <w:rsid w:val="00610E9A"/>
    <w:rsid w:val="0061102D"/>
    <w:rsid w:val="006136D4"/>
    <w:rsid w:val="00613703"/>
    <w:rsid w:val="00614654"/>
    <w:rsid w:val="0061617B"/>
    <w:rsid w:val="00617E74"/>
    <w:rsid w:val="0062462A"/>
    <w:rsid w:val="006320E6"/>
    <w:rsid w:val="006332E5"/>
    <w:rsid w:val="00634293"/>
    <w:rsid w:val="00634993"/>
    <w:rsid w:val="0063586D"/>
    <w:rsid w:val="00636343"/>
    <w:rsid w:val="00641051"/>
    <w:rsid w:val="00643925"/>
    <w:rsid w:val="0064462E"/>
    <w:rsid w:val="00645A66"/>
    <w:rsid w:val="0065244E"/>
    <w:rsid w:val="006530DD"/>
    <w:rsid w:val="006626B0"/>
    <w:rsid w:val="00666959"/>
    <w:rsid w:val="006766E8"/>
    <w:rsid w:val="00676946"/>
    <w:rsid w:val="0067778D"/>
    <w:rsid w:val="00681593"/>
    <w:rsid w:val="00681A63"/>
    <w:rsid w:val="00683C94"/>
    <w:rsid w:val="00683FEB"/>
    <w:rsid w:val="0068492C"/>
    <w:rsid w:val="0068521B"/>
    <w:rsid w:val="00690AE2"/>
    <w:rsid w:val="006956F3"/>
    <w:rsid w:val="006A3219"/>
    <w:rsid w:val="006A4AEA"/>
    <w:rsid w:val="006B0A30"/>
    <w:rsid w:val="006B1D72"/>
    <w:rsid w:val="006B3E90"/>
    <w:rsid w:val="006B6096"/>
    <w:rsid w:val="006B6259"/>
    <w:rsid w:val="006B71DF"/>
    <w:rsid w:val="006B7D5B"/>
    <w:rsid w:val="006C3512"/>
    <w:rsid w:val="006C5E56"/>
    <w:rsid w:val="006D244F"/>
    <w:rsid w:val="006D28C7"/>
    <w:rsid w:val="006D2BCF"/>
    <w:rsid w:val="006D3982"/>
    <w:rsid w:val="006E00A7"/>
    <w:rsid w:val="006E0830"/>
    <w:rsid w:val="006E38F8"/>
    <w:rsid w:val="006E64DF"/>
    <w:rsid w:val="006F060E"/>
    <w:rsid w:val="006F1A97"/>
    <w:rsid w:val="006F20C2"/>
    <w:rsid w:val="006F2960"/>
    <w:rsid w:val="006F3926"/>
    <w:rsid w:val="006F4BD1"/>
    <w:rsid w:val="006F57E5"/>
    <w:rsid w:val="006F6758"/>
    <w:rsid w:val="007018DC"/>
    <w:rsid w:val="00702E31"/>
    <w:rsid w:val="007043DF"/>
    <w:rsid w:val="00704703"/>
    <w:rsid w:val="00704A92"/>
    <w:rsid w:val="007068BD"/>
    <w:rsid w:val="0070702F"/>
    <w:rsid w:val="007102A4"/>
    <w:rsid w:val="007120F2"/>
    <w:rsid w:val="007137B8"/>
    <w:rsid w:val="007170E0"/>
    <w:rsid w:val="007248CE"/>
    <w:rsid w:val="0072593F"/>
    <w:rsid w:val="00727931"/>
    <w:rsid w:val="0073072D"/>
    <w:rsid w:val="00733F37"/>
    <w:rsid w:val="007366A0"/>
    <w:rsid w:val="007372AB"/>
    <w:rsid w:val="007406D6"/>
    <w:rsid w:val="00741D62"/>
    <w:rsid w:val="00743DCF"/>
    <w:rsid w:val="00744634"/>
    <w:rsid w:val="00753569"/>
    <w:rsid w:val="00761F28"/>
    <w:rsid w:val="00766A69"/>
    <w:rsid w:val="007677BC"/>
    <w:rsid w:val="00780CF1"/>
    <w:rsid w:val="0078120B"/>
    <w:rsid w:val="007866C7"/>
    <w:rsid w:val="00787DD0"/>
    <w:rsid w:val="00791493"/>
    <w:rsid w:val="007A2D58"/>
    <w:rsid w:val="007A5346"/>
    <w:rsid w:val="007A73BE"/>
    <w:rsid w:val="007B0FA5"/>
    <w:rsid w:val="007B13B3"/>
    <w:rsid w:val="007B1BBD"/>
    <w:rsid w:val="007B2E10"/>
    <w:rsid w:val="007B3C59"/>
    <w:rsid w:val="007B6A09"/>
    <w:rsid w:val="007B6DEE"/>
    <w:rsid w:val="007B7F62"/>
    <w:rsid w:val="007C27CE"/>
    <w:rsid w:val="007C5266"/>
    <w:rsid w:val="007D27DF"/>
    <w:rsid w:val="007D4B71"/>
    <w:rsid w:val="007D6E66"/>
    <w:rsid w:val="007D7F3A"/>
    <w:rsid w:val="007E2477"/>
    <w:rsid w:val="007E44B3"/>
    <w:rsid w:val="007E4895"/>
    <w:rsid w:val="007F4591"/>
    <w:rsid w:val="007F583A"/>
    <w:rsid w:val="007F64C6"/>
    <w:rsid w:val="007F7674"/>
    <w:rsid w:val="0080082D"/>
    <w:rsid w:val="0080227B"/>
    <w:rsid w:val="00802C9D"/>
    <w:rsid w:val="008053ED"/>
    <w:rsid w:val="00811D6C"/>
    <w:rsid w:val="00812DF0"/>
    <w:rsid w:val="00813167"/>
    <w:rsid w:val="00815446"/>
    <w:rsid w:val="008213F7"/>
    <w:rsid w:val="00822A52"/>
    <w:rsid w:val="00827D73"/>
    <w:rsid w:val="00831302"/>
    <w:rsid w:val="00835786"/>
    <w:rsid w:val="008413E7"/>
    <w:rsid w:val="00841AF9"/>
    <w:rsid w:val="00845F3E"/>
    <w:rsid w:val="00847333"/>
    <w:rsid w:val="00850F8C"/>
    <w:rsid w:val="00853B91"/>
    <w:rsid w:val="00854A60"/>
    <w:rsid w:val="0085642A"/>
    <w:rsid w:val="00857CFA"/>
    <w:rsid w:val="00863B1A"/>
    <w:rsid w:val="008653DA"/>
    <w:rsid w:val="00867208"/>
    <w:rsid w:val="00867465"/>
    <w:rsid w:val="008701A5"/>
    <w:rsid w:val="008740A9"/>
    <w:rsid w:val="00877C76"/>
    <w:rsid w:val="00881B52"/>
    <w:rsid w:val="00882B10"/>
    <w:rsid w:val="00882E5A"/>
    <w:rsid w:val="00884FE7"/>
    <w:rsid w:val="00885112"/>
    <w:rsid w:val="00890F59"/>
    <w:rsid w:val="008A0E69"/>
    <w:rsid w:val="008A2CFC"/>
    <w:rsid w:val="008A2D12"/>
    <w:rsid w:val="008A3299"/>
    <w:rsid w:val="008A4897"/>
    <w:rsid w:val="008B0B8A"/>
    <w:rsid w:val="008B2D5B"/>
    <w:rsid w:val="008C3102"/>
    <w:rsid w:val="008C3761"/>
    <w:rsid w:val="008C4068"/>
    <w:rsid w:val="008C6E43"/>
    <w:rsid w:val="008D1026"/>
    <w:rsid w:val="008D12E8"/>
    <w:rsid w:val="008D1A67"/>
    <w:rsid w:val="008D1B99"/>
    <w:rsid w:val="008D1CA9"/>
    <w:rsid w:val="008D3117"/>
    <w:rsid w:val="008D3E7E"/>
    <w:rsid w:val="008D55BB"/>
    <w:rsid w:val="008D76FF"/>
    <w:rsid w:val="008D7810"/>
    <w:rsid w:val="008E11F8"/>
    <w:rsid w:val="008E31A9"/>
    <w:rsid w:val="008E504C"/>
    <w:rsid w:val="008E647E"/>
    <w:rsid w:val="008F0E6D"/>
    <w:rsid w:val="008F628C"/>
    <w:rsid w:val="008F7C66"/>
    <w:rsid w:val="00901D21"/>
    <w:rsid w:val="00902BE5"/>
    <w:rsid w:val="00904478"/>
    <w:rsid w:val="00905C94"/>
    <w:rsid w:val="009064AA"/>
    <w:rsid w:val="00906699"/>
    <w:rsid w:val="00910DDA"/>
    <w:rsid w:val="009118F5"/>
    <w:rsid w:val="0091374B"/>
    <w:rsid w:val="00913C94"/>
    <w:rsid w:val="009166BD"/>
    <w:rsid w:val="009175B0"/>
    <w:rsid w:val="009218A3"/>
    <w:rsid w:val="00923B54"/>
    <w:rsid w:val="00923F9A"/>
    <w:rsid w:val="00924C65"/>
    <w:rsid w:val="00925089"/>
    <w:rsid w:val="00926D9A"/>
    <w:rsid w:val="00930CF9"/>
    <w:rsid w:val="00932BDE"/>
    <w:rsid w:val="00934B0C"/>
    <w:rsid w:val="00935FA3"/>
    <w:rsid w:val="00936BCD"/>
    <w:rsid w:val="0094048D"/>
    <w:rsid w:val="00940C2B"/>
    <w:rsid w:val="00941A3F"/>
    <w:rsid w:val="00942EFE"/>
    <w:rsid w:val="0094565C"/>
    <w:rsid w:val="00945B6B"/>
    <w:rsid w:val="00946134"/>
    <w:rsid w:val="00947428"/>
    <w:rsid w:val="00951CC7"/>
    <w:rsid w:val="0095209D"/>
    <w:rsid w:val="00956A1C"/>
    <w:rsid w:val="00960762"/>
    <w:rsid w:val="0096333E"/>
    <w:rsid w:val="00966725"/>
    <w:rsid w:val="00967B90"/>
    <w:rsid w:val="00972EE0"/>
    <w:rsid w:val="009756BA"/>
    <w:rsid w:val="00977F2D"/>
    <w:rsid w:val="009814B4"/>
    <w:rsid w:val="00981C27"/>
    <w:rsid w:val="0098280A"/>
    <w:rsid w:val="00982AC4"/>
    <w:rsid w:val="009863D9"/>
    <w:rsid w:val="0099092F"/>
    <w:rsid w:val="009926B5"/>
    <w:rsid w:val="00994A9C"/>
    <w:rsid w:val="009A7C59"/>
    <w:rsid w:val="009B7230"/>
    <w:rsid w:val="009B7820"/>
    <w:rsid w:val="009B7D88"/>
    <w:rsid w:val="009C1DD6"/>
    <w:rsid w:val="009C1F09"/>
    <w:rsid w:val="009C2707"/>
    <w:rsid w:val="009C362C"/>
    <w:rsid w:val="009C4482"/>
    <w:rsid w:val="009C4EB4"/>
    <w:rsid w:val="009D01DC"/>
    <w:rsid w:val="009D1EE3"/>
    <w:rsid w:val="009D50B4"/>
    <w:rsid w:val="009D5D86"/>
    <w:rsid w:val="009E013F"/>
    <w:rsid w:val="009E1B61"/>
    <w:rsid w:val="009E2866"/>
    <w:rsid w:val="009E7CD4"/>
    <w:rsid w:val="009E7F13"/>
    <w:rsid w:val="009F2C84"/>
    <w:rsid w:val="009F3CAC"/>
    <w:rsid w:val="009F5084"/>
    <w:rsid w:val="009F7985"/>
    <w:rsid w:val="00A00C3A"/>
    <w:rsid w:val="00A02840"/>
    <w:rsid w:val="00A04872"/>
    <w:rsid w:val="00A04D29"/>
    <w:rsid w:val="00A05187"/>
    <w:rsid w:val="00A117F9"/>
    <w:rsid w:val="00A11849"/>
    <w:rsid w:val="00A11884"/>
    <w:rsid w:val="00A2167D"/>
    <w:rsid w:val="00A23244"/>
    <w:rsid w:val="00A24373"/>
    <w:rsid w:val="00A30504"/>
    <w:rsid w:val="00A33C94"/>
    <w:rsid w:val="00A34083"/>
    <w:rsid w:val="00A3611E"/>
    <w:rsid w:val="00A37842"/>
    <w:rsid w:val="00A404AD"/>
    <w:rsid w:val="00A43E4A"/>
    <w:rsid w:val="00A46101"/>
    <w:rsid w:val="00A50508"/>
    <w:rsid w:val="00A55B55"/>
    <w:rsid w:val="00A5796A"/>
    <w:rsid w:val="00A61E5E"/>
    <w:rsid w:val="00A62EA8"/>
    <w:rsid w:val="00A64190"/>
    <w:rsid w:val="00A642B7"/>
    <w:rsid w:val="00A643A5"/>
    <w:rsid w:val="00A65097"/>
    <w:rsid w:val="00A67184"/>
    <w:rsid w:val="00A7224C"/>
    <w:rsid w:val="00A744E3"/>
    <w:rsid w:val="00A824C3"/>
    <w:rsid w:val="00A85E64"/>
    <w:rsid w:val="00A87197"/>
    <w:rsid w:val="00A87C6A"/>
    <w:rsid w:val="00A92F96"/>
    <w:rsid w:val="00A95D4E"/>
    <w:rsid w:val="00A96048"/>
    <w:rsid w:val="00A97E26"/>
    <w:rsid w:val="00AA11DE"/>
    <w:rsid w:val="00AA337E"/>
    <w:rsid w:val="00AA3A29"/>
    <w:rsid w:val="00AA4403"/>
    <w:rsid w:val="00AA7B52"/>
    <w:rsid w:val="00AB515B"/>
    <w:rsid w:val="00AB58F3"/>
    <w:rsid w:val="00AB6D33"/>
    <w:rsid w:val="00AC1023"/>
    <w:rsid w:val="00AC30E3"/>
    <w:rsid w:val="00AC6E68"/>
    <w:rsid w:val="00AD0A1A"/>
    <w:rsid w:val="00AD2995"/>
    <w:rsid w:val="00AD3F8A"/>
    <w:rsid w:val="00AD49F7"/>
    <w:rsid w:val="00AD5011"/>
    <w:rsid w:val="00AD577B"/>
    <w:rsid w:val="00AD7327"/>
    <w:rsid w:val="00AD7415"/>
    <w:rsid w:val="00AE0C6E"/>
    <w:rsid w:val="00AE159B"/>
    <w:rsid w:val="00AE3EC9"/>
    <w:rsid w:val="00AE4854"/>
    <w:rsid w:val="00AE5E7B"/>
    <w:rsid w:val="00AE7F39"/>
    <w:rsid w:val="00AE7FF6"/>
    <w:rsid w:val="00B0025F"/>
    <w:rsid w:val="00B02C40"/>
    <w:rsid w:val="00B06B87"/>
    <w:rsid w:val="00B16722"/>
    <w:rsid w:val="00B175D3"/>
    <w:rsid w:val="00B21E99"/>
    <w:rsid w:val="00B24054"/>
    <w:rsid w:val="00B258DB"/>
    <w:rsid w:val="00B33A81"/>
    <w:rsid w:val="00B36DB0"/>
    <w:rsid w:val="00B44605"/>
    <w:rsid w:val="00B44D63"/>
    <w:rsid w:val="00B45817"/>
    <w:rsid w:val="00B53277"/>
    <w:rsid w:val="00B546F3"/>
    <w:rsid w:val="00B5634F"/>
    <w:rsid w:val="00B62FD5"/>
    <w:rsid w:val="00B64450"/>
    <w:rsid w:val="00B66757"/>
    <w:rsid w:val="00B728CA"/>
    <w:rsid w:val="00B73102"/>
    <w:rsid w:val="00B7409A"/>
    <w:rsid w:val="00B76AA4"/>
    <w:rsid w:val="00B77A13"/>
    <w:rsid w:val="00B8026B"/>
    <w:rsid w:val="00B804BE"/>
    <w:rsid w:val="00B81393"/>
    <w:rsid w:val="00B81B47"/>
    <w:rsid w:val="00B82233"/>
    <w:rsid w:val="00B851D0"/>
    <w:rsid w:val="00B86469"/>
    <w:rsid w:val="00B87C4D"/>
    <w:rsid w:val="00B9078E"/>
    <w:rsid w:val="00B9179E"/>
    <w:rsid w:val="00B917C7"/>
    <w:rsid w:val="00B9326D"/>
    <w:rsid w:val="00B933B8"/>
    <w:rsid w:val="00B951D2"/>
    <w:rsid w:val="00BA4D0F"/>
    <w:rsid w:val="00BA7ACD"/>
    <w:rsid w:val="00BB1B3B"/>
    <w:rsid w:val="00BB2D6B"/>
    <w:rsid w:val="00BB45B2"/>
    <w:rsid w:val="00BB6934"/>
    <w:rsid w:val="00BB6FA7"/>
    <w:rsid w:val="00BC2C21"/>
    <w:rsid w:val="00BC2C48"/>
    <w:rsid w:val="00BC3BA0"/>
    <w:rsid w:val="00BC56F2"/>
    <w:rsid w:val="00BC59D6"/>
    <w:rsid w:val="00BC5C0F"/>
    <w:rsid w:val="00BC620C"/>
    <w:rsid w:val="00BC6764"/>
    <w:rsid w:val="00BC72C1"/>
    <w:rsid w:val="00BC74E8"/>
    <w:rsid w:val="00BD2E0B"/>
    <w:rsid w:val="00BE01E3"/>
    <w:rsid w:val="00BE0891"/>
    <w:rsid w:val="00BE6081"/>
    <w:rsid w:val="00BE6E0F"/>
    <w:rsid w:val="00BE7527"/>
    <w:rsid w:val="00BE7DFE"/>
    <w:rsid w:val="00BF0706"/>
    <w:rsid w:val="00BF2583"/>
    <w:rsid w:val="00BF65B3"/>
    <w:rsid w:val="00BF737C"/>
    <w:rsid w:val="00C02B54"/>
    <w:rsid w:val="00C04039"/>
    <w:rsid w:val="00C04867"/>
    <w:rsid w:val="00C04BD1"/>
    <w:rsid w:val="00C0588F"/>
    <w:rsid w:val="00C070A9"/>
    <w:rsid w:val="00C10A10"/>
    <w:rsid w:val="00C12190"/>
    <w:rsid w:val="00C14606"/>
    <w:rsid w:val="00C14BBD"/>
    <w:rsid w:val="00C223E7"/>
    <w:rsid w:val="00C23CA9"/>
    <w:rsid w:val="00C243C8"/>
    <w:rsid w:val="00C24D2C"/>
    <w:rsid w:val="00C27896"/>
    <w:rsid w:val="00C35AA2"/>
    <w:rsid w:val="00C3605B"/>
    <w:rsid w:val="00C405C7"/>
    <w:rsid w:val="00C4289F"/>
    <w:rsid w:val="00C4500B"/>
    <w:rsid w:val="00C45512"/>
    <w:rsid w:val="00C50755"/>
    <w:rsid w:val="00C5226E"/>
    <w:rsid w:val="00C53861"/>
    <w:rsid w:val="00C56B37"/>
    <w:rsid w:val="00C57CB2"/>
    <w:rsid w:val="00C63C71"/>
    <w:rsid w:val="00C64375"/>
    <w:rsid w:val="00C66577"/>
    <w:rsid w:val="00C6667E"/>
    <w:rsid w:val="00C66992"/>
    <w:rsid w:val="00C675FD"/>
    <w:rsid w:val="00C677F9"/>
    <w:rsid w:val="00C70815"/>
    <w:rsid w:val="00C743D4"/>
    <w:rsid w:val="00C80E92"/>
    <w:rsid w:val="00C84209"/>
    <w:rsid w:val="00C864BC"/>
    <w:rsid w:val="00C9518B"/>
    <w:rsid w:val="00CA0607"/>
    <w:rsid w:val="00CA54E6"/>
    <w:rsid w:val="00CB40DB"/>
    <w:rsid w:val="00CB47D8"/>
    <w:rsid w:val="00CB4EA2"/>
    <w:rsid w:val="00CB58DE"/>
    <w:rsid w:val="00CC001E"/>
    <w:rsid w:val="00CC055A"/>
    <w:rsid w:val="00CC14BD"/>
    <w:rsid w:val="00CC1E7C"/>
    <w:rsid w:val="00CC5223"/>
    <w:rsid w:val="00CC5921"/>
    <w:rsid w:val="00CC6009"/>
    <w:rsid w:val="00CC7274"/>
    <w:rsid w:val="00CD4643"/>
    <w:rsid w:val="00CD661C"/>
    <w:rsid w:val="00CD784F"/>
    <w:rsid w:val="00CE29EF"/>
    <w:rsid w:val="00CE4F6C"/>
    <w:rsid w:val="00CE6333"/>
    <w:rsid w:val="00CE67F2"/>
    <w:rsid w:val="00CF1784"/>
    <w:rsid w:val="00CF66DC"/>
    <w:rsid w:val="00D04D17"/>
    <w:rsid w:val="00D05D1F"/>
    <w:rsid w:val="00D112E8"/>
    <w:rsid w:val="00D252B9"/>
    <w:rsid w:val="00D36E84"/>
    <w:rsid w:val="00D42015"/>
    <w:rsid w:val="00D4371B"/>
    <w:rsid w:val="00D45596"/>
    <w:rsid w:val="00D46973"/>
    <w:rsid w:val="00D479BC"/>
    <w:rsid w:val="00D526D9"/>
    <w:rsid w:val="00D533D3"/>
    <w:rsid w:val="00D55CEF"/>
    <w:rsid w:val="00D56AD5"/>
    <w:rsid w:val="00D60F1A"/>
    <w:rsid w:val="00D61C61"/>
    <w:rsid w:val="00D70F9B"/>
    <w:rsid w:val="00D74197"/>
    <w:rsid w:val="00D74CAD"/>
    <w:rsid w:val="00D75280"/>
    <w:rsid w:val="00D75B88"/>
    <w:rsid w:val="00D807B4"/>
    <w:rsid w:val="00D81885"/>
    <w:rsid w:val="00D81969"/>
    <w:rsid w:val="00D828B9"/>
    <w:rsid w:val="00D914D8"/>
    <w:rsid w:val="00D93614"/>
    <w:rsid w:val="00D93991"/>
    <w:rsid w:val="00D9485F"/>
    <w:rsid w:val="00D96C93"/>
    <w:rsid w:val="00D97E8F"/>
    <w:rsid w:val="00DA0B69"/>
    <w:rsid w:val="00DA6CCC"/>
    <w:rsid w:val="00DA7093"/>
    <w:rsid w:val="00DB470D"/>
    <w:rsid w:val="00DB5DA9"/>
    <w:rsid w:val="00DB68B4"/>
    <w:rsid w:val="00DC24A6"/>
    <w:rsid w:val="00DC26F6"/>
    <w:rsid w:val="00DC3B3F"/>
    <w:rsid w:val="00DC72AC"/>
    <w:rsid w:val="00DD3710"/>
    <w:rsid w:val="00DD3F99"/>
    <w:rsid w:val="00DD4B6A"/>
    <w:rsid w:val="00DD681B"/>
    <w:rsid w:val="00DE135B"/>
    <w:rsid w:val="00DE4C7D"/>
    <w:rsid w:val="00DE5656"/>
    <w:rsid w:val="00E0115F"/>
    <w:rsid w:val="00E01770"/>
    <w:rsid w:val="00E03123"/>
    <w:rsid w:val="00E03B58"/>
    <w:rsid w:val="00E04CC2"/>
    <w:rsid w:val="00E05655"/>
    <w:rsid w:val="00E10E5C"/>
    <w:rsid w:val="00E1432B"/>
    <w:rsid w:val="00E169AB"/>
    <w:rsid w:val="00E24943"/>
    <w:rsid w:val="00E27D92"/>
    <w:rsid w:val="00E3265A"/>
    <w:rsid w:val="00E33994"/>
    <w:rsid w:val="00E34199"/>
    <w:rsid w:val="00E35223"/>
    <w:rsid w:val="00E357D0"/>
    <w:rsid w:val="00E36234"/>
    <w:rsid w:val="00E41352"/>
    <w:rsid w:val="00E42303"/>
    <w:rsid w:val="00E44419"/>
    <w:rsid w:val="00E4756D"/>
    <w:rsid w:val="00E501DC"/>
    <w:rsid w:val="00E50DB6"/>
    <w:rsid w:val="00E5329F"/>
    <w:rsid w:val="00E551C0"/>
    <w:rsid w:val="00E67276"/>
    <w:rsid w:val="00E679FF"/>
    <w:rsid w:val="00E70AD8"/>
    <w:rsid w:val="00E71F70"/>
    <w:rsid w:val="00E74A6E"/>
    <w:rsid w:val="00E74ED7"/>
    <w:rsid w:val="00E75A5A"/>
    <w:rsid w:val="00E763E4"/>
    <w:rsid w:val="00E777E9"/>
    <w:rsid w:val="00E84D01"/>
    <w:rsid w:val="00E915D7"/>
    <w:rsid w:val="00E9352D"/>
    <w:rsid w:val="00E942B6"/>
    <w:rsid w:val="00E94777"/>
    <w:rsid w:val="00EA44CC"/>
    <w:rsid w:val="00EA555E"/>
    <w:rsid w:val="00EA5A76"/>
    <w:rsid w:val="00EC03AD"/>
    <w:rsid w:val="00EC0B1E"/>
    <w:rsid w:val="00EC33A1"/>
    <w:rsid w:val="00EC3A46"/>
    <w:rsid w:val="00EC5B08"/>
    <w:rsid w:val="00EC7E19"/>
    <w:rsid w:val="00ED1BAD"/>
    <w:rsid w:val="00ED40F2"/>
    <w:rsid w:val="00EE057F"/>
    <w:rsid w:val="00EE2306"/>
    <w:rsid w:val="00EE3877"/>
    <w:rsid w:val="00EF56E5"/>
    <w:rsid w:val="00EF7E14"/>
    <w:rsid w:val="00F01DC0"/>
    <w:rsid w:val="00F054FE"/>
    <w:rsid w:val="00F10E01"/>
    <w:rsid w:val="00F112E1"/>
    <w:rsid w:val="00F13A7B"/>
    <w:rsid w:val="00F24E15"/>
    <w:rsid w:val="00F27163"/>
    <w:rsid w:val="00F27FC3"/>
    <w:rsid w:val="00F324E4"/>
    <w:rsid w:val="00F364EA"/>
    <w:rsid w:val="00F409B2"/>
    <w:rsid w:val="00F42F79"/>
    <w:rsid w:val="00F44863"/>
    <w:rsid w:val="00F4493D"/>
    <w:rsid w:val="00F45240"/>
    <w:rsid w:val="00F46EB9"/>
    <w:rsid w:val="00F54428"/>
    <w:rsid w:val="00F54F33"/>
    <w:rsid w:val="00F5744A"/>
    <w:rsid w:val="00F57BB5"/>
    <w:rsid w:val="00F60DDE"/>
    <w:rsid w:val="00F614A9"/>
    <w:rsid w:val="00F61E81"/>
    <w:rsid w:val="00F72455"/>
    <w:rsid w:val="00F765DB"/>
    <w:rsid w:val="00F77007"/>
    <w:rsid w:val="00F809BE"/>
    <w:rsid w:val="00F83130"/>
    <w:rsid w:val="00F865EE"/>
    <w:rsid w:val="00F90252"/>
    <w:rsid w:val="00F92909"/>
    <w:rsid w:val="00FA0602"/>
    <w:rsid w:val="00FA122A"/>
    <w:rsid w:val="00FA3A8D"/>
    <w:rsid w:val="00FA3C2F"/>
    <w:rsid w:val="00FA55AC"/>
    <w:rsid w:val="00FA5A03"/>
    <w:rsid w:val="00FA691B"/>
    <w:rsid w:val="00FA7EE7"/>
    <w:rsid w:val="00FB085C"/>
    <w:rsid w:val="00FB0867"/>
    <w:rsid w:val="00FB1F06"/>
    <w:rsid w:val="00FB23D9"/>
    <w:rsid w:val="00FB3C66"/>
    <w:rsid w:val="00FB3CF0"/>
    <w:rsid w:val="00FC19C9"/>
    <w:rsid w:val="00FC1BED"/>
    <w:rsid w:val="00FC4CA3"/>
    <w:rsid w:val="00FD1277"/>
    <w:rsid w:val="00FD2055"/>
    <w:rsid w:val="00FD2383"/>
    <w:rsid w:val="00FE2E51"/>
    <w:rsid w:val="00FE549B"/>
    <w:rsid w:val="00FE62D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9697"/>
    <o:shapelayout v:ext="edit">
      <o:idmap v:ext="edit" data="1"/>
    </o:shapelayout>
  </w:shapeDefaults>
  <w:decimalSymbol w:val="."/>
  <w:listSeparator w:val=","/>
  <w14:docId w14:val="7E1D3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79BC"/>
    <w:pPr>
      <w:jc w:val="both"/>
    </w:pPr>
  </w:style>
  <w:style w:type="paragraph" w:styleId="Heading1">
    <w:name w:val="heading 1"/>
    <w:basedOn w:val="Normal"/>
    <w:next w:val="Normal"/>
    <w:link w:val="Heading1Char"/>
    <w:uiPriority w:val="9"/>
    <w:qFormat/>
    <w:rsid w:val="00D479BC"/>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D479BC"/>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D479BC"/>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D479BC"/>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D479BC"/>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D479BC"/>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D479BC"/>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D479BC"/>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D479BC"/>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669C"/>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26669C"/>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26669C"/>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26669C"/>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26669C"/>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26669C"/>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26669C"/>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26669C"/>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26669C"/>
    <w:rPr>
      <w:rFonts w:asciiTheme="majorHAnsi" w:eastAsiaTheme="majorEastAsia" w:hAnsiTheme="majorHAnsi" w:cstheme="majorBidi"/>
      <w:i/>
      <w:iCs/>
      <w:color w:val="244061" w:themeColor="accent1" w:themeShade="80"/>
    </w:rPr>
  </w:style>
  <w:style w:type="character" w:styleId="Hyperlink">
    <w:name w:val="Hyperlink"/>
    <w:basedOn w:val="DefaultParagraphFont"/>
    <w:uiPriority w:val="99"/>
    <w:unhideWhenUsed/>
    <w:rsid w:val="00D479BC"/>
    <w:rPr>
      <w:color w:val="0000FF" w:themeColor="hyperlink"/>
      <w:u w:val="single"/>
    </w:rPr>
  </w:style>
  <w:style w:type="paragraph" w:styleId="ListParagraph">
    <w:name w:val="List Paragraph"/>
    <w:basedOn w:val="Normal"/>
    <w:uiPriority w:val="34"/>
    <w:qFormat/>
    <w:rsid w:val="00E41352"/>
    <w:pPr>
      <w:ind w:left="720"/>
      <w:contextualSpacing/>
    </w:pPr>
  </w:style>
  <w:style w:type="table" w:styleId="TableGrid">
    <w:name w:val="Table Grid"/>
    <w:basedOn w:val="TableNormal"/>
    <w:uiPriority w:val="39"/>
    <w:rsid w:val="00D936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AC1023"/>
    <w:rPr>
      <w:color w:val="808080"/>
    </w:rPr>
  </w:style>
  <w:style w:type="paragraph" w:styleId="TOCHeading">
    <w:name w:val="TOC Heading"/>
    <w:basedOn w:val="Heading1"/>
    <w:next w:val="Normal"/>
    <w:uiPriority w:val="39"/>
    <w:unhideWhenUsed/>
    <w:qFormat/>
    <w:rsid w:val="0026669C"/>
    <w:pPr>
      <w:outlineLvl w:val="9"/>
    </w:pPr>
  </w:style>
  <w:style w:type="paragraph" w:styleId="TOC1">
    <w:name w:val="toc 1"/>
    <w:basedOn w:val="Normal"/>
    <w:next w:val="Normal"/>
    <w:autoRedefine/>
    <w:uiPriority w:val="39"/>
    <w:unhideWhenUsed/>
    <w:qFormat/>
    <w:rsid w:val="00AC1023"/>
    <w:pPr>
      <w:spacing w:after="100"/>
    </w:pPr>
  </w:style>
  <w:style w:type="paragraph" w:styleId="TOC2">
    <w:name w:val="toc 2"/>
    <w:basedOn w:val="Normal"/>
    <w:next w:val="Normal"/>
    <w:autoRedefine/>
    <w:uiPriority w:val="39"/>
    <w:unhideWhenUsed/>
    <w:qFormat/>
    <w:rsid w:val="00AC1023"/>
    <w:pPr>
      <w:spacing w:after="100"/>
      <w:ind w:left="220"/>
    </w:pPr>
  </w:style>
  <w:style w:type="paragraph" w:styleId="TOC3">
    <w:name w:val="toc 3"/>
    <w:basedOn w:val="Normal"/>
    <w:next w:val="Normal"/>
    <w:autoRedefine/>
    <w:uiPriority w:val="39"/>
    <w:unhideWhenUsed/>
    <w:qFormat/>
    <w:rsid w:val="00AC1023"/>
    <w:pPr>
      <w:spacing w:after="100"/>
      <w:ind w:left="440"/>
    </w:pPr>
  </w:style>
  <w:style w:type="paragraph" w:styleId="NoSpacing">
    <w:name w:val="No Spacing"/>
    <w:link w:val="NoSpacingChar"/>
    <w:uiPriority w:val="1"/>
    <w:qFormat/>
    <w:rsid w:val="00D479BC"/>
    <w:pPr>
      <w:spacing w:after="0" w:line="240" w:lineRule="auto"/>
    </w:pPr>
  </w:style>
  <w:style w:type="character" w:customStyle="1" w:styleId="NoSpacingChar">
    <w:name w:val="No Spacing Char"/>
    <w:basedOn w:val="DefaultParagraphFont"/>
    <w:link w:val="NoSpacing"/>
    <w:uiPriority w:val="1"/>
    <w:rsid w:val="00276B02"/>
  </w:style>
  <w:style w:type="character" w:styleId="FollowedHyperlink">
    <w:name w:val="FollowedHyperlink"/>
    <w:basedOn w:val="DefaultParagraphFont"/>
    <w:uiPriority w:val="99"/>
    <w:semiHidden/>
    <w:unhideWhenUsed/>
    <w:rsid w:val="00D479BC"/>
    <w:rPr>
      <w:color w:val="800080" w:themeColor="followedHyperlink"/>
      <w:u w:val="single"/>
    </w:rPr>
  </w:style>
  <w:style w:type="paragraph" w:styleId="BalloonText">
    <w:name w:val="Balloon Text"/>
    <w:basedOn w:val="Normal"/>
    <w:link w:val="BalloonTextChar"/>
    <w:uiPriority w:val="99"/>
    <w:semiHidden/>
    <w:unhideWhenUsed/>
    <w:rsid w:val="00923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3B54"/>
    <w:rPr>
      <w:rFonts w:ascii="Tahoma" w:hAnsi="Tahoma" w:cs="Tahoma"/>
      <w:sz w:val="16"/>
      <w:szCs w:val="16"/>
    </w:rPr>
  </w:style>
  <w:style w:type="paragraph" w:styleId="Header">
    <w:name w:val="header"/>
    <w:basedOn w:val="Normal"/>
    <w:link w:val="HeaderChar"/>
    <w:uiPriority w:val="99"/>
    <w:unhideWhenUsed/>
    <w:rsid w:val="006342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293"/>
  </w:style>
  <w:style w:type="paragraph" w:styleId="Footer">
    <w:name w:val="footer"/>
    <w:basedOn w:val="Normal"/>
    <w:link w:val="FooterChar"/>
    <w:uiPriority w:val="99"/>
    <w:unhideWhenUsed/>
    <w:rsid w:val="006342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293"/>
  </w:style>
  <w:style w:type="character" w:customStyle="1" w:styleId="st">
    <w:name w:val="st"/>
    <w:basedOn w:val="DefaultParagraphFont"/>
    <w:rsid w:val="00445D74"/>
  </w:style>
  <w:style w:type="paragraph" w:styleId="NormalWeb">
    <w:name w:val="Normal (Web)"/>
    <w:basedOn w:val="Normal"/>
    <w:uiPriority w:val="99"/>
    <w:unhideWhenUsed/>
    <w:rsid w:val="00BC72C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CommentReference">
    <w:name w:val="annotation reference"/>
    <w:basedOn w:val="DefaultParagraphFont"/>
    <w:uiPriority w:val="99"/>
    <w:semiHidden/>
    <w:unhideWhenUsed/>
    <w:rsid w:val="0078120B"/>
    <w:rPr>
      <w:sz w:val="16"/>
      <w:szCs w:val="16"/>
    </w:rPr>
  </w:style>
  <w:style w:type="paragraph" w:styleId="CommentText">
    <w:name w:val="annotation text"/>
    <w:basedOn w:val="Normal"/>
    <w:link w:val="CommentTextChar"/>
    <w:uiPriority w:val="99"/>
    <w:semiHidden/>
    <w:unhideWhenUsed/>
    <w:rsid w:val="0078120B"/>
    <w:pPr>
      <w:spacing w:line="240" w:lineRule="auto"/>
    </w:pPr>
    <w:rPr>
      <w:sz w:val="20"/>
      <w:szCs w:val="20"/>
    </w:rPr>
  </w:style>
  <w:style w:type="character" w:customStyle="1" w:styleId="CommentTextChar">
    <w:name w:val="Comment Text Char"/>
    <w:basedOn w:val="DefaultParagraphFont"/>
    <w:link w:val="CommentText"/>
    <w:uiPriority w:val="99"/>
    <w:semiHidden/>
    <w:rsid w:val="0078120B"/>
    <w:rPr>
      <w:sz w:val="20"/>
      <w:szCs w:val="20"/>
    </w:rPr>
  </w:style>
  <w:style w:type="paragraph" w:styleId="CommentSubject">
    <w:name w:val="annotation subject"/>
    <w:basedOn w:val="CommentText"/>
    <w:next w:val="CommentText"/>
    <w:link w:val="CommentSubjectChar"/>
    <w:uiPriority w:val="99"/>
    <w:semiHidden/>
    <w:unhideWhenUsed/>
    <w:rsid w:val="0078120B"/>
    <w:rPr>
      <w:b/>
      <w:bCs/>
    </w:rPr>
  </w:style>
  <w:style w:type="character" w:customStyle="1" w:styleId="CommentSubjectChar">
    <w:name w:val="Comment Subject Char"/>
    <w:basedOn w:val="CommentTextChar"/>
    <w:link w:val="CommentSubject"/>
    <w:uiPriority w:val="99"/>
    <w:semiHidden/>
    <w:rsid w:val="0078120B"/>
    <w:rPr>
      <w:b/>
      <w:bCs/>
      <w:sz w:val="20"/>
      <w:szCs w:val="20"/>
    </w:rPr>
  </w:style>
  <w:style w:type="paragraph" w:styleId="Caption">
    <w:name w:val="caption"/>
    <w:basedOn w:val="Normal"/>
    <w:next w:val="Normal"/>
    <w:uiPriority w:val="35"/>
    <w:unhideWhenUsed/>
    <w:qFormat/>
    <w:rsid w:val="00D479BC"/>
    <w:pPr>
      <w:spacing w:line="240" w:lineRule="auto"/>
    </w:pPr>
    <w:rPr>
      <w:b/>
      <w:bCs/>
      <w:smallCaps/>
      <w:color w:val="1F497D" w:themeColor="text2"/>
    </w:rPr>
  </w:style>
  <w:style w:type="character" w:customStyle="1" w:styleId="apple-converted-space">
    <w:name w:val="apple-converted-space"/>
    <w:basedOn w:val="DefaultParagraphFont"/>
    <w:rsid w:val="003763B4"/>
  </w:style>
  <w:style w:type="paragraph" w:styleId="Revision">
    <w:name w:val="Revision"/>
    <w:hidden/>
    <w:uiPriority w:val="99"/>
    <w:semiHidden/>
    <w:rsid w:val="00D479BC"/>
    <w:pPr>
      <w:spacing w:after="0" w:line="240" w:lineRule="auto"/>
    </w:pPr>
  </w:style>
  <w:style w:type="character" w:styleId="Strong">
    <w:name w:val="Strong"/>
    <w:basedOn w:val="DefaultParagraphFont"/>
    <w:uiPriority w:val="22"/>
    <w:qFormat/>
    <w:rsid w:val="0026669C"/>
    <w:rPr>
      <w:b/>
      <w:bCs/>
    </w:rPr>
  </w:style>
  <w:style w:type="character" w:styleId="HTMLCode">
    <w:name w:val="HTML Code"/>
    <w:basedOn w:val="DefaultParagraphFont"/>
    <w:uiPriority w:val="99"/>
    <w:semiHidden/>
    <w:unhideWhenUsed/>
    <w:rsid w:val="00905C94"/>
    <w:rPr>
      <w:rFonts w:ascii="Courier New" w:eastAsia="Times New Roman" w:hAnsi="Courier New" w:cs="Courier New"/>
      <w:sz w:val="20"/>
      <w:szCs w:val="20"/>
    </w:rPr>
  </w:style>
  <w:style w:type="paragraph" w:customStyle="1" w:styleId="Code">
    <w:name w:val="Code"/>
    <w:basedOn w:val="Codeblock"/>
    <w:link w:val="CodeChar"/>
    <w:autoRedefine/>
    <w:qFormat/>
    <w:rsid w:val="004B2814"/>
    <w:pPr>
      <w:spacing w:line="276" w:lineRule="auto"/>
    </w:pPr>
    <w:rPr>
      <w:sz w:val="18"/>
      <w:szCs w:val="18"/>
    </w:rPr>
  </w:style>
  <w:style w:type="paragraph" w:customStyle="1" w:styleId="Codeblock">
    <w:name w:val="Code block"/>
    <w:basedOn w:val="Normal"/>
    <w:link w:val="CodeblockChar"/>
    <w:qFormat/>
    <w:rsid w:val="001F69CE"/>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pPr>
    <w:rPr>
      <w:rFonts w:ascii="Consolas" w:eastAsia="Times New Roman" w:hAnsi="Consolas" w:cs="Consolas"/>
      <w:noProof/>
      <w:color w:val="333333"/>
      <w:sz w:val="20"/>
      <w:szCs w:val="20"/>
      <w:lang w:eastAsia="en-GB"/>
    </w:rPr>
  </w:style>
  <w:style w:type="character" w:customStyle="1" w:styleId="CodeblockChar">
    <w:name w:val="Code block Char"/>
    <w:basedOn w:val="DefaultParagraphFont"/>
    <w:link w:val="Codeblock"/>
    <w:rsid w:val="001F69CE"/>
    <w:rPr>
      <w:rFonts w:ascii="Consolas" w:eastAsia="Times New Roman" w:hAnsi="Consolas" w:cs="Consolas"/>
      <w:noProof/>
      <w:color w:val="333333"/>
      <w:sz w:val="20"/>
      <w:szCs w:val="20"/>
      <w:shd w:val="clear" w:color="auto" w:fill="F8F8F8"/>
      <w:lang w:eastAsia="en-GB"/>
    </w:rPr>
  </w:style>
  <w:style w:type="character" w:customStyle="1" w:styleId="CodeChar">
    <w:name w:val="Code Char"/>
    <w:basedOn w:val="DefaultParagraphFont"/>
    <w:link w:val="Code"/>
    <w:rsid w:val="004B2814"/>
    <w:rPr>
      <w:rFonts w:ascii="Consolas" w:eastAsia="Times New Roman" w:hAnsi="Consolas" w:cs="Consolas"/>
      <w:noProof/>
      <w:color w:val="333333"/>
      <w:sz w:val="18"/>
      <w:szCs w:val="18"/>
      <w:shd w:val="clear" w:color="auto" w:fill="F8F8F8"/>
      <w:lang w:eastAsia="en-GB"/>
    </w:rPr>
  </w:style>
  <w:style w:type="paragraph" w:customStyle="1" w:styleId="Code2">
    <w:name w:val="Code 2"/>
    <w:basedOn w:val="Normal"/>
    <w:link w:val="Code2Char"/>
    <w:rsid w:val="00EE057F"/>
    <w:rPr>
      <w:rFonts w:ascii="Consolas" w:eastAsiaTheme="majorEastAsia" w:hAnsi="Consolas" w:cs="Consolas"/>
      <w:noProof/>
      <w:color w:val="333333"/>
      <w:sz w:val="18"/>
      <w:szCs w:val="18"/>
      <w:bdr w:val="single" w:sz="6" w:space="0" w:color="DDDDDD" w:frame="1"/>
      <w:shd w:val="clear" w:color="auto" w:fill="F8F8F8"/>
    </w:rPr>
  </w:style>
  <w:style w:type="character" w:customStyle="1" w:styleId="Code2Char">
    <w:name w:val="Code 2 Char"/>
    <w:basedOn w:val="DefaultParagraphFont"/>
    <w:link w:val="Code2"/>
    <w:rsid w:val="00EE057F"/>
    <w:rPr>
      <w:rFonts w:ascii="Consolas" w:eastAsiaTheme="majorEastAsia" w:hAnsi="Consolas" w:cs="Consolas"/>
      <w:noProof/>
      <w:color w:val="333333"/>
      <w:sz w:val="18"/>
      <w:szCs w:val="18"/>
      <w:bdr w:val="single" w:sz="6" w:space="0" w:color="DDDDDD" w:frame="1"/>
    </w:rPr>
  </w:style>
  <w:style w:type="paragraph" w:customStyle="1" w:styleId="H1">
    <w:name w:val="H1"/>
    <w:basedOn w:val="Heading1"/>
    <w:link w:val="H1Char"/>
    <w:rsid w:val="00EE057F"/>
    <w:pPr>
      <w:pBdr>
        <w:bottom w:val="single" w:sz="6" w:space="0" w:color="DDDDDD"/>
      </w:pBdr>
      <w:shd w:val="clear" w:color="auto" w:fill="FFFFFF"/>
      <w:spacing w:after="225"/>
    </w:pPr>
    <w:rPr>
      <w:rFonts w:ascii="Helvetica" w:hAnsi="Helvetica" w:cs="Helvetica"/>
      <w:color w:val="333333"/>
      <w:sz w:val="60"/>
      <w:szCs w:val="60"/>
    </w:rPr>
  </w:style>
  <w:style w:type="character" w:customStyle="1" w:styleId="H1Char">
    <w:name w:val="H1 Char"/>
    <w:basedOn w:val="Heading1Char"/>
    <w:link w:val="H1"/>
    <w:rsid w:val="00EE057F"/>
    <w:rPr>
      <w:rFonts w:ascii="Helvetica" w:eastAsiaTheme="majorEastAsia" w:hAnsi="Helvetica" w:cs="Helvetica"/>
      <w:b w:val="0"/>
      <w:bCs w:val="0"/>
      <w:color w:val="333333"/>
      <w:sz w:val="60"/>
      <w:szCs w:val="60"/>
      <w:shd w:val="clear" w:color="auto" w:fill="FFFFFF"/>
    </w:rPr>
  </w:style>
  <w:style w:type="paragraph" w:customStyle="1" w:styleId="H2">
    <w:name w:val="H2"/>
    <w:basedOn w:val="Heading2"/>
    <w:link w:val="H2Char"/>
    <w:rsid w:val="00EE057F"/>
    <w:pPr>
      <w:pBdr>
        <w:bottom w:val="single" w:sz="6" w:space="0" w:color="EEEEEE"/>
      </w:pBdr>
      <w:shd w:val="clear" w:color="auto" w:fill="FFFFFF"/>
      <w:spacing w:before="240" w:after="225"/>
    </w:pPr>
    <w:rPr>
      <w:rFonts w:ascii="Helvetica" w:hAnsi="Helvetica" w:cs="Helvetica"/>
      <w:color w:val="333333"/>
      <w:sz w:val="48"/>
      <w:szCs w:val="48"/>
    </w:rPr>
  </w:style>
  <w:style w:type="character" w:customStyle="1" w:styleId="H2Char">
    <w:name w:val="H2 Char"/>
    <w:basedOn w:val="Heading2Char"/>
    <w:link w:val="H2"/>
    <w:rsid w:val="00EE057F"/>
    <w:rPr>
      <w:rFonts w:ascii="Helvetica" w:eastAsiaTheme="majorEastAsia" w:hAnsi="Helvetica" w:cs="Helvetica"/>
      <w:b w:val="0"/>
      <w:bCs w:val="0"/>
      <w:color w:val="333333"/>
      <w:sz w:val="48"/>
      <w:szCs w:val="48"/>
      <w:shd w:val="clear" w:color="auto" w:fill="FFFFFF"/>
    </w:rPr>
  </w:style>
  <w:style w:type="paragraph" w:customStyle="1" w:styleId="H3">
    <w:name w:val="H3"/>
    <w:basedOn w:val="Heading3"/>
    <w:link w:val="H3Char"/>
    <w:rsid w:val="00EE057F"/>
    <w:pPr>
      <w:shd w:val="clear" w:color="auto" w:fill="FFFFFF"/>
      <w:spacing w:before="240" w:after="225"/>
    </w:pPr>
    <w:rPr>
      <w:rFonts w:ascii="Helvetica" w:hAnsi="Helvetica" w:cs="Helvetica"/>
      <w:color w:val="333333"/>
      <w:sz w:val="36"/>
      <w:szCs w:val="36"/>
    </w:rPr>
  </w:style>
  <w:style w:type="character" w:customStyle="1" w:styleId="H3Char">
    <w:name w:val="H3 Char"/>
    <w:basedOn w:val="Heading3Char"/>
    <w:link w:val="H3"/>
    <w:rsid w:val="00EE057F"/>
    <w:rPr>
      <w:rFonts w:ascii="Helvetica" w:eastAsiaTheme="majorEastAsia" w:hAnsi="Helvetica" w:cs="Helvetica"/>
      <w:color w:val="333333"/>
      <w:sz w:val="36"/>
      <w:szCs w:val="36"/>
      <w:shd w:val="clear" w:color="auto" w:fill="FFFFFF"/>
    </w:rPr>
  </w:style>
  <w:style w:type="paragraph" w:customStyle="1" w:styleId="H4">
    <w:name w:val="H4"/>
    <w:basedOn w:val="Heading4"/>
    <w:link w:val="H4Char"/>
    <w:rsid w:val="00EE057F"/>
    <w:pPr>
      <w:shd w:val="clear" w:color="auto" w:fill="FFFFFF"/>
      <w:spacing w:before="240" w:after="225"/>
    </w:pPr>
    <w:rPr>
      <w:rFonts w:ascii="Helvetica" w:hAnsi="Helvetica" w:cs="Helvetica"/>
      <w:color w:val="333333"/>
      <w:sz w:val="29"/>
      <w:szCs w:val="29"/>
    </w:rPr>
  </w:style>
  <w:style w:type="character" w:customStyle="1" w:styleId="H4Char">
    <w:name w:val="H4 Char"/>
    <w:basedOn w:val="Heading4Char"/>
    <w:link w:val="H4"/>
    <w:rsid w:val="00EE057F"/>
    <w:rPr>
      <w:rFonts w:ascii="Helvetica" w:eastAsiaTheme="majorEastAsia" w:hAnsi="Helvetica" w:cs="Helvetica"/>
      <w:i w:val="0"/>
      <w:iCs w:val="0"/>
      <w:color w:val="333333"/>
      <w:sz w:val="29"/>
      <w:szCs w:val="29"/>
      <w:shd w:val="clear" w:color="auto" w:fill="FFFFFF"/>
    </w:rPr>
  </w:style>
  <w:style w:type="paragraph" w:customStyle="1" w:styleId="H5">
    <w:name w:val="H5"/>
    <w:basedOn w:val="Heading5"/>
    <w:link w:val="H5Char"/>
    <w:rsid w:val="00EE057F"/>
    <w:pPr>
      <w:shd w:val="clear" w:color="auto" w:fill="FFFFFF"/>
      <w:spacing w:before="240" w:line="383" w:lineRule="atLeast"/>
    </w:pPr>
    <w:rPr>
      <w:rFonts w:ascii="Helvetica" w:hAnsi="Helvetica" w:cs="Helvetica"/>
      <w:color w:val="333333"/>
      <w:sz w:val="24"/>
      <w:szCs w:val="24"/>
    </w:rPr>
  </w:style>
  <w:style w:type="character" w:customStyle="1" w:styleId="H5Char">
    <w:name w:val="H5 Char"/>
    <w:basedOn w:val="Heading5Char"/>
    <w:link w:val="H5"/>
    <w:rsid w:val="00EE057F"/>
    <w:rPr>
      <w:rFonts w:ascii="Helvetica" w:eastAsiaTheme="majorEastAsia" w:hAnsi="Helvetica" w:cs="Helvetica"/>
      <w:caps/>
      <w:color w:val="333333"/>
      <w:sz w:val="24"/>
      <w:szCs w:val="24"/>
      <w:shd w:val="clear" w:color="auto" w:fill="FFFFFF"/>
    </w:rPr>
  </w:style>
  <w:style w:type="paragraph" w:customStyle="1" w:styleId="text">
    <w:name w:val="text"/>
    <w:basedOn w:val="Normal"/>
    <w:link w:val="textChar"/>
    <w:rsid w:val="00EE057F"/>
    <w:rPr>
      <w:rFonts w:ascii="Helvetica" w:hAnsi="Helvetica" w:cs="Helvetica"/>
      <w:color w:val="333333"/>
      <w:sz w:val="23"/>
      <w:szCs w:val="23"/>
      <w:shd w:val="clear" w:color="auto" w:fill="FFFFFF"/>
    </w:rPr>
  </w:style>
  <w:style w:type="character" w:customStyle="1" w:styleId="textChar">
    <w:name w:val="text Char"/>
    <w:basedOn w:val="DefaultParagraphFont"/>
    <w:link w:val="text"/>
    <w:rsid w:val="00EE057F"/>
    <w:rPr>
      <w:rFonts w:ascii="Helvetica" w:hAnsi="Helvetica" w:cs="Helvetica"/>
      <w:color w:val="333333"/>
      <w:sz w:val="23"/>
      <w:szCs w:val="23"/>
    </w:rPr>
  </w:style>
  <w:style w:type="paragraph" w:styleId="Title">
    <w:name w:val="Title"/>
    <w:basedOn w:val="Normal"/>
    <w:next w:val="Normal"/>
    <w:link w:val="TitleChar"/>
    <w:uiPriority w:val="10"/>
    <w:qFormat/>
    <w:rsid w:val="00D479BC"/>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26669C"/>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D479BC"/>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26669C"/>
    <w:rPr>
      <w:rFonts w:asciiTheme="majorHAnsi" w:eastAsiaTheme="majorEastAsia" w:hAnsiTheme="majorHAnsi" w:cstheme="majorBidi"/>
      <w:color w:val="4F81BD" w:themeColor="accent1"/>
      <w:sz w:val="28"/>
      <w:szCs w:val="28"/>
    </w:rPr>
  </w:style>
  <w:style w:type="character" w:styleId="Emphasis">
    <w:name w:val="Emphasis"/>
    <w:basedOn w:val="DefaultParagraphFont"/>
    <w:uiPriority w:val="20"/>
    <w:qFormat/>
    <w:rsid w:val="0026669C"/>
    <w:rPr>
      <w:i/>
      <w:iCs/>
    </w:rPr>
  </w:style>
  <w:style w:type="paragraph" w:styleId="Quote">
    <w:name w:val="Quote"/>
    <w:basedOn w:val="Normal"/>
    <w:next w:val="Normal"/>
    <w:link w:val="QuoteChar"/>
    <w:uiPriority w:val="29"/>
    <w:qFormat/>
    <w:rsid w:val="00D479BC"/>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26669C"/>
    <w:rPr>
      <w:color w:val="1F497D" w:themeColor="text2"/>
      <w:sz w:val="24"/>
      <w:szCs w:val="24"/>
    </w:rPr>
  </w:style>
  <w:style w:type="paragraph" w:styleId="IntenseQuote">
    <w:name w:val="Intense Quote"/>
    <w:basedOn w:val="Normal"/>
    <w:next w:val="Normal"/>
    <w:link w:val="IntenseQuoteChar"/>
    <w:uiPriority w:val="30"/>
    <w:qFormat/>
    <w:rsid w:val="00D479BC"/>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26669C"/>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D479BC"/>
    <w:rPr>
      <w:i/>
      <w:iCs/>
      <w:color w:val="595959" w:themeColor="text1" w:themeTint="A6"/>
    </w:rPr>
  </w:style>
  <w:style w:type="character" w:styleId="IntenseEmphasis">
    <w:name w:val="Intense Emphasis"/>
    <w:basedOn w:val="DefaultParagraphFont"/>
    <w:uiPriority w:val="21"/>
    <w:qFormat/>
    <w:rsid w:val="0026669C"/>
    <w:rPr>
      <w:b/>
      <w:bCs/>
      <w:i/>
      <w:iCs/>
    </w:rPr>
  </w:style>
  <w:style w:type="character" w:styleId="SubtleReference">
    <w:name w:val="Subtle Reference"/>
    <w:basedOn w:val="DefaultParagraphFont"/>
    <w:uiPriority w:val="31"/>
    <w:qFormat/>
    <w:rsid w:val="00D479BC"/>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479BC"/>
    <w:rPr>
      <w:b/>
      <w:bCs/>
      <w:smallCaps/>
      <w:color w:val="1F497D" w:themeColor="text2"/>
      <w:u w:val="single"/>
    </w:rPr>
  </w:style>
  <w:style w:type="character" w:styleId="BookTitle">
    <w:name w:val="Book Title"/>
    <w:basedOn w:val="DefaultParagraphFont"/>
    <w:uiPriority w:val="33"/>
    <w:qFormat/>
    <w:rsid w:val="0026669C"/>
    <w:rPr>
      <w:b/>
      <w:bCs/>
      <w:smallCaps/>
      <w:spacing w:val="10"/>
    </w:rPr>
  </w:style>
  <w:style w:type="paragraph" w:styleId="HTMLPreformatted">
    <w:name w:val="HTML Preformatted"/>
    <w:basedOn w:val="Normal"/>
    <w:link w:val="HTMLPreformattedChar"/>
    <w:uiPriority w:val="99"/>
    <w:unhideWhenUsed/>
    <w:rsid w:val="00C04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C04867"/>
    <w:rPr>
      <w:rFonts w:ascii="Courier New" w:eastAsia="Times New Roman" w:hAnsi="Courier New" w:cs="Courier New"/>
      <w:sz w:val="20"/>
      <w:szCs w:val="20"/>
      <w:lang w:eastAsia="en-GB"/>
    </w:rPr>
  </w:style>
  <w:style w:type="character" w:customStyle="1" w:styleId="nx">
    <w:name w:val="nx"/>
    <w:basedOn w:val="DefaultParagraphFont"/>
    <w:rsid w:val="00C04867"/>
  </w:style>
  <w:style w:type="character" w:customStyle="1" w:styleId="p">
    <w:name w:val="p"/>
    <w:basedOn w:val="DefaultParagraphFont"/>
    <w:rsid w:val="00C04867"/>
  </w:style>
  <w:style w:type="character" w:customStyle="1" w:styleId="o">
    <w:name w:val="o"/>
    <w:basedOn w:val="DefaultParagraphFont"/>
    <w:rsid w:val="00C04867"/>
  </w:style>
  <w:style w:type="character" w:customStyle="1" w:styleId="kd">
    <w:name w:val="kd"/>
    <w:basedOn w:val="DefaultParagraphFont"/>
    <w:rsid w:val="00C04867"/>
  </w:style>
  <w:style w:type="character" w:customStyle="1" w:styleId="k">
    <w:name w:val="k"/>
    <w:basedOn w:val="DefaultParagraphFont"/>
    <w:rsid w:val="00C04867"/>
  </w:style>
  <w:style w:type="paragraph" w:customStyle="1" w:styleId="CodeBlock0">
    <w:name w:val="Code Block"/>
    <w:basedOn w:val="Normal"/>
    <w:link w:val="CodeBlockChar0"/>
    <w:qFormat/>
    <w:rsid w:val="00C04867"/>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left"/>
    </w:pPr>
    <w:rPr>
      <w:rFonts w:ascii="Consolas" w:eastAsia="Times New Roman" w:hAnsi="Consolas" w:cs="Consolas"/>
      <w:noProof/>
      <w:color w:val="333333"/>
      <w:sz w:val="20"/>
      <w:szCs w:val="20"/>
      <w:lang w:eastAsia="en-GB"/>
    </w:rPr>
  </w:style>
  <w:style w:type="character" w:customStyle="1" w:styleId="CodeBlockChar0">
    <w:name w:val="Code Block Char"/>
    <w:basedOn w:val="DefaultParagraphFont"/>
    <w:link w:val="CodeBlock0"/>
    <w:rsid w:val="00C04867"/>
    <w:rPr>
      <w:rFonts w:ascii="Consolas" w:eastAsia="Times New Roman" w:hAnsi="Consolas" w:cs="Consolas"/>
      <w:noProof/>
      <w:color w:val="333333"/>
      <w:sz w:val="20"/>
      <w:szCs w:val="20"/>
      <w:shd w:val="clear" w:color="auto" w:fill="F8F8F8"/>
      <w:lang w:eastAsia="en-GB"/>
    </w:rPr>
  </w:style>
  <w:style w:type="paragraph" w:styleId="List">
    <w:name w:val="List"/>
    <w:basedOn w:val="Normal"/>
    <w:uiPriority w:val="99"/>
    <w:unhideWhenUsed/>
    <w:rsid w:val="00D479BC"/>
    <w:pPr>
      <w:ind w:left="283" w:hanging="283"/>
      <w:contextualSpacing/>
    </w:pPr>
    <w:rPr>
      <w:rFonts w:ascii="Calibri" w:eastAsia="Times New Roman" w:hAnsi="Calibri" w:cs="Times New Roman"/>
    </w:rPr>
  </w:style>
  <w:style w:type="paragraph" w:styleId="ListBullet2">
    <w:name w:val="List Bullet 2"/>
    <w:basedOn w:val="Normal"/>
    <w:uiPriority w:val="99"/>
    <w:unhideWhenUsed/>
    <w:rsid w:val="00D479BC"/>
    <w:pPr>
      <w:numPr>
        <w:numId w:val="39"/>
      </w:numPr>
      <w:contextualSpacing/>
    </w:pPr>
    <w:rPr>
      <w:rFonts w:ascii="Calibri" w:eastAsia="Times New Roman" w:hAnsi="Calibri" w:cs="Times New Roman"/>
    </w:rPr>
  </w:style>
  <w:style w:type="paragraph" w:styleId="BodyText">
    <w:name w:val="Body Text"/>
    <w:basedOn w:val="Normal"/>
    <w:link w:val="BodyTextChar"/>
    <w:uiPriority w:val="99"/>
    <w:unhideWhenUsed/>
    <w:rsid w:val="00D479BC"/>
    <w:pPr>
      <w:spacing w:after="120"/>
    </w:pPr>
    <w:rPr>
      <w:rFonts w:ascii="Calibri" w:eastAsia="Times New Roman" w:hAnsi="Calibri" w:cs="Times New Roman"/>
    </w:rPr>
  </w:style>
  <w:style w:type="character" w:customStyle="1" w:styleId="BodyTextChar">
    <w:name w:val="Body Text Char"/>
    <w:basedOn w:val="DefaultParagraphFont"/>
    <w:link w:val="BodyText"/>
    <w:uiPriority w:val="99"/>
    <w:rsid w:val="00D479BC"/>
    <w:rPr>
      <w:rFonts w:ascii="Calibri" w:eastAsia="Times New Roman" w:hAnsi="Calibri" w:cs="Times New Roman"/>
    </w:rPr>
  </w:style>
  <w:style w:type="paragraph" w:styleId="BodyTextIndent">
    <w:name w:val="Body Text Indent"/>
    <w:basedOn w:val="Normal"/>
    <w:link w:val="BodyTextIndentChar"/>
    <w:uiPriority w:val="99"/>
    <w:semiHidden/>
    <w:unhideWhenUsed/>
    <w:rsid w:val="00D479BC"/>
    <w:pPr>
      <w:spacing w:after="120"/>
      <w:ind w:left="283"/>
    </w:pPr>
    <w:rPr>
      <w:rFonts w:ascii="Calibri" w:eastAsia="Times New Roman" w:hAnsi="Calibri" w:cs="Times New Roman"/>
    </w:rPr>
  </w:style>
  <w:style w:type="character" w:customStyle="1" w:styleId="BodyTextIndentChar">
    <w:name w:val="Body Text Indent Char"/>
    <w:basedOn w:val="DefaultParagraphFont"/>
    <w:link w:val="BodyTextIndent"/>
    <w:uiPriority w:val="99"/>
    <w:semiHidden/>
    <w:rsid w:val="00D479BC"/>
    <w:rPr>
      <w:rFonts w:ascii="Calibri" w:eastAsia="Times New Roman" w:hAnsi="Calibri" w:cs="Times New Roman"/>
    </w:rPr>
  </w:style>
  <w:style w:type="paragraph" w:styleId="BodyTextFirstIndent2">
    <w:name w:val="Body Text First Indent 2"/>
    <w:basedOn w:val="BodyTextIndent"/>
    <w:link w:val="BodyTextFirstIndent2Char"/>
    <w:uiPriority w:val="99"/>
    <w:unhideWhenUsed/>
    <w:rsid w:val="00D479BC"/>
    <w:pPr>
      <w:ind w:firstLine="210"/>
    </w:pPr>
  </w:style>
  <w:style w:type="character" w:customStyle="1" w:styleId="BodyTextFirstIndent2Char">
    <w:name w:val="Body Text First Indent 2 Char"/>
    <w:basedOn w:val="BodyTextIndentChar"/>
    <w:link w:val="BodyTextFirstIndent2"/>
    <w:uiPriority w:val="99"/>
    <w:rsid w:val="00D479BC"/>
    <w:rPr>
      <w:rFonts w:ascii="Calibri" w:eastAsia="Times New Roman" w:hAnsi="Calibri" w:cs="Times New Roman"/>
    </w:rPr>
  </w:style>
  <w:style w:type="paragraph" w:customStyle="1" w:styleId="Codeinline">
    <w:name w:val="Code inline"/>
    <w:basedOn w:val="Normal"/>
    <w:next w:val="Normal"/>
    <w:link w:val="CodeinlineChar"/>
    <w:qFormat/>
    <w:rsid w:val="00334DC0"/>
    <w:rPr>
      <w:rFonts w:ascii="Consolas" w:eastAsiaTheme="minorHAnsi" w:hAnsi="Consolas" w:cs="Consolas"/>
      <w:noProof/>
      <w:color w:val="333333"/>
      <w:sz w:val="18"/>
      <w:szCs w:val="18"/>
      <w:bdr w:val="single" w:sz="6" w:space="0" w:color="DDDDDD" w:frame="1"/>
      <w:shd w:val="clear" w:color="auto" w:fill="F8F8F8"/>
    </w:rPr>
  </w:style>
  <w:style w:type="character" w:customStyle="1" w:styleId="CodeinlineChar">
    <w:name w:val="Code inline Char"/>
    <w:basedOn w:val="DefaultParagraphFont"/>
    <w:link w:val="Codeinline"/>
    <w:rsid w:val="00334DC0"/>
    <w:rPr>
      <w:rFonts w:ascii="Consolas" w:eastAsiaTheme="minorHAnsi" w:hAnsi="Consolas" w:cs="Consolas"/>
      <w:noProof/>
      <w:color w:val="333333"/>
      <w:sz w:val="18"/>
      <w:szCs w:val="18"/>
      <w:bdr w:val="single" w:sz="6" w:space="0" w:color="DDDDDD" w:frame="1"/>
    </w:rPr>
  </w:style>
  <w:style w:type="paragraph" w:customStyle="1" w:styleId="TableStyle1">
    <w:name w:val="Table Style 1"/>
    <w:rsid w:val="001F69CE"/>
    <w:pPr>
      <w:pBdr>
        <w:top w:val="nil"/>
        <w:left w:val="nil"/>
        <w:bottom w:val="nil"/>
        <w:right w:val="nil"/>
        <w:between w:val="nil"/>
        <w:bar w:val="nil"/>
      </w:pBdr>
      <w:spacing w:after="0" w:line="240" w:lineRule="auto"/>
    </w:pPr>
    <w:rPr>
      <w:rFonts w:ascii="Helvetica" w:eastAsia="Helvetica" w:hAnsi="Helvetica" w:cs="Helvetica"/>
      <w:b/>
      <w:bCs/>
      <w:color w:val="000000"/>
      <w:sz w:val="20"/>
      <w:szCs w:val="20"/>
      <w:bdr w:val="nil"/>
      <w:lang w:eastAsia="en-GB"/>
    </w:rPr>
  </w:style>
  <w:style w:type="paragraph" w:customStyle="1" w:styleId="TableStyle2">
    <w:name w:val="Table Style 2"/>
    <w:rsid w:val="001F69CE"/>
    <w:pPr>
      <w:pBdr>
        <w:top w:val="nil"/>
        <w:left w:val="nil"/>
        <w:bottom w:val="nil"/>
        <w:right w:val="nil"/>
        <w:between w:val="nil"/>
        <w:bar w:val="nil"/>
      </w:pBdr>
      <w:spacing w:after="0" w:line="240" w:lineRule="auto"/>
    </w:pPr>
    <w:rPr>
      <w:rFonts w:ascii="Helvetica" w:eastAsia="Helvetica" w:hAnsi="Helvetica" w:cs="Helvetica"/>
      <w:color w:val="000000"/>
      <w:sz w:val="20"/>
      <w:szCs w:val="20"/>
      <w:bdr w:val="nil"/>
      <w:lang w:eastAsia="en-GB"/>
    </w:rPr>
  </w:style>
  <w:style w:type="table" w:customStyle="1" w:styleId="PlainTable11">
    <w:name w:val="Plain Table 11"/>
    <w:basedOn w:val="TableNormal"/>
    <w:uiPriority w:val="41"/>
    <w:rsid w:val="001F69CE"/>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en-GB"/>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Body">
    <w:name w:val="Body"/>
    <w:rsid w:val="001F69CE"/>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lang w:val="en-US" w:eastAsia="en-GB"/>
    </w:rPr>
  </w:style>
  <w:style w:type="character" w:customStyle="1" w:styleId="mi">
    <w:name w:val="mi"/>
    <w:basedOn w:val="DefaultParagraphFont"/>
    <w:rsid w:val="001F69CE"/>
  </w:style>
  <w:style w:type="character" w:customStyle="1" w:styleId="kc">
    <w:name w:val="kc"/>
    <w:basedOn w:val="DefaultParagraphFont"/>
    <w:rsid w:val="001F69CE"/>
  </w:style>
  <w:style w:type="character" w:customStyle="1" w:styleId="c1">
    <w:name w:val="c1"/>
    <w:basedOn w:val="DefaultParagraphFont"/>
    <w:rsid w:val="001F69CE"/>
  </w:style>
  <w:style w:type="character" w:customStyle="1" w:styleId="nb">
    <w:name w:val="nb"/>
    <w:basedOn w:val="DefaultParagraphFont"/>
    <w:rsid w:val="001F69CE"/>
  </w:style>
  <w:style w:type="character" w:styleId="LineNumber">
    <w:name w:val="line number"/>
    <w:basedOn w:val="DefaultParagraphFont"/>
    <w:uiPriority w:val="99"/>
    <w:semiHidden/>
    <w:unhideWhenUsed/>
    <w:rsid w:val="001F69CE"/>
  </w:style>
  <w:style w:type="character" w:customStyle="1" w:styleId="mf">
    <w:name w:val="mf"/>
    <w:basedOn w:val="DefaultParagraphFont"/>
    <w:rsid w:val="001F69CE"/>
  </w:style>
  <w:style w:type="table" w:customStyle="1" w:styleId="PlainTable110">
    <w:name w:val="Plain Table 11"/>
    <w:basedOn w:val="TableNormal"/>
    <w:uiPriority w:val="41"/>
    <w:rsid w:val="000C3215"/>
    <w:pPr>
      <w:spacing w:after="0" w:line="240" w:lineRule="auto"/>
    </w:pPr>
    <w:rPr>
      <w:rFonts w:eastAsiaTheme="minorHAnsi"/>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InlineCode">
    <w:name w:val="Inline Code"/>
    <w:basedOn w:val="Normal"/>
    <w:link w:val="InlineCodeChar"/>
    <w:rsid w:val="000C3215"/>
    <w:pPr>
      <w:jc w:val="left"/>
    </w:pPr>
    <w:rPr>
      <w:rFonts w:ascii="Consolas" w:eastAsiaTheme="minorHAnsi" w:hAnsi="Consolas" w:cs="Consolas"/>
      <w:color w:val="333333"/>
      <w:sz w:val="18"/>
      <w:szCs w:val="18"/>
      <w:shd w:val="clear" w:color="auto" w:fill="F8F8F8"/>
    </w:rPr>
  </w:style>
  <w:style w:type="character" w:customStyle="1" w:styleId="InlineCodeChar">
    <w:name w:val="Inline Code Char"/>
    <w:basedOn w:val="Heading3Char"/>
    <w:link w:val="InlineCode"/>
    <w:rsid w:val="000C3215"/>
    <w:rPr>
      <w:rFonts w:ascii="Consolas" w:eastAsiaTheme="minorHAnsi" w:hAnsi="Consolas" w:cs="Consolas"/>
      <w:color w:val="333333"/>
      <w:sz w:val="18"/>
      <w:szCs w:val="18"/>
    </w:rPr>
  </w:style>
  <w:style w:type="paragraph" w:customStyle="1" w:styleId="Inlinecode0">
    <w:name w:val="Inline code"/>
    <w:basedOn w:val="Normal"/>
    <w:next w:val="Normal"/>
    <w:link w:val="InlinecodeChar0"/>
    <w:qFormat/>
    <w:rsid w:val="000C3215"/>
    <w:pPr>
      <w:jc w:val="left"/>
    </w:pPr>
    <w:rPr>
      <w:rFonts w:ascii="Consolas" w:eastAsiaTheme="majorEastAsia" w:hAnsi="Consolas" w:cs="Consolas"/>
      <w:noProof/>
      <w:color w:val="333333"/>
      <w:sz w:val="18"/>
      <w:szCs w:val="18"/>
      <w:bdr w:val="single" w:sz="6" w:space="0" w:color="DDDDDD" w:frame="1"/>
      <w:shd w:val="clear" w:color="auto" w:fill="F8F8F8"/>
    </w:rPr>
  </w:style>
  <w:style w:type="character" w:customStyle="1" w:styleId="InlinecodeChar0">
    <w:name w:val="Inline code Char"/>
    <w:basedOn w:val="DefaultParagraphFont"/>
    <w:link w:val="Inlinecode0"/>
    <w:rsid w:val="000C3215"/>
    <w:rPr>
      <w:rFonts w:ascii="Consolas" w:eastAsiaTheme="majorEastAsia" w:hAnsi="Consolas" w:cs="Consolas"/>
      <w:noProof/>
      <w:color w:val="333333"/>
      <w:sz w:val="18"/>
      <w:szCs w:val="18"/>
      <w:bdr w:val="single" w:sz="6" w:space="0" w:color="DDDDDD" w:frame="1"/>
    </w:rPr>
  </w:style>
  <w:style w:type="character" w:customStyle="1" w:styleId="cm">
    <w:name w:val="cm"/>
    <w:basedOn w:val="DefaultParagraphFont"/>
    <w:rsid w:val="000C3215"/>
  </w:style>
  <w:style w:type="character" w:customStyle="1" w:styleId="sc31">
    <w:name w:val="sc31"/>
    <w:basedOn w:val="DefaultParagraphFont"/>
    <w:rsid w:val="00FA7EE7"/>
    <w:rPr>
      <w:rFonts w:ascii="Courier New" w:hAnsi="Courier New" w:cs="Courier New" w:hint="default"/>
      <w:color w:val="008080"/>
      <w:sz w:val="20"/>
      <w:szCs w:val="20"/>
      <w:shd w:val="clear" w:color="auto" w:fill="F2F4FF"/>
    </w:rPr>
  </w:style>
  <w:style w:type="character" w:customStyle="1" w:styleId="sc18">
    <w:name w:val="sc18"/>
    <w:basedOn w:val="DefaultParagraphFont"/>
    <w:rsid w:val="00FA7EE7"/>
    <w:rPr>
      <w:rFonts w:ascii="Courier New" w:hAnsi="Courier New" w:cs="Courier New" w:hint="default"/>
      <w:color w:val="000000"/>
      <w:sz w:val="20"/>
      <w:szCs w:val="20"/>
    </w:rPr>
  </w:style>
  <w:style w:type="character" w:customStyle="1" w:styleId="sc01">
    <w:name w:val="sc01"/>
    <w:basedOn w:val="DefaultParagraphFont"/>
    <w:rsid w:val="00FA7EE7"/>
    <w:rPr>
      <w:rFonts w:ascii="Courier New" w:hAnsi="Courier New" w:cs="Courier New" w:hint="default"/>
      <w:color w:val="000000"/>
      <w:sz w:val="20"/>
      <w:szCs w:val="20"/>
      <w:shd w:val="clear" w:color="auto" w:fill="F2F4FF"/>
    </w:rPr>
  </w:style>
  <w:style w:type="character" w:customStyle="1" w:styleId="sc111">
    <w:name w:val="sc111"/>
    <w:basedOn w:val="DefaultParagraphFont"/>
    <w:rsid w:val="00FA7EE7"/>
    <w:rPr>
      <w:rFonts w:ascii="Courier New" w:hAnsi="Courier New" w:cs="Courier New" w:hint="default"/>
      <w:color w:val="000000"/>
      <w:sz w:val="20"/>
      <w:szCs w:val="20"/>
      <w:shd w:val="clear" w:color="auto" w:fill="F2F4FF"/>
    </w:rPr>
  </w:style>
  <w:style w:type="character" w:customStyle="1" w:styleId="sc101">
    <w:name w:val="sc101"/>
    <w:basedOn w:val="DefaultParagraphFont"/>
    <w:rsid w:val="00FA7EE7"/>
    <w:rPr>
      <w:rFonts w:ascii="Courier New" w:hAnsi="Courier New" w:cs="Courier New" w:hint="default"/>
      <w:b/>
      <w:bCs/>
      <w:color w:val="000000"/>
      <w:sz w:val="20"/>
      <w:szCs w:val="20"/>
      <w:shd w:val="clear" w:color="auto" w:fill="F2F4FF"/>
    </w:rPr>
  </w:style>
  <w:style w:type="character" w:customStyle="1" w:styleId="sc51">
    <w:name w:val="sc51"/>
    <w:basedOn w:val="DefaultParagraphFont"/>
    <w:rsid w:val="00FA7EE7"/>
    <w:rPr>
      <w:rFonts w:ascii="Courier New" w:hAnsi="Courier New" w:cs="Courier New" w:hint="default"/>
      <w:b/>
      <w:bCs/>
      <w:i/>
      <w:iCs/>
      <w:color w:val="000080"/>
      <w:sz w:val="20"/>
      <w:szCs w:val="20"/>
      <w:shd w:val="clear" w:color="auto" w:fill="F2F4FF"/>
    </w:rPr>
  </w:style>
  <w:style w:type="character" w:customStyle="1" w:styleId="sc41">
    <w:name w:val="sc41"/>
    <w:basedOn w:val="DefaultParagraphFont"/>
    <w:rsid w:val="00FA7EE7"/>
    <w:rPr>
      <w:rFonts w:ascii="Courier New" w:hAnsi="Courier New" w:cs="Courier New" w:hint="default"/>
      <w:color w:val="FF0000"/>
      <w:sz w:val="20"/>
      <w:szCs w:val="20"/>
      <w:shd w:val="clear" w:color="auto" w:fill="F2F4F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79BC"/>
    <w:pPr>
      <w:jc w:val="both"/>
    </w:pPr>
  </w:style>
  <w:style w:type="paragraph" w:styleId="Heading1">
    <w:name w:val="heading 1"/>
    <w:basedOn w:val="Normal"/>
    <w:next w:val="Normal"/>
    <w:link w:val="Heading1Char"/>
    <w:uiPriority w:val="9"/>
    <w:qFormat/>
    <w:rsid w:val="00D479BC"/>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D479BC"/>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D479BC"/>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D479BC"/>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D479BC"/>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D479BC"/>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D479BC"/>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D479BC"/>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D479BC"/>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669C"/>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26669C"/>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26669C"/>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26669C"/>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26669C"/>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26669C"/>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26669C"/>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26669C"/>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26669C"/>
    <w:rPr>
      <w:rFonts w:asciiTheme="majorHAnsi" w:eastAsiaTheme="majorEastAsia" w:hAnsiTheme="majorHAnsi" w:cstheme="majorBidi"/>
      <w:i/>
      <w:iCs/>
      <w:color w:val="244061" w:themeColor="accent1" w:themeShade="80"/>
    </w:rPr>
  </w:style>
  <w:style w:type="character" w:styleId="Hyperlink">
    <w:name w:val="Hyperlink"/>
    <w:basedOn w:val="DefaultParagraphFont"/>
    <w:uiPriority w:val="99"/>
    <w:unhideWhenUsed/>
    <w:rsid w:val="00D479BC"/>
    <w:rPr>
      <w:color w:val="0000FF" w:themeColor="hyperlink"/>
      <w:u w:val="single"/>
    </w:rPr>
  </w:style>
  <w:style w:type="paragraph" w:styleId="ListParagraph">
    <w:name w:val="List Paragraph"/>
    <w:basedOn w:val="Normal"/>
    <w:uiPriority w:val="34"/>
    <w:qFormat/>
    <w:rsid w:val="00E41352"/>
    <w:pPr>
      <w:ind w:left="720"/>
      <w:contextualSpacing/>
    </w:pPr>
  </w:style>
  <w:style w:type="table" w:styleId="TableGrid">
    <w:name w:val="Table Grid"/>
    <w:basedOn w:val="TableNormal"/>
    <w:uiPriority w:val="39"/>
    <w:rsid w:val="00D936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AC1023"/>
    <w:rPr>
      <w:color w:val="808080"/>
    </w:rPr>
  </w:style>
  <w:style w:type="paragraph" w:styleId="TOCHeading">
    <w:name w:val="TOC Heading"/>
    <w:basedOn w:val="Heading1"/>
    <w:next w:val="Normal"/>
    <w:uiPriority w:val="39"/>
    <w:unhideWhenUsed/>
    <w:qFormat/>
    <w:rsid w:val="0026669C"/>
    <w:pPr>
      <w:outlineLvl w:val="9"/>
    </w:pPr>
  </w:style>
  <w:style w:type="paragraph" w:styleId="TOC1">
    <w:name w:val="toc 1"/>
    <w:basedOn w:val="Normal"/>
    <w:next w:val="Normal"/>
    <w:autoRedefine/>
    <w:uiPriority w:val="39"/>
    <w:unhideWhenUsed/>
    <w:qFormat/>
    <w:rsid w:val="00AC1023"/>
    <w:pPr>
      <w:spacing w:after="100"/>
    </w:pPr>
  </w:style>
  <w:style w:type="paragraph" w:styleId="TOC2">
    <w:name w:val="toc 2"/>
    <w:basedOn w:val="Normal"/>
    <w:next w:val="Normal"/>
    <w:autoRedefine/>
    <w:uiPriority w:val="39"/>
    <w:unhideWhenUsed/>
    <w:qFormat/>
    <w:rsid w:val="00AC1023"/>
    <w:pPr>
      <w:spacing w:after="100"/>
      <w:ind w:left="220"/>
    </w:pPr>
  </w:style>
  <w:style w:type="paragraph" w:styleId="TOC3">
    <w:name w:val="toc 3"/>
    <w:basedOn w:val="Normal"/>
    <w:next w:val="Normal"/>
    <w:autoRedefine/>
    <w:uiPriority w:val="39"/>
    <w:unhideWhenUsed/>
    <w:qFormat/>
    <w:rsid w:val="00AC1023"/>
    <w:pPr>
      <w:spacing w:after="100"/>
      <w:ind w:left="440"/>
    </w:pPr>
  </w:style>
  <w:style w:type="paragraph" w:styleId="NoSpacing">
    <w:name w:val="No Spacing"/>
    <w:link w:val="NoSpacingChar"/>
    <w:uiPriority w:val="1"/>
    <w:qFormat/>
    <w:rsid w:val="00D479BC"/>
    <w:pPr>
      <w:spacing w:after="0" w:line="240" w:lineRule="auto"/>
    </w:pPr>
  </w:style>
  <w:style w:type="character" w:customStyle="1" w:styleId="NoSpacingChar">
    <w:name w:val="No Spacing Char"/>
    <w:basedOn w:val="DefaultParagraphFont"/>
    <w:link w:val="NoSpacing"/>
    <w:uiPriority w:val="1"/>
    <w:rsid w:val="00276B02"/>
  </w:style>
  <w:style w:type="character" w:styleId="FollowedHyperlink">
    <w:name w:val="FollowedHyperlink"/>
    <w:basedOn w:val="DefaultParagraphFont"/>
    <w:uiPriority w:val="99"/>
    <w:semiHidden/>
    <w:unhideWhenUsed/>
    <w:rsid w:val="00D479BC"/>
    <w:rPr>
      <w:color w:val="800080" w:themeColor="followedHyperlink"/>
      <w:u w:val="single"/>
    </w:rPr>
  </w:style>
  <w:style w:type="paragraph" w:styleId="BalloonText">
    <w:name w:val="Balloon Text"/>
    <w:basedOn w:val="Normal"/>
    <w:link w:val="BalloonTextChar"/>
    <w:uiPriority w:val="99"/>
    <w:semiHidden/>
    <w:unhideWhenUsed/>
    <w:rsid w:val="00923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3B54"/>
    <w:rPr>
      <w:rFonts w:ascii="Tahoma" w:hAnsi="Tahoma" w:cs="Tahoma"/>
      <w:sz w:val="16"/>
      <w:szCs w:val="16"/>
    </w:rPr>
  </w:style>
  <w:style w:type="paragraph" w:styleId="Header">
    <w:name w:val="header"/>
    <w:basedOn w:val="Normal"/>
    <w:link w:val="HeaderChar"/>
    <w:uiPriority w:val="99"/>
    <w:unhideWhenUsed/>
    <w:rsid w:val="006342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293"/>
  </w:style>
  <w:style w:type="paragraph" w:styleId="Footer">
    <w:name w:val="footer"/>
    <w:basedOn w:val="Normal"/>
    <w:link w:val="FooterChar"/>
    <w:uiPriority w:val="99"/>
    <w:unhideWhenUsed/>
    <w:rsid w:val="006342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293"/>
  </w:style>
  <w:style w:type="character" w:customStyle="1" w:styleId="st">
    <w:name w:val="st"/>
    <w:basedOn w:val="DefaultParagraphFont"/>
    <w:rsid w:val="00445D74"/>
  </w:style>
  <w:style w:type="paragraph" w:styleId="NormalWeb">
    <w:name w:val="Normal (Web)"/>
    <w:basedOn w:val="Normal"/>
    <w:uiPriority w:val="99"/>
    <w:unhideWhenUsed/>
    <w:rsid w:val="00BC72C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CommentReference">
    <w:name w:val="annotation reference"/>
    <w:basedOn w:val="DefaultParagraphFont"/>
    <w:uiPriority w:val="99"/>
    <w:semiHidden/>
    <w:unhideWhenUsed/>
    <w:rsid w:val="0078120B"/>
    <w:rPr>
      <w:sz w:val="16"/>
      <w:szCs w:val="16"/>
    </w:rPr>
  </w:style>
  <w:style w:type="paragraph" w:styleId="CommentText">
    <w:name w:val="annotation text"/>
    <w:basedOn w:val="Normal"/>
    <w:link w:val="CommentTextChar"/>
    <w:uiPriority w:val="99"/>
    <w:semiHidden/>
    <w:unhideWhenUsed/>
    <w:rsid w:val="0078120B"/>
    <w:pPr>
      <w:spacing w:line="240" w:lineRule="auto"/>
    </w:pPr>
    <w:rPr>
      <w:sz w:val="20"/>
      <w:szCs w:val="20"/>
    </w:rPr>
  </w:style>
  <w:style w:type="character" w:customStyle="1" w:styleId="CommentTextChar">
    <w:name w:val="Comment Text Char"/>
    <w:basedOn w:val="DefaultParagraphFont"/>
    <w:link w:val="CommentText"/>
    <w:uiPriority w:val="99"/>
    <w:semiHidden/>
    <w:rsid w:val="0078120B"/>
    <w:rPr>
      <w:sz w:val="20"/>
      <w:szCs w:val="20"/>
    </w:rPr>
  </w:style>
  <w:style w:type="paragraph" w:styleId="CommentSubject">
    <w:name w:val="annotation subject"/>
    <w:basedOn w:val="CommentText"/>
    <w:next w:val="CommentText"/>
    <w:link w:val="CommentSubjectChar"/>
    <w:uiPriority w:val="99"/>
    <w:semiHidden/>
    <w:unhideWhenUsed/>
    <w:rsid w:val="0078120B"/>
    <w:rPr>
      <w:b/>
      <w:bCs/>
    </w:rPr>
  </w:style>
  <w:style w:type="character" w:customStyle="1" w:styleId="CommentSubjectChar">
    <w:name w:val="Comment Subject Char"/>
    <w:basedOn w:val="CommentTextChar"/>
    <w:link w:val="CommentSubject"/>
    <w:uiPriority w:val="99"/>
    <w:semiHidden/>
    <w:rsid w:val="0078120B"/>
    <w:rPr>
      <w:b/>
      <w:bCs/>
      <w:sz w:val="20"/>
      <w:szCs w:val="20"/>
    </w:rPr>
  </w:style>
  <w:style w:type="paragraph" w:styleId="Caption">
    <w:name w:val="caption"/>
    <w:basedOn w:val="Normal"/>
    <w:next w:val="Normal"/>
    <w:uiPriority w:val="35"/>
    <w:unhideWhenUsed/>
    <w:qFormat/>
    <w:rsid w:val="00D479BC"/>
    <w:pPr>
      <w:spacing w:line="240" w:lineRule="auto"/>
    </w:pPr>
    <w:rPr>
      <w:b/>
      <w:bCs/>
      <w:smallCaps/>
      <w:color w:val="1F497D" w:themeColor="text2"/>
    </w:rPr>
  </w:style>
  <w:style w:type="character" w:customStyle="1" w:styleId="apple-converted-space">
    <w:name w:val="apple-converted-space"/>
    <w:basedOn w:val="DefaultParagraphFont"/>
    <w:rsid w:val="003763B4"/>
  </w:style>
  <w:style w:type="paragraph" w:styleId="Revision">
    <w:name w:val="Revision"/>
    <w:hidden/>
    <w:uiPriority w:val="99"/>
    <w:semiHidden/>
    <w:rsid w:val="00D479BC"/>
    <w:pPr>
      <w:spacing w:after="0" w:line="240" w:lineRule="auto"/>
    </w:pPr>
  </w:style>
  <w:style w:type="character" w:styleId="Strong">
    <w:name w:val="Strong"/>
    <w:basedOn w:val="DefaultParagraphFont"/>
    <w:uiPriority w:val="22"/>
    <w:qFormat/>
    <w:rsid w:val="0026669C"/>
    <w:rPr>
      <w:b/>
      <w:bCs/>
    </w:rPr>
  </w:style>
  <w:style w:type="character" w:styleId="HTMLCode">
    <w:name w:val="HTML Code"/>
    <w:basedOn w:val="DefaultParagraphFont"/>
    <w:uiPriority w:val="99"/>
    <w:semiHidden/>
    <w:unhideWhenUsed/>
    <w:rsid w:val="00905C94"/>
    <w:rPr>
      <w:rFonts w:ascii="Courier New" w:eastAsia="Times New Roman" w:hAnsi="Courier New" w:cs="Courier New"/>
      <w:sz w:val="20"/>
      <w:szCs w:val="20"/>
    </w:rPr>
  </w:style>
  <w:style w:type="paragraph" w:customStyle="1" w:styleId="Code">
    <w:name w:val="Code"/>
    <w:basedOn w:val="Codeblock"/>
    <w:link w:val="CodeChar"/>
    <w:autoRedefine/>
    <w:qFormat/>
    <w:rsid w:val="004B2814"/>
    <w:pPr>
      <w:spacing w:line="276" w:lineRule="auto"/>
    </w:pPr>
    <w:rPr>
      <w:sz w:val="18"/>
      <w:szCs w:val="18"/>
    </w:rPr>
  </w:style>
  <w:style w:type="paragraph" w:customStyle="1" w:styleId="Codeblock">
    <w:name w:val="Code block"/>
    <w:basedOn w:val="Normal"/>
    <w:link w:val="CodeblockChar"/>
    <w:qFormat/>
    <w:rsid w:val="001F69CE"/>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pPr>
    <w:rPr>
      <w:rFonts w:ascii="Consolas" w:eastAsia="Times New Roman" w:hAnsi="Consolas" w:cs="Consolas"/>
      <w:noProof/>
      <w:color w:val="333333"/>
      <w:sz w:val="20"/>
      <w:szCs w:val="20"/>
      <w:lang w:eastAsia="en-GB"/>
    </w:rPr>
  </w:style>
  <w:style w:type="character" w:customStyle="1" w:styleId="CodeblockChar">
    <w:name w:val="Code block Char"/>
    <w:basedOn w:val="DefaultParagraphFont"/>
    <w:link w:val="Codeblock"/>
    <w:rsid w:val="001F69CE"/>
    <w:rPr>
      <w:rFonts w:ascii="Consolas" w:eastAsia="Times New Roman" w:hAnsi="Consolas" w:cs="Consolas"/>
      <w:noProof/>
      <w:color w:val="333333"/>
      <w:sz w:val="20"/>
      <w:szCs w:val="20"/>
      <w:shd w:val="clear" w:color="auto" w:fill="F8F8F8"/>
      <w:lang w:eastAsia="en-GB"/>
    </w:rPr>
  </w:style>
  <w:style w:type="character" w:customStyle="1" w:styleId="CodeChar">
    <w:name w:val="Code Char"/>
    <w:basedOn w:val="DefaultParagraphFont"/>
    <w:link w:val="Code"/>
    <w:rsid w:val="004B2814"/>
    <w:rPr>
      <w:rFonts w:ascii="Consolas" w:eastAsia="Times New Roman" w:hAnsi="Consolas" w:cs="Consolas"/>
      <w:noProof/>
      <w:color w:val="333333"/>
      <w:sz w:val="18"/>
      <w:szCs w:val="18"/>
      <w:shd w:val="clear" w:color="auto" w:fill="F8F8F8"/>
      <w:lang w:eastAsia="en-GB"/>
    </w:rPr>
  </w:style>
  <w:style w:type="paragraph" w:customStyle="1" w:styleId="Code2">
    <w:name w:val="Code 2"/>
    <w:basedOn w:val="Normal"/>
    <w:link w:val="Code2Char"/>
    <w:rsid w:val="00EE057F"/>
    <w:rPr>
      <w:rFonts w:ascii="Consolas" w:eastAsiaTheme="majorEastAsia" w:hAnsi="Consolas" w:cs="Consolas"/>
      <w:noProof/>
      <w:color w:val="333333"/>
      <w:sz w:val="18"/>
      <w:szCs w:val="18"/>
      <w:bdr w:val="single" w:sz="6" w:space="0" w:color="DDDDDD" w:frame="1"/>
      <w:shd w:val="clear" w:color="auto" w:fill="F8F8F8"/>
    </w:rPr>
  </w:style>
  <w:style w:type="character" w:customStyle="1" w:styleId="Code2Char">
    <w:name w:val="Code 2 Char"/>
    <w:basedOn w:val="DefaultParagraphFont"/>
    <w:link w:val="Code2"/>
    <w:rsid w:val="00EE057F"/>
    <w:rPr>
      <w:rFonts w:ascii="Consolas" w:eastAsiaTheme="majorEastAsia" w:hAnsi="Consolas" w:cs="Consolas"/>
      <w:noProof/>
      <w:color w:val="333333"/>
      <w:sz w:val="18"/>
      <w:szCs w:val="18"/>
      <w:bdr w:val="single" w:sz="6" w:space="0" w:color="DDDDDD" w:frame="1"/>
    </w:rPr>
  </w:style>
  <w:style w:type="paragraph" w:customStyle="1" w:styleId="H1">
    <w:name w:val="H1"/>
    <w:basedOn w:val="Heading1"/>
    <w:link w:val="H1Char"/>
    <w:rsid w:val="00EE057F"/>
    <w:pPr>
      <w:pBdr>
        <w:bottom w:val="single" w:sz="6" w:space="0" w:color="DDDDDD"/>
      </w:pBdr>
      <w:shd w:val="clear" w:color="auto" w:fill="FFFFFF"/>
      <w:spacing w:after="225"/>
    </w:pPr>
    <w:rPr>
      <w:rFonts w:ascii="Helvetica" w:hAnsi="Helvetica" w:cs="Helvetica"/>
      <w:color w:val="333333"/>
      <w:sz w:val="60"/>
      <w:szCs w:val="60"/>
    </w:rPr>
  </w:style>
  <w:style w:type="character" w:customStyle="1" w:styleId="H1Char">
    <w:name w:val="H1 Char"/>
    <w:basedOn w:val="Heading1Char"/>
    <w:link w:val="H1"/>
    <w:rsid w:val="00EE057F"/>
    <w:rPr>
      <w:rFonts w:ascii="Helvetica" w:eastAsiaTheme="majorEastAsia" w:hAnsi="Helvetica" w:cs="Helvetica"/>
      <w:b w:val="0"/>
      <w:bCs w:val="0"/>
      <w:color w:val="333333"/>
      <w:sz w:val="60"/>
      <w:szCs w:val="60"/>
      <w:shd w:val="clear" w:color="auto" w:fill="FFFFFF"/>
    </w:rPr>
  </w:style>
  <w:style w:type="paragraph" w:customStyle="1" w:styleId="H2">
    <w:name w:val="H2"/>
    <w:basedOn w:val="Heading2"/>
    <w:link w:val="H2Char"/>
    <w:rsid w:val="00EE057F"/>
    <w:pPr>
      <w:pBdr>
        <w:bottom w:val="single" w:sz="6" w:space="0" w:color="EEEEEE"/>
      </w:pBdr>
      <w:shd w:val="clear" w:color="auto" w:fill="FFFFFF"/>
      <w:spacing w:before="240" w:after="225"/>
    </w:pPr>
    <w:rPr>
      <w:rFonts w:ascii="Helvetica" w:hAnsi="Helvetica" w:cs="Helvetica"/>
      <w:color w:val="333333"/>
      <w:sz w:val="48"/>
      <w:szCs w:val="48"/>
    </w:rPr>
  </w:style>
  <w:style w:type="character" w:customStyle="1" w:styleId="H2Char">
    <w:name w:val="H2 Char"/>
    <w:basedOn w:val="Heading2Char"/>
    <w:link w:val="H2"/>
    <w:rsid w:val="00EE057F"/>
    <w:rPr>
      <w:rFonts w:ascii="Helvetica" w:eastAsiaTheme="majorEastAsia" w:hAnsi="Helvetica" w:cs="Helvetica"/>
      <w:b w:val="0"/>
      <w:bCs w:val="0"/>
      <w:color w:val="333333"/>
      <w:sz w:val="48"/>
      <w:szCs w:val="48"/>
      <w:shd w:val="clear" w:color="auto" w:fill="FFFFFF"/>
    </w:rPr>
  </w:style>
  <w:style w:type="paragraph" w:customStyle="1" w:styleId="H3">
    <w:name w:val="H3"/>
    <w:basedOn w:val="Heading3"/>
    <w:link w:val="H3Char"/>
    <w:rsid w:val="00EE057F"/>
    <w:pPr>
      <w:shd w:val="clear" w:color="auto" w:fill="FFFFFF"/>
      <w:spacing w:before="240" w:after="225"/>
    </w:pPr>
    <w:rPr>
      <w:rFonts w:ascii="Helvetica" w:hAnsi="Helvetica" w:cs="Helvetica"/>
      <w:color w:val="333333"/>
      <w:sz w:val="36"/>
      <w:szCs w:val="36"/>
    </w:rPr>
  </w:style>
  <w:style w:type="character" w:customStyle="1" w:styleId="H3Char">
    <w:name w:val="H3 Char"/>
    <w:basedOn w:val="Heading3Char"/>
    <w:link w:val="H3"/>
    <w:rsid w:val="00EE057F"/>
    <w:rPr>
      <w:rFonts w:ascii="Helvetica" w:eastAsiaTheme="majorEastAsia" w:hAnsi="Helvetica" w:cs="Helvetica"/>
      <w:color w:val="333333"/>
      <w:sz w:val="36"/>
      <w:szCs w:val="36"/>
      <w:shd w:val="clear" w:color="auto" w:fill="FFFFFF"/>
    </w:rPr>
  </w:style>
  <w:style w:type="paragraph" w:customStyle="1" w:styleId="H4">
    <w:name w:val="H4"/>
    <w:basedOn w:val="Heading4"/>
    <w:link w:val="H4Char"/>
    <w:rsid w:val="00EE057F"/>
    <w:pPr>
      <w:shd w:val="clear" w:color="auto" w:fill="FFFFFF"/>
      <w:spacing w:before="240" w:after="225"/>
    </w:pPr>
    <w:rPr>
      <w:rFonts w:ascii="Helvetica" w:hAnsi="Helvetica" w:cs="Helvetica"/>
      <w:color w:val="333333"/>
      <w:sz w:val="29"/>
      <w:szCs w:val="29"/>
    </w:rPr>
  </w:style>
  <w:style w:type="character" w:customStyle="1" w:styleId="H4Char">
    <w:name w:val="H4 Char"/>
    <w:basedOn w:val="Heading4Char"/>
    <w:link w:val="H4"/>
    <w:rsid w:val="00EE057F"/>
    <w:rPr>
      <w:rFonts w:ascii="Helvetica" w:eastAsiaTheme="majorEastAsia" w:hAnsi="Helvetica" w:cs="Helvetica"/>
      <w:i w:val="0"/>
      <w:iCs w:val="0"/>
      <w:color w:val="333333"/>
      <w:sz w:val="29"/>
      <w:szCs w:val="29"/>
      <w:shd w:val="clear" w:color="auto" w:fill="FFFFFF"/>
    </w:rPr>
  </w:style>
  <w:style w:type="paragraph" w:customStyle="1" w:styleId="H5">
    <w:name w:val="H5"/>
    <w:basedOn w:val="Heading5"/>
    <w:link w:val="H5Char"/>
    <w:rsid w:val="00EE057F"/>
    <w:pPr>
      <w:shd w:val="clear" w:color="auto" w:fill="FFFFFF"/>
      <w:spacing w:before="240" w:line="383" w:lineRule="atLeast"/>
    </w:pPr>
    <w:rPr>
      <w:rFonts w:ascii="Helvetica" w:hAnsi="Helvetica" w:cs="Helvetica"/>
      <w:color w:val="333333"/>
      <w:sz w:val="24"/>
      <w:szCs w:val="24"/>
    </w:rPr>
  </w:style>
  <w:style w:type="character" w:customStyle="1" w:styleId="H5Char">
    <w:name w:val="H5 Char"/>
    <w:basedOn w:val="Heading5Char"/>
    <w:link w:val="H5"/>
    <w:rsid w:val="00EE057F"/>
    <w:rPr>
      <w:rFonts w:ascii="Helvetica" w:eastAsiaTheme="majorEastAsia" w:hAnsi="Helvetica" w:cs="Helvetica"/>
      <w:caps/>
      <w:color w:val="333333"/>
      <w:sz w:val="24"/>
      <w:szCs w:val="24"/>
      <w:shd w:val="clear" w:color="auto" w:fill="FFFFFF"/>
    </w:rPr>
  </w:style>
  <w:style w:type="paragraph" w:customStyle="1" w:styleId="text">
    <w:name w:val="text"/>
    <w:basedOn w:val="Normal"/>
    <w:link w:val="textChar"/>
    <w:rsid w:val="00EE057F"/>
    <w:rPr>
      <w:rFonts w:ascii="Helvetica" w:hAnsi="Helvetica" w:cs="Helvetica"/>
      <w:color w:val="333333"/>
      <w:sz w:val="23"/>
      <w:szCs w:val="23"/>
      <w:shd w:val="clear" w:color="auto" w:fill="FFFFFF"/>
    </w:rPr>
  </w:style>
  <w:style w:type="character" w:customStyle="1" w:styleId="textChar">
    <w:name w:val="text Char"/>
    <w:basedOn w:val="DefaultParagraphFont"/>
    <w:link w:val="text"/>
    <w:rsid w:val="00EE057F"/>
    <w:rPr>
      <w:rFonts w:ascii="Helvetica" w:hAnsi="Helvetica" w:cs="Helvetica"/>
      <w:color w:val="333333"/>
      <w:sz w:val="23"/>
      <w:szCs w:val="23"/>
    </w:rPr>
  </w:style>
  <w:style w:type="paragraph" w:styleId="Title">
    <w:name w:val="Title"/>
    <w:basedOn w:val="Normal"/>
    <w:next w:val="Normal"/>
    <w:link w:val="TitleChar"/>
    <w:uiPriority w:val="10"/>
    <w:qFormat/>
    <w:rsid w:val="00D479BC"/>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26669C"/>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D479BC"/>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26669C"/>
    <w:rPr>
      <w:rFonts w:asciiTheme="majorHAnsi" w:eastAsiaTheme="majorEastAsia" w:hAnsiTheme="majorHAnsi" w:cstheme="majorBidi"/>
      <w:color w:val="4F81BD" w:themeColor="accent1"/>
      <w:sz w:val="28"/>
      <w:szCs w:val="28"/>
    </w:rPr>
  </w:style>
  <w:style w:type="character" w:styleId="Emphasis">
    <w:name w:val="Emphasis"/>
    <w:basedOn w:val="DefaultParagraphFont"/>
    <w:uiPriority w:val="20"/>
    <w:qFormat/>
    <w:rsid w:val="0026669C"/>
    <w:rPr>
      <w:i/>
      <w:iCs/>
    </w:rPr>
  </w:style>
  <w:style w:type="paragraph" w:styleId="Quote">
    <w:name w:val="Quote"/>
    <w:basedOn w:val="Normal"/>
    <w:next w:val="Normal"/>
    <w:link w:val="QuoteChar"/>
    <w:uiPriority w:val="29"/>
    <w:qFormat/>
    <w:rsid w:val="00D479BC"/>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26669C"/>
    <w:rPr>
      <w:color w:val="1F497D" w:themeColor="text2"/>
      <w:sz w:val="24"/>
      <w:szCs w:val="24"/>
    </w:rPr>
  </w:style>
  <w:style w:type="paragraph" w:styleId="IntenseQuote">
    <w:name w:val="Intense Quote"/>
    <w:basedOn w:val="Normal"/>
    <w:next w:val="Normal"/>
    <w:link w:val="IntenseQuoteChar"/>
    <w:uiPriority w:val="30"/>
    <w:qFormat/>
    <w:rsid w:val="00D479BC"/>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26669C"/>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D479BC"/>
    <w:rPr>
      <w:i/>
      <w:iCs/>
      <w:color w:val="595959" w:themeColor="text1" w:themeTint="A6"/>
    </w:rPr>
  </w:style>
  <w:style w:type="character" w:styleId="IntenseEmphasis">
    <w:name w:val="Intense Emphasis"/>
    <w:basedOn w:val="DefaultParagraphFont"/>
    <w:uiPriority w:val="21"/>
    <w:qFormat/>
    <w:rsid w:val="0026669C"/>
    <w:rPr>
      <w:b/>
      <w:bCs/>
      <w:i/>
      <w:iCs/>
    </w:rPr>
  </w:style>
  <w:style w:type="character" w:styleId="SubtleReference">
    <w:name w:val="Subtle Reference"/>
    <w:basedOn w:val="DefaultParagraphFont"/>
    <w:uiPriority w:val="31"/>
    <w:qFormat/>
    <w:rsid w:val="00D479BC"/>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479BC"/>
    <w:rPr>
      <w:b/>
      <w:bCs/>
      <w:smallCaps/>
      <w:color w:val="1F497D" w:themeColor="text2"/>
      <w:u w:val="single"/>
    </w:rPr>
  </w:style>
  <w:style w:type="character" w:styleId="BookTitle">
    <w:name w:val="Book Title"/>
    <w:basedOn w:val="DefaultParagraphFont"/>
    <w:uiPriority w:val="33"/>
    <w:qFormat/>
    <w:rsid w:val="0026669C"/>
    <w:rPr>
      <w:b/>
      <w:bCs/>
      <w:smallCaps/>
      <w:spacing w:val="10"/>
    </w:rPr>
  </w:style>
  <w:style w:type="paragraph" w:styleId="HTMLPreformatted">
    <w:name w:val="HTML Preformatted"/>
    <w:basedOn w:val="Normal"/>
    <w:link w:val="HTMLPreformattedChar"/>
    <w:uiPriority w:val="99"/>
    <w:unhideWhenUsed/>
    <w:rsid w:val="00C04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C04867"/>
    <w:rPr>
      <w:rFonts w:ascii="Courier New" w:eastAsia="Times New Roman" w:hAnsi="Courier New" w:cs="Courier New"/>
      <w:sz w:val="20"/>
      <w:szCs w:val="20"/>
      <w:lang w:eastAsia="en-GB"/>
    </w:rPr>
  </w:style>
  <w:style w:type="character" w:customStyle="1" w:styleId="nx">
    <w:name w:val="nx"/>
    <w:basedOn w:val="DefaultParagraphFont"/>
    <w:rsid w:val="00C04867"/>
  </w:style>
  <w:style w:type="character" w:customStyle="1" w:styleId="p">
    <w:name w:val="p"/>
    <w:basedOn w:val="DefaultParagraphFont"/>
    <w:rsid w:val="00C04867"/>
  </w:style>
  <w:style w:type="character" w:customStyle="1" w:styleId="o">
    <w:name w:val="o"/>
    <w:basedOn w:val="DefaultParagraphFont"/>
    <w:rsid w:val="00C04867"/>
  </w:style>
  <w:style w:type="character" w:customStyle="1" w:styleId="kd">
    <w:name w:val="kd"/>
    <w:basedOn w:val="DefaultParagraphFont"/>
    <w:rsid w:val="00C04867"/>
  </w:style>
  <w:style w:type="character" w:customStyle="1" w:styleId="k">
    <w:name w:val="k"/>
    <w:basedOn w:val="DefaultParagraphFont"/>
    <w:rsid w:val="00C04867"/>
  </w:style>
  <w:style w:type="paragraph" w:customStyle="1" w:styleId="CodeBlock0">
    <w:name w:val="Code Block"/>
    <w:basedOn w:val="Normal"/>
    <w:link w:val="CodeBlockChar0"/>
    <w:qFormat/>
    <w:rsid w:val="00C04867"/>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left"/>
    </w:pPr>
    <w:rPr>
      <w:rFonts w:ascii="Consolas" w:eastAsia="Times New Roman" w:hAnsi="Consolas" w:cs="Consolas"/>
      <w:noProof/>
      <w:color w:val="333333"/>
      <w:sz w:val="20"/>
      <w:szCs w:val="20"/>
      <w:lang w:eastAsia="en-GB"/>
    </w:rPr>
  </w:style>
  <w:style w:type="character" w:customStyle="1" w:styleId="CodeBlockChar0">
    <w:name w:val="Code Block Char"/>
    <w:basedOn w:val="DefaultParagraphFont"/>
    <w:link w:val="CodeBlock0"/>
    <w:rsid w:val="00C04867"/>
    <w:rPr>
      <w:rFonts w:ascii="Consolas" w:eastAsia="Times New Roman" w:hAnsi="Consolas" w:cs="Consolas"/>
      <w:noProof/>
      <w:color w:val="333333"/>
      <w:sz w:val="20"/>
      <w:szCs w:val="20"/>
      <w:shd w:val="clear" w:color="auto" w:fill="F8F8F8"/>
      <w:lang w:eastAsia="en-GB"/>
    </w:rPr>
  </w:style>
  <w:style w:type="paragraph" w:styleId="List">
    <w:name w:val="List"/>
    <w:basedOn w:val="Normal"/>
    <w:uiPriority w:val="99"/>
    <w:unhideWhenUsed/>
    <w:rsid w:val="00D479BC"/>
    <w:pPr>
      <w:ind w:left="283" w:hanging="283"/>
      <w:contextualSpacing/>
    </w:pPr>
    <w:rPr>
      <w:rFonts w:ascii="Calibri" w:eastAsia="Times New Roman" w:hAnsi="Calibri" w:cs="Times New Roman"/>
    </w:rPr>
  </w:style>
  <w:style w:type="paragraph" w:styleId="ListBullet2">
    <w:name w:val="List Bullet 2"/>
    <w:basedOn w:val="Normal"/>
    <w:uiPriority w:val="99"/>
    <w:unhideWhenUsed/>
    <w:rsid w:val="00D479BC"/>
    <w:pPr>
      <w:numPr>
        <w:numId w:val="39"/>
      </w:numPr>
      <w:contextualSpacing/>
    </w:pPr>
    <w:rPr>
      <w:rFonts w:ascii="Calibri" w:eastAsia="Times New Roman" w:hAnsi="Calibri" w:cs="Times New Roman"/>
    </w:rPr>
  </w:style>
  <w:style w:type="paragraph" w:styleId="BodyText">
    <w:name w:val="Body Text"/>
    <w:basedOn w:val="Normal"/>
    <w:link w:val="BodyTextChar"/>
    <w:uiPriority w:val="99"/>
    <w:unhideWhenUsed/>
    <w:rsid w:val="00D479BC"/>
    <w:pPr>
      <w:spacing w:after="120"/>
    </w:pPr>
    <w:rPr>
      <w:rFonts w:ascii="Calibri" w:eastAsia="Times New Roman" w:hAnsi="Calibri" w:cs="Times New Roman"/>
    </w:rPr>
  </w:style>
  <w:style w:type="character" w:customStyle="1" w:styleId="BodyTextChar">
    <w:name w:val="Body Text Char"/>
    <w:basedOn w:val="DefaultParagraphFont"/>
    <w:link w:val="BodyText"/>
    <w:uiPriority w:val="99"/>
    <w:rsid w:val="00D479BC"/>
    <w:rPr>
      <w:rFonts w:ascii="Calibri" w:eastAsia="Times New Roman" w:hAnsi="Calibri" w:cs="Times New Roman"/>
    </w:rPr>
  </w:style>
  <w:style w:type="paragraph" w:styleId="BodyTextIndent">
    <w:name w:val="Body Text Indent"/>
    <w:basedOn w:val="Normal"/>
    <w:link w:val="BodyTextIndentChar"/>
    <w:uiPriority w:val="99"/>
    <w:semiHidden/>
    <w:unhideWhenUsed/>
    <w:rsid w:val="00D479BC"/>
    <w:pPr>
      <w:spacing w:after="120"/>
      <w:ind w:left="283"/>
    </w:pPr>
    <w:rPr>
      <w:rFonts w:ascii="Calibri" w:eastAsia="Times New Roman" w:hAnsi="Calibri" w:cs="Times New Roman"/>
    </w:rPr>
  </w:style>
  <w:style w:type="character" w:customStyle="1" w:styleId="BodyTextIndentChar">
    <w:name w:val="Body Text Indent Char"/>
    <w:basedOn w:val="DefaultParagraphFont"/>
    <w:link w:val="BodyTextIndent"/>
    <w:uiPriority w:val="99"/>
    <w:semiHidden/>
    <w:rsid w:val="00D479BC"/>
    <w:rPr>
      <w:rFonts w:ascii="Calibri" w:eastAsia="Times New Roman" w:hAnsi="Calibri" w:cs="Times New Roman"/>
    </w:rPr>
  </w:style>
  <w:style w:type="paragraph" w:styleId="BodyTextFirstIndent2">
    <w:name w:val="Body Text First Indent 2"/>
    <w:basedOn w:val="BodyTextIndent"/>
    <w:link w:val="BodyTextFirstIndent2Char"/>
    <w:uiPriority w:val="99"/>
    <w:unhideWhenUsed/>
    <w:rsid w:val="00D479BC"/>
    <w:pPr>
      <w:ind w:firstLine="210"/>
    </w:pPr>
  </w:style>
  <w:style w:type="character" w:customStyle="1" w:styleId="BodyTextFirstIndent2Char">
    <w:name w:val="Body Text First Indent 2 Char"/>
    <w:basedOn w:val="BodyTextIndentChar"/>
    <w:link w:val="BodyTextFirstIndent2"/>
    <w:uiPriority w:val="99"/>
    <w:rsid w:val="00D479BC"/>
    <w:rPr>
      <w:rFonts w:ascii="Calibri" w:eastAsia="Times New Roman" w:hAnsi="Calibri" w:cs="Times New Roman"/>
    </w:rPr>
  </w:style>
  <w:style w:type="paragraph" w:customStyle="1" w:styleId="Codeinline">
    <w:name w:val="Code inline"/>
    <w:basedOn w:val="Normal"/>
    <w:next w:val="Normal"/>
    <w:link w:val="CodeinlineChar"/>
    <w:qFormat/>
    <w:rsid w:val="00334DC0"/>
    <w:rPr>
      <w:rFonts w:ascii="Consolas" w:eastAsiaTheme="minorHAnsi" w:hAnsi="Consolas" w:cs="Consolas"/>
      <w:noProof/>
      <w:color w:val="333333"/>
      <w:sz w:val="18"/>
      <w:szCs w:val="18"/>
      <w:bdr w:val="single" w:sz="6" w:space="0" w:color="DDDDDD" w:frame="1"/>
      <w:shd w:val="clear" w:color="auto" w:fill="F8F8F8"/>
    </w:rPr>
  </w:style>
  <w:style w:type="character" w:customStyle="1" w:styleId="CodeinlineChar">
    <w:name w:val="Code inline Char"/>
    <w:basedOn w:val="DefaultParagraphFont"/>
    <w:link w:val="Codeinline"/>
    <w:rsid w:val="00334DC0"/>
    <w:rPr>
      <w:rFonts w:ascii="Consolas" w:eastAsiaTheme="minorHAnsi" w:hAnsi="Consolas" w:cs="Consolas"/>
      <w:noProof/>
      <w:color w:val="333333"/>
      <w:sz w:val="18"/>
      <w:szCs w:val="18"/>
      <w:bdr w:val="single" w:sz="6" w:space="0" w:color="DDDDDD" w:frame="1"/>
    </w:rPr>
  </w:style>
  <w:style w:type="paragraph" w:customStyle="1" w:styleId="TableStyle1">
    <w:name w:val="Table Style 1"/>
    <w:rsid w:val="001F69CE"/>
    <w:pPr>
      <w:pBdr>
        <w:top w:val="nil"/>
        <w:left w:val="nil"/>
        <w:bottom w:val="nil"/>
        <w:right w:val="nil"/>
        <w:between w:val="nil"/>
        <w:bar w:val="nil"/>
      </w:pBdr>
      <w:spacing w:after="0" w:line="240" w:lineRule="auto"/>
    </w:pPr>
    <w:rPr>
      <w:rFonts w:ascii="Helvetica" w:eastAsia="Helvetica" w:hAnsi="Helvetica" w:cs="Helvetica"/>
      <w:b/>
      <w:bCs/>
      <w:color w:val="000000"/>
      <w:sz w:val="20"/>
      <w:szCs w:val="20"/>
      <w:bdr w:val="nil"/>
      <w:lang w:eastAsia="en-GB"/>
    </w:rPr>
  </w:style>
  <w:style w:type="paragraph" w:customStyle="1" w:styleId="TableStyle2">
    <w:name w:val="Table Style 2"/>
    <w:rsid w:val="001F69CE"/>
    <w:pPr>
      <w:pBdr>
        <w:top w:val="nil"/>
        <w:left w:val="nil"/>
        <w:bottom w:val="nil"/>
        <w:right w:val="nil"/>
        <w:between w:val="nil"/>
        <w:bar w:val="nil"/>
      </w:pBdr>
      <w:spacing w:after="0" w:line="240" w:lineRule="auto"/>
    </w:pPr>
    <w:rPr>
      <w:rFonts w:ascii="Helvetica" w:eastAsia="Helvetica" w:hAnsi="Helvetica" w:cs="Helvetica"/>
      <w:color w:val="000000"/>
      <w:sz w:val="20"/>
      <w:szCs w:val="20"/>
      <w:bdr w:val="nil"/>
      <w:lang w:eastAsia="en-GB"/>
    </w:rPr>
  </w:style>
  <w:style w:type="table" w:customStyle="1" w:styleId="PlainTable11">
    <w:name w:val="Plain Table 11"/>
    <w:basedOn w:val="TableNormal"/>
    <w:uiPriority w:val="41"/>
    <w:rsid w:val="001F69CE"/>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en-GB"/>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Body">
    <w:name w:val="Body"/>
    <w:rsid w:val="001F69CE"/>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lang w:val="en-US" w:eastAsia="en-GB"/>
    </w:rPr>
  </w:style>
  <w:style w:type="character" w:customStyle="1" w:styleId="mi">
    <w:name w:val="mi"/>
    <w:basedOn w:val="DefaultParagraphFont"/>
    <w:rsid w:val="001F69CE"/>
  </w:style>
  <w:style w:type="character" w:customStyle="1" w:styleId="kc">
    <w:name w:val="kc"/>
    <w:basedOn w:val="DefaultParagraphFont"/>
    <w:rsid w:val="001F69CE"/>
  </w:style>
  <w:style w:type="character" w:customStyle="1" w:styleId="c1">
    <w:name w:val="c1"/>
    <w:basedOn w:val="DefaultParagraphFont"/>
    <w:rsid w:val="001F69CE"/>
  </w:style>
  <w:style w:type="character" w:customStyle="1" w:styleId="nb">
    <w:name w:val="nb"/>
    <w:basedOn w:val="DefaultParagraphFont"/>
    <w:rsid w:val="001F69CE"/>
  </w:style>
  <w:style w:type="character" w:styleId="LineNumber">
    <w:name w:val="line number"/>
    <w:basedOn w:val="DefaultParagraphFont"/>
    <w:uiPriority w:val="99"/>
    <w:semiHidden/>
    <w:unhideWhenUsed/>
    <w:rsid w:val="001F69CE"/>
  </w:style>
  <w:style w:type="character" w:customStyle="1" w:styleId="mf">
    <w:name w:val="mf"/>
    <w:basedOn w:val="DefaultParagraphFont"/>
    <w:rsid w:val="001F69CE"/>
  </w:style>
  <w:style w:type="table" w:customStyle="1" w:styleId="PlainTable110">
    <w:name w:val="Plain Table 11"/>
    <w:basedOn w:val="TableNormal"/>
    <w:uiPriority w:val="41"/>
    <w:rsid w:val="000C3215"/>
    <w:pPr>
      <w:spacing w:after="0" w:line="240" w:lineRule="auto"/>
    </w:pPr>
    <w:rPr>
      <w:rFonts w:eastAsiaTheme="minorHAnsi"/>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InlineCode">
    <w:name w:val="Inline Code"/>
    <w:basedOn w:val="Normal"/>
    <w:link w:val="InlineCodeChar"/>
    <w:rsid w:val="000C3215"/>
    <w:pPr>
      <w:jc w:val="left"/>
    </w:pPr>
    <w:rPr>
      <w:rFonts w:ascii="Consolas" w:eastAsiaTheme="minorHAnsi" w:hAnsi="Consolas" w:cs="Consolas"/>
      <w:color w:val="333333"/>
      <w:sz w:val="18"/>
      <w:szCs w:val="18"/>
      <w:shd w:val="clear" w:color="auto" w:fill="F8F8F8"/>
    </w:rPr>
  </w:style>
  <w:style w:type="character" w:customStyle="1" w:styleId="InlineCodeChar">
    <w:name w:val="Inline Code Char"/>
    <w:basedOn w:val="Heading3Char"/>
    <w:link w:val="InlineCode"/>
    <w:rsid w:val="000C3215"/>
    <w:rPr>
      <w:rFonts w:ascii="Consolas" w:eastAsiaTheme="minorHAnsi" w:hAnsi="Consolas" w:cs="Consolas"/>
      <w:color w:val="333333"/>
      <w:sz w:val="18"/>
      <w:szCs w:val="18"/>
    </w:rPr>
  </w:style>
  <w:style w:type="paragraph" w:customStyle="1" w:styleId="Inlinecode0">
    <w:name w:val="Inline code"/>
    <w:basedOn w:val="Normal"/>
    <w:next w:val="Normal"/>
    <w:link w:val="InlinecodeChar0"/>
    <w:qFormat/>
    <w:rsid w:val="000C3215"/>
    <w:pPr>
      <w:jc w:val="left"/>
    </w:pPr>
    <w:rPr>
      <w:rFonts w:ascii="Consolas" w:eastAsiaTheme="majorEastAsia" w:hAnsi="Consolas" w:cs="Consolas"/>
      <w:noProof/>
      <w:color w:val="333333"/>
      <w:sz w:val="18"/>
      <w:szCs w:val="18"/>
      <w:bdr w:val="single" w:sz="6" w:space="0" w:color="DDDDDD" w:frame="1"/>
      <w:shd w:val="clear" w:color="auto" w:fill="F8F8F8"/>
    </w:rPr>
  </w:style>
  <w:style w:type="character" w:customStyle="1" w:styleId="InlinecodeChar0">
    <w:name w:val="Inline code Char"/>
    <w:basedOn w:val="DefaultParagraphFont"/>
    <w:link w:val="Inlinecode0"/>
    <w:rsid w:val="000C3215"/>
    <w:rPr>
      <w:rFonts w:ascii="Consolas" w:eastAsiaTheme="majorEastAsia" w:hAnsi="Consolas" w:cs="Consolas"/>
      <w:noProof/>
      <w:color w:val="333333"/>
      <w:sz w:val="18"/>
      <w:szCs w:val="18"/>
      <w:bdr w:val="single" w:sz="6" w:space="0" w:color="DDDDDD" w:frame="1"/>
    </w:rPr>
  </w:style>
  <w:style w:type="character" w:customStyle="1" w:styleId="cm">
    <w:name w:val="cm"/>
    <w:basedOn w:val="DefaultParagraphFont"/>
    <w:rsid w:val="000C3215"/>
  </w:style>
  <w:style w:type="character" w:customStyle="1" w:styleId="sc31">
    <w:name w:val="sc31"/>
    <w:basedOn w:val="DefaultParagraphFont"/>
    <w:rsid w:val="00FA7EE7"/>
    <w:rPr>
      <w:rFonts w:ascii="Courier New" w:hAnsi="Courier New" w:cs="Courier New" w:hint="default"/>
      <w:color w:val="008080"/>
      <w:sz w:val="20"/>
      <w:szCs w:val="20"/>
      <w:shd w:val="clear" w:color="auto" w:fill="F2F4FF"/>
    </w:rPr>
  </w:style>
  <w:style w:type="character" w:customStyle="1" w:styleId="sc18">
    <w:name w:val="sc18"/>
    <w:basedOn w:val="DefaultParagraphFont"/>
    <w:rsid w:val="00FA7EE7"/>
    <w:rPr>
      <w:rFonts w:ascii="Courier New" w:hAnsi="Courier New" w:cs="Courier New" w:hint="default"/>
      <w:color w:val="000000"/>
      <w:sz w:val="20"/>
      <w:szCs w:val="20"/>
    </w:rPr>
  </w:style>
  <w:style w:type="character" w:customStyle="1" w:styleId="sc01">
    <w:name w:val="sc01"/>
    <w:basedOn w:val="DefaultParagraphFont"/>
    <w:rsid w:val="00FA7EE7"/>
    <w:rPr>
      <w:rFonts w:ascii="Courier New" w:hAnsi="Courier New" w:cs="Courier New" w:hint="default"/>
      <w:color w:val="000000"/>
      <w:sz w:val="20"/>
      <w:szCs w:val="20"/>
      <w:shd w:val="clear" w:color="auto" w:fill="F2F4FF"/>
    </w:rPr>
  </w:style>
  <w:style w:type="character" w:customStyle="1" w:styleId="sc111">
    <w:name w:val="sc111"/>
    <w:basedOn w:val="DefaultParagraphFont"/>
    <w:rsid w:val="00FA7EE7"/>
    <w:rPr>
      <w:rFonts w:ascii="Courier New" w:hAnsi="Courier New" w:cs="Courier New" w:hint="default"/>
      <w:color w:val="000000"/>
      <w:sz w:val="20"/>
      <w:szCs w:val="20"/>
      <w:shd w:val="clear" w:color="auto" w:fill="F2F4FF"/>
    </w:rPr>
  </w:style>
  <w:style w:type="character" w:customStyle="1" w:styleId="sc101">
    <w:name w:val="sc101"/>
    <w:basedOn w:val="DefaultParagraphFont"/>
    <w:rsid w:val="00FA7EE7"/>
    <w:rPr>
      <w:rFonts w:ascii="Courier New" w:hAnsi="Courier New" w:cs="Courier New" w:hint="default"/>
      <w:b/>
      <w:bCs/>
      <w:color w:val="000000"/>
      <w:sz w:val="20"/>
      <w:szCs w:val="20"/>
      <w:shd w:val="clear" w:color="auto" w:fill="F2F4FF"/>
    </w:rPr>
  </w:style>
  <w:style w:type="character" w:customStyle="1" w:styleId="sc51">
    <w:name w:val="sc51"/>
    <w:basedOn w:val="DefaultParagraphFont"/>
    <w:rsid w:val="00FA7EE7"/>
    <w:rPr>
      <w:rFonts w:ascii="Courier New" w:hAnsi="Courier New" w:cs="Courier New" w:hint="default"/>
      <w:b/>
      <w:bCs/>
      <w:i/>
      <w:iCs/>
      <w:color w:val="000080"/>
      <w:sz w:val="20"/>
      <w:szCs w:val="20"/>
      <w:shd w:val="clear" w:color="auto" w:fill="F2F4FF"/>
    </w:rPr>
  </w:style>
  <w:style w:type="character" w:customStyle="1" w:styleId="sc41">
    <w:name w:val="sc41"/>
    <w:basedOn w:val="DefaultParagraphFont"/>
    <w:rsid w:val="00FA7EE7"/>
    <w:rPr>
      <w:rFonts w:ascii="Courier New" w:hAnsi="Courier New" w:cs="Courier New" w:hint="default"/>
      <w:color w:val="FF0000"/>
      <w:sz w:val="20"/>
      <w:szCs w:val="20"/>
      <w:shd w:val="clear" w:color="auto" w:fill="F2F4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764068">
      <w:bodyDiv w:val="1"/>
      <w:marLeft w:val="0"/>
      <w:marRight w:val="0"/>
      <w:marTop w:val="0"/>
      <w:marBottom w:val="0"/>
      <w:divBdr>
        <w:top w:val="none" w:sz="0" w:space="0" w:color="auto"/>
        <w:left w:val="none" w:sz="0" w:space="0" w:color="auto"/>
        <w:bottom w:val="none" w:sz="0" w:space="0" w:color="auto"/>
        <w:right w:val="none" w:sz="0" w:space="0" w:color="auto"/>
      </w:divBdr>
    </w:div>
    <w:div w:id="136532769">
      <w:bodyDiv w:val="1"/>
      <w:marLeft w:val="0"/>
      <w:marRight w:val="0"/>
      <w:marTop w:val="0"/>
      <w:marBottom w:val="0"/>
      <w:divBdr>
        <w:top w:val="none" w:sz="0" w:space="0" w:color="auto"/>
        <w:left w:val="none" w:sz="0" w:space="0" w:color="auto"/>
        <w:bottom w:val="none" w:sz="0" w:space="0" w:color="auto"/>
        <w:right w:val="none" w:sz="0" w:space="0" w:color="auto"/>
      </w:divBdr>
    </w:div>
    <w:div w:id="234825668">
      <w:bodyDiv w:val="1"/>
      <w:marLeft w:val="0"/>
      <w:marRight w:val="0"/>
      <w:marTop w:val="0"/>
      <w:marBottom w:val="0"/>
      <w:divBdr>
        <w:top w:val="none" w:sz="0" w:space="0" w:color="auto"/>
        <w:left w:val="none" w:sz="0" w:space="0" w:color="auto"/>
        <w:bottom w:val="none" w:sz="0" w:space="0" w:color="auto"/>
        <w:right w:val="none" w:sz="0" w:space="0" w:color="auto"/>
      </w:divBdr>
    </w:div>
    <w:div w:id="257107462">
      <w:bodyDiv w:val="1"/>
      <w:marLeft w:val="0"/>
      <w:marRight w:val="0"/>
      <w:marTop w:val="0"/>
      <w:marBottom w:val="0"/>
      <w:divBdr>
        <w:top w:val="none" w:sz="0" w:space="0" w:color="auto"/>
        <w:left w:val="none" w:sz="0" w:space="0" w:color="auto"/>
        <w:bottom w:val="none" w:sz="0" w:space="0" w:color="auto"/>
        <w:right w:val="none" w:sz="0" w:space="0" w:color="auto"/>
      </w:divBdr>
    </w:div>
    <w:div w:id="294723658">
      <w:bodyDiv w:val="1"/>
      <w:marLeft w:val="0"/>
      <w:marRight w:val="0"/>
      <w:marTop w:val="0"/>
      <w:marBottom w:val="0"/>
      <w:divBdr>
        <w:top w:val="none" w:sz="0" w:space="0" w:color="auto"/>
        <w:left w:val="none" w:sz="0" w:space="0" w:color="auto"/>
        <w:bottom w:val="none" w:sz="0" w:space="0" w:color="auto"/>
        <w:right w:val="none" w:sz="0" w:space="0" w:color="auto"/>
      </w:divBdr>
    </w:div>
    <w:div w:id="348412375">
      <w:bodyDiv w:val="1"/>
      <w:marLeft w:val="0"/>
      <w:marRight w:val="0"/>
      <w:marTop w:val="0"/>
      <w:marBottom w:val="0"/>
      <w:divBdr>
        <w:top w:val="none" w:sz="0" w:space="0" w:color="auto"/>
        <w:left w:val="none" w:sz="0" w:space="0" w:color="auto"/>
        <w:bottom w:val="none" w:sz="0" w:space="0" w:color="auto"/>
        <w:right w:val="none" w:sz="0" w:space="0" w:color="auto"/>
      </w:divBdr>
      <w:divsChild>
        <w:div w:id="1862657">
          <w:marLeft w:val="0"/>
          <w:marRight w:val="0"/>
          <w:marTop w:val="0"/>
          <w:marBottom w:val="0"/>
          <w:divBdr>
            <w:top w:val="none" w:sz="0" w:space="0" w:color="auto"/>
            <w:left w:val="none" w:sz="0" w:space="0" w:color="auto"/>
            <w:bottom w:val="none" w:sz="0" w:space="0" w:color="auto"/>
            <w:right w:val="none" w:sz="0" w:space="0" w:color="auto"/>
          </w:divBdr>
        </w:div>
      </w:divsChild>
    </w:div>
    <w:div w:id="398988670">
      <w:bodyDiv w:val="1"/>
      <w:marLeft w:val="0"/>
      <w:marRight w:val="0"/>
      <w:marTop w:val="0"/>
      <w:marBottom w:val="0"/>
      <w:divBdr>
        <w:top w:val="none" w:sz="0" w:space="0" w:color="auto"/>
        <w:left w:val="none" w:sz="0" w:space="0" w:color="auto"/>
        <w:bottom w:val="none" w:sz="0" w:space="0" w:color="auto"/>
        <w:right w:val="none" w:sz="0" w:space="0" w:color="auto"/>
      </w:divBdr>
      <w:divsChild>
        <w:div w:id="120153272">
          <w:marLeft w:val="0"/>
          <w:marRight w:val="0"/>
          <w:marTop w:val="0"/>
          <w:marBottom w:val="0"/>
          <w:divBdr>
            <w:top w:val="none" w:sz="0" w:space="0" w:color="auto"/>
            <w:left w:val="none" w:sz="0" w:space="0" w:color="auto"/>
            <w:bottom w:val="none" w:sz="0" w:space="0" w:color="auto"/>
            <w:right w:val="none" w:sz="0" w:space="0" w:color="auto"/>
          </w:divBdr>
        </w:div>
      </w:divsChild>
    </w:div>
    <w:div w:id="831607755">
      <w:bodyDiv w:val="1"/>
      <w:marLeft w:val="0"/>
      <w:marRight w:val="0"/>
      <w:marTop w:val="0"/>
      <w:marBottom w:val="0"/>
      <w:divBdr>
        <w:top w:val="none" w:sz="0" w:space="0" w:color="auto"/>
        <w:left w:val="none" w:sz="0" w:space="0" w:color="auto"/>
        <w:bottom w:val="none" w:sz="0" w:space="0" w:color="auto"/>
        <w:right w:val="none" w:sz="0" w:space="0" w:color="auto"/>
      </w:divBdr>
    </w:div>
    <w:div w:id="950282420">
      <w:bodyDiv w:val="1"/>
      <w:marLeft w:val="0"/>
      <w:marRight w:val="0"/>
      <w:marTop w:val="0"/>
      <w:marBottom w:val="0"/>
      <w:divBdr>
        <w:top w:val="none" w:sz="0" w:space="0" w:color="auto"/>
        <w:left w:val="none" w:sz="0" w:space="0" w:color="auto"/>
        <w:bottom w:val="none" w:sz="0" w:space="0" w:color="auto"/>
        <w:right w:val="none" w:sz="0" w:space="0" w:color="auto"/>
      </w:divBdr>
      <w:divsChild>
        <w:div w:id="294259984">
          <w:marLeft w:val="0"/>
          <w:marRight w:val="0"/>
          <w:marTop w:val="0"/>
          <w:marBottom w:val="0"/>
          <w:divBdr>
            <w:top w:val="none" w:sz="0" w:space="0" w:color="auto"/>
            <w:left w:val="none" w:sz="0" w:space="0" w:color="auto"/>
            <w:bottom w:val="none" w:sz="0" w:space="0" w:color="auto"/>
            <w:right w:val="none" w:sz="0" w:space="0" w:color="auto"/>
          </w:divBdr>
        </w:div>
      </w:divsChild>
    </w:div>
    <w:div w:id="1026979774">
      <w:bodyDiv w:val="1"/>
      <w:marLeft w:val="0"/>
      <w:marRight w:val="0"/>
      <w:marTop w:val="0"/>
      <w:marBottom w:val="0"/>
      <w:divBdr>
        <w:top w:val="none" w:sz="0" w:space="0" w:color="auto"/>
        <w:left w:val="none" w:sz="0" w:space="0" w:color="auto"/>
        <w:bottom w:val="none" w:sz="0" w:space="0" w:color="auto"/>
        <w:right w:val="none" w:sz="0" w:space="0" w:color="auto"/>
      </w:divBdr>
    </w:div>
    <w:div w:id="1178075965">
      <w:bodyDiv w:val="1"/>
      <w:marLeft w:val="0"/>
      <w:marRight w:val="0"/>
      <w:marTop w:val="0"/>
      <w:marBottom w:val="0"/>
      <w:divBdr>
        <w:top w:val="none" w:sz="0" w:space="0" w:color="auto"/>
        <w:left w:val="none" w:sz="0" w:space="0" w:color="auto"/>
        <w:bottom w:val="none" w:sz="0" w:space="0" w:color="auto"/>
        <w:right w:val="none" w:sz="0" w:space="0" w:color="auto"/>
      </w:divBdr>
    </w:div>
    <w:div w:id="1194880835">
      <w:bodyDiv w:val="1"/>
      <w:marLeft w:val="0"/>
      <w:marRight w:val="0"/>
      <w:marTop w:val="0"/>
      <w:marBottom w:val="0"/>
      <w:divBdr>
        <w:top w:val="none" w:sz="0" w:space="0" w:color="auto"/>
        <w:left w:val="none" w:sz="0" w:space="0" w:color="auto"/>
        <w:bottom w:val="none" w:sz="0" w:space="0" w:color="auto"/>
        <w:right w:val="none" w:sz="0" w:space="0" w:color="auto"/>
      </w:divBdr>
    </w:div>
    <w:div w:id="1211569983">
      <w:bodyDiv w:val="1"/>
      <w:marLeft w:val="0"/>
      <w:marRight w:val="0"/>
      <w:marTop w:val="0"/>
      <w:marBottom w:val="0"/>
      <w:divBdr>
        <w:top w:val="none" w:sz="0" w:space="0" w:color="auto"/>
        <w:left w:val="none" w:sz="0" w:space="0" w:color="auto"/>
        <w:bottom w:val="none" w:sz="0" w:space="0" w:color="auto"/>
        <w:right w:val="none" w:sz="0" w:space="0" w:color="auto"/>
      </w:divBdr>
    </w:div>
    <w:div w:id="1274675407">
      <w:bodyDiv w:val="1"/>
      <w:marLeft w:val="0"/>
      <w:marRight w:val="0"/>
      <w:marTop w:val="0"/>
      <w:marBottom w:val="0"/>
      <w:divBdr>
        <w:top w:val="none" w:sz="0" w:space="0" w:color="auto"/>
        <w:left w:val="none" w:sz="0" w:space="0" w:color="auto"/>
        <w:bottom w:val="none" w:sz="0" w:space="0" w:color="auto"/>
        <w:right w:val="none" w:sz="0" w:space="0" w:color="auto"/>
      </w:divBdr>
      <w:divsChild>
        <w:div w:id="528031915">
          <w:marLeft w:val="0"/>
          <w:marRight w:val="0"/>
          <w:marTop w:val="0"/>
          <w:marBottom w:val="0"/>
          <w:divBdr>
            <w:top w:val="none" w:sz="0" w:space="0" w:color="auto"/>
            <w:left w:val="none" w:sz="0" w:space="0" w:color="auto"/>
            <w:bottom w:val="none" w:sz="0" w:space="0" w:color="auto"/>
            <w:right w:val="none" w:sz="0" w:space="0" w:color="auto"/>
          </w:divBdr>
        </w:div>
      </w:divsChild>
    </w:div>
    <w:div w:id="1290093838">
      <w:bodyDiv w:val="1"/>
      <w:marLeft w:val="0"/>
      <w:marRight w:val="0"/>
      <w:marTop w:val="0"/>
      <w:marBottom w:val="0"/>
      <w:divBdr>
        <w:top w:val="none" w:sz="0" w:space="0" w:color="auto"/>
        <w:left w:val="none" w:sz="0" w:space="0" w:color="auto"/>
        <w:bottom w:val="none" w:sz="0" w:space="0" w:color="auto"/>
        <w:right w:val="none" w:sz="0" w:space="0" w:color="auto"/>
      </w:divBdr>
    </w:div>
    <w:div w:id="1401054670">
      <w:bodyDiv w:val="1"/>
      <w:marLeft w:val="0"/>
      <w:marRight w:val="0"/>
      <w:marTop w:val="0"/>
      <w:marBottom w:val="0"/>
      <w:divBdr>
        <w:top w:val="none" w:sz="0" w:space="0" w:color="auto"/>
        <w:left w:val="none" w:sz="0" w:space="0" w:color="auto"/>
        <w:bottom w:val="none" w:sz="0" w:space="0" w:color="auto"/>
        <w:right w:val="none" w:sz="0" w:space="0" w:color="auto"/>
      </w:divBdr>
      <w:divsChild>
        <w:div w:id="498276956">
          <w:marLeft w:val="0"/>
          <w:marRight w:val="0"/>
          <w:marTop w:val="195"/>
          <w:marBottom w:val="0"/>
          <w:divBdr>
            <w:top w:val="none" w:sz="0" w:space="0" w:color="auto"/>
            <w:left w:val="none" w:sz="0" w:space="0" w:color="auto"/>
            <w:bottom w:val="none" w:sz="0" w:space="0" w:color="auto"/>
            <w:right w:val="none" w:sz="0" w:space="0" w:color="auto"/>
          </w:divBdr>
        </w:div>
        <w:div w:id="607472866">
          <w:marLeft w:val="0"/>
          <w:marRight w:val="150"/>
          <w:marTop w:val="180"/>
          <w:marBottom w:val="0"/>
          <w:divBdr>
            <w:top w:val="none" w:sz="0" w:space="0" w:color="auto"/>
            <w:left w:val="none" w:sz="0" w:space="0" w:color="auto"/>
            <w:bottom w:val="none" w:sz="0" w:space="0" w:color="auto"/>
            <w:right w:val="none" w:sz="0" w:space="0" w:color="auto"/>
          </w:divBdr>
        </w:div>
      </w:divsChild>
    </w:div>
    <w:div w:id="1412507389">
      <w:bodyDiv w:val="1"/>
      <w:marLeft w:val="0"/>
      <w:marRight w:val="0"/>
      <w:marTop w:val="0"/>
      <w:marBottom w:val="0"/>
      <w:divBdr>
        <w:top w:val="none" w:sz="0" w:space="0" w:color="auto"/>
        <w:left w:val="none" w:sz="0" w:space="0" w:color="auto"/>
        <w:bottom w:val="none" w:sz="0" w:space="0" w:color="auto"/>
        <w:right w:val="none" w:sz="0" w:space="0" w:color="auto"/>
      </w:divBdr>
    </w:div>
    <w:div w:id="1445230006">
      <w:bodyDiv w:val="1"/>
      <w:marLeft w:val="0"/>
      <w:marRight w:val="0"/>
      <w:marTop w:val="0"/>
      <w:marBottom w:val="0"/>
      <w:divBdr>
        <w:top w:val="none" w:sz="0" w:space="0" w:color="auto"/>
        <w:left w:val="none" w:sz="0" w:space="0" w:color="auto"/>
        <w:bottom w:val="none" w:sz="0" w:space="0" w:color="auto"/>
        <w:right w:val="none" w:sz="0" w:space="0" w:color="auto"/>
      </w:divBdr>
    </w:div>
    <w:div w:id="1559128405">
      <w:bodyDiv w:val="1"/>
      <w:marLeft w:val="0"/>
      <w:marRight w:val="0"/>
      <w:marTop w:val="0"/>
      <w:marBottom w:val="0"/>
      <w:divBdr>
        <w:top w:val="none" w:sz="0" w:space="0" w:color="auto"/>
        <w:left w:val="none" w:sz="0" w:space="0" w:color="auto"/>
        <w:bottom w:val="none" w:sz="0" w:space="0" w:color="auto"/>
        <w:right w:val="none" w:sz="0" w:space="0" w:color="auto"/>
      </w:divBdr>
      <w:divsChild>
        <w:div w:id="2094235012">
          <w:marLeft w:val="0"/>
          <w:marRight w:val="0"/>
          <w:marTop w:val="0"/>
          <w:marBottom w:val="0"/>
          <w:divBdr>
            <w:top w:val="none" w:sz="0" w:space="0" w:color="auto"/>
            <w:left w:val="none" w:sz="0" w:space="0" w:color="auto"/>
            <w:bottom w:val="none" w:sz="0" w:space="0" w:color="auto"/>
            <w:right w:val="none" w:sz="0" w:space="0" w:color="auto"/>
          </w:divBdr>
        </w:div>
      </w:divsChild>
    </w:div>
    <w:div w:id="1606232248">
      <w:bodyDiv w:val="1"/>
      <w:marLeft w:val="0"/>
      <w:marRight w:val="0"/>
      <w:marTop w:val="0"/>
      <w:marBottom w:val="0"/>
      <w:divBdr>
        <w:top w:val="none" w:sz="0" w:space="0" w:color="auto"/>
        <w:left w:val="none" w:sz="0" w:space="0" w:color="auto"/>
        <w:bottom w:val="none" w:sz="0" w:space="0" w:color="auto"/>
        <w:right w:val="none" w:sz="0" w:space="0" w:color="auto"/>
      </w:divBdr>
      <w:divsChild>
        <w:div w:id="1027099082">
          <w:marLeft w:val="0"/>
          <w:marRight w:val="0"/>
          <w:marTop w:val="0"/>
          <w:marBottom w:val="0"/>
          <w:divBdr>
            <w:top w:val="none" w:sz="0" w:space="0" w:color="auto"/>
            <w:left w:val="none" w:sz="0" w:space="0" w:color="auto"/>
            <w:bottom w:val="none" w:sz="0" w:space="0" w:color="auto"/>
            <w:right w:val="none" w:sz="0" w:space="0" w:color="auto"/>
          </w:divBdr>
        </w:div>
      </w:divsChild>
    </w:div>
    <w:div w:id="1606419014">
      <w:bodyDiv w:val="1"/>
      <w:marLeft w:val="0"/>
      <w:marRight w:val="0"/>
      <w:marTop w:val="0"/>
      <w:marBottom w:val="0"/>
      <w:divBdr>
        <w:top w:val="none" w:sz="0" w:space="0" w:color="auto"/>
        <w:left w:val="none" w:sz="0" w:space="0" w:color="auto"/>
        <w:bottom w:val="none" w:sz="0" w:space="0" w:color="auto"/>
        <w:right w:val="none" w:sz="0" w:space="0" w:color="auto"/>
      </w:divBdr>
    </w:div>
    <w:div w:id="1656299070">
      <w:bodyDiv w:val="1"/>
      <w:marLeft w:val="0"/>
      <w:marRight w:val="0"/>
      <w:marTop w:val="0"/>
      <w:marBottom w:val="0"/>
      <w:divBdr>
        <w:top w:val="none" w:sz="0" w:space="0" w:color="auto"/>
        <w:left w:val="none" w:sz="0" w:space="0" w:color="auto"/>
        <w:bottom w:val="none" w:sz="0" w:space="0" w:color="auto"/>
        <w:right w:val="none" w:sz="0" w:space="0" w:color="auto"/>
      </w:divBdr>
    </w:div>
    <w:div w:id="1778021911">
      <w:bodyDiv w:val="1"/>
      <w:marLeft w:val="0"/>
      <w:marRight w:val="0"/>
      <w:marTop w:val="0"/>
      <w:marBottom w:val="0"/>
      <w:divBdr>
        <w:top w:val="none" w:sz="0" w:space="0" w:color="auto"/>
        <w:left w:val="none" w:sz="0" w:space="0" w:color="auto"/>
        <w:bottom w:val="none" w:sz="0" w:space="0" w:color="auto"/>
        <w:right w:val="none" w:sz="0" w:space="0" w:color="auto"/>
      </w:divBdr>
    </w:div>
    <w:div w:id="1916742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footer" Target="footer1.xm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69.png"/><Relationship Id="rId205" Type="http://schemas.openxmlformats.org/officeDocument/2006/relationships/image" Target="media/image182.png"/><Relationship Id="rId226" Type="http://schemas.openxmlformats.org/officeDocument/2006/relationships/image" Target="media/image204.png"/><Relationship Id="rId107" Type="http://schemas.openxmlformats.org/officeDocument/2006/relationships/image" Target="media/image87.png"/><Relationship Id="rId11" Type="http://schemas.microsoft.com/office/2007/relationships/stylesWithEffects" Target="stylesWithEffects.xml"/><Relationship Id="rId32" Type="http://schemas.openxmlformats.org/officeDocument/2006/relationships/image" Target="media/image13.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customXml" Target="../customXml/item5.xml"/><Relationship Id="rId95" Type="http://schemas.openxmlformats.org/officeDocument/2006/relationships/image" Target="media/image75.png"/><Relationship Id="rId160" Type="http://schemas.openxmlformats.org/officeDocument/2006/relationships/image" Target="media/image139.png"/><Relationship Id="rId181" Type="http://schemas.openxmlformats.org/officeDocument/2006/relationships/image" Target="media/image159.png"/><Relationship Id="rId216" Type="http://schemas.openxmlformats.org/officeDocument/2006/relationships/image" Target="media/image194.png"/><Relationship Id="rId237" Type="http://schemas.openxmlformats.org/officeDocument/2006/relationships/fontTable" Target="fontTable.xml"/><Relationship Id="rId22" Type="http://schemas.openxmlformats.org/officeDocument/2006/relationships/image" Target="media/image3.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50.png"/><Relationship Id="rId176" Type="http://schemas.openxmlformats.org/officeDocument/2006/relationships/image" Target="media/image155.png"/><Relationship Id="rId192" Type="http://schemas.openxmlformats.org/officeDocument/2006/relationships/image" Target="media/image170.png"/><Relationship Id="rId197" Type="http://schemas.openxmlformats.org/officeDocument/2006/relationships/image" Target="media/image174.png"/><Relationship Id="rId206" Type="http://schemas.openxmlformats.org/officeDocument/2006/relationships/image" Target="media/image184.png"/><Relationship Id="rId227" Type="http://schemas.openxmlformats.org/officeDocument/2006/relationships/image" Target="media/image205.png"/><Relationship Id="rId201" Type="http://schemas.openxmlformats.org/officeDocument/2006/relationships/image" Target="media/image179.png"/><Relationship Id="rId222" Type="http://schemas.openxmlformats.org/officeDocument/2006/relationships/image" Target="media/image200.png"/><Relationship Id="rId12" Type="http://schemas.openxmlformats.org/officeDocument/2006/relationships/settings" Target="settings.xml"/><Relationship Id="rId17" Type="http://schemas.openxmlformats.org/officeDocument/2006/relationships/hyperlink" Target="http://www.stopdisastersgame.org/"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0.png"/><Relationship Id="rId187" Type="http://schemas.openxmlformats.org/officeDocument/2006/relationships/image" Target="media/image165.png"/><Relationship Id="rId217" Type="http://schemas.openxmlformats.org/officeDocument/2006/relationships/image" Target="media/image195.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91.png"/><Relationship Id="rId233" Type="http://schemas.openxmlformats.org/officeDocument/2006/relationships/hyperlink" Target="http://en.wikipedia.org/wiki/Eusociality" TargetMode="External"/><Relationship Id="rId238" Type="http://schemas.openxmlformats.org/officeDocument/2006/relationships/theme" Target="theme/theme1.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jpe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6.png"/><Relationship Id="rId198" Type="http://schemas.openxmlformats.org/officeDocument/2006/relationships/image" Target="media/image176.png"/><Relationship Id="rId172" Type="http://schemas.openxmlformats.org/officeDocument/2006/relationships/image" Target="media/image151.png"/><Relationship Id="rId193" Type="http://schemas.openxmlformats.org/officeDocument/2006/relationships/image" Target="media/image171.png"/><Relationship Id="rId202" Type="http://schemas.openxmlformats.org/officeDocument/2006/relationships/image" Target="media/image181.png"/><Relationship Id="rId207" Type="http://schemas.openxmlformats.org/officeDocument/2006/relationships/image" Target="media/image185.png"/><Relationship Id="rId223" Type="http://schemas.openxmlformats.org/officeDocument/2006/relationships/image" Target="media/image201.png"/><Relationship Id="rId228" Type="http://schemas.openxmlformats.org/officeDocument/2006/relationships/image" Target="media/image206.jpeg"/><Relationship Id="rId13" Type="http://schemas.openxmlformats.org/officeDocument/2006/relationships/webSettings" Target="webSettings.xml"/><Relationship Id="rId18" Type="http://schemas.openxmlformats.org/officeDocument/2006/relationships/hyperlink" Target="http://www.cambrianexplosion.com/" TargetMode="External"/><Relationship Id="rId39" Type="http://schemas.openxmlformats.org/officeDocument/2006/relationships/image" Target="media/image20.jpeg"/><Relationship Id="rId109" Type="http://schemas.openxmlformats.org/officeDocument/2006/relationships/image" Target="media/image89.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jpeg"/><Relationship Id="rId167" Type="http://schemas.openxmlformats.org/officeDocument/2006/relationships/image" Target="media/image146.png"/><Relationship Id="rId188" Type="http://schemas.openxmlformats.org/officeDocument/2006/relationships/image" Target="media/image166.png"/><Relationship Id="rId7" Type="http://schemas.openxmlformats.org/officeDocument/2006/relationships/customXml" Target="../customXml/item7.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41.png"/><Relationship Id="rId183" Type="http://schemas.openxmlformats.org/officeDocument/2006/relationships/image" Target="media/image161.png"/><Relationship Id="rId213" Type="http://schemas.openxmlformats.org/officeDocument/2006/relationships/image" Target="media/image190.png"/><Relationship Id="rId218" Type="http://schemas.openxmlformats.org/officeDocument/2006/relationships/image" Target="media/image196.png"/><Relationship Id="rId234" Type="http://schemas.openxmlformats.org/officeDocument/2006/relationships/hyperlink" Target="http://en.wikipedia.org/wiki/Pheromone" TargetMode="External"/><Relationship Id="rId239" Type="http://schemas.microsoft.com/office/2011/relationships/commentsExtended" Target="commentsExtended.xm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emf"/><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comments" Target="comments.xml"/><Relationship Id="rId178" Type="http://schemas.openxmlformats.org/officeDocument/2006/relationships/image" Target="media/image157.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2.png"/><Relationship Id="rId194" Type="http://schemas.openxmlformats.org/officeDocument/2006/relationships/image" Target="media/image172.png"/><Relationship Id="rId199" Type="http://schemas.openxmlformats.org/officeDocument/2006/relationships/image" Target="media/image177.png"/><Relationship Id="rId203" Type="http://schemas.openxmlformats.org/officeDocument/2006/relationships/image" Target="media/image180.png"/><Relationship Id="rId208" Type="http://schemas.openxmlformats.org/officeDocument/2006/relationships/image" Target="media/image186.png"/><Relationship Id="rId229" Type="http://schemas.openxmlformats.org/officeDocument/2006/relationships/hyperlink" Target="http://en.wikipedia.org/wiki/Natural_selection" TargetMode="External"/><Relationship Id="rId19" Type="http://schemas.openxmlformats.org/officeDocument/2006/relationships/image" Target="media/image1.png"/><Relationship Id="rId224" Type="http://schemas.openxmlformats.org/officeDocument/2006/relationships/image" Target="media/image202.png"/><Relationship Id="rId240" Type="http://schemas.microsoft.com/office/2011/relationships/people" Target="people.xml"/><Relationship Id="rId14" Type="http://schemas.openxmlformats.org/officeDocument/2006/relationships/footnotes" Target="footnotes.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8" Type="http://schemas.openxmlformats.org/officeDocument/2006/relationships/customXml" Target="../customXml/item8.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png"/><Relationship Id="rId184" Type="http://schemas.openxmlformats.org/officeDocument/2006/relationships/image" Target="media/image162.png"/><Relationship Id="rId189" Type="http://schemas.openxmlformats.org/officeDocument/2006/relationships/image" Target="media/image167.png"/><Relationship Id="rId219" Type="http://schemas.openxmlformats.org/officeDocument/2006/relationships/image" Target="media/image197.png"/><Relationship Id="rId3" Type="http://schemas.openxmlformats.org/officeDocument/2006/relationships/customXml" Target="../customXml/item3.xml"/><Relationship Id="rId214" Type="http://schemas.openxmlformats.org/officeDocument/2006/relationships/image" Target="media/image193.png"/><Relationship Id="rId230" Type="http://schemas.openxmlformats.org/officeDocument/2006/relationships/hyperlink" Target="http://en.wikipedia.org/wiki/Fitness_%28biology%29" TargetMode="External"/><Relationship Id="rId235" Type="http://schemas.openxmlformats.org/officeDocument/2006/relationships/hyperlink" Target="http://en.wikipedia.org/wiki/Ant_colony" TargetMode="External"/><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2.png"/><Relationship Id="rId41" Type="http://schemas.openxmlformats.org/officeDocument/2006/relationships/image" Target="media/image210.emf"/><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3.png"/><Relationship Id="rId179" Type="http://schemas.openxmlformats.org/officeDocument/2006/relationships/image" Target="media/image158.jpeg"/><Relationship Id="rId195" Type="http://schemas.openxmlformats.org/officeDocument/2006/relationships/image" Target="media/image173.png"/><Relationship Id="rId209" Type="http://schemas.openxmlformats.org/officeDocument/2006/relationships/image" Target="media/image187.png"/><Relationship Id="rId190" Type="http://schemas.openxmlformats.org/officeDocument/2006/relationships/image" Target="media/image168.png"/><Relationship Id="rId204" Type="http://schemas.openxmlformats.org/officeDocument/2006/relationships/image" Target="media/image183.png"/><Relationship Id="rId220" Type="http://schemas.openxmlformats.org/officeDocument/2006/relationships/image" Target="media/image198.png"/><Relationship Id="rId225" Type="http://schemas.openxmlformats.org/officeDocument/2006/relationships/image" Target="media/image203.png"/><Relationship Id="rId15" Type="http://schemas.openxmlformats.org/officeDocument/2006/relationships/endnotes" Target="endnotes.xml"/><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styles" Target="styles.xml"/><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3.png"/><Relationship Id="rId4" Type="http://schemas.openxmlformats.org/officeDocument/2006/relationships/customXml" Target="../customXml/item4.xml"/><Relationship Id="rId9" Type="http://schemas.openxmlformats.org/officeDocument/2006/relationships/numbering" Target="numbering.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2.png"/><Relationship Id="rId236" Type="http://schemas.openxmlformats.org/officeDocument/2006/relationships/hyperlink" Target="http://en.wikipedia.org/wiki/Leafcutter_ant" TargetMode="External"/><Relationship Id="rId26" Type="http://schemas.openxmlformats.org/officeDocument/2006/relationships/image" Target="media/image7.png"/><Relationship Id="rId231" Type="http://schemas.openxmlformats.org/officeDocument/2006/relationships/hyperlink" Target="http://en.wikipedia.org/wiki/Fecundity" TargetMode="External"/><Relationship Id="rId47" Type="http://schemas.openxmlformats.org/officeDocument/2006/relationships/image" Target="media/image27.jpe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8.png"/><Relationship Id="rId16" Type="http://schemas.openxmlformats.org/officeDocument/2006/relationships/hyperlink" Target="http://science.discovery.com/games-and-interactives/charles-darwin-game.htm" TargetMode="External"/><Relationship Id="rId221" Type="http://schemas.openxmlformats.org/officeDocument/2006/relationships/image" Target="media/image199.png"/><Relationship Id="rId37" Type="http://schemas.openxmlformats.org/officeDocument/2006/relationships/image" Target="media/image18.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4.png"/><Relationship Id="rId186" Type="http://schemas.openxmlformats.org/officeDocument/2006/relationships/image" Target="media/image164.png"/><Relationship Id="rId211" Type="http://schemas.openxmlformats.org/officeDocument/2006/relationships/image" Target="media/image188.png"/><Relationship Id="rId232" Type="http://schemas.openxmlformats.org/officeDocument/2006/relationships/hyperlink" Target="http://en.wikipedia.org/wiki/Ant" TargetMode="External"/><Relationship Id="rId27" Type="http://schemas.openxmlformats.org/officeDocument/2006/relationships/image" Target="media/image8.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2.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3.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4.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5.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6.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7.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8.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Props1.xml><?xml version="1.0" encoding="utf-8"?>
<ds:datastoreItem xmlns:ds="http://schemas.openxmlformats.org/officeDocument/2006/customXml" ds:itemID="{014C8E83-8F5E-4500-A7C6-25EB9342BDAB}">
  <ds:schemaRefs>
    <ds:schemaRef ds:uri="http://schemas.openxmlformats.org/officeDocument/2006/bibliography"/>
  </ds:schemaRefs>
</ds:datastoreItem>
</file>

<file path=customXml/itemProps2.xml><?xml version="1.0" encoding="utf-8"?>
<ds:datastoreItem xmlns:ds="http://schemas.openxmlformats.org/officeDocument/2006/customXml" ds:itemID="{76DAC508-D2DB-4E30-97CE-8DE346F7AA2F}">
  <ds:schemaRefs>
    <ds:schemaRef ds:uri="http://schemas.openxmlformats.org/officeDocument/2006/bibliography"/>
  </ds:schemaRefs>
</ds:datastoreItem>
</file>

<file path=customXml/itemProps3.xml><?xml version="1.0" encoding="utf-8"?>
<ds:datastoreItem xmlns:ds="http://schemas.openxmlformats.org/officeDocument/2006/customXml" ds:itemID="{00692B03-2004-48A0-AAEE-16BE171416E2}">
  <ds:schemaRefs>
    <ds:schemaRef ds:uri="http://schemas.openxmlformats.org/officeDocument/2006/bibliography"/>
  </ds:schemaRefs>
</ds:datastoreItem>
</file>

<file path=customXml/itemProps4.xml><?xml version="1.0" encoding="utf-8"?>
<ds:datastoreItem xmlns:ds="http://schemas.openxmlformats.org/officeDocument/2006/customXml" ds:itemID="{6131B82F-64B7-4D87-B526-1C69652F3E52}">
  <ds:schemaRefs>
    <ds:schemaRef ds:uri="http://schemas.openxmlformats.org/officeDocument/2006/bibliography"/>
  </ds:schemaRefs>
</ds:datastoreItem>
</file>

<file path=customXml/itemProps5.xml><?xml version="1.0" encoding="utf-8"?>
<ds:datastoreItem xmlns:ds="http://schemas.openxmlformats.org/officeDocument/2006/customXml" ds:itemID="{97B08419-1DB6-4253-8CD6-55ABF4E00269}">
  <ds:schemaRefs>
    <ds:schemaRef ds:uri="http://schemas.openxmlformats.org/officeDocument/2006/bibliography"/>
  </ds:schemaRefs>
</ds:datastoreItem>
</file>

<file path=customXml/itemProps6.xml><?xml version="1.0" encoding="utf-8"?>
<ds:datastoreItem xmlns:ds="http://schemas.openxmlformats.org/officeDocument/2006/customXml" ds:itemID="{98E19276-70AB-4703-BED9-8BDE2910179F}">
  <ds:schemaRefs>
    <ds:schemaRef ds:uri="http://schemas.openxmlformats.org/officeDocument/2006/bibliography"/>
  </ds:schemaRefs>
</ds:datastoreItem>
</file>

<file path=customXml/itemProps7.xml><?xml version="1.0" encoding="utf-8"?>
<ds:datastoreItem xmlns:ds="http://schemas.openxmlformats.org/officeDocument/2006/customXml" ds:itemID="{3A82AF5E-4F9E-4871-A0D4-AC5E2810B779}">
  <ds:schemaRefs>
    <ds:schemaRef ds:uri="http://schemas.openxmlformats.org/officeDocument/2006/bibliography"/>
  </ds:schemaRefs>
</ds:datastoreItem>
</file>

<file path=customXml/itemProps8.xml><?xml version="1.0" encoding="utf-8"?>
<ds:datastoreItem xmlns:ds="http://schemas.openxmlformats.org/officeDocument/2006/customXml" ds:itemID="{52EFABF9-EE1D-4170-92AB-A0836C514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D63DB3AB</Template>
  <TotalTime>191</TotalTime>
  <Pages>229</Pages>
  <Words>38273</Words>
  <Characters>218162</Characters>
  <Application>Microsoft Office Word</Application>
  <DocSecurity>0</DocSecurity>
  <Lines>1818</Lines>
  <Paragraphs>511</Paragraphs>
  <ScaleCrop>false</ScaleCrop>
  <HeadingPairs>
    <vt:vector size="2" baseType="variant">
      <vt:variant>
        <vt:lpstr>Title</vt:lpstr>
      </vt:variant>
      <vt:variant>
        <vt:i4>1</vt:i4>
      </vt:variant>
    </vt:vector>
  </HeadingPairs>
  <TitlesOfParts>
    <vt:vector size="1" baseType="lpstr">
      <vt:lpstr>Survival of the fittest teaching aid</vt:lpstr>
    </vt:vector>
  </TitlesOfParts>
  <Company>Kingswood School</Company>
  <LinksUpToDate>false</LinksUpToDate>
  <CharactersWithSpaces>255924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Survival of the fittest teaching aid</dc:title>
  <dc:subject>Comp4 project</dc:subject>
  <dc:creator>01robinson</dc:creator>
  <cp:lastModifiedBy>01robinson</cp:lastModifiedBy>
  <cp:revision>8</cp:revision>
  <dcterms:created xsi:type="dcterms:W3CDTF">2014-03-25T14:02:00Z</dcterms:created>
  <dcterms:modified xsi:type="dcterms:W3CDTF">2014-03-26T11:57:00Z</dcterms:modified>
</cp:coreProperties>
</file>